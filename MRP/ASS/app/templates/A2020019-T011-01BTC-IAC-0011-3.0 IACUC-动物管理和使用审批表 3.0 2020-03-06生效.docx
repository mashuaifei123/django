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791"/>
        <w:gridCol w:w="1985"/>
        <w:gridCol w:w="1417"/>
        <w:gridCol w:w="4424"/>
      </w:tblGrid>
      <w:tr w:rsidR="007A51A2" w:rsidRPr="00CB081E">
        <w:tc>
          <w:tcPr>
            <w:tcW w:w="9617" w:type="dxa"/>
            <w:gridSpan w:val="4"/>
          </w:tcPr>
          <w:p w:rsidR="007A51A2" w:rsidRPr="00CB081E" w:rsidRDefault="007A51A2">
            <w:pPr>
              <w:ind w:right="-90"/>
              <w:rPr>
                <w:b/>
                <w:smallCaps/>
                <w:color w:val="000000"/>
                <w:sz w:val="24"/>
                <w:szCs w:val="24"/>
              </w:rPr>
            </w:pPr>
            <w:r w:rsidRPr="00CB081E">
              <w:rPr>
                <w:b/>
                <w:color w:val="000000"/>
                <w:sz w:val="24"/>
                <w:szCs w:val="24"/>
              </w:rPr>
              <w:fldChar w:fldCharType="begin"/>
            </w:r>
            <w:r w:rsidRPr="00CB081E">
              <w:rPr>
                <w:b/>
                <w:color w:val="000000"/>
                <w:sz w:val="24"/>
                <w:szCs w:val="24"/>
              </w:rPr>
              <w:instrText xml:space="preserve"> = 1 \* ROMAN </w:instrText>
            </w:r>
            <w:r w:rsidRPr="00CB081E">
              <w:rPr>
                <w:b/>
                <w:color w:val="000000"/>
                <w:sz w:val="24"/>
                <w:szCs w:val="24"/>
              </w:rPr>
              <w:fldChar w:fldCharType="separate"/>
            </w:r>
            <w:r w:rsidRPr="00CB081E">
              <w:rPr>
                <w:b/>
                <w:color w:val="000000"/>
                <w:sz w:val="24"/>
                <w:szCs w:val="24"/>
              </w:rPr>
              <w:t>I</w:t>
            </w:r>
            <w:r w:rsidRPr="00CB081E">
              <w:rPr>
                <w:b/>
                <w:color w:val="000000"/>
                <w:sz w:val="24"/>
                <w:szCs w:val="24"/>
              </w:rPr>
              <w:fldChar w:fldCharType="end"/>
            </w:r>
            <w:r w:rsidR="00526777" w:rsidRPr="00CB081E">
              <w:rPr>
                <w:b/>
                <w:color w:val="000000"/>
                <w:sz w:val="24"/>
                <w:szCs w:val="24"/>
              </w:rPr>
              <w:t xml:space="preserve">. </w:t>
            </w:r>
            <w:r w:rsidRPr="00CB081E">
              <w:rPr>
                <w:b/>
                <w:color w:val="000000"/>
                <w:sz w:val="24"/>
                <w:szCs w:val="24"/>
              </w:rPr>
              <w:t>基本信息</w:t>
            </w:r>
            <w:r w:rsidRPr="00CB081E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A677DC" w:rsidRPr="00CB081E">
              <w:rPr>
                <w:b/>
                <w:color w:val="000000"/>
                <w:sz w:val="24"/>
                <w:szCs w:val="24"/>
              </w:rPr>
              <w:t>STUDY INFORMATION</w:t>
            </w:r>
          </w:p>
        </w:tc>
      </w:tr>
      <w:tr w:rsidR="007A51A2" w:rsidRPr="00CB081E">
        <w:trPr>
          <w:trHeight w:val="468"/>
        </w:trPr>
        <w:tc>
          <w:tcPr>
            <w:tcW w:w="9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 w:rsidP="00094B46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专题名称</w:t>
            </w:r>
            <w:r w:rsidRPr="00CB081E">
              <w:rPr>
                <w:rFonts w:ascii="Times New Roman" w:hAnsi="Times New Roman"/>
                <w:b/>
                <w:color w:val="000000"/>
              </w:rPr>
              <w:t>/</w:t>
            </w:r>
            <w:r w:rsidRPr="00CB081E">
              <w:rPr>
                <w:rFonts w:ascii="Times New Roman" w:hAnsi="Times New Roman"/>
                <w:b/>
                <w:color w:val="000000"/>
              </w:rPr>
              <w:t>编号</w:t>
            </w:r>
            <w:r w:rsidR="00A677DC" w:rsidRPr="00CB081E">
              <w:rPr>
                <w:rFonts w:ascii="Times New Roman" w:hAnsi="Times New Roman"/>
                <w:b/>
                <w:color w:val="000000"/>
              </w:rPr>
              <w:t>Study Title/Number:</w:t>
            </w:r>
            <w:r w:rsidRPr="00CB081E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="00094B46">
              <w:rPr>
                <w:rFonts w:ascii="Times New Roman" w:hAnsi="Times New Roman" w:hint="eastAsia"/>
                <w:b/>
                <w:color w:val="000000"/>
              </w:rPr>
              <w:t>{%study-title%}</w:t>
            </w:r>
            <w:bookmarkStart w:id="0" w:name="_GoBack"/>
            <w:bookmarkEnd w:id="0"/>
            <w:r w:rsidR="0074609E">
              <w:rPr>
                <w:rFonts w:ascii="Times New Roman" w:hAnsi="Times New Roman" w:hint="eastAsia"/>
                <w:b/>
                <w:color w:val="000000"/>
              </w:rPr>
              <w:t>/</w:t>
            </w:r>
            <w:r w:rsidR="00094B46">
              <w:rPr>
                <w:rFonts w:ascii="Times New Roman" w:hAnsi="Times New Roman" w:hint="eastAsia"/>
                <w:b/>
                <w:color w:val="000000"/>
              </w:rPr>
              <w:t>{%study-</w:t>
            </w:r>
            <w:proofErr w:type="spellStart"/>
            <w:r w:rsidR="00094B46">
              <w:rPr>
                <w:rFonts w:ascii="Times New Roman" w:hAnsi="Times New Roman" w:hint="eastAsia"/>
                <w:b/>
                <w:color w:val="000000"/>
              </w:rPr>
              <w:t>num</w:t>
            </w:r>
            <w:proofErr w:type="spellEnd"/>
            <w:r w:rsidR="00094B46">
              <w:rPr>
                <w:rFonts w:ascii="Times New Roman" w:hAnsi="Times New Roman" w:hint="eastAsia"/>
                <w:b/>
                <w:color w:val="000000"/>
              </w:rPr>
              <w:t>%}</w:t>
            </w:r>
          </w:p>
        </w:tc>
      </w:tr>
      <w:tr w:rsidR="007A51A2" w:rsidRPr="00CB081E" w:rsidTr="0043176E">
        <w:trPr>
          <w:trHeight w:val="392"/>
        </w:trPr>
        <w:tc>
          <w:tcPr>
            <w:tcW w:w="9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36F" w:rsidRPr="00CB081E" w:rsidRDefault="007A51A2" w:rsidP="0014436F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试验目的</w:t>
            </w:r>
            <w:r w:rsidR="00BA5352" w:rsidRPr="00CB081E">
              <w:rPr>
                <w:rFonts w:ascii="Times New Roman" w:hAnsi="Times New Roman"/>
                <w:b/>
                <w:color w:val="000000"/>
              </w:rPr>
              <w:t>Study Purpose</w:t>
            </w:r>
            <w:r w:rsidRPr="00CB081E">
              <w:rPr>
                <w:rFonts w:ascii="Times New Roman" w:hAnsi="Times New Roman"/>
                <w:b/>
                <w:color w:val="000000"/>
              </w:rPr>
              <w:t>：</w:t>
            </w:r>
            <w:r w:rsidR="0074609E">
              <w:rPr>
                <w:rFonts w:ascii="Times New Roman" w:hAnsi="Times New Roman" w:hint="eastAsia"/>
                <w:b/>
                <w:color w:val="000000"/>
              </w:rPr>
              <w:t>{%study-purpose%}</w:t>
            </w:r>
          </w:p>
        </w:tc>
      </w:tr>
      <w:tr w:rsidR="007A51A2" w:rsidRPr="00CB081E" w:rsidTr="00CB4461">
        <w:trPr>
          <w:trHeight w:val="993"/>
        </w:trPr>
        <w:tc>
          <w:tcPr>
            <w:tcW w:w="9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996" w:rsidRPr="00CB081E" w:rsidRDefault="007A51A2" w:rsidP="00070996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拟动物使用时间</w:t>
            </w:r>
            <w:r w:rsidR="00BA5352" w:rsidRPr="00CB081E">
              <w:rPr>
                <w:rFonts w:ascii="Times New Roman" w:hAnsi="Times New Roman"/>
                <w:b/>
                <w:color w:val="000000"/>
              </w:rPr>
              <w:t xml:space="preserve">Animal </w:t>
            </w:r>
            <w:r w:rsidR="001E3734" w:rsidRPr="00CB081E">
              <w:rPr>
                <w:rFonts w:ascii="Times New Roman" w:hAnsi="Times New Roman"/>
                <w:b/>
                <w:color w:val="000000"/>
              </w:rPr>
              <w:t xml:space="preserve">Used </w:t>
            </w:r>
            <w:r w:rsidR="00BA5352" w:rsidRPr="00CB081E">
              <w:rPr>
                <w:rFonts w:ascii="Times New Roman" w:hAnsi="Times New Roman"/>
                <w:b/>
                <w:color w:val="000000"/>
              </w:rPr>
              <w:t xml:space="preserve"> Period</w:t>
            </w:r>
            <w:r w:rsidRPr="00CB081E">
              <w:rPr>
                <w:rFonts w:ascii="Times New Roman" w:hAnsi="Times New Roman"/>
                <w:b/>
                <w:color w:val="000000"/>
              </w:rPr>
              <w:t>:</w:t>
            </w:r>
            <w:r w:rsidRPr="00CB081E">
              <w:rPr>
                <w:rFonts w:ascii="Times New Roman" w:hAnsi="Times New Roman"/>
                <w:color w:val="000000"/>
              </w:rPr>
              <w:t>共</w:t>
            </w:r>
            <w:r w:rsidR="000C63CF" w:rsidRPr="00CB081E">
              <w:rPr>
                <w:rFonts w:ascii="Times New Roman" w:hAnsi="Times New Roman"/>
                <w:color w:val="000000"/>
              </w:rPr>
              <w:t>Total Period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 xml:space="preserve">   </w:t>
            </w:r>
            <w:r w:rsidR="0074609E">
              <w:rPr>
                <w:rFonts w:ascii="Times New Roman" w:hAnsi="Times New Roman" w:hint="eastAsia"/>
                <w:color w:val="000000"/>
                <w:u w:val="single"/>
              </w:rPr>
              <w:t>{%day1%}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 xml:space="preserve">         </w:t>
            </w:r>
            <w:r w:rsidRPr="00CB081E">
              <w:rPr>
                <w:rFonts w:ascii="Times New Roman" w:hAnsi="Times New Roman"/>
                <w:color w:val="000000"/>
              </w:rPr>
              <w:t>天</w:t>
            </w:r>
            <w:r w:rsidR="000C63CF" w:rsidRPr="00CB081E">
              <w:rPr>
                <w:rFonts w:ascii="Times New Roman" w:hAnsi="Times New Roman"/>
                <w:color w:val="000000"/>
              </w:rPr>
              <w:t>Days</w:t>
            </w:r>
            <w:r w:rsidRPr="00CB081E">
              <w:rPr>
                <w:rFonts w:ascii="Times New Roman" w:hAnsi="Times New Roman"/>
                <w:color w:val="000000"/>
              </w:rPr>
              <w:t>，</w:t>
            </w:r>
          </w:p>
          <w:p w:rsidR="00070996" w:rsidRPr="00CB081E" w:rsidRDefault="00A27A3F" w:rsidP="00070996">
            <w:pPr>
              <w:pStyle w:val="protocolquestions"/>
              <w:ind w:firstLineChars="350" w:firstLine="70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>其中：检疫</w:t>
            </w:r>
            <w:r w:rsidRPr="00CB081E">
              <w:rPr>
                <w:rFonts w:ascii="Times New Roman" w:hAnsi="Times New Roman"/>
                <w:color w:val="000000"/>
              </w:rPr>
              <w:t>/</w:t>
            </w:r>
            <w:r w:rsidRPr="00CB081E">
              <w:rPr>
                <w:rFonts w:ascii="Times New Roman" w:hAnsi="Times New Roman"/>
                <w:color w:val="000000"/>
              </w:rPr>
              <w:t>适应期</w:t>
            </w:r>
            <w:r w:rsidR="000C63CF" w:rsidRPr="00CB081E">
              <w:rPr>
                <w:rFonts w:ascii="Times New Roman" w:hAnsi="Times New Roman"/>
                <w:color w:val="000000"/>
              </w:rPr>
              <w:t>Quarantine Period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 xml:space="preserve">   </w:t>
            </w:r>
            <w:r w:rsidR="0074609E">
              <w:rPr>
                <w:rFonts w:ascii="Times New Roman" w:hAnsi="Times New Roman" w:hint="eastAsia"/>
                <w:color w:val="000000"/>
                <w:u w:val="single"/>
              </w:rPr>
              <w:t>{%day2%}</w:t>
            </w:r>
            <w:r w:rsidR="0074609E">
              <w:rPr>
                <w:rFonts w:ascii="Times New Roman" w:hAnsi="Times New Roman"/>
                <w:color w:val="000000"/>
                <w:u w:val="single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 xml:space="preserve">    </w:t>
            </w:r>
            <w:r w:rsidRPr="00CB081E">
              <w:rPr>
                <w:rFonts w:ascii="Times New Roman" w:hAnsi="Times New Roman"/>
                <w:color w:val="000000"/>
              </w:rPr>
              <w:t>天</w:t>
            </w:r>
            <w:r w:rsidR="0043176E" w:rsidRPr="00CB081E">
              <w:rPr>
                <w:rFonts w:ascii="Times New Roman" w:hAnsi="Times New Roman"/>
                <w:color w:val="000000"/>
              </w:rPr>
              <w:t>Days</w:t>
            </w:r>
            <w:r w:rsidRPr="00CB081E">
              <w:rPr>
                <w:rFonts w:ascii="Times New Roman" w:hAnsi="Times New Roman"/>
                <w:color w:val="000000"/>
              </w:rPr>
              <w:t>，</w:t>
            </w:r>
            <w:r w:rsidR="007A51A2" w:rsidRPr="00CB081E">
              <w:rPr>
                <w:rFonts w:ascii="Times New Roman" w:hAnsi="Times New Roman"/>
                <w:color w:val="000000"/>
              </w:rPr>
              <w:t>给药期</w:t>
            </w:r>
            <w:r w:rsidR="0043176E" w:rsidRPr="00CB081E">
              <w:rPr>
                <w:rFonts w:ascii="Times New Roman" w:hAnsi="Times New Roman"/>
                <w:color w:val="000000"/>
              </w:rPr>
              <w:t>Administration Period</w:t>
            </w:r>
            <w:r w:rsidR="007A51A2" w:rsidRPr="00CB081E">
              <w:rPr>
                <w:rFonts w:ascii="Times New Roman" w:hAnsi="Times New Roman"/>
                <w:color w:val="000000"/>
                <w:u w:val="single"/>
              </w:rPr>
              <w:t xml:space="preserve">   </w:t>
            </w:r>
            <w:r w:rsidR="0074609E">
              <w:rPr>
                <w:rFonts w:ascii="Times New Roman" w:hAnsi="Times New Roman" w:hint="eastAsia"/>
                <w:color w:val="000000"/>
                <w:u w:val="single"/>
              </w:rPr>
              <w:t>{%day3%}</w:t>
            </w:r>
            <w:r w:rsidR="007A51A2" w:rsidRPr="00CB081E">
              <w:rPr>
                <w:rFonts w:ascii="Times New Roman" w:hAnsi="Times New Roman"/>
                <w:color w:val="000000"/>
                <w:u w:val="single"/>
              </w:rPr>
              <w:t xml:space="preserve">          </w:t>
            </w:r>
            <w:r w:rsidR="005D73F1" w:rsidRPr="00CB081E">
              <w:rPr>
                <w:rFonts w:ascii="Times New Roman" w:hAnsi="Times New Roman"/>
                <w:color w:val="000000"/>
              </w:rPr>
              <w:t>天</w:t>
            </w:r>
            <w:r w:rsidR="0043176E" w:rsidRPr="00CB081E">
              <w:rPr>
                <w:rFonts w:ascii="Times New Roman" w:hAnsi="Times New Roman"/>
                <w:color w:val="000000"/>
              </w:rPr>
              <w:t>Days</w:t>
            </w:r>
            <w:r w:rsidR="007A51A2" w:rsidRPr="00CB081E">
              <w:rPr>
                <w:rFonts w:ascii="Times New Roman" w:hAnsi="Times New Roman"/>
                <w:color w:val="000000"/>
              </w:rPr>
              <w:t>，</w:t>
            </w:r>
          </w:p>
          <w:p w:rsidR="007A51A2" w:rsidRPr="00CB081E" w:rsidRDefault="007A51A2" w:rsidP="00070996">
            <w:pPr>
              <w:pStyle w:val="protocolquestions"/>
              <w:ind w:firstLineChars="350" w:firstLine="70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>其它</w:t>
            </w:r>
            <w:r w:rsidR="005D73F1" w:rsidRPr="00CB081E">
              <w:rPr>
                <w:rFonts w:ascii="Times New Roman" w:hAnsi="Times New Roman"/>
                <w:color w:val="000000"/>
              </w:rPr>
              <w:t>Others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>__</w:t>
            </w:r>
            <w:r w:rsidR="0074609E">
              <w:rPr>
                <w:rFonts w:ascii="Times New Roman" w:hAnsi="Times New Roman" w:hint="eastAsia"/>
                <w:color w:val="000000"/>
                <w:u w:val="single"/>
              </w:rPr>
              <w:t>{%day4%}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>___</w:t>
            </w:r>
            <w:r w:rsidRPr="00CB081E">
              <w:rPr>
                <w:rFonts w:ascii="Times New Roman" w:hAnsi="Times New Roman"/>
                <w:color w:val="000000"/>
              </w:rPr>
              <w:t>_</w:t>
            </w:r>
            <w:r w:rsidR="008152F9" w:rsidRPr="00CB081E">
              <w:rPr>
                <w:rFonts w:ascii="Times New Roman" w:hAnsi="Times New Roman"/>
                <w:color w:val="000000"/>
              </w:rPr>
              <w:t>天</w:t>
            </w:r>
            <w:r w:rsidR="005D73F1" w:rsidRPr="00CB081E">
              <w:rPr>
                <w:rFonts w:ascii="Times New Roman" w:hAnsi="Times New Roman"/>
                <w:color w:val="000000"/>
              </w:rPr>
              <w:t>Days</w:t>
            </w:r>
            <w:r w:rsidR="008152F9" w:rsidRPr="00CB081E">
              <w:rPr>
                <w:rFonts w:ascii="Times New Roman" w:hAnsi="Times New Roman"/>
                <w:color w:val="000000"/>
              </w:rPr>
              <w:t>。</w:t>
            </w:r>
          </w:p>
        </w:tc>
      </w:tr>
      <w:tr w:rsidR="007A51A2" w:rsidRPr="00CB081E">
        <w:trPr>
          <w:trHeight w:val="468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6E3" w:rsidRPr="0074609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74609E">
              <w:rPr>
                <w:rFonts w:ascii="Times New Roman" w:hAnsi="Times New Roman"/>
                <w:b/>
                <w:color w:val="000000"/>
              </w:rPr>
              <w:t>专题负责人</w:t>
            </w:r>
          </w:p>
          <w:p w:rsidR="007A51A2" w:rsidRPr="0074609E" w:rsidRDefault="006636E3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4609E">
              <w:rPr>
                <w:rFonts w:ascii="Times New Roman" w:hAnsi="Times New Roman"/>
                <w:b/>
                <w:color w:val="000000"/>
              </w:rPr>
              <w:t>Study director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74609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4609E">
              <w:rPr>
                <w:rFonts w:ascii="Times New Roman" w:hAnsi="Times New Roman"/>
                <w:color w:val="000000"/>
              </w:rPr>
              <w:t xml:space="preserve">  </w:t>
            </w:r>
            <w:r w:rsidR="0074609E">
              <w:rPr>
                <w:rFonts w:ascii="Times New Roman" w:hAnsi="Times New Roman" w:hint="eastAsia"/>
                <w:color w:val="000000"/>
              </w:rPr>
              <w:t>{%</w:t>
            </w:r>
            <w:proofErr w:type="spellStart"/>
            <w:r w:rsidR="0074609E">
              <w:rPr>
                <w:rFonts w:ascii="Times New Roman" w:hAnsi="Times New Roman" w:hint="eastAsia"/>
                <w:color w:val="000000"/>
              </w:rPr>
              <w:t>sd</w:t>
            </w:r>
            <w:proofErr w:type="spellEnd"/>
            <w:r w:rsidR="0074609E">
              <w:rPr>
                <w:rFonts w:ascii="Times New Roman" w:hAnsi="Times New Roman" w:hint="eastAsia"/>
                <w:color w:val="000000"/>
              </w:rPr>
              <w:t>%}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兽医</w:t>
            </w:r>
          </w:p>
          <w:p w:rsidR="006636E3" w:rsidRPr="00CB081E" w:rsidRDefault="006636E3">
            <w:pPr>
              <w:pStyle w:val="protocolquestions"/>
              <w:rPr>
                <w:rFonts w:ascii="Times New Roman" w:hAnsi="Times New Roman"/>
                <w:color w:val="000000"/>
                <w:u w:val="single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Veterinarian</w:t>
            </w:r>
          </w:p>
        </w:tc>
        <w:tc>
          <w:tcPr>
            <w:tcW w:w="4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4609E">
            <w:pPr>
              <w:pStyle w:val="protocolquestions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hint="eastAsia"/>
                <w:color w:val="000000"/>
                <w:u w:val="single"/>
              </w:rPr>
              <w:t>{%</w:t>
            </w:r>
            <w:proofErr w:type="spellStart"/>
            <w:r>
              <w:rPr>
                <w:rFonts w:ascii="Times New Roman" w:hAnsi="Times New Roman" w:hint="eastAsia"/>
                <w:color w:val="000000"/>
                <w:u w:val="single"/>
              </w:rPr>
              <w:t>sy</w:t>
            </w:r>
            <w:proofErr w:type="spellEnd"/>
            <w:r>
              <w:rPr>
                <w:rFonts w:ascii="Times New Roman" w:hAnsi="Times New Roman" w:hint="eastAsia"/>
                <w:color w:val="000000"/>
                <w:u w:val="single"/>
              </w:rPr>
              <w:t>%}</w:t>
            </w:r>
          </w:p>
        </w:tc>
      </w:tr>
      <w:tr w:rsidR="007A51A2" w:rsidRPr="00CB081E">
        <w:trPr>
          <w:trHeight w:val="468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主要试验人员</w:t>
            </w:r>
          </w:p>
          <w:p w:rsidR="006636E3" w:rsidRPr="00CB081E" w:rsidRDefault="006636E3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Personnel</w:t>
            </w:r>
          </w:p>
        </w:tc>
        <w:tc>
          <w:tcPr>
            <w:tcW w:w="7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4609E">
            <w:pPr>
              <w:pStyle w:val="protocolquestion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{%person%}</w:t>
            </w:r>
          </w:p>
        </w:tc>
      </w:tr>
    </w:tbl>
    <w:p w:rsidR="007A51A2" w:rsidRPr="00CB081E" w:rsidRDefault="007A51A2">
      <w:pPr>
        <w:pStyle w:val="shortSpacer0"/>
        <w:rPr>
          <w:rFonts w:ascii="Times New Roman" w:hAnsi="Times New Roman"/>
          <w:color w:val="000000"/>
        </w:rPr>
      </w:pPr>
    </w:p>
    <w:p w:rsidR="007A09DC" w:rsidRPr="00CB081E" w:rsidRDefault="007A09DC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081E" w:rsidRDefault="007A51A2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fldChar w:fldCharType="begin"/>
      </w:r>
      <w:r w:rsidRPr="00CB081E">
        <w:rPr>
          <w:rFonts w:ascii="Times New Roman" w:hAnsi="Times New Roman"/>
          <w:b/>
          <w:color w:val="000000"/>
          <w:sz w:val="24"/>
          <w:szCs w:val="24"/>
        </w:rPr>
        <w:instrText xml:space="preserve"> = 2 \* ROMAN </w:instrTex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fldChar w:fldCharType="separate"/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>II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fldChar w:fldCharType="end"/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. 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>拟使用动物信息</w:t>
      </w:r>
      <w:r w:rsidR="006041F0" w:rsidRPr="00CB081E">
        <w:rPr>
          <w:rFonts w:ascii="Times New Roman" w:hAnsi="Times New Roman"/>
          <w:b/>
          <w:color w:val="000000"/>
          <w:sz w:val="24"/>
          <w:szCs w:val="24"/>
        </w:rPr>
        <w:t>A</w:t>
      </w:r>
      <w:r w:rsidR="00146C92" w:rsidRPr="00CB081E">
        <w:rPr>
          <w:rFonts w:ascii="Times New Roman" w:hAnsi="Times New Roman"/>
          <w:b/>
          <w:color w:val="000000"/>
          <w:sz w:val="24"/>
          <w:szCs w:val="24"/>
        </w:rPr>
        <w:t>NIMAL INFORMATION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933"/>
        <w:gridCol w:w="851"/>
        <w:gridCol w:w="1275"/>
        <w:gridCol w:w="1418"/>
        <w:gridCol w:w="3969"/>
      </w:tblGrid>
      <w:tr w:rsidR="007A51A2" w:rsidRPr="00CB081E" w:rsidTr="00840486">
        <w:trPr>
          <w:trHeight w:val="510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种</w:t>
            </w:r>
            <w:r w:rsidRPr="00CB081E">
              <w:rPr>
                <w:rFonts w:ascii="Times New Roman" w:hAnsi="Times New Roman"/>
                <w:b/>
                <w:color w:val="000000"/>
              </w:rPr>
              <w:t>/</w:t>
            </w:r>
            <w:r w:rsidRPr="00CB081E">
              <w:rPr>
                <w:rFonts w:ascii="Times New Roman" w:hAnsi="Times New Roman"/>
                <w:b/>
                <w:color w:val="000000"/>
              </w:rPr>
              <w:t>系</w:t>
            </w:r>
            <w:r w:rsidRPr="00CB081E">
              <w:rPr>
                <w:rFonts w:ascii="Times New Roman" w:hAnsi="Times New Roman"/>
                <w:b/>
                <w:color w:val="000000"/>
              </w:rPr>
              <w:t xml:space="preserve"> (</w:t>
            </w:r>
            <w:r w:rsidRPr="00CB081E">
              <w:rPr>
                <w:rFonts w:ascii="Times New Roman" w:hAnsi="Times New Roman"/>
                <w:b/>
                <w:color w:val="000000"/>
              </w:rPr>
              <w:t>通用名</w:t>
            </w:r>
            <w:r w:rsidRPr="00CB081E">
              <w:rPr>
                <w:rFonts w:ascii="Times New Roman" w:hAnsi="Times New Roman"/>
                <w:b/>
                <w:color w:val="000000"/>
              </w:rPr>
              <w:t>)</w:t>
            </w:r>
          </w:p>
          <w:p w:rsidR="004F3F70" w:rsidRPr="00CB081E" w:rsidRDefault="004F3F70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Species/Strain(common names)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等级</w:t>
            </w:r>
          </w:p>
          <w:p w:rsidR="004F3F70" w:rsidRPr="00CB081E" w:rsidRDefault="004F3F70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Level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数量</w:t>
            </w:r>
          </w:p>
          <w:p w:rsidR="00372661" w:rsidRPr="00CB081E" w:rsidRDefault="00372661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Number</w:t>
            </w:r>
            <w:r w:rsidR="00031165" w:rsidRPr="00CB081E">
              <w:rPr>
                <w:rFonts w:ascii="Times New Roman" w:hAnsi="Times New Roman"/>
                <w:b/>
                <w:color w:val="000000"/>
              </w:rPr>
              <w:t>(s)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年龄</w:t>
            </w:r>
            <w:r w:rsidRPr="00CB081E">
              <w:rPr>
                <w:rFonts w:ascii="Times New Roman" w:hAnsi="Times New Roman"/>
                <w:b/>
                <w:color w:val="000000"/>
              </w:rPr>
              <w:t>/</w:t>
            </w:r>
            <w:r w:rsidRPr="00CB081E">
              <w:rPr>
                <w:rFonts w:ascii="Times New Roman" w:hAnsi="Times New Roman"/>
                <w:b/>
                <w:color w:val="000000"/>
              </w:rPr>
              <w:t>体重</w:t>
            </w:r>
          </w:p>
          <w:p w:rsidR="00372661" w:rsidRPr="00CB081E" w:rsidRDefault="00372661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Age/Weight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1A2" w:rsidRPr="00CB081E" w:rsidRDefault="007A51A2" w:rsidP="00840486">
            <w:pPr>
              <w:pStyle w:val="protocolquestions"/>
              <w:ind w:left="-90" w:firstLine="9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来源</w:t>
            </w:r>
            <w:r w:rsidR="00372661" w:rsidRPr="00CB081E">
              <w:rPr>
                <w:rFonts w:ascii="Times New Roman" w:hAnsi="Times New Roman"/>
                <w:b/>
                <w:color w:val="000000"/>
              </w:rPr>
              <w:t>Source</w:t>
            </w:r>
          </w:p>
        </w:tc>
      </w:tr>
      <w:tr w:rsidR="00AA2C4C" w:rsidRPr="00CB081E" w:rsidTr="00D71C68">
        <w:trPr>
          <w:trHeight w:val="828"/>
        </w:trPr>
        <w:tc>
          <w:tcPr>
            <w:tcW w:w="193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A2C4C" w:rsidRPr="00CB081E" w:rsidRDefault="00B37C70" w:rsidP="00B37C70">
            <w:pPr>
              <w:pStyle w:val="protocolanswer"/>
              <w:ind w:left="-90" w:firstLine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{%</w:t>
            </w:r>
            <w:r w:rsidRPr="00B37C70">
              <w:rPr>
                <w:rFonts w:ascii="Times New Roman" w:hAnsi="Times New Roman"/>
                <w:color w:val="000000"/>
              </w:rPr>
              <w:t>species</w:t>
            </w:r>
            <w:r>
              <w:rPr>
                <w:rFonts w:ascii="Times New Roman" w:hAnsi="Times New Roman" w:hint="eastAsia"/>
                <w:color w:val="000000"/>
              </w:rPr>
              <w:t>%}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A2C4C" w:rsidRPr="00CB081E" w:rsidRDefault="00B37C70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{%level%}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A2C4C" w:rsidRPr="00CB081E" w:rsidRDefault="00A56C79" w:rsidP="00BE763C">
            <w:pPr>
              <w:pStyle w:val="protocolanswer"/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♀:</w:t>
            </w:r>
            <w:r w:rsidR="00B37C70">
              <w:rPr>
                <w:rFonts w:ascii="Times New Roman" w:hAnsi="Times New Roman" w:hint="eastAsia"/>
                <w:b/>
                <w:color w:val="000000"/>
              </w:rPr>
              <w:t>{%n1%}</w:t>
            </w:r>
          </w:p>
          <w:p w:rsidR="00A56C79" w:rsidRPr="00CB081E" w:rsidRDefault="00A56C79" w:rsidP="00BE763C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♂:</w:t>
            </w:r>
            <w:r w:rsidR="00B37C70">
              <w:rPr>
                <w:rFonts w:ascii="Times New Roman" w:hAnsi="Times New Roman" w:hint="eastAsia"/>
                <w:b/>
                <w:color w:val="000000"/>
              </w:rPr>
              <w:t>{%n2%}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56C79" w:rsidRPr="00CB081E" w:rsidRDefault="00A56C79" w:rsidP="00A56C79">
            <w:pPr>
              <w:pStyle w:val="protocolanswer"/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♀:</w:t>
            </w:r>
            <w:r w:rsidR="00B37C70">
              <w:rPr>
                <w:rFonts w:ascii="Times New Roman" w:hAnsi="Times New Roman" w:hint="eastAsia"/>
                <w:b/>
                <w:color w:val="000000"/>
              </w:rPr>
              <w:t>{%age1%}/{%weight1%}</w:t>
            </w:r>
          </w:p>
          <w:p w:rsidR="00AA2C4C" w:rsidRPr="00CB081E" w:rsidRDefault="00A56C79" w:rsidP="00A56C79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♂:</w:t>
            </w:r>
            <w:r w:rsidR="00B37C70">
              <w:rPr>
                <w:rFonts w:ascii="Times New Roman" w:hAnsi="Times New Roman" w:hint="eastAsia"/>
                <w:b/>
                <w:color w:val="000000"/>
              </w:rPr>
              <w:t>{%age2%}/{%weight2%}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A2C4C" w:rsidRPr="00CB081E" w:rsidRDefault="00B37C70" w:rsidP="00B37C70">
            <w:pPr>
              <w:pStyle w:val="protocolanswer"/>
              <w:ind w:left="-90" w:firstLine="9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{%</w:t>
            </w:r>
            <w:proofErr w:type="spellStart"/>
            <w:r>
              <w:rPr>
                <w:rFonts w:ascii="Times New Roman" w:hAnsi="Times New Roman" w:hint="eastAsia"/>
                <w:color w:val="000000"/>
              </w:rPr>
              <w:t>sourse</w:t>
            </w:r>
            <w:proofErr w:type="spellEnd"/>
            <w:r>
              <w:rPr>
                <w:rFonts w:ascii="Times New Roman" w:hAnsi="Times New Roman" w:hint="eastAsia"/>
                <w:color w:val="000000"/>
              </w:rPr>
              <w:t>%}</w:t>
            </w:r>
          </w:p>
        </w:tc>
      </w:tr>
      <w:tr w:rsidR="00BE763C" w:rsidRPr="00CB081E" w:rsidTr="006D2F65">
        <w:trPr>
          <w:trHeight w:val="926"/>
        </w:trPr>
        <w:tc>
          <w:tcPr>
            <w:tcW w:w="94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763C" w:rsidRDefault="00BE763C" w:rsidP="00001807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动物种系及数量选择理由</w:t>
            </w:r>
            <w:r w:rsidR="002F4EA5" w:rsidRPr="00CB081E">
              <w:rPr>
                <w:rFonts w:ascii="Times New Roman" w:hAnsi="Times New Roman"/>
                <w:b/>
                <w:color w:val="000000"/>
              </w:rPr>
              <w:t xml:space="preserve">Reason for Selection of </w:t>
            </w:r>
            <w:r w:rsidR="003943C6" w:rsidRPr="00CB081E">
              <w:rPr>
                <w:rFonts w:ascii="Times New Roman" w:hAnsi="Times New Roman"/>
                <w:b/>
                <w:color w:val="000000"/>
              </w:rPr>
              <w:t>Animal species and quantity</w:t>
            </w:r>
            <w:r w:rsidR="002F4EA5" w:rsidRPr="00CB081E">
              <w:rPr>
                <w:rFonts w:ascii="Times New Roman" w:hAnsi="Times New Roman"/>
                <w:b/>
                <w:color w:val="000000"/>
              </w:rPr>
              <w:t>:</w:t>
            </w:r>
          </w:p>
          <w:p w:rsidR="00B37C70" w:rsidRDefault="00B37C70" w:rsidP="00001807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{%reason1%}</w:t>
            </w:r>
          </w:p>
          <w:p w:rsidR="00B37C70" w:rsidRPr="00CB081E" w:rsidRDefault="00B37C70" w:rsidP="00001807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{%reason2%}</w:t>
            </w:r>
          </w:p>
        </w:tc>
      </w:tr>
      <w:tr w:rsidR="00BE763C" w:rsidRPr="00CB081E">
        <w:tc>
          <w:tcPr>
            <w:tcW w:w="94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63C" w:rsidRPr="00CB081E" w:rsidRDefault="00BE763C">
            <w:pPr>
              <w:pStyle w:val="protocolanswer"/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是否是相关管理机构推荐的方法</w:t>
            </w:r>
            <w:r w:rsidR="00FB3F1D" w:rsidRPr="00CB081E">
              <w:rPr>
                <w:rFonts w:ascii="Times New Roman" w:hAnsi="Times New Roman"/>
                <w:b/>
                <w:color w:val="000000"/>
              </w:rPr>
              <w:t>Recommended by</w:t>
            </w:r>
            <w:r w:rsidR="008D19BA" w:rsidRPr="00CB081E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="00BD49E1" w:rsidRPr="00CB081E">
              <w:rPr>
                <w:rFonts w:ascii="Times New Roman" w:hAnsi="Times New Roman"/>
                <w:b/>
                <w:color w:val="000000"/>
              </w:rPr>
              <w:t>R</w:t>
            </w:r>
            <w:r w:rsidR="00FB3F1D" w:rsidRPr="00CB081E">
              <w:rPr>
                <w:rFonts w:ascii="Times New Roman" w:hAnsi="Times New Roman"/>
                <w:b/>
                <w:color w:val="000000"/>
              </w:rPr>
              <w:t>elated Regulatory Agencies</w:t>
            </w:r>
            <w:r w:rsidRPr="00CB081E">
              <w:rPr>
                <w:rFonts w:ascii="Times New Roman" w:hAnsi="Times New Roman"/>
                <w:b/>
                <w:color w:val="000000"/>
              </w:rPr>
              <w:t>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9259"/>
            </w:tblGrid>
            <w:tr w:rsidR="00BE763C" w:rsidRPr="00CB081E">
              <w:tc>
                <w:tcPr>
                  <w:tcW w:w="9259" w:type="dxa"/>
                  <w:vAlign w:val="center"/>
                </w:tcPr>
                <w:p w:rsidR="00BE763C" w:rsidRPr="00CB081E" w:rsidRDefault="00BE763C" w:rsidP="00397B33">
                  <w:pPr>
                    <w:pStyle w:val="protocolanswer"/>
                    <w:ind w:leftChars="-63" w:left="101" w:hangingChars="63" w:hanging="227"/>
                    <w:rPr>
                      <w:rFonts w:ascii="Times New Roman" w:hAnsi="Times New Roman"/>
                      <w:color w:val="000000"/>
                    </w:rPr>
                  </w:pPr>
                  <w:r w:rsidRPr="00397B33">
                    <w:rPr>
                      <w:rFonts w:ascii="Times New Roman" w:hAnsi="Times New Roman"/>
                      <w:color w:val="000000"/>
                      <w:sz w:val="36"/>
                      <w:szCs w:val="36"/>
                    </w:rPr>
                    <w:t>□</w:t>
                  </w:r>
                  <w:r w:rsidRPr="00CB081E">
                    <w:rPr>
                      <w:rFonts w:ascii="Times New Roman" w:hAnsi="Times New Roman"/>
                      <w:color w:val="000000"/>
                    </w:rPr>
                    <w:t>是</w:t>
                  </w:r>
                  <w:r w:rsidR="00FB3F1D" w:rsidRPr="00CB081E">
                    <w:rPr>
                      <w:rFonts w:ascii="Times New Roman" w:hAnsi="Times New Roman"/>
                      <w:color w:val="000000"/>
                    </w:rPr>
                    <w:t>Yes</w:t>
                  </w:r>
                  <w:r w:rsidRPr="00CB081E">
                    <w:rPr>
                      <w:rFonts w:ascii="Times New Roman" w:hAnsi="Times New Roman"/>
                      <w:color w:val="000000"/>
                    </w:rPr>
                    <w:t xml:space="preserve">     </w:t>
                  </w:r>
                  <w:r w:rsidRPr="00CB081E">
                    <w:rPr>
                      <w:rFonts w:ascii="Times New Roman" w:hAnsi="Times New Roman"/>
                      <w:color w:val="000000"/>
                    </w:rPr>
                    <w:t>请简述</w:t>
                  </w:r>
                  <w:r w:rsidR="00FB3F1D" w:rsidRPr="00CB081E">
                    <w:rPr>
                      <w:rFonts w:ascii="Times New Roman" w:hAnsi="Times New Roman"/>
                      <w:color w:val="000000"/>
                    </w:rPr>
                    <w:t>(Describe briefly)</w:t>
                  </w:r>
                  <w:r w:rsidRPr="00CB081E">
                    <w:rPr>
                      <w:rFonts w:ascii="Times New Roman" w:hAnsi="Times New Roman"/>
                      <w:color w:val="000000"/>
                    </w:rPr>
                    <w:t>：</w:t>
                  </w:r>
                  <w:r w:rsidR="00B37C70" w:rsidRPr="00195C43">
                    <w:rPr>
                      <w:rFonts w:hint="eastAsia"/>
                    </w:rPr>
                    <w:t>《药物重复给药毒性试验技术指导原则》（原</w:t>
                  </w:r>
                  <w:r w:rsidR="00B37C70" w:rsidRPr="00195C43">
                    <w:rPr>
                      <w:rFonts w:hint="eastAsia"/>
                    </w:rPr>
                    <w:t>CFDA</w:t>
                  </w:r>
                  <w:r w:rsidR="00B37C70" w:rsidRPr="00195C43">
                    <w:rPr>
                      <w:rFonts w:hint="eastAsia"/>
                    </w:rPr>
                    <w:t>，</w:t>
                  </w:r>
                  <w:r w:rsidR="00B37C70" w:rsidRPr="00195C43">
                    <w:rPr>
                      <w:rFonts w:hint="eastAsia"/>
                    </w:rPr>
                    <w:t>2014</w:t>
                  </w:r>
                  <w:r w:rsidR="00B37C70" w:rsidRPr="00195C43">
                    <w:rPr>
                      <w:rFonts w:hint="eastAsia"/>
                    </w:rPr>
                    <w:t>年</w:t>
                  </w:r>
                  <w:r w:rsidR="00B37C70" w:rsidRPr="00195C43">
                    <w:rPr>
                      <w:rFonts w:hint="eastAsia"/>
                    </w:rPr>
                    <w:t>05</w:t>
                  </w:r>
                  <w:r w:rsidR="00B37C70" w:rsidRPr="00195C43">
                    <w:rPr>
                      <w:rFonts w:hint="eastAsia"/>
                    </w:rPr>
                    <w:t>月）</w:t>
                  </w:r>
                  <w:r w:rsidR="00B37C70">
                    <w:rPr>
                      <w:rFonts w:hint="eastAsia"/>
                    </w:rPr>
                    <w:t>。</w:t>
                  </w:r>
                </w:p>
                <w:p w:rsidR="00BE763C" w:rsidRPr="00CB081E" w:rsidRDefault="00BE763C" w:rsidP="00D7499F">
                  <w:pPr>
                    <w:pStyle w:val="protocolanswer"/>
                    <w:ind w:leftChars="-63" w:hangingChars="63" w:hanging="126"/>
                    <w:rPr>
                      <w:rFonts w:ascii="Times New Roman" w:hAnsi="Times New Roman"/>
                      <w:color w:val="000000"/>
                    </w:rPr>
                  </w:pPr>
                </w:p>
                <w:p w:rsidR="00BE763C" w:rsidRPr="00CB081E" w:rsidRDefault="00BE763C" w:rsidP="00397B33">
                  <w:pPr>
                    <w:pStyle w:val="protocolanswer"/>
                    <w:ind w:leftChars="-63" w:left="101" w:hangingChars="63" w:hanging="227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397B33">
                    <w:rPr>
                      <w:rFonts w:ascii="Times New Roman" w:hAnsi="Times New Roman"/>
                      <w:color w:val="000000"/>
                      <w:sz w:val="36"/>
                      <w:szCs w:val="36"/>
                    </w:rPr>
                    <w:t>□</w:t>
                  </w:r>
                  <w:r w:rsidRPr="00CB081E">
                    <w:rPr>
                      <w:rFonts w:ascii="Times New Roman" w:hAnsi="Times New Roman"/>
                      <w:color w:val="000000"/>
                    </w:rPr>
                    <w:t>否</w:t>
                  </w:r>
                  <w:r w:rsidR="00FB3F1D" w:rsidRPr="00CB081E">
                    <w:rPr>
                      <w:rFonts w:ascii="Times New Roman" w:hAnsi="Times New Roman"/>
                      <w:color w:val="000000"/>
                    </w:rPr>
                    <w:t>No</w:t>
                  </w:r>
                  <w:r w:rsidRPr="00CB081E">
                    <w:rPr>
                      <w:rFonts w:ascii="Times New Roman" w:hAnsi="Times New Roman"/>
                      <w:color w:val="000000"/>
                    </w:rPr>
                    <w:t xml:space="preserve">     </w:t>
                  </w:r>
                  <w:r w:rsidRPr="00CB081E">
                    <w:rPr>
                      <w:rFonts w:ascii="Times New Roman" w:hAnsi="Times New Roman"/>
                      <w:color w:val="000000"/>
                    </w:rPr>
                    <w:t>理由</w:t>
                  </w:r>
                  <w:r w:rsidR="00366951" w:rsidRPr="00CB081E">
                    <w:rPr>
                      <w:rFonts w:ascii="Times New Roman" w:hAnsi="Times New Roman"/>
                      <w:color w:val="000000"/>
                    </w:rPr>
                    <w:t>(Describe Reason)</w:t>
                  </w:r>
                  <w:r w:rsidR="00366951" w:rsidRPr="00CB081E">
                    <w:rPr>
                      <w:rFonts w:ascii="Times New Roman" w:hAnsi="Times New Roman"/>
                      <w:color w:val="000000"/>
                    </w:rPr>
                    <w:t>：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参考文献或其他</w:t>
                  </w:r>
                  <w:r w:rsidR="007C38F1" w:rsidRPr="00CB081E">
                    <w:rPr>
                      <w:rFonts w:ascii="Times New Roman" w:hAnsi="Times New Roman"/>
                      <w:b/>
                      <w:color w:val="000000"/>
                    </w:rPr>
                    <w:t>参考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信息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 xml:space="preserve">  (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非管理机构推荐的方法需列出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)</w:t>
                  </w:r>
                  <w:r w:rsidR="00F65C66" w:rsidRPr="00CB081E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r w:rsidR="00F65C66" w:rsidRPr="00CB081E">
                    <w:rPr>
                      <w:rFonts w:ascii="Times New Roman" w:hAnsi="Times New Roman"/>
                      <w:b/>
                      <w:color w:val="000000"/>
                    </w:rPr>
                    <w:t>Literature Retrieval</w:t>
                  </w:r>
                  <w:r w:rsidR="008210DB" w:rsidRPr="00CB081E">
                    <w:rPr>
                      <w:rFonts w:ascii="Times New Roman" w:hAnsi="Times New Roman"/>
                      <w:b/>
                      <w:color w:val="000000"/>
                    </w:rPr>
                    <w:t xml:space="preserve"> </w:t>
                  </w:r>
                  <w:r w:rsidR="00BE3FA0" w:rsidRPr="00CB081E">
                    <w:rPr>
                      <w:rFonts w:ascii="Times New Roman" w:hAnsi="Times New Roman"/>
                      <w:b/>
                      <w:color w:val="000000"/>
                    </w:rPr>
                    <w:t xml:space="preserve">(Must </w:t>
                  </w:r>
                  <w:r w:rsidR="00BE3FA0" w:rsidRPr="00CB081E">
                    <w:rPr>
                      <w:rFonts w:ascii="Times New Roman" w:hAnsi="Times New Roman" w:hint="eastAsia"/>
                      <w:b/>
                      <w:color w:val="000000"/>
                    </w:rPr>
                    <w:t>C</w:t>
                  </w:r>
                  <w:r w:rsidR="00F65C66" w:rsidRPr="00CB081E">
                    <w:rPr>
                      <w:rFonts w:ascii="Times New Roman" w:hAnsi="Times New Roman"/>
                      <w:b/>
                      <w:color w:val="000000"/>
                    </w:rPr>
                    <w:t xml:space="preserve">omplete if non- Recommended by </w:t>
                  </w:r>
                  <w:r w:rsidR="00BE3FA0" w:rsidRPr="00CB081E">
                    <w:rPr>
                      <w:rFonts w:ascii="Times New Roman" w:hAnsi="Times New Roman" w:hint="eastAsia"/>
                      <w:b/>
                      <w:color w:val="000000"/>
                    </w:rPr>
                    <w:t>R</w:t>
                  </w:r>
                  <w:r w:rsidR="00F65C66" w:rsidRPr="00CB081E">
                    <w:rPr>
                      <w:rFonts w:ascii="Times New Roman" w:hAnsi="Times New Roman"/>
                      <w:b/>
                      <w:color w:val="000000"/>
                    </w:rPr>
                    <w:t xml:space="preserve">elated Regulatory Agencies </w:t>
                  </w:r>
                  <w:r w:rsidR="00BE3FA0" w:rsidRPr="00CB081E">
                    <w:rPr>
                      <w:rFonts w:ascii="Times New Roman" w:hAnsi="Times New Roman" w:hint="eastAsia"/>
                      <w:b/>
                      <w:color w:val="000000"/>
                    </w:rPr>
                    <w:t>S</w:t>
                  </w:r>
                  <w:r w:rsidR="00F65C66" w:rsidRPr="00CB081E">
                    <w:rPr>
                      <w:rFonts w:ascii="Times New Roman" w:hAnsi="Times New Roman"/>
                      <w:b/>
                      <w:color w:val="000000"/>
                    </w:rPr>
                    <w:t>tudy):</w:t>
                  </w:r>
                </w:p>
                <w:p w:rsidR="00BE763C" w:rsidRPr="00CB081E" w:rsidRDefault="00BE763C" w:rsidP="00D7499F">
                  <w:pPr>
                    <w:pStyle w:val="protocolanswer"/>
                    <w:ind w:leftChars="-63" w:hangingChars="63" w:hanging="126"/>
                    <w:jc w:val="both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</w:tr>
          </w:tbl>
          <w:p w:rsidR="00BE763C" w:rsidRPr="00CB081E" w:rsidRDefault="00BE763C">
            <w:pPr>
              <w:pStyle w:val="protocolquestions"/>
              <w:ind w:left="-90" w:firstLine="90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BE763C" w:rsidRPr="00CB081E">
        <w:trPr>
          <w:trHeight w:val="503"/>
        </w:trPr>
        <w:tc>
          <w:tcPr>
            <w:tcW w:w="94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763C" w:rsidRPr="00CB081E" w:rsidRDefault="00BE763C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是否有替代方法</w:t>
            </w:r>
            <w:r w:rsidR="00601552" w:rsidRPr="00CB081E">
              <w:rPr>
                <w:rFonts w:ascii="Times New Roman" w:hAnsi="Times New Roman"/>
                <w:b/>
                <w:bCs/>
                <w:color w:val="000000"/>
              </w:rPr>
              <w:t>Alternatives Considered</w:t>
            </w:r>
            <w:r w:rsidRPr="00CB081E">
              <w:rPr>
                <w:rFonts w:ascii="Times New Roman" w:hAnsi="Times New Roman"/>
                <w:b/>
                <w:color w:val="000000"/>
              </w:rPr>
              <w:t>:</w:t>
            </w:r>
            <w:r w:rsidRPr="00CB081E">
              <w:rPr>
                <w:rFonts w:ascii="Times New Roman" w:hAnsi="Times New Roman"/>
                <w:b/>
                <w:color w:val="000000"/>
              </w:rPr>
              <w:t xml:space="preserve">　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BE763C" w:rsidRPr="00CB081E" w:rsidRDefault="00BE763C">
            <w:pPr>
              <w:pStyle w:val="protocolquestions"/>
              <w:ind w:left="-90" w:firstLine="90"/>
              <w:rPr>
                <w:rFonts w:ascii="Times New Roman" w:hAnsi="Times New Roman"/>
                <w:color w:val="000000"/>
              </w:rPr>
            </w:pPr>
            <w:r w:rsidRPr="00397B33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>无</w:t>
            </w:r>
            <w:r w:rsidR="00601552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 xml:space="preserve">　</w:t>
            </w:r>
          </w:p>
          <w:p w:rsidR="00BE763C" w:rsidRPr="00CB081E" w:rsidRDefault="00BE763C">
            <w:pPr>
              <w:pStyle w:val="protocolquestions"/>
              <w:ind w:left="-90" w:firstLine="90"/>
              <w:rPr>
                <w:rFonts w:ascii="Times New Roman" w:hAnsi="Times New Roman"/>
                <w:color w:val="000000"/>
              </w:rPr>
            </w:pPr>
          </w:p>
          <w:p w:rsidR="00BE763C" w:rsidRPr="00CB081E" w:rsidRDefault="00BE763C" w:rsidP="00B43F34">
            <w:pPr>
              <w:pStyle w:val="protocolquestions"/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397B33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>有</w:t>
            </w:r>
            <w:r w:rsidR="00601552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　请说明不选择替代的理由</w:t>
            </w:r>
            <w:r w:rsidR="00601552" w:rsidRPr="00CB081E">
              <w:rPr>
                <w:rFonts w:ascii="Times New Roman" w:hAnsi="Times New Roman"/>
                <w:color w:val="000000"/>
              </w:rPr>
              <w:t xml:space="preserve">(Reason for not </w:t>
            </w:r>
            <w:r w:rsidR="00BD49E1" w:rsidRPr="00CB081E">
              <w:rPr>
                <w:rFonts w:ascii="Times New Roman" w:hAnsi="Times New Roman"/>
                <w:color w:val="000000"/>
              </w:rPr>
              <w:t>Considering</w:t>
            </w:r>
            <w:r w:rsidR="00626F96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BD49E1" w:rsidRPr="00CB081E">
              <w:rPr>
                <w:rFonts w:ascii="Times New Roman" w:hAnsi="Times New Roman"/>
                <w:color w:val="000000"/>
              </w:rPr>
              <w:t xml:space="preserve"> Alternatives</w:t>
            </w:r>
            <w:r w:rsidR="00601552" w:rsidRPr="00CB081E">
              <w:rPr>
                <w:rFonts w:ascii="Times New Roman" w:hAnsi="Times New Roman"/>
                <w:color w:val="000000"/>
              </w:rPr>
              <w:t>)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BE763C" w:rsidRPr="00CB081E" w:rsidRDefault="00BE763C">
            <w:pPr>
              <w:pStyle w:val="protocolquestions"/>
              <w:pBdr>
                <w:right w:val="single" w:sz="4" w:space="4" w:color="auto"/>
              </w:pBdr>
              <w:ind w:left="-90" w:firstLine="90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3546E8" w:rsidRPr="00CB081E">
        <w:tc>
          <w:tcPr>
            <w:tcW w:w="94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46E8" w:rsidRPr="00CB081E" w:rsidRDefault="003546E8" w:rsidP="00D7499F">
            <w:pPr>
              <w:pStyle w:val="protocolquestions"/>
              <w:pBdr>
                <w:right w:val="single" w:sz="4" w:space="4" w:color="auto"/>
              </w:pBdr>
              <w:ind w:left="-9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本试验中动物遭受的痛苦是预先知道的吗</w:t>
            </w:r>
            <w:r w:rsidRPr="00CB081E">
              <w:rPr>
                <w:rFonts w:ascii="Times New Roman" w:hAnsi="Times New Roman"/>
                <w:b/>
                <w:color w:val="000000"/>
              </w:rPr>
              <w:t>Do you anticipate the pain that animals suffered</w:t>
            </w:r>
            <w:r w:rsidR="003943C6" w:rsidRPr="00CB081E">
              <w:rPr>
                <w:rFonts w:ascii="Times New Roman" w:hAnsi="Times New Roman"/>
                <w:b/>
                <w:color w:val="000000"/>
              </w:rPr>
              <w:t xml:space="preserve"> during the </w:t>
            </w:r>
            <w:r w:rsidR="003943C6" w:rsidRPr="00CB081E">
              <w:rPr>
                <w:rFonts w:ascii="Times New Roman" w:hAnsi="Times New Roman"/>
                <w:b/>
                <w:color w:val="000000"/>
              </w:rPr>
              <w:lastRenderedPageBreak/>
              <w:t>study</w:t>
            </w:r>
            <w:r w:rsidRPr="00CB081E">
              <w:rPr>
                <w:rFonts w:ascii="Times New Roman" w:hAnsi="Times New Roman"/>
                <w:b/>
                <w:color w:val="000000"/>
              </w:rPr>
              <w:t>？</w:t>
            </w:r>
          </w:p>
          <w:p w:rsidR="003546E8" w:rsidRPr="00CB081E" w:rsidRDefault="003546E8" w:rsidP="00750D2C">
            <w:pPr>
              <w:pStyle w:val="protocolanswer"/>
              <w:rPr>
                <w:rFonts w:ascii="Times New Roman" w:hAnsi="Times New Roman"/>
                <w:color w:val="000000"/>
              </w:rPr>
            </w:pPr>
            <w:r w:rsidRPr="00397B33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Yes     </w:t>
            </w:r>
          </w:p>
          <w:p w:rsidR="003546E8" w:rsidRPr="00CB081E" w:rsidRDefault="003546E8" w:rsidP="003546E8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</w:p>
          <w:p w:rsidR="003546E8" w:rsidRPr="00CB081E" w:rsidRDefault="003546E8" w:rsidP="003546E8">
            <w:pPr>
              <w:pStyle w:val="protocolquestions"/>
              <w:pBdr>
                <w:right w:val="single" w:sz="4" w:space="4" w:color="auto"/>
              </w:pBdr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397B33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Pr="00CB081E">
              <w:rPr>
                <w:rFonts w:ascii="Times New Roman" w:hAnsi="Times New Roman"/>
                <w:color w:val="000000"/>
              </w:rPr>
              <w:t xml:space="preserve">No     </w:t>
            </w:r>
          </w:p>
        </w:tc>
      </w:tr>
      <w:tr w:rsidR="00BE763C" w:rsidRPr="00CB081E">
        <w:tc>
          <w:tcPr>
            <w:tcW w:w="944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763C" w:rsidRPr="00CB081E" w:rsidRDefault="00BE763C">
            <w:pPr>
              <w:pStyle w:val="protocolquestions"/>
              <w:pBdr>
                <w:right w:val="single" w:sz="4" w:space="4" w:color="auto"/>
              </w:pBdr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lastRenderedPageBreak/>
              <w:t>是否是重复试验</w:t>
            </w:r>
            <w:r w:rsidR="00974C2F" w:rsidRPr="00CB081E">
              <w:rPr>
                <w:rFonts w:ascii="Times New Roman" w:hAnsi="Times New Roman"/>
                <w:b/>
                <w:color w:val="000000"/>
              </w:rPr>
              <w:t>Is it a duplicate experiment</w:t>
            </w:r>
            <w:r w:rsidRPr="00CB081E">
              <w:rPr>
                <w:rFonts w:ascii="Times New Roman" w:hAnsi="Times New Roman"/>
                <w:b/>
                <w:color w:val="000000"/>
              </w:rPr>
              <w:t>:</w:t>
            </w:r>
            <w:r w:rsidRPr="00CB081E">
              <w:rPr>
                <w:rFonts w:ascii="Times New Roman" w:hAnsi="Times New Roman"/>
                <w:b/>
                <w:color w:val="000000"/>
              </w:rPr>
              <w:t xml:space="preserve">　</w:t>
            </w:r>
          </w:p>
          <w:p w:rsidR="00BE763C" w:rsidRPr="00CB081E" w:rsidRDefault="00BE763C">
            <w:pPr>
              <w:pStyle w:val="protocolquestions"/>
              <w:pBdr>
                <w:right w:val="single" w:sz="4" w:space="4" w:color="auto"/>
              </w:pBdr>
              <w:ind w:left="-90" w:firstLine="90"/>
              <w:rPr>
                <w:rFonts w:ascii="Times New Roman" w:hAnsi="Times New Roman"/>
                <w:color w:val="000000"/>
              </w:rPr>
            </w:pPr>
            <w:r w:rsidRPr="00397B33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非重复</w:t>
            </w:r>
            <w:r w:rsidR="003546E8" w:rsidRPr="00CB081E">
              <w:rPr>
                <w:rFonts w:ascii="Times New Roman" w:hAnsi="Times New Roman"/>
                <w:color w:val="000000"/>
              </w:rPr>
              <w:t>No</w:t>
            </w:r>
          </w:p>
          <w:p w:rsidR="00BE763C" w:rsidRPr="00CB081E" w:rsidRDefault="00BE763C">
            <w:pPr>
              <w:pStyle w:val="protocolquestions"/>
              <w:pBdr>
                <w:right w:val="single" w:sz="4" w:space="4" w:color="auto"/>
              </w:pBdr>
              <w:ind w:left="-90" w:firstLine="9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　</w:t>
            </w:r>
          </w:p>
          <w:p w:rsidR="00BE763C" w:rsidRPr="00CB081E" w:rsidRDefault="00BE763C">
            <w:pPr>
              <w:pStyle w:val="protocolquestions"/>
              <w:pBdr>
                <w:right w:val="single" w:sz="4" w:space="4" w:color="auto"/>
              </w:pBdr>
              <w:ind w:left="-90" w:firstLine="90"/>
              <w:rPr>
                <w:rFonts w:ascii="Times New Roman" w:hAnsi="Times New Roman"/>
                <w:color w:val="000000"/>
              </w:rPr>
            </w:pPr>
            <w:r w:rsidRPr="00397B33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>重复</w:t>
            </w:r>
            <w:r w:rsidR="003546E8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　　请说明重复试验的理由</w:t>
            </w:r>
            <w:r w:rsidR="00C72C9A" w:rsidRPr="00CB081E">
              <w:rPr>
                <w:rFonts w:ascii="Times New Roman" w:hAnsi="Times New Roman"/>
                <w:color w:val="000000"/>
              </w:rPr>
              <w:t>(Describe Reasons)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BE763C" w:rsidRPr="00CB081E" w:rsidRDefault="00BE763C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043FD3" w:rsidRPr="00CB081E" w:rsidRDefault="00043FD3">
      <w:pPr>
        <w:ind w:right="-90"/>
        <w:rPr>
          <w:b/>
          <w:color w:val="000000"/>
          <w:sz w:val="24"/>
          <w:szCs w:val="24"/>
        </w:rPr>
      </w:pPr>
    </w:p>
    <w:p w:rsidR="007A51A2" w:rsidRPr="00CB081E" w:rsidRDefault="007A51A2">
      <w:pPr>
        <w:ind w:right="-90"/>
        <w:rPr>
          <w:b/>
          <w:color w:val="000000"/>
          <w:sz w:val="24"/>
          <w:szCs w:val="24"/>
        </w:rPr>
      </w:pPr>
      <w:r w:rsidRPr="00CB081E">
        <w:rPr>
          <w:b/>
          <w:color w:val="000000"/>
          <w:sz w:val="24"/>
          <w:szCs w:val="24"/>
        </w:rPr>
        <w:fldChar w:fldCharType="begin"/>
      </w:r>
      <w:r w:rsidRPr="00CB081E">
        <w:rPr>
          <w:b/>
          <w:color w:val="000000"/>
          <w:sz w:val="24"/>
          <w:szCs w:val="24"/>
        </w:rPr>
        <w:instrText xml:space="preserve"> = 3 \* ROMAN </w:instrText>
      </w:r>
      <w:r w:rsidRPr="00CB081E">
        <w:rPr>
          <w:b/>
          <w:color w:val="000000"/>
          <w:sz w:val="24"/>
          <w:szCs w:val="24"/>
        </w:rPr>
        <w:fldChar w:fldCharType="separate"/>
      </w:r>
      <w:r w:rsidRPr="00CB081E">
        <w:rPr>
          <w:b/>
          <w:color w:val="000000"/>
          <w:sz w:val="24"/>
          <w:szCs w:val="24"/>
        </w:rPr>
        <w:t>III</w:t>
      </w:r>
      <w:r w:rsidRPr="00CB081E">
        <w:rPr>
          <w:b/>
          <w:color w:val="000000"/>
          <w:sz w:val="24"/>
          <w:szCs w:val="24"/>
        </w:rPr>
        <w:fldChar w:fldCharType="end"/>
      </w:r>
      <w:r w:rsidRPr="00CB081E">
        <w:rPr>
          <w:b/>
          <w:color w:val="000000"/>
          <w:sz w:val="24"/>
          <w:szCs w:val="24"/>
        </w:rPr>
        <w:t>.</w:t>
      </w:r>
      <w:r w:rsidRPr="00CB081E">
        <w:rPr>
          <w:b/>
          <w:color w:val="000000"/>
          <w:sz w:val="24"/>
          <w:szCs w:val="24"/>
        </w:rPr>
        <w:t>动物拟接受的处理</w:t>
      </w:r>
      <w:r w:rsidR="00146C92" w:rsidRPr="00CB081E">
        <w:rPr>
          <w:b/>
          <w:color w:val="000000"/>
          <w:sz w:val="24"/>
          <w:szCs w:val="24"/>
        </w:rPr>
        <w:t xml:space="preserve">ANIMAL </w:t>
      </w:r>
      <w:r w:rsidR="00A86061" w:rsidRPr="00CB081E">
        <w:rPr>
          <w:b/>
          <w:color w:val="000000"/>
          <w:sz w:val="24"/>
          <w:szCs w:val="24"/>
        </w:rPr>
        <w:t xml:space="preserve"> P</w:t>
      </w:r>
      <w:r w:rsidR="00BC6CA5" w:rsidRPr="00CB081E">
        <w:rPr>
          <w:b/>
          <w:color w:val="000000"/>
          <w:sz w:val="24"/>
          <w:szCs w:val="24"/>
        </w:rPr>
        <w:t>ROCEDURE</w:t>
      </w:r>
      <w:r w:rsidRPr="00CB081E">
        <w:rPr>
          <w:b/>
          <w:color w:val="000000"/>
          <w:sz w:val="24"/>
          <w:szCs w:val="24"/>
        </w:rPr>
        <w:t xml:space="preserve">  </w:t>
      </w:r>
    </w:p>
    <w:p w:rsidR="00BC6CA5" w:rsidRPr="00CB081E" w:rsidRDefault="007A51A2">
      <w:pPr>
        <w:ind w:right="-90"/>
        <w:rPr>
          <w:color w:val="000000"/>
        </w:rPr>
      </w:pPr>
      <w:r w:rsidRPr="00CB081E">
        <w:rPr>
          <w:color w:val="000000"/>
        </w:rPr>
        <w:t>简单描述该试验中动物试验的操作程序，便于</w:t>
      </w:r>
      <w:r w:rsidRPr="00CB081E">
        <w:rPr>
          <w:color w:val="000000"/>
        </w:rPr>
        <w:t>IACUC</w:t>
      </w:r>
      <w:r w:rsidRPr="00CB081E">
        <w:rPr>
          <w:color w:val="000000"/>
        </w:rPr>
        <w:t>成员了解动物在试验中所接受的处理及状况</w:t>
      </w:r>
    </w:p>
    <w:p w:rsidR="00BC6CA5" w:rsidRPr="00CB081E" w:rsidRDefault="00BC6CA5" w:rsidP="00BC6CA5">
      <w:pPr>
        <w:widowControl w:val="0"/>
        <w:autoSpaceDE w:val="0"/>
        <w:autoSpaceDN w:val="0"/>
        <w:adjustRightInd w:val="0"/>
        <w:rPr>
          <w:color w:val="000000"/>
        </w:rPr>
      </w:pPr>
      <w:r w:rsidRPr="00CB081E">
        <w:rPr>
          <w:color w:val="000000"/>
          <w:szCs w:val="24"/>
        </w:rPr>
        <w:t>Provide one or two sentences to describe the procedures employed on the animals in this project. This information will help the IACUC members understand any conditions while your animals used.</w:t>
      </w: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89"/>
      </w:tblGrid>
      <w:tr w:rsidR="007A51A2" w:rsidRPr="00CB081E" w:rsidTr="00BC6CA5">
        <w:trPr>
          <w:trHeight w:val="1045"/>
        </w:trPr>
        <w:tc>
          <w:tcPr>
            <w:tcW w:w="9689" w:type="dxa"/>
          </w:tcPr>
          <w:p w:rsidR="00A41ED0" w:rsidRPr="00CB081E" w:rsidRDefault="00A41ED0">
            <w:pPr>
              <w:spacing w:line="360" w:lineRule="auto"/>
              <w:rPr>
                <w:color w:val="000000"/>
              </w:rPr>
            </w:pPr>
          </w:p>
          <w:p w:rsidR="00D43489" w:rsidRPr="00CB081E" w:rsidRDefault="007A51A2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>受试药物</w:t>
            </w:r>
            <w:r w:rsidR="00496A3A" w:rsidRPr="00CB081E">
              <w:rPr>
                <w:color w:val="000000"/>
              </w:rPr>
              <w:t>Substance administered to animals</w:t>
            </w:r>
            <w:r w:rsidRPr="00CB081E">
              <w:rPr>
                <w:color w:val="000000"/>
              </w:rPr>
              <w:t>：</w:t>
            </w:r>
          </w:p>
          <w:p w:rsidR="007A51A2" w:rsidRPr="00CB081E" w:rsidRDefault="007A51A2" w:rsidP="00D43489">
            <w:pPr>
              <w:spacing w:line="360" w:lineRule="auto"/>
              <w:ind w:firstLineChars="500" w:firstLine="1000"/>
              <w:rPr>
                <w:color w:val="000000"/>
              </w:rPr>
            </w:pPr>
            <w:r w:rsidRPr="00CB081E">
              <w:rPr>
                <w:color w:val="000000"/>
              </w:rPr>
              <w:t>供试品名称</w:t>
            </w:r>
            <w:r w:rsidR="007E4D5F" w:rsidRPr="00CB081E">
              <w:rPr>
                <w:color w:val="000000"/>
              </w:rPr>
              <w:t>Substance</w:t>
            </w:r>
            <w:r w:rsidR="00D43489" w:rsidRPr="00CB081E">
              <w:rPr>
                <w:color w:val="000000"/>
              </w:rPr>
              <w:t xml:space="preserve"> for Testing</w:t>
            </w:r>
            <w:r w:rsidR="007E4D5F" w:rsidRPr="00CB081E">
              <w:rPr>
                <w:color w:val="000000"/>
              </w:rPr>
              <w:t xml:space="preserve"> </w:t>
            </w:r>
            <w:r w:rsidRPr="00CB081E">
              <w:rPr>
                <w:color w:val="000000"/>
              </w:rPr>
              <w:t>：</w:t>
            </w:r>
            <w:r w:rsidRPr="00CB081E">
              <w:rPr>
                <w:color w:val="000000"/>
                <w:u w:val="single"/>
              </w:rPr>
              <w:t>____________________</w:t>
            </w:r>
          </w:p>
          <w:p w:rsidR="007A51A2" w:rsidRPr="00CB081E" w:rsidRDefault="007A51A2">
            <w:pPr>
              <w:spacing w:line="360" w:lineRule="auto"/>
              <w:ind w:firstLineChars="500" w:firstLine="1000"/>
              <w:rPr>
                <w:color w:val="000000"/>
              </w:rPr>
            </w:pPr>
            <w:r w:rsidRPr="00CB081E">
              <w:rPr>
                <w:color w:val="000000"/>
              </w:rPr>
              <w:t>阳性对照品名称</w:t>
            </w:r>
            <w:r w:rsidR="00492054" w:rsidRPr="00CB081E">
              <w:rPr>
                <w:color w:val="000000"/>
              </w:rPr>
              <w:t>Positive reference substance</w:t>
            </w:r>
            <w:r w:rsidRPr="00CB081E">
              <w:rPr>
                <w:color w:val="000000"/>
              </w:rPr>
              <w:t>：</w:t>
            </w:r>
            <w:r w:rsidRPr="00CB081E">
              <w:rPr>
                <w:color w:val="000000"/>
                <w:u w:val="single"/>
              </w:rPr>
              <w:t xml:space="preserve">   _____________________</w:t>
            </w:r>
          </w:p>
          <w:p w:rsidR="007A51A2" w:rsidRDefault="007A51A2">
            <w:pPr>
              <w:spacing w:line="360" w:lineRule="auto"/>
              <w:ind w:firstLineChars="500" w:firstLine="1000"/>
              <w:rPr>
                <w:color w:val="000000"/>
                <w:u w:val="single"/>
              </w:rPr>
            </w:pPr>
            <w:r w:rsidRPr="00CB081E">
              <w:rPr>
                <w:color w:val="000000"/>
              </w:rPr>
              <w:t>阴性对照品名称</w:t>
            </w:r>
            <w:r w:rsidR="00492054" w:rsidRPr="00CB081E">
              <w:rPr>
                <w:color w:val="000000"/>
              </w:rPr>
              <w:t>Negative reference substance</w:t>
            </w:r>
            <w:r w:rsidRPr="00CB081E">
              <w:rPr>
                <w:color w:val="000000"/>
              </w:rPr>
              <w:t>：</w:t>
            </w:r>
            <w:r w:rsidRPr="00CB081E">
              <w:rPr>
                <w:color w:val="000000"/>
                <w:u w:val="single"/>
              </w:rPr>
              <w:t xml:space="preserve">   _____________________</w:t>
            </w:r>
          </w:p>
          <w:p w:rsidR="000E16F8" w:rsidRPr="00CB081E" w:rsidRDefault="000F3B3A">
            <w:pPr>
              <w:spacing w:line="360" w:lineRule="auto"/>
              <w:ind w:firstLineChars="500" w:firstLine="1000"/>
              <w:rPr>
                <w:color w:val="000000"/>
                <w:u w:val="single"/>
              </w:rPr>
            </w:pPr>
            <w:r w:rsidRPr="003F242A">
              <w:rPr>
                <w:rFonts w:hint="eastAsia"/>
                <w:color w:val="000000"/>
              </w:rPr>
              <w:t>其它</w:t>
            </w:r>
            <w:r w:rsidR="000E16F8" w:rsidRPr="003F242A">
              <w:rPr>
                <w:color w:val="000000"/>
              </w:rPr>
              <w:t xml:space="preserve"> Others</w:t>
            </w:r>
            <w:r w:rsidR="000E16F8" w:rsidRPr="003F242A">
              <w:rPr>
                <w:rFonts w:hint="eastAsia"/>
                <w:color w:val="000000"/>
              </w:rPr>
              <w:t>：</w:t>
            </w:r>
            <w:r w:rsidR="000E16F8" w:rsidRPr="00CB081E">
              <w:rPr>
                <w:color w:val="000000"/>
                <w:u w:val="single"/>
              </w:rPr>
              <w:t xml:space="preserve">   _____________________</w:t>
            </w:r>
          </w:p>
          <w:p w:rsidR="007A51A2" w:rsidRPr="00CB081E" w:rsidRDefault="007A51A2">
            <w:pPr>
              <w:spacing w:line="360" w:lineRule="auto"/>
              <w:ind w:firstLineChars="500" w:firstLine="1000"/>
              <w:rPr>
                <w:color w:val="000000"/>
                <w:u w:val="single"/>
              </w:rPr>
            </w:pPr>
          </w:p>
          <w:tbl>
            <w:tblPr>
              <w:tblW w:w="96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64"/>
              <w:gridCol w:w="926"/>
              <w:gridCol w:w="1012"/>
              <w:gridCol w:w="1560"/>
              <w:gridCol w:w="1559"/>
              <w:gridCol w:w="1559"/>
              <w:gridCol w:w="1559"/>
            </w:tblGrid>
            <w:tr w:rsidR="007A51A2" w:rsidRPr="00CB081E" w:rsidTr="00DB67A0">
              <w:trPr>
                <w:trHeight w:val="244"/>
              </w:trPr>
              <w:tc>
                <w:tcPr>
                  <w:tcW w:w="1464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A51A2" w:rsidRPr="00CB081E" w:rsidRDefault="007A51A2" w:rsidP="00DB67A0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组别</w:t>
                  </w:r>
                </w:p>
                <w:p w:rsidR="006958C7" w:rsidRPr="00CB081E" w:rsidRDefault="00A54831" w:rsidP="00DB67A0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Group</w:t>
                  </w:r>
                </w:p>
              </w:tc>
              <w:tc>
                <w:tcPr>
                  <w:tcW w:w="193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7A51A2" w:rsidRPr="00CB081E" w:rsidRDefault="007A51A2" w:rsidP="00DB67A0">
                  <w:pPr>
                    <w:spacing w:line="360" w:lineRule="auto"/>
                    <w:ind w:firstLineChars="100" w:firstLine="180"/>
                    <w:jc w:val="center"/>
                    <w:rPr>
                      <w:color w:val="000000"/>
                      <w:sz w:val="18"/>
                    </w:rPr>
                  </w:pPr>
                  <w:r w:rsidRPr="00CB081E">
                    <w:rPr>
                      <w:color w:val="000000"/>
                      <w:sz w:val="18"/>
                    </w:rPr>
                    <w:t>动物数量（只）</w:t>
                  </w:r>
                </w:p>
                <w:p w:rsidR="00A54831" w:rsidRPr="00CB081E" w:rsidRDefault="00A54831" w:rsidP="00DB67A0">
                  <w:pPr>
                    <w:spacing w:line="360" w:lineRule="auto"/>
                    <w:ind w:firstLineChars="100" w:firstLine="180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  <w:sz w:val="18"/>
                    </w:rPr>
                    <w:t>Number</w:t>
                  </w:r>
                  <w:r w:rsidR="001D0AB5" w:rsidRPr="00CB081E">
                    <w:rPr>
                      <w:color w:val="000000"/>
                      <w:sz w:val="18"/>
                    </w:rPr>
                    <w:t xml:space="preserve"> of animals</w:t>
                  </w:r>
                </w:p>
              </w:tc>
              <w:tc>
                <w:tcPr>
                  <w:tcW w:w="1560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A51A2" w:rsidRPr="00CB081E" w:rsidRDefault="007A51A2" w:rsidP="00DB67A0">
                  <w:pPr>
                    <w:spacing w:line="360" w:lineRule="auto"/>
                    <w:ind w:firstLineChars="100" w:firstLine="200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给药途径</w:t>
                  </w:r>
                </w:p>
                <w:p w:rsidR="00DF1586" w:rsidRPr="00CB081E" w:rsidRDefault="00BB370F" w:rsidP="00DB67A0">
                  <w:pPr>
                    <w:spacing w:line="360" w:lineRule="auto"/>
                    <w:ind w:firstLineChars="100" w:firstLine="180"/>
                    <w:jc w:val="center"/>
                    <w:rPr>
                      <w:color w:val="000000"/>
                      <w:sz w:val="18"/>
                    </w:rPr>
                  </w:pPr>
                  <w:r w:rsidRPr="00CB081E">
                    <w:rPr>
                      <w:color w:val="000000"/>
                      <w:sz w:val="18"/>
                    </w:rPr>
                    <w:t>Route</w:t>
                  </w:r>
                  <w:r w:rsidR="00DF1586" w:rsidRPr="00CB081E">
                    <w:rPr>
                      <w:color w:val="000000"/>
                      <w:sz w:val="18"/>
                    </w:rPr>
                    <w:t xml:space="preserve"> </w:t>
                  </w:r>
                  <w:r w:rsidRPr="00CB081E">
                    <w:rPr>
                      <w:color w:val="000000"/>
                      <w:sz w:val="18"/>
                    </w:rPr>
                    <w:t>of</w:t>
                  </w:r>
                </w:p>
                <w:p w:rsidR="001D0AB5" w:rsidRPr="00CB081E" w:rsidRDefault="00BB370F" w:rsidP="00DB67A0">
                  <w:pPr>
                    <w:spacing w:line="360" w:lineRule="auto"/>
                    <w:ind w:firstLineChars="100" w:firstLine="180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  <w:sz w:val="18"/>
                    </w:rPr>
                    <w:t>Administration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A51A2" w:rsidRPr="00CB081E" w:rsidRDefault="007A51A2" w:rsidP="00DB67A0">
                  <w:pPr>
                    <w:spacing w:line="360" w:lineRule="auto"/>
                    <w:ind w:firstLineChars="100" w:firstLine="200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给药剂量</w:t>
                  </w:r>
                </w:p>
                <w:p w:rsidR="0088151C" w:rsidRPr="00CB081E" w:rsidRDefault="0088151C" w:rsidP="00DB67A0">
                  <w:pPr>
                    <w:spacing w:line="360" w:lineRule="auto"/>
                    <w:ind w:firstLineChars="100" w:firstLine="180"/>
                    <w:jc w:val="center"/>
                    <w:rPr>
                      <w:color w:val="000000"/>
                      <w:sz w:val="18"/>
                    </w:rPr>
                  </w:pPr>
                  <w:r w:rsidRPr="00CB081E">
                    <w:rPr>
                      <w:color w:val="000000"/>
                      <w:sz w:val="18"/>
                    </w:rPr>
                    <w:t>Dosage of</w:t>
                  </w:r>
                </w:p>
                <w:p w:rsidR="0088151C" w:rsidRPr="00CB081E" w:rsidRDefault="0088151C" w:rsidP="00DB67A0">
                  <w:pPr>
                    <w:spacing w:line="360" w:lineRule="auto"/>
                    <w:ind w:firstLineChars="100" w:firstLine="180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  <w:sz w:val="18"/>
                    </w:rPr>
                    <w:t>Administration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88151C" w:rsidRPr="00CB081E" w:rsidRDefault="007A51A2" w:rsidP="00DB67A0">
                  <w:pPr>
                    <w:spacing w:line="360" w:lineRule="auto"/>
                    <w:ind w:firstLineChars="100" w:firstLine="200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给药频率</w:t>
                  </w:r>
                </w:p>
                <w:p w:rsidR="00394B29" w:rsidRPr="00CB081E" w:rsidRDefault="002A1A3D" w:rsidP="00DB67A0">
                  <w:pPr>
                    <w:spacing w:line="360" w:lineRule="auto"/>
                    <w:jc w:val="center"/>
                    <w:rPr>
                      <w:color w:val="000000"/>
                      <w:sz w:val="18"/>
                    </w:rPr>
                  </w:pPr>
                  <w:r w:rsidRPr="00CB081E">
                    <w:rPr>
                      <w:color w:val="000000"/>
                      <w:sz w:val="18"/>
                    </w:rPr>
                    <w:t>Frequency</w:t>
                  </w:r>
                  <w:r w:rsidR="00394B29" w:rsidRPr="00CB081E">
                    <w:rPr>
                      <w:color w:val="000000"/>
                      <w:sz w:val="18"/>
                    </w:rPr>
                    <w:t xml:space="preserve"> </w:t>
                  </w:r>
                  <w:r w:rsidR="0088151C" w:rsidRPr="00CB081E">
                    <w:rPr>
                      <w:color w:val="000000"/>
                      <w:sz w:val="18"/>
                    </w:rPr>
                    <w:t>of</w:t>
                  </w:r>
                </w:p>
                <w:p w:rsidR="007A51A2" w:rsidRPr="00CB081E" w:rsidRDefault="0088151C" w:rsidP="00DB67A0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  <w:sz w:val="18"/>
                    </w:rPr>
                    <w:t>Administration</w:t>
                  </w:r>
                </w:p>
              </w:tc>
              <w:tc>
                <w:tcPr>
                  <w:tcW w:w="1559" w:type="dxa"/>
                  <w:vMerge w:val="restart"/>
                  <w:tcBorders>
                    <w:top w:val="single" w:sz="4" w:space="0" w:color="auto"/>
                    <w:left w:val="nil"/>
                    <w:right w:val="nil"/>
                  </w:tcBorders>
                  <w:vAlign w:val="center"/>
                </w:tcPr>
                <w:p w:rsidR="007A51A2" w:rsidRPr="00CB081E" w:rsidRDefault="007A51A2" w:rsidP="00DB67A0">
                  <w:pPr>
                    <w:spacing w:line="360" w:lineRule="auto"/>
                    <w:ind w:firstLineChars="100" w:firstLine="200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给药体积</w:t>
                  </w:r>
                  <w:r w:rsidR="009F0830">
                    <w:rPr>
                      <w:rFonts w:hint="eastAsia"/>
                      <w:color w:val="000000"/>
                    </w:rPr>
                    <w:t xml:space="preserve"> </w:t>
                  </w:r>
                </w:p>
                <w:p w:rsidR="00DB67A0" w:rsidRPr="00CB081E" w:rsidRDefault="003D0D8C" w:rsidP="00DB67A0">
                  <w:pPr>
                    <w:spacing w:line="360" w:lineRule="auto"/>
                    <w:jc w:val="center"/>
                    <w:rPr>
                      <w:color w:val="000000"/>
                      <w:sz w:val="18"/>
                    </w:rPr>
                  </w:pPr>
                  <w:r w:rsidRPr="00CB081E">
                    <w:rPr>
                      <w:color w:val="000000"/>
                      <w:sz w:val="18"/>
                    </w:rPr>
                    <w:t>Volume</w:t>
                  </w:r>
                  <w:r w:rsidR="00DB67A0" w:rsidRPr="00CB081E">
                    <w:rPr>
                      <w:color w:val="000000"/>
                      <w:sz w:val="18"/>
                    </w:rPr>
                    <w:t xml:space="preserve"> of</w:t>
                  </w:r>
                </w:p>
                <w:p w:rsidR="00C445A1" w:rsidRPr="00CB081E" w:rsidRDefault="00DB67A0" w:rsidP="00DB67A0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  <w:sz w:val="18"/>
                    </w:rPr>
                    <w:t>Administration</w:t>
                  </w:r>
                </w:p>
              </w:tc>
            </w:tr>
            <w:tr w:rsidR="007A51A2" w:rsidRPr="00CB081E" w:rsidTr="00DB67A0">
              <w:trPr>
                <w:trHeight w:val="244"/>
              </w:trPr>
              <w:tc>
                <w:tcPr>
                  <w:tcW w:w="1464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9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雌</w:t>
                  </w:r>
                  <w:r w:rsidR="00A54831" w:rsidRPr="00CB081E">
                    <w:rPr>
                      <w:color w:val="000000"/>
                    </w:rPr>
                    <w:t>Female</w:t>
                  </w:r>
                </w:p>
              </w:tc>
              <w:tc>
                <w:tcPr>
                  <w:tcW w:w="10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B185A" w:rsidRPr="00CB081E" w:rsidRDefault="007A51A2" w:rsidP="009B185A">
                  <w:pPr>
                    <w:spacing w:line="360" w:lineRule="auto"/>
                    <w:ind w:firstLineChars="100" w:firstLine="200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 xml:space="preserve"> </w:t>
                  </w:r>
                  <w:r w:rsidRPr="00CB081E">
                    <w:rPr>
                      <w:color w:val="000000"/>
                    </w:rPr>
                    <w:t>雄</w:t>
                  </w:r>
                </w:p>
                <w:p w:rsidR="007A51A2" w:rsidRPr="00CB081E" w:rsidRDefault="00A54831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CB081E">
                    <w:rPr>
                      <w:color w:val="000000"/>
                    </w:rPr>
                    <w:t>Male</w:t>
                  </w:r>
                </w:p>
              </w:tc>
              <w:tc>
                <w:tcPr>
                  <w:tcW w:w="1560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</w:p>
              </w:tc>
            </w:tr>
            <w:tr w:rsidR="007A51A2" w:rsidRPr="00CB081E" w:rsidTr="00DB67A0">
              <w:trPr>
                <w:trHeight w:val="368"/>
              </w:trPr>
              <w:tc>
                <w:tcPr>
                  <w:tcW w:w="146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93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</w:tr>
            <w:tr w:rsidR="007A51A2" w:rsidRPr="00CB081E" w:rsidTr="00DB67A0">
              <w:trPr>
                <w:trHeight w:val="368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9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</w:tr>
            <w:tr w:rsidR="007A51A2" w:rsidRPr="00CB081E" w:rsidTr="00DB67A0">
              <w:trPr>
                <w:trHeight w:val="380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9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51A2" w:rsidRPr="00CB081E" w:rsidRDefault="007A51A2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</w:tr>
            <w:tr w:rsidR="007A09DC" w:rsidRPr="00CB081E" w:rsidTr="00DB67A0">
              <w:trPr>
                <w:trHeight w:val="380"/>
              </w:trPr>
              <w:tc>
                <w:tcPr>
                  <w:tcW w:w="14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09DC" w:rsidRPr="00CB081E" w:rsidRDefault="007A09DC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93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09DC" w:rsidRPr="00CB081E" w:rsidRDefault="007A09DC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09DC" w:rsidRPr="00CB081E" w:rsidRDefault="007A09DC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09DC" w:rsidRPr="00CB081E" w:rsidRDefault="007A09DC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09DC" w:rsidRPr="00CB081E" w:rsidRDefault="007A09DC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09DC" w:rsidRPr="00CB081E" w:rsidRDefault="007A09DC">
                  <w:pPr>
                    <w:spacing w:line="360" w:lineRule="auto"/>
                    <w:rPr>
                      <w:color w:val="000000"/>
                    </w:rPr>
                  </w:pPr>
                </w:p>
              </w:tc>
            </w:tr>
          </w:tbl>
          <w:p w:rsidR="007A51A2" w:rsidRPr="00CB081E" w:rsidRDefault="007A51A2">
            <w:pPr>
              <w:spacing w:line="360" w:lineRule="auto"/>
              <w:rPr>
                <w:color w:val="000000"/>
              </w:rPr>
            </w:pPr>
          </w:p>
          <w:p w:rsidR="007A51A2" w:rsidRPr="00CB081E" w:rsidRDefault="007A51A2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>注</w:t>
            </w:r>
            <w:r w:rsidR="00533B7F" w:rsidRPr="00CB081E">
              <w:rPr>
                <w:color w:val="000000"/>
              </w:rPr>
              <w:t>Note</w:t>
            </w:r>
            <w:r w:rsidRPr="00CB081E">
              <w:rPr>
                <w:color w:val="000000"/>
              </w:rPr>
              <w:t>：如果静脉给药</w:t>
            </w:r>
            <w:r w:rsidR="001C4960" w:rsidRPr="00CB081E">
              <w:rPr>
                <w:color w:val="000000"/>
              </w:rPr>
              <w:t>（</w:t>
            </w:r>
            <w:r w:rsidR="001C4960" w:rsidRPr="00CB081E">
              <w:rPr>
                <w:color w:val="000000"/>
              </w:rPr>
              <w:t xml:space="preserve">Intravenous  </w:t>
            </w:r>
            <w:r w:rsidR="00355F23" w:rsidRPr="00CB081E">
              <w:rPr>
                <w:color w:val="000000"/>
              </w:rPr>
              <w:t>I</w:t>
            </w:r>
            <w:r w:rsidR="001C4960" w:rsidRPr="00CB081E">
              <w:rPr>
                <w:color w:val="000000"/>
              </w:rPr>
              <w:t>njection</w:t>
            </w:r>
            <w:r w:rsidR="00437612" w:rsidRPr="00CB081E">
              <w:rPr>
                <w:color w:val="000000"/>
              </w:rPr>
              <w:t>）</w:t>
            </w:r>
            <w:r w:rsidRPr="00CB081E">
              <w:rPr>
                <w:color w:val="000000"/>
              </w:rPr>
              <w:t>，请说明给药速率</w:t>
            </w:r>
            <w:r w:rsidR="00437612" w:rsidRPr="00CB081E">
              <w:rPr>
                <w:color w:val="000000"/>
              </w:rPr>
              <w:t>（</w:t>
            </w:r>
            <w:r w:rsidR="009A4EC9" w:rsidRPr="00CB081E">
              <w:rPr>
                <w:color w:val="000000"/>
              </w:rPr>
              <w:t>Rate of Administration</w:t>
            </w:r>
            <w:r w:rsidR="00437612" w:rsidRPr="00CB081E">
              <w:rPr>
                <w:color w:val="000000"/>
              </w:rPr>
              <w:t>）</w:t>
            </w:r>
            <w:r w:rsidR="00BB1663" w:rsidRPr="00CB081E">
              <w:rPr>
                <w:color w:val="000000"/>
              </w:rPr>
              <w:t>：</w:t>
            </w:r>
            <w:r w:rsidR="00BB1663" w:rsidRPr="00CB081E">
              <w:rPr>
                <w:color w:val="000000"/>
              </w:rPr>
              <w:t>____________</w:t>
            </w:r>
            <w:r w:rsidRPr="00CB081E">
              <w:rPr>
                <w:color w:val="000000"/>
              </w:rPr>
              <w:t>临床观察</w:t>
            </w:r>
            <w:r w:rsidR="000C1CB3" w:rsidRPr="00CB081E">
              <w:rPr>
                <w:color w:val="000000"/>
              </w:rPr>
              <w:t xml:space="preserve">(Clinical </w:t>
            </w:r>
            <w:r w:rsidR="00355F23" w:rsidRPr="00CB081E">
              <w:rPr>
                <w:color w:val="000000"/>
              </w:rPr>
              <w:t>O</w:t>
            </w:r>
            <w:r w:rsidR="000C1CB3" w:rsidRPr="00CB081E">
              <w:rPr>
                <w:color w:val="000000"/>
              </w:rPr>
              <w:t>bservation)</w:t>
            </w:r>
            <w:r w:rsidRPr="00CB081E">
              <w:rPr>
                <w:color w:val="000000"/>
              </w:rPr>
              <w:t>：</w:t>
            </w:r>
            <w:r w:rsidRPr="009C1BBF">
              <w:rPr>
                <w:color w:val="000000"/>
                <w:sz w:val="36"/>
                <w:szCs w:val="36"/>
              </w:rPr>
              <w:t>□</w:t>
            </w:r>
            <w:r w:rsidRPr="00CB081E">
              <w:rPr>
                <w:color w:val="000000"/>
              </w:rPr>
              <w:t>常规</w:t>
            </w:r>
            <w:r w:rsidR="008E30B0" w:rsidRPr="00CB081E">
              <w:rPr>
                <w:color w:val="000000"/>
              </w:rPr>
              <w:t>Routine</w:t>
            </w:r>
            <w:r w:rsidRPr="00CB081E">
              <w:rPr>
                <w:color w:val="000000"/>
              </w:rPr>
              <w:t xml:space="preserve">　</w:t>
            </w:r>
            <w:r w:rsidRPr="009C1BBF">
              <w:rPr>
                <w:color w:val="000000"/>
                <w:sz w:val="36"/>
                <w:szCs w:val="36"/>
              </w:rPr>
              <w:t>□</w:t>
            </w:r>
            <w:r w:rsidRPr="00CB081E">
              <w:rPr>
                <w:color w:val="000000"/>
              </w:rPr>
              <w:t>特殊要求</w:t>
            </w:r>
            <w:r w:rsidR="008E30B0" w:rsidRPr="00CB081E">
              <w:rPr>
                <w:color w:val="000000"/>
              </w:rPr>
              <w:t>Special Requir</w:t>
            </w:r>
            <w:r w:rsidR="00366C89" w:rsidRPr="00CB081E">
              <w:rPr>
                <w:color w:val="000000"/>
              </w:rPr>
              <w:t>e</w:t>
            </w:r>
            <w:r w:rsidR="008E30B0" w:rsidRPr="00CB081E">
              <w:rPr>
                <w:color w:val="000000"/>
              </w:rPr>
              <w:t>ment</w:t>
            </w:r>
            <w:r w:rsidRPr="00CB081E">
              <w:rPr>
                <w:color w:val="000000"/>
              </w:rPr>
              <w:t>：</w:t>
            </w:r>
          </w:p>
          <w:p w:rsidR="008A1D7F" w:rsidRPr="00CB081E" w:rsidRDefault="008A1D7F">
            <w:pPr>
              <w:spacing w:line="360" w:lineRule="auto"/>
              <w:rPr>
                <w:color w:val="000000"/>
              </w:rPr>
            </w:pPr>
          </w:p>
          <w:p w:rsidR="003A296E" w:rsidRPr="00CB081E" w:rsidRDefault="007A51A2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>健康检查</w:t>
            </w:r>
            <w:r w:rsidR="003A296E" w:rsidRPr="00CB081E">
              <w:rPr>
                <w:color w:val="000000"/>
              </w:rPr>
              <w:t>项目及频率</w:t>
            </w:r>
            <w:r w:rsidR="005D73EE" w:rsidRPr="00CB081E">
              <w:rPr>
                <w:color w:val="000000"/>
              </w:rPr>
              <w:t>Items and</w:t>
            </w:r>
            <w:r w:rsidR="005D72B7" w:rsidRPr="00CB081E">
              <w:rPr>
                <w:color w:val="000000"/>
              </w:rPr>
              <w:t xml:space="preserve"> Frequency</w:t>
            </w:r>
            <w:r w:rsidR="005D73EE" w:rsidRPr="00CB081E">
              <w:rPr>
                <w:color w:val="000000"/>
              </w:rPr>
              <w:t xml:space="preserve"> of Physical Examination</w:t>
            </w:r>
            <w:r w:rsidRPr="00CB081E">
              <w:rPr>
                <w:color w:val="000000"/>
              </w:rPr>
              <w:t>：</w:t>
            </w:r>
          </w:p>
          <w:p w:rsidR="008A1D7F" w:rsidRPr="00CB081E" w:rsidRDefault="003A296E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 xml:space="preserve"> </w:t>
            </w:r>
          </w:p>
          <w:p w:rsidR="007A51A2" w:rsidRPr="00CB081E" w:rsidRDefault="007A51A2" w:rsidP="002D6028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>临床检查</w:t>
            </w:r>
            <w:r w:rsidR="002D6028" w:rsidRPr="00CB081E">
              <w:rPr>
                <w:color w:val="000000"/>
              </w:rPr>
              <w:t>项目及频率</w:t>
            </w:r>
            <w:r w:rsidR="00CA42D2" w:rsidRPr="00CB081E">
              <w:rPr>
                <w:color w:val="000000"/>
              </w:rPr>
              <w:t xml:space="preserve">Items and </w:t>
            </w:r>
            <w:r w:rsidR="005D72B7" w:rsidRPr="00CB081E">
              <w:rPr>
                <w:color w:val="000000"/>
              </w:rPr>
              <w:t>Frequency</w:t>
            </w:r>
            <w:r w:rsidR="00CA42D2" w:rsidRPr="00CB081E">
              <w:rPr>
                <w:color w:val="000000"/>
              </w:rPr>
              <w:t xml:space="preserve"> of </w:t>
            </w:r>
            <w:r w:rsidR="00381DF0" w:rsidRPr="00CB081E">
              <w:rPr>
                <w:color w:val="000000"/>
              </w:rPr>
              <w:t>C</w:t>
            </w:r>
            <w:r w:rsidR="00CA42D2" w:rsidRPr="00CB081E">
              <w:rPr>
                <w:color w:val="000000"/>
              </w:rPr>
              <w:t>linical Examination</w:t>
            </w:r>
            <w:r w:rsidR="00CA42D2" w:rsidRPr="00CB081E">
              <w:rPr>
                <w:color w:val="000000"/>
              </w:rPr>
              <w:t>：</w:t>
            </w:r>
          </w:p>
          <w:p w:rsidR="008A1D7F" w:rsidRPr="00CB081E" w:rsidRDefault="008A1D7F">
            <w:pPr>
              <w:spacing w:line="360" w:lineRule="auto"/>
              <w:ind w:firstLineChars="500" w:firstLine="1000"/>
              <w:rPr>
                <w:color w:val="000000"/>
              </w:rPr>
            </w:pPr>
          </w:p>
          <w:p w:rsidR="00915A40" w:rsidRPr="00CB081E" w:rsidRDefault="00043FD3" w:rsidP="00043FD3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>其他</w:t>
            </w:r>
            <w:r w:rsidR="00536DD1" w:rsidRPr="00CB081E">
              <w:rPr>
                <w:color w:val="000000"/>
              </w:rPr>
              <w:t>检查</w:t>
            </w:r>
            <w:r w:rsidR="00381DF0" w:rsidRPr="00CB081E">
              <w:rPr>
                <w:color w:val="000000"/>
              </w:rPr>
              <w:t>Other</w:t>
            </w:r>
            <w:r w:rsidR="00EF6248" w:rsidRPr="00CB081E">
              <w:rPr>
                <w:color w:val="000000"/>
              </w:rPr>
              <w:t xml:space="preserve"> </w:t>
            </w:r>
            <w:r w:rsidR="002A626E" w:rsidRPr="00CB081E">
              <w:rPr>
                <w:color w:val="000000"/>
              </w:rPr>
              <w:t>Examination</w:t>
            </w:r>
            <w:r w:rsidRPr="00CB081E">
              <w:rPr>
                <w:color w:val="000000"/>
              </w:rPr>
              <w:t>：</w:t>
            </w:r>
            <w:r w:rsidRPr="00CB081E">
              <w:rPr>
                <w:color w:val="000000"/>
              </w:rPr>
              <w:t xml:space="preserve">     </w:t>
            </w:r>
          </w:p>
          <w:p w:rsidR="00043FD3" w:rsidRPr="00CB081E" w:rsidRDefault="00043FD3" w:rsidP="00043FD3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 xml:space="preserve"> </w:t>
            </w:r>
          </w:p>
          <w:p w:rsidR="00043FD3" w:rsidRPr="00CB081E" w:rsidRDefault="00043FD3" w:rsidP="00043FD3">
            <w:pPr>
              <w:rPr>
                <w:color w:val="000000"/>
              </w:rPr>
            </w:pPr>
            <w:r w:rsidRPr="00CB081E">
              <w:rPr>
                <w:color w:val="000000"/>
              </w:rPr>
              <w:t>动物保定</w:t>
            </w:r>
            <w:r w:rsidR="006150D8" w:rsidRPr="00CB081E">
              <w:rPr>
                <w:color w:val="000000"/>
              </w:rPr>
              <w:t>（可能涉及到的保定方式请逐一描述</w:t>
            </w:r>
            <w:r w:rsidR="00D84F7B" w:rsidRPr="00CB081E">
              <w:rPr>
                <w:rFonts w:hint="eastAsia"/>
                <w:color w:val="000000"/>
              </w:rPr>
              <w:t>，</w:t>
            </w:r>
            <w:r w:rsidR="004309D9" w:rsidRPr="00CB081E">
              <w:rPr>
                <w:color w:val="000000"/>
              </w:rPr>
              <w:t>包括</w:t>
            </w:r>
            <w:r w:rsidR="00E86A9D" w:rsidRPr="00CB081E">
              <w:rPr>
                <w:color w:val="000000"/>
              </w:rPr>
              <w:t>保定方式及选择理由、保定时长</w:t>
            </w:r>
            <w:r w:rsidR="006150D8" w:rsidRPr="00CB081E">
              <w:rPr>
                <w:color w:val="000000"/>
              </w:rPr>
              <w:t>）</w:t>
            </w:r>
            <w:r w:rsidR="00381DF0" w:rsidRPr="00CB081E">
              <w:rPr>
                <w:color w:val="000000"/>
              </w:rPr>
              <w:t xml:space="preserve">Restraint </w:t>
            </w:r>
            <w:r w:rsidR="003D0980" w:rsidRPr="00CB081E">
              <w:rPr>
                <w:color w:val="000000"/>
              </w:rPr>
              <w:t>of Animals</w:t>
            </w:r>
            <w:r w:rsidR="003D0980" w:rsidRPr="00CB081E">
              <w:rPr>
                <w:color w:val="000000"/>
              </w:rPr>
              <w:t>（</w:t>
            </w:r>
            <w:r w:rsidR="003D0980" w:rsidRPr="00CB081E">
              <w:rPr>
                <w:color w:val="000000"/>
              </w:rPr>
              <w:t xml:space="preserve">Describe </w:t>
            </w:r>
            <w:r w:rsidR="00E6566C" w:rsidRPr="00CB081E">
              <w:rPr>
                <w:color w:val="000000"/>
              </w:rPr>
              <w:t xml:space="preserve">the </w:t>
            </w:r>
            <w:r w:rsidR="00B516BD" w:rsidRPr="00CB081E">
              <w:rPr>
                <w:color w:val="000000"/>
              </w:rPr>
              <w:t>W</w:t>
            </w:r>
            <w:r w:rsidR="00E6566C" w:rsidRPr="00CB081E">
              <w:rPr>
                <w:color w:val="000000"/>
              </w:rPr>
              <w:t>ay</w:t>
            </w:r>
            <w:r w:rsidR="002A1A3D" w:rsidRPr="00CB081E">
              <w:rPr>
                <w:color w:val="000000"/>
              </w:rPr>
              <w:t xml:space="preserve">, </w:t>
            </w:r>
            <w:r w:rsidR="00E6566C" w:rsidRPr="00CB081E">
              <w:rPr>
                <w:color w:val="000000"/>
              </w:rPr>
              <w:t>the</w:t>
            </w:r>
            <w:r w:rsidR="00EF6248" w:rsidRPr="00CB081E">
              <w:rPr>
                <w:color w:val="000000"/>
              </w:rPr>
              <w:t xml:space="preserve"> </w:t>
            </w:r>
            <w:r w:rsidR="00E6566C" w:rsidRPr="00CB081E">
              <w:rPr>
                <w:color w:val="000000"/>
              </w:rPr>
              <w:t xml:space="preserve"> </w:t>
            </w:r>
            <w:r w:rsidR="00B516BD" w:rsidRPr="00CB081E">
              <w:rPr>
                <w:color w:val="000000"/>
              </w:rPr>
              <w:t>R</w:t>
            </w:r>
            <w:r w:rsidR="00E6566C" w:rsidRPr="00CB081E">
              <w:rPr>
                <w:color w:val="000000"/>
              </w:rPr>
              <w:t xml:space="preserve">eason and the </w:t>
            </w:r>
            <w:r w:rsidR="00B516BD" w:rsidRPr="00CB081E">
              <w:rPr>
                <w:color w:val="000000"/>
              </w:rPr>
              <w:t>D</w:t>
            </w:r>
            <w:r w:rsidR="00E6566C" w:rsidRPr="00CB081E">
              <w:rPr>
                <w:color w:val="000000"/>
              </w:rPr>
              <w:t xml:space="preserve">uration of </w:t>
            </w:r>
            <w:r w:rsidR="00B516BD" w:rsidRPr="00CB081E">
              <w:rPr>
                <w:color w:val="000000"/>
              </w:rPr>
              <w:t>R</w:t>
            </w:r>
            <w:r w:rsidR="00E6566C" w:rsidRPr="00CB081E">
              <w:rPr>
                <w:color w:val="000000"/>
              </w:rPr>
              <w:t xml:space="preserve">estraint </w:t>
            </w:r>
            <w:r w:rsidR="003D0980" w:rsidRPr="00CB081E">
              <w:rPr>
                <w:color w:val="000000"/>
              </w:rPr>
              <w:t>）</w:t>
            </w:r>
            <w:r w:rsidRPr="00CB081E">
              <w:rPr>
                <w:color w:val="000000"/>
              </w:rPr>
              <w:t>：</w:t>
            </w:r>
          </w:p>
          <w:p w:rsidR="007A51A2" w:rsidRPr="00CB081E" w:rsidRDefault="007A51A2" w:rsidP="001F6A6F">
            <w:pPr>
              <w:spacing w:line="360" w:lineRule="auto"/>
              <w:rPr>
                <w:color w:val="000000"/>
              </w:rPr>
            </w:pPr>
          </w:p>
          <w:p w:rsidR="000E0A90" w:rsidRPr="00CB081E" w:rsidRDefault="007A51A2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>实验终点的描述及理由</w:t>
            </w:r>
            <w:r w:rsidR="00CC6921" w:rsidRPr="00CB081E">
              <w:rPr>
                <w:color w:val="000000"/>
              </w:rPr>
              <w:t>Exp</w:t>
            </w:r>
            <w:r w:rsidR="000519AD" w:rsidRPr="00CB081E">
              <w:rPr>
                <w:color w:val="000000"/>
              </w:rPr>
              <w:t xml:space="preserve">erimental </w:t>
            </w:r>
            <w:r w:rsidR="00B516BD" w:rsidRPr="00CB081E">
              <w:rPr>
                <w:color w:val="000000"/>
              </w:rPr>
              <w:t>T</w:t>
            </w:r>
            <w:r w:rsidR="000519AD" w:rsidRPr="00CB081E">
              <w:rPr>
                <w:color w:val="000000"/>
              </w:rPr>
              <w:t xml:space="preserve">erminative </w:t>
            </w:r>
            <w:r w:rsidR="00B516BD" w:rsidRPr="00CB081E">
              <w:rPr>
                <w:color w:val="000000"/>
              </w:rPr>
              <w:t>I</w:t>
            </w:r>
            <w:r w:rsidR="000519AD" w:rsidRPr="00CB081E">
              <w:rPr>
                <w:color w:val="000000"/>
              </w:rPr>
              <w:t>ndicator</w:t>
            </w:r>
            <w:r w:rsidRPr="00CB081E">
              <w:rPr>
                <w:color w:val="000000"/>
              </w:rPr>
              <w:t>：</w:t>
            </w:r>
          </w:p>
          <w:p w:rsidR="00A97FA9" w:rsidRPr="00CB081E" w:rsidRDefault="007A51A2" w:rsidP="00A97FA9">
            <w:pPr>
              <w:spacing w:line="360" w:lineRule="auto"/>
              <w:rPr>
                <w:color w:val="000000"/>
                <w:u w:val="single"/>
              </w:rPr>
            </w:pPr>
            <w:r w:rsidRPr="00CB081E">
              <w:rPr>
                <w:color w:val="000000"/>
                <w:u w:val="single"/>
              </w:rPr>
              <w:t xml:space="preserve">              </w:t>
            </w:r>
          </w:p>
          <w:p w:rsidR="00522AC0" w:rsidRPr="00CB081E" w:rsidRDefault="007A51A2" w:rsidP="00A97FA9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>剩余动物处理</w:t>
            </w:r>
            <w:r w:rsidR="00522AC0" w:rsidRPr="00CB081E">
              <w:rPr>
                <w:color w:val="000000"/>
              </w:rPr>
              <w:t xml:space="preserve">Residue  Animals </w:t>
            </w:r>
            <w:r w:rsidR="00A05F63" w:rsidRPr="00CB081E">
              <w:rPr>
                <w:color w:val="000000"/>
              </w:rPr>
              <w:t>C</w:t>
            </w:r>
            <w:r w:rsidR="00522AC0" w:rsidRPr="00CB081E">
              <w:rPr>
                <w:color w:val="000000"/>
              </w:rPr>
              <w:t>onduct</w:t>
            </w:r>
            <w:r w:rsidRPr="00CB081E">
              <w:rPr>
                <w:color w:val="000000"/>
              </w:rPr>
              <w:t>：</w:t>
            </w:r>
            <w:r w:rsidRPr="00CB081E">
              <w:rPr>
                <w:color w:val="000000"/>
              </w:rPr>
              <w:t xml:space="preserve">   </w:t>
            </w:r>
          </w:p>
          <w:p w:rsidR="007A51A2" w:rsidRPr="00CB081E" w:rsidRDefault="007A51A2" w:rsidP="00F44CD4">
            <w:pPr>
              <w:spacing w:line="360" w:lineRule="auto"/>
              <w:ind w:firstLineChars="354" w:firstLine="1274"/>
              <w:rPr>
                <w:color w:val="000000"/>
              </w:rPr>
            </w:pPr>
            <w:r w:rsidRPr="00B76537">
              <w:rPr>
                <w:color w:val="000000"/>
                <w:sz w:val="36"/>
                <w:szCs w:val="36"/>
              </w:rPr>
              <w:t>□</w:t>
            </w:r>
            <w:r w:rsidRPr="00CB081E">
              <w:rPr>
                <w:color w:val="000000"/>
              </w:rPr>
              <w:t>转入备库</w:t>
            </w:r>
            <w:r w:rsidR="007C5FCC" w:rsidRPr="00CB081E">
              <w:rPr>
                <w:color w:val="000000"/>
              </w:rPr>
              <w:t xml:space="preserve"> </w:t>
            </w:r>
            <w:r w:rsidR="00A97FA9" w:rsidRPr="00CB081E">
              <w:rPr>
                <w:color w:val="000000"/>
              </w:rPr>
              <w:t>(</w:t>
            </w:r>
            <w:r w:rsidR="000519AD" w:rsidRPr="00CB081E">
              <w:rPr>
                <w:color w:val="000000"/>
              </w:rPr>
              <w:t>Shift to Backup</w:t>
            </w:r>
            <w:r w:rsidR="00A97FA9" w:rsidRPr="00CB081E">
              <w:rPr>
                <w:color w:val="000000"/>
              </w:rPr>
              <w:t>)</w:t>
            </w:r>
          </w:p>
          <w:p w:rsidR="007A51A2" w:rsidRPr="00CB081E" w:rsidRDefault="004D6570" w:rsidP="00F44CD4">
            <w:pPr>
              <w:tabs>
                <w:tab w:val="left" w:pos="927"/>
                <w:tab w:val="left" w:pos="1276"/>
              </w:tabs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 xml:space="preserve">                       </w:t>
            </w:r>
            <w:r w:rsidRPr="00B76537">
              <w:rPr>
                <w:color w:val="000000"/>
                <w:sz w:val="36"/>
                <w:szCs w:val="36"/>
              </w:rPr>
              <w:t xml:space="preserve"> </w:t>
            </w:r>
            <w:r w:rsidR="00B76537">
              <w:rPr>
                <w:rFonts w:hint="eastAsia"/>
                <w:color w:val="000000"/>
                <w:sz w:val="36"/>
                <w:szCs w:val="36"/>
              </w:rPr>
              <w:t xml:space="preserve">  </w:t>
            </w:r>
            <w:r w:rsidR="007A51A2" w:rsidRPr="00B76537">
              <w:rPr>
                <w:color w:val="000000"/>
                <w:sz w:val="36"/>
                <w:szCs w:val="36"/>
              </w:rPr>
              <w:t>□</w:t>
            </w:r>
            <w:r w:rsidR="007A51A2" w:rsidRPr="00CB081E">
              <w:rPr>
                <w:color w:val="000000"/>
              </w:rPr>
              <w:t>安乐死</w:t>
            </w:r>
            <w:r w:rsidRPr="00CB081E">
              <w:rPr>
                <w:color w:val="000000"/>
              </w:rPr>
              <w:t>Anesthesia</w:t>
            </w:r>
            <w:r w:rsidR="007A51A2" w:rsidRPr="00CB081E">
              <w:rPr>
                <w:color w:val="000000"/>
              </w:rPr>
              <w:t>，方法</w:t>
            </w:r>
            <w:r w:rsidR="0076423F" w:rsidRPr="00CB081E">
              <w:rPr>
                <w:color w:val="000000"/>
              </w:rPr>
              <w:t>M</w:t>
            </w:r>
            <w:r w:rsidR="00522AC0" w:rsidRPr="00CB081E">
              <w:rPr>
                <w:color w:val="000000"/>
              </w:rPr>
              <w:t>e</w:t>
            </w:r>
            <w:r w:rsidR="0076423F" w:rsidRPr="00CB081E">
              <w:rPr>
                <w:color w:val="000000"/>
              </w:rPr>
              <w:t>thod</w:t>
            </w:r>
            <w:r w:rsidR="007A51A2" w:rsidRPr="00CB081E">
              <w:rPr>
                <w:color w:val="000000"/>
              </w:rPr>
              <w:t>：</w:t>
            </w:r>
          </w:p>
          <w:p w:rsidR="007A51A2" w:rsidRPr="00CB081E" w:rsidRDefault="004D6570" w:rsidP="00A05F63">
            <w:pPr>
              <w:spacing w:line="360" w:lineRule="auto"/>
              <w:rPr>
                <w:color w:val="000000"/>
              </w:rPr>
            </w:pPr>
            <w:r w:rsidRPr="00CB081E">
              <w:rPr>
                <w:color w:val="000000"/>
              </w:rPr>
              <w:t xml:space="preserve">                        </w:t>
            </w:r>
            <w:r w:rsidR="00B76537">
              <w:rPr>
                <w:rFonts w:hint="eastAsia"/>
                <w:color w:val="000000"/>
              </w:rPr>
              <w:t xml:space="preserve">    </w:t>
            </w:r>
            <w:r w:rsidR="00F44CD4">
              <w:rPr>
                <w:rFonts w:hint="eastAsia"/>
                <w:color w:val="000000"/>
              </w:rPr>
              <w:t xml:space="preserve"> </w:t>
            </w:r>
            <w:r w:rsidR="007A51A2" w:rsidRPr="00B76537">
              <w:rPr>
                <w:color w:val="000000"/>
                <w:sz w:val="36"/>
                <w:szCs w:val="36"/>
              </w:rPr>
              <w:t>□</w:t>
            </w:r>
            <w:r w:rsidR="007A51A2" w:rsidRPr="00CB081E">
              <w:rPr>
                <w:color w:val="000000"/>
              </w:rPr>
              <w:t>其它</w:t>
            </w:r>
            <w:r w:rsidR="00522AC0" w:rsidRPr="00CB081E">
              <w:rPr>
                <w:color w:val="000000"/>
              </w:rPr>
              <w:t>Other</w:t>
            </w:r>
            <w:r w:rsidR="007A51A2" w:rsidRPr="00CB081E">
              <w:rPr>
                <w:color w:val="000000"/>
              </w:rPr>
              <w:t>，请描述</w:t>
            </w:r>
            <w:r w:rsidR="00522AC0" w:rsidRPr="00CB081E">
              <w:rPr>
                <w:color w:val="000000"/>
              </w:rPr>
              <w:t xml:space="preserve">Description of </w:t>
            </w:r>
            <w:r w:rsidR="00A05F63" w:rsidRPr="00CB081E">
              <w:rPr>
                <w:color w:val="000000"/>
              </w:rPr>
              <w:t>O</w:t>
            </w:r>
            <w:r w:rsidR="00522AC0" w:rsidRPr="00CB081E">
              <w:rPr>
                <w:color w:val="000000"/>
              </w:rPr>
              <w:t xml:space="preserve">ther </w:t>
            </w:r>
            <w:r w:rsidR="00A05F63" w:rsidRPr="00CB081E">
              <w:rPr>
                <w:color w:val="000000"/>
              </w:rPr>
              <w:t>M</w:t>
            </w:r>
            <w:r w:rsidR="00522AC0" w:rsidRPr="00CB081E">
              <w:rPr>
                <w:color w:val="000000"/>
              </w:rPr>
              <w:t>ethods</w:t>
            </w:r>
            <w:r w:rsidR="007A51A2" w:rsidRPr="00CB081E">
              <w:rPr>
                <w:color w:val="000000"/>
              </w:rPr>
              <w:t>：</w:t>
            </w:r>
          </w:p>
        </w:tc>
      </w:tr>
    </w:tbl>
    <w:p w:rsidR="007A51A2" w:rsidRPr="00CB081E" w:rsidRDefault="007A51A2">
      <w:pPr>
        <w:rPr>
          <w:b/>
          <w:color w:val="000000"/>
          <w:sz w:val="4"/>
          <w:szCs w:val="4"/>
        </w:rPr>
      </w:pPr>
    </w:p>
    <w:p w:rsidR="00A20CF8" w:rsidRPr="00CB081E" w:rsidRDefault="00A20CF8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081E" w:rsidRDefault="00526777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IV. </w:t>
      </w:r>
      <w:r w:rsidR="007A51A2" w:rsidRPr="00CB081E">
        <w:rPr>
          <w:rFonts w:ascii="Times New Roman" w:hAnsi="Times New Roman"/>
          <w:b/>
          <w:color w:val="000000"/>
          <w:sz w:val="24"/>
          <w:szCs w:val="24"/>
        </w:rPr>
        <w:t>动物饲养</w:t>
      </w:r>
      <w:r w:rsidR="008B71EF" w:rsidRPr="00CB081E">
        <w:rPr>
          <w:rFonts w:ascii="Times New Roman" w:hAnsi="Times New Roman"/>
          <w:b/>
          <w:color w:val="000000"/>
          <w:sz w:val="24"/>
          <w:szCs w:val="24"/>
        </w:rPr>
        <w:t>ANIMAL HUSBANDRY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A51A2" w:rsidRPr="00CB081E">
        <w:tc>
          <w:tcPr>
            <w:tcW w:w="9558" w:type="dxa"/>
          </w:tcPr>
          <w:p w:rsidR="007A51A2" w:rsidRPr="00CB081E" w:rsidRDefault="007A51A2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饲养方式：</w:t>
            </w:r>
            <w:r w:rsidRPr="00CB081E">
              <w:rPr>
                <w:rFonts w:ascii="Times New Roman" w:hAnsi="Times New Roman"/>
                <w:color w:val="000000"/>
              </w:rPr>
              <w:t xml:space="preserve">　</w:t>
            </w:r>
          </w:p>
          <w:p w:rsidR="007A51A2" w:rsidRPr="00CB081E" w:rsidRDefault="007A51A2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合笼</w:t>
            </w:r>
            <w:r w:rsidR="00BD53E6" w:rsidRPr="00CB081E">
              <w:rPr>
                <w:rFonts w:ascii="Times New Roman" w:hAnsi="Times New Roman"/>
                <w:color w:val="000000"/>
              </w:rPr>
              <w:t>Social housing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 xml:space="preserve">　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 xml:space="preserve">　</w:t>
            </w:r>
          </w:p>
          <w:p w:rsidR="000D479B" w:rsidRPr="00CB081E" w:rsidRDefault="000D479B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</w:p>
          <w:p w:rsidR="007A51A2" w:rsidRPr="00CB081E" w:rsidRDefault="007A51A2">
            <w:pPr>
              <w:pStyle w:val="protocolanswer"/>
              <w:ind w:left="-90" w:firstLine="90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单笼</w:t>
            </w:r>
            <w:r w:rsidR="00BD53E6" w:rsidRPr="00CB081E">
              <w:rPr>
                <w:rFonts w:ascii="Times New Roman" w:hAnsi="Times New Roman"/>
                <w:color w:val="000000"/>
              </w:rPr>
              <w:t xml:space="preserve"> Single</w:t>
            </w:r>
            <w:r w:rsidR="00CD5C3F" w:rsidRPr="00CB081E">
              <w:rPr>
                <w:rFonts w:ascii="Times New Roman" w:hAnsi="Times New Roman"/>
                <w:color w:val="000000"/>
              </w:rPr>
              <w:t xml:space="preserve"> housing</w:t>
            </w:r>
            <w:r w:rsidR="00BD53E6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 xml:space="preserve">      </w:t>
            </w:r>
            <w:r w:rsidRPr="00CB081E">
              <w:rPr>
                <w:rFonts w:ascii="Times New Roman" w:hAnsi="Times New Roman"/>
                <w:color w:val="000000"/>
              </w:rPr>
              <w:t>单笼饲养理由及动物福利保障措施</w:t>
            </w:r>
            <w:r w:rsidR="000949EE" w:rsidRPr="00CB081E">
              <w:rPr>
                <w:rFonts w:ascii="Times New Roman" w:hAnsi="Times New Roman"/>
                <w:color w:val="000000"/>
              </w:rPr>
              <w:t>（</w:t>
            </w:r>
            <w:r w:rsidR="000949EE" w:rsidRPr="00CB081E">
              <w:rPr>
                <w:rFonts w:ascii="Times New Roman" w:hAnsi="Times New Roman"/>
                <w:color w:val="000000"/>
              </w:rPr>
              <w:t>Describe the</w:t>
            </w:r>
            <w:r w:rsidR="00A07540" w:rsidRPr="00CB081E">
              <w:rPr>
                <w:rFonts w:ascii="Times New Roman" w:hAnsi="Times New Roman"/>
                <w:color w:val="000000"/>
              </w:rPr>
              <w:t xml:space="preserve"> reason and supporting </w:t>
            </w:r>
            <w:r w:rsidR="003F39E2" w:rsidRPr="00CB081E">
              <w:rPr>
                <w:rFonts w:ascii="Times New Roman" w:hAnsi="Times New Roman"/>
                <w:color w:val="000000"/>
              </w:rPr>
              <w:t>measures of animal well-being</w:t>
            </w:r>
            <w:r w:rsidR="000949EE" w:rsidRPr="00CB081E">
              <w:rPr>
                <w:rFonts w:ascii="Times New Roman" w:hAnsi="Times New Roman"/>
                <w:color w:val="000000"/>
              </w:rPr>
              <w:t>）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7A51A2" w:rsidRPr="00CB081E" w:rsidRDefault="007A51A2">
            <w:pPr>
              <w:pStyle w:val="protocolanswer"/>
              <w:ind w:left="-90" w:firstLine="90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A51A2" w:rsidRPr="00CB081E">
        <w:tc>
          <w:tcPr>
            <w:tcW w:w="9558" w:type="dxa"/>
          </w:tcPr>
          <w:p w:rsidR="00B60D8D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特殊环境丰富计划</w:t>
            </w:r>
            <w:r w:rsidR="002662EF" w:rsidRPr="00CB081E">
              <w:rPr>
                <w:rFonts w:ascii="Times New Roman" w:hAnsi="Times New Roman"/>
                <w:b/>
                <w:color w:val="000000"/>
              </w:rPr>
              <w:t>Will Environmental Enrichment be provided?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不需要</w:t>
            </w:r>
            <w:r w:rsidR="002662EF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>（按照本机构相关</w:t>
            </w:r>
            <w:r w:rsidRPr="00CB081E">
              <w:rPr>
                <w:rFonts w:ascii="Times New Roman" w:hAnsi="Times New Roman"/>
                <w:color w:val="000000"/>
              </w:rPr>
              <w:t>SOP</w:t>
            </w:r>
            <w:r w:rsidR="00614FD7" w:rsidRPr="00CB081E">
              <w:rPr>
                <w:rFonts w:ascii="Times New Roman" w:hAnsi="Times New Roman" w:hint="eastAsia"/>
                <w:color w:val="000000"/>
              </w:rPr>
              <w:t>，</w:t>
            </w:r>
            <w:r w:rsidR="0080439B" w:rsidRPr="00CB081E">
              <w:rPr>
                <w:rFonts w:ascii="Times New Roman" w:hAnsi="Times New Roman"/>
                <w:color w:val="000000"/>
              </w:rPr>
              <w:t xml:space="preserve">Comply with </w:t>
            </w:r>
            <w:r w:rsidR="002B2B09" w:rsidRPr="00CB081E">
              <w:rPr>
                <w:rFonts w:ascii="Times New Roman" w:hAnsi="Times New Roman"/>
                <w:color w:val="000000"/>
              </w:rPr>
              <w:t xml:space="preserve">Institutional </w:t>
            </w:r>
            <w:r w:rsidR="0080439B" w:rsidRPr="00CB081E">
              <w:rPr>
                <w:rFonts w:ascii="Times New Roman" w:hAnsi="Times New Roman"/>
                <w:color w:val="000000"/>
              </w:rPr>
              <w:t>SOP</w:t>
            </w:r>
            <w:r w:rsidRPr="00CB081E">
              <w:rPr>
                <w:rFonts w:ascii="Times New Roman" w:hAnsi="Times New Roman"/>
                <w:color w:val="000000"/>
              </w:rPr>
              <w:t>）</w:t>
            </w:r>
          </w:p>
          <w:p w:rsidR="000D479B" w:rsidRPr="00CB081E" w:rsidRDefault="000D479B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  <w:p w:rsidR="00907278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需要</w:t>
            </w:r>
            <w:r w:rsidR="002662EF" w:rsidRPr="00CB081E">
              <w:rPr>
                <w:rFonts w:ascii="Times New Roman" w:hAnsi="Times New Roman"/>
                <w:color w:val="000000"/>
              </w:rPr>
              <w:t>Yes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>说明理由及特殊环境丰富计划内容</w:t>
            </w:r>
            <w:r w:rsidR="0080439B" w:rsidRPr="00CB081E">
              <w:rPr>
                <w:rFonts w:ascii="Times New Roman" w:hAnsi="Times New Roman"/>
                <w:color w:val="000000"/>
              </w:rPr>
              <w:t xml:space="preserve">Describe </w:t>
            </w:r>
            <w:r w:rsidR="00A8185C" w:rsidRPr="00CB081E">
              <w:rPr>
                <w:rFonts w:ascii="Times New Roman" w:hAnsi="Times New Roman"/>
                <w:color w:val="000000"/>
              </w:rPr>
              <w:t xml:space="preserve">the reason and special </w:t>
            </w:r>
            <w:r w:rsidR="0080439B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A8185C" w:rsidRPr="00CB081E">
              <w:rPr>
                <w:rFonts w:ascii="Times New Roman" w:hAnsi="Times New Roman"/>
                <w:color w:val="000000"/>
              </w:rPr>
              <w:t>Environmental Enrichment plan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</w:tc>
      </w:tr>
      <w:tr w:rsidR="007A51A2" w:rsidRPr="00CB081E">
        <w:trPr>
          <w:trHeight w:val="566"/>
        </w:trPr>
        <w:tc>
          <w:tcPr>
            <w:tcW w:w="9558" w:type="dxa"/>
          </w:tcPr>
          <w:p w:rsidR="007A51A2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lastRenderedPageBreak/>
              <w:t>兽医护理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>常规护理</w:t>
            </w:r>
            <w:r w:rsidR="00E86C07" w:rsidRPr="00CB081E">
              <w:rPr>
                <w:rFonts w:ascii="Times New Roman" w:hAnsi="Times New Roman"/>
                <w:color w:val="000000"/>
              </w:rPr>
              <w:t>Routine nursing</w:t>
            </w:r>
            <w:r w:rsidRPr="00CB081E">
              <w:rPr>
                <w:rFonts w:ascii="Times New Roman" w:hAnsi="Times New Roman"/>
                <w:color w:val="000000"/>
              </w:rPr>
              <w:t>（按照本机构相关</w:t>
            </w:r>
            <w:r w:rsidRPr="00CB081E">
              <w:rPr>
                <w:rFonts w:ascii="Times New Roman" w:hAnsi="Times New Roman"/>
                <w:color w:val="000000"/>
              </w:rPr>
              <w:t>SOP</w:t>
            </w:r>
            <w:r w:rsidR="00614FD7" w:rsidRPr="00CB081E">
              <w:rPr>
                <w:rFonts w:ascii="Times New Roman" w:hAnsi="Times New Roman" w:hint="eastAsia"/>
                <w:color w:val="000000"/>
              </w:rPr>
              <w:t>，</w:t>
            </w:r>
            <w:r w:rsidR="0086340F" w:rsidRPr="00CB081E">
              <w:rPr>
                <w:rFonts w:ascii="Times New Roman" w:hAnsi="Times New Roman"/>
                <w:color w:val="000000"/>
              </w:rPr>
              <w:t xml:space="preserve">Comply with </w:t>
            </w:r>
            <w:r w:rsidR="00875FC4" w:rsidRPr="00CB081E">
              <w:rPr>
                <w:rFonts w:ascii="Times New Roman" w:hAnsi="Times New Roman"/>
                <w:color w:val="000000"/>
              </w:rPr>
              <w:t xml:space="preserve">Institutional </w:t>
            </w:r>
            <w:r w:rsidR="0086340F" w:rsidRPr="00CB081E">
              <w:rPr>
                <w:rFonts w:ascii="Times New Roman" w:hAnsi="Times New Roman"/>
                <w:color w:val="000000"/>
              </w:rPr>
              <w:t>SOP</w:t>
            </w:r>
            <w:r w:rsidRPr="00CB081E">
              <w:rPr>
                <w:rFonts w:ascii="Times New Roman" w:hAnsi="Times New Roman"/>
                <w:color w:val="000000"/>
              </w:rPr>
              <w:t>）</w:t>
            </w:r>
          </w:p>
          <w:p w:rsidR="000D479B" w:rsidRPr="00CB081E" w:rsidRDefault="000D479B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特殊护理</w:t>
            </w:r>
            <w:r w:rsidR="009502D3" w:rsidRPr="00CB081E">
              <w:rPr>
                <w:rFonts w:ascii="Times New Roman" w:hAnsi="Times New Roman"/>
                <w:color w:val="000000"/>
              </w:rPr>
              <w:t>Special requirements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请说明特殊护理理由及项目</w:t>
            </w:r>
            <w:r w:rsidR="00C97DD5" w:rsidRPr="00CB081E">
              <w:rPr>
                <w:rFonts w:ascii="Times New Roman" w:hAnsi="Times New Roman"/>
                <w:color w:val="000000"/>
              </w:rPr>
              <w:t>Describe the Reason and Items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A51A2" w:rsidRPr="00CB081E">
        <w:tc>
          <w:tcPr>
            <w:tcW w:w="9558" w:type="dxa"/>
          </w:tcPr>
          <w:p w:rsidR="007A51A2" w:rsidRPr="00CB081E" w:rsidRDefault="007A51A2" w:rsidP="00C8625C">
            <w:pPr>
              <w:pStyle w:val="protocolquestions"/>
              <w:ind w:left="-9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濒死动物或遭受慢性痛苦的动物将被实施安乐死</w:t>
            </w:r>
            <w:r w:rsidR="008579BC" w:rsidRPr="00CB081E">
              <w:rPr>
                <w:rFonts w:ascii="Times New Roman" w:hAnsi="Times New Roman"/>
                <w:b/>
                <w:color w:val="000000"/>
              </w:rPr>
              <w:t>Animals which are moribund or in chronic pain will be euthanized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7F4767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     </w:t>
            </w:r>
            <w:r w:rsidRPr="00CB081E">
              <w:rPr>
                <w:rFonts w:ascii="Times New Roman" w:hAnsi="Times New Roman"/>
                <w:color w:val="000000"/>
              </w:rPr>
              <w:t>确定实施人道终点的时机及方法</w:t>
            </w:r>
            <w:r w:rsidR="00DB2ED3" w:rsidRPr="00CB081E">
              <w:rPr>
                <w:rFonts w:ascii="Times New Roman" w:hAnsi="Times New Roman"/>
                <w:color w:val="000000"/>
              </w:rPr>
              <w:t>（</w:t>
            </w:r>
            <w:r w:rsidR="00DB2ED3" w:rsidRPr="00CB081E">
              <w:rPr>
                <w:rFonts w:ascii="Times New Roman" w:hAnsi="Times New Roman"/>
                <w:color w:val="000000"/>
              </w:rPr>
              <w:t xml:space="preserve">Describe the </w:t>
            </w:r>
            <w:r w:rsidR="009D2FAD" w:rsidRPr="00CB081E">
              <w:rPr>
                <w:rFonts w:ascii="Times New Roman" w:hAnsi="Times New Roman"/>
                <w:color w:val="000000"/>
              </w:rPr>
              <w:t xml:space="preserve">timing and </w:t>
            </w:r>
            <w:r w:rsidR="00AB7A70" w:rsidRPr="00CB081E">
              <w:rPr>
                <w:rFonts w:ascii="Times New Roman" w:hAnsi="Times New Roman"/>
                <w:color w:val="000000"/>
              </w:rPr>
              <w:t xml:space="preserve">method </w:t>
            </w:r>
            <w:r w:rsidR="009D2FAD" w:rsidRPr="00CB081E">
              <w:rPr>
                <w:rFonts w:ascii="Times New Roman" w:hAnsi="Times New Roman"/>
                <w:color w:val="000000"/>
              </w:rPr>
              <w:t>of humane ending</w:t>
            </w:r>
            <w:r w:rsidR="00DB2ED3" w:rsidRPr="00CB081E">
              <w:rPr>
                <w:rFonts w:ascii="Times New Roman" w:hAnsi="Times New Roman"/>
                <w:color w:val="000000"/>
              </w:rPr>
              <w:t>）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0D479B" w:rsidRPr="00B76537" w:rsidRDefault="000D479B">
            <w:pPr>
              <w:pStyle w:val="protocolquestions"/>
              <w:rPr>
                <w:rFonts w:ascii="Times New Roman" w:hAnsi="Times New Roman"/>
                <w:color w:val="000000"/>
                <w:sz w:val="36"/>
                <w:szCs w:val="36"/>
              </w:rPr>
            </w:pPr>
          </w:p>
          <w:p w:rsidR="007A51A2" w:rsidRPr="00CB081E" w:rsidRDefault="007A51A2" w:rsidP="006F155B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="00C93367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 xml:space="preserve">      </w:t>
            </w:r>
            <w:r w:rsidRPr="00CB081E">
              <w:rPr>
                <w:rFonts w:ascii="Times New Roman" w:hAnsi="Times New Roman"/>
                <w:color w:val="000000"/>
              </w:rPr>
              <w:t>说明理由及处理方法</w:t>
            </w:r>
            <w:r w:rsidR="00E63B79" w:rsidRPr="00CB081E" w:rsidDel="00E63B79">
              <w:rPr>
                <w:rFonts w:ascii="Times New Roman" w:hAnsi="Times New Roman"/>
                <w:color w:val="000000"/>
              </w:rPr>
              <w:t xml:space="preserve"> </w:t>
            </w:r>
            <w:r w:rsidR="00E63B79" w:rsidRPr="00CB081E">
              <w:rPr>
                <w:rFonts w:ascii="Times New Roman" w:hAnsi="Times New Roman" w:hint="eastAsia"/>
                <w:color w:val="000000"/>
              </w:rPr>
              <w:t>（</w:t>
            </w:r>
            <w:r w:rsidR="00C93367" w:rsidRPr="00CB081E">
              <w:rPr>
                <w:rFonts w:ascii="Times New Roman" w:hAnsi="Times New Roman"/>
                <w:color w:val="000000"/>
              </w:rPr>
              <w:t xml:space="preserve">Describe the </w:t>
            </w:r>
            <w:r w:rsidR="00F13E20" w:rsidRPr="00CB081E">
              <w:rPr>
                <w:rFonts w:ascii="Times New Roman" w:hAnsi="Times New Roman"/>
                <w:color w:val="000000"/>
              </w:rPr>
              <w:t>R</w:t>
            </w:r>
            <w:r w:rsidR="00C93367" w:rsidRPr="00CB081E">
              <w:rPr>
                <w:rFonts w:ascii="Times New Roman" w:hAnsi="Times New Roman"/>
                <w:color w:val="000000"/>
              </w:rPr>
              <w:t>eason</w:t>
            </w:r>
            <w:r w:rsidR="00E63B79" w:rsidRPr="00CB081E">
              <w:rPr>
                <w:rFonts w:ascii="Times New Roman" w:hAnsi="Times New Roman" w:hint="eastAsia"/>
                <w:color w:val="000000"/>
              </w:rPr>
              <w:t>）</w:t>
            </w:r>
            <w:r w:rsidR="00E63B79"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6F155B" w:rsidRPr="00CB081E" w:rsidRDefault="006F155B" w:rsidP="006F155B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</w:tc>
      </w:tr>
      <w:tr w:rsidR="007A51A2" w:rsidRPr="00CB081E">
        <w:tc>
          <w:tcPr>
            <w:tcW w:w="9558" w:type="dxa"/>
          </w:tcPr>
          <w:p w:rsidR="007A51A2" w:rsidRPr="00CB081E" w:rsidRDefault="007A51A2">
            <w:pPr>
              <w:pStyle w:val="protocolquestions"/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动物饲养管理要求</w:t>
            </w:r>
          </w:p>
          <w:p w:rsidR="007A51A2" w:rsidRPr="00CB081E" w:rsidRDefault="007A51A2">
            <w:pPr>
              <w:pStyle w:val="protocolquestions"/>
              <w:ind w:left="-90" w:firstLine="90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常规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（按照本机构相关</w:t>
            </w:r>
            <w:r w:rsidRPr="00CB081E">
              <w:rPr>
                <w:rFonts w:ascii="Times New Roman" w:hAnsi="Times New Roman"/>
                <w:color w:val="000000"/>
              </w:rPr>
              <w:t>SOP</w:t>
            </w:r>
            <w:r w:rsidR="00E63B79" w:rsidRPr="00CB081E">
              <w:rPr>
                <w:rFonts w:ascii="Times New Roman" w:hAnsi="Times New Roman" w:hint="eastAsia"/>
                <w:color w:val="000000"/>
              </w:rPr>
              <w:t>，</w:t>
            </w:r>
            <w:r w:rsidR="00161ACD" w:rsidRPr="00CB081E">
              <w:rPr>
                <w:rFonts w:ascii="Times New Roman" w:hAnsi="Times New Roman"/>
                <w:color w:val="000000"/>
              </w:rPr>
              <w:t>Comply with Institutional SOP</w:t>
            </w:r>
            <w:r w:rsidRPr="00CB081E">
              <w:rPr>
                <w:rFonts w:ascii="Times New Roman" w:hAnsi="Times New Roman"/>
                <w:color w:val="000000"/>
              </w:rPr>
              <w:t>）</w:t>
            </w:r>
            <w:r w:rsidRPr="00CB081E">
              <w:rPr>
                <w:rFonts w:ascii="Times New Roman" w:hAnsi="Times New Roman"/>
                <w:color w:val="000000"/>
              </w:rPr>
              <w:t xml:space="preserve">      </w:t>
            </w:r>
          </w:p>
          <w:p w:rsidR="000D479B" w:rsidRPr="00CB081E" w:rsidRDefault="000D479B">
            <w:pPr>
              <w:pStyle w:val="protocolquestions"/>
              <w:ind w:left="-90" w:firstLine="90"/>
              <w:rPr>
                <w:rFonts w:ascii="Times New Roman" w:hAnsi="Times New Roman"/>
                <w:color w:val="000000"/>
              </w:rPr>
            </w:pPr>
          </w:p>
          <w:p w:rsidR="0060430E" w:rsidRPr="00CB081E" w:rsidRDefault="007A51A2" w:rsidP="0060430E">
            <w:pPr>
              <w:pStyle w:val="protocolquestions"/>
              <w:ind w:left="-90" w:firstLine="90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 </w:t>
            </w:r>
            <w:r w:rsidRPr="00CB081E">
              <w:rPr>
                <w:rFonts w:ascii="Times New Roman" w:hAnsi="Times New Roman"/>
                <w:color w:val="000000"/>
              </w:rPr>
              <w:t>特殊饲养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BC0784" w:rsidRPr="00CB081E">
              <w:rPr>
                <w:rFonts w:ascii="Times New Roman" w:hAnsi="Times New Roman"/>
                <w:color w:val="000000"/>
              </w:rPr>
              <w:t>Special requirements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请说明需特殊饲养理由及方案</w:t>
            </w:r>
            <w:r w:rsidR="00BC0784" w:rsidRPr="00CB081E">
              <w:rPr>
                <w:rFonts w:ascii="Times New Roman" w:hAnsi="Times New Roman"/>
                <w:color w:val="000000"/>
              </w:rPr>
              <w:t>Describe the Reason and Items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60430E" w:rsidRPr="00CB081E" w:rsidRDefault="0060430E" w:rsidP="0060430E">
            <w:pPr>
              <w:pStyle w:val="protocolquestions"/>
              <w:ind w:left="-90" w:firstLine="90"/>
              <w:rPr>
                <w:rFonts w:ascii="Times New Roman" w:hAnsi="Times New Roman"/>
                <w:color w:val="000000"/>
              </w:rPr>
            </w:pPr>
          </w:p>
        </w:tc>
      </w:tr>
    </w:tbl>
    <w:p w:rsidR="00396234" w:rsidRPr="00CB081E" w:rsidRDefault="00396234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081E" w:rsidRDefault="00526777" w:rsidP="0011584E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V. </w:t>
      </w:r>
      <w:r w:rsidR="007A51A2" w:rsidRPr="00CB081E">
        <w:rPr>
          <w:rFonts w:ascii="Times New Roman" w:hAnsi="Times New Roman"/>
          <w:b/>
          <w:color w:val="000000"/>
          <w:sz w:val="24"/>
          <w:szCs w:val="24"/>
        </w:rPr>
        <w:t>试验药品</w:t>
      </w:r>
      <w:r w:rsidR="0036607C" w:rsidRPr="00CB081E">
        <w:rPr>
          <w:rFonts w:ascii="Times New Roman" w:hAnsi="Times New Roman"/>
          <w:b/>
          <w:color w:val="000000"/>
          <w:sz w:val="24"/>
          <w:szCs w:val="24"/>
        </w:rPr>
        <w:t>SUBSTANCES ADMINISTERED TO ANIMALS</w:t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9"/>
      </w:tblGrid>
      <w:tr w:rsidR="007A51A2" w:rsidRPr="00CB081E" w:rsidTr="008E4A5A">
        <w:trPr>
          <w:trHeight w:val="4528"/>
        </w:trPr>
        <w:tc>
          <w:tcPr>
            <w:tcW w:w="9629" w:type="dxa"/>
          </w:tcPr>
          <w:p w:rsidR="004342B4" w:rsidRDefault="008E4A5A" w:rsidP="008E4A5A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试验药品</w:t>
            </w:r>
            <w:r w:rsidR="009F0830">
              <w:rPr>
                <w:rFonts w:ascii="Times New Roman" w:hAnsi="Times New Roman" w:hint="eastAsia"/>
                <w:b/>
                <w:color w:val="000000"/>
              </w:rPr>
              <w:t>是否有害</w:t>
            </w:r>
            <w:r w:rsidR="000E551D">
              <w:rPr>
                <w:rFonts w:ascii="Times New Roman" w:hAnsi="Times New Roman" w:hint="eastAsia"/>
                <w:b/>
                <w:color w:val="000000"/>
              </w:rPr>
              <w:t xml:space="preserve">? </w:t>
            </w:r>
            <w:r w:rsidR="004342B4">
              <w:rPr>
                <w:rFonts w:ascii="Times New Roman" w:hAnsi="Times New Roman" w:hint="eastAsia"/>
                <w:b/>
                <w:color w:val="000000"/>
              </w:rPr>
              <w:t xml:space="preserve">Are </w:t>
            </w:r>
            <w:r w:rsidR="00C44488">
              <w:rPr>
                <w:rFonts w:ascii="Times New Roman" w:hAnsi="Times New Roman" w:hint="eastAsia"/>
                <w:b/>
                <w:color w:val="000000"/>
              </w:rPr>
              <w:t>s</w:t>
            </w:r>
            <w:r w:rsidR="00C44488">
              <w:rPr>
                <w:rFonts w:ascii="Times New Roman" w:hAnsi="Times New Roman"/>
                <w:b/>
                <w:color w:val="000000"/>
              </w:rPr>
              <w:t xml:space="preserve">ubstances </w:t>
            </w:r>
            <w:r w:rsidR="00C44488">
              <w:rPr>
                <w:rFonts w:ascii="Times New Roman" w:hAnsi="Times New Roman" w:hint="eastAsia"/>
                <w:b/>
                <w:color w:val="000000"/>
              </w:rPr>
              <w:t>a</w:t>
            </w:r>
            <w:r w:rsidR="004342B4" w:rsidRPr="00CB081E">
              <w:rPr>
                <w:rFonts w:ascii="Times New Roman" w:hAnsi="Times New Roman"/>
                <w:b/>
                <w:color w:val="000000"/>
              </w:rPr>
              <w:t>dminis</w:t>
            </w:r>
            <w:r w:rsidR="004342B4" w:rsidRPr="00CB081E">
              <w:rPr>
                <w:rFonts w:ascii="Times New Roman" w:hAnsi="Times New Roman" w:hint="eastAsia"/>
                <w:b/>
                <w:color w:val="000000"/>
              </w:rPr>
              <w:t>t</w:t>
            </w:r>
            <w:r w:rsidR="004342B4" w:rsidRPr="00CB081E">
              <w:rPr>
                <w:rFonts w:ascii="Times New Roman" w:hAnsi="Times New Roman"/>
                <w:b/>
                <w:color w:val="000000"/>
              </w:rPr>
              <w:t>ered</w:t>
            </w:r>
            <w:r w:rsidR="00C44488">
              <w:rPr>
                <w:rFonts w:ascii="Times New Roman" w:hAnsi="Times New Roman" w:hint="eastAsia"/>
                <w:b/>
                <w:color w:val="000000"/>
              </w:rPr>
              <w:t xml:space="preserve"> n</w:t>
            </w:r>
            <w:r w:rsidR="004342B4">
              <w:rPr>
                <w:rFonts w:ascii="Times New Roman" w:hAnsi="Times New Roman" w:hint="eastAsia"/>
                <w:b/>
                <w:color w:val="000000"/>
              </w:rPr>
              <w:t>oxious?</w:t>
            </w:r>
          </w:p>
          <w:p w:rsidR="008E4A5A" w:rsidRPr="003F242A" w:rsidRDefault="004342B4" w:rsidP="008E4A5A">
            <w:pPr>
              <w:pStyle w:val="protocolquestions"/>
              <w:spacing w:line="300" w:lineRule="auto"/>
              <w:rPr>
                <w:rFonts w:asciiTheme="minorEastAsia" w:eastAsiaTheme="minorEastAsia" w:hAnsiTheme="minorEastAsia"/>
                <w:b/>
                <w:color w:val="000000"/>
              </w:rPr>
            </w:pPr>
            <w:r w:rsidRPr="003F242A">
              <w:rPr>
                <w:rFonts w:asciiTheme="minorEastAsia" w:eastAsiaTheme="minorEastAsia" w:hAnsiTheme="minorEastAsia" w:hint="eastAsia"/>
                <w:color w:val="000000"/>
              </w:rPr>
              <w:t>□是</w:t>
            </w:r>
            <w:r w:rsidRPr="003F242A">
              <w:rPr>
                <w:rFonts w:ascii="Times New Roman" w:eastAsiaTheme="minorEastAsia" w:hAnsi="Times New Roman"/>
                <w:color w:val="000000"/>
              </w:rPr>
              <w:t xml:space="preserve">Yes </w:t>
            </w:r>
            <w:r w:rsidRPr="004342B4">
              <w:rPr>
                <w:rFonts w:asciiTheme="minorEastAsia" w:eastAsiaTheme="minorEastAsia" w:hAnsiTheme="minorEastAsia" w:hint="eastAsia"/>
                <w:color w:val="000000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 xml:space="preserve">        </w:t>
            </w:r>
            <w:r w:rsidRPr="003F242A">
              <w:rPr>
                <w:rFonts w:asciiTheme="minorEastAsia" w:eastAsiaTheme="minorEastAsia" w:hAnsiTheme="minorEastAsia" w:hint="eastAsia"/>
                <w:color w:val="000000"/>
              </w:rPr>
              <w:t>□否</w:t>
            </w:r>
            <w:r w:rsidRPr="003F242A">
              <w:rPr>
                <w:rFonts w:ascii="Times New Roman" w:eastAsiaTheme="minorEastAsia" w:hAnsi="Times New Roman"/>
                <w:color w:val="000000"/>
              </w:rPr>
              <w:t>No</w:t>
            </w:r>
            <w:r w:rsidRPr="003F242A">
              <w:rPr>
                <w:rFonts w:asciiTheme="minorEastAsia" w:eastAsiaTheme="minorEastAsia" w:hAnsiTheme="minorEastAsia"/>
                <w:color w:val="000000"/>
              </w:rPr>
              <w:t xml:space="preserve"> </w:t>
            </w:r>
            <w:r w:rsidRPr="004342B4">
              <w:rPr>
                <w:rFonts w:asciiTheme="minorEastAsia" w:eastAsiaTheme="minorEastAsia" w:hAnsiTheme="minorEastAsia" w:hint="eastAsia"/>
                <w:color w:val="000000"/>
              </w:rPr>
              <w:t xml:space="preserve">               </w:t>
            </w:r>
            <w:r w:rsidRPr="003F242A">
              <w:rPr>
                <w:rFonts w:asciiTheme="minorEastAsia" w:eastAsiaTheme="minorEastAsia" w:hAnsiTheme="minorEastAsia" w:hint="eastAsia"/>
                <w:color w:val="000000"/>
              </w:rPr>
              <w:t>□未知</w:t>
            </w:r>
            <w:r w:rsidRPr="003F242A">
              <w:rPr>
                <w:rFonts w:ascii="Times New Roman" w:eastAsiaTheme="minorEastAsia" w:hAnsi="Times New Roman"/>
                <w:color w:val="000000"/>
              </w:rPr>
              <w:t>Unknown</w:t>
            </w:r>
          </w:p>
          <w:p w:rsidR="009F0830" w:rsidRDefault="009F0830" w:rsidP="009C6ED2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</w:p>
          <w:p w:rsidR="009F0830" w:rsidRDefault="009F0830" w:rsidP="009C6ED2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其他需要说明事项</w:t>
            </w:r>
            <w:r w:rsidR="00AE4939">
              <w:rPr>
                <w:rFonts w:ascii="Times New Roman" w:hAnsi="Times New Roman" w:hint="eastAsia"/>
                <w:b/>
                <w:color w:val="000000"/>
              </w:rPr>
              <w:t xml:space="preserve"> Other conditions that require description</w:t>
            </w:r>
            <w:r>
              <w:rPr>
                <w:rFonts w:ascii="Times New Roman" w:hAnsi="Times New Roman" w:hint="eastAsia"/>
                <w:b/>
                <w:color w:val="000000"/>
              </w:rPr>
              <w:t>：</w:t>
            </w:r>
          </w:p>
          <w:p w:rsidR="009F0830" w:rsidRDefault="009F0830" w:rsidP="009C6ED2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</w:p>
          <w:p w:rsidR="004675D8" w:rsidRPr="00CB081E" w:rsidRDefault="009C6ED2" w:rsidP="009C6ED2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给药是否给动物造成瞬时疼痛之外的更多痛苦或损伤？</w:t>
            </w:r>
            <w:r w:rsidRPr="00CB081E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="00486A63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311CA5" w:rsidRPr="00CB081E">
              <w:rPr>
                <w:rFonts w:ascii="Times New Roman" w:hAnsi="Times New Roman"/>
                <w:b/>
                <w:color w:val="000000"/>
              </w:rPr>
              <w:t>Will administration cause more pain or distress to animals, besides momentary pain?</w:t>
            </w:r>
          </w:p>
          <w:p w:rsidR="009C6ED2" w:rsidRPr="00CB081E" w:rsidRDefault="009C6ED2" w:rsidP="009C6ED2">
            <w:pPr>
              <w:pStyle w:val="protocolquestions"/>
              <w:spacing w:line="300" w:lineRule="auto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="00311CA5" w:rsidRPr="00CB081E">
              <w:rPr>
                <w:rFonts w:ascii="Times New Roman" w:hAnsi="Times New Roman"/>
                <w:color w:val="000000"/>
              </w:rPr>
              <w:t>No</w:t>
            </w:r>
          </w:p>
          <w:p w:rsidR="009C6ED2" w:rsidRPr="00CB081E" w:rsidRDefault="009C6ED2" w:rsidP="009C6ED2">
            <w:pPr>
              <w:pStyle w:val="protocolquestions"/>
              <w:spacing w:line="300" w:lineRule="auto"/>
              <w:rPr>
                <w:rFonts w:ascii="Times New Roman" w:hAnsi="Times New Roman"/>
                <w:color w:val="000000"/>
              </w:rPr>
            </w:pPr>
          </w:p>
          <w:p w:rsidR="009C6ED2" w:rsidRPr="00CB081E" w:rsidRDefault="009C6ED2" w:rsidP="009C6ED2">
            <w:pPr>
              <w:pStyle w:val="protocolquestions"/>
              <w:spacing w:line="300" w:lineRule="auto"/>
              <w:rPr>
                <w:rFonts w:ascii="Times New Roman" w:hAnsi="Times New Roman"/>
                <w:color w:val="000000"/>
              </w:rPr>
            </w:pP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="00311CA5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      </w:t>
            </w:r>
            <w:r w:rsidRPr="00CB081E">
              <w:rPr>
                <w:rFonts w:ascii="Times New Roman" w:hAnsi="Times New Roman"/>
                <w:color w:val="000000"/>
              </w:rPr>
              <w:t>损伤或痛苦程度</w:t>
            </w:r>
            <w:r w:rsidR="00E22F27" w:rsidRPr="00CB081E">
              <w:rPr>
                <w:rFonts w:ascii="Times New Roman" w:hAnsi="Times New Roman"/>
                <w:color w:val="000000"/>
              </w:rPr>
              <w:t>Degrees</w:t>
            </w:r>
            <w:r w:rsidR="004675D8" w:rsidRPr="00CB081E">
              <w:rPr>
                <w:rFonts w:ascii="Times New Roman" w:hAnsi="Times New Roman"/>
                <w:color w:val="000000"/>
              </w:rPr>
              <w:t xml:space="preserve"> of lesion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1</w:t>
            </w:r>
            <w:r w:rsidRPr="00CB081E">
              <w:rPr>
                <w:rFonts w:ascii="Times New Roman" w:hAnsi="Times New Roman"/>
                <w:color w:val="000000"/>
              </w:rPr>
              <w:t>级</w:t>
            </w:r>
            <w:r w:rsidRPr="00CB081E">
              <w:rPr>
                <w:rFonts w:ascii="Times New Roman" w:hAnsi="Times New Roman"/>
                <w:color w:val="000000"/>
              </w:rPr>
              <w:t xml:space="preserve">       </w:t>
            </w: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2</w:t>
            </w:r>
            <w:r w:rsidRPr="00CB081E">
              <w:rPr>
                <w:rFonts w:ascii="Times New Roman" w:hAnsi="Times New Roman"/>
                <w:color w:val="000000"/>
              </w:rPr>
              <w:t>级</w:t>
            </w:r>
            <w:r w:rsidRPr="00CB081E">
              <w:rPr>
                <w:rFonts w:ascii="Times New Roman" w:hAnsi="Times New Roman"/>
                <w:color w:val="000000"/>
              </w:rPr>
              <w:t xml:space="preserve">        </w:t>
            </w: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3</w:t>
            </w:r>
            <w:r w:rsidRPr="00CB081E">
              <w:rPr>
                <w:rFonts w:ascii="Times New Roman" w:hAnsi="Times New Roman"/>
                <w:color w:val="000000"/>
              </w:rPr>
              <w:t>级</w:t>
            </w:r>
            <w:r w:rsidR="00C50138">
              <w:rPr>
                <w:rFonts w:ascii="Times New Roman" w:hAnsi="Times New Roman"/>
                <w:color w:val="000000"/>
              </w:rPr>
              <w:t xml:space="preserve">      </w:t>
            </w:r>
            <w:r w:rsidRPr="00B76537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4</w:t>
            </w:r>
            <w:r w:rsidRPr="00CB081E">
              <w:rPr>
                <w:rFonts w:ascii="Times New Roman" w:hAnsi="Times New Roman"/>
                <w:color w:val="000000"/>
              </w:rPr>
              <w:t>级（见附表</w:t>
            </w:r>
            <w:r w:rsidR="00091E30" w:rsidRPr="00CB081E">
              <w:rPr>
                <w:rFonts w:ascii="Times New Roman" w:hAnsi="Times New Roman"/>
                <w:color w:val="000000"/>
              </w:rPr>
              <w:t>Appendix</w:t>
            </w:r>
            <w:r w:rsidRPr="00CB081E">
              <w:rPr>
                <w:rFonts w:ascii="Times New Roman" w:hAnsi="Times New Roman"/>
                <w:color w:val="000000"/>
              </w:rPr>
              <w:t>）</w:t>
            </w:r>
          </w:p>
          <w:p w:rsidR="009C6ED2" w:rsidRPr="00CB081E" w:rsidRDefault="009C6ED2" w:rsidP="001C5BC3">
            <w:pPr>
              <w:pStyle w:val="protocolquestions"/>
              <w:spacing w:line="300" w:lineRule="auto"/>
              <w:ind w:firstLineChars="500" w:firstLine="100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>处理方法</w:t>
            </w:r>
            <w:r w:rsidR="001034F8" w:rsidRPr="00CB081E">
              <w:rPr>
                <w:rFonts w:ascii="Times New Roman" w:hAnsi="Times New Roman"/>
                <w:color w:val="000000"/>
              </w:rPr>
              <w:t>Disposition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7A51A2" w:rsidRPr="00CB081E" w:rsidRDefault="007A51A2" w:rsidP="008E4A5A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lastRenderedPageBreak/>
              <w:t>试验过程中是否</w:t>
            </w:r>
            <w:r w:rsidR="008E4A5A" w:rsidRPr="00CB081E">
              <w:rPr>
                <w:rFonts w:ascii="Times New Roman" w:hAnsi="Times New Roman"/>
                <w:b/>
                <w:color w:val="000000"/>
              </w:rPr>
              <w:t>存在其他</w:t>
            </w:r>
            <w:r w:rsidRPr="00CB081E">
              <w:rPr>
                <w:rFonts w:ascii="Times New Roman" w:hAnsi="Times New Roman"/>
                <w:b/>
                <w:color w:val="000000"/>
              </w:rPr>
              <w:t>有害物质</w:t>
            </w:r>
            <w:r w:rsidR="008E4A5A" w:rsidRPr="00CB081E">
              <w:rPr>
                <w:rFonts w:ascii="Times New Roman" w:hAnsi="Times New Roman"/>
                <w:b/>
                <w:color w:val="000000"/>
              </w:rPr>
              <w:t>？</w:t>
            </w:r>
            <w:r w:rsidR="009F19F3" w:rsidRPr="00CB081E">
              <w:rPr>
                <w:rFonts w:ascii="Times New Roman" w:hAnsi="Times New Roman"/>
                <w:b/>
                <w:color w:val="000000"/>
              </w:rPr>
              <w:t xml:space="preserve">Are there any noxious substances? </w:t>
            </w:r>
          </w:p>
          <w:p w:rsidR="007A51A2" w:rsidRPr="00CB081E" w:rsidRDefault="007A51A2" w:rsidP="008E4A5A">
            <w:pPr>
              <w:pStyle w:val="protocolanswer"/>
              <w:spacing w:line="300" w:lineRule="auto"/>
              <w:ind w:left="-90" w:firstLine="90"/>
              <w:rPr>
                <w:rFonts w:ascii="Times New Roman" w:hAnsi="Times New Roman"/>
                <w:b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 </w:t>
            </w:r>
            <w:r w:rsidRPr="00CB081E">
              <w:rPr>
                <w:rFonts w:ascii="Times New Roman" w:hAnsi="Times New Roman"/>
                <w:color w:val="000000"/>
              </w:rPr>
              <w:t>未知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="009F19F3" w:rsidRPr="00CB081E">
              <w:rPr>
                <w:rFonts w:ascii="Times New Roman" w:hAnsi="Times New Roman"/>
                <w:color w:val="000000"/>
              </w:rPr>
              <w:t>Unknown</w:t>
            </w:r>
            <w:r w:rsidRPr="00CB081E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9F19F3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 xml:space="preserve">                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="009F19F3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</w:p>
          <w:p w:rsidR="007A51A2" w:rsidRPr="00CB081E" w:rsidRDefault="007A51A2" w:rsidP="008E4A5A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如果是，请填写下表</w:t>
            </w:r>
            <w:r w:rsidR="009F19F3" w:rsidRPr="00CB081E">
              <w:rPr>
                <w:rFonts w:ascii="Times New Roman" w:hAnsi="Times New Roman"/>
                <w:b/>
                <w:color w:val="000000"/>
              </w:rPr>
              <w:t>If yes, fill out the following sheet</w:t>
            </w:r>
          </w:p>
          <w:tbl>
            <w:tblPr>
              <w:tblW w:w="9488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0"/>
              <w:gridCol w:w="1310"/>
              <w:gridCol w:w="1213"/>
              <w:gridCol w:w="1668"/>
              <w:gridCol w:w="1537"/>
              <w:gridCol w:w="1494"/>
              <w:gridCol w:w="907"/>
              <w:gridCol w:w="709"/>
            </w:tblGrid>
            <w:tr w:rsidR="00883CFA" w:rsidRPr="00CB081E" w:rsidTr="00F13470">
              <w:trPr>
                <w:trHeight w:val="368"/>
              </w:trPr>
              <w:tc>
                <w:tcPr>
                  <w:tcW w:w="650" w:type="dxa"/>
                  <w:vMerge w:val="restart"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序号</w:t>
                  </w:r>
                  <w:r w:rsidR="00170A04" w:rsidRPr="00CB081E">
                    <w:rPr>
                      <w:rFonts w:ascii="Times New Roman" w:hAnsi="Times New Roman"/>
                      <w:b/>
                      <w:color w:val="000000"/>
                    </w:rPr>
                    <w:t>No.</w:t>
                  </w:r>
                </w:p>
              </w:tc>
              <w:tc>
                <w:tcPr>
                  <w:tcW w:w="1310" w:type="dxa"/>
                  <w:vMerge w:val="restart"/>
                </w:tcPr>
                <w:p w:rsidR="00883CFA" w:rsidRPr="00CB081E" w:rsidRDefault="00170A04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有害物质</w:t>
                  </w:r>
                  <w:r w:rsidR="000A45A5">
                    <w:rPr>
                      <w:rFonts w:ascii="Times New Roman" w:hAnsi="Times New Roman" w:hint="eastAsia"/>
                      <w:b/>
                      <w:color w:val="000000"/>
                    </w:rPr>
                    <w:t>N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oxious substances</w:t>
                  </w:r>
                </w:p>
              </w:tc>
              <w:tc>
                <w:tcPr>
                  <w:tcW w:w="1213" w:type="dxa"/>
                  <w:vMerge w:val="restart"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种类</w:t>
                  </w:r>
                </w:p>
                <w:p w:rsidR="00170A04" w:rsidRPr="00CB081E" w:rsidRDefault="00170A04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Category</w:t>
                  </w:r>
                </w:p>
              </w:tc>
              <w:tc>
                <w:tcPr>
                  <w:tcW w:w="1668" w:type="dxa"/>
                  <w:vMerge w:val="restart"/>
                </w:tcPr>
                <w:p w:rsidR="00883CFA" w:rsidRPr="00CB081E" w:rsidRDefault="00883CFA" w:rsidP="00423402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商品名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/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化学名</w:t>
                  </w:r>
                </w:p>
                <w:p w:rsidR="005C7FBB" w:rsidRPr="00CB081E" w:rsidRDefault="005C7FBB" w:rsidP="00423402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Chemical name/Trade na</w:t>
                  </w:r>
                  <w:r w:rsidR="00B77B24">
                    <w:rPr>
                      <w:rFonts w:ascii="Times New Roman" w:hAnsi="Times New Roman" w:hint="eastAsia"/>
                      <w:b/>
                      <w:color w:val="000000"/>
                    </w:rPr>
                    <w:t>m</w:t>
                  </w:r>
                  <w:r w:rsidR="0044054C">
                    <w:rPr>
                      <w:rFonts w:ascii="Times New Roman" w:hAnsi="Times New Roman" w:hint="eastAsia"/>
                      <w:b/>
                      <w:color w:val="000000"/>
                    </w:rPr>
                    <w:t>e</w:t>
                  </w:r>
                </w:p>
              </w:tc>
              <w:tc>
                <w:tcPr>
                  <w:tcW w:w="1537" w:type="dxa"/>
                  <w:vMerge w:val="restart"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危害性描述</w:t>
                  </w:r>
                </w:p>
                <w:p w:rsidR="000C5688" w:rsidRPr="00CB081E" w:rsidRDefault="000C5688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Hazard</w:t>
                  </w:r>
                </w:p>
              </w:tc>
              <w:tc>
                <w:tcPr>
                  <w:tcW w:w="1494" w:type="dxa"/>
                  <w:vMerge w:val="restart"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贮存条件</w:t>
                  </w:r>
                </w:p>
                <w:p w:rsidR="000C5688" w:rsidRPr="00CB081E" w:rsidRDefault="000C5688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Storage Conditions</w:t>
                  </w:r>
                </w:p>
              </w:tc>
              <w:tc>
                <w:tcPr>
                  <w:tcW w:w="1616" w:type="dxa"/>
                  <w:gridSpan w:val="2"/>
                </w:tcPr>
                <w:p w:rsidR="00883CFA" w:rsidRPr="00CB081E" w:rsidRDefault="000C5688" w:rsidP="00883CFA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MSDS</w:t>
                  </w:r>
                </w:p>
              </w:tc>
            </w:tr>
            <w:tr w:rsidR="00883CFA" w:rsidRPr="00CB081E" w:rsidTr="00F13470">
              <w:trPr>
                <w:trHeight w:val="367"/>
              </w:trPr>
              <w:tc>
                <w:tcPr>
                  <w:tcW w:w="650" w:type="dxa"/>
                  <w:vMerge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310" w:type="dxa"/>
                  <w:vMerge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213" w:type="dxa"/>
                  <w:vMerge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668" w:type="dxa"/>
                  <w:vMerge/>
                </w:tcPr>
                <w:p w:rsidR="00883CFA" w:rsidRPr="00CB081E" w:rsidRDefault="00883CFA" w:rsidP="00423402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537" w:type="dxa"/>
                  <w:vMerge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494" w:type="dxa"/>
                  <w:vMerge/>
                </w:tcPr>
                <w:p w:rsidR="00883CFA" w:rsidRPr="00CB081E" w:rsidRDefault="00883CFA" w:rsidP="007C7D7F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907" w:type="dxa"/>
                </w:tcPr>
                <w:p w:rsidR="00883CFA" w:rsidRPr="00CB081E" w:rsidRDefault="00883CFA" w:rsidP="00883CFA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有</w:t>
                  </w:r>
                  <w:r w:rsidR="000C5688" w:rsidRPr="00CB081E">
                    <w:rPr>
                      <w:rFonts w:ascii="Times New Roman" w:hAnsi="Times New Roman"/>
                      <w:b/>
                      <w:color w:val="000000"/>
                    </w:rPr>
                    <w:t>Yes</w:t>
                  </w:r>
                </w:p>
              </w:tc>
              <w:tc>
                <w:tcPr>
                  <w:tcW w:w="709" w:type="dxa"/>
                </w:tcPr>
                <w:p w:rsidR="00883CFA" w:rsidRPr="00CB081E" w:rsidRDefault="00F13470" w:rsidP="00F13470">
                  <w:pPr>
                    <w:pStyle w:val="protocolquestions"/>
                    <w:spacing w:line="240" w:lineRule="auto"/>
                    <w:jc w:val="center"/>
                    <w:rPr>
                      <w:rFonts w:ascii="Times New Roman" w:hAnsi="Times New Roman"/>
                      <w:b/>
                      <w:color w:val="000000"/>
                    </w:rPr>
                  </w:pP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无</w:t>
                  </w:r>
                  <w:r w:rsidRPr="00CB081E">
                    <w:rPr>
                      <w:rFonts w:ascii="Times New Roman" w:hAnsi="Times New Roman"/>
                      <w:b/>
                      <w:color w:val="000000"/>
                    </w:rPr>
                    <w:t>No</w:t>
                  </w:r>
                </w:p>
              </w:tc>
            </w:tr>
            <w:tr w:rsidR="00883CFA" w:rsidRPr="00CB081E" w:rsidTr="00F13470">
              <w:trPr>
                <w:trHeight w:val="336"/>
              </w:trPr>
              <w:tc>
                <w:tcPr>
                  <w:tcW w:w="650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310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213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668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537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494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883CFA" w:rsidRPr="00CB081E" w:rsidRDefault="00883CFA" w:rsidP="00616CFC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709" w:type="dxa"/>
                  <w:vAlign w:val="center"/>
                </w:tcPr>
                <w:p w:rsidR="00883CFA" w:rsidRPr="00CB081E" w:rsidRDefault="00883CFA" w:rsidP="00616CFC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</w:tr>
            <w:tr w:rsidR="00883CFA" w:rsidRPr="00CB081E" w:rsidTr="00F13470">
              <w:trPr>
                <w:trHeight w:val="350"/>
              </w:trPr>
              <w:tc>
                <w:tcPr>
                  <w:tcW w:w="650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310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213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668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537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1494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907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  <w:tc>
                <w:tcPr>
                  <w:tcW w:w="709" w:type="dxa"/>
                </w:tcPr>
                <w:p w:rsidR="00883CFA" w:rsidRPr="00CB081E" w:rsidRDefault="00883CFA" w:rsidP="008E4A5A">
                  <w:pPr>
                    <w:pStyle w:val="protocolquestions"/>
                    <w:spacing w:line="300" w:lineRule="auto"/>
                    <w:ind w:firstLine="390"/>
                    <w:rPr>
                      <w:rFonts w:ascii="Times New Roman" w:hAnsi="Times New Roman"/>
                      <w:b/>
                      <w:color w:val="000000"/>
                    </w:rPr>
                  </w:pPr>
                </w:p>
              </w:tc>
            </w:tr>
          </w:tbl>
          <w:p w:rsidR="00396234" w:rsidRPr="00CB081E" w:rsidRDefault="00396234" w:rsidP="008E4A5A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</w:p>
          <w:p w:rsidR="007A51A2" w:rsidRPr="00CB081E" w:rsidRDefault="007A51A2" w:rsidP="008E4A5A">
            <w:pPr>
              <w:pStyle w:val="protocolquestions"/>
              <w:spacing w:line="300" w:lineRule="auto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个人防护方法推荐</w:t>
            </w:r>
            <w:r w:rsidR="003E068A" w:rsidRPr="00CB081E">
              <w:rPr>
                <w:rFonts w:ascii="Times New Roman" w:hAnsi="Times New Roman"/>
                <w:b/>
                <w:color w:val="000000"/>
              </w:rPr>
              <w:t xml:space="preserve"> PPE Recommendations</w:t>
            </w:r>
            <w:r w:rsidRPr="00CB081E">
              <w:rPr>
                <w:rFonts w:ascii="Times New Roman" w:hAnsi="Times New Roman"/>
                <w:b/>
                <w:color w:val="000000"/>
              </w:rPr>
              <w:t>:</w:t>
            </w:r>
          </w:p>
          <w:p w:rsidR="00C916C9" w:rsidRPr="00CB081E" w:rsidRDefault="007A51A2" w:rsidP="008E4A5A">
            <w:pPr>
              <w:pStyle w:val="protocolquestions"/>
              <w:spacing w:line="300" w:lineRule="auto"/>
              <w:rPr>
                <w:rFonts w:ascii="Times New Roman" w:hAnsi="Times New Roman"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护目镜</w:t>
            </w:r>
            <w:r w:rsidR="00CE5CAE" w:rsidRPr="00CB081E">
              <w:rPr>
                <w:rFonts w:ascii="Times New Roman" w:hAnsi="Times New Roman"/>
                <w:color w:val="000000"/>
              </w:rPr>
              <w:t>Goggles</w:t>
            </w:r>
            <w:r w:rsidRPr="00CB081E">
              <w:rPr>
                <w:rFonts w:ascii="Times New Roman" w:hAnsi="Times New Roman"/>
                <w:color w:val="000000"/>
              </w:rPr>
              <w:t xml:space="preserve">    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面罩</w:t>
            </w:r>
            <w:r w:rsidR="00CE5CAE" w:rsidRPr="00CB081E">
              <w:rPr>
                <w:rFonts w:ascii="Times New Roman" w:hAnsi="Times New Roman"/>
                <w:color w:val="000000"/>
              </w:rPr>
              <w:t>Face shield</w:t>
            </w:r>
            <w:r w:rsidRPr="00CB081E">
              <w:rPr>
                <w:rFonts w:ascii="Times New Roman" w:hAnsi="Times New Roman"/>
                <w:color w:val="000000"/>
              </w:rPr>
              <w:t xml:space="preserve">     </w:t>
            </w:r>
            <w:r w:rsidR="00523A86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无菌衣</w:t>
            </w:r>
            <w:r w:rsidR="00CE5CAE" w:rsidRPr="00CB081E">
              <w:rPr>
                <w:rFonts w:ascii="Times New Roman" w:hAnsi="Times New Roman"/>
                <w:color w:val="000000"/>
              </w:rPr>
              <w:t>Germfree coat</w:t>
            </w:r>
            <w:r w:rsidRPr="00CB081E">
              <w:rPr>
                <w:rFonts w:ascii="Times New Roman" w:hAnsi="Times New Roman"/>
                <w:color w:val="000000"/>
              </w:rPr>
              <w:t xml:space="preserve">     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工作服</w:t>
            </w:r>
            <w:r w:rsidR="00CE5CAE" w:rsidRPr="00CB081E">
              <w:rPr>
                <w:rFonts w:ascii="Times New Roman" w:hAnsi="Times New Roman"/>
                <w:color w:val="000000"/>
              </w:rPr>
              <w:t>Lab coat</w:t>
            </w:r>
            <w:r w:rsidRPr="00CB081E">
              <w:rPr>
                <w:rFonts w:ascii="Times New Roman" w:hAnsi="Times New Roman"/>
                <w:color w:val="000000"/>
              </w:rPr>
              <w:t xml:space="preserve">      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 □</w:t>
            </w:r>
            <w:r w:rsidRPr="00CB081E">
              <w:rPr>
                <w:rFonts w:ascii="Times New Roman" w:hAnsi="Times New Roman"/>
                <w:color w:val="000000"/>
              </w:rPr>
              <w:t>手套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523A86" w:rsidRPr="00CB081E">
              <w:rPr>
                <w:rFonts w:ascii="Times New Roman" w:hAnsi="Times New Roman"/>
                <w:color w:val="000000"/>
              </w:rPr>
              <w:t>Gloves</w:t>
            </w:r>
            <w:r w:rsidRPr="00CB081E">
              <w:rPr>
                <w:rFonts w:ascii="Times New Roman" w:hAnsi="Times New Roman"/>
                <w:color w:val="000000"/>
              </w:rPr>
              <w:t xml:space="preserve">    </w:t>
            </w:r>
          </w:p>
          <w:p w:rsidR="007A51A2" w:rsidRPr="00CB081E" w:rsidRDefault="007A51A2" w:rsidP="008E4A5A">
            <w:pPr>
              <w:pStyle w:val="protocolquestions"/>
              <w:spacing w:line="300" w:lineRule="auto"/>
              <w:rPr>
                <w:rFonts w:ascii="Times New Roman" w:hAnsi="Times New Roman"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口罩</w:t>
            </w:r>
            <w:r w:rsidR="00523A86" w:rsidRPr="00CB081E">
              <w:rPr>
                <w:rFonts w:ascii="Times New Roman" w:hAnsi="Times New Roman"/>
                <w:color w:val="000000"/>
              </w:rPr>
              <w:t>Mask</w:t>
            </w:r>
            <w:r w:rsidRPr="00CB081E">
              <w:rPr>
                <w:rFonts w:ascii="Times New Roman" w:hAnsi="Times New Roman"/>
                <w:color w:val="000000"/>
              </w:rPr>
              <w:t xml:space="preserve">   </w:t>
            </w:r>
            <w:r w:rsidR="00523A86" w:rsidRPr="00CB081E">
              <w:rPr>
                <w:rFonts w:ascii="Times New Roman" w:hAnsi="Times New Roman"/>
                <w:color w:val="000000"/>
              </w:rPr>
              <w:t xml:space="preserve">       </w:t>
            </w:r>
            <w:r w:rsidR="00523A86"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 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工作帽</w:t>
            </w:r>
            <w:r w:rsidR="00523A86" w:rsidRPr="00CB081E">
              <w:rPr>
                <w:rFonts w:ascii="Times New Roman" w:hAnsi="Times New Roman"/>
                <w:color w:val="000000"/>
              </w:rPr>
              <w:t>Bouffant cap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呼吸面罩</w:t>
            </w:r>
            <w:r w:rsidR="00523A86" w:rsidRPr="00CB081E">
              <w:rPr>
                <w:rFonts w:ascii="Times New Roman" w:hAnsi="Times New Roman"/>
                <w:color w:val="000000"/>
              </w:rPr>
              <w:t xml:space="preserve">Respirator 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523A86" w:rsidRPr="00CB081E">
              <w:rPr>
                <w:rFonts w:ascii="Times New Roman" w:hAnsi="Times New Roman"/>
                <w:color w:val="000000"/>
              </w:rPr>
              <w:t xml:space="preserve">    </w:t>
            </w: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其他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="00523A86" w:rsidRPr="00CB081E">
              <w:rPr>
                <w:rFonts w:ascii="Times New Roman" w:hAnsi="Times New Roman"/>
                <w:color w:val="000000"/>
              </w:rPr>
              <w:t>Others</w:t>
            </w:r>
          </w:p>
          <w:p w:rsidR="007A51A2" w:rsidRPr="00CB081E" w:rsidRDefault="007A51A2" w:rsidP="008E4A5A">
            <w:pPr>
              <w:pStyle w:val="protocolquestions"/>
              <w:spacing w:line="300" w:lineRule="auto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>注：如果试验样品性质未知，则至少应有以下防护（护目镜、工作服、手套、口罩）</w:t>
            </w:r>
          </w:p>
          <w:p w:rsidR="00FC3E5D" w:rsidRPr="00CB081E" w:rsidRDefault="00FC3E5D" w:rsidP="008E4A5A">
            <w:pPr>
              <w:pStyle w:val="protocolquestions"/>
              <w:spacing w:line="300" w:lineRule="auto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 Note: </w:t>
            </w:r>
            <w:r w:rsidR="001A36DF" w:rsidRPr="00CB081E">
              <w:rPr>
                <w:rFonts w:ascii="Times New Roman" w:hAnsi="Times New Roman"/>
                <w:color w:val="000000"/>
              </w:rPr>
              <w:t>Goggles</w:t>
            </w:r>
            <w:r w:rsidR="00E873AB" w:rsidRPr="00CB081E">
              <w:rPr>
                <w:rFonts w:ascii="Times New Roman" w:hAnsi="Times New Roman"/>
                <w:color w:val="000000"/>
              </w:rPr>
              <w:t xml:space="preserve">, </w:t>
            </w:r>
            <w:r w:rsidR="00E90E76" w:rsidRPr="00CB081E">
              <w:rPr>
                <w:rFonts w:ascii="Times New Roman" w:hAnsi="Times New Roman"/>
                <w:color w:val="000000"/>
              </w:rPr>
              <w:t>l</w:t>
            </w:r>
            <w:r w:rsidR="001A36DF" w:rsidRPr="00CB081E">
              <w:rPr>
                <w:rFonts w:ascii="Times New Roman" w:hAnsi="Times New Roman"/>
                <w:color w:val="000000"/>
              </w:rPr>
              <w:t>ab coa</w:t>
            </w:r>
            <w:r w:rsidR="00E873AB" w:rsidRPr="00CB081E">
              <w:rPr>
                <w:rFonts w:ascii="Times New Roman" w:hAnsi="Times New Roman"/>
                <w:color w:val="000000"/>
              </w:rPr>
              <w:t>t, g</w:t>
            </w:r>
            <w:r w:rsidR="00E90E76" w:rsidRPr="00CB081E">
              <w:rPr>
                <w:rFonts w:ascii="Times New Roman" w:hAnsi="Times New Roman"/>
                <w:color w:val="000000"/>
              </w:rPr>
              <w:t>loves</w:t>
            </w:r>
            <w:r w:rsidR="00E873AB" w:rsidRPr="00CB081E">
              <w:rPr>
                <w:rFonts w:ascii="Times New Roman" w:hAnsi="Times New Roman"/>
                <w:color w:val="000000"/>
              </w:rPr>
              <w:t xml:space="preserve"> and</w:t>
            </w:r>
            <w:r w:rsidR="00E90E76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E873AB" w:rsidRPr="00CB081E">
              <w:rPr>
                <w:rFonts w:ascii="Times New Roman" w:hAnsi="Times New Roman"/>
                <w:color w:val="000000"/>
              </w:rPr>
              <w:t>m</w:t>
            </w:r>
            <w:r w:rsidR="00E90E76" w:rsidRPr="00CB081E">
              <w:rPr>
                <w:rFonts w:ascii="Times New Roman" w:hAnsi="Times New Roman"/>
                <w:color w:val="000000"/>
              </w:rPr>
              <w:t xml:space="preserve">ask </w:t>
            </w:r>
            <w:r w:rsidR="000557C3" w:rsidRPr="00CB081E">
              <w:rPr>
                <w:rFonts w:ascii="Times New Roman" w:hAnsi="Times New Roman"/>
                <w:color w:val="000000"/>
              </w:rPr>
              <w:t>should be provided at least if substances information is unknown</w:t>
            </w:r>
            <w:r w:rsidR="00204A41" w:rsidRPr="00CB081E">
              <w:rPr>
                <w:rFonts w:ascii="Times New Roman" w:hAnsi="Times New Roman"/>
                <w:color w:val="000000"/>
              </w:rPr>
              <w:t>.</w:t>
            </w:r>
          </w:p>
          <w:p w:rsidR="008E4A5A" w:rsidRPr="00CB081E" w:rsidRDefault="008E4A5A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7A51A2" w:rsidRPr="00CB081E" w:rsidRDefault="007A51A2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081E" w:rsidRDefault="00526777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VI. </w:t>
      </w:r>
      <w:r w:rsidR="007A51A2" w:rsidRPr="00CB081E">
        <w:rPr>
          <w:rFonts w:ascii="Times New Roman" w:hAnsi="Times New Roman"/>
          <w:b/>
          <w:color w:val="000000"/>
          <w:sz w:val="24"/>
          <w:szCs w:val="24"/>
        </w:rPr>
        <w:t>样本采集</w:t>
      </w:r>
      <w:r w:rsidR="00583E16" w:rsidRPr="00CB081E">
        <w:rPr>
          <w:rFonts w:ascii="Times New Roman" w:hAnsi="Times New Roman"/>
          <w:b/>
          <w:color w:val="000000"/>
          <w:sz w:val="24"/>
          <w:szCs w:val="24"/>
        </w:rPr>
        <w:t>SPECIMENS COLLECTED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A51A2" w:rsidRPr="00CB081E">
        <w:tc>
          <w:tcPr>
            <w:tcW w:w="9558" w:type="dxa"/>
          </w:tcPr>
          <w:p w:rsidR="007A51A2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是否从活体动物采集样本</w:t>
            </w:r>
            <w:r w:rsidRPr="00CB081E">
              <w:rPr>
                <w:rFonts w:ascii="Times New Roman" w:hAnsi="Times New Roman"/>
                <w:b/>
                <w:color w:val="000000"/>
              </w:rPr>
              <w:t>?</w:t>
            </w:r>
            <w:r w:rsidR="00583E16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583E16" w:rsidRPr="00CB081E">
              <w:rPr>
                <w:rFonts w:ascii="Times New Roman" w:hAnsi="Times New Roman"/>
                <w:b/>
                <w:color w:val="000000"/>
              </w:rPr>
              <w:t>Are any specimens collected from living animals?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="00583E16" w:rsidRPr="00CB081E">
              <w:rPr>
                <w:rFonts w:ascii="Times New Roman" w:hAnsi="Times New Roman"/>
                <w:color w:val="000000"/>
              </w:rPr>
              <w:t>No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  <w:u w:val="single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="00583E16" w:rsidRPr="00CB081E">
              <w:rPr>
                <w:rFonts w:ascii="Times New Roman" w:hAnsi="Times New Roman"/>
                <w:color w:val="000000"/>
              </w:rPr>
              <w:t xml:space="preserve">Yes </w:t>
            </w:r>
            <w:r w:rsidRPr="00CB081E">
              <w:rPr>
                <w:rFonts w:ascii="Times New Roman" w:hAnsi="Times New Roman"/>
                <w:color w:val="000000"/>
              </w:rPr>
              <w:t xml:space="preserve">   </w:t>
            </w:r>
            <w:r w:rsidRPr="00CB081E">
              <w:rPr>
                <w:rFonts w:ascii="Times New Roman" w:hAnsi="Times New Roman"/>
                <w:color w:val="000000"/>
              </w:rPr>
              <w:t>理由</w:t>
            </w:r>
            <w:r w:rsidR="00401200" w:rsidRPr="00CB081E">
              <w:rPr>
                <w:rFonts w:ascii="Times New Roman" w:hAnsi="Times New Roman"/>
                <w:color w:val="000000"/>
              </w:rPr>
              <w:t>Describe the reason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 xml:space="preserve"> </w:t>
            </w:r>
          </w:p>
          <w:p w:rsidR="007A51A2" w:rsidRPr="00CB081E" w:rsidRDefault="007A51A2" w:rsidP="00776670">
            <w:pPr>
              <w:pStyle w:val="protocolquestions"/>
              <w:ind w:firstLineChars="200" w:firstLine="720"/>
              <w:rPr>
                <w:rFonts w:ascii="Times New Roman" w:hAnsi="Times New Roman"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血</w:t>
            </w:r>
            <w:r w:rsidR="007C7D7F" w:rsidRPr="00CB081E">
              <w:rPr>
                <w:rFonts w:ascii="Times New Roman" w:hAnsi="Times New Roman"/>
                <w:color w:val="000000"/>
              </w:rPr>
              <w:t>样</w:t>
            </w:r>
            <w:r w:rsidR="0042457C" w:rsidRPr="00CB081E">
              <w:rPr>
                <w:rFonts w:ascii="Times New Roman" w:hAnsi="Times New Roman"/>
                <w:color w:val="000000"/>
              </w:rPr>
              <w:t xml:space="preserve">Blood </w:t>
            </w:r>
            <w:r w:rsidR="00736382" w:rsidRPr="00CB081E">
              <w:rPr>
                <w:rFonts w:ascii="Times New Roman" w:hAnsi="Times New Roman"/>
                <w:color w:val="000000"/>
              </w:rPr>
              <w:t>S</w:t>
            </w:r>
            <w:r w:rsidR="0042457C" w:rsidRPr="00CB081E">
              <w:rPr>
                <w:rFonts w:ascii="Times New Roman" w:hAnsi="Times New Roman"/>
                <w:color w:val="000000"/>
              </w:rPr>
              <w:t>ample</w:t>
            </w:r>
            <w:r w:rsidR="000630F6" w:rsidRPr="00CB081E">
              <w:rPr>
                <w:rFonts w:ascii="Times New Roman" w:hAnsi="Times New Roman" w:hint="eastAsia"/>
                <w:color w:val="000000"/>
              </w:rPr>
              <w:t>：</w:t>
            </w:r>
            <w:r w:rsidRPr="00CB081E">
              <w:rPr>
                <w:rFonts w:ascii="Times New Roman" w:hAnsi="Times New Roman"/>
                <w:color w:val="000000"/>
              </w:rPr>
              <w:t>采集部位</w:t>
            </w:r>
            <w:r w:rsidR="00BD37B7" w:rsidRPr="00CB081E">
              <w:rPr>
                <w:rFonts w:ascii="Times New Roman" w:hAnsi="Times New Roman"/>
                <w:color w:val="000000"/>
              </w:rPr>
              <w:t>Position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="00550D88" w:rsidRPr="00CB081E">
              <w:rPr>
                <w:rFonts w:ascii="Times New Roman" w:hAnsi="Times New Roman"/>
                <w:color w:val="000000"/>
              </w:rPr>
              <w:t>_____________</w:t>
            </w:r>
            <w:r w:rsidRPr="00CB081E">
              <w:rPr>
                <w:rFonts w:ascii="Times New Roman" w:hAnsi="Times New Roman"/>
                <w:color w:val="000000"/>
              </w:rPr>
              <w:t>采集次数</w:t>
            </w:r>
            <w:r w:rsidR="00BD37B7" w:rsidRPr="00CB081E">
              <w:rPr>
                <w:rFonts w:ascii="Times New Roman" w:hAnsi="Times New Roman"/>
                <w:color w:val="000000"/>
              </w:rPr>
              <w:t>Frequency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="00550D88" w:rsidRPr="00CB081E">
              <w:rPr>
                <w:rFonts w:ascii="Times New Roman" w:hAnsi="Times New Roman"/>
                <w:color w:val="000000"/>
              </w:rPr>
              <w:t>_____________</w:t>
            </w:r>
            <w:r w:rsidRPr="00CB081E">
              <w:rPr>
                <w:rFonts w:ascii="Times New Roman" w:hAnsi="Times New Roman"/>
                <w:color w:val="000000"/>
              </w:rPr>
              <w:t xml:space="preserve">          </w:t>
            </w:r>
          </w:p>
          <w:p w:rsidR="00A76716" w:rsidRPr="00ED5B62" w:rsidRDefault="00A76716" w:rsidP="00893946">
            <w:pPr>
              <w:pStyle w:val="protocolquestions"/>
              <w:ind w:firstLineChars="400" w:firstLine="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单次最大</w:t>
            </w:r>
            <w:r w:rsidR="007A51A2" w:rsidRPr="00CB081E">
              <w:rPr>
                <w:rFonts w:ascii="Times New Roman" w:hAnsi="Times New Roman"/>
                <w:color w:val="000000"/>
              </w:rPr>
              <w:t>采血体积</w:t>
            </w:r>
            <w:r w:rsidR="000F3B3A">
              <w:rPr>
                <w:rFonts w:ascii="Times New Roman" w:hAnsi="Times New Roman" w:hint="eastAsia"/>
                <w:color w:val="000000"/>
              </w:rPr>
              <w:t xml:space="preserve">Max </w:t>
            </w:r>
            <w:r w:rsidR="00351575" w:rsidRPr="00ED5B62">
              <w:rPr>
                <w:rFonts w:ascii="Times New Roman" w:hAnsi="Times New Roman"/>
                <w:color w:val="000000"/>
              </w:rPr>
              <w:t>Volume</w:t>
            </w:r>
            <w:r w:rsidR="000F3B3A" w:rsidRPr="00ED5B62">
              <w:rPr>
                <w:rFonts w:ascii="Times New Roman" w:hAnsi="Times New Roman"/>
                <w:color w:val="000000"/>
              </w:rPr>
              <w:t xml:space="preserve"> at a time</w:t>
            </w:r>
            <w:r w:rsidR="007A51A2" w:rsidRPr="00ED5B62">
              <w:rPr>
                <w:rFonts w:ascii="Times New Roman" w:hAnsi="Times New Roman" w:hint="eastAsia"/>
                <w:color w:val="000000"/>
              </w:rPr>
              <w:t>：</w:t>
            </w:r>
            <w:r w:rsidR="00550D88" w:rsidRPr="00ED5B62">
              <w:rPr>
                <w:rFonts w:ascii="Times New Roman" w:hAnsi="Times New Roman"/>
                <w:color w:val="000000"/>
              </w:rPr>
              <w:t>_____________</w:t>
            </w:r>
            <w:r w:rsidR="007A51A2" w:rsidRPr="00ED5B62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7A51A2" w:rsidRPr="00CB081E" w:rsidRDefault="007A51A2" w:rsidP="00893946">
            <w:pPr>
              <w:pStyle w:val="protocolquestions"/>
              <w:ind w:firstLineChars="400" w:firstLine="800"/>
              <w:rPr>
                <w:rFonts w:ascii="Times New Roman" w:hAnsi="Times New Roman"/>
                <w:color w:val="000000"/>
              </w:rPr>
            </w:pPr>
            <w:r w:rsidRPr="00ED5B62">
              <w:rPr>
                <w:rFonts w:ascii="Times New Roman" w:hAnsi="Times New Roman"/>
                <w:color w:val="000000"/>
              </w:rPr>
              <w:t>24</w:t>
            </w:r>
            <w:r w:rsidRPr="00ED5B62">
              <w:rPr>
                <w:rFonts w:ascii="Times New Roman" w:hAnsi="Times New Roman" w:hint="eastAsia"/>
                <w:color w:val="000000"/>
              </w:rPr>
              <w:t>小时</w:t>
            </w:r>
            <w:r w:rsidR="00A76716" w:rsidRPr="00ED5B62">
              <w:rPr>
                <w:rFonts w:ascii="Times New Roman" w:hAnsi="Times New Roman" w:hint="eastAsia"/>
                <w:color w:val="000000"/>
              </w:rPr>
              <w:t>最大</w:t>
            </w:r>
            <w:r w:rsidRPr="00ED5B62">
              <w:rPr>
                <w:rFonts w:ascii="Times New Roman" w:hAnsi="Times New Roman" w:hint="eastAsia"/>
                <w:color w:val="000000"/>
              </w:rPr>
              <w:t>采血</w:t>
            </w:r>
            <w:r w:rsidR="00A76716" w:rsidRPr="00ED5B62">
              <w:rPr>
                <w:rFonts w:ascii="Times New Roman" w:hAnsi="Times New Roman" w:hint="eastAsia"/>
                <w:color w:val="000000"/>
              </w:rPr>
              <w:t>量</w:t>
            </w:r>
            <w:r w:rsidR="000F3B3A" w:rsidRPr="003F242A">
              <w:rPr>
                <w:rFonts w:ascii="Times New Roman" w:hAnsi="Times New Roman"/>
                <w:color w:val="000000"/>
              </w:rPr>
              <w:t>Max</w:t>
            </w:r>
            <w:r w:rsidR="00351575" w:rsidRPr="00ED5B62">
              <w:rPr>
                <w:rFonts w:ascii="Times New Roman" w:hAnsi="Times New Roman"/>
                <w:color w:val="000000"/>
              </w:rPr>
              <w:t xml:space="preserve"> </w:t>
            </w:r>
            <w:r w:rsidR="00736382" w:rsidRPr="00ED5B62">
              <w:rPr>
                <w:rFonts w:ascii="Times New Roman" w:hAnsi="Times New Roman"/>
                <w:color w:val="000000"/>
              </w:rPr>
              <w:t>V</w:t>
            </w:r>
            <w:r w:rsidR="00351575" w:rsidRPr="00ED5B62">
              <w:rPr>
                <w:rFonts w:ascii="Times New Roman" w:hAnsi="Times New Roman"/>
                <w:color w:val="000000"/>
              </w:rPr>
              <w:t>olume</w:t>
            </w:r>
            <w:r w:rsidR="00893946" w:rsidRPr="00ED5B62">
              <w:rPr>
                <w:rFonts w:ascii="Times New Roman" w:hAnsi="Times New Roman"/>
                <w:color w:val="000000"/>
              </w:rPr>
              <w:t xml:space="preserve"> in 24 </w:t>
            </w:r>
            <w:proofErr w:type="spellStart"/>
            <w:r w:rsidR="00893946" w:rsidRPr="00ED5B62">
              <w:rPr>
                <w:rFonts w:ascii="Times New Roman" w:hAnsi="Times New Roman"/>
                <w:color w:val="000000"/>
              </w:rPr>
              <w:t>hrs</w:t>
            </w:r>
            <w:proofErr w:type="spellEnd"/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CB081E">
              <w:rPr>
                <w:rFonts w:ascii="Times New Roman" w:hAnsi="Times New Roman"/>
                <w:color w:val="000000"/>
              </w:rPr>
              <w:t>_____________</w:t>
            </w:r>
          </w:p>
          <w:p w:rsidR="007A51A2" w:rsidRPr="00CB081E" w:rsidRDefault="007A51A2">
            <w:pPr>
              <w:pStyle w:val="protocolquestions"/>
              <w:ind w:firstLineChars="300" w:firstLine="600"/>
              <w:rPr>
                <w:rFonts w:ascii="Times New Roman" w:hAnsi="Times New Roman"/>
                <w:color w:val="000000"/>
              </w:rPr>
            </w:pPr>
          </w:p>
          <w:p w:rsidR="007A51A2" w:rsidRPr="00CB081E" w:rsidRDefault="00534EAA" w:rsidP="00776670">
            <w:pPr>
              <w:pStyle w:val="protocolquestions"/>
              <w:ind w:firstLineChars="200" w:firstLine="720"/>
              <w:rPr>
                <w:rFonts w:ascii="Times New Roman" w:hAnsi="Times New Roman"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="007A51A2" w:rsidRPr="00CB081E">
              <w:rPr>
                <w:rFonts w:ascii="Times New Roman" w:hAnsi="Times New Roman"/>
                <w:color w:val="000000"/>
              </w:rPr>
              <w:t>病理检查</w:t>
            </w:r>
            <w:r w:rsidR="009614CC" w:rsidRPr="00CB081E">
              <w:rPr>
                <w:rFonts w:ascii="Times New Roman" w:hAnsi="Times New Roman"/>
                <w:color w:val="000000"/>
              </w:rPr>
              <w:t>Biopsy</w:t>
            </w:r>
            <w:r w:rsidR="000630F6" w:rsidRPr="00CB081E">
              <w:rPr>
                <w:rFonts w:ascii="Times New Roman" w:hAnsi="Times New Roman" w:hint="eastAsia"/>
                <w:color w:val="000000"/>
              </w:rPr>
              <w:t>：</w:t>
            </w:r>
          </w:p>
          <w:p w:rsidR="007A51A2" w:rsidRPr="00CB081E" w:rsidRDefault="007A51A2" w:rsidP="007C7D7F">
            <w:pPr>
              <w:pStyle w:val="protocolquestions"/>
              <w:ind w:firstLineChars="300" w:firstLine="600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　</w:t>
            </w:r>
          </w:p>
          <w:p w:rsidR="007A51A2" w:rsidRPr="00CB081E" w:rsidRDefault="007A51A2" w:rsidP="00776670">
            <w:pPr>
              <w:pStyle w:val="protocolquestions"/>
              <w:ind w:firstLineChars="200" w:firstLine="720"/>
              <w:rPr>
                <w:rFonts w:ascii="Times New Roman" w:hAnsi="Times New Roman"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="0060430E" w:rsidRPr="00CB081E">
              <w:rPr>
                <w:rFonts w:ascii="Times New Roman" w:hAnsi="Times New Roman"/>
                <w:color w:val="000000"/>
              </w:rPr>
              <w:t>其它</w:t>
            </w:r>
            <w:r w:rsidRPr="00CB081E">
              <w:rPr>
                <w:rFonts w:ascii="Times New Roman" w:hAnsi="Times New Roman"/>
                <w:color w:val="000000"/>
              </w:rPr>
              <w:t>样品</w:t>
            </w:r>
            <w:r w:rsidR="009614CC" w:rsidRPr="00CB081E">
              <w:rPr>
                <w:rFonts w:ascii="Times New Roman" w:hAnsi="Times New Roman"/>
                <w:color w:val="000000"/>
              </w:rPr>
              <w:t>Others</w:t>
            </w:r>
            <w:r w:rsidR="000630F6" w:rsidRPr="00CB081E">
              <w:rPr>
                <w:rFonts w:ascii="Times New Roman" w:hAnsi="Times New Roman" w:hint="eastAsia"/>
                <w:color w:val="000000"/>
              </w:rPr>
              <w:t>：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</w:p>
          <w:p w:rsidR="007A51A2" w:rsidRPr="00CB081E" w:rsidRDefault="00A76716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lastRenderedPageBreak/>
              <w:t>采样时</w:t>
            </w:r>
            <w:r w:rsidR="007A51A2" w:rsidRPr="00CB081E">
              <w:rPr>
                <w:rFonts w:ascii="Times New Roman" w:hAnsi="Times New Roman"/>
                <w:b/>
                <w:color w:val="000000"/>
              </w:rPr>
              <w:t>是否使用麻醉剂？</w:t>
            </w:r>
            <w:r w:rsidR="00A82A93" w:rsidRPr="00CB081E">
              <w:rPr>
                <w:rFonts w:ascii="Times New Roman" w:hAnsi="Times New Roman"/>
                <w:b/>
                <w:color w:val="000000"/>
              </w:rPr>
              <w:t>Are anesthetic used</w:t>
            </w:r>
            <w:r w:rsidR="002C1B61">
              <w:rPr>
                <w:rFonts w:ascii="Times New Roman" w:hAnsi="Times New Roman" w:hint="eastAsia"/>
                <w:b/>
                <w:color w:val="000000"/>
              </w:rPr>
              <w:t xml:space="preserve"> when sampling</w:t>
            </w:r>
            <w:r w:rsidR="00A82A93" w:rsidRPr="00CB081E">
              <w:rPr>
                <w:rFonts w:ascii="Times New Roman" w:hAnsi="Times New Roman"/>
                <w:b/>
                <w:color w:val="000000"/>
              </w:rPr>
              <w:t>?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E5EDF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A82A93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     </w:t>
            </w:r>
            <w:r w:rsidRPr="00CB081E">
              <w:rPr>
                <w:rFonts w:ascii="Times New Roman" w:hAnsi="Times New Roman"/>
                <w:color w:val="000000"/>
              </w:rPr>
              <w:t>使用麻醉剂名称和剂量</w:t>
            </w:r>
            <w:r w:rsidR="00142CDB" w:rsidRPr="00CB081E">
              <w:rPr>
                <w:rFonts w:ascii="Times New Roman" w:hAnsi="Times New Roman"/>
                <w:color w:val="000000"/>
              </w:rPr>
              <w:t xml:space="preserve">Name and </w:t>
            </w:r>
            <w:r w:rsidR="00736382" w:rsidRPr="00CB081E">
              <w:rPr>
                <w:rFonts w:ascii="Times New Roman" w:hAnsi="Times New Roman"/>
                <w:color w:val="000000"/>
              </w:rPr>
              <w:t>D</w:t>
            </w:r>
            <w:r w:rsidR="00142CDB" w:rsidRPr="00CB081E">
              <w:rPr>
                <w:rFonts w:ascii="Times New Roman" w:hAnsi="Times New Roman"/>
                <w:color w:val="000000"/>
              </w:rPr>
              <w:t xml:space="preserve">osage of </w:t>
            </w:r>
            <w:r w:rsidR="00736382" w:rsidRPr="00CB081E">
              <w:rPr>
                <w:rFonts w:ascii="Times New Roman" w:hAnsi="Times New Roman"/>
                <w:color w:val="000000"/>
              </w:rPr>
              <w:t>A</w:t>
            </w:r>
            <w:r w:rsidR="00142CDB" w:rsidRPr="00CB081E">
              <w:rPr>
                <w:rFonts w:ascii="Times New Roman" w:hAnsi="Times New Roman"/>
                <w:color w:val="000000"/>
              </w:rPr>
              <w:t>nesthetic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 xml:space="preserve">                                                             </w:t>
            </w:r>
            <w:r w:rsidRPr="00CB081E">
              <w:rPr>
                <w:rFonts w:ascii="Times New Roman" w:hAnsi="Times New Roman"/>
                <w:color w:val="000000"/>
              </w:rPr>
              <w:t>_</w:t>
            </w:r>
          </w:p>
          <w:p w:rsidR="007C7D7F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  <w:u w:val="single"/>
              </w:rPr>
            </w:pP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="00A82A93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 xml:space="preserve">       </w:t>
            </w:r>
            <w:r w:rsidRPr="00CB081E">
              <w:rPr>
                <w:rFonts w:ascii="Times New Roman" w:hAnsi="Times New Roman"/>
                <w:color w:val="000000"/>
              </w:rPr>
              <w:t>理由</w:t>
            </w:r>
            <w:r w:rsidR="00142CDB" w:rsidRPr="00CB081E">
              <w:rPr>
                <w:rFonts w:ascii="Times New Roman" w:hAnsi="Times New Roman"/>
                <w:color w:val="000000"/>
              </w:rPr>
              <w:t>Describe the reason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CB081E">
              <w:rPr>
                <w:rFonts w:ascii="Times New Roman" w:hAnsi="Times New Roman"/>
                <w:color w:val="000000"/>
                <w:u w:val="single"/>
              </w:rPr>
              <w:t xml:space="preserve"> </w:t>
            </w:r>
          </w:p>
          <w:p w:rsidR="007C7D7F" w:rsidRPr="00CB081E" w:rsidRDefault="007C7D7F">
            <w:pPr>
              <w:pStyle w:val="protocolquestions"/>
              <w:rPr>
                <w:rFonts w:ascii="Times New Roman" w:hAnsi="Times New Roman"/>
                <w:color w:val="000000"/>
                <w:u w:val="single"/>
              </w:rPr>
            </w:pPr>
          </w:p>
          <w:p w:rsidR="007C7D7F" w:rsidRPr="00CB081E" w:rsidRDefault="007C7D7F" w:rsidP="007C7D7F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样品采集是否给动物造成瞬时疼痛之外的更多痛苦或损伤？</w:t>
            </w:r>
            <w:r w:rsidR="000410D1" w:rsidRPr="00CB081E">
              <w:rPr>
                <w:rFonts w:ascii="Times New Roman" w:hAnsi="Times New Roman"/>
                <w:b/>
                <w:color w:val="000000"/>
              </w:rPr>
              <w:t xml:space="preserve">Will collection cause more pain or distress to animals, besides momentary pain?  </w:t>
            </w:r>
          </w:p>
          <w:p w:rsidR="007C7D7F" w:rsidRPr="00CB081E" w:rsidRDefault="007C7D7F" w:rsidP="007C7D7F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="000410D1" w:rsidRPr="00CB081E">
              <w:rPr>
                <w:rFonts w:ascii="Times New Roman" w:hAnsi="Times New Roman"/>
                <w:color w:val="000000"/>
              </w:rPr>
              <w:t>No</w:t>
            </w:r>
          </w:p>
          <w:p w:rsidR="00637D34" w:rsidRPr="00CB081E" w:rsidRDefault="00637D34" w:rsidP="007C7D7F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  <w:p w:rsidR="007C7D7F" w:rsidRPr="00CB081E" w:rsidRDefault="007C7D7F" w:rsidP="007C7D7F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="00976C32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      </w:t>
            </w:r>
            <w:r w:rsidRPr="00CB081E">
              <w:rPr>
                <w:rFonts w:ascii="Times New Roman" w:hAnsi="Times New Roman"/>
                <w:color w:val="000000"/>
              </w:rPr>
              <w:t>程度</w:t>
            </w:r>
            <w:r w:rsidR="004675D8" w:rsidRPr="00CB081E">
              <w:rPr>
                <w:rFonts w:ascii="Times New Roman" w:hAnsi="Times New Roman"/>
                <w:color w:val="000000"/>
              </w:rPr>
              <w:t>Levels of lesion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1</w:t>
            </w:r>
            <w:r w:rsidRPr="00CB081E">
              <w:rPr>
                <w:rFonts w:ascii="Times New Roman" w:hAnsi="Times New Roman"/>
                <w:color w:val="000000"/>
              </w:rPr>
              <w:t>级</w:t>
            </w:r>
            <w:r w:rsidRPr="00CB081E">
              <w:rPr>
                <w:rFonts w:ascii="Times New Roman" w:hAnsi="Times New Roman"/>
                <w:color w:val="000000"/>
              </w:rPr>
              <w:t xml:space="preserve">       </w:t>
            </w: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2</w:t>
            </w:r>
            <w:r w:rsidRPr="00CB081E">
              <w:rPr>
                <w:rFonts w:ascii="Times New Roman" w:hAnsi="Times New Roman"/>
                <w:color w:val="000000"/>
              </w:rPr>
              <w:t>级</w:t>
            </w:r>
            <w:r w:rsidRPr="00CB081E">
              <w:rPr>
                <w:rFonts w:ascii="Times New Roman" w:hAnsi="Times New Roman"/>
                <w:color w:val="000000"/>
              </w:rPr>
              <w:t xml:space="preserve">        </w:t>
            </w: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3</w:t>
            </w:r>
            <w:r w:rsidRPr="00CB081E">
              <w:rPr>
                <w:rFonts w:ascii="Times New Roman" w:hAnsi="Times New Roman"/>
                <w:color w:val="000000"/>
              </w:rPr>
              <w:t>级</w:t>
            </w:r>
            <w:r w:rsidRPr="00CB081E">
              <w:rPr>
                <w:rFonts w:ascii="Times New Roman" w:hAnsi="Times New Roman"/>
                <w:color w:val="000000"/>
              </w:rPr>
              <w:t xml:space="preserve">       </w:t>
            </w: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>4</w:t>
            </w:r>
            <w:r w:rsidRPr="00CB081E">
              <w:rPr>
                <w:rFonts w:ascii="Times New Roman" w:hAnsi="Times New Roman"/>
                <w:color w:val="000000"/>
              </w:rPr>
              <w:t>级</w:t>
            </w:r>
            <w:r w:rsidRPr="00CB081E">
              <w:rPr>
                <w:rFonts w:ascii="Times New Roman" w:hAnsi="Times New Roman"/>
                <w:color w:val="000000"/>
              </w:rPr>
              <w:t xml:space="preserve">      </w:t>
            </w:r>
            <w:r w:rsidRPr="00CB081E">
              <w:rPr>
                <w:rFonts w:ascii="Times New Roman" w:hAnsi="Times New Roman"/>
                <w:color w:val="000000"/>
              </w:rPr>
              <w:t>（见附表</w:t>
            </w:r>
            <w:r w:rsidR="004675D8" w:rsidRPr="00CB081E">
              <w:rPr>
                <w:rFonts w:ascii="Times New Roman" w:hAnsi="Times New Roman"/>
                <w:color w:val="000000"/>
              </w:rPr>
              <w:t>Appendix</w:t>
            </w:r>
            <w:r w:rsidRPr="00CB081E">
              <w:rPr>
                <w:rFonts w:ascii="Times New Roman" w:hAnsi="Times New Roman"/>
                <w:color w:val="000000"/>
              </w:rPr>
              <w:t>）</w:t>
            </w:r>
          </w:p>
          <w:p w:rsidR="007C7D7F" w:rsidRPr="00CB081E" w:rsidRDefault="007C7D7F" w:rsidP="007C7D7F">
            <w:pPr>
              <w:pStyle w:val="protocolquestions"/>
              <w:ind w:firstLineChars="400" w:firstLine="800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>处理</w:t>
            </w:r>
            <w:r w:rsidR="0011584E" w:rsidRPr="00CB081E">
              <w:rPr>
                <w:rFonts w:ascii="Times New Roman" w:hAnsi="Times New Roman"/>
                <w:color w:val="000000"/>
              </w:rPr>
              <w:t>办法</w:t>
            </w:r>
            <w:r w:rsidR="00976C32" w:rsidRPr="00CB081E">
              <w:rPr>
                <w:rFonts w:ascii="Times New Roman" w:hAnsi="Times New Roman"/>
                <w:color w:val="000000"/>
              </w:rPr>
              <w:t>Disposition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7A51A2" w:rsidRPr="00CB081E" w:rsidRDefault="007A51A2" w:rsidP="007C7D7F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</w:tc>
      </w:tr>
    </w:tbl>
    <w:p w:rsidR="007A51A2" w:rsidRPr="00CB081E" w:rsidRDefault="007A51A2">
      <w:pPr>
        <w:pStyle w:val="protocolquestions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547B" w:rsidRDefault="00526777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  <w:r w:rsidRPr="00CB547B">
        <w:rPr>
          <w:rFonts w:ascii="Times New Roman" w:hAnsi="Times New Roman"/>
          <w:b/>
          <w:color w:val="000000"/>
          <w:sz w:val="24"/>
          <w:szCs w:val="24"/>
        </w:rPr>
        <w:t xml:space="preserve">VII. </w:t>
      </w:r>
      <w:r w:rsidR="007A51A2" w:rsidRPr="00CB547B">
        <w:rPr>
          <w:rFonts w:ascii="Times New Roman" w:hAnsi="Times New Roman"/>
          <w:b/>
          <w:color w:val="000000"/>
          <w:sz w:val="24"/>
          <w:szCs w:val="24"/>
        </w:rPr>
        <w:t>安乐死</w:t>
      </w:r>
      <w:r w:rsidR="008B71EF" w:rsidRPr="00CB547B">
        <w:rPr>
          <w:rFonts w:ascii="Times New Roman" w:hAnsi="Times New Roman"/>
          <w:b/>
          <w:color w:val="000000"/>
          <w:sz w:val="24"/>
          <w:szCs w:val="24"/>
        </w:rPr>
        <w:t>EUTHANASIA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A51A2" w:rsidRPr="00CB547B">
        <w:tc>
          <w:tcPr>
            <w:tcW w:w="9558" w:type="dxa"/>
          </w:tcPr>
          <w:p w:rsidR="00633AAE" w:rsidRPr="00CB547B" w:rsidRDefault="00633AAE" w:rsidP="00633AAE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547B">
              <w:rPr>
                <w:rFonts w:ascii="Times New Roman" w:hAnsi="Times New Roman"/>
                <w:b/>
                <w:color w:val="000000"/>
              </w:rPr>
              <w:t>研究结束时是否对动物实施安乐死</w:t>
            </w:r>
            <w:r w:rsidRPr="00CB547B">
              <w:rPr>
                <w:rFonts w:ascii="Times New Roman" w:hAnsi="Times New Roman"/>
                <w:b/>
                <w:color w:val="000000"/>
              </w:rPr>
              <w:t>?</w:t>
            </w:r>
            <w:r w:rsidRPr="00CB547B">
              <w:rPr>
                <w:rFonts w:ascii="Times New Roman" w:hAnsi="Times New Roman"/>
                <w:color w:val="000000"/>
              </w:rPr>
              <w:t xml:space="preserve"> </w:t>
            </w:r>
            <w:r w:rsidRPr="00CB547B">
              <w:rPr>
                <w:rFonts w:ascii="Times New Roman" w:hAnsi="Times New Roman"/>
                <w:b/>
                <w:color w:val="000000"/>
              </w:rPr>
              <w:t>Will animals be euthanized at the end of this study?</w:t>
            </w:r>
          </w:p>
          <w:p w:rsidR="00016DF2" w:rsidRPr="00CB547B" w:rsidRDefault="00016DF2" w:rsidP="00016DF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547B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547B">
              <w:rPr>
                <w:rFonts w:ascii="Times New Roman" w:hAnsi="Times New Roman"/>
                <w:color w:val="000000"/>
              </w:rPr>
              <w:t xml:space="preserve">  </w:t>
            </w:r>
            <w:r w:rsidRPr="00CB547B">
              <w:rPr>
                <w:rFonts w:ascii="Times New Roman" w:hAnsi="Times New Roman"/>
                <w:color w:val="000000"/>
              </w:rPr>
              <w:t>是</w:t>
            </w:r>
            <w:r w:rsidRPr="00CB547B">
              <w:rPr>
                <w:rFonts w:ascii="Times New Roman" w:hAnsi="Times New Roman"/>
                <w:color w:val="000000"/>
              </w:rPr>
              <w:t xml:space="preserve">Yes     </w:t>
            </w:r>
            <w:r w:rsidRPr="00CB547B">
              <w:rPr>
                <w:rFonts w:ascii="Times New Roman" w:hAnsi="Times New Roman"/>
                <w:color w:val="000000"/>
              </w:rPr>
              <w:t>方法</w:t>
            </w:r>
            <w:r w:rsidRPr="00CB547B">
              <w:rPr>
                <w:rFonts w:ascii="Times New Roman" w:hAnsi="Times New Roman"/>
                <w:color w:val="000000"/>
              </w:rPr>
              <w:t>Methods of Euthanasia</w:t>
            </w:r>
            <w:r w:rsidRPr="00CB547B">
              <w:rPr>
                <w:rFonts w:ascii="Times New Roman" w:hAnsi="Times New Roman"/>
                <w:color w:val="000000"/>
              </w:rPr>
              <w:t>：</w:t>
            </w:r>
            <w:r w:rsidRPr="00CB547B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016DF2" w:rsidRPr="00CB547B" w:rsidRDefault="00016DF2" w:rsidP="00016DF2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  <w:p w:rsidR="00016DF2" w:rsidRPr="00CB547B" w:rsidRDefault="00016DF2" w:rsidP="00016DF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547B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547B">
              <w:rPr>
                <w:rFonts w:ascii="Times New Roman" w:hAnsi="Times New Roman"/>
                <w:color w:val="000000"/>
              </w:rPr>
              <w:t xml:space="preserve">  </w:t>
            </w:r>
            <w:r w:rsidRPr="00CB547B">
              <w:rPr>
                <w:rFonts w:ascii="Times New Roman" w:hAnsi="Times New Roman"/>
                <w:color w:val="000000"/>
              </w:rPr>
              <w:t>否</w:t>
            </w:r>
            <w:r w:rsidRPr="00CB547B">
              <w:rPr>
                <w:rFonts w:ascii="Times New Roman" w:hAnsi="Times New Roman"/>
                <w:color w:val="000000"/>
              </w:rPr>
              <w:t xml:space="preserve">No      </w:t>
            </w:r>
            <w:r w:rsidRPr="00CB547B">
              <w:rPr>
                <w:rFonts w:ascii="Times New Roman" w:hAnsi="Times New Roman"/>
                <w:color w:val="000000"/>
              </w:rPr>
              <w:t>理由</w:t>
            </w:r>
            <w:r w:rsidRPr="00CB547B">
              <w:rPr>
                <w:rFonts w:ascii="Times New Roman" w:hAnsi="Times New Roman"/>
                <w:color w:val="000000"/>
              </w:rPr>
              <w:t>Reason</w:t>
            </w:r>
            <w:r w:rsidRPr="00CB547B">
              <w:rPr>
                <w:rFonts w:ascii="Times New Roman" w:hAnsi="Times New Roman"/>
                <w:color w:val="000000"/>
              </w:rPr>
              <w:t>：</w:t>
            </w:r>
          </w:p>
          <w:p w:rsidR="00016DF2" w:rsidRPr="00CB547B" w:rsidRDefault="00016DF2" w:rsidP="00016DF2">
            <w:pPr>
              <w:pStyle w:val="protocolquestions"/>
              <w:ind w:firstLineChars="500" w:firstLine="1000"/>
              <w:rPr>
                <w:rFonts w:ascii="Times New Roman" w:hAnsi="Times New Roman"/>
                <w:color w:val="000000"/>
              </w:rPr>
            </w:pPr>
            <w:r w:rsidRPr="00CB547B">
              <w:rPr>
                <w:rFonts w:ascii="Times New Roman" w:hAnsi="Times New Roman"/>
                <w:color w:val="000000"/>
              </w:rPr>
              <w:t>处理方式</w:t>
            </w:r>
            <w:r w:rsidRPr="00CB547B">
              <w:rPr>
                <w:rFonts w:ascii="Times New Roman" w:hAnsi="Times New Roman"/>
                <w:color w:val="000000"/>
              </w:rPr>
              <w:t>Disposition</w:t>
            </w:r>
            <w:r w:rsidRPr="00CB547B">
              <w:rPr>
                <w:rFonts w:ascii="Times New Roman" w:hAnsi="Times New Roman"/>
                <w:color w:val="000000"/>
              </w:rPr>
              <w:t>：</w:t>
            </w:r>
          </w:p>
          <w:p w:rsidR="00633AAE" w:rsidRPr="00CB547B" w:rsidRDefault="00633AAE" w:rsidP="00633AAE">
            <w:pPr>
              <w:pStyle w:val="protocolquestions"/>
              <w:ind w:firstLineChars="500" w:firstLine="1000"/>
              <w:rPr>
                <w:rFonts w:ascii="Times New Roman" w:hAnsi="Times New Roman"/>
                <w:color w:val="000000"/>
              </w:rPr>
            </w:pPr>
          </w:p>
          <w:p w:rsidR="0082441E" w:rsidRPr="00CB547B" w:rsidRDefault="0082441E" w:rsidP="0082441E">
            <w:pPr>
              <w:pStyle w:val="protocolquestions"/>
              <w:ind w:firstLineChars="500" w:firstLine="1004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7A51A2" w:rsidRPr="00CB081E" w:rsidRDefault="007A51A2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081E" w:rsidRDefault="007A51A2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VIII. 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>研究人员</w:t>
      </w:r>
      <w:r w:rsidR="00B90249" w:rsidRPr="00CB081E">
        <w:rPr>
          <w:rFonts w:ascii="Times New Roman" w:hAnsi="Times New Roman"/>
          <w:b/>
          <w:color w:val="000000"/>
          <w:sz w:val="24"/>
          <w:szCs w:val="24"/>
        </w:rPr>
        <w:t>Personnel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A51A2" w:rsidRPr="00CB081E">
        <w:tc>
          <w:tcPr>
            <w:tcW w:w="9558" w:type="dxa"/>
          </w:tcPr>
          <w:p w:rsidR="007C7D7F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试验人员是否接受对本试验</w:t>
            </w:r>
            <w:r w:rsidR="007C7D7F" w:rsidRPr="00CB081E">
              <w:rPr>
                <w:rFonts w:ascii="Times New Roman" w:hAnsi="Times New Roman"/>
                <w:b/>
                <w:color w:val="000000"/>
              </w:rPr>
              <w:t>相关</w:t>
            </w:r>
            <w:r w:rsidRPr="00CB081E">
              <w:rPr>
                <w:rFonts w:ascii="Times New Roman" w:hAnsi="Times New Roman"/>
                <w:b/>
                <w:color w:val="000000"/>
              </w:rPr>
              <w:t>操作培训</w:t>
            </w:r>
            <w:r w:rsidRPr="00CB081E">
              <w:rPr>
                <w:rFonts w:ascii="Times New Roman" w:hAnsi="Times New Roman"/>
                <w:b/>
                <w:color w:val="000000"/>
              </w:rPr>
              <w:t>?</w:t>
            </w:r>
            <w:r w:rsidR="00AE357A" w:rsidRPr="00CB081E">
              <w:rPr>
                <w:rFonts w:ascii="Times New Roman" w:hAnsi="Times New Roman"/>
                <w:b/>
                <w:color w:val="000000"/>
              </w:rPr>
              <w:t xml:space="preserve"> Is the Technical Staff trained to perform the procedures in this study?</w:t>
            </w:r>
          </w:p>
          <w:p w:rsidR="0080023B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="00194121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         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="003E79C5" w:rsidRPr="00CB081E">
              <w:rPr>
                <w:rFonts w:ascii="Times New Roman" w:hAnsi="Times New Roman" w:hint="eastAsia"/>
                <w:color w:val="000000"/>
              </w:rPr>
              <w:t xml:space="preserve">  </w:t>
            </w:r>
            <w:r w:rsidR="00194121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 xml:space="preserve">     </w:t>
            </w:r>
            <w:r w:rsidRPr="00CB081E">
              <w:rPr>
                <w:rFonts w:ascii="Times New Roman" w:hAnsi="Times New Roman"/>
                <w:color w:val="000000"/>
              </w:rPr>
              <w:t>说明理由</w:t>
            </w:r>
            <w:r w:rsidR="00194121" w:rsidRPr="00CB081E">
              <w:rPr>
                <w:rFonts w:ascii="Times New Roman" w:hAnsi="Times New Roman"/>
                <w:color w:val="000000"/>
              </w:rPr>
              <w:t xml:space="preserve">Describe the </w:t>
            </w:r>
            <w:r w:rsidR="00B84307" w:rsidRPr="00CB081E">
              <w:rPr>
                <w:rFonts w:ascii="Times New Roman" w:hAnsi="Times New Roman"/>
                <w:color w:val="000000"/>
              </w:rPr>
              <w:t>R</w:t>
            </w:r>
            <w:r w:rsidR="00194121" w:rsidRPr="00CB081E">
              <w:rPr>
                <w:rFonts w:ascii="Times New Roman" w:hAnsi="Times New Roman"/>
                <w:color w:val="000000"/>
              </w:rPr>
              <w:t>eason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7A51A2" w:rsidRPr="00CB081E" w:rsidRDefault="007A51A2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081E" w:rsidRDefault="00526777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IX. </w:t>
      </w:r>
      <w:r w:rsidR="007A51A2" w:rsidRPr="00CB081E">
        <w:rPr>
          <w:rFonts w:ascii="Times New Roman" w:hAnsi="Times New Roman"/>
          <w:b/>
          <w:color w:val="000000"/>
          <w:sz w:val="24"/>
          <w:szCs w:val="24"/>
        </w:rPr>
        <w:t>特殊操作</w:t>
      </w:r>
      <w:r w:rsidR="00DF607C" w:rsidRPr="00CB081E">
        <w:rPr>
          <w:rFonts w:ascii="Times New Roman" w:hAnsi="Times New Roman"/>
          <w:b/>
          <w:color w:val="000000"/>
          <w:sz w:val="24"/>
          <w:szCs w:val="24"/>
        </w:rPr>
        <w:t>SPECIAL PROCEDURES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7A51A2" w:rsidRPr="00CB081E">
        <w:tc>
          <w:tcPr>
            <w:tcW w:w="9558" w:type="dxa"/>
          </w:tcPr>
          <w:p w:rsidR="00C743FB" w:rsidRPr="00CB081E" w:rsidRDefault="007A51A2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是否进行任何外科手术操作</w:t>
            </w:r>
            <w:r w:rsidRPr="00CB081E">
              <w:rPr>
                <w:rFonts w:ascii="Times New Roman" w:hAnsi="Times New Roman"/>
                <w:b/>
                <w:color w:val="000000"/>
              </w:rPr>
              <w:t xml:space="preserve"> ?</w:t>
            </w:r>
            <w:r w:rsidR="00C743FB"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="00C743FB" w:rsidRPr="00CB081E">
              <w:rPr>
                <w:rFonts w:ascii="Times New Roman" w:hAnsi="Times New Roman"/>
                <w:b/>
                <w:color w:val="000000"/>
              </w:rPr>
              <w:t>Are any surgical procedures performed?</w:t>
            </w:r>
          </w:p>
          <w:p w:rsidR="0080023B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="00C743FB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776670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="00C743FB" w:rsidRPr="00CB081E">
              <w:rPr>
                <w:rFonts w:ascii="Times New Roman" w:hAnsi="Times New Roman"/>
                <w:color w:val="000000"/>
              </w:rPr>
              <w:t>Yes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请描述手术部位、操作程序、麻醉方法、术前准备和术后观察、镇痛处理等：</w:t>
            </w:r>
          </w:p>
          <w:p w:rsidR="007A51A2" w:rsidRPr="00CB081E" w:rsidRDefault="001762E3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>Describe the operative site, procedure, method of anesthesia, preoperative preparation, postoperative observation and analgesia treatment.</w:t>
            </w:r>
          </w:p>
          <w:p w:rsidR="00A57BCE" w:rsidRPr="00CB081E" w:rsidRDefault="00A57BCE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  <w:p w:rsidR="00A57BCE" w:rsidRPr="00CB081E" w:rsidRDefault="00A57BCE" w:rsidP="00A57BCE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  <w:r w:rsidRPr="00CB081E">
              <w:rPr>
                <w:rFonts w:ascii="Times New Roman" w:hAnsi="Times New Roman"/>
                <w:b/>
                <w:color w:val="000000"/>
              </w:rPr>
              <w:t>除了手术和安乐死外，是否还需对动物进行其他用途的麻醉？</w:t>
            </w:r>
            <w:r w:rsidR="006F6688" w:rsidRPr="00CB081E">
              <w:rPr>
                <w:rFonts w:ascii="Times New Roman" w:hAnsi="Times New Roman"/>
                <w:b/>
                <w:color w:val="000000"/>
              </w:rPr>
              <w:t>Are any else purpose of anesthesia except surgical and euthanasia procedures</w:t>
            </w:r>
            <w:r w:rsidR="006F6688" w:rsidRPr="00CB081E">
              <w:rPr>
                <w:rFonts w:ascii="Times New Roman" w:hAnsi="Times New Roman"/>
                <w:b/>
                <w:color w:val="000000"/>
              </w:rPr>
              <w:t>？</w:t>
            </w:r>
          </w:p>
          <w:p w:rsidR="006F6688" w:rsidRPr="00CB081E" w:rsidRDefault="006F6688" w:rsidP="006F6688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A70645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Pr="00CB081E">
              <w:rPr>
                <w:rFonts w:ascii="Times New Roman" w:hAnsi="Times New Roman"/>
                <w:color w:val="000000"/>
              </w:rPr>
              <w:t xml:space="preserve">  No </w:t>
            </w:r>
          </w:p>
          <w:p w:rsidR="006F6688" w:rsidRPr="00CB081E" w:rsidRDefault="006F6688" w:rsidP="006F6688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</w:t>
            </w:r>
          </w:p>
          <w:p w:rsidR="00A57BCE" w:rsidRPr="00CB081E" w:rsidRDefault="006F6688" w:rsidP="006F6688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A70645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  Yes   </w:t>
            </w:r>
            <w:r w:rsidRPr="00CB081E">
              <w:rPr>
                <w:rFonts w:ascii="Times New Roman" w:hAnsi="Times New Roman"/>
                <w:color w:val="000000"/>
              </w:rPr>
              <w:t>请描述</w:t>
            </w:r>
            <w:r w:rsidR="003E79C5" w:rsidRPr="00CB081E">
              <w:rPr>
                <w:rFonts w:ascii="Times New Roman" w:hAnsi="Times New Roman" w:hint="eastAsia"/>
                <w:color w:val="000000"/>
              </w:rPr>
              <w:t>（</w:t>
            </w:r>
            <w:r w:rsidRPr="00CB081E">
              <w:rPr>
                <w:rFonts w:ascii="Times New Roman" w:hAnsi="Times New Roman"/>
                <w:color w:val="000000"/>
              </w:rPr>
              <w:t>D</w:t>
            </w:r>
            <w:r w:rsidR="00A57BCE" w:rsidRPr="00CB081E">
              <w:rPr>
                <w:rFonts w:ascii="Times New Roman" w:hAnsi="Times New Roman"/>
                <w:color w:val="000000"/>
              </w:rPr>
              <w:t>escribe below</w:t>
            </w:r>
            <w:r w:rsidR="003E79C5" w:rsidRPr="00CB081E">
              <w:rPr>
                <w:rFonts w:ascii="Times New Roman" w:hAnsi="Times New Roman" w:hint="eastAsia"/>
                <w:color w:val="000000"/>
              </w:rPr>
              <w:t>)</w:t>
            </w:r>
          </w:p>
          <w:p w:rsidR="005C50BA" w:rsidRPr="00CB081E" w:rsidRDefault="005C50BA" w:rsidP="006F6688">
            <w:pPr>
              <w:pStyle w:val="protocolquestions"/>
              <w:rPr>
                <w:rFonts w:ascii="Times New Roman" w:hAnsi="Times New Roman"/>
                <w:color w:val="000000"/>
              </w:rPr>
            </w:pPr>
          </w:p>
          <w:p w:rsidR="00D16CD6" w:rsidRPr="00CB081E" w:rsidRDefault="00FB20BD" w:rsidP="00FB20BD">
            <w:pPr>
              <w:spacing w:before="120" w:line="200" w:lineRule="exact"/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是否进行其它未提及的、可能给动物造成瞬时疼痛之外的更多痛苦或损伤的试验操作</w:t>
            </w:r>
            <w:r w:rsidRPr="00CB081E">
              <w:rPr>
                <w:b/>
                <w:color w:val="000000"/>
              </w:rPr>
              <w:t xml:space="preserve"> </w:t>
            </w:r>
          </w:p>
          <w:p w:rsidR="006F6688" w:rsidRPr="00CB081E" w:rsidRDefault="00FB20BD" w:rsidP="00DE2105">
            <w:pPr>
              <w:spacing w:before="120" w:line="200" w:lineRule="exact"/>
              <w:rPr>
                <w:color w:val="000000"/>
              </w:rPr>
            </w:pPr>
            <w:r w:rsidRPr="00CB081E">
              <w:rPr>
                <w:b/>
                <w:color w:val="000000"/>
              </w:rPr>
              <w:t>Are any other procedures, not noted elsewhere, performed,</w:t>
            </w:r>
            <w:r w:rsidR="00CE68C6" w:rsidRPr="00CB081E">
              <w:rPr>
                <w:b/>
                <w:color w:val="000000"/>
              </w:rPr>
              <w:t xml:space="preserve"> </w:t>
            </w:r>
            <w:r w:rsidRPr="00CB081E">
              <w:rPr>
                <w:b/>
                <w:color w:val="000000"/>
              </w:rPr>
              <w:t>which may cause more pain or distress to animals, besides</w:t>
            </w:r>
            <w:r w:rsidR="00DE2105" w:rsidRPr="00CB081E">
              <w:rPr>
                <w:b/>
                <w:color w:val="000000"/>
              </w:rPr>
              <w:t xml:space="preserve"> </w:t>
            </w:r>
            <w:r w:rsidRPr="00CB081E">
              <w:rPr>
                <w:b/>
                <w:color w:val="000000"/>
              </w:rPr>
              <w:t>momentary pain?</w:t>
            </w:r>
            <w:r w:rsidR="006F6688" w:rsidRPr="00CB081E">
              <w:rPr>
                <w:color w:val="000000"/>
              </w:rPr>
              <w:t xml:space="preserve"> </w:t>
            </w:r>
          </w:p>
          <w:p w:rsidR="00FB20BD" w:rsidRPr="00CB081E" w:rsidRDefault="00FB20BD" w:rsidP="00FB20BD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A70645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Pr="00CB081E">
              <w:rPr>
                <w:rFonts w:ascii="Times New Roman" w:hAnsi="Times New Roman"/>
                <w:color w:val="000000"/>
              </w:rPr>
              <w:t xml:space="preserve">  No </w:t>
            </w:r>
          </w:p>
          <w:p w:rsidR="00FB20BD" w:rsidRPr="00CB081E" w:rsidRDefault="00FB20BD" w:rsidP="00FB20BD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</w:t>
            </w:r>
          </w:p>
          <w:p w:rsidR="00FB20BD" w:rsidRPr="00CB081E" w:rsidRDefault="00FB20BD" w:rsidP="00FB20BD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A70645">
              <w:rPr>
                <w:rFonts w:ascii="Times New Roman" w:hAnsi="Times New Roman"/>
                <w:color w:val="000000"/>
                <w:sz w:val="36"/>
                <w:szCs w:val="36"/>
              </w:rPr>
              <w:t>□</w:t>
            </w:r>
            <w:r w:rsidRPr="00CB081E">
              <w:rPr>
                <w:rFonts w:ascii="Times New Roman" w:hAnsi="Times New Roman"/>
                <w:color w:val="000000"/>
              </w:rPr>
              <w:t xml:space="preserve"> 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  Yes   </w:t>
            </w:r>
            <w:r w:rsidRPr="00CB081E">
              <w:rPr>
                <w:rFonts w:ascii="Times New Roman" w:hAnsi="Times New Roman"/>
                <w:color w:val="000000"/>
              </w:rPr>
              <w:t>请描述</w:t>
            </w:r>
            <w:r w:rsidR="003E79C5" w:rsidRPr="00CB081E">
              <w:rPr>
                <w:rFonts w:ascii="Times New Roman" w:hAnsi="Times New Roman" w:hint="eastAsia"/>
                <w:color w:val="000000"/>
              </w:rPr>
              <w:t>（</w:t>
            </w:r>
            <w:r w:rsidRPr="00CB081E">
              <w:rPr>
                <w:rFonts w:ascii="Times New Roman" w:hAnsi="Times New Roman"/>
                <w:color w:val="000000"/>
              </w:rPr>
              <w:t>Describe below</w:t>
            </w:r>
            <w:r w:rsidR="003E79C5" w:rsidRPr="00CB081E">
              <w:rPr>
                <w:rFonts w:ascii="Times New Roman" w:hAnsi="Times New Roman" w:hint="eastAsia"/>
                <w:color w:val="000000"/>
              </w:rPr>
              <w:t>)</w:t>
            </w:r>
          </w:p>
          <w:p w:rsidR="00FB20BD" w:rsidRPr="00CB081E" w:rsidRDefault="00FB20BD" w:rsidP="00FB20BD">
            <w:pPr>
              <w:pStyle w:val="protocolquestions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7A51A2" w:rsidRPr="00CB081E" w:rsidRDefault="007A51A2">
      <w:pPr>
        <w:rPr>
          <w:color w:val="000000"/>
        </w:rPr>
      </w:pPr>
    </w:p>
    <w:p w:rsidR="00F256FC" w:rsidRPr="00CB081E" w:rsidRDefault="00F256FC" w:rsidP="00F256FC">
      <w:pPr>
        <w:pStyle w:val="protocolquestions"/>
        <w:ind w:left="-90" w:firstLine="90"/>
        <w:rPr>
          <w:rFonts w:ascii="Times New Roman" w:hAnsi="Times New Roman"/>
          <w:color w:val="000000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>X.</w:t>
      </w:r>
      <w:r w:rsidR="00956D5F" w:rsidRPr="00CB081E">
        <w:rPr>
          <w:rFonts w:ascii="Times New Roman" w:hAnsi="Times New Roman"/>
          <w:b/>
          <w:color w:val="000000"/>
          <w:sz w:val="24"/>
          <w:szCs w:val="24"/>
        </w:rPr>
        <w:t>非药用级别药品</w:t>
      </w:r>
      <w:r w:rsidR="00835A75" w:rsidRPr="00CB081E">
        <w:rPr>
          <w:rFonts w:ascii="Times New Roman" w:hAnsi="Times New Roman"/>
          <w:b/>
          <w:color w:val="000000"/>
          <w:sz w:val="24"/>
          <w:szCs w:val="24"/>
        </w:rPr>
        <w:t>N</w:t>
      </w:r>
      <w:r w:rsidR="00835A75" w:rsidRPr="00CB081E">
        <w:rPr>
          <w:rFonts w:ascii="Times New Roman" w:hAnsi="Times New Roman" w:hint="eastAsia"/>
          <w:b/>
          <w:color w:val="000000"/>
          <w:sz w:val="24"/>
          <w:szCs w:val="24"/>
        </w:rPr>
        <w:t>ON</w:t>
      </w:r>
      <w:r w:rsidR="002A7F34" w:rsidRPr="00CB081E">
        <w:rPr>
          <w:rFonts w:ascii="Times New Roman" w:hAnsi="Times New Roman"/>
          <w:b/>
          <w:color w:val="000000"/>
          <w:sz w:val="24"/>
          <w:szCs w:val="24"/>
        </w:rPr>
        <w:t>-</w:t>
      </w:r>
      <w:r w:rsidR="00835A75" w:rsidRPr="00CB081E">
        <w:rPr>
          <w:rFonts w:ascii="Times New Roman" w:hAnsi="Times New Roman" w:hint="eastAsia"/>
          <w:b/>
          <w:color w:val="000000"/>
          <w:sz w:val="24"/>
          <w:szCs w:val="24"/>
        </w:rPr>
        <w:t>PHARMACEUTICAL-GRADE DRUGS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F256FC" w:rsidRPr="00CB081E" w:rsidTr="007F29BF">
        <w:tc>
          <w:tcPr>
            <w:tcW w:w="9464" w:type="dxa"/>
          </w:tcPr>
          <w:p w:rsidR="00F256FC" w:rsidRPr="00CB081E" w:rsidRDefault="00FF5E12" w:rsidP="007F29BF">
            <w:pPr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本试验</w:t>
            </w:r>
            <w:r w:rsidR="00BB602D" w:rsidRPr="00CB081E">
              <w:rPr>
                <w:b/>
                <w:color w:val="000000"/>
              </w:rPr>
              <w:t>中是否使用非药用级别的药品？</w:t>
            </w:r>
            <w:r w:rsidR="003D3964" w:rsidRPr="00CB081E">
              <w:rPr>
                <w:b/>
                <w:color w:val="000000"/>
              </w:rPr>
              <w:t>Is there any non-</w:t>
            </w:r>
            <w:r w:rsidR="00C155FE" w:rsidRPr="00CB081E">
              <w:rPr>
                <w:b/>
                <w:color w:val="000000"/>
              </w:rPr>
              <w:t>pharmaceutical</w:t>
            </w:r>
            <w:r w:rsidR="007E7544" w:rsidRPr="00CB081E">
              <w:rPr>
                <w:b/>
                <w:color w:val="000000"/>
              </w:rPr>
              <w:t>-</w:t>
            </w:r>
            <w:r w:rsidR="00C155FE" w:rsidRPr="00CB081E">
              <w:rPr>
                <w:b/>
                <w:color w:val="000000"/>
              </w:rPr>
              <w:t>grade drugs?</w:t>
            </w:r>
          </w:p>
          <w:p w:rsidR="00453E60" w:rsidRPr="00CB081E" w:rsidRDefault="00453E60" w:rsidP="00453E60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A70645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否</w:t>
            </w:r>
            <w:r w:rsidRPr="00CB081E">
              <w:rPr>
                <w:rFonts w:ascii="Times New Roman" w:hAnsi="Times New Roman"/>
                <w:color w:val="000000"/>
              </w:rPr>
              <w:t xml:space="preserve">  No </w:t>
            </w:r>
          </w:p>
          <w:p w:rsidR="00453E60" w:rsidRPr="00CB081E" w:rsidRDefault="00453E60" w:rsidP="00453E60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</w:t>
            </w:r>
          </w:p>
          <w:p w:rsidR="0002098F" w:rsidRPr="00CB081E" w:rsidRDefault="00453E60" w:rsidP="00453E60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A70645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是</w:t>
            </w:r>
            <w:r w:rsidRPr="00CB081E">
              <w:rPr>
                <w:rFonts w:ascii="Times New Roman" w:hAnsi="Times New Roman"/>
                <w:color w:val="000000"/>
              </w:rPr>
              <w:t xml:space="preserve">  Yes   </w:t>
            </w:r>
            <w:r w:rsidRPr="00CB081E">
              <w:rPr>
                <w:rFonts w:ascii="Times New Roman" w:hAnsi="Times New Roman"/>
                <w:color w:val="000000"/>
              </w:rPr>
              <w:t>请描述</w:t>
            </w:r>
            <w:r w:rsidR="00B94FC5" w:rsidRPr="00CB081E">
              <w:rPr>
                <w:rFonts w:ascii="Times New Roman" w:hAnsi="Times New Roman"/>
                <w:color w:val="000000"/>
              </w:rPr>
              <w:t>药品名称、</w:t>
            </w:r>
            <w:r w:rsidR="00ED20D3" w:rsidRPr="00CB081E">
              <w:rPr>
                <w:rFonts w:ascii="Times New Roman" w:hAnsi="Times New Roman"/>
                <w:color w:val="000000"/>
              </w:rPr>
              <w:t>对试验动物的危害及</w:t>
            </w:r>
            <w:r w:rsidR="003D421D" w:rsidRPr="00CB081E">
              <w:rPr>
                <w:rFonts w:ascii="Times New Roman" w:hAnsi="Times New Roman"/>
                <w:color w:val="000000"/>
              </w:rPr>
              <w:t>采取的</w:t>
            </w:r>
            <w:r w:rsidR="00734135" w:rsidRPr="00CB081E">
              <w:rPr>
                <w:rFonts w:ascii="Times New Roman" w:hAnsi="Times New Roman"/>
                <w:color w:val="000000"/>
              </w:rPr>
              <w:t>应对措施</w:t>
            </w:r>
            <w:r w:rsidRPr="00CB081E">
              <w:rPr>
                <w:rFonts w:ascii="Times New Roman" w:hAnsi="Times New Roman"/>
                <w:color w:val="000000"/>
              </w:rPr>
              <w:t>Describe</w:t>
            </w:r>
            <w:r w:rsidR="00C155FE" w:rsidRPr="00CB081E">
              <w:rPr>
                <w:rFonts w:ascii="Times New Roman" w:hAnsi="Times New Roman"/>
                <w:color w:val="000000"/>
              </w:rPr>
              <w:t xml:space="preserve"> the </w:t>
            </w:r>
            <w:r w:rsidR="00FB6C36" w:rsidRPr="00CB081E">
              <w:rPr>
                <w:rFonts w:ascii="Times New Roman" w:hAnsi="Times New Roman"/>
                <w:color w:val="000000"/>
              </w:rPr>
              <w:t xml:space="preserve">drug </w:t>
            </w:r>
            <w:r w:rsidR="00507A1D" w:rsidRPr="00CB081E">
              <w:rPr>
                <w:rFonts w:ascii="Times New Roman" w:hAnsi="Times New Roman"/>
                <w:color w:val="000000"/>
              </w:rPr>
              <w:t>name</w:t>
            </w:r>
            <w:r w:rsidR="00715689" w:rsidRPr="00CB081E">
              <w:rPr>
                <w:rFonts w:ascii="Times New Roman" w:hAnsi="Times New Roman"/>
                <w:color w:val="000000"/>
              </w:rPr>
              <w:t>, po</w:t>
            </w:r>
            <w:r w:rsidR="00FB6C36" w:rsidRPr="00CB081E">
              <w:rPr>
                <w:rFonts w:ascii="Times New Roman" w:hAnsi="Times New Roman"/>
                <w:color w:val="000000"/>
              </w:rPr>
              <w:t xml:space="preserve">tential </w:t>
            </w:r>
            <w:r w:rsidR="001541DE" w:rsidRPr="00CB081E">
              <w:rPr>
                <w:rFonts w:ascii="Times New Roman" w:hAnsi="Times New Roman"/>
                <w:color w:val="000000"/>
              </w:rPr>
              <w:t>h</w:t>
            </w:r>
            <w:r w:rsidR="00507A1D" w:rsidRPr="00CB081E">
              <w:rPr>
                <w:rFonts w:ascii="Times New Roman" w:hAnsi="Times New Roman"/>
                <w:color w:val="000000"/>
              </w:rPr>
              <w:t>azard</w:t>
            </w:r>
            <w:r w:rsidR="00FB6C36" w:rsidRPr="00CB081E">
              <w:rPr>
                <w:rFonts w:ascii="Times New Roman" w:hAnsi="Times New Roman"/>
                <w:color w:val="000000"/>
              </w:rPr>
              <w:t xml:space="preserve">s to animals </w:t>
            </w:r>
            <w:r w:rsidR="00661C66" w:rsidRPr="00CB081E">
              <w:rPr>
                <w:rFonts w:ascii="Times New Roman" w:hAnsi="Times New Roman"/>
                <w:color w:val="000000"/>
              </w:rPr>
              <w:t xml:space="preserve"> and </w:t>
            </w:r>
            <w:r w:rsidR="00FB6C36" w:rsidRPr="00CB081E">
              <w:rPr>
                <w:rFonts w:ascii="Times New Roman" w:hAnsi="Times New Roman"/>
                <w:color w:val="000000"/>
              </w:rPr>
              <w:t>correspondent treatment</w:t>
            </w:r>
            <w:r w:rsidR="00715689" w:rsidRPr="00CB081E">
              <w:rPr>
                <w:rFonts w:ascii="Times New Roman" w:hAnsi="Times New Roman"/>
                <w:color w:val="000000"/>
              </w:rPr>
              <w:t>s</w:t>
            </w:r>
            <w:r w:rsidR="0002098F"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F256FC" w:rsidRPr="00CB081E" w:rsidRDefault="00F256FC" w:rsidP="007F29BF">
            <w:pPr>
              <w:rPr>
                <w:color w:val="000000"/>
              </w:rPr>
            </w:pPr>
          </w:p>
        </w:tc>
      </w:tr>
    </w:tbl>
    <w:p w:rsidR="00F256FC" w:rsidRPr="00CB081E" w:rsidRDefault="00F256FC">
      <w:pPr>
        <w:rPr>
          <w:vanish/>
          <w:color w:val="000000"/>
        </w:rPr>
      </w:pPr>
    </w:p>
    <w:p w:rsidR="007A51A2" w:rsidRPr="00CB081E" w:rsidRDefault="007A51A2">
      <w:pPr>
        <w:pStyle w:val="protocolquestions"/>
        <w:ind w:left="-90" w:firstLine="90"/>
        <w:rPr>
          <w:rFonts w:ascii="Times New Roman" w:hAnsi="Times New Roman"/>
          <w:b/>
          <w:color w:val="000000"/>
          <w:sz w:val="24"/>
          <w:szCs w:val="24"/>
        </w:rPr>
      </w:pPr>
    </w:p>
    <w:p w:rsidR="007A51A2" w:rsidRPr="00CB081E" w:rsidRDefault="007A51A2">
      <w:pPr>
        <w:pStyle w:val="protocolquestions"/>
        <w:ind w:left="-90" w:firstLine="90"/>
        <w:rPr>
          <w:rFonts w:ascii="Times New Roman" w:hAnsi="Times New Roman"/>
          <w:color w:val="000000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>X</w:t>
      </w:r>
      <w:r w:rsidR="000C0E8F" w:rsidRPr="00CB081E">
        <w:rPr>
          <w:rFonts w:ascii="Times New Roman" w:hAnsi="Times New Roman"/>
          <w:b/>
          <w:color w:val="000000"/>
          <w:sz w:val="24"/>
          <w:szCs w:val="24"/>
        </w:rPr>
        <w:t>I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>.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>预期不良影响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F140F7" w:rsidRPr="00CB081E">
        <w:rPr>
          <w:rFonts w:ascii="Times New Roman" w:hAnsi="Times New Roman"/>
          <w:b/>
          <w:color w:val="000000"/>
          <w:sz w:val="24"/>
          <w:szCs w:val="24"/>
        </w:rPr>
        <w:t xml:space="preserve">EXPECTED ADVERSE EFFECTS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7A51A2" w:rsidRPr="00CB081E">
        <w:tc>
          <w:tcPr>
            <w:tcW w:w="9464" w:type="dxa"/>
          </w:tcPr>
          <w:p w:rsidR="00961183" w:rsidRPr="00CB081E" w:rsidRDefault="00D242CF" w:rsidP="00961183">
            <w:pPr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本试验</w:t>
            </w:r>
            <w:r w:rsidR="00961183" w:rsidRPr="00CB081E">
              <w:rPr>
                <w:b/>
                <w:color w:val="000000"/>
              </w:rPr>
              <w:t>预期的不良反应</w:t>
            </w:r>
            <w:r w:rsidR="00961183" w:rsidRPr="00CB081E">
              <w:rPr>
                <w:b/>
                <w:color w:val="000000"/>
              </w:rPr>
              <w:t>List expected adverse effects:</w:t>
            </w:r>
          </w:p>
          <w:p w:rsidR="00D242CF" w:rsidRPr="00CB081E" w:rsidRDefault="00D242CF" w:rsidP="00D242CF">
            <w:pPr>
              <w:rPr>
                <w:color w:val="000000"/>
              </w:rPr>
            </w:pPr>
          </w:p>
          <w:p w:rsidR="00961183" w:rsidRPr="00CB081E" w:rsidRDefault="007A51A2" w:rsidP="00961183">
            <w:pPr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对本试验过程中发生的临床症状和体征是否需要采取治疗措施？</w:t>
            </w:r>
            <w:r w:rsidR="00961183" w:rsidRPr="00CB081E">
              <w:rPr>
                <w:b/>
                <w:color w:val="000000"/>
              </w:rPr>
              <w:t>Shall we do some treatment to the animals according to the above symptom?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A70645">
              <w:rPr>
                <w:rFonts w:ascii="Times New Roman" w:hAnsi="Times New Roman"/>
                <w:color w:val="000000"/>
                <w:sz w:val="36"/>
                <w:szCs w:val="36"/>
              </w:rPr>
              <w:t xml:space="preserve">□ </w:t>
            </w:r>
            <w:r w:rsidRPr="00CB081E">
              <w:rPr>
                <w:rFonts w:ascii="Times New Roman" w:hAnsi="Times New Roman"/>
                <w:color w:val="000000"/>
              </w:rPr>
              <w:t xml:space="preserve"> </w:t>
            </w:r>
            <w:r w:rsidRPr="00CB081E">
              <w:rPr>
                <w:rFonts w:ascii="Times New Roman" w:hAnsi="Times New Roman"/>
                <w:color w:val="000000"/>
              </w:rPr>
              <w:t>不需要</w:t>
            </w:r>
            <w:r w:rsidR="002D47B2" w:rsidRPr="00CB081E">
              <w:rPr>
                <w:rFonts w:ascii="Times New Roman" w:hAnsi="Times New Roman"/>
                <w:color w:val="000000"/>
              </w:rPr>
              <w:t>No</w:t>
            </w:r>
            <w:r w:rsidRPr="00CB081E">
              <w:rPr>
                <w:rFonts w:ascii="Times New Roman" w:hAnsi="Times New Roman"/>
                <w:color w:val="000000"/>
              </w:rPr>
              <w:t xml:space="preserve">    </w:t>
            </w:r>
            <w:r w:rsidRPr="00CB081E">
              <w:rPr>
                <w:rFonts w:ascii="Times New Roman" w:hAnsi="Times New Roman"/>
                <w:color w:val="000000"/>
              </w:rPr>
              <w:t>请说明不采取治疗措施的理由</w:t>
            </w:r>
            <w:r w:rsidR="003D4EB1" w:rsidRPr="00CB081E">
              <w:rPr>
                <w:rFonts w:ascii="Times New Roman" w:hAnsi="Times New Roman"/>
                <w:color w:val="000000"/>
              </w:rPr>
              <w:t>Describe the reason of not  treatment</w:t>
            </w:r>
            <w:r w:rsidRPr="00CB081E">
              <w:rPr>
                <w:rFonts w:ascii="Times New Roman" w:hAnsi="Times New Roman"/>
                <w:color w:val="000000"/>
              </w:rPr>
              <w:t>：</w:t>
            </w:r>
          </w:p>
          <w:p w:rsidR="007A51A2" w:rsidRPr="00CB081E" w:rsidRDefault="007A51A2">
            <w:pPr>
              <w:pStyle w:val="protocolquestions"/>
              <w:rPr>
                <w:rFonts w:ascii="Times New Roman" w:hAnsi="Times New Roman"/>
                <w:color w:val="000000"/>
              </w:rPr>
            </w:pPr>
            <w:r w:rsidRPr="00CB081E"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</w:t>
            </w:r>
          </w:p>
          <w:p w:rsidR="007A51A2" w:rsidRPr="00CB081E" w:rsidRDefault="007A51A2">
            <w:pPr>
              <w:rPr>
                <w:color w:val="000000"/>
              </w:rPr>
            </w:pPr>
            <w:r w:rsidRPr="00A70645">
              <w:rPr>
                <w:color w:val="000000"/>
                <w:sz w:val="36"/>
                <w:szCs w:val="36"/>
              </w:rPr>
              <w:t xml:space="preserve">□  </w:t>
            </w:r>
            <w:r w:rsidRPr="00CB081E">
              <w:rPr>
                <w:color w:val="000000"/>
              </w:rPr>
              <w:t>需要</w:t>
            </w:r>
            <w:r w:rsidR="002D47B2" w:rsidRPr="00CB081E">
              <w:rPr>
                <w:color w:val="000000"/>
              </w:rPr>
              <w:t>Yes</w:t>
            </w:r>
            <w:r w:rsidRPr="00CB081E">
              <w:rPr>
                <w:color w:val="000000"/>
              </w:rPr>
              <w:t xml:space="preserve">       </w:t>
            </w:r>
            <w:r w:rsidRPr="00CB081E">
              <w:rPr>
                <w:color w:val="000000"/>
              </w:rPr>
              <w:t>请说明拟采取的治疗措施</w:t>
            </w:r>
            <w:r w:rsidR="002D47B2" w:rsidRPr="00CB081E">
              <w:rPr>
                <w:color w:val="000000"/>
              </w:rPr>
              <w:t>Describe the specific treatment</w:t>
            </w:r>
            <w:r w:rsidRPr="00CB081E">
              <w:rPr>
                <w:color w:val="000000"/>
              </w:rPr>
              <w:t>：</w:t>
            </w:r>
          </w:p>
          <w:p w:rsidR="007A51A2" w:rsidRPr="00CB081E" w:rsidRDefault="007A51A2">
            <w:pPr>
              <w:rPr>
                <w:color w:val="000000"/>
              </w:rPr>
            </w:pPr>
          </w:p>
        </w:tc>
      </w:tr>
    </w:tbl>
    <w:p w:rsidR="007A51A2" w:rsidRPr="00CB081E" w:rsidRDefault="007A51A2">
      <w:pPr>
        <w:rPr>
          <w:color w:val="000000"/>
        </w:rPr>
      </w:pPr>
    </w:p>
    <w:p w:rsidR="007E17A9" w:rsidRPr="00CB081E" w:rsidRDefault="007E17A9">
      <w:pPr>
        <w:jc w:val="center"/>
        <w:rPr>
          <w:b/>
          <w:bCs/>
          <w:color w:val="000000"/>
          <w:sz w:val="21"/>
          <w:szCs w:val="21"/>
        </w:rPr>
      </w:pPr>
    </w:p>
    <w:p w:rsidR="007E17A9" w:rsidRPr="00CB081E" w:rsidRDefault="007E17A9">
      <w:pPr>
        <w:jc w:val="center"/>
        <w:rPr>
          <w:b/>
          <w:bCs/>
          <w:color w:val="000000"/>
          <w:sz w:val="21"/>
          <w:szCs w:val="21"/>
        </w:rPr>
      </w:pPr>
    </w:p>
    <w:p w:rsidR="007E17A9" w:rsidRPr="00CB081E" w:rsidRDefault="007E17A9">
      <w:pPr>
        <w:jc w:val="center"/>
        <w:rPr>
          <w:b/>
          <w:bCs/>
          <w:color w:val="000000"/>
          <w:sz w:val="21"/>
          <w:szCs w:val="21"/>
        </w:rPr>
      </w:pPr>
    </w:p>
    <w:p w:rsidR="007E17A9" w:rsidRPr="00CB081E" w:rsidRDefault="007E17A9">
      <w:pPr>
        <w:jc w:val="center"/>
        <w:rPr>
          <w:b/>
          <w:bCs/>
          <w:color w:val="000000"/>
          <w:sz w:val="21"/>
          <w:szCs w:val="21"/>
        </w:rPr>
      </w:pPr>
    </w:p>
    <w:p w:rsidR="007E17A9" w:rsidRPr="00CB081E" w:rsidRDefault="007E17A9">
      <w:pPr>
        <w:jc w:val="center"/>
        <w:rPr>
          <w:b/>
          <w:bCs/>
          <w:color w:val="000000"/>
          <w:sz w:val="21"/>
          <w:szCs w:val="21"/>
        </w:rPr>
      </w:pPr>
    </w:p>
    <w:p w:rsidR="007E17A9" w:rsidRPr="00CB081E" w:rsidRDefault="007E17A9" w:rsidP="001541DE">
      <w:pPr>
        <w:rPr>
          <w:b/>
          <w:bCs/>
          <w:color w:val="000000"/>
          <w:sz w:val="21"/>
          <w:szCs w:val="21"/>
        </w:rPr>
      </w:pPr>
    </w:p>
    <w:p w:rsidR="007E17A9" w:rsidRPr="00CB081E" w:rsidRDefault="007E17A9">
      <w:pPr>
        <w:jc w:val="center"/>
        <w:rPr>
          <w:b/>
          <w:bCs/>
          <w:color w:val="000000"/>
          <w:sz w:val="21"/>
          <w:szCs w:val="21"/>
        </w:rPr>
      </w:pPr>
    </w:p>
    <w:p w:rsidR="007A51A2" w:rsidRPr="00CB081E" w:rsidRDefault="00806E8E">
      <w:pPr>
        <w:jc w:val="center"/>
        <w:rPr>
          <w:color w:val="000000"/>
          <w:sz w:val="21"/>
          <w:szCs w:val="21"/>
        </w:rPr>
      </w:pPr>
      <w:r w:rsidRPr="00CB081E">
        <w:rPr>
          <w:b/>
          <w:bCs/>
          <w:color w:val="000000"/>
          <w:sz w:val="21"/>
          <w:szCs w:val="21"/>
        </w:rPr>
        <w:br w:type="page"/>
      </w:r>
      <w:r w:rsidR="007A51A2" w:rsidRPr="00CB081E">
        <w:rPr>
          <w:b/>
          <w:bCs/>
          <w:color w:val="000000"/>
          <w:sz w:val="21"/>
          <w:szCs w:val="21"/>
        </w:rPr>
        <w:lastRenderedPageBreak/>
        <w:t>附表</w:t>
      </w:r>
      <w:r w:rsidR="00EB3668" w:rsidRPr="00CB081E">
        <w:rPr>
          <w:b/>
          <w:bCs/>
          <w:color w:val="000000"/>
          <w:sz w:val="21"/>
          <w:szCs w:val="21"/>
        </w:rPr>
        <w:t>Appendix</w:t>
      </w:r>
      <w:r w:rsidR="007A51A2" w:rsidRPr="00CB081E">
        <w:rPr>
          <w:b/>
          <w:bCs/>
          <w:color w:val="000000"/>
          <w:sz w:val="21"/>
          <w:szCs w:val="21"/>
        </w:rPr>
        <w:t>：伤害的类别</w:t>
      </w:r>
      <w:r w:rsidR="00EB3668" w:rsidRPr="00CB081E">
        <w:rPr>
          <w:b/>
          <w:bCs/>
          <w:color w:val="000000"/>
          <w:sz w:val="21"/>
          <w:szCs w:val="21"/>
        </w:rPr>
        <w:t>THE CATEGORIES OF LESION</w:t>
      </w:r>
    </w:p>
    <w:tbl>
      <w:tblPr>
        <w:tblpPr w:leftFromText="180" w:rightFromText="180" w:vertAnchor="text" w:horzAnchor="margin" w:tblpXSpec="center" w:tblpY="90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8012"/>
      </w:tblGrid>
      <w:tr w:rsidR="007A51A2" w:rsidRPr="00CB081E" w:rsidTr="00970BE6">
        <w:trPr>
          <w:trHeight w:val="376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60D7" w:rsidRPr="00CB081E" w:rsidRDefault="007A51A2" w:rsidP="00970BE6">
            <w:pPr>
              <w:keepNext/>
              <w:autoSpaceDE w:val="0"/>
              <w:autoSpaceDN w:val="0"/>
              <w:adjustRightInd w:val="0"/>
              <w:spacing w:before="120" w:line="240" w:lineRule="exact"/>
              <w:jc w:val="both"/>
              <w:rPr>
                <w:b/>
                <w:bCs/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类别</w:t>
            </w:r>
          </w:p>
          <w:p w:rsidR="007A51A2" w:rsidRPr="00CB081E" w:rsidRDefault="00040D7C" w:rsidP="00970BE6">
            <w:pPr>
              <w:keepNext/>
              <w:autoSpaceDE w:val="0"/>
              <w:autoSpaceDN w:val="0"/>
              <w:adjustRightInd w:val="0"/>
              <w:spacing w:before="120" w:line="240" w:lineRule="exact"/>
              <w:jc w:val="both"/>
              <w:rPr>
                <w:b/>
                <w:bCs/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Categories</w:t>
            </w:r>
          </w:p>
        </w:tc>
        <w:tc>
          <w:tcPr>
            <w:tcW w:w="8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spacing w:before="120" w:line="240" w:lineRule="exact"/>
              <w:jc w:val="both"/>
              <w:rPr>
                <w:b/>
                <w:bCs/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症状描述</w:t>
            </w:r>
            <w:r w:rsidR="006A6958" w:rsidRPr="00CB081E">
              <w:rPr>
                <w:b/>
                <w:bCs/>
                <w:color w:val="000000"/>
              </w:rPr>
              <w:t xml:space="preserve"> Description</w:t>
            </w:r>
          </w:p>
        </w:tc>
      </w:tr>
      <w:tr w:rsidR="007A51A2" w:rsidRPr="00CB081E" w:rsidTr="007E17A9">
        <w:trPr>
          <w:trHeight w:val="10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>
            <w:pPr>
              <w:keepNext/>
              <w:autoSpaceDE w:val="0"/>
              <w:autoSpaceDN w:val="0"/>
              <w:adjustRightInd w:val="0"/>
              <w:spacing w:before="240" w:line="240" w:lineRule="exact"/>
              <w:jc w:val="center"/>
              <w:rPr>
                <w:b/>
                <w:bCs/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1</w:t>
            </w:r>
          </w:p>
        </w:tc>
        <w:tc>
          <w:tcPr>
            <w:tcW w:w="8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不产生不适或紧张</w:t>
            </w:r>
            <w:r w:rsidRPr="00CB081E">
              <w:rPr>
                <w:b/>
                <w:color w:val="000000"/>
              </w:rPr>
              <w:t xml:space="preserve"> </w:t>
            </w:r>
          </w:p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譬如</w:t>
            </w:r>
            <w:r w:rsidR="004A4F72" w:rsidRPr="00CB081E">
              <w:rPr>
                <w:rFonts w:hint="eastAsia"/>
                <w:b/>
                <w:bCs/>
                <w:color w:val="000000"/>
              </w:rPr>
              <w:t>：</w:t>
            </w:r>
            <w:r w:rsidR="00D5318F">
              <w:rPr>
                <w:rFonts w:hint="eastAsia"/>
                <w:color w:val="000000"/>
              </w:rPr>
              <w:t>动物仅饲养于设施，可能计划用于进行研究和</w:t>
            </w:r>
            <w:r w:rsidR="00D5318F">
              <w:rPr>
                <w:rFonts w:hint="eastAsia"/>
                <w:color w:val="000000"/>
              </w:rPr>
              <w:t>/</w:t>
            </w:r>
            <w:r w:rsidR="00D5318F">
              <w:rPr>
                <w:rFonts w:hint="eastAsia"/>
                <w:color w:val="000000"/>
              </w:rPr>
              <w:t>或实验，但还未进行任何的实验操作。</w:t>
            </w:r>
          </w:p>
          <w:p w:rsidR="005401F9" w:rsidRPr="00CB081E" w:rsidRDefault="005401F9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 xml:space="preserve">Little or no discomfort or stress  </w:t>
            </w:r>
          </w:p>
          <w:p w:rsidR="005401F9" w:rsidRPr="00CB081E" w:rsidRDefault="005401F9" w:rsidP="0085717B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 xml:space="preserve">Examples: </w:t>
            </w:r>
            <w:r w:rsidR="0085717B">
              <w:rPr>
                <w:rFonts w:hint="eastAsia"/>
                <w:color w:val="000000"/>
              </w:rPr>
              <w:t>Animals being held, bred, or conditioned for use in tea</w:t>
            </w:r>
            <w:r w:rsidR="00A70FD1">
              <w:rPr>
                <w:rFonts w:hint="eastAsia"/>
                <w:color w:val="000000"/>
              </w:rPr>
              <w:t>ching, experiments, research or surgery, but not yet used for such purposes.</w:t>
            </w:r>
            <w:r w:rsidR="00E766AE">
              <w:rPr>
                <w:rFonts w:hint="eastAsia"/>
                <w:color w:val="000000"/>
              </w:rPr>
              <w:t xml:space="preserve"> Such as animal just holding, it is not </w:t>
            </w:r>
            <w:r w:rsidR="001A52A3">
              <w:rPr>
                <w:rFonts w:hint="eastAsia"/>
                <w:color w:val="000000"/>
              </w:rPr>
              <w:t>undergoing</w:t>
            </w:r>
            <w:r w:rsidR="00745F63">
              <w:rPr>
                <w:rFonts w:hint="eastAsia"/>
                <w:color w:val="000000"/>
              </w:rPr>
              <w:t xml:space="preserve"> any</w:t>
            </w:r>
            <w:r w:rsidR="0090313C">
              <w:rPr>
                <w:rFonts w:hint="eastAsia"/>
                <w:color w:val="000000"/>
              </w:rPr>
              <w:t xml:space="preserve"> experimental procedures.</w:t>
            </w:r>
          </w:p>
        </w:tc>
      </w:tr>
      <w:tr w:rsidR="007A51A2" w:rsidRPr="00CB081E" w:rsidTr="007E17A9">
        <w:trPr>
          <w:trHeight w:val="1246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>
            <w:pPr>
              <w:keepNext/>
              <w:autoSpaceDE w:val="0"/>
              <w:autoSpaceDN w:val="0"/>
              <w:adjustRightInd w:val="0"/>
              <w:spacing w:before="240" w:line="240" w:lineRule="exact"/>
              <w:jc w:val="center"/>
              <w:rPr>
                <w:b/>
                <w:bCs/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2</w:t>
            </w:r>
          </w:p>
        </w:tc>
        <w:tc>
          <w:tcPr>
            <w:tcW w:w="8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轻微紧张或短期疼痛</w:t>
            </w:r>
            <w:r w:rsidRPr="00CB081E">
              <w:rPr>
                <w:b/>
                <w:color w:val="000000"/>
              </w:rPr>
              <w:t xml:space="preserve"> </w:t>
            </w:r>
          </w:p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譬如</w:t>
            </w:r>
            <w:r w:rsidR="00970BE6" w:rsidRPr="00CB081E">
              <w:rPr>
                <w:rFonts w:hint="eastAsia"/>
                <w:color w:val="000000"/>
              </w:rPr>
              <w:t>：</w:t>
            </w:r>
            <w:r w:rsidR="00DB3051">
              <w:rPr>
                <w:rFonts w:hint="eastAsia"/>
                <w:color w:val="000000"/>
              </w:rPr>
              <w:t>对动物进行的实验操作不会引起动物的不适和</w:t>
            </w:r>
            <w:r w:rsidR="00DB3051">
              <w:rPr>
                <w:rFonts w:hint="eastAsia"/>
                <w:color w:val="000000"/>
              </w:rPr>
              <w:t>/</w:t>
            </w:r>
            <w:r w:rsidR="00DB3051">
              <w:rPr>
                <w:rFonts w:hint="eastAsia"/>
                <w:color w:val="000000"/>
              </w:rPr>
              <w:t>或疼痛，或者只有</w:t>
            </w:r>
            <w:r w:rsidR="00067442">
              <w:rPr>
                <w:rFonts w:hint="eastAsia"/>
                <w:color w:val="000000"/>
              </w:rPr>
              <w:t>轻微紧张或短期疼痛，不需要使用药物来减轻动物的不适。</w:t>
            </w:r>
            <w:r w:rsidR="00E22ACF">
              <w:rPr>
                <w:rFonts w:hint="eastAsia"/>
                <w:color w:val="000000"/>
              </w:rPr>
              <w:t>如</w:t>
            </w:r>
            <w:r w:rsidR="00067442">
              <w:rPr>
                <w:rFonts w:hint="eastAsia"/>
                <w:color w:val="000000"/>
              </w:rPr>
              <w:t>给啮齿类动物打耳号等。</w:t>
            </w:r>
          </w:p>
          <w:p w:rsidR="005401F9" w:rsidRPr="00CB081E" w:rsidRDefault="005401F9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 xml:space="preserve">Minor stress or pain of short duration  </w:t>
            </w:r>
          </w:p>
          <w:p w:rsidR="005401F9" w:rsidRPr="00CB081E" w:rsidRDefault="005401F9" w:rsidP="00E22ACF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 xml:space="preserve">Examples: </w:t>
            </w:r>
            <w:r w:rsidR="00BB032B">
              <w:rPr>
                <w:rFonts w:hint="eastAsia"/>
                <w:color w:val="000000"/>
              </w:rPr>
              <w:t>Animals that are subject to procedures that cause no pain or distress, or only momentary or slight</w:t>
            </w:r>
            <w:r w:rsidR="00555A06">
              <w:rPr>
                <w:rFonts w:hint="eastAsia"/>
                <w:color w:val="000000"/>
              </w:rPr>
              <w:t xml:space="preserve"> pain or distress and do not require the use of pain-relieving drugs.</w:t>
            </w:r>
            <w:r w:rsidR="00BD5CA9">
              <w:rPr>
                <w:rFonts w:hint="eastAsia"/>
                <w:color w:val="000000"/>
              </w:rPr>
              <w:t xml:space="preserve"> </w:t>
            </w:r>
            <w:r w:rsidR="00E22ACF">
              <w:rPr>
                <w:rFonts w:hint="eastAsia"/>
                <w:color w:val="000000"/>
              </w:rPr>
              <w:t>S</w:t>
            </w:r>
            <w:r w:rsidR="00BD5CA9">
              <w:rPr>
                <w:rFonts w:hint="eastAsia"/>
                <w:color w:val="000000"/>
              </w:rPr>
              <w:t xml:space="preserve">uch as </w:t>
            </w:r>
            <w:r w:rsidR="00B65297">
              <w:rPr>
                <w:rFonts w:hint="eastAsia"/>
                <w:color w:val="000000"/>
              </w:rPr>
              <w:t xml:space="preserve">applying identification tags, ear notching, tattoos, </w:t>
            </w:r>
            <w:proofErr w:type="spellStart"/>
            <w:r w:rsidR="00B65297">
              <w:rPr>
                <w:rFonts w:hint="eastAsia"/>
                <w:color w:val="000000"/>
              </w:rPr>
              <w:t>ect</w:t>
            </w:r>
            <w:proofErr w:type="spellEnd"/>
            <w:r w:rsidR="00B65297">
              <w:rPr>
                <w:rFonts w:hint="eastAsia"/>
                <w:color w:val="000000"/>
              </w:rPr>
              <w:t>.</w:t>
            </w:r>
          </w:p>
        </w:tc>
      </w:tr>
      <w:tr w:rsidR="007A51A2" w:rsidRPr="00CB081E" w:rsidTr="007E17A9">
        <w:trPr>
          <w:trHeight w:val="1000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>
            <w:pPr>
              <w:keepNext/>
              <w:autoSpaceDE w:val="0"/>
              <w:autoSpaceDN w:val="0"/>
              <w:adjustRightInd w:val="0"/>
              <w:spacing w:before="240" w:line="240" w:lineRule="exact"/>
              <w:jc w:val="center"/>
              <w:rPr>
                <w:b/>
                <w:bCs/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3</w:t>
            </w:r>
          </w:p>
        </w:tc>
        <w:tc>
          <w:tcPr>
            <w:tcW w:w="8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中到重度不适</w:t>
            </w:r>
            <w:r w:rsidRPr="00CB081E">
              <w:rPr>
                <w:b/>
                <w:color w:val="000000"/>
              </w:rPr>
              <w:t xml:space="preserve"> </w:t>
            </w:r>
          </w:p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譬如</w:t>
            </w:r>
            <w:r w:rsidR="00970BE6" w:rsidRPr="00CB081E">
              <w:rPr>
                <w:rFonts w:hint="eastAsia"/>
                <w:color w:val="000000"/>
              </w:rPr>
              <w:t>：</w:t>
            </w:r>
            <w:r w:rsidR="005B306A">
              <w:rPr>
                <w:rFonts w:hint="eastAsia"/>
                <w:color w:val="000000"/>
              </w:rPr>
              <w:t>相关操作会给动物造成潜在的痛苦和不安，需要使用合适的药物以减轻动物的不适。</w:t>
            </w:r>
            <w:r w:rsidR="00E22ACF">
              <w:rPr>
                <w:rFonts w:hint="eastAsia"/>
                <w:color w:val="000000"/>
              </w:rPr>
              <w:t>如</w:t>
            </w:r>
            <w:r w:rsidR="00FA6775">
              <w:rPr>
                <w:rFonts w:hint="eastAsia"/>
                <w:color w:val="000000"/>
              </w:rPr>
              <w:t>适当麻醉后进行的手术，腹腔镜检查，活组织检查等。</w:t>
            </w:r>
          </w:p>
          <w:p w:rsidR="00751B62" w:rsidRPr="00CB081E" w:rsidRDefault="00751B62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 xml:space="preserve">Moderate to severe distress </w:t>
            </w:r>
          </w:p>
          <w:p w:rsidR="00751B62" w:rsidRPr="00CB081E" w:rsidRDefault="00751B62" w:rsidP="001F4705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>Examples:</w:t>
            </w:r>
            <w:r w:rsidR="00EF7CFA">
              <w:rPr>
                <w:rFonts w:hint="eastAsia"/>
                <w:color w:val="000000"/>
              </w:rPr>
              <w:t xml:space="preserve"> </w:t>
            </w:r>
            <w:r w:rsidR="001D7C4E">
              <w:rPr>
                <w:rFonts w:hint="eastAsia"/>
                <w:color w:val="000000"/>
              </w:rPr>
              <w:t>Animal subjected to potentially painful or stressful procedures for which they receive appropriate anesthetics, analgesics and/or tranquilizer drugs.</w:t>
            </w:r>
            <w:r w:rsidR="002B6A30">
              <w:rPr>
                <w:rFonts w:hint="eastAsia"/>
                <w:color w:val="000000"/>
              </w:rPr>
              <w:t xml:space="preserve"> </w:t>
            </w:r>
            <w:r w:rsidR="00E22ACF">
              <w:rPr>
                <w:rFonts w:hint="eastAsia"/>
                <w:color w:val="000000"/>
              </w:rPr>
              <w:t xml:space="preserve">Such as </w:t>
            </w:r>
            <w:r w:rsidR="001F4705">
              <w:rPr>
                <w:rFonts w:hint="eastAsia"/>
                <w:color w:val="000000"/>
              </w:rPr>
              <w:t xml:space="preserve">surgical procedures, tumor induction or </w:t>
            </w:r>
            <w:r w:rsidR="001F4705">
              <w:rPr>
                <w:color w:val="000000"/>
              </w:rPr>
              <w:t>implantation</w:t>
            </w:r>
            <w:r w:rsidR="001F4705">
              <w:rPr>
                <w:rFonts w:hint="eastAsia"/>
                <w:color w:val="000000"/>
              </w:rPr>
              <w:t xml:space="preserve"> if alleviation of pain/distress.</w:t>
            </w:r>
          </w:p>
        </w:tc>
      </w:tr>
      <w:tr w:rsidR="007A51A2" w:rsidRPr="00CB081E" w:rsidTr="007E17A9">
        <w:trPr>
          <w:trHeight w:val="1314"/>
        </w:trPr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>
            <w:pPr>
              <w:keepNext/>
              <w:autoSpaceDE w:val="0"/>
              <w:autoSpaceDN w:val="0"/>
              <w:adjustRightInd w:val="0"/>
              <w:spacing w:before="240" w:line="240" w:lineRule="exact"/>
              <w:jc w:val="center"/>
              <w:rPr>
                <w:b/>
                <w:bCs/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 xml:space="preserve"> 4</w:t>
            </w:r>
          </w:p>
        </w:tc>
        <w:tc>
          <w:tcPr>
            <w:tcW w:w="8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CB081E">
              <w:rPr>
                <w:b/>
                <w:color w:val="000000"/>
              </w:rPr>
              <w:t>接近、处于或超过忍受极限的疼痛</w:t>
            </w:r>
          </w:p>
          <w:p w:rsidR="007A51A2" w:rsidRPr="00CB081E" w:rsidRDefault="007A51A2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b/>
                <w:bCs/>
                <w:color w:val="000000"/>
              </w:rPr>
              <w:t>譬如</w:t>
            </w:r>
            <w:r w:rsidR="00970BE6" w:rsidRPr="00CB081E">
              <w:rPr>
                <w:rFonts w:hint="eastAsia"/>
                <w:b/>
                <w:bCs/>
                <w:color w:val="000000"/>
              </w:rPr>
              <w:t>：</w:t>
            </w:r>
            <w:r w:rsidRPr="00CB081E">
              <w:rPr>
                <w:color w:val="000000"/>
              </w:rPr>
              <w:t xml:space="preserve"> </w:t>
            </w:r>
            <w:r w:rsidR="00064E5A">
              <w:rPr>
                <w:rFonts w:hint="eastAsia"/>
                <w:color w:val="000000"/>
              </w:rPr>
              <w:t>相关操作给动物造成潜在的痛苦和不安</w:t>
            </w:r>
            <w:r w:rsidR="00073002">
              <w:rPr>
                <w:rFonts w:hint="eastAsia"/>
                <w:color w:val="000000"/>
              </w:rPr>
              <w:t>，但不能使用药物来减轻动物的痛苦。</w:t>
            </w:r>
            <w:r w:rsidR="00E22ACF">
              <w:rPr>
                <w:rFonts w:hint="eastAsia"/>
                <w:color w:val="000000"/>
              </w:rPr>
              <w:t>如</w:t>
            </w:r>
            <w:r w:rsidR="00F82640">
              <w:rPr>
                <w:rFonts w:hint="eastAsia"/>
                <w:color w:val="000000"/>
              </w:rPr>
              <w:t>暴露于药品、</w:t>
            </w:r>
            <w:r w:rsidR="00BE6134">
              <w:rPr>
                <w:rFonts w:hint="eastAsia"/>
                <w:color w:val="000000"/>
              </w:rPr>
              <w:t>化学品或感染性物质的程度可显著危害机体健康并可引起死亡、严重疼痛或极度紧张，</w:t>
            </w:r>
            <w:r w:rsidR="00BE6134">
              <w:rPr>
                <w:rFonts w:hint="eastAsia"/>
                <w:color w:val="000000"/>
              </w:rPr>
              <w:t>LD50</w:t>
            </w:r>
            <w:r w:rsidR="00BE6134">
              <w:rPr>
                <w:rFonts w:hint="eastAsia"/>
                <w:color w:val="000000"/>
              </w:rPr>
              <w:t>试验等。</w:t>
            </w:r>
          </w:p>
          <w:p w:rsidR="00751B62" w:rsidRPr="00CB081E" w:rsidRDefault="00751B62" w:rsidP="00970BE6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 xml:space="preserve">Severe pain near, at or above the pain tolerance threshold </w:t>
            </w:r>
          </w:p>
          <w:p w:rsidR="00751B62" w:rsidRPr="00CB081E" w:rsidRDefault="00751B62" w:rsidP="00AD75C1">
            <w:pPr>
              <w:keepNext/>
              <w:autoSpaceDE w:val="0"/>
              <w:autoSpaceDN w:val="0"/>
              <w:adjustRightInd w:val="0"/>
              <w:rPr>
                <w:color w:val="000000"/>
              </w:rPr>
            </w:pPr>
            <w:r w:rsidRPr="00CB081E">
              <w:rPr>
                <w:color w:val="000000"/>
              </w:rPr>
              <w:t xml:space="preserve">Examples: </w:t>
            </w:r>
            <w:r w:rsidR="006F20B1">
              <w:rPr>
                <w:rFonts w:hint="eastAsia"/>
                <w:color w:val="000000"/>
              </w:rPr>
              <w:t xml:space="preserve">Animals subjected to potentially painful or stressful procedures that are not relieved with anesthetics, </w:t>
            </w:r>
            <w:r w:rsidR="003A3062">
              <w:rPr>
                <w:rFonts w:hint="eastAsia"/>
                <w:color w:val="000000"/>
              </w:rPr>
              <w:t xml:space="preserve">analgesics and/or tranquilizer drugs. </w:t>
            </w:r>
            <w:r w:rsidR="00AD75C1">
              <w:rPr>
                <w:rFonts w:hint="eastAsia"/>
                <w:color w:val="000000"/>
              </w:rPr>
              <w:t>Such as t</w:t>
            </w:r>
            <w:r w:rsidR="003A3062">
              <w:rPr>
                <w:rFonts w:hint="eastAsia"/>
                <w:color w:val="000000"/>
              </w:rPr>
              <w:t>oxicological or microbiol</w:t>
            </w:r>
            <w:r w:rsidR="00276B77">
              <w:rPr>
                <w:rFonts w:hint="eastAsia"/>
                <w:color w:val="000000"/>
              </w:rPr>
              <w:t>ogical or infectious disease research that  requires con</w:t>
            </w:r>
            <w:r w:rsidR="00743E3C">
              <w:rPr>
                <w:rFonts w:hint="eastAsia"/>
                <w:color w:val="000000"/>
              </w:rPr>
              <w:t>tinuation after clinical symptoms are e</w:t>
            </w:r>
            <w:r w:rsidR="003A2E2F">
              <w:rPr>
                <w:rFonts w:hint="eastAsia"/>
                <w:color w:val="000000"/>
              </w:rPr>
              <w:t xml:space="preserve">vident without medical relief </w:t>
            </w:r>
            <w:r w:rsidR="00AD75C1">
              <w:rPr>
                <w:rFonts w:hint="eastAsia"/>
                <w:color w:val="000000"/>
              </w:rPr>
              <w:t xml:space="preserve">or require death as an endpoint, and </w:t>
            </w:r>
            <w:r w:rsidR="00445AA9">
              <w:rPr>
                <w:rFonts w:hint="eastAsia"/>
                <w:color w:val="000000"/>
              </w:rPr>
              <w:t>LD 50 studies.</w:t>
            </w:r>
          </w:p>
        </w:tc>
      </w:tr>
    </w:tbl>
    <w:p w:rsidR="000B6C47" w:rsidRPr="00CB081E" w:rsidRDefault="007E17A9" w:rsidP="00C605E5">
      <w:pPr>
        <w:pStyle w:val="protocolquestions"/>
        <w:spacing w:before="0" w:line="276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0B6C47" w:rsidRPr="00CB081E">
        <w:rPr>
          <w:rFonts w:ascii="Times New Roman" w:hAnsi="Times New Roman"/>
          <w:b/>
          <w:color w:val="000000"/>
          <w:sz w:val="24"/>
          <w:szCs w:val="24"/>
        </w:rPr>
        <w:lastRenderedPageBreak/>
        <w:t>申明</w:t>
      </w:r>
      <w:r w:rsidR="000B6C47" w:rsidRPr="00CB081E">
        <w:rPr>
          <w:rFonts w:ascii="Times New Roman" w:hAnsi="Times New Roman"/>
          <w:b/>
          <w:color w:val="000000"/>
          <w:sz w:val="24"/>
          <w:szCs w:val="24"/>
        </w:rPr>
        <w:t>Declaration:</w:t>
      </w:r>
    </w:p>
    <w:p w:rsidR="009C3BFF" w:rsidRPr="00CB081E" w:rsidRDefault="000B6C47" w:rsidP="00452D92">
      <w:pPr>
        <w:spacing w:line="276" w:lineRule="auto"/>
        <w:ind w:firstLineChars="200" w:firstLine="480"/>
        <w:rPr>
          <w:color w:val="000000"/>
          <w:sz w:val="24"/>
          <w:szCs w:val="24"/>
        </w:rPr>
      </w:pPr>
      <w:r w:rsidRPr="00CB081E">
        <w:rPr>
          <w:color w:val="000000"/>
          <w:sz w:val="24"/>
          <w:szCs w:val="24"/>
        </w:rPr>
        <w:t>我郑重承诺，本试验动物管理与使用审批表中所提供的信息完全属实，没有</w:t>
      </w:r>
      <w:r w:rsidRPr="00CB081E">
        <w:rPr>
          <w:color w:val="000000"/>
          <w:sz w:val="24"/>
          <w:szCs w:val="24"/>
        </w:rPr>
        <w:t>IACUC</w:t>
      </w:r>
      <w:r w:rsidRPr="00CB081E">
        <w:rPr>
          <w:color w:val="000000"/>
          <w:sz w:val="24"/>
          <w:szCs w:val="24"/>
        </w:rPr>
        <w:t>的进一步批准将不做与动物福利相关的任何改动。我保证本研究没有不必要的重复前期的试验。</w:t>
      </w:r>
    </w:p>
    <w:p w:rsidR="007A51A2" w:rsidRPr="00CB081E" w:rsidRDefault="000B6C47" w:rsidP="00452D92">
      <w:pPr>
        <w:spacing w:line="276" w:lineRule="auto"/>
        <w:ind w:firstLineChars="200" w:firstLine="480"/>
        <w:rPr>
          <w:color w:val="000000"/>
          <w:sz w:val="24"/>
          <w:szCs w:val="24"/>
        </w:rPr>
      </w:pPr>
      <w:r w:rsidRPr="00CB081E">
        <w:rPr>
          <w:color w:val="000000"/>
          <w:sz w:val="24"/>
          <w:szCs w:val="24"/>
        </w:rPr>
        <w:t xml:space="preserve">I affirm that </w:t>
      </w:r>
      <w:r w:rsidR="00A11D27" w:rsidRPr="00CB081E">
        <w:rPr>
          <w:color w:val="000000"/>
          <w:sz w:val="24"/>
          <w:szCs w:val="24"/>
        </w:rPr>
        <w:t xml:space="preserve">the </w:t>
      </w:r>
      <w:r w:rsidRPr="00CB081E">
        <w:rPr>
          <w:color w:val="000000"/>
          <w:sz w:val="24"/>
          <w:szCs w:val="24"/>
        </w:rPr>
        <w:t xml:space="preserve">information provided in this Animal Care and Use Review Form is </w:t>
      </w:r>
      <w:r w:rsidR="00D71C68" w:rsidRPr="00CB081E">
        <w:rPr>
          <w:color w:val="000000"/>
          <w:sz w:val="24"/>
          <w:szCs w:val="24"/>
        </w:rPr>
        <w:t>completely true. The information related to animal welfare in this form will not be changed</w:t>
      </w:r>
      <w:r w:rsidRPr="00CB081E">
        <w:rPr>
          <w:color w:val="000000"/>
          <w:sz w:val="24"/>
          <w:szCs w:val="24"/>
        </w:rPr>
        <w:t xml:space="preserve"> without advanced approval of the </w:t>
      </w:r>
      <w:r w:rsidR="00D71C68" w:rsidRPr="00CB081E">
        <w:rPr>
          <w:color w:val="000000"/>
          <w:sz w:val="24"/>
          <w:szCs w:val="24"/>
        </w:rPr>
        <w:t>IACUC</w:t>
      </w:r>
      <w:r w:rsidRPr="00CB081E">
        <w:rPr>
          <w:color w:val="000000"/>
          <w:sz w:val="24"/>
          <w:szCs w:val="24"/>
        </w:rPr>
        <w:t>. I further certify that this study does not unnecessarily duplicate previous experiments.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5"/>
        <w:gridCol w:w="2126"/>
        <w:gridCol w:w="2551"/>
        <w:gridCol w:w="1814"/>
      </w:tblGrid>
      <w:tr w:rsidR="00020142" w:rsidRPr="00CB081E" w:rsidTr="00C605E5">
        <w:trPr>
          <w:trHeight w:val="638"/>
          <w:jc w:val="center"/>
        </w:trPr>
        <w:tc>
          <w:tcPr>
            <w:tcW w:w="5000" w:type="pct"/>
            <w:gridSpan w:val="4"/>
            <w:vAlign w:val="center"/>
          </w:tcPr>
          <w:p w:rsidR="00020142" w:rsidRPr="00CB081E" w:rsidRDefault="00020142" w:rsidP="00C605E5">
            <w:pPr>
              <w:pStyle w:val="protocolquestions"/>
              <w:spacing w:before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专题名称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Study Title</w:t>
            </w:r>
            <w:r w:rsidR="00AA5C67" w:rsidRPr="00CB081E">
              <w:rPr>
                <w:rFonts w:ascii="Times New Roman" w:hAnsi="Times New Roman" w:hint="eastAsia"/>
                <w:b/>
                <w:color w:val="000000"/>
                <w:sz w:val="24"/>
                <w:szCs w:val="24"/>
              </w:rPr>
              <w:t>：</w:t>
            </w:r>
          </w:p>
        </w:tc>
      </w:tr>
      <w:tr w:rsidR="00020142" w:rsidRPr="00CB081E" w:rsidTr="00C605E5">
        <w:trPr>
          <w:trHeight w:val="638"/>
          <w:jc w:val="center"/>
        </w:trPr>
        <w:tc>
          <w:tcPr>
            <w:tcW w:w="5000" w:type="pct"/>
            <w:gridSpan w:val="4"/>
            <w:vAlign w:val="center"/>
          </w:tcPr>
          <w:p w:rsidR="00020142" w:rsidRPr="00CB081E" w:rsidRDefault="00020142" w:rsidP="00C605E5">
            <w:pPr>
              <w:pStyle w:val="protocolquestions"/>
              <w:spacing w:before="0" w:line="276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专题编号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Study Number</w:t>
            </w:r>
            <w:r w:rsidR="00AA5C67" w:rsidRPr="00CB081E">
              <w:rPr>
                <w:rFonts w:ascii="Times New Roman" w:hAnsi="Times New Roman" w:hint="eastAsia"/>
                <w:b/>
                <w:color w:val="000000"/>
                <w:sz w:val="24"/>
                <w:szCs w:val="24"/>
              </w:rPr>
              <w:t>：</w:t>
            </w:r>
          </w:p>
        </w:tc>
      </w:tr>
      <w:tr w:rsidR="00CA0DFE" w:rsidRPr="00CB081E" w:rsidTr="00852AD7">
        <w:trPr>
          <w:trHeight w:val="638"/>
          <w:jc w:val="center"/>
        </w:trPr>
        <w:tc>
          <w:tcPr>
            <w:tcW w:w="1611" w:type="pct"/>
            <w:vAlign w:val="center"/>
          </w:tcPr>
          <w:p w:rsidR="00020142" w:rsidRPr="00CB081E" w:rsidRDefault="00020142" w:rsidP="00452D92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专题负责人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Study Director</w:t>
            </w:r>
          </w:p>
          <w:p w:rsidR="00020142" w:rsidRPr="00CB081E" w:rsidRDefault="00020142" w:rsidP="00452D92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（签字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Signature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110" w:type="pct"/>
            <w:vAlign w:val="center"/>
          </w:tcPr>
          <w:p w:rsidR="00020142" w:rsidRPr="00CB081E" w:rsidRDefault="00020142" w:rsidP="00452D92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:rsidR="00020142" w:rsidRPr="00CB081E" w:rsidRDefault="00020142" w:rsidP="00CA0DFE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日期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47" w:type="pct"/>
          </w:tcPr>
          <w:p w:rsidR="00020142" w:rsidRPr="00CB081E" w:rsidRDefault="00020142" w:rsidP="00C605E5">
            <w:pPr>
              <w:pStyle w:val="protocolquestions"/>
              <w:spacing w:before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A0DFE" w:rsidRPr="00CB081E" w:rsidTr="00852AD7">
        <w:trPr>
          <w:trHeight w:val="639"/>
          <w:jc w:val="center"/>
        </w:trPr>
        <w:tc>
          <w:tcPr>
            <w:tcW w:w="1611" w:type="pct"/>
            <w:vAlign w:val="center"/>
          </w:tcPr>
          <w:p w:rsidR="00020142" w:rsidRPr="00CB081E" w:rsidRDefault="00020142" w:rsidP="00CA0DFE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兽医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Veterinarian</w:t>
            </w:r>
          </w:p>
          <w:p w:rsidR="00020142" w:rsidRPr="00CB081E" w:rsidRDefault="00020142" w:rsidP="00852AD7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（签字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Signature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110" w:type="pct"/>
            <w:vAlign w:val="center"/>
          </w:tcPr>
          <w:p w:rsidR="00020142" w:rsidRPr="00CB081E" w:rsidRDefault="00020142" w:rsidP="00852AD7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:rsidR="00020142" w:rsidRPr="00CB081E" w:rsidRDefault="00020142" w:rsidP="005D67B0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日期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47" w:type="pct"/>
          </w:tcPr>
          <w:p w:rsidR="00020142" w:rsidRPr="00CB081E" w:rsidRDefault="00020142" w:rsidP="00C605E5">
            <w:pPr>
              <w:pStyle w:val="protocolquestions"/>
              <w:tabs>
                <w:tab w:val="left" w:pos="222"/>
              </w:tabs>
              <w:spacing w:before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7A51A2" w:rsidRPr="00CB081E" w:rsidRDefault="007A51A2" w:rsidP="00C605E5">
      <w:pPr>
        <w:pStyle w:val="protocolquestions"/>
        <w:spacing w:before="0" w:line="276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B081E">
        <w:rPr>
          <w:rFonts w:ascii="Times New Roman" w:hAnsi="Times New Roman"/>
          <w:b/>
          <w:color w:val="000000"/>
          <w:sz w:val="24"/>
          <w:szCs w:val="24"/>
        </w:rPr>
        <w:t xml:space="preserve">IACUC 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>批准签字</w:t>
      </w:r>
      <w:r w:rsidR="00107813" w:rsidRPr="00CB081E">
        <w:rPr>
          <w:rFonts w:ascii="Times New Roman" w:hAnsi="Times New Roman"/>
          <w:b/>
          <w:color w:val="000000"/>
          <w:sz w:val="24"/>
          <w:szCs w:val="24"/>
        </w:rPr>
        <w:t>IACUC Approval Signatures</w:t>
      </w:r>
      <w:r w:rsidRPr="00CB081E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9C3BFF" w:rsidRPr="00CB081E" w:rsidRDefault="007A51A2" w:rsidP="00452D92">
      <w:pPr>
        <w:pStyle w:val="protocolquestions"/>
        <w:spacing w:before="0" w:line="276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 w:rsidRPr="00CB081E">
        <w:rPr>
          <w:rFonts w:ascii="Times New Roman" w:hAnsi="Times New Roman"/>
          <w:color w:val="000000"/>
          <w:sz w:val="24"/>
          <w:szCs w:val="24"/>
        </w:rPr>
        <w:t>根据中国科技部</w:t>
      </w:r>
      <w:r w:rsidR="001639C7" w:rsidRPr="00CB081E">
        <w:rPr>
          <w:rFonts w:ascii="Times New Roman" w:hAnsi="Times New Roman" w:hint="eastAsia"/>
          <w:color w:val="000000"/>
          <w:sz w:val="24"/>
          <w:szCs w:val="24"/>
        </w:rPr>
        <w:t>“</w:t>
      </w:r>
      <w:r w:rsidRPr="00CB081E">
        <w:rPr>
          <w:rFonts w:ascii="Times New Roman" w:hAnsi="Times New Roman"/>
          <w:color w:val="000000"/>
          <w:sz w:val="24"/>
          <w:szCs w:val="24"/>
        </w:rPr>
        <w:t>关于善待实验动物的指导性意见</w:t>
      </w:r>
      <w:r w:rsidR="001639C7" w:rsidRPr="00CB081E">
        <w:rPr>
          <w:rFonts w:ascii="Times New Roman" w:hAnsi="Times New Roman" w:hint="eastAsia"/>
          <w:color w:val="000000"/>
          <w:sz w:val="24"/>
          <w:szCs w:val="24"/>
        </w:rPr>
        <w:t>”</w:t>
      </w:r>
      <w:r w:rsidR="001639C7" w:rsidRPr="00CB081E">
        <w:rPr>
          <w:rFonts w:ascii="Times New Roman" w:hAnsi="Times New Roman"/>
          <w:color w:val="000000"/>
          <w:sz w:val="24"/>
          <w:szCs w:val="24"/>
        </w:rPr>
        <w:t>（</w:t>
      </w:r>
      <w:r w:rsidRPr="00CB081E">
        <w:rPr>
          <w:rFonts w:ascii="Times New Roman" w:hAnsi="Times New Roman"/>
          <w:color w:val="000000"/>
          <w:sz w:val="24"/>
          <w:szCs w:val="24"/>
        </w:rPr>
        <w:t>国科发财字〔</w:t>
      </w:r>
      <w:r w:rsidRPr="00CB081E">
        <w:rPr>
          <w:rFonts w:ascii="Times New Roman" w:hAnsi="Times New Roman"/>
          <w:color w:val="000000"/>
          <w:sz w:val="24"/>
          <w:szCs w:val="24"/>
        </w:rPr>
        <w:t>2006</w:t>
      </w:r>
      <w:r w:rsidRPr="00CB081E">
        <w:rPr>
          <w:rFonts w:ascii="Times New Roman" w:hAnsi="Times New Roman"/>
          <w:color w:val="000000"/>
          <w:sz w:val="24"/>
          <w:szCs w:val="24"/>
        </w:rPr>
        <w:t>〕</w:t>
      </w:r>
      <w:r w:rsidRPr="00CB081E">
        <w:rPr>
          <w:rFonts w:ascii="Times New Roman" w:hAnsi="Times New Roman"/>
          <w:color w:val="000000"/>
          <w:sz w:val="24"/>
          <w:szCs w:val="24"/>
        </w:rPr>
        <w:t>398</w:t>
      </w:r>
      <w:r w:rsidRPr="00CB081E">
        <w:rPr>
          <w:rFonts w:ascii="Times New Roman" w:hAnsi="Times New Roman"/>
          <w:color w:val="000000"/>
          <w:sz w:val="24"/>
          <w:szCs w:val="24"/>
        </w:rPr>
        <w:t>号）、</w:t>
      </w:r>
      <w:r w:rsidRPr="00CB081E">
        <w:rPr>
          <w:rFonts w:ascii="Times New Roman" w:hAnsi="Times New Roman"/>
          <w:color w:val="000000"/>
          <w:sz w:val="24"/>
          <w:szCs w:val="24"/>
        </w:rPr>
        <w:t>AAALAC International “The Guide for  the Care and Use of Laboratory Animals ”(Guide</w:t>
      </w:r>
      <w:r w:rsidR="009C3BFF" w:rsidRPr="00CB081E">
        <w:rPr>
          <w:rFonts w:ascii="Times New Roman" w:hAnsi="Times New Roman" w:hint="eastAsia"/>
          <w:color w:val="000000"/>
          <w:sz w:val="24"/>
          <w:szCs w:val="24"/>
        </w:rPr>
        <w:t>,</w:t>
      </w:r>
      <w:r w:rsidR="00A56211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CB081E">
        <w:rPr>
          <w:rFonts w:ascii="Times New Roman" w:hAnsi="Times New Roman"/>
          <w:color w:val="000000"/>
          <w:sz w:val="24"/>
          <w:szCs w:val="24"/>
        </w:rPr>
        <w:t>NRC</w:t>
      </w:r>
      <w:r w:rsidR="009C3BFF" w:rsidRPr="00CB081E">
        <w:rPr>
          <w:rFonts w:ascii="Times New Roman" w:hAnsi="Times New Roman" w:hint="eastAsia"/>
          <w:color w:val="000000"/>
          <w:sz w:val="24"/>
          <w:szCs w:val="24"/>
        </w:rPr>
        <w:t>,</w:t>
      </w:r>
      <w:r w:rsidR="00A56211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CB081E">
        <w:rPr>
          <w:rFonts w:ascii="Times New Roman" w:hAnsi="Times New Roman"/>
          <w:color w:val="000000"/>
          <w:sz w:val="24"/>
          <w:szCs w:val="24"/>
        </w:rPr>
        <w:t>2011)</w:t>
      </w:r>
      <w:r w:rsidRPr="00CB081E">
        <w:rPr>
          <w:rFonts w:ascii="Times New Roman" w:hAnsi="Times New Roman"/>
          <w:color w:val="000000"/>
          <w:sz w:val="24"/>
          <w:szCs w:val="24"/>
        </w:rPr>
        <w:t>，</w:t>
      </w:r>
      <w:r w:rsidRPr="00CB081E">
        <w:rPr>
          <w:rFonts w:ascii="Times New Roman" w:hAnsi="Times New Roman"/>
          <w:color w:val="000000"/>
          <w:sz w:val="24"/>
          <w:szCs w:val="24"/>
        </w:rPr>
        <w:t>IACUC</w:t>
      </w:r>
      <w:r w:rsidRPr="00CB081E">
        <w:rPr>
          <w:rFonts w:ascii="Times New Roman" w:hAnsi="Times New Roman"/>
          <w:color w:val="000000"/>
          <w:sz w:val="24"/>
          <w:szCs w:val="24"/>
        </w:rPr>
        <w:t>于</w:t>
      </w:r>
      <w:r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</w:t>
      </w:r>
      <w:r w:rsidR="005D5266" w:rsidRPr="00CB081E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</w:t>
      </w:r>
      <w:r w:rsidRPr="00CB081E">
        <w:rPr>
          <w:rFonts w:ascii="Times New Roman" w:hAnsi="Times New Roman"/>
          <w:color w:val="000000"/>
          <w:sz w:val="24"/>
          <w:szCs w:val="24"/>
        </w:rPr>
        <w:t>年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 </w:t>
      </w:r>
      <w:r w:rsidR="005D5266" w:rsidRPr="00CB081E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Pr="00CB081E">
        <w:rPr>
          <w:rFonts w:ascii="Times New Roman" w:hAnsi="Times New Roman"/>
          <w:color w:val="000000"/>
          <w:sz w:val="24"/>
          <w:szCs w:val="24"/>
        </w:rPr>
        <w:t>月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</w:t>
      </w:r>
      <w:r w:rsidR="005D5266" w:rsidRPr="00CB081E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</w:t>
      </w:r>
      <w:r w:rsidRPr="00CB081E">
        <w:rPr>
          <w:rFonts w:ascii="Times New Roman" w:hAnsi="Times New Roman"/>
          <w:color w:val="000000"/>
          <w:sz w:val="24"/>
          <w:szCs w:val="24"/>
        </w:rPr>
        <w:t>日进行了方案审查会议，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 </w:t>
      </w:r>
      <w:r w:rsidR="005D5266" w:rsidRPr="00CB081E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Pr="00CB081E">
        <w:rPr>
          <w:rFonts w:ascii="Times New Roman" w:hAnsi="Times New Roman"/>
          <w:color w:val="000000"/>
          <w:sz w:val="24"/>
          <w:szCs w:val="24"/>
        </w:rPr>
        <w:t>人参与，与会者评价了本试验方案中描述的动物管理与使用事项，认为所描述的试验操作程序适当并可以接受，同意进行该项试验。</w:t>
      </w:r>
    </w:p>
    <w:p w:rsidR="00300891" w:rsidRPr="00CB081E" w:rsidRDefault="00107813" w:rsidP="00CE2F51">
      <w:pPr>
        <w:pStyle w:val="protocolquestions"/>
        <w:spacing w:before="0" w:line="276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 w:rsidRPr="00CB081E">
        <w:rPr>
          <w:rFonts w:ascii="Times New Roman" w:hAnsi="Times New Roman"/>
          <w:color w:val="000000"/>
          <w:sz w:val="24"/>
          <w:szCs w:val="24"/>
        </w:rPr>
        <w:t xml:space="preserve">The undersigned have evaluated the care and use of animals described in this protocol in accordance with </w:t>
      </w:r>
      <w:r w:rsidR="009014E7" w:rsidRPr="00CB081E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6B16A6" w:rsidRPr="00CB081E">
        <w:rPr>
          <w:rFonts w:ascii="Times New Roman" w:hAnsi="Times New Roman"/>
          <w:color w:val="000000"/>
          <w:sz w:val="24"/>
          <w:szCs w:val="24"/>
        </w:rPr>
        <w:t>G</w:t>
      </w:r>
      <w:r w:rsidR="009014E7" w:rsidRPr="00CB081E">
        <w:rPr>
          <w:rFonts w:ascii="Times New Roman" w:hAnsi="Times New Roman"/>
          <w:color w:val="000000"/>
          <w:sz w:val="24"/>
          <w:szCs w:val="24"/>
        </w:rPr>
        <w:t xml:space="preserve">uidance of </w:t>
      </w:r>
      <w:r w:rsidR="006B16A6" w:rsidRPr="00CB081E">
        <w:rPr>
          <w:rFonts w:ascii="Times New Roman" w:hAnsi="Times New Roman"/>
          <w:color w:val="000000"/>
          <w:sz w:val="24"/>
          <w:szCs w:val="24"/>
        </w:rPr>
        <w:t xml:space="preserve"> Take Care of</w:t>
      </w:r>
      <w:r w:rsidR="001E384D" w:rsidRPr="00CB08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B16A6" w:rsidRPr="00CB081E">
        <w:rPr>
          <w:rFonts w:ascii="Times New Roman" w:hAnsi="Times New Roman"/>
          <w:color w:val="000000"/>
          <w:sz w:val="24"/>
          <w:szCs w:val="24"/>
        </w:rPr>
        <w:t>Laboratory Animal</w:t>
      </w:r>
      <w:r w:rsidR="001639C7" w:rsidRPr="00CB081E">
        <w:rPr>
          <w:rFonts w:ascii="Times New Roman" w:hAnsi="Times New Roman" w:hint="eastAsia"/>
          <w:color w:val="000000"/>
          <w:sz w:val="24"/>
          <w:szCs w:val="24"/>
        </w:rPr>
        <w:t>（</w:t>
      </w:r>
      <w:r w:rsidR="008552E1" w:rsidRPr="00CB081E">
        <w:rPr>
          <w:rFonts w:ascii="Times New Roman" w:hAnsi="Times New Roman"/>
          <w:color w:val="000000"/>
          <w:sz w:val="24"/>
          <w:szCs w:val="24"/>
        </w:rPr>
        <w:t>MOST,</w:t>
      </w:r>
      <w:r w:rsidR="001639C7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8552E1" w:rsidRPr="00CB081E">
        <w:rPr>
          <w:rFonts w:ascii="Times New Roman" w:hAnsi="Times New Roman"/>
          <w:color w:val="000000"/>
          <w:sz w:val="24"/>
          <w:szCs w:val="24"/>
        </w:rPr>
        <w:t>China</w:t>
      </w:r>
      <w:r w:rsidR="00FA7115" w:rsidRPr="00CB081E">
        <w:rPr>
          <w:rFonts w:ascii="Times New Roman" w:hAnsi="Times New Roman" w:hint="eastAsia"/>
          <w:color w:val="000000"/>
          <w:sz w:val="24"/>
          <w:szCs w:val="24"/>
        </w:rPr>
        <w:t>[</w:t>
      </w:r>
      <w:r w:rsidR="00FA7115" w:rsidRPr="00CB081E">
        <w:rPr>
          <w:rFonts w:ascii="Times New Roman" w:hAnsi="Times New Roman"/>
          <w:color w:val="000000"/>
          <w:sz w:val="24"/>
          <w:szCs w:val="24"/>
        </w:rPr>
        <w:t>2006</w:t>
      </w:r>
      <w:r w:rsidR="00FA7115" w:rsidRPr="00CB081E">
        <w:rPr>
          <w:rFonts w:ascii="Times New Roman" w:hAnsi="Times New Roman" w:hint="eastAsia"/>
          <w:color w:val="000000"/>
          <w:sz w:val="24"/>
          <w:szCs w:val="24"/>
        </w:rPr>
        <w:t>]</w:t>
      </w:r>
      <w:r w:rsidR="00DF1BA2" w:rsidRPr="00CB081E">
        <w:rPr>
          <w:rFonts w:ascii="Times New Roman" w:hAnsi="Times New Roman"/>
          <w:color w:val="000000"/>
          <w:sz w:val="24"/>
          <w:szCs w:val="24"/>
        </w:rPr>
        <w:t>398</w:t>
      </w:r>
      <w:r w:rsidR="001639C7" w:rsidRPr="00CB081E">
        <w:rPr>
          <w:rFonts w:ascii="Times New Roman" w:hAnsi="Times New Roman" w:hint="eastAsia"/>
          <w:color w:val="000000"/>
          <w:sz w:val="24"/>
          <w:szCs w:val="24"/>
        </w:rPr>
        <w:t>）</w:t>
      </w:r>
      <w:r w:rsidR="008552E1" w:rsidRPr="00CB081E">
        <w:rPr>
          <w:rFonts w:ascii="Times New Roman" w:hAnsi="Times New Roman"/>
          <w:color w:val="000000"/>
          <w:sz w:val="24"/>
          <w:szCs w:val="24"/>
        </w:rPr>
        <w:t>,</w:t>
      </w:r>
      <w:r w:rsidR="001639C7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9014E7" w:rsidRPr="00CB081E">
        <w:rPr>
          <w:rFonts w:ascii="Times New Roman" w:hAnsi="Times New Roman"/>
          <w:color w:val="000000"/>
          <w:sz w:val="24"/>
          <w:szCs w:val="24"/>
        </w:rPr>
        <w:t>Mini</w:t>
      </w:r>
      <w:r w:rsidR="00DD20C6" w:rsidRPr="00CB081E">
        <w:rPr>
          <w:rFonts w:ascii="Times New Roman" w:hAnsi="Times New Roman"/>
          <w:color w:val="000000"/>
          <w:sz w:val="24"/>
          <w:szCs w:val="24"/>
        </w:rPr>
        <w:t xml:space="preserve">stry of Science and Technology of </w:t>
      </w:r>
      <w:r w:rsidR="009014E7" w:rsidRPr="00CB081E">
        <w:rPr>
          <w:rFonts w:ascii="Times New Roman" w:hAnsi="Times New Roman"/>
          <w:color w:val="000000"/>
          <w:sz w:val="24"/>
          <w:szCs w:val="24"/>
        </w:rPr>
        <w:t>China</w:t>
      </w:r>
      <w:r w:rsidR="00DD20C6" w:rsidRPr="00CB081E">
        <w:rPr>
          <w:rFonts w:ascii="Times New Roman" w:hAnsi="Times New Roman"/>
          <w:color w:val="000000"/>
          <w:sz w:val="24"/>
          <w:szCs w:val="24"/>
        </w:rPr>
        <w:t>. T</w:t>
      </w:r>
      <w:r w:rsidRPr="00CB081E">
        <w:rPr>
          <w:rFonts w:ascii="Times New Roman" w:hAnsi="Times New Roman"/>
          <w:color w:val="000000"/>
          <w:sz w:val="24"/>
          <w:szCs w:val="24"/>
        </w:rPr>
        <w:t>he Guide for the Care and Use of Laboratory Animals</w:t>
      </w:r>
      <w:r w:rsidR="008347B7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717479" w:rsidRPr="00CB081E">
        <w:rPr>
          <w:rFonts w:ascii="Times New Roman" w:hAnsi="Times New Roman" w:hint="eastAsia"/>
          <w:color w:val="000000"/>
          <w:sz w:val="24"/>
          <w:szCs w:val="24"/>
        </w:rPr>
        <w:t>(</w:t>
      </w:r>
      <w:r w:rsidR="009014E7" w:rsidRPr="00CB081E">
        <w:rPr>
          <w:rFonts w:ascii="Times New Roman" w:hAnsi="Times New Roman"/>
          <w:color w:val="000000"/>
          <w:sz w:val="24"/>
          <w:szCs w:val="24"/>
        </w:rPr>
        <w:t>Guide,</w:t>
      </w:r>
      <w:r w:rsidR="00452D92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9014E7" w:rsidRPr="00CB081E">
        <w:rPr>
          <w:rFonts w:ascii="Times New Roman" w:hAnsi="Times New Roman"/>
          <w:color w:val="000000"/>
          <w:sz w:val="24"/>
          <w:szCs w:val="24"/>
        </w:rPr>
        <w:t>NRC,</w:t>
      </w:r>
      <w:r w:rsidR="00452D92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="009014E7" w:rsidRPr="00CB081E">
        <w:rPr>
          <w:rFonts w:ascii="Times New Roman" w:hAnsi="Times New Roman"/>
          <w:color w:val="000000"/>
          <w:sz w:val="24"/>
          <w:szCs w:val="24"/>
        </w:rPr>
        <w:t>2011</w:t>
      </w:r>
      <w:r w:rsidR="00717479" w:rsidRPr="00CB081E">
        <w:rPr>
          <w:rFonts w:ascii="Times New Roman" w:hAnsi="Times New Roman" w:hint="eastAsia"/>
          <w:color w:val="000000"/>
          <w:sz w:val="24"/>
          <w:szCs w:val="24"/>
        </w:rPr>
        <w:t>)</w:t>
      </w:r>
      <w:r w:rsidR="00452D92" w:rsidRPr="00CB081E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CB081E">
        <w:rPr>
          <w:rFonts w:ascii="Times New Roman" w:hAnsi="Times New Roman"/>
          <w:color w:val="000000"/>
          <w:sz w:val="24"/>
          <w:szCs w:val="24"/>
        </w:rPr>
        <w:t>Laboratory Animal-Requirements of Environment and Housing Facilities</w:t>
      </w:r>
      <w:r w:rsidR="00717479" w:rsidRPr="00CB081E">
        <w:rPr>
          <w:rFonts w:ascii="Times New Roman" w:hAnsi="Times New Roman" w:hint="eastAsia"/>
          <w:color w:val="000000"/>
          <w:sz w:val="24"/>
          <w:szCs w:val="24"/>
        </w:rPr>
        <w:t>(</w:t>
      </w:r>
      <w:r w:rsidRPr="00CB081E">
        <w:rPr>
          <w:rFonts w:ascii="Times New Roman" w:hAnsi="Times New Roman"/>
          <w:color w:val="000000"/>
          <w:sz w:val="24"/>
          <w:szCs w:val="24"/>
        </w:rPr>
        <w:t>GB,</w:t>
      </w:r>
      <w:r w:rsidR="00452D92" w:rsidRPr="00CB081E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CB081E">
        <w:rPr>
          <w:rFonts w:ascii="Times New Roman" w:hAnsi="Times New Roman"/>
          <w:color w:val="000000"/>
          <w:sz w:val="24"/>
          <w:szCs w:val="24"/>
        </w:rPr>
        <w:t>China</w:t>
      </w:r>
      <w:r w:rsidR="00717479" w:rsidRPr="00CB081E">
        <w:rPr>
          <w:rFonts w:ascii="Times New Roman" w:hAnsi="Times New Roman" w:hint="eastAsia"/>
          <w:color w:val="000000"/>
          <w:sz w:val="24"/>
          <w:szCs w:val="24"/>
        </w:rPr>
        <w:t>)</w:t>
      </w:r>
      <w:r w:rsidR="00717479" w:rsidRPr="00CB081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CB081E">
        <w:rPr>
          <w:rFonts w:ascii="Times New Roman" w:hAnsi="Times New Roman"/>
          <w:color w:val="000000"/>
          <w:sz w:val="24"/>
          <w:szCs w:val="24"/>
        </w:rPr>
        <w:t>Date of Inspection Meeting</w:t>
      </w:r>
      <w:r w:rsidR="00452D92" w:rsidRPr="00CB081E">
        <w:rPr>
          <w:rFonts w:ascii="Times New Roman" w:hAnsi="Times New Roman" w:hint="eastAsia"/>
          <w:color w:val="000000"/>
          <w:sz w:val="24"/>
          <w:szCs w:val="24"/>
        </w:rPr>
        <w:t>：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5D5266" w:rsidRPr="00CB081E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852AD7" w:rsidRPr="00CB081E" w:rsidDel="00852AD7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9C170B" w:rsidRPr="00CB081E">
        <w:rPr>
          <w:rFonts w:ascii="Times New Roman" w:hAnsi="Times New Roman"/>
          <w:color w:val="000000"/>
          <w:sz w:val="24"/>
          <w:szCs w:val="24"/>
        </w:rPr>
        <w:t>year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 </w:t>
      </w:r>
      <w:r w:rsidR="005D5266" w:rsidRPr="00CB081E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="00C453B3" w:rsidRPr="00CB081E">
        <w:rPr>
          <w:rFonts w:ascii="Times New Roman" w:hAnsi="Times New Roman"/>
          <w:color w:val="000000"/>
          <w:sz w:val="24"/>
          <w:szCs w:val="24"/>
        </w:rPr>
        <w:t>month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5D5266" w:rsidRPr="00CB081E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="00852AD7" w:rsidRPr="00CB081E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C453B3" w:rsidRPr="00CB081E">
        <w:rPr>
          <w:rFonts w:ascii="Times New Roman" w:hAnsi="Times New Roman"/>
          <w:color w:val="000000"/>
          <w:sz w:val="24"/>
          <w:szCs w:val="24"/>
        </w:rPr>
        <w:t>day</w:t>
      </w:r>
      <w:r w:rsidRPr="00CB081E">
        <w:rPr>
          <w:rFonts w:ascii="Times New Roman" w:hAnsi="Times New Roman"/>
          <w:color w:val="000000"/>
          <w:sz w:val="24"/>
          <w:szCs w:val="24"/>
        </w:rPr>
        <w:t xml:space="preserve"> ,</w:t>
      </w:r>
      <w:r w:rsidR="002E20FC">
        <w:rPr>
          <w:rFonts w:hint="eastAsia"/>
        </w:rPr>
        <w:t xml:space="preserve">  </w:t>
      </w:r>
      <w:r w:rsidR="002E20FC">
        <w:rPr>
          <w:rFonts w:ascii="Times New Roman" w:hAnsi="Times New Roman" w:hint="eastAsia"/>
          <w:color w:val="000000"/>
          <w:sz w:val="24"/>
          <w:szCs w:val="24"/>
        </w:rPr>
        <w:t>_______</w:t>
      </w:r>
      <w:r w:rsidR="00852AD7" w:rsidRPr="002E20F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15C07" w:rsidRPr="00CB081E">
        <w:rPr>
          <w:rFonts w:ascii="Times New Roman" w:hAnsi="Times New Roman"/>
          <w:color w:val="000000"/>
          <w:sz w:val="24"/>
          <w:szCs w:val="24"/>
        </w:rPr>
        <w:t>p</w:t>
      </w:r>
      <w:r w:rsidRPr="00CB081E">
        <w:rPr>
          <w:rFonts w:ascii="Times New Roman" w:hAnsi="Times New Roman"/>
          <w:color w:val="000000"/>
          <w:sz w:val="24"/>
          <w:szCs w:val="24"/>
        </w:rPr>
        <w:t>articipants evaluated the procedures described as appropriate and acceptable.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3"/>
        <w:gridCol w:w="4251"/>
      </w:tblGrid>
      <w:tr w:rsidR="007A51A2" w:rsidRPr="00CB081E" w:rsidTr="0011584E">
        <w:trPr>
          <w:trHeight w:val="593"/>
        </w:trPr>
        <w:tc>
          <w:tcPr>
            <w:tcW w:w="4113" w:type="dxa"/>
            <w:vAlign w:val="center"/>
          </w:tcPr>
          <w:p w:rsidR="007A51A2" w:rsidRPr="00CB081E" w:rsidRDefault="007A51A2" w:rsidP="00C605E5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IACUC</w:t>
            </w: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主席签字</w:t>
            </w:r>
            <w:r w:rsidR="000418E9"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(chair Signature)</w:t>
            </w:r>
          </w:p>
        </w:tc>
        <w:tc>
          <w:tcPr>
            <w:tcW w:w="4251" w:type="dxa"/>
            <w:vAlign w:val="center"/>
          </w:tcPr>
          <w:p w:rsidR="007A51A2" w:rsidRPr="00CB081E" w:rsidRDefault="007A51A2" w:rsidP="00C605E5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日期</w:t>
            </w:r>
            <w:r w:rsidR="000418E9" w:rsidRPr="00CB081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Date:</w:t>
            </w:r>
          </w:p>
        </w:tc>
      </w:tr>
      <w:tr w:rsidR="007A51A2" w:rsidRPr="00CB081E" w:rsidTr="00452D92">
        <w:trPr>
          <w:trHeight w:val="458"/>
        </w:trPr>
        <w:tc>
          <w:tcPr>
            <w:tcW w:w="4113" w:type="dxa"/>
            <w:vAlign w:val="center"/>
          </w:tcPr>
          <w:p w:rsidR="007A51A2" w:rsidRPr="00CB081E" w:rsidRDefault="007A51A2" w:rsidP="00C605E5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:rsidR="007A51A2" w:rsidRPr="00CB081E" w:rsidRDefault="007A51A2" w:rsidP="00C605E5">
            <w:pPr>
              <w:pStyle w:val="protocolquestions"/>
              <w:spacing w:before="0"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7A51A2" w:rsidRPr="00CB081E" w:rsidRDefault="007A51A2" w:rsidP="00C605E5">
      <w:pPr>
        <w:pStyle w:val="protocolquestions"/>
        <w:spacing w:before="0" w:line="276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</w:p>
    <w:sectPr w:rsidR="007A51A2" w:rsidRPr="00CB081E">
      <w:headerReference w:type="default" r:id="rId9"/>
      <w:footerReference w:type="default" r:id="rId10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C70" w:rsidRDefault="00B37C70">
      <w:r>
        <w:separator/>
      </w:r>
    </w:p>
  </w:endnote>
  <w:endnote w:type="continuationSeparator" w:id="0">
    <w:p w:rsidR="00B37C70" w:rsidRDefault="00B3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C70" w:rsidRDefault="00B37C70">
    <w:pPr>
      <w:pStyle w:val="ad"/>
      <w:rPr>
        <w:rFonts w:ascii="Arial Narrow" w:hAnsi="Arial Narrow"/>
        <w:sz w:val="16"/>
      </w:rPr>
    </w:pPr>
  </w:p>
  <w:p w:rsidR="00B37C70" w:rsidRDefault="00B37C70">
    <w:pPr>
      <w:pStyle w:val="ad"/>
      <w:jc w:val="center"/>
      <w:rPr>
        <w:rFonts w:ascii="Arial" w:hAnsi="Arial" w:cs="Arial"/>
        <w:sz w:val="16"/>
      </w:rPr>
    </w:pPr>
    <w:r>
      <w:rPr>
        <w:rStyle w:val="a5"/>
        <w:rFonts w:ascii="Arial" w:hAnsi="Arial" w:cs="Arial"/>
      </w:rPr>
      <w:t xml:space="preserve">Page </w:t>
    </w:r>
    <w:r>
      <w:rPr>
        <w:rFonts w:ascii="Arial" w:hAnsi="Arial" w:cs="Arial"/>
      </w:rPr>
      <w:fldChar w:fldCharType="begin"/>
    </w:r>
    <w:r>
      <w:rPr>
        <w:rStyle w:val="a5"/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094B46">
      <w:rPr>
        <w:rStyle w:val="a5"/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  <w:r>
      <w:rPr>
        <w:rStyle w:val="a5"/>
        <w:rFonts w:ascii="Arial" w:hAnsi="Arial" w:cs="Arial" w:hint="eastAsia"/>
      </w:rPr>
      <w:t>/</w:t>
    </w:r>
    <w:r>
      <w:rPr>
        <w:rFonts w:ascii="Arial" w:hAnsi="Arial" w:cs="Arial"/>
      </w:rPr>
      <w:fldChar w:fldCharType="begin"/>
    </w:r>
    <w:r>
      <w:rPr>
        <w:rStyle w:val="a5"/>
        <w:rFonts w:ascii="Arial" w:hAnsi="Arial" w:cs="Arial"/>
      </w:rPr>
      <w:instrText xml:space="preserve"> NUMPAGES </w:instrText>
    </w:r>
    <w:r>
      <w:rPr>
        <w:rFonts w:ascii="Arial" w:hAnsi="Arial" w:cs="Arial"/>
      </w:rPr>
      <w:fldChar w:fldCharType="separate"/>
    </w:r>
    <w:r w:rsidR="00094B46">
      <w:rPr>
        <w:rStyle w:val="a5"/>
        <w:rFonts w:ascii="Arial" w:hAnsi="Arial" w:cs="Arial"/>
        <w:noProof/>
      </w:rPr>
      <w:t>9</w:t>
    </w:r>
    <w:r>
      <w:rPr>
        <w:rFonts w:ascii="Arial" w:hAnsi="Arial" w:cs="Arial"/>
      </w:rPr>
      <w:fldChar w:fldCharType="end"/>
    </w:r>
  </w:p>
  <w:p w:rsidR="00B37C70" w:rsidRDefault="00B37C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C70" w:rsidRDefault="00B37C70">
      <w:r>
        <w:separator/>
      </w:r>
    </w:p>
  </w:footnote>
  <w:footnote w:type="continuationSeparator" w:id="0">
    <w:p w:rsidR="00B37C70" w:rsidRDefault="00B37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C70" w:rsidRDefault="00B37C70">
    <w:pPr>
      <w:pStyle w:val="ac"/>
      <w:rPr>
        <w:sz w:val="24"/>
        <w:szCs w:val="24"/>
        <w:u w:val="single"/>
      </w:rPr>
    </w:pPr>
    <w:r>
      <w:rPr>
        <w:rFonts w:ascii="Arial Narrow" w:hAnsi="Arial Narrow" w:cs="Arial" w:hint="eastAsia"/>
        <w:sz w:val="24"/>
        <w:szCs w:val="24"/>
      </w:rPr>
      <w:t xml:space="preserve">                                                                                                                          </w:t>
    </w:r>
    <w:r>
      <w:rPr>
        <w:sz w:val="24"/>
        <w:szCs w:val="24"/>
      </w:rPr>
      <w:t>BTC-IAC-0011-</w:t>
    </w:r>
    <w:r>
      <w:rPr>
        <w:rFonts w:hint="eastAsia"/>
        <w:sz w:val="24"/>
        <w:szCs w:val="24"/>
      </w:rPr>
      <w:t>3.0</w:t>
    </w:r>
  </w:p>
  <w:p w:rsidR="00B37C70" w:rsidRDefault="00B37C70">
    <w:pPr>
      <w:pStyle w:val="ac"/>
      <w:rPr>
        <w:rFonts w:ascii="Arial Narrow" w:hAnsi="Arial Narrow" w:cs="Arial"/>
        <w:sz w:val="24"/>
        <w:szCs w:val="24"/>
      </w:rPr>
    </w:pPr>
    <w:r>
      <w:rPr>
        <w:rFonts w:ascii="Arial Narrow" w:hAnsi="Arial Narrow" w:cs="Arial" w:hint="eastAsia"/>
        <w:sz w:val="24"/>
        <w:szCs w:val="24"/>
      </w:rPr>
      <w:t xml:space="preserve">                                                                                                          </w:t>
    </w:r>
  </w:p>
  <w:tbl>
    <w:tblPr>
      <w:tblW w:w="92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277"/>
    </w:tblGrid>
    <w:tr w:rsidR="00B37C70" w:rsidTr="009B185A">
      <w:trPr>
        <w:trHeight w:val="1277"/>
      </w:trPr>
      <w:tc>
        <w:tcPr>
          <w:tcW w:w="9277" w:type="dxa"/>
        </w:tcPr>
        <w:p w:rsidR="00B37C70" w:rsidRDefault="00B37C70">
          <w:pPr>
            <w:pStyle w:val="protocolquestions"/>
            <w:spacing w:before="0" w:line="240" w:lineRule="auto"/>
            <w:jc w:val="center"/>
            <w:rPr>
              <w:rFonts w:ascii="Arial" w:hAnsi="Arial"/>
              <w:b/>
              <w:color w:val="000000"/>
              <w:sz w:val="28"/>
              <w:szCs w:val="28"/>
            </w:rPr>
          </w:pPr>
        </w:p>
        <w:p w:rsidR="00B37C70" w:rsidRPr="009B185A" w:rsidRDefault="00B37C70">
          <w:pPr>
            <w:pStyle w:val="protocolquestions"/>
            <w:spacing w:before="0" w:line="240" w:lineRule="auto"/>
            <w:jc w:val="center"/>
            <w:rPr>
              <w:rFonts w:ascii="Times New Roman" w:hAnsi="Times New Roman"/>
              <w:b/>
              <w:color w:val="000000"/>
              <w:sz w:val="28"/>
              <w:szCs w:val="28"/>
            </w:rPr>
          </w:pPr>
          <w:r w:rsidRPr="009B185A">
            <w:rPr>
              <w:rFonts w:ascii="Times New Roman" w:hAnsi="Times New Roman"/>
              <w:b/>
              <w:color w:val="000000"/>
              <w:sz w:val="28"/>
              <w:szCs w:val="28"/>
            </w:rPr>
            <w:t>IACUC –</w:t>
          </w:r>
          <w:r w:rsidRPr="009B185A">
            <w:rPr>
              <w:rFonts w:ascii="Times New Roman" w:hAnsi="Times New Roman"/>
              <w:b/>
              <w:color w:val="000000"/>
              <w:sz w:val="28"/>
              <w:szCs w:val="28"/>
            </w:rPr>
            <w:t>动物管理和使用审批表</w:t>
          </w:r>
          <w:r w:rsidRPr="009B185A">
            <w:rPr>
              <w:rFonts w:ascii="Times New Roman" w:hAnsi="Times New Roman"/>
              <w:b/>
              <w:color w:val="000000"/>
              <w:sz w:val="28"/>
              <w:szCs w:val="28"/>
            </w:rPr>
            <w:t>Animal Care and Use Form</w:t>
          </w:r>
        </w:p>
        <w:p w:rsidR="00B37C70" w:rsidRPr="009B185A" w:rsidRDefault="00B37C70">
          <w:pPr>
            <w:pStyle w:val="protocolquestions"/>
            <w:spacing w:before="0" w:line="240" w:lineRule="auto"/>
            <w:jc w:val="center"/>
            <w:rPr>
              <w:rFonts w:ascii="Times New Roman" w:hAnsi="Times New Roman"/>
              <w:b/>
              <w:color w:val="000000"/>
              <w:sz w:val="28"/>
              <w:szCs w:val="28"/>
            </w:rPr>
          </w:pPr>
          <w:r w:rsidRPr="009B185A">
            <w:rPr>
              <w:rFonts w:ascii="Times New Roman" w:hAnsi="Times New Roman"/>
              <w:color w:val="000000"/>
              <w:sz w:val="28"/>
              <w:szCs w:val="28"/>
            </w:rPr>
            <w:t>（</w:t>
          </w:r>
          <w:r w:rsidRPr="009B185A">
            <w:rPr>
              <w:rFonts w:ascii="Times New Roman" w:hAnsi="Times New Roman"/>
              <w:color w:val="000000"/>
              <w:sz w:val="28"/>
              <w:szCs w:val="28"/>
            </w:rPr>
            <w:t>IACUC</w:t>
          </w:r>
          <w:r w:rsidRPr="009B185A">
            <w:rPr>
              <w:rFonts w:ascii="Times New Roman" w:hAnsi="Times New Roman"/>
              <w:sz w:val="24"/>
              <w:szCs w:val="24"/>
            </w:rPr>
            <w:t>编号</w:t>
          </w:r>
          <w:r w:rsidRPr="009B185A">
            <w:rPr>
              <w:rFonts w:ascii="Times New Roman" w:hAnsi="Times New Roman"/>
              <w:sz w:val="24"/>
              <w:szCs w:val="24"/>
            </w:rPr>
            <w:t>number</w:t>
          </w:r>
          <w:r w:rsidRPr="009B185A">
            <w:rPr>
              <w:rFonts w:ascii="Times New Roman" w:hAnsi="Times New Roman"/>
              <w:sz w:val="24"/>
              <w:szCs w:val="24"/>
            </w:rPr>
            <w:t>：</w:t>
          </w:r>
          <w:r w:rsidRPr="009B185A">
            <w:rPr>
              <w:rFonts w:ascii="Times New Roman" w:hAnsi="Times New Roman"/>
              <w:sz w:val="24"/>
              <w:szCs w:val="24"/>
            </w:rPr>
            <w:t xml:space="preserve"> IACUC-  </w:t>
          </w:r>
          <w:r>
            <w:rPr>
              <w:rFonts w:ascii="Times New Roman" w:hAnsi="Times New Roman" w:hint="eastAsia"/>
              <w:sz w:val="24"/>
              <w:szCs w:val="24"/>
            </w:rPr>
            <w:t>study-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num</w:t>
          </w:r>
          <w:proofErr w:type="spellEnd"/>
          <w:r w:rsidRPr="009B185A">
            <w:rPr>
              <w:rFonts w:ascii="Times New Roman" w:hAnsi="Times New Roman"/>
              <w:sz w:val="24"/>
              <w:szCs w:val="24"/>
            </w:rPr>
            <w:t xml:space="preserve">                         </w:t>
          </w:r>
          <w:r w:rsidRPr="009B185A">
            <w:rPr>
              <w:rFonts w:ascii="Times New Roman" w:hAnsi="Times New Roman"/>
              <w:sz w:val="24"/>
              <w:szCs w:val="24"/>
            </w:rPr>
            <w:t>）</w:t>
          </w:r>
        </w:p>
        <w:p w:rsidR="00B37C70" w:rsidRPr="009B185A" w:rsidRDefault="00B37C70">
          <w:pPr>
            <w:pStyle w:val="protocolquestions"/>
            <w:spacing w:before="0" w:line="240" w:lineRule="auto"/>
            <w:ind w:right="560"/>
            <w:jc w:val="center"/>
            <w:rPr>
              <w:rFonts w:ascii="Times New Roman" w:hAnsi="Times New Roman"/>
              <w:sz w:val="24"/>
              <w:szCs w:val="24"/>
            </w:rPr>
          </w:pPr>
          <w:r w:rsidRPr="009B185A">
            <w:rPr>
              <w:rFonts w:ascii="Times New Roman" w:hAnsi="Times New Roman"/>
            </w:rPr>
            <w:t xml:space="preserve">             </w:t>
          </w:r>
          <w:r w:rsidRPr="009B185A">
            <w:rPr>
              <w:rFonts w:ascii="Times New Roman" w:hAnsi="Times New Roman"/>
            </w:rPr>
            <w:t>（附试验方案</w:t>
          </w:r>
          <w:r w:rsidRPr="009B185A">
            <w:rPr>
              <w:rFonts w:ascii="Times New Roman" w:hAnsi="Times New Roman"/>
            </w:rPr>
            <w:t>Study protocol attached</w:t>
          </w:r>
          <w:r w:rsidRPr="009B185A">
            <w:rPr>
              <w:rFonts w:ascii="Times New Roman" w:hAnsi="Times New Roman"/>
            </w:rPr>
            <w:t>）</w:t>
          </w:r>
        </w:p>
        <w:p w:rsidR="00B37C70" w:rsidRDefault="00B37C70">
          <w:pPr>
            <w:pStyle w:val="ac"/>
            <w:rPr>
              <w:rFonts w:ascii="Arial Narrow" w:hAnsi="Arial Narrow" w:cs="Arial"/>
              <w:sz w:val="24"/>
              <w:szCs w:val="24"/>
            </w:rPr>
          </w:pPr>
        </w:p>
      </w:tc>
    </w:tr>
  </w:tbl>
  <w:p w:rsidR="00B37C70" w:rsidRDefault="00B37C7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lvlText w:val="%1.%2.%3.%4."/>
      <w:legacy w:legacy="1" w:legacySpace="0" w:legacyIndent="864"/>
      <w:lvlJc w:val="left"/>
      <w:pPr>
        <w:ind w:left="864" w:hanging="864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72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7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184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904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624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567"/>
    <w:rsid w:val="00001807"/>
    <w:rsid w:val="00010A42"/>
    <w:rsid w:val="0001124D"/>
    <w:rsid w:val="000122C8"/>
    <w:rsid w:val="000140F0"/>
    <w:rsid w:val="00014F0F"/>
    <w:rsid w:val="000153B2"/>
    <w:rsid w:val="00016B37"/>
    <w:rsid w:val="00016DF2"/>
    <w:rsid w:val="00017733"/>
    <w:rsid w:val="00017D49"/>
    <w:rsid w:val="00020142"/>
    <w:rsid w:val="00020374"/>
    <w:rsid w:val="0002098F"/>
    <w:rsid w:val="00021E4D"/>
    <w:rsid w:val="00022D2D"/>
    <w:rsid w:val="00026F69"/>
    <w:rsid w:val="000278FE"/>
    <w:rsid w:val="00027D5D"/>
    <w:rsid w:val="00031165"/>
    <w:rsid w:val="00031E7B"/>
    <w:rsid w:val="0003277D"/>
    <w:rsid w:val="0003491D"/>
    <w:rsid w:val="00037FE0"/>
    <w:rsid w:val="00040D7C"/>
    <w:rsid w:val="00040E2A"/>
    <w:rsid w:val="000410D1"/>
    <w:rsid w:val="000418E9"/>
    <w:rsid w:val="000427FA"/>
    <w:rsid w:val="00043FD3"/>
    <w:rsid w:val="00046C72"/>
    <w:rsid w:val="00050BB3"/>
    <w:rsid w:val="000519AD"/>
    <w:rsid w:val="00053939"/>
    <w:rsid w:val="00053F6F"/>
    <w:rsid w:val="000557C3"/>
    <w:rsid w:val="00057F22"/>
    <w:rsid w:val="0006039A"/>
    <w:rsid w:val="00060E14"/>
    <w:rsid w:val="00062F45"/>
    <w:rsid w:val="000630F6"/>
    <w:rsid w:val="000634E0"/>
    <w:rsid w:val="00063D30"/>
    <w:rsid w:val="00064E5A"/>
    <w:rsid w:val="00066CE9"/>
    <w:rsid w:val="00066E23"/>
    <w:rsid w:val="00067442"/>
    <w:rsid w:val="000701DF"/>
    <w:rsid w:val="00070996"/>
    <w:rsid w:val="00071615"/>
    <w:rsid w:val="00073002"/>
    <w:rsid w:val="0007379E"/>
    <w:rsid w:val="0007466A"/>
    <w:rsid w:val="00074681"/>
    <w:rsid w:val="00074BCB"/>
    <w:rsid w:val="0008103B"/>
    <w:rsid w:val="0008251B"/>
    <w:rsid w:val="0008264B"/>
    <w:rsid w:val="00083233"/>
    <w:rsid w:val="000854B7"/>
    <w:rsid w:val="00090C01"/>
    <w:rsid w:val="00090F64"/>
    <w:rsid w:val="00091E30"/>
    <w:rsid w:val="00092A86"/>
    <w:rsid w:val="000949EE"/>
    <w:rsid w:val="00094B46"/>
    <w:rsid w:val="00096CB7"/>
    <w:rsid w:val="000A0C33"/>
    <w:rsid w:val="000A2B67"/>
    <w:rsid w:val="000A2DB5"/>
    <w:rsid w:val="000A45A5"/>
    <w:rsid w:val="000A63A8"/>
    <w:rsid w:val="000A71B7"/>
    <w:rsid w:val="000B17F6"/>
    <w:rsid w:val="000B2D32"/>
    <w:rsid w:val="000B4698"/>
    <w:rsid w:val="000B6C47"/>
    <w:rsid w:val="000B6F1A"/>
    <w:rsid w:val="000C0E8F"/>
    <w:rsid w:val="000C16DB"/>
    <w:rsid w:val="000C1CB3"/>
    <w:rsid w:val="000C2C75"/>
    <w:rsid w:val="000C3C65"/>
    <w:rsid w:val="000C4C5A"/>
    <w:rsid w:val="000C5688"/>
    <w:rsid w:val="000C63CF"/>
    <w:rsid w:val="000C7C52"/>
    <w:rsid w:val="000D2C49"/>
    <w:rsid w:val="000D479B"/>
    <w:rsid w:val="000D6AC2"/>
    <w:rsid w:val="000D73CB"/>
    <w:rsid w:val="000D79E5"/>
    <w:rsid w:val="000E0A90"/>
    <w:rsid w:val="000E0AA9"/>
    <w:rsid w:val="000E16F8"/>
    <w:rsid w:val="000E182D"/>
    <w:rsid w:val="000E3821"/>
    <w:rsid w:val="000E4704"/>
    <w:rsid w:val="000E551D"/>
    <w:rsid w:val="000E7126"/>
    <w:rsid w:val="000F0A20"/>
    <w:rsid w:val="000F3B3A"/>
    <w:rsid w:val="000F3EEE"/>
    <w:rsid w:val="000F55F9"/>
    <w:rsid w:val="00100BAF"/>
    <w:rsid w:val="001020B1"/>
    <w:rsid w:val="001034F8"/>
    <w:rsid w:val="0010686E"/>
    <w:rsid w:val="00106C22"/>
    <w:rsid w:val="00107521"/>
    <w:rsid w:val="00107813"/>
    <w:rsid w:val="00107B57"/>
    <w:rsid w:val="00111AB0"/>
    <w:rsid w:val="00112D3E"/>
    <w:rsid w:val="001138AC"/>
    <w:rsid w:val="0011584E"/>
    <w:rsid w:val="001159D9"/>
    <w:rsid w:val="00116290"/>
    <w:rsid w:val="0011680E"/>
    <w:rsid w:val="00117781"/>
    <w:rsid w:val="00120076"/>
    <w:rsid w:val="00122AA9"/>
    <w:rsid w:val="00125473"/>
    <w:rsid w:val="00125A8A"/>
    <w:rsid w:val="0013022B"/>
    <w:rsid w:val="00131C48"/>
    <w:rsid w:val="001326BB"/>
    <w:rsid w:val="001329AE"/>
    <w:rsid w:val="00134EC2"/>
    <w:rsid w:val="00135038"/>
    <w:rsid w:val="001413ED"/>
    <w:rsid w:val="00142CDB"/>
    <w:rsid w:val="00143B34"/>
    <w:rsid w:val="00143F7D"/>
    <w:rsid w:val="0014436F"/>
    <w:rsid w:val="00145DD9"/>
    <w:rsid w:val="00146C92"/>
    <w:rsid w:val="0014794A"/>
    <w:rsid w:val="001528EB"/>
    <w:rsid w:val="001541DE"/>
    <w:rsid w:val="0015440B"/>
    <w:rsid w:val="001564F6"/>
    <w:rsid w:val="00156592"/>
    <w:rsid w:val="001576EF"/>
    <w:rsid w:val="00157B33"/>
    <w:rsid w:val="00161164"/>
    <w:rsid w:val="00161ACD"/>
    <w:rsid w:val="001639C7"/>
    <w:rsid w:val="001705CE"/>
    <w:rsid w:val="00170A04"/>
    <w:rsid w:val="00174237"/>
    <w:rsid w:val="001750E2"/>
    <w:rsid w:val="001762E3"/>
    <w:rsid w:val="001768F6"/>
    <w:rsid w:val="00176C0B"/>
    <w:rsid w:val="00177754"/>
    <w:rsid w:val="001802A8"/>
    <w:rsid w:val="00181463"/>
    <w:rsid w:val="00181CBD"/>
    <w:rsid w:val="00183461"/>
    <w:rsid w:val="00183A39"/>
    <w:rsid w:val="0018533F"/>
    <w:rsid w:val="00186CD6"/>
    <w:rsid w:val="00187564"/>
    <w:rsid w:val="001901EF"/>
    <w:rsid w:val="0019094C"/>
    <w:rsid w:val="001911BE"/>
    <w:rsid w:val="00192C5A"/>
    <w:rsid w:val="00193D6F"/>
    <w:rsid w:val="00194121"/>
    <w:rsid w:val="001944F6"/>
    <w:rsid w:val="00197E5F"/>
    <w:rsid w:val="001A03CE"/>
    <w:rsid w:val="001A2DC5"/>
    <w:rsid w:val="001A36DF"/>
    <w:rsid w:val="001A52A3"/>
    <w:rsid w:val="001A6481"/>
    <w:rsid w:val="001A7A27"/>
    <w:rsid w:val="001A7C0B"/>
    <w:rsid w:val="001B17A3"/>
    <w:rsid w:val="001B1B50"/>
    <w:rsid w:val="001B3002"/>
    <w:rsid w:val="001B5017"/>
    <w:rsid w:val="001B6862"/>
    <w:rsid w:val="001B6CBA"/>
    <w:rsid w:val="001B7FD8"/>
    <w:rsid w:val="001C215C"/>
    <w:rsid w:val="001C3B60"/>
    <w:rsid w:val="001C4960"/>
    <w:rsid w:val="001C5BC3"/>
    <w:rsid w:val="001D0AB5"/>
    <w:rsid w:val="001D3A4A"/>
    <w:rsid w:val="001D3C61"/>
    <w:rsid w:val="001D7C4E"/>
    <w:rsid w:val="001E3734"/>
    <w:rsid w:val="001E384D"/>
    <w:rsid w:val="001E45EA"/>
    <w:rsid w:val="001F090F"/>
    <w:rsid w:val="001F1441"/>
    <w:rsid w:val="001F2E49"/>
    <w:rsid w:val="001F4705"/>
    <w:rsid w:val="001F50B0"/>
    <w:rsid w:val="001F5243"/>
    <w:rsid w:val="001F6A6F"/>
    <w:rsid w:val="00201BCD"/>
    <w:rsid w:val="00204A41"/>
    <w:rsid w:val="002101AB"/>
    <w:rsid w:val="002111C0"/>
    <w:rsid w:val="002120BA"/>
    <w:rsid w:val="00214E45"/>
    <w:rsid w:val="00217140"/>
    <w:rsid w:val="00220AEC"/>
    <w:rsid w:val="0022267B"/>
    <w:rsid w:val="0022584F"/>
    <w:rsid w:val="002326C7"/>
    <w:rsid w:val="00233936"/>
    <w:rsid w:val="00233D0F"/>
    <w:rsid w:val="002410D3"/>
    <w:rsid w:val="00241886"/>
    <w:rsid w:val="00241CD0"/>
    <w:rsid w:val="00243D06"/>
    <w:rsid w:val="002458C7"/>
    <w:rsid w:val="00245DD4"/>
    <w:rsid w:val="0024622A"/>
    <w:rsid w:val="00246B1A"/>
    <w:rsid w:val="0025017D"/>
    <w:rsid w:val="002502BB"/>
    <w:rsid w:val="00250B36"/>
    <w:rsid w:val="00251466"/>
    <w:rsid w:val="00251FE0"/>
    <w:rsid w:val="0025231D"/>
    <w:rsid w:val="00252347"/>
    <w:rsid w:val="002534C6"/>
    <w:rsid w:val="00253EC5"/>
    <w:rsid w:val="00256961"/>
    <w:rsid w:val="00260E95"/>
    <w:rsid w:val="0026289D"/>
    <w:rsid w:val="00264489"/>
    <w:rsid w:val="00265A8E"/>
    <w:rsid w:val="002662EF"/>
    <w:rsid w:val="00271627"/>
    <w:rsid w:val="002726A8"/>
    <w:rsid w:val="00276B77"/>
    <w:rsid w:val="00280E23"/>
    <w:rsid w:val="00282736"/>
    <w:rsid w:val="0028408B"/>
    <w:rsid w:val="00290949"/>
    <w:rsid w:val="002918C1"/>
    <w:rsid w:val="00293D57"/>
    <w:rsid w:val="00296A4D"/>
    <w:rsid w:val="002A1A3D"/>
    <w:rsid w:val="002A4256"/>
    <w:rsid w:val="002A59F5"/>
    <w:rsid w:val="002A5E28"/>
    <w:rsid w:val="002A626E"/>
    <w:rsid w:val="002A7F34"/>
    <w:rsid w:val="002B2B09"/>
    <w:rsid w:val="002B2D51"/>
    <w:rsid w:val="002B2F75"/>
    <w:rsid w:val="002B6924"/>
    <w:rsid w:val="002B6A30"/>
    <w:rsid w:val="002C1710"/>
    <w:rsid w:val="002C1B61"/>
    <w:rsid w:val="002C1BD5"/>
    <w:rsid w:val="002C34D6"/>
    <w:rsid w:val="002C550A"/>
    <w:rsid w:val="002C75FE"/>
    <w:rsid w:val="002D47B2"/>
    <w:rsid w:val="002D6028"/>
    <w:rsid w:val="002E13DA"/>
    <w:rsid w:val="002E15DE"/>
    <w:rsid w:val="002E168F"/>
    <w:rsid w:val="002E20FC"/>
    <w:rsid w:val="002E222B"/>
    <w:rsid w:val="002E37D4"/>
    <w:rsid w:val="002E3E75"/>
    <w:rsid w:val="002F4EA5"/>
    <w:rsid w:val="002F6B00"/>
    <w:rsid w:val="00300891"/>
    <w:rsid w:val="00303C5D"/>
    <w:rsid w:val="00310209"/>
    <w:rsid w:val="00311CA5"/>
    <w:rsid w:val="00312113"/>
    <w:rsid w:val="00312376"/>
    <w:rsid w:val="00313535"/>
    <w:rsid w:val="00315D73"/>
    <w:rsid w:val="003164AC"/>
    <w:rsid w:val="00317A8A"/>
    <w:rsid w:val="0032006D"/>
    <w:rsid w:val="00320BB1"/>
    <w:rsid w:val="00323CA5"/>
    <w:rsid w:val="00324C90"/>
    <w:rsid w:val="00325616"/>
    <w:rsid w:val="00330F38"/>
    <w:rsid w:val="00332A05"/>
    <w:rsid w:val="00334F89"/>
    <w:rsid w:val="00335FA2"/>
    <w:rsid w:val="003364FE"/>
    <w:rsid w:val="00336955"/>
    <w:rsid w:val="003420E1"/>
    <w:rsid w:val="00342A07"/>
    <w:rsid w:val="00343710"/>
    <w:rsid w:val="003446E6"/>
    <w:rsid w:val="00344FA7"/>
    <w:rsid w:val="00347401"/>
    <w:rsid w:val="00351575"/>
    <w:rsid w:val="0035210A"/>
    <w:rsid w:val="003546E8"/>
    <w:rsid w:val="00355852"/>
    <w:rsid w:val="00355F23"/>
    <w:rsid w:val="00357631"/>
    <w:rsid w:val="00357BCA"/>
    <w:rsid w:val="00363A41"/>
    <w:rsid w:val="0036607C"/>
    <w:rsid w:val="00366951"/>
    <w:rsid w:val="00366C89"/>
    <w:rsid w:val="00367443"/>
    <w:rsid w:val="00372661"/>
    <w:rsid w:val="00381DF0"/>
    <w:rsid w:val="00381DF8"/>
    <w:rsid w:val="00383688"/>
    <w:rsid w:val="003906F3"/>
    <w:rsid w:val="00391C27"/>
    <w:rsid w:val="003936B3"/>
    <w:rsid w:val="003943C6"/>
    <w:rsid w:val="00394B29"/>
    <w:rsid w:val="00396234"/>
    <w:rsid w:val="00397B33"/>
    <w:rsid w:val="00397BE3"/>
    <w:rsid w:val="003A296E"/>
    <w:rsid w:val="003A2E2F"/>
    <w:rsid w:val="003A3062"/>
    <w:rsid w:val="003A4535"/>
    <w:rsid w:val="003A5772"/>
    <w:rsid w:val="003A7326"/>
    <w:rsid w:val="003A7D0D"/>
    <w:rsid w:val="003B3CCD"/>
    <w:rsid w:val="003B3EFA"/>
    <w:rsid w:val="003B486F"/>
    <w:rsid w:val="003B5A2B"/>
    <w:rsid w:val="003B79EE"/>
    <w:rsid w:val="003C4599"/>
    <w:rsid w:val="003C5BA5"/>
    <w:rsid w:val="003C61D3"/>
    <w:rsid w:val="003D0980"/>
    <w:rsid w:val="003D0D8C"/>
    <w:rsid w:val="003D3964"/>
    <w:rsid w:val="003D421D"/>
    <w:rsid w:val="003D4EB1"/>
    <w:rsid w:val="003D6398"/>
    <w:rsid w:val="003E068A"/>
    <w:rsid w:val="003E1B8C"/>
    <w:rsid w:val="003E2649"/>
    <w:rsid w:val="003E337F"/>
    <w:rsid w:val="003E35CC"/>
    <w:rsid w:val="003E4F70"/>
    <w:rsid w:val="003E79C5"/>
    <w:rsid w:val="003F242A"/>
    <w:rsid w:val="003F25A3"/>
    <w:rsid w:val="003F39E2"/>
    <w:rsid w:val="003F63C5"/>
    <w:rsid w:val="00401200"/>
    <w:rsid w:val="004027C4"/>
    <w:rsid w:val="00402A89"/>
    <w:rsid w:val="004046E8"/>
    <w:rsid w:val="00405C37"/>
    <w:rsid w:val="004075F0"/>
    <w:rsid w:val="0041200C"/>
    <w:rsid w:val="00412BA1"/>
    <w:rsid w:val="00413AE6"/>
    <w:rsid w:val="004163E9"/>
    <w:rsid w:val="0041785A"/>
    <w:rsid w:val="00417CEB"/>
    <w:rsid w:val="00420911"/>
    <w:rsid w:val="00422CA3"/>
    <w:rsid w:val="00423402"/>
    <w:rsid w:val="0042457C"/>
    <w:rsid w:val="0042543A"/>
    <w:rsid w:val="00425D57"/>
    <w:rsid w:val="004309D9"/>
    <w:rsid w:val="0043176E"/>
    <w:rsid w:val="00432E66"/>
    <w:rsid w:val="00433C6D"/>
    <w:rsid w:val="004342B4"/>
    <w:rsid w:val="00434C10"/>
    <w:rsid w:val="00436D61"/>
    <w:rsid w:val="00436E77"/>
    <w:rsid w:val="00437016"/>
    <w:rsid w:val="00437612"/>
    <w:rsid w:val="00440432"/>
    <w:rsid w:val="0044054C"/>
    <w:rsid w:val="004412C5"/>
    <w:rsid w:val="00443DB4"/>
    <w:rsid w:val="00444CB3"/>
    <w:rsid w:val="00445AA9"/>
    <w:rsid w:val="00452509"/>
    <w:rsid w:val="00452D92"/>
    <w:rsid w:val="00453E60"/>
    <w:rsid w:val="00454C7B"/>
    <w:rsid w:val="00456725"/>
    <w:rsid w:val="00457CF3"/>
    <w:rsid w:val="004602BA"/>
    <w:rsid w:val="004618DE"/>
    <w:rsid w:val="004675D8"/>
    <w:rsid w:val="00470711"/>
    <w:rsid w:val="0047142E"/>
    <w:rsid w:val="00474F2D"/>
    <w:rsid w:val="004751FB"/>
    <w:rsid w:val="00475B59"/>
    <w:rsid w:val="0047623C"/>
    <w:rsid w:val="00477D10"/>
    <w:rsid w:val="00480EAD"/>
    <w:rsid w:val="0048349A"/>
    <w:rsid w:val="0048668F"/>
    <w:rsid w:val="00486A63"/>
    <w:rsid w:val="00486FE3"/>
    <w:rsid w:val="00487496"/>
    <w:rsid w:val="00492054"/>
    <w:rsid w:val="00492964"/>
    <w:rsid w:val="00494C6E"/>
    <w:rsid w:val="00496A3A"/>
    <w:rsid w:val="00497D39"/>
    <w:rsid w:val="004A29BF"/>
    <w:rsid w:val="004A4F72"/>
    <w:rsid w:val="004A694C"/>
    <w:rsid w:val="004A714C"/>
    <w:rsid w:val="004A7A9A"/>
    <w:rsid w:val="004C04F2"/>
    <w:rsid w:val="004C1533"/>
    <w:rsid w:val="004C1724"/>
    <w:rsid w:val="004C3FA3"/>
    <w:rsid w:val="004C452C"/>
    <w:rsid w:val="004C5CC5"/>
    <w:rsid w:val="004C6F3B"/>
    <w:rsid w:val="004C77B5"/>
    <w:rsid w:val="004D1D1D"/>
    <w:rsid w:val="004D3A38"/>
    <w:rsid w:val="004D4185"/>
    <w:rsid w:val="004D4E45"/>
    <w:rsid w:val="004D6570"/>
    <w:rsid w:val="004E0CA0"/>
    <w:rsid w:val="004E111C"/>
    <w:rsid w:val="004E2AE2"/>
    <w:rsid w:val="004E59E9"/>
    <w:rsid w:val="004E6340"/>
    <w:rsid w:val="004F11EC"/>
    <w:rsid w:val="004F2FA3"/>
    <w:rsid w:val="004F3F70"/>
    <w:rsid w:val="004F5BA3"/>
    <w:rsid w:val="004F7F76"/>
    <w:rsid w:val="004F7FFA"/>
    <w:rsid w:val="005025E6"/>
    <w:rsid w:val="005044B2"/>
    <w:rsid w:val="00506319"/>
    <w:rsid w:val="00506329"/>
    <w:rsid w:val="00506F4F"/>
    <w:rsid w:val="005070D5"/>
    <w:rsid w:val="00507A1D"/>
    <w:rsid w:val="005106CC"/>
    <w:rsid w:val="005130E1"/>
    <w:rsid w:val="00514804"/>
    <w:rsid w:val="00515D1F"/>
    <w:rsid w:val="005174AE"/>
    <w:rsid w:val="00522AC0"/>
    <w:rsid w:val="00523A86"/>
    <w:rsid w:val="00523ADC"/>
    <w:rsid w:val="00526302"/>
    <w:rsid w:val="005264BB"/>
    <w:rsid w:val="00526777"/>
    <w:rsid w:val="00526DC1"/>
    <w:rsid w:val="00527625"/>
    <w:rsid w:val="0053158A"/>
    <w:rsid w:val="00533B7F"/>
    <w:rsid w:val="00534EAA"/>
    <w:rsid w:val="00536DD1"/>
    <w:rsid w:val="005401F9"/>
    <w:rsid w:val="005428F4"/>
    <w:rsid w:val="005431DB"/>
    <w:rsid w:val="00543466"/>
    <w:rsid w:val="00550D88"/>
    <w:rsid w:val="00554BA3"/>
    <w:rsid w:val="0055575B"/>
    <w:rsid w:val="00555A06"/>
    <w:rsid w:val="005569E3"/>
    <w:rsid w:val="00557759"/>
    <w:rsid w:val="0056407E"/>
    <w:rsid w:val="005643DD"/>
    <w:rsid w:val="0056599F"/>
    <w:rsid w:val="005725B2"/>
    <w:rsid w:val="00576377"/>
    <w:rsid w:val="005774D7"/>
    <w:rsid w:val="00582079"/>
    <w:rsid w:val="005834A3"/>
    <w:rsid w:val="00583E16"/>
    <w:rsid w:val="00586982"/>
    <w:rsid w:val="00587868"/>
    <w:rsid w:val="00592266"/>
    <w:rsid w:val="005929CA"/>
    <w:rsid w:val="005A0A13"/>
    <w:rsid w:val="005A24F3"/>
    <w:rsid w:val="005A2A50"/>
    <w:rsid w:val="005A2FB2"/>
    <w:rsid w:val="005A34FD"/>
    <w:rsid w:val="005A5526"/>
    <w:rsid w:val="005A6220"/>
    <w:rsid w:val="005A72D4"/>
    <w:rsid w:val="005A77BC"/>
    <w:rsid w:val="005B0F76"/>
    <w:rsid w:val="005B14B1"/>
    <w:rsid w:val="005B306A"/>
    <w:rsid w:val="005B3CC3"/>
    <w:rsid w:val="005B3F57"/>
    <w:rsid w:val="005C1458"/>
    <w:rsid w:val="005C26D9"/>
    <w:rsid w:val="005C50BA"/>
    <w:rsid w:val="005C7E92"/>
    <w:rsid w:val="005C7EA3"/>
    <w:rsid w:val="005C7FBB"/>
    <w:rsid w:val="005D01AE"/>
    <w:rsid w:val="005D2FD0"/>
    <w:rsid w:val="005D5266"/>
    <w:rsid w:val="005D578A"/>
    <w:rsid w:val="005D67B0"/>
    <w:rsid w:val="005D6A88"/>
    <w:rsid w:val="005D72B7"/>
    <w:rsid w:val="005D73EE"/>
    <w:rsid w:val="005D73F1"/>
    <w:rsid w:val="005E1C33"/>
    <w:rsid w:val="005E2784"/>
    <w:rsid w:val="005E334A"/>
    <w:rsid w:val="005E3AC7"/>
    <w:rsid w:val="005E56E5"/>
    <w:rsid w:val="005E7DA0"/>
    <w:rsid w:val="005F20BB"/>
    <w:rsid w:val="005F3873"/>
    <w:rsid w:val="005F494B"/>
    <w:rsid w:val="005F4AC1"/>
    <w:rsid w:val="005F5FEA"/>
    <w:rsid w:val="00601552"/>
    <w:rsid w:val="00601959"/>
    <w:rsid w:val="00602A9C"/>
    <w:rsid w:val="00603365"/>
    <w:rsid w:val="00603CDE"/>
    <w:rsid w:val="006041F0"/>
    <w:rsid w:val="0060430E"/>
    <w:rsid w:val="006044F0"/>
    <w:rsid w:val="00604F7F"/>
    <w:rsid w:val="00607A53"/>
    <w:rsid w:val="006103A6"/>
    <w:rsid w:val="00610CD9"/>
    <w:rsid w:val="006148BD"/>
    <w:rsid w:val="00614FD7"/>
    <w:rsid w:val="006150D8"/>
    <w:rsid w:val="00615583"/>
    <w:rsid w:val="00616CFC"/>
    <w:rsid w:val="00624A19"/>
    <w:rsid w:val="00625F01"/>
    <w:rsid w:val="00625F13"/>
    <w:rsid w:val="00626CB4"/>
    <w:rsid w:val="00626F96"/>
    <w:rsid w:val="00627C3E"/>
    <w:rsid w:val="006314D3"/>
    <w:rsid w:val="00632DC2"/>
    <w:rsid w:val="00633AAE"/>
    <w:rsid w:val="00633B21"/>
    <w:rsid w:val="0063467B"/>
    <w:rsid w:val="00635F93"/>
    <w:rsid w:val="00637D34"/>
    <w:rsid w:val="0064079A"/>
    <w:rsid w:val="00642743"/>
    <w:rsid w:val="0064432F"/>
    <w:rsid w:val="0064650E"/>
    <w:rsid w:val="00647081"/>
    <w:rsid w:val="00661212"/>
    <w:rsid w:val="00661C66"/>
    <w:rsid w:val="00662CC0"/>
    <w:rsid w:val="006636E3"/>
    <w:rsid w:val="00665CE5"/>
    <w:rsid w:val="00666AF9"/>
    <w:rsid w:val="006776FE"/>
    <w:rsid w:val="00677905"/>
    <w:rsid w:val="00680713"/>
    <w:rsid w:val="006833AD"/>
    <w:rsid w:val="00683AE1"/>
    <w:rsid w:val="006844AB"/>
    <w:rsid w:val="006853AF"/>
    <w:rsid w:val="00686817"/>
    <w:rsid w:val="006873ED"/>
    <w:rsid w:val="00687C5F"/>
    <w:rsid w:val="00691506"/>
    <w:rsid w:val="006940D1"/>
    <w:rsid w:val="006951E2"/>
    <w:rsid w:val="006958C7"/>
    <w:rsid w:val="00695922"/>
    <w:rsid w:val="00697CFA"/>
    <w:rsid w:val="006A361C"/>
    <w:rsid w:val="006A58BA"/>
    <w:rsid w:val="006A6958"/>
    <w:rsid w:val="006B14DB"/>
    <w:rsid w:val="006B16A6"/>
    <w:rsid w:val="006B228C"/>
    <w:rsid w:val="006B284C"/>
    <w:rsid w:val="006B4200"/>
    <w:rsid w:val="006B66FD"/>
    <w:rsid w:val="006B7189"/>
    <w:rsid w:val="006B7C64"/>
    <w:rsid w:val="006C0EA3"/>
    <w:rsid w:val="006C3933"/>
    <w:rsid w:val="006C737A"/>
    <w:rsid w:val="006C7B20"/>
    <w:rsid w:val="006D0EB8"/>
    <w:rsid w:val="006D2F65"/>
    <w:rsid w:val="006D36FB"/>
    <w:rsid w:val="006D439C"/>
    <w:rsid w:val="006D6618"/>
    <w:rsid w:val="006D6C8F"/>
    <w:rsid w:val="006D736C"/>
    <w:rsid w:val="006D7911"/>
    <w:rsid w:val="006D7FDB"/>
    <w:rsid w:val="006E04AB"/>
    <w:rsid w:val="006E2885"/>
    <w:rsid w:val="006F134B"/>
    <w:rsid w:val="006F155B"/>
    <w:rsid w:val="006F20B1"/>
    <w:rsid w:val="006F2B38"/>
    <w:rsid w:val="006F6688"/>
    <w:rsid w:val="006F692B"/>
    <w:rsid w:val="007003D2"/>
    <w:rsid w:val="00700467"/>
    <w:rsid w:val="00704398"/>
    <w:rsid w:val="00705A37"/>
    <w:rsid w:val="007061F8"/>
    <w:rsid w:val="00707939"/>
    <w:rsid w:val="0071163D"/>
    <w:rsid w:val="007128ED"/>
    <w:rsid w:val="00714889"/>
    <w:rsid w:val="00715689"/>
    <w:rsid w:val="0071662D"/>
    <w:rsid w:val="00717479"/>
    <w:rsid w:val="0072721B"/>
    <w:rsid w:val="00731B16"/>
    <w:rsid w:val="00732866"/>
    <w:rsid w:val="00734135"/>
    <w:rsid w:val="007343D4"/>
    <w:rsid w:val="00734ECC"/>
    <w:rsid w:val="007355F5"/>
    <w:rsid w:val="00736382"/>
    <w:rsid w:val="00737855"/>
    <w:rsid w:val="00741310"/>
    <w:rsid w:val="0074145C"/>
    <w:rsid w:val="00742225"/>
    <w:rsid w:val="00743E3C"/>
    <w:rsid w:val="007451B8"/>
    <w:rsid w:val="00745F63"/>
    <w:rsid w:val="0074609E"/>
    <w:rsid w:val="00746D71"/>
    <w:rsid w:val="00750D2C"/>
    <w:rsid w:val="00751B62"/>
    <w:rsid w:val="00752405"/>
    <w:rsid w:val="00755ED7"/>
    <w:rsid w:val="00756456"/>
    <w:rsid w:val="0075651F"/>
    <w:rsid w:val="007567FB"/>
    <w:rsid w:val="00761988"/>
    <w:rsid w:val="00762286"/>
    <w:rsid w:val="0076423F"/>
    <w:rsid w:val="007651BF"/>
    <w:rsid w:val="0076625C"/>
    <w:rsid w:val="00776670"/>
    <w:rsid w:val="007772F1"/>
    <w:rsid w:val="00780FAD"/>
    <w:rsid w:val="0078138F"/>
    <w:rsid w:val="00781796"/>
    <w:rsid w:val="00784D2E"/>
    <w:rsid w:val="00785B85"/>
    <w:rsid w:val="0078692B"/>
    <w:rsid w:val="00791A5C"/>
    <w:rsid w:val="00794FF4"/>
    <w:rsid w:val="00796FC5"/>
    <w:rsid w:val="007A09DC"/>
    <w:rsid w:val="007A1331"/>
    <w:rsid w:val="007A1586"/>
    <w:rsid w:val="007A397D"/>
    <w:rsid w:val="007A51A2"/>
    <w:rsid w:val="007A5501"/>
    <w:rsid w:val="007B05EA"/>
    <w:rsid w:val="007B3021"/>
    <w:rsid w:val="007B3847"/>
    <w:rsid w:val="007B3DED"/>
    <w:rsid w:val="007B5A93"/>
    <w:rsid w:val="007B652B"/>
    <w:rsid w:val="007C1C6A"/>
    <w:rsid w:val="007C1DF0"/>
    <w:rsid w:val="007C38F1"/>
    <w:rsid w:val="007C3C0A"/>
    <w:rsid w:val="007C5FCC"/>
    <w:rsid w:val="007C7D7F"/>
    <w:rsid w:val="007D07EB"/>
    <w:rsid w:val="007D09A1"/>
    <w:rsid w:val="007D109F"/>
    <w:rsid w:val="007D2599"/>
    <w:rsid w:val="007D34A7"/>
    <w:rsid w:val="007D70CF"/>
    <w:rsid w:val="007E0879"/>
    <w:rsid w:val="007E17A9"/>
    <w:rsid w:val="007E1CEA"/>
    <w:rsid w:val="007E372A"/>
    <w:rsid w:val="007E4D5F"/>
    <w:rsid w:val="007E5D63"/>
    <w:rsid w:val="007E7544"/>
    <w:rsid w:val="007F29BF"/>
    <w:rsid w:val="007F4767"/>
    <w:rsid w:val="007F487D"/>
    <w:rsid w:val="007F5E65"/>
    <w:rsid w:val="007F642C"/>
    <w:rsid w:val="007F6487"/>
    <w:rsid w:val="0080023B"/>
    <w:rsid w:val="008008AF"/>
    <w:rsid w:val="0080439B"/>
    <w:rsid w:val="00806A16"/>
    <w:rsid w:val="00806E8E"/>
    <w:rsid w:val="008113C3"/>
    <w:rsid w:val="008115DC"/>
    <w:rsid w:val="00814ABC"/>
    <w:rsid w:val="008152F9"/>
    <w:rsid w:val="00817496"/>
    <w:rsid w:val="008208B9"/>
    <w:rsid w:val="00820EB0"/>
    <w:rsid w:val="008210DB"/>
    <w:rsid w:val="0082441E"/>
    <w:rsid w:val="008246CE"/>
    <w:rsid w:val="00831682"/>
    <w:rsid w:val="0083282B"/>
    <w:rsid w:val="008347B7"/>
    <w:rsid w:val="00835A75"/>
    <w:rsid w:val="00840486"/>
    <w:rsid w:val="00840E82"/>
    <w:rsid w:val="008412E3"/>
    <w:rsid w:val="00841627"/>
    <w:rsid w:val="0084426E"/>
    <w:rsid w:val="0084663C"/>
    <w:rsid w:val="00846844"/>
    <w:rsid w:val="0085038F"/>
    <w:rsid w:val="00850BDC"/>
    <w:rsid w:val="008511C1"/>
    <w:rsid w:val="00851F9E"/>
    <w:rsid w:val="00852AD7"/>
    <w:rsid w:val="00853C18"/>
    <w:rsid w:val="008552E1"/>
    <w:rsid w:val="00856DF2"/>
    <w:rsid w:val="00856E77"/>
    <w:rsid w:val="0085717B"/>
    <w:rsid w:val="008571CF"/>
    <w:rsid w:val="008579BC"/>
    <w:rsid w:val="008600CF"/>
    <w:rsid w:val="00861AFC"/>
    <w:rsid w:val="0086340F"/>
    <w:rsid w:val="008670FF"/>
    <w:rsid w:val="00867648"/>
    <w:rsid w:val="00870DD4"/>
    <w:rsid w:val="00873093"/>
    <w:rsid w:val="0087443E"/>
    <w:rsid w:val="00875A5E"/>
    <w:rsid w:val="00875FC4"/>
    <w:rsid w:val="00876EE6"/>
    <w:rsid w:val="0087739C"/>
    <w:rsid w:val="0088151C"/>
    <w:rsid w:val="008830BA"/>
    <w:rsid w:val="00883CFA"/>
    <w:rsid w:val="008879AD"/>
    <w:rsid w:val="00891A26"/>
    <w:rsid w:val="00893946"/>
    <w:rsid w:val="0089641F"/>
    <w:rsid w:val="00897DA8"/>
    <w:rsid w:val="008A1053"/>
    <w:rsid w:val="008A1D7F"/>
    <w:rsid w:val="008A1E7A"/>
    <w:rsid w:val="008A2533"/>
    <w:rsid w:val="008A47B1"/>
    <w:rsid w:val="008A4EFF"/>
    <w:rsid w:val="008A71DC"/>
    <w:rsid w:val="008A7EE9"/>
    <w:rsid w:val="008B0A16"/>
    <w:rsid w:val="008B48E0"/>
    <w:rsid w:val="008B5DCC"/>
    <w:rsid w:val="008B71EF"/>
    <w:rsid w:val="008B735E"/>
    <w:rsid w:val="008B7C15"/>
    <w:rsid w:val="008C0098"/>
    <w:rsid w:val="008C0999"/>
    <w:rsid w:val="008C3F9E"/>
    <w:rsid w:val="008C5B91"/>
    <w:rsid w:val="008C60DA"/>
    <w:rsid w:val="008D19BA"/>
    <w:rsid w:val="008D3421"/>
    <w:rsid w:val="008D3AAD"/>
    <w:rsid w:val="008D7629"/>
    <w:rsid w:val="008E30B0"/>
    <w:rsid w:val="008E3A6F"/>
    <w:rsid w:val="008E3DFD"/>
    <w:rsid w:val="008E3F62"/>
    <w:rsid w:val="008E4A5A"/>
    <w:rsid w:val="008E5760"/>
    <w:rsid w:val="008E5A00"/>
    <w:rsid w:val="008E66D9"/>
    <w:rsid w:val="008F04CF"/>
    <w:rsid w:val="008F0C0D"/>
    <w:rsid w:val="008F3BEE"/>
    <w:rsid w:val="008F3FF6"/>
    <w:rsid w:val="008F40EB"/>
    <w:rsid w:val="008F44DB"/>
    <w:rsid w:val="008F4EC0"/>
    <w:rsid w:val="008F612C"/>
    <w:rsid w:val="008F7D57"/>
    <w:rsid w:val="00900D91"/>
    <w:rsid w:val="009014E7"/>
    <w:rsid w:val="0090313C"/>
    <w:rsid w:val="0090559E"/>
    <w:rsid w:val="00907278"/>
    <w:rsid w:val="00915A40"/>
    <w:rsid w:val="009168EF"/>
    <w:rsid w:val="00920129"/>
    <w:rsid w:val="0092212F"/>
    <w:rsid w:val="009233BF"/>
    <w:rsid w:val="00923D35"/>
    <w:rsid w:val="009279A0"/>
    <w:rsid w:val="00931DA0"/>
    <w:rsid w:val="0093207B"/>
    <w:rsid w:val="00932199"/>
    <w:rsid w:val="00936665"/>
    <w:rsid w:val="0093679A"/>
    <w:rsid w:val="00936812"/>
    <w:rsid w:val="00937264"/>
    <w:rsid w:val="009402F7"/>
    <w:rsid w:val="00940BAC"/>
    <w:rsid w:val="00941C6C"/>
    <w:rsid w:val="00941CD7"/>
    <w:rsid w:val="00942051"/>
    <w:rsid w:val="0094213C"/>
    <w:rsid w:val="00942B04"/>
    <w:rsid w:val="00945E22"/>
    <w:rsid w:val="00946880"/>
    <w:rsid w:val="009477EA"/>
    <w:rsid w:val="009502D3"/>
    <w:rsid w:val="00950D3A"/>
    <w:rsid w:val="009514CA"/>
    <w:rsid w:val="009521A9"/>
    <w:rsid w:val="00953A21"/>
    <w:rsid w:val="00956D5F"/>
    <w:rsid w:val="00956EBA"/>
    <w:rsid w:val="0096015D"/>
    <w:rsid w:val="00960C1F"/>
    <w:rsid w:val="00961183"/>
    <w:rsid w:val="00961313"/>
    <w:rsid w:val="009614CC"/>
    <w:rsid w:val="0097001E"/>
    <w:rsid w:val="00970BE6"/>
    <w:rsid w:val="00972366"/>
    <w:rsid w:val="00974C2F"/>
    <w:rsid w:val="00975CF5"/>
    <w:rsid w:val="009760D8"/>
    <w:rsid w:val="00976668"/>
    <w:rsid w:val="0097678C"/>
    <w:rsid w:val="00976C32"/>
    <w:rsid w:val="009778A0"/>
    <w:rsid w:val="00980576"/>
    <w:rsid w:val="0098146F"/>
    <w:rsid w:val="00981560"/>
    <w:rsid w:val="009875AA"/>
    <w:rsid w:val="009909BA"/>
    <w:rsid w:val="009913C4"/>
    <w:rsid w:val="00993B6C"/>
    <w:rsid w:val="00994140"/>
    <w:rsid w:val="00997682"/>
    <w:rsid w:val="009A0BA2"/>
    <w:rsid w:val="009A14DE"/>
    <w:rsid w:val="009A4EC9"/>
    <w:rsid w:val="009A71A1"/>
    <w:rsid w:val="009A73CA"/>
    <w:rsid w:val="009B0C53"/>
    <w:rsid w:val="009B102C"/>
    <w:rsid w:val="009B185A"/>
    <w:rsid w:val="009B233D"/>
    <w:rsid w:val="009B25A1"/>
    <w:rsid w:val="009B3651"/>
    <w:rsid w:val="009B3ADD"/>
    <w:rsid w:val="009C061B"/>
    <w:rsid w:val="009C170B"/>
    <w:rsid w:val="009C1BBF"/>
    <w:rsid w:val="009C1D5F"/>
    <w:rsid w:val="009C3BFF"/>
    <w:rsid w:val="009C5C95"/>
    <w:rsid w:val="009C6ED2"/>
    <w:rsid w:val="009C7530"/>
    <w:rsid w:val="009C7AFC"/>
    <w:rsid w:val="009D043B"/>
    <w:rsid w:val="009D0B8F"/>
    <w:rsid w:val="009D1289"/>
    <w:rsid w:val="009D1E11"/>
    <w:rsid w:val="009D2584"/>
    <w:rsid w:val="009D2FAD"/>
    <w:rsid w:val="009D4EDB"/>
    <w:rsid w:val="009D5CCA"/>
    <w:rsid w:val="009D67E0"/>
    <w:rsid w:val="009E009F"/>
    <w:rsid w:val="009E093F"/>
    <w:rsid w:val="009E0BFF"/>
    <w:rsid w:val="009E0E54"/>
    <w:rsid w:val="009E2794"/>
    <w:rsid w:val="009E2D21"/>
    <w:rsid w:val="009E5A7B"/>
    <w:rsid w:val="009F0830"/>
    <w:rsid w:val="009F19F3"/>
    <w:rsid w:val="009F6537"/>
    <w:rsid w:val="00A008CE"/>
    <w:rsid w:val="00A00E20"/>
    <w:rsid w:val="00A02563"/>
    <w:rsid w:val="00A039EA"/>
    <w:rsid w:val="00A05F63"/>
    <w:rsid w:val="00A06D52"/>
    <w:rsid w:val="00A07540"/>
    <w:rsid w:val="00A11583"/>
    <w:rsid w:val="00A11D27"/>
    <w:rsid w:val="00A1222F"/>
    <w:rsid w:val="00A130E2"/>
    <w:rsid w:val="00A135D5"/>
    <w:rsid w:val="00A16B94"/>
    <w:rsid w:val="00A20CF8"/>
    <w:rsid w:val="00A24704"/>
    <w:rsid w:val="00A2551F"/>
    <w:rsid w:val="00A271F2"/>
    <w:rsid w:val="00A27535"/>
    <w:rsid w:val="00A27A3F"/>
    <w:rsid w:val="00A30567"/>
    <w:rsid w:val="00A31BBE"/>
    <w:rsid w:val="00A408C8"/>
    <w:rsid w:val="00A40AF0"/>
    <w:rsid w:val="00A41ED0"/>
    <w:rsid w:val="00A439BE"/>
    <w:rsid w:val="00A45537"/>
    <w:rsid w:val="00A516BA"/>
    <w:rsid w:val="00A5218C"/>
    <w:rsid w:val="00A53A5F"/>
    <w:rsid w:val="00A54072"/>
    <w:rsid w:val="00A54831"/>
    <w:rsid w:val="00A54DDC"/>
    <w:rsid w:val="00A56211"/>
    <w:rsid w:val="00A5666D"/>
    <w:rsid w:val="00A56C79"/>
    <w:rsid w:val="00A579B3"/>
    <w:rsid w:val="00A57BCE"/>
    <w:rsid w:val="00A63C28"/>
    <w:rsid w:val="00A677DC"/>
    <w:rsid w:val="00A678BB"/>
    <w:rsid w:val="00A70645"/>
    <w:rsid w:val="00A70FD1"/>
    <w:rsid w:val="00A72446"/>
    <w:rsid w:val="00A74657"/>
    <w:rsid w:val="00A74E0F"/>
    <w:rsid w:val="00A766CC"/>
    <w:rsid w:val="00A76716"/>
    <w:rsid w:val="00A77057"/>
    <w:rsid w:val="00A8185C"/>
    <w:rsid w:val="00A82A93"/>
    <w:rsid w:val="00A8407F"/>
    <w:rsid w:val="00A84F9B"/>
    <w:rsid w:val="00A86061"/>
    <w:rsid w:val="00A87BBE"/>
    <w:rsid w:val="00A904FA"/>
    <w:rsid w:val="00A9159C"/>
    <w:rsid w:val="00A91CD4"/>
    <w:rsid w:val="00A91F33"/>
    <w:rsid w:val="00A946F6"/>
    <w:rsid w:val="00A95DD0"/>
    <w:rsid w:val="00A97FA9"/>
    <w:rsid w:val="00AA29A4"/>
    <w:rsid w:val="00AA2C4C"/>
    <w:rsid w:val="00AA5284"/>
    <w:rsid w:val="00AA5C67"/>
    <w:rsid w:val="00AB3BF3"/>
    <w:rsid w:val="00AB79DB"/>
    <w:rsid w:val="00AB7A70"/>
    <w:rsid w:val="00AC2231"/>
    <w:rsid w:val="00AC4D0F"/>
    <w:rsid w:val="00AC6B7F"/>
    <w:rsid w:val="00AC7CB2"/>
    <w:rsid w:val="00AD2C39"/>
    <w:rsid w:val="00AD5CB0"/>
    <w:rsid w:val="00AD75C1"/>
    <w:rsid w:val="00AE0913"/>
    <w:rsid w:val="00AE0C9C"/>
    <w:rsid w:val="00AE1A0F"/>
    <w:rsid w:val="00AE23E6"/>
    <w:rsid w:val="00AE26F6"/>
    <w:rsid w:val="00AE357A"/>
    <w:rsid w:val="00AE364E"/>
    <w:rsid w:val="00AE3AE8"/>
    <w:rsid w:val="00AE453A"/>
    <w:rsid w:val="00AE4939"/>
    <w:rsid w:val="00AE64EA"/>
    <w:rsid w:val="00AE759E"/>
    <w:rsid w:val="00AF1268"/>
    <w:rsid w:val="00AF1984"/>
    <w:rsid w:val="00AF1EEB"/>
    <w:rsid w:val="00AF65DF"/>
    <w:rsid w:val="00B0332B"/>
    <w:rsid w:val="00B03616"/>
    <w:rsid w:val="00B03889"/>
    <w:rsid w:val="00B03E0C"/>
    <w:rsid w:val="00B055EE"/>
    <w:rsid w:val="00B05A97"/>
    <w:rsid w:val="00B06AC3"/>
    <w:rsid w:val="00B115A2"/>
    <w:rsid w:val="00B11C58"/>
    <w:rsid w:val="00B13A32"/>
    <w:rsid w:val="00B166F5"/>
    <w:rsid w:val="00B21F31"/>
    <w:rsid w:val="00B235F1"/>
    <w:rsid w:val="00B25A27"/>
    <w:rsid w:val="00B36D2C"/>
    <w:rsid w:val="00B37C70"/>
    <w:rsid w:val="00B404EA"/>
    <w:rsid w:val="00B422B8"/>
    <w:rsid w:val="00B4361D"/>
    <w:rsid w:val="00B43F34"/>
    <w:rsid w:val="00B44301"/>
    <w:rsid w:val="00B45356"/>
    <w:rsid w:val="00B50A1F"/>
    <w:rsid w:val="00B50B6F"/>
    <w:rsid w:val="00B516BD"/>
    <w:rsid w:val="00B55FCB"/>
    <w:rsid w:val="00B57417"/>
    <w:rsid w:val="00B606DA"/>
    <w:rsid w:val="00B60D8D"/>
    <w:rsid w:val="00B619EC"/>
    <w:rsid w:val="00B626A0"/>
    <w:rsid w:val="00B62714"/>
    <w:rsid w:val="00B65297"/>
    <w:rsid w:val="00B652CF"/>
    <w:rsid w:val="00B65D3D"/>
    <w:rsid w:val="00B67639"/>
    <w:rsid w:val="00B67AD1"/>
    <w:rsid w:val="00B70B01"/>
    <w:rsid w:val="00B71A4B"/>
    <w:rsid w:val="00B74631"/>
    <w:rsid w:val="00B74BCB"/>
    <w:rsid w:val="00B75483"/>
    <w:rsid w:val="00B76537"/>
    <w:rsid w:val="00B77B24"/>
    <w:rsid w:val="00B811A3"/>
    <w:rsid w:val="00B81725"/>
    <w:rsid w:val="00B84307"/>
    <w:rsid w:val="00B87015"/>
    <w:rsid w:val="00B9009E"/>
    <w:rsid w:val="00B90249"/>
    <w:rsid w:val="00B92765"/>
    <w:rsid w:val="00B94FC5"/>
    <w:rsid w:val="00B9621F"/>
    <w:rsid w:val="00BA0CA6"/>
    <w:rsid w:val="00BA0EDA"/>
    <w:rsid w:val="00BA209B"/>
    <w:rsid w:val="00BA39F2"/>
    <w:rsid w:val="00BA5352"/>
    <w:rsid w:val="00BA59B3"/>
    <w:rsid w:val="00BA610B"/>
    <w:rsid w:val="00BA7377"/>
    <w:rsid w:val="00BB02D2"/>
    <w:rsid w:val="00BB032B"/>
    <w:rsid w:val="00BB1663"/>
    <w:rsid w:val="00BB1E02"/>
    <w:rsid w:val="00BB370F"/>
    <w:rsid w:val="00BB5111"/>
    <w:rsid w:val="00BB53BC"/>
    <w:rsid w:val="00BB602D"/>
    <w:rsid w:val="00BB7D0A"/>
    <w:rsid w:val="00BC0784"/>
    <w:rsid w:val="00BC329C"/>
    <w:rsid w:val="00BC40DE"/>
    <w:rsid w:val="00BC6903"/>
    <w:rsid w:val="00BC6CA5"/>
    <w:rsid w:val="00BD285B"/>
    <w:rsid w:val="00BD37B7"/>
    <w:rsid w:val="00BD41BA"/>
    <w:rsid w:val="00BD49E1"/>
    <w:rsid w:val="00BD4F3D"/>
    <w:rsid w:val="00BD53E6"/>
    <w:rsid w:val="00BD595C"/>
    <w:rsid w:val="00BD5CA9"/>
    <w:rsid w:val="00BE248B"/>
    <w:rsid w:val="00BE28D9"/>
    <w:rsid w:val="00BE3FA0"/>
    <w:rsid w:val="00BE4A1B"/>
    <w:rsid w:val="00BE6134"/>
    <w:rsid w:val="00BE61BE"/>
    <w:rsid w:val="00BE6217"/>
    <w:rsid w:val="00BE6696"/>
    <w:rsid w:val="00BE763C"/>
    <w:rsid w:val="00BF36C7"/>
    <w:rsid w:val="00BF3A23"/>
    <w:rsid w:val="00BF6E95"/>
    <w:rsid w:val="00BF731A"/>
    <w:rsid w:val="00BF7D55"/>
    <w:rsid w:val="00C005E2"/>
    <w:rsid w:val="00C00EB0"/>
    <w:rsid w:val="00C01A92"/>
    <w:rsid w:val="00C026F2"/>
    <w:rsid w:val="00C02775"/>
    <w:rsid w:val="00C03E0F"/>
    <w:rsid w:val="00C03F5B"/>
    <w:rsid w:val="00C04050"/>
    <w:rsid w:val="00C05921"/>
    <w:rsid w:val="00C1086B"/>
    <w:rsid w:val="00C11325"/>
    <w:rsid w:val="00C13532"/>
    <w:rsid w:val="00C155FE"/>
    <w:rsid w:val="00C15652"/>
    <w:rsid w:val="00C15C07"/>
    <w:rsid w:val="00C200E9"/>
    <w:rsid w:val="00C226E4"/>
    <w:rsid w:val="00C260D7"/>
    <w:rsid w:val="00C263D7"/>
    <w:rsid w:val="00C26715"/>
    <w:rsid w:val="00C33286"/>
    <w:rsid w:val="00C35DD1"/>
    <w:rsid w:val="00C360CB"/>
    <w:rsid w:val="00C4079A"/>
    <w:rsid w:val="00C40B81"/>
    <w:rsid w:val="00C40EA5"/>
    <w:rsid w:val="00C41901"/>
    <w:rsid w:val="00C431F9"/>
    <w:rsid w:val="00C4389E"/>
    <w:rsid w:val="00C44488"/>
    <w:rsid w:val="00C445A1"/>
    <w:rsid w:val="00C453B3"/>
    <w:rsid w:val="00C50138"/>
    <w:rsid w:val="00C505B6"/>
    <w:rsid w:val="00C53F39"/>
    <w:rsid w:val="00C54CD5"/>
    <w:rsid w:val="00C55643"/>
    <w:rsid w:val="00C565B0"/>
    <w:rsid w:val="00C605E5"/>
    <w:rsid w:val="00C61DCC"/>
    <w:rsid w:val="00C638A4"/>
    <w:rsid w:val="00C66200"/>
    <w:rsid w:val="00C70304"/>
    <w:rsid w:val="00C7216A"/>
    <w:rsid w:val="00C72C9A"/>
    <w:rsid w:val="00C743FB"/>
    <w:rsid w:val="00C74BA3"/>
    <w:rsid w:val="00C75950"/>
    <w:rsid w:val="00C77435"/>
    <w:rsid w:val="00C812D6"/>
    <w:rsid w:val="00C81A6F"/>
    <w:rsid w:val="00C82A9A"/>
    <w:rsid w:val="00C8625C"/>
    <w:rsid w:val="00C8726F"/>
    <w:rsid w:val="00C916C9"/>
    <w:rsid w:val="00C93367"/>
    <w:rsid w:val="00C96A17"/>
    <w:rsid w:val="00C97DD5"/>
    <w:rsid w:val="00CA0DFE"/>
    <w:rsid w:val="00CA1135"/>
    <w:rsid w:val="00CA2B17"/>
    <w:rsid w:val="00CA30DC"/>
    <w:rsid w:val="00CA3481"/>
    <w:rsid w:val="00CA42BE"/>
    <w:rsid w:val="00CA42D2"/>
    <w:rsid w:val="00CA5241"/>
    <w:rsid w:val="00CA7909"/>
    <w:rsid w:val="00CB081E"/>
    <w:rsid w:val="00CB26F5"/>
    <w:rsid w:val="00CB4461"/>
    <w:rsid w:val="00CB547B"/>
    <w:rsid w:val="00CC4528"/>
    <w:rsid w:val="00CC6921"/>
    <w:rsid w:val="00CC763F"/>
    <w:rsid w:val="00CD0BD8"/>
    <w:rsid w:val="00CD445B"/>
    <w:rsid w:val="00CD51DF"/>
    <w:rsid w:val="00CD5C3F"/>
    <w:rsid w:val="00CD68B2"/>
    <w:rsid w:val="00CE171D"/>
    <w:rsid w:val="00CE2F51"/>
    <w:rsid w:val="00CE2F60"/>
    <w:rsid w:val="00CE465D"/>
    <w:rsid w:val="00CE5CAE"/>
    <w:rsid w:val="00CE5EDF"/>
    <w:rsid w:val="00CE68C6"/>
    <w:rsid w:val="00CE7306"/>
    <w:rsid w:val="00CF2D6C"/>
    <w:rsid w:val="00CF446E"/>
    <w:rsid w:val="00CF47A8"/>
    <w:rsid w:val="00CF4C85"/>
    <w:rsid w:val="00CF5007"/>
    <w:rsid w:val="00CF7A70"/>
    <w:rsid w:val="00D0236E"/>
    <w:rsid w:val="00D0545A"/>
    <w:rsid w:val="00D05A73"/>
    <w:rsid w:val="00D060EA"/>
    <w:rsid w:val="00D07DCB"/>
    <w:rsid w:val="00D11C96"/>
    <w:rsid w:val="00D13A9C"/>
    <w:rsid w:val="00D148C3"/>
    <w:rsid w:val="00D14A06"/>
    <w:rsid w:val="00D15B03"/>
    <w:rsid w:val="00D16CD6"/>
    <w:rsid w:val="00D174B5"/>
    <w:rsid w:val="00D242CF"/>
    <w:rsid w:val="00D30047"/>
    <w:rsid w:val="00D31C91"/>
    <w:rsid w:val="00D3267D"/>
    <w:rsid w:val="00D32E6A"/>
    <w:rsid w:val="00D32E7F"/>
    <w:rsid w:val="00D33098"/>
    <w:rsid w:val="00D35D8D"/>
    <w:rsid w:val="00D36A62"/>
    <w:rsid w:val="00D404B5"/>
    <w:rsid w:val="00D43489"/>
    <w:rsid w:val="00D4420E"/>
    <w:rsid w:val="00D44306"/>
    <w:rsid w:val="00D51385"/>
    <w:rsid w:val="00D5318F"/>
    <w:rsid w:val="00D5711F"/>
    <w:rsid w:val="00D575FF"/>
    <w:rsid w:val="00D60A00"/>
    <w:rsid w:val="00D60D48"/>
    <w:rsid w:val="00D6345C"/>
    <w:rsid w:val="00D6467A"/>
    <w:rsid w:val="00D673E9"/>
    <w:rsid w:val="00D71C68"/>
    <w:rsid w:val="00D71C9E"/>
    <w:rsid w:val="00D7499F"/>
    <w:rsid w:val="00D749EC"/>
    <w:rsid w:val="00D8174D"/>
    <w:rsid w:val="00D827D9"/>
    <w:rsid w:val="00D84F7B"/>
    <w:rsid w:val="00D9739F"/>
    <w:rsid w:val="00DA01C1"/>
    <w:rsid w:val="00DA3762"/>
    <w:rsid w:val="00DA3CDB"/>
    <w:rsid w:val="00DA6331"/>
    <w:rsid w:val="00DB028F"/>
    <w:rsid w:val="00DB137A"/>
    <w:rsid w:val="00DB2100"/>
    <w:rsid w:val="00DB2ED3"/>
    <w:rsid w:val="00DB3051"/>
    <w:rsid w:val="00DB6419"/>
    <w:rsid w:val="00DB67A0"/>
    <w:rsid w:val="00DC07D9"/>
    <w:rsid w:val="00DC0E9B"/>
    <w:rsid w:val="00DC17FA"/>
    <w:rsid w:val="00DC2332"/>
    <w:rsid w:val="00DC23BE"/>
    <w:rsid w:val="00DC29AA"/>
    <w:rsid w:val="00DC2A6C"/>
    <w:rsid w:val="00DC2E55"/>
    <w:rsid w:val="00DC474F"/>
    <w:rsid w:val="00DC4D54"/>
    <w:rsid w:val="00DC53B7"/>
    <w:rsid w:val="00DC78B4"/>
    <w:rsid w:val="00DC7EF3"/>
    <w:rsid w:val="00DD1B62"/>
    <w:rsid w:val="00DD1CFA"/>
    <w:rsid w:val="00DD20C6"/>
    <w:rsid w:val="00DD73C3"/>
    <w:rsid w:val="00DD7D97"/>
    <w:rsid w:val="00DE2105"/>
    <w:rsid w:val="00DE513B"/>
    <w:rsid w:val="00DF083C"/>
    <w:rsid w:val="00DF1586"/>
    <w:rsid w:val="00DF178C"/>
    <w:rsid w:val="00DF1BA2"/>
    <w:rsid w:val="00DF3057"/>
    <w:rsid w:val="00DF3860"/>
    <w:rsid w:val="00DF5FA3"/>
    <w:rsid w:val="00DF607C"/>
    <w:rsid w:val="00DF62D4"/>
    <w:rsid w:val="00DF63E5"/>
    <w:rsid w:val="00DF65B7"/>
    <w:rsid w:val="00DF6D0D"/>
    <w:rsid w:val="00E00428"/>
    <w:rsid w:val="00E00D11"/>
    <w:rsid w:val="00E02236"/>
    <w:rsid w:val="00E0400A"/>
    <w:rsid w:val="00E069CD"/>
    <w:rsid w:val="00E06F15"/>
    <w:rsid w:val="00E078BD"/>
    <w:rsid w:val="00E116B8"/>
    <w:rsid w:val="00E11D36"/>
    <w:rsid w:val="00E12C74"/>
    <w:rsid w:val="00E17052"/>
    <w:rsid w:val="00E17D0C"/>
    <w:rsid w:val="00E17D7D"/>
    <w:rsid w:val="00E2196F"/>
    <w:rsid w:val="00E220E4"/>
    <w:rsid w:val="00E22ACF"/>
    <w:rsid w:val="00E22F27"/>
    <w:rsid w:val="00E23582"/>
    <w:rsid w:val="00E247B1"/>
    <w:rsid w:val="00E30393"/>
    <w:rsid w:val="00E3081A"/>
    <w:rsid w:val="00E32628"/>
    <w:rsid w:val="00E344DC"/>
    <w:rsid w:val="00E36014"/>
    <w:rsid w:val="00E43C5A"/>
    <w:rsid w:val="00E44B29"/>
    <w:rsid w:val="00E44FF3"/>
    <w:rsid w:val="00E52302"/>
    <w:rsid w:val="00E52839"/>
    <w:rsid w:val="00E5284E"/>
    <w:rsid w:val="00E56BE0"/>
    <w:rsid w:val="00E56D48"/>
    <w:rsid w:val="00E60CFC"/>
    <w:rsid w:val="00E63B79"/>
    <w:rsid w:val="00E649FE"/>
    <w:rsid w:val="00E6566C"/>
    <w:rsid w:val="00E6620C"/>
    <w:rsid w:val="00E67227"/>
    <w:rsid w:val="00E728A5"/>
    <w:rsid w:val="00E73C19"/>
    <w:rsid w:val="00E7472A"/>
    <w:rsid w:val="00E76286"/>
    <w:rsid w:val="00E762FB"/>
    <w:rsid w:val="00E766AE"/>
    <w:rsid w:val="00E77E06"/>
    <w:rsid w:val="00E85918"/>
    <w:rsid w:val="00E85CAE"/>
    <w:rsid w:val="00E86A9D"/>
    <w:rsid w:val="00E86C07"/>
    <w:rsid w:val="00E873AB"/>
    <w:rsid w:val="00E90E76"/>
    <w:rsid w:val="00E943A2"/>
    <w:rsid w:val="00E97D35"/>
    <w:rsid w:val="00EA0DDF"/>
    <w:rsid w:val="00EA1EC1"/>
    <w:rsid w:val="00EA2C96"/>
    <w:rsid w:val="00EA5599"/>
    <w:rsid w:val="00EA5745"/>
    <w:rsid w:val="00EA5EFF"/>
    <w:rsid w:val="00EA604F"/>
    <w:rsid w:val="00EA6E26"/>
    <w:rsid w:val="00EA7B73"/>
    <w:rsid w:val="00EB066A"/>
    <w:rsid w:val="00EB3668"/>
    <w:rsid w:val="00EB7A8E"/>
    <w:rsid w:val="00EB7AA0"/>
    <w:rsid w:val="00EC018A"/>
    <w:rsid w:val="00EC2A75"/>
    <w:rsid w:val="00EC3A7E"/>
    <w:rsid w:val="00EC50F1"/>
    <w:rsid w:val="00ED03E5"/>
    <w:rsid w:val="00ED0BD4"/>
    <w:rsid w:val="00ED10E1"/>
    <w:rsid w:val="00ED20D3"/>
    <w:rsid w:val="00ED3C1C"/>
    <w:rsid w:val="00ED5B62"/>
    <w:rsid w:val="00ED5EBF"/>
    <w:rsid w:val="00ED66F5"/>
    <w:rsid w:val="00ED7206"/>
    <w:rsid w:val="00ED7A3D"/>
    <w:rsid w:val="00EE16EA"/>
    <w:rsid w:val="00EE4BB5"/>
    <w:rsid w:val="00EE51C9"/>
    <w:rsid w:val="00EE5B7C"/>
    <w:rsid w:val="00EE61A2"/>
    <w:rsid w:val="00EE6FA8"/>
    <w:rsid w:val="00EF0072"/>
    <w:rsid w:val="00EF2F0B"/>
    <w:rsid w:val="00EF6248"/>
    <w:rsid w:val="00EF7CFA"/>
    <w:rsid w:val="00F00F67"/>
    <w:rsid w:val="00F05E05"/>
    <w:rsid w:val="00F06592"/>
    <w:rsid w:val="00F0775D"/>
    <w:rsid w:val="00F1180D"/>
    <w:rsid w:val="00F11FD2"/>
    <w:rsid w:val="00F13470"/>
    <w:rsid w:val="00F13E20"/>
    <w:rsid w:val="00F140F7"/>
    <w:rsid w:val="00F15C15"/>
    <w:rsid w:val="00F17C1D"/>
    <w:rsid w:val="00F224A9"/>
    <w:rsid w:val="00F23BD5"/>
    <w:rsid w:val="00F256FC"/>
    <w:rsid w:val="00F25FB5"/>
    <w:rsid w:val="00F2733C"/>
    <w:rsid w:val="00F337A5"/>
    <w:rsid w:val="00F375FB"/>
    <w:rsid w:val="00F40607"/>
    <w:rsid w:val="00F43D55"/>
    <w:rsid w:val="00F44CD4"/>
    <w:rsid w:val="00F450AE"/>
    <w:rsid w:val="00F45B08"/>
    <w:rsid w:val="00F500A7"/>
    <w:rsid w:val="00F55102"/>
    <w:rsid w:val="00F551AB"/>
    <w:rsid w:val="00F62CA7"/>
    <w:rsid w:val="00F641F8"/>
    <w:rsid w:val="00F65574"/>
    <w:rsid w:val="00F65C66"/>
    <w:rsid w:val="00F662E9"/>
    <w:rsid w:val="00F70B57"/>
    <w:rsid w:val="00F752BD"/>
    <w:rsid w:val="00F80D80"/>
    <w:rsid w:val="00F80F14"/>
    <w:rsid w:val="00F81A80"/>
    <w:rsid w:val="00F82640"/>
    <w:rsid w:val="00F83C94"/>
    <w:rsid w:val="00F84890"/>
    <w:rsid w:val="00F84DE0"/>
    <w:rsid w:val="00F8618E"/>
    <w:rsid w:val="00F9368F"/>
    <w:rsid w:val="00F95623"/>
    <w:rsid w:val="00F972DF"/>
    <w:rsid w:val="00F97C5C"/>
    <w:rsid w:val="00FA2673"/>
    <w:rsid w:val="00FA6775"/>
    <w:rsid w:val="00FA7115"/>
    <w:rsid w:val="00FB064F"/>
    <w:rsid w:val="00FB16BC"/>
    <w:rsid w:val="00FB1B51"/>
    <w:rsid w:val="00FB20BD"/>
    <w:rsid w:val="00FB25C5"/>
    <w:rsid w:val="00FB3F1D"/>
    <w:rsid w:val="00FB443D"/>
    <w:rsid w:val="00FB618E"/>
    <w:rsid w:val="00FB6522"/>
    <w:rsid w:val="00FB6C36"/>
    <w:rsid w:val="00FB7542"/>
    <w:rsid w:val="00FC3BF9"/>
    <w:rsid w:val="00FC3E5D"/>
    <w:rsid w:val="00FD0DCE"/>
    <w:rsid w:val="00FD1395"/>
    <w:rsid w:val="00FD24EB"/>
    <w:rsid w:val="00FD3547"/>
    <w:rsid w:val="00FD387A"/>
    <w:rsid w:val="00FD47CE"/>
    <w:rsid w:val="00FD5383"/>
    <w:rsid w:val="00FD61EA"/>
    <w:rsid w:val="00FE0159"/>
    <w:rsid w:val="00FE4B9A"/>
    <w:rsid w:val="00FE4DD5"/>
    <w:rsid w:val="00FE6E6C"/>
    <w:rsid w:val="00FF1487"/>
    <w:rsid w:val="00FF298F"/>
    <w:rsid w:val="00FF3544"/>
    <w:rsid w:val="00FF362F"/>
    <w:rsid w:val="00FF3646"/>
    <w:rsid w:val="00FF5E12"/>
    <w:rsid w:val="40332CA1"/>
    <w:rsid w:val="698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footnote text" w:semiHidden="1"/>
    <w:lsdException w:name="annotation text" w:semiHidden="1"/>
    <w:lsdException w:name="caption" w:semiHidden="1" w:unhideWhenUsed="1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Bodytext1"/>
    <w:qFormat/>
    <w:pPr>
      <w:keepNext/>
      <w:spacing w:before="240" w:after="60"/>
      <w:ind w:left="720" w:hanging="720"/>
      <w:outlineLvl w:val="0"/>
    </w:pPr>
    <w:rPr>
      <w:b/>
      <w:caps/>
      <w:kern w:val="28"/>
      <w:sz w:val="24"/>
      <w:lang w:eastAsia="en-US"/>
    </w:rPr>
  </w:style>
  <w:style w:type="paragraph" w:styleId="2">
    <w:name w:val="heading 2"/>
    <w:basedOn w:val="a"/>
    <w:next w:val="Bodytext1"/>
    <w:qFormat/>
    <w:pPr>
      <w:keepNext/>
      <w:spacing w:before="120" w:after="60"/>
      <w:ind w:left="720" w:hanging="720"/>
      <w:outlineLvl w:val="1"/>
    </w:pPr>
    <w:rPr>
      <w:b/>
      <w:sz w:val="24"/>
      <w:lang w:eastAsia="en-US"/>
    </w:rPr>
  </w:style>
  <w:style w:type="paragraph" w:styleId="3">
    <w:name w:val="heading 3"/>
    <w:basedOn w:val="a"/>
    <w:next w:val="a"/>
    <w:qFormat/>
    <w:pPr>
      <w:keepNext/>
      <w:spacing w:before="120" w:after="60"/>
      <w:ind w:left="720" w:hanging="720"/>
      <w:outlineLvl w:val="2"/>
    </w:pPr>
    <w:rPr>
      <w:b/>
      <w:sz w:val="24"/>
      <w:lang w:eastAsia="en-US"/>
    </w:rPr>
  </w:style>
  <w:style w:type="paragraph" w:styleId="4">
    <w:name w:val="heading 4"/>
    <w:basedOn w:val="a"/>
    <w:next w:val="Bodytext1"/>
    <w:qFormat/>
    <w:pPr>
      <w:keepNext/>
      <w:spacing w:before="120" w:after="60"/>
      <w:ind w:left="864" w:hanging="864"/>
      <w:outlineLvl w:val="3"/>
    </w:pPr>
    <w:rPr>
      <w:b/>
      <w:sz w:val="24"/>
      <w:lang w:eastAsia="en-US"/>
    </w:rPr>
  </w:style>
  <w:style w:type="paragraph" w:styleId="5">
    <w:name w:val="heading 5"/>
    <w:basedOn w:val="a"/>
    <w:next w:val="Bodytext1"/>
    <w:qFormat/>
    <w:pPr>
      <w:keepNext/>
      <w:spacing w:before="240" w:after="60"/>
      <w:ind w:left="720" w:hanging="720"/>
      <w:outlineLvl w:val="4"/>
    </w:pPr>
    <w:rPr>
      <w:b/>
      <w:sz w:val="24"/>
      <w:lang w:eastAsia="en-US"/>
    </w:rPr>
  </w:style>
  <w:style w:type="paragraph" w:styleId="6">
    <w:name w:val="heading 6"/>
    <w:basedOn w:val="a"/>
    <w:next w:val="a"/>
    <w:qFormat/>
    <w:pPr>
      <w:spacing w:before="240" w:after="60"/>
      <w:ind w:left="720" w:hanging="720"/>
      <w:outlineLvl w:val="5"/>
    </w:pPr>
    <w:rPr>
      <w:b/>
      <w:sz w:val="24"/>
      <w:lang w:eastAsia="en-US"/>
    </w:rPr>
  </w:style>
  <w:style w:type="paragraph" w:styleId="7">
    <w:name w:val="heading 7"/>
    <w:basedOn w:val="a"/>
    <w:next w:val="a"/>
    <w:qFormat/>
    <w:pPr>
      <w:spacing w:before="240" w:after="60"/>
      <w:ind w:left="5184" w:hanging="720"/>
      <w:outlineLvl w:val="6"/>
    </w:pPr>
    <w:rPr>
      <w:sz w:val="24"/>
      <w:lang w:eastAsia="en-US"/>
    </w:rPr>
  </w:style>
  <w:style w:type="paragraph" w:styleId="8">
    <w:name w:val="heading 8"/>
    <w:basedOn w:val="a"/>
    <w:next w:val="a"/>
    <w:qFormat/>
    <w:pPr>
      <w:spacing w:before="240" w:after="60"/>
      <w:ind w:left="5904" w:hanging="720"/>
      <w:outlineLvl w:val="7"/>
    </w:pPr>
    <w:rPr>
      <w:i/>
      <w:sz w:val="24"/>
      <w:lang w:eastAsia="en-US"/>
    </w:rPr>
  </w:style>
  <w:style w:type="paragraph" w:styleId="9">
    <w:name w:val="heading 9"/>
    <w:basedOn w:val="a"/>
    <w:next w:val="a"/>
    <w:qFormat/>
    <w:pPr>
      <w:spacing w:before="240" w:after="60"/>
      <w:ind w:left="6624" w:hanging="720"/>
      <w:outlineLvl w:val="8"/>
    </w:pPr>
    <w:rPr>
      <w:b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rPr>
      <w:rFonts w:eastAsia="宋体"/>
      <w:sz w:val="24"/>
      <w:lang w:val="en-US" w:eastAsia="en-US" w:bidi="ar-SA"/>
    </w:rPr>
  </w:style>
  <w:style w:type="character" w:styleId="a3">
    <w:name w:val="footnote reference"/>
    <w:semiHidden/>
    <w:rPr>
      <w:vertAlign w:val="superscript"/>
    </w:rPr>
  </w:style>
  <w:style w:type="character" w:styleId="a4">
    <w:name w:val="annotation reference"/>
    <w:semiHidden/>
    <w:rPr>
      <w:sz w:val="21"/>
      <w:szCs w:val="21"/>
    </w:rPr>
  </w:style>
  <w:style w:type="character" w:styleId="a5">
    <w:name w:val="page number"/>
    <w:basedOn w:val="a0"/>
  </w:style>
  <w:style w:type="paragraph" w:customStyle="1" w:styleId="shortanswer">
    <w:name w:val="short answer"/>
    <w:basedOn w:val="a"/>
    <w:pPr>
      <w:spacing w:before="120" w:line="200" w:lineRule="exact"/>
    </w:pPr>
    <w:rPr>
      <w:rFonts w:ascii="Courier New" w:hAnsi="Courier New"/>
    </w:rPr>
  </w:style>
  <w:style w:type="paragraph" w:customStyle="1" w:styleId="shortspacer">
    <w:name w:val="short spacer"/>
    <w:basedOn w:val="Shortquestions"/>
    <w:pPr>
      <w:spacing w:line="100" w:lineRule="exact"/>
    </w:pPr>
  </w:style>
  <w:style w:type="paragraph" w:customStyle="1" w:styleId="FinePrint">
    <w:name w:val="FinePrint"/>
    <w:basedOn w:val="a"/>
    <w:pPr>
      <w:jc w:val="right"/>
    </w:pPr>
    <w:rPr>
      <w:rFonts w:ascii="Courier New" w:hAnsi="Courier New"/>
      <w:sz w:val="16"/>
    </w:rPr>
  </w:style>
  <w:style w:type="paragraph" w:styleId="a6">
    <w:name w:val="footnote text"/>
    <w:basedOn w:val="a"/>
    <w:semiHidden/>
  </w:style>
  <w:style w:type="paragraph" w:styleId="a7">
    <w:name w:val="annotation subject"/>
    <w:basedOn w:val="a8"/>
    <w:next w:val="a8"/>
    <w:semiHidden/>
    <w:rPr>
      <w:b/>
      <w:bCs/>
    </w:rPr>
  </w:style>
  <w:style w:type="paragraph" w:customStyle="1" w:styleId="shortSpacer0">
    <w:name w:val="shortSpacer"/>
    <w:basedOn w:val="protocolquestions"/>
    <w:pPr>
      <w:spacing w:before="0" w:line="80" w:lineRule="exact"/>
      <w:jc w:val="center"/>
    </w:pPr>
    <w:rPr>
      <w:sz w:val="16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Date"/>
    <w:basedOn w:val="a"/>
    <w:next w:val="a"/>
    <w:pPr>
      <w:widowControl w:val="0"/>
      <w:jc w:val="both"/>
    </w:pPr>
    <w:rPr>
      <w:kern w:val="2"/>
      <w:sz w:val="24"/>
      <w:szCs w:val="24"/>
    </w:rPr>
  </w:style>
  <w:style w:type="paragraph" w:styleId="ab">
    <w:name w:val="Body Text"/>
    <w:basedOn w:val="a"/>
    <w:pPr>
      <w:jc w:val="both"/>
    </w:pPr>
    <w:rPr>
      <w:rFonts w:ascii="New York" w:hAnsi="New York"/>
    </w:rPr>
  </w:style>
  <w:style w:type="paragraph" w:styleId="a8">
    <w:name w:val="annotation text"/>
    <w:basedOn w:val="a"/>
    <w:semiHidden/>
  </w:style>
  <w:style w:type="paragraph" w:customStyle="1" w:styleId="protocolanswer">
    <w:name w:val="protocol answer"/>
    <w:basedOn w:val="a"/>
    <w:pPr>
      <w:spacing w:before="120" w:line="200" w:lineRule="exact"/>
    </w:pPr>
    <w:rPr>
      <w:rFonts w:ascii="Courier New" w:hAnsi="Courier New"/>
    </w:rPr>
  </w:style>
  <w:style w:type="paragraph" w:customStyle="1" w:styleId="Bodytext1">
    <w:name w:val="Body text 1"/>
    <w:basedOn w:val="a"/>
    <w:pPr>
      <w:spacing w:after="120"/>
    </w:pPr>
    <w:rPr>
      <w:sz w:val="24"/>
      <w:lang w:eastAsia="en-US"/>
    </w:rPr>
  </w:style>
  <w:style w:type="paragraph" w:styleId="20">
    <w:name w:val="toc 2"/>
    <w:basedOn w:val="a"/>
    <w:next w:val="a"/>
    <w:semiHidden/>
    <w:rPr>
      <w:sz w:val="24"/>
      <w:u w:val="single"/>
      <w:lang w:eastAsia="en-US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paragraph" w:styleId="ad">
    <w:name w:val="footer"/>
    <w:basedOn w:val="a"/>
    <w:pPr>
      <w:tabs>
        <w:tab w:val="center" w:pos="4320"/>
        <w:tab w:val="right" w:pos="8640"/>
      </w:tabs>
    </w:pPr>
  </w:style>
  <w:style w:type="paragraph" w:customStyle="1" w:styleId="Shortquestions">
    <w:name w:val="Short questions"/>
    <w:basedOn w:val="a"/>
    <w:pPr>
      <w:spacing w:line="200" w:lineRule="exact"/>
    </w:pPr>
    <w:rPr>
      <w:rFonts w:ascii="Arial Narrow" w:hAnsi="Arial Narrow"/>
    </w:rPr>
  </w:style>
  <w:style w:type="paragraph" w:customStyle="1" w:styleId="protocolquestions">
    <w:name w:val="protocol questions"/>
    <w:basedOn w:val="a"/>
    <w:pPr>
      <w:spacing w:before="120" w:line="200" w:lineRule="exact"/>
    </w:pPr>
    <w:rPr>
      <w:rFonts w:ascii="Arial Narrow" w:hAnsi="Arial Narrow"/>
    </w:rPr>
  </w:style>
  <w:style w:type="table" w:styleId="ae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footnote text" w:semiHidden="1"/>
    <w:lsdException w:name="annotation text" w:semiHidden="1"/>
    <w:lsdException w:name="caption" w:semiHidden="1" w:unhideWhenUsed="1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Bodytext1"/>
    <w:qFormat/>
    <w:pPr>
      <w:keepNext/>
      <w:spacing w:before="240" w:after="60"/>
      <w:ind w:left="720" w:hanging="720"/>
      <w:outlineLvl w:val="0"/>
    </w:pPr>
    <w:rPr>
      <w:b/>
      <w:caps/>
      <w:kern w:val="28"/>
      <w:sz w:val="24"/>
      <w:lang w:eastAsia="en-US"/>
    </w:rPr>
  </w:style>
  <w:style w:type="paragraph" w:styleId="2">
    <w:name w:val="heading 2"/>
    <w:basedOn w:val="a"/>
    <w:next w:val="Bodytext1"/>
    <w:qFormat/>
    <w:pPr>
      <w:keepNext/>
      <w:spacing w:before="120" w:after="60"/>
      <w:ind w:left="720" w:hanging="720"/>
      <w:outlineLvl w:val="1"/>
    </w:pPr>
    <w:rPr>
      <w:b/>
      <w:sz w:val="24"/>
      <w:lang w:eastAsia="en-US"/>
    </w:rPr>
  </w:style>
  <w:style w:type="paragraph" w:styleId="3">
    <w:name w:val="heading 3"/>
    <w:basedOn w:val="a"/>
    <w:next w:val="a"/>
    <w:qFormat/>
    <w:pPr>
      <w:keepNext/>
      <w:spacing w:before="120" w:after="60"/>
      <w:ind w:left="720" w:hanging="720"/>
      <w:outlineLvl w:val="2"/>
    </w:pPr>
    <w:rPr>
      <w:b/>
      <w:sz w:val="24"/>
      <w:lang w:eastAsia="en-US"/>
    </w:rPr>
  </w:style>
  <w:style w:type="paragraph" w:styleId="4">
    <w:name w:val="heading 4"/>
    <w:basedOn w:val="a"/>
    <w:next w:val="Bodytext1"/>
    <w:qFormat/>
    <w:pPr>
      <w:keepNext/>
      <w:spacing w:before="120" w:after="60"/>
      <w:ind w:left="864" w:hanging="864"/>
      <w:outlineLvl w:val="3"/>
    </w:pPr>
    <w:rPr>
      <w:b/>
      <w:sz w:val="24"/>
      <w:lang w:eastAsia="en-US"/>
    </w:rPr>
  </w:style>
  <w:style w:type="paragraph" w:styleId="5">
    <w:name w:val="heading 5"/>
    <w:basedOn w:val="a"/>
    <w:next w:val="Bodytext1"/>
    <w:qFormat/>
    <w:pPr>
      <w:keepNext/>
      <w:spacing w:before="240" w:after="60"/>
      <w:ind w:left="720" w:hanging="720"/>
      <w:outlineLvl w:val="4"/>
    </w:pPr>
    <w:rPr>
      <w:b/>
      <w:sz w:val="24"/>
      <w:lang w:eastAsia="en-US"/>
    </w:rPr>
  </w:style>
  <w:style w:type="paragraph" w:styleId="6">
    <w:name w:val="heading 6"/>
    <w:basedOn w:val="a"/>
    <w:next w:val="a"/>
    <w:qFormat/>
    <w:pPr>
      <w:spacing w:before="240" w:after="60"/>
      <w:ind w:left="720" w:hanging="720"/>
      <w:outlineLvl w:val="5"/>
    </w:pPr>
    <w:rPr>
      <w:b/>
      <w:sz w:val="24"/>
      <w:lang w:eastAsia="en-US"/>
    </w:rPr>
  </w:style>
  <w:style w:type="paragraph" w:styleId="7">
    <w:name w:val="heading 7"/>
    <w:basedOn w:val="a"/>
    <w:next w:val="a"/>
    <w:qFormat/>
    <w:pPr>
      <w:spacing w:before="240" w:after="60"/>
      <w:ind w:left="5184" w:hanging="720"/>
      <w:outlineLvl w:val="6"/>
    </w:pPr>
    <w:rPr>
      <w:sz w:val="24"/>
      <w:lang w:eastAsia="en-US"/>
    </w:rPr>
  </w:style>
  <w:style w:type="paragraph" w:styleId="8">
    <w:name w:val="heading 8"/>
    <w:basedOn w:val="a"/>
    <w:next w:val="a"/>
    <w:qFormat/>
    <w:pPr>
      <w:spacing w:before="240" w:after="60"/>
      <w:ind w:left="5904" w:hanging="720"/>
      <w:outlineLvl w:val="7"/>
    </w:pPr>
    <w:rPr>
      <w:i/>
      <w:sz w:val="24"/>
      <w:lang w:eastAsia="en-US"/>
    </w:rPr>
  </w:style>
  <w:style w:type="paragraph" w:styleId="9">
    <w:name w:val="heading 9"/>
    <w:basedOn w:val="a"/>
    <w:next w:val="a"/>
    <w:qFormat/>
    <w:pPr>
      <w:spacing w:before="240" w:after="60"/>
      <w:ind w:left="6624" w:hanging="720"/>
      <w:outlineLvl w:val="8"/>
    </w:pPr>
    <w:rPr>
      <w:b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rPr>
      <w:rFonts w:eastAsia="宋体"/>
      <w:sz w:val="24"/>
      <w:lang w:val="en-US" w:eastAsia="en-US" w:bidi="ar-SA"/>
    </w:rPr>
  </w:style>
  <w:style w:type="character" w:styleId="a3">
    <w:name w:val="footnote reference"/>
    <w:semiHidden/>
    <w:rPr>
      <w:vertAlign w:val="superscript"/>
    </w:rPr>
  </w:style>
  <w:style w:type="character" w:styleId="a4">
    <w:name w:val="annotation reference"/>
    <w:semiHidden/>
    <w:rPr>
      <w:sz w:val="21"/>
      <w:szCs w:val="21"/>
    </w:rPr>
  </w:style>
  <w:style w:type="character" w:styleId="a5">
    <w:name w:val="page number"/>
    <w:basedOn w:val="a0"/>
  </w:style>
  <w:style w:type="paragraph" w:customStyle="1" w:styleId="shortanswer">
    <w:name w:val="short answer"/>
    <w:basedOn w:val="a"/>
    <w:pPr>
      <w:spacing w:before="120" w:line="200" w:lineRule="exact"/>
    </w:pPr>
    <w:rPr>
      <w:rFonts w:ascii="Courier New" w:hAnsi="Courier New"/>
    </w:rPr>
  </w:style>
  <w:style w:type="paragraph" w:customStyle="1" w:styleId="shortspacer">
    <w:name w:val="short spacer"/>
    <w:basedOn w:val="Shortquestions"/>
    <w:pPr>
      <w:spacing w:line="100" w:lineRule="exact"/>
    </w:pPr>
  </w:style>
  <w:style w:type="paragraph" w:customStyle="1" w:styleId="FinePrint">
    <w:name w:val="FinePrint"/>
    <w:basedOn w:val="a"/>
    <w:pPr>
      <w:jc w:val="right"/>
    </w:pPr>
    <w:rPr>
      <w:rFonts w:ascii="Courier New" w:hAnsi="Courier New"/>
      <w:sz w:val="16"/>
    </w:rPr>
  </w:style>
  <w:style w:type="paragraph" w:styleId="a6">
    <w:name w:val="footnote text"/>
    <w:basedOn w:val="a"/>
    <w:semiHidden/>
  </w:style>
  <w:style w:type="paragraph" w:styleId="a7">
    <w:name w:val="annotation subject"/>
    <w:basedOn w:val="a8"/>
    <w:next w:val="a8"/>
    <w:semiHidden/>
    <w:rPr>
      <w:b/>
      <w:bCs/>
    </w:rPr>
  </w:style>
  <w:style w:type="paragraph" w:customStyle="1" w:styleId="shortSpacer0">
    <w:name w:val="shortSpacer"/>
    <w:basedOn w:val="protocolquestions"/>
    <w:pPr>
      <w:spacing w:before="0" w:line="80" w:lineRule="exact"/>
      <w:jc w:val="center"/>
    </w:pPr>
    <w:rPr>
      <w:sz w:val="16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Date"/>
    <w:basedOn w:val="a"/>
    <w:next w:val="a"/>
    <w:pPr>
      <w:widowControl w:val="0"/>
      <w:jc w:val="both"/>
    </w:pPr>
    <w:rPr>
      <w:kern w:val="2"/>
      <w:sz w:val="24"/>
      <w:szCs w:val="24"/>
    </w:rPr>
  </w:style>
  <w:style w:type="paragraph" w:styleId="ab">
    <w:name w:val="Body Text"/>
    <w:basedOn w:val="a"/>
    <w:pPr>
      <w:jc w:val="both"/>
    </w:pPr>
    <w:rPr>
      <w:rFonts w:ascii="New York" w:hAnsi="New York"/>
    </w:rPr>
  </w:style>
  <w:style w:type="paragraph" w:styleId="a8">
    <w:name w:val="annotation text"/>
    <w:basedOn w:val="a"/>
    <w:semiHidden/>
  </w:style>
  <w:style w:type="paragraph" w:customStyle="1" w:styleId="protocolanswer">
    <w:name w:val="protocol answer"/>
    <w:basedOn w:val="a"/>
    <w:pPr>
      <w:spacing w:before="120" w:line="200" w:lineRule="exact"/>
    </w:pPr>
    <w:rPr>
      <w:rFonts w:ascii="Courier New" w:hAnsi="Courier New"/>
    </w:rPr>
  </w:style>
  <w:style w:type="paragraph" w:customStyle="1" w:styleId="Bodytext1">
    <w:name w:val="Body text 1"/>
    <w:basedOn w:val="a"/>
    <w:pPr>
      <w:spacing w:after="120"/>
    </w:pPr>
    <w:rPr>
      <w:sz w:val="24"/>
      <w:lang w:eastAsia="en-US"/>
    </w:rPr>
  </w:style>
  <w:style w:type="paragraph" w:styleId="20">
    <w:name w:val="toc 2"/>
    <w:basedOn w:val="a"/>
    <w:next w:val="a"/>
    <w:semiHidden/>
    <w:rPr>
      <w:sz w:val="24"/>
      <w:u w:val="single"/>
      <w:lang w:eastAsia="en-US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paragraph" w:styleId="ad">
    <w:name w:val="footer"/>
    <w:basedOn w:val="a"/>
    <w:pPr>
      <w:tabs>
        <w:tab w:val="center" w:pos="4320"/>
        <w:tab w:val="right" w:pos="8640"/>
      </w:tabs>
    </w:pPr>
  </w:style>
  <w:style w:type="paragraph" w:customStyle="1" w:styleId="Shortquestions">
    <w:name w:val="Short questions"/>
    <w:basedOn w:val="a"/>
    <w:pPr>
      <w:spacing w:line="200" w:lineRule="exact"/>
    </w:pPr>
    <w:rPr>
      <w:rFonts w:ascii="Arial Narrow" w:hAnsi="Arial Narrow"/>
    </w:rPr>
  </w:style>
  <w:style w:type="paragraph" w:customStyle="1" w:styleId="protocolquestions">
    <w:name w:val="protocol questions"/>
    <w:basedOn w:val="a"/>
    <w:pPr>
      <w:spacing w:before="120" w:line="200" w:lineRule="exact"/>
    </w:pPr>
    <w:rPr>
      <w:rFonts w:ascii="Arial Narrow" w:hAnsi="Arial Narrow"/>
    </w:rPr>
  </w:style>
  <w:style w:type="table" w:styleId="ae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1D106-2ED7-43E7-BF60-304E2C3A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147BD62A</Template>
  <TotalTime>407</TotalTime>
  <Pages>9</Pages>
  <Words>2932</Words>
  <Characters>7620</Characters>
  <Application>Microsoft Office Word</Application>
  <DocSecurity>0</DocSecurity>
  <PresentationFormat/>
  <Lines>63</Lines>
  <Paragraphs>21</Paragraphs>
  <Slides>0</Slides>
  <Notes>0</Notes>
  <HiddenSlides>0</HiddenSlides>
  <MMClips>0</MMClips>
  <ScaleCrop>false</ScaleCrop>
  <Company>Frontier BioSciences Inc.</Company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EH&amp;S USE ONLY</dc:title>
  <dc:creator>Phil Tillman</dc:creator>
  <cp:lastModifiedBy>马帅飞</cp:lastModifiedBy>
  <cp:revision>17</cp:revision>
  <cp:lastPrinted>2018-02-01T08:18:00Z</cp:lastPrinted>
  <dcterms:created xsi:type="dcterms:W3CDTF">2020-02-19T01:19:00Z</dcterms:created>
  <dcterms:modified xsi:type="dcterms:W3CDTF">2020-08-19T09:10:00Z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