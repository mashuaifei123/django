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7.xml" ContentType="application/vnd.openxmlformats-officedocument.wordprocessingml.header+xml"/>
  <Override PartName="/word/footer36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40.xml" ContentType="application/vnd.openxmlformats-officedocument.wordprocessingml.header+xml"/>
  <Override PartName="/word/footer39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3.xml" ContentType="application/vnd.openxmlformats-officedocument.wordprocessingml.header+xml"/>
  <Override PartName="/word/footer4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6.xml" ContentType="application/vnd.openxmlformats-officedocument.wordprocessingml.header+xml"/>
  <Override PartName="/word/footer45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9.xml" ContentType="application/vnd.openxmlformats-officedocument.wordprocessingml.header+xml"/>
  <Override PartName="/word/footer48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2.xml" ContentType="application/vnd.openxmlformats-officedocument.wordprocessingml.header+xml"/>
  <Override PartName="/word/footer51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5.xml" ContentType="application/vnd.openxmlformats-officedocument.wordprocessingml.header+xml"/>
  <Override PartName="/word/footer54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8.xml" ContentType="application/vnd.openxmlformats-officedocument.wordprocessingml.header+xml"/>
  <Override PartName="/word/footer57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1.xml" ContentType="application/vnd.openxmlformats-officedocument.wordprocessingml.header+xml"/>
  <Override PartName="/word/footer60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4.xml" ContentType="application/vnd.openxmlformats-officedocument.wordprocessingml.header+xml"/>
  <Override PartName="/word/footer63.xml" ContentType="application/vnd.openxmlformats-officedocument.wordprocessingml.foot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7.xml" ContentType="application/vnd.openxmlformats-officedocument.wordprocessingml.header+xml"/>
  <Override PartName="/word/footer66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70.xml" ContentType="application/vnd.openxmlformats-officedocument.wordprocessingml.header+xml"/>
  <Override PartName="/word/footer69.xml" ContentType="application/vnd.openxmlformats-officedocument.wordprocessingml.foot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73.xml" ContentType="application/vnd.openxmlformats-officedocument.wordprocessingml.header+xml"/>
  <Override PartName="/word/footer7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9B" w:rsidRDefault="000A1F9B">
      <w:pPr>
        <w:sectPr w:rsidR="000A1F9B">
          <w:head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  <w:bookmarkStart w:id="0" w:name="_GoBack"/>
      <w:bookmarkEnd w:id="0"/>
    </w:p>
    <w:p w:rsidR="00880C08" w:rsidRDefault="00B27F83" w:rsidP="00880C08">
      <w:pPr>
        <w:pStyle w:val="Normal0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lastRenderedPageBreak/>
        <w:t>表</w:t>
      </w:r>
      <w:r>
        <w:rPr>
          <w:rFonts w:ascii="Times" w:eastAsia="宋体" w:hAnsi="Times" w:cs="Times" w:hint="eastAsia"/>
          <w:color w:val="000000"/>
          <w:sz w:val="24"/>
          <w:szCs w:val="24"/>
        </w:rPr>
        <w:t>7</w:t>
      </w:r>
      <w:r>
        <w:rPr>
          <w:rFonts w:ascii="Times" w:eastAsia="宋体" w:hAnsi="Times" w:cs="Times" w:hint="eastAsia"/>
          <w:color w:val="000000"/>
          <w:sz w:val="24"/>
          <w:szCs w:val="24"/>
        </w:rPr>
        <w:t>-1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：</w:t>
      </w:r>
      <w:bookmarkStart w:id="1" w:name="OLE_LINK1"/>
      <w:bookmarkStart w:id="2" w:name="OLE_LINK2"/>
      <w:r w:rsidRPr="00EC4F8A">
        <w:rPr>
          <w:rFonts w:ascii="Times" w:eastAsia="宋体" w:hAnsi="Times" w:cs="Times"/>
          <w:color w:val="000000"/>
          <w:sz w:val="24"/>
          <w:szCs w:val="24"/>
        </w:rPr>
        <w:t>SD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大鼠</w:t>
      </w:r>
      <w:r>
        <w:rPr>
          <w:rFonts w:ascii="Times" w:eastAsia="宋体" w:hAnsi="Times" w:cs="Times" w:hint="eastAsia"/>
          <w:color w:val="000000"/>
          <w:sz w:val="24"/>
          <w:szCs w:val="24"/>
        </w:rPr>
        <w:t>灌胃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给予</w:t>
      </w:r>
      <w:r>
        <w:rPr>
          <w:rFonts w:ascii="Times" w:eastAsia="宋体" w:hAnsi="Times" w:cs="Times"/>
          <w:color w:val="000000"/>
          <w:sz w:val="24"/>
          <w:szCs w:val="24"/>
        </w:rPr>
        <w:t>WXSH0376 4</w:t>
      </w:r>
      <w:r>
        <w:rPr>
          <w:rFonts w:ascii="Times" w:eastAsia="宋体" w:hAnsi="Times" w:cs="Times"/>
          <w:color w:val="000000"/>
          <w:sz w:val="24"/>
          <w:szCs w:val="24"/>
        </w:rPr>
        <w:t>周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重复给药毒性试验</w:t>
      </w:r>
      <w:bookmarkEnd w:id="1"/>
      <w:bookmarkEnd w:id="2"/>
    </w:p>
    <w:p w:rsidR="00261C96" w:rsidRPr="00880C08" w:rsidRDefault="00B27F83" w:rsidP="00880C08">
      <w:pPr>
        <w:pStyle w:val="Normal0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  <w:sectPr w:rsidR="00261C96" w:rsidRPr="00880C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" w:eastAsia="宋体" w:hAnsi="Times" w:cs="Times" w:hint="eastAsia"/>
          <w:color w:val="000000"/>
          <w:sz w:val="24"/>
          <w:szCs w:val="24"/>
        </w:rPr>
        <w:t>兽医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观察个体数据</w:t>
      </w:r>
    </w:p>
    <w:p w:rsidR="000A1F9B" w:rsidRDefault="00B27F83">
      <w:pPr>
        <w:pStyle w:val="Normal00"/>
        <w:framePr w:w="8310" w:h="465" w:hRule="exact" w:wrap="auto" w:vAnchor="page" w:hAnchor="page" w:x="1832" w:y="14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jc w:val="center"/>
        <w:rPr>
          <w:b/>
          <w:color w:val="000000"/>
          <w:kern w:val="2"/>
          <w:sz w:val="19"/>
        </w:rPr>
      </w:pPr>
      <w:r>
        <w:lastRenderedPageBreak/>
        <w:pict>
          <v:line id="_x0000_s3295" style="position:absolute;left:0;text-align:left;z-index:-251658240;mso-position-horizontal-relative:page;mso-position-vertical-relative:page" from="93.1pt,97.45pt" to="506.4pt,97.45pt" o:allowincell="f" strokeweight="1pt">
            <w10:wrap anchorx="page" anchory="page"/>
          </v:line>
        </w:pict>
      </w:r>
      <w:r>
        <w:pict>
          <v:line id="_x0000_s3294" style="position:absolute;left:0;text-align:left;z-index:-251657216;mso-position-horizontal-relative:page;mso-position-vertical-relative:page" from="90.1pt,115.65pt" to="504.2pt,115.65pt" o:allowincell="f" strokeweight="1pt">
            <w10:wrap anchorx="page" anchory="page"/>
          </v:line>
        </w:pict>
      </w:r>
      <w:r>
        <w:pict>
          <v:line id="_x0000_s3293" style="position:absolute;left:0;text-align:left;z-index:-251656192;mso-position-horizontal-relative:page;mso-position-vertical-relative:page" from="90.1pt,642.45pt" to="507.15pt,642.4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Report of  Veterinary Exam Days Seen</w:t>
      </w:r>
    </w:p>
    <w:p w:rsidR="000A1F9B" w:rsidRDefault="00B27F83">
      <w:pPr>
        <w:pStyle w:val="Normal00"/>
        <w:framePr w:w="8310" w:h="465" w:hRule="exact" w:wrap="auto" w:vAnchor="page" w:hAnchor="page" w:x="1832" w:y="14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9"/>
        </w:rPr>
        <w:t>兽医观察个体数据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</w:p>
    <w:p w:rsidR="000A1F9B" w:rsidRDefault="00B27F83">
      <w:pPr>
        <w:pStyle w:val="Normal00"/>
        <w:framePr w:w="855" w:h="240" w:hRule="exact" w:wrap="auto" w:vAnchor="page" w:hAnchor="page" w:x="1832" w:y="1994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动物编号</w:t>
      </w:r>
    </w:p>
    <w:p w:rsidR="000A1F9B" w:rsidRDefault="00B27F83">
      <w:pPr>
        <w:pStyle w:val="Normal00"/>
        <w:framePr w:w="3300" w:h="304" w:hRule="exact" w:wrap="auto" w:vAnchor="page" w:hAnchor="page" w:x="6422" w:y="19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9"/>
        </w:rPr>
        <w:t>出现天数</w:t>
      </w:r>
    </w:p>
    <w:p w:rsidR="000A1F9B" w:rsidRDefault="00B27F83">
      <w:pPr>
        <w:pStyle w:val="Normal00"/>
        <w:framePr w:w="675" w:h="244" w:hRule="exact" w:wrap="auto" w:vAnchor="page" w:hAnchor="page" w:x="9482" w:y="1994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总天数</w:t>
      </w:r>
    </w:p>
    <w:p w:rsidR="000A1F9B" w:rsidRDefault="00B27F83">
      <w:pPr>
        <w:pStyle w:val="Normal00"/>
        <w:framePr w:w="3756" w:h="240" w:hRule="exact" w:wrap="auto" w:vAnchor="page" w:hAnchor="page" w:x="2522" w:y="1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症状</w:t>
      </w:r>
    </w:p>
    <w:p w:rsidR="000A1F9B" w:rsidRDefault="00B27F83">
      <w:pPr>
        <w:pStyle w:val="Normal00"/>
        <w:framePr w:w="885" w:h="280" w:hRule="exact" w:wrap="auto" w:vAnchor="page" w:hAnchor="page" w:x="1802" w:y="23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1F001</w:t>
      </w:r>
    </w:p>
    <w:p w:rsidR="000A1F9B" w:rsidRDefault="00B27F83">
      <w:pPr>
        <w:pStyle w:val="Normal00"/>
        <w:framePr w:w="3726" w:h="245" w:hRule="exact" w:wrap="auto" w:vAnchor="page" w:hAnchor="page" w:x="2552" w:y="23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23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23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25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1F002</w:t>
      </w:r>
    </w:p>
    <w:p w:rsidR="000A1F9B" w:rsidRDefault="00B27F83">
      <w:pPr>
        <w:pStyle w:val="Normal00"/>
        <w:framePr w:w="3726" w:h="245" w:hRule="exact" w:wrap="auto" w:vAnchor="page" w:hAnchor="page" w:x="2552" w:y="25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25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25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28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1F003</w:t>
      </w:r>
    </w:p>
    <w:p w:rsidR="000A1F9B" w:rsidRDefault="00B27F83">
      <w:pPr>
        <w:pStyle w:val="Normal00"/>
        <w:framePr w:w="3726" w:h="245" w:hRule="exact" w:wrap="auto" w:vAnchor="page" w:hAnchor="page" w:x="2552" w:y="28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28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28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31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1F004</w:t>
      </w:r>
    </w:p>
    <w:p w:rsidR="000A1F9B" w:rsidRDefault="00B27F83">
      <w:pPr>
        <w:pStyle w:val="Normal00"/>
        <w:framePr w:w="3726" w:h="245" w:hRule="exact" w:wrap="auto" w:vAnchor="page" w:hAnchor="page" w:x="2552" w:y="3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31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3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34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1F005</w:t>
      </w:r>
    </w:p>
    <w:p w:rsidR="000A1F9B" w:rsidRDefault="00B27F83">
      <w:pPr>
        <w:pStyle w:val="Normal00"/>
        <w:framePr w:w="3726" w:h="245" w:hRule="exact" w:wrap="auto" w:vAnchor="page" w:hAnchor="page" w:x="2552" w:y="3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34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3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36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1F006</w:t>
      </w:r>
    </w:p>
    <w:p w:rsidR="000A1F9B" w:rsidRDefault="00B27F83">
      <w:pPr>
        <w:pStyle w:val="Normal00"/>
        <w:framePr w:w="3726" w:h="245" w:hRule="exact" w:wrap="auto" w:vAnchor="page" w:hAnchor="page" w:x="2552" w:y="36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36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36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3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1F007</w:t>
      </w:r>
    </w:p>
    <w:p w:rsidR="000A1F9B" w:rsidRDefault="00B27F83">
      <w:pPr>
        <w:pStyle w:val="Normal00"/>
        <w:framePr w:w="3726" w:h="245" w:hRule="exact" w:wrap="auto" w:vAnchor="page" w:hAnchor="page" w:x="2552" w:y="3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3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3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42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1F008</w:t>
      </w:r>
    </w:p>
    <w:p w:rsidR="000A1F9B" w:rsidRDefault="00B27F83">
      <w:pPr>
        <w:pStyle w:val="Normal00"/>
        <w:framePr w:w="3726" w:h="245" w:hRule="exact" w:wrap="auto" w:vAnchor="page" w:hAnchor="page" w:x="2552" w:y="42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42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42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44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1F009</w:t>
      </w:r>
    </w:p>
    <w:p w:rsidR="000A1F9B" w:rsidRDefault="00B27F83">
      <w:pPr>
        <w:pStyle w:val="Normal00"/>
        <w:framePr w:w="3726" w:h="245" w:hRule="exact" w:wrap="auto" w:vAnchor="page" w:hAnchor="page" w:x="2552" w:y="44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44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44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47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1F010</w:t>
      </w:r>
    </w:p>
    <w:p w:rsidR="000A1F9B" w:rsidRDefault="00B27F83">
      <w:pPr>
        <w:pStyle w:val="Normal00"/>
        <w:framePr w:w="3726" w:h="245" w:hRule="exact" w:wrap="auto" w:vAnchor="page" w:hAnchor="page" w:x="2552" w:y="47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47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47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50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1F011</w:t>
      </w:r>
    </w:p>
    <w:p w:rsidR="000A1F9B" w:rsidRDefault="00B27F83">
      <w:pPr>
        <w:pStyle w:val="Normal00"/>
        <w:framePr w:w="3726" w:h="245" w:hRule="exact" w:wrap="auto" w:vAnchor="page" w:hAnchor="page" w:x="2552" w:y="50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50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50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52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1F012</w:t>
      </w:r>
    </w:p>
    <w:p w:rsidR="000A1F9B" w:rsidRDefault="00B27F83">
      <w:pPr>
        <w:pStyle w:val="Normal00"/>
        <w:framePr w:w="3726" w:h="245" w:hRule="exact" w:wrap="auto" w:vAnchor="page" w:hAnchor="page" w:x="2552" w:y="52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5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52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55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1F013</w:t>
      </w:r>
    </w:p>
    <w:p w:rsidR="000A1F9B" w:rsidRDefault="00B27F83">
      <w:pPr>
        <w:pStyle w:val="Normal00"/>
        <w:framePr w:w="3726" w:h="245" w:hRule="exact" w:wrap="auto" w:vAnchor="page" w:hAnchor="page" w:x="2552" w:y="55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55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55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58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1F014</w:t>
      </w:r>
    </w:p>
    <w:p w:rsidR="000A1F9B" w:rsidRDefault="00B27F83">
      <w:pPr>
        <w:pStyle w:val="Normal00"/>
        <w:framePr w:w="3726" w:h="245" w:hRule="exact" w:wrap="auto" w:vAnchor="page" w:hAnchor="page" w:x="2552" w:y="58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58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58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61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1F015</w:t>
      </w:r>
    </w:p>
    <w:p w:rsidR="000A1F9B" w:rsidRDefault="00B27F83">
      <w:pPr>
        <w:pStyle w:val="Normal00"/>
        <w:framePr w:w="3726" w:h="245" w:hRule="exact" w:wrap="auto" w:vAnchor="page" w:hAnchor="page" w:x="2552" w:y="61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61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61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63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2F001</w:t>
      </w:r>
    </w:p>
    <w:p w:rsidR="000A1F9B" w:rsidRDefault="00B27F83">
      <w:pPr>
        <w:pStyle w:val="Normal00"/>
        <w:framePr w:w="3726" w:h="245" w:hRule="exact" w:wrap="auto" w:vAnchor="page" w:hAnchor="page" w:x="2552" w:y="63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63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63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66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2F002</w:t>
      </w:r>
    </w:p>
    <w:p w:rsidR="000A1F9B" w:rsidRDefault="00B27F83">
      <w:pPr>
        <w:pStyle w:val="Normal00"/>
        <w:framePr w:w="3726" w:h="245" w:hRule="exact" w:wrap="auto" w:vAnchor="page" w:hAnchor="page" w:x="2552" w:y="66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66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66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69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2F003</w:t>
      </w:r>
    </w:p>
    <w:p w:rsidR="000A1F9B" w:rsidRDefault="00B27F83">
      <w:pPr>
        <w:pStyle w:val="Normal00"/>
        <w:framePr w:w="3726" w:h="245" w:hRule="exact" w:wrap="auto" w:vAnchor="page" w:hAnchor="page" w:x="2552" w:y="6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69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6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71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2F004</w:t>
      </w:r>
    </w:p>
    <w:p w:rsidR="000A1F9B" w:rsidRDefault="00B27F83">
      <w:pPr>
        <w:pStyle w:val="Normal00"/>
        <w:framePr w:w="3726" w:h="245" w:hRule="exact" w:wrap="auto" w:vAnchor="page" w:hAnchor="page" w:x="2552" w:y="71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71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71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74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2F005</w:t>
      </w:r>
    </w:p>
    <w:p w:rsidR="000A1F9B" w:rsidRDefault="00B27F83">
      <w:pPr>
        <w:pStyle w:val="Normal00"/>
        <w:framePr w:w="3726" w:h="245" w:hRule="exact" w:wrap="auto" w:vAnchor="page" w:hAnchor="page" w:x="2552" w:y="74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74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74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77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2F006</w:t>
      </w:r>
    </w:p>
    <w:p w:rsidR="000A1F9B" w:rsidRDefault="00B27F83">
      <w:pPr>
        <w:pStyle w:val="Normal00"/>
        <w:framePr w:w="3726" w:h="245" w:hRule="exact" w:wrap="auto" w:vAnchor="page" w:hAnchor="page" w:x="2552" w:y="77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77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77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79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2F007</w:t>
      </w:r>
    </w:p>
    <w:p w:rsidR="000A1F9B" w:rsidRDefault="00B27F83">
      <w:pPr>
        <w:pStyle w:val="Normal00"/>
        <w:framePr w:w="3726" w:h="245" w:hRule="exact" w:wrap="auto" w:vAnchor="page" w:hAnchor="page" w:x="2552" w:y="79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79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79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82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2F008</w:t>
      </w:r>
    </w:p>
    <w:p w:rsidR="000A1F9B" w:rsidRDefault="00B27F83">
      <w:pPr>
        <w:pStyle w:val="Normal00"/>
        <w:framePr w:w="3726" w:h="245" w:hRule="exact" w:wrap="auto" w:vAnchor="page" w:hAnchor="page" w:x="2552" w:y="82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82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82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85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2F009</w:t>
      </w:r>
    </w:p>
    <w:p w:rsidR="000A1F9B" w:rsidRDefault="00B27F83">
      <w:pPr>
        <w:pStyle w:val="Normal00"/>
        <w:framePr w:w="3726" w:h="245" w:hRule="exact" w:wrap="auto" w:vAnchor="page" w:hAnchor="page" w:x="2552" w:y="85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85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85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88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2F010</w:t>
      </w:r>
    </w:p>
    <w:p w:rsidR="000A1F9B" w:rsidRDefault="00B27F83">
      <w:pPr>
        <w:pStyle w:val="Normal00"/>
        <w:framePr w:w="3726" w:h="245" w:hRule="exact" w:wrap="auto" w:vAnchor="page" w:hAnchor="page" w:x="2552" w:y="88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88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88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90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2F011</w:t>
      </w:r>
    </w:p>
    <w:p w:rsidR="000A1F9B" w:rsidRDefault="00B27F83">
      <w:pPr>
        <w:pStyle w:val="Normal00"/>
        <w:framePr w:w="3726" w:h="245" w:hRule="exact" w:wrap="auto" w:vAnchor="page" w:hAnchor="page" w:x="2552" w:y="90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90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90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93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2F012</w:t>
      </w:r>
    </w:p>
    <w:p w:rsidR="000A1F9B" w:rsidRDefault="00B27F83">
      <w:pPr>
        <w:pStyle w:val="Normal00"/>
        <w:framePr w:w="3726" w:h="245" w:hRule="exact" w:wrap="auto" w:vAnchor="page" w:hAnchor="page" w:x="2552" w:y="93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93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93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96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2F013</w:t>
      </w:r>
    </w:p>
    <w:p w:rsidR="000A1F9B" w:rsidRDefault="00B27F83">
      <w:pPr>
        <w:pStyle w:val="Normal00"/>
        <w:framePr w:w="3726" w:h="245" w:hRule="exact" w:wrap="auto" w:vAnchor="page" w:hAnchor="page" w:x="2552" w:y="96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96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96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98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2F014</w:t>
      </w:r>
    </w:p>
    <w:p w:rsidR="000A1F9B" w:rsidRDefault="00B27F83">
      <w:pPr>
        <w:pStyle w:val="Normal00"/>
        <w:framePr w:w="3726" w:h="245" w:hRule="exact" w:wrap="auto" w:vAnchor="page" w:hAnchor="page" w:x="2552" w:y="98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98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98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01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2F015</w:t>
      </w:r>
    </w:p>
    <w:p w:rsidR="000A1F9B" w:rsidRDefault="00B27F83">
      <w:pPr>
        <w:pStyle w:val="Normal00"/>
        <w:framePr w:w="3726" w:h="245" w:hRule="exact" w:wrap="auto" w:vAnchor="page" w:hAnchor="page" w:x="2552" w:y="101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01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01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04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3F001</w:t>
      </w:r>
    </w:p>
    <w:p w:rsidR="000A1F9B" w:rsidRDefault="00B27F83">
      <w:pPr>
        <w:pStyle w:val="Normal00"/>
        <w:framePr w:w="3726" w:h="245" w:hRule="exact" w:wrap="auto" w:vAnchor="page" w:hAnchor="page" w:x="2552" w:y="104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04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04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06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3F002</w:t>
      </w:r>
    </w:p>
    <w:p w:rsidR="000A1F9B" w:rsidRDefault="00B27F83">
      <w:pPr>
        <w:pStyle w:val="Normal00"/>
        <w:framePr w:w="3726" w:h="245" w:hRule="exact" w:wrap="auto" w:vAnchor="page" w:hAnchor="page" w:x="2552" w:y="106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06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06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09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3F003</w:t>
      </w:r>
    </w:p>
    <w:p w:rsidR="000A1F9B" w:rsidRDefault="00B27F83">
      <w:pPr>
        <w:pStyle w:val="Normal00"/>
        <w:framePr w:w="3726" w:h="245" w:hRule="exact" w:wrap="auto" w:vAnchor="page" w:hAnchor="page" w:x="2552" w:y="109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09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09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12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3F004</w:t>
      </w:r>
    </w:p>
    <w:p w:rsidR="000A1F9B" w:rsidRDefault="00B27F83">
      <w:pPr>
        <w:pStyle w:val="Normal00"/>
        <w:framePr w:w="3726" w:h="245" w:hRule="exact" w:wrap="auto" w:vAnchor="page" w:hAnchor="page" w:x="2552" w:y="112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12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12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15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3F005</w:t>
      </w:r>
    </w:p>
    <w:p w:rsidR="000A1F9B" w:rsidRDefault="00B27F83">
      <w:pPr>
        <w:pStyle w:val="Normal00"/>
        <w:framePr w:w="3726" w:h="245" w:hRule="exact" w:wrap="auto" w:vAnchor="page" w:hAnchor="page" w:x="2552" w:y="115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15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15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17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3F006</w:t>
      </w:r>
    </w:p>
    <w:p w:rsidR="000A1F9B" w:rsidRDefault="00B27F83">
      <w:pPr>
        <w:pStyle w:val="Normal00"/>
        <w:framePr w:w="3726" w:h="245" w:hRule="exact" w:wrap="auto" w:vAnchor="page" w:hAnchor="page" w:x="2552" w:y="117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17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17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20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3F007</w:t>
      </w:r>
    </w:p>
    <w:p w:rsidR="000A1F9B" w:rsidRDefault="00B27F83">
      <w:pPr>
        <w:pStyle w:val="Normal00"/>
        <w:framePr w:w="3726" w:h="245" w:hRule="exact" w:wrap="auto" w:vAnchor="page" w:hAnchor="page" w:x="2552" w:y="120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20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20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23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3F008</w:t>
      </w:r>
    </w:p>
    <w:p w:rsidR="000A1F9B" w:rsidRDefault="00B27F83">
      <w:pPr>
        <w:pStyle w:val="Normal00"/>
        <w:framePr w:w="3726" w:h="245" w:hRule="exact" w:wrap="auto" w:vAnchor="page" w:hAnchor="page" w:x="2552" w:y="123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23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23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25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3F009</w:t>
      </w:r>
    </w:p>
    <w:p w:rsidR="000A1F9B" w:rsidRDefault="00B27F83">
      <w:pPr>
        <w:pStyle w:val="Normal00"/>
        <w:framePr w:w="3726" w:h="245" w:hRule="exact" w:wrap="auto" w:vAnchor="page" w:hAnchor="page" w:x="2552" w:y="1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25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2857" w:h="240" w:hRule="exact" w:wrap="auto" w:vAnchor="page" w:hAnchor="page" w:x="1802" w:y="129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P = Pretest Phase</w:t>
      </w:r>
    </w:p>
    <w:p w:rsidR="000A1F9B" w:rsidRDefault="00B27F83">
      <w:pPr>
        <w:pStyle w:val="Normal00"/>
        <w:spacing w:line="1" w:lineRule="auto"/>
      </w:pPr>
      <w:r>
        <w:br w:type="page"/>
      </w:r>
    </w:p>
    <w:p w:rsidR="000A1F9B" w:rsidRDefault="00B27F83">
      <w:pPr>
        <w:pStyle w:val="Normal00"/>
        <w:framePr w:w="8310" w:h="465" w:hRule="exact" w:wrap="auto" w:vAnchor="page" w:hAnchor="page" w:x="1832" w:y="14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jc w:val="center"/>
        <w:rPr>
          <w:b/>
          <w:color w:val="000000"/>
          <w:kern w:val="2"/>
          <w:sz w:val="19"/>
        </w:rPr>
      </w:pPr>
      <w:r>
        <w:lastRenderedPageBreak/>
        <w:pict>
          <v:line id="_x0000_s3292" style="position:absolute;left:0;text-align:left;z-index:-251655168;mso-position-horizontal-relative:page;mso-position-vertical-relative:page" from="93.1pt,97.45pt" to="506.4pt,97.45pt" o:allowincell="f" strokeweight="1pt">
            <w10:wrap anchorx="page" anchory="page"/>
          </v:line>
        </w:pict>
      </w:r>
      <w:r>
        <w:pict>
          <v:line id="_x0000_s3291" style="position:absolute;left:0;text-align:left;z-index:-251654144;mso-position-horizontal-relative:page;mso-position-vertical-relative:page" from="90.1pt,115.65pt" to="504.2pt,115.65pt" o:allowincell="f" strokeweight="1pt">
            <w10:wrap anchorx="page" anchory="page"/>
          </v:line>
        </w:pict>
      </w:r>
      <w:r>
        <w:pict>
          <v:line id="_x0000_s3290" style="position:absolute;left:0;text-align:left;z-index:-251653120;mso-position-horizontal-relative:page;mso-position-vertical-relative:page" from="90.1pt,642.45pt" to="507.15pt,642.4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Individual Animal Report of  Veterinary Exam Days </w:t>
      </w:r>
      <w:r>
        <w:rPr>
          <w:rFonts w:eastAsia="Times New Roman"/>
          <w:b/>
          <w:color w:val="000000"/>
          <w:kern w:val="2"/>
          <w:sz w:val="19"/>
        </w:rPr>
        <w:t>Seen</w:t>
      </w:r>
    </w:p>
    <w:p w:rsidR="000A1F9B" w:rsidRDefault="00B27F83">
      <w:pPr>
        <w:pStyle w:val="Normal00"/>
        <w:framePr w:w="8310" w:h="465" w:hRule="exact" w:wrap="auto" w:vAnchor="page" w:hAnchor="page" w:x="1832" w:y="14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9"/>
        </w:rPr>
        <w:t>兽医观察个体数据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</w:p>
    <w:p w:rsidR="000A1F9B" w:rsidRDefault="00B27F83">
      <w:pPr>
        <w:pStyle w:val="Normal00"/>
        <w:framePr w:w="855" w:h="240" w:hRule="exact" w:wrap="auto" w:vAnchor="page" w:hAnchor="page" w:x="1832" w:y="1994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动物编号</w:t>
      </w:r>
    </w:p>
    <w:p w:rsidR="000A1F9B" w:rsidRDefault="00B27F83">
      <w:pPr>
        <w:pStyle w:val="Normal00"/>
        <w:framePr w:w="3300" w:h="304" w:hRule="exact" w:wrap="auto" w:vAnchor="page" w:hAnchor="page" w:x="6422" w:y="19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9"/>
        </w:rPr>
        <w:t>出现天数</w:t>
      </w:r>
    </w:p>
    <w:p w:rsidR="000A1F9B" w:rsidRDefault="00B27F83">
      <w:pPr>
        <w:pStyle w:val="Normal00"/>
        <w:framePr w:w="675" w:h="244" w:hRule="exact" w:wrap="auto" w:vAnchor="page" w:hAnchor="page" w:x="9482" w:y="1994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总天数</w:t>
      </w:r>
    </w:p>
    <w:p w:rsidR="000A1F9B" w:rsidRDefault="00B27F83">
      <w:pPr>
        <w:pStyle w:val="Normal00"/>
        <w:framePr w:w="3756" w:h="240" w:hRule="exact" w:wrap="auto" w:vAnchor="page" w:hAnchor="page" w:x="2522" w:y="1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症状</w:t>
      </w:r>
    </w:p>
    <w:p w:rsidR="000A1F9B" w:rsidRDefault="00B27F83">
      <w:pPr>
        <w:pStyle w:val="Normal00"/>
        <w:framePr w:w="885" w:h="280" w:hRule="exact" w:wrap="auto" w:vAnchor="page" w:hAnchor="page" w:x="1802" w:y="23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3F010</w:t>
      </w:r>
    </w:p>
    <w:p w:rsidR="000A1F9B" w:rsidRDefault="00B27F83">
      <w:pPr>
        <w:pStyle w:val="Normal00"/>
        <w:framePr w:w="3726" w:h="245" w:hRule="exact" w:wrap="auto" w:vAnchor="page" w:hAnchor="page" w:x="2552" w:y="23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23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23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25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3F011</w:t>
      </w:r>
    </w:p>
    <w:p w:rsidR="000A1F9B" w:rsidRDefault="00B27F83">
      <w:pPr>
        <w:pStyle w:val="Normal00"/>
        <w:framePr w:w="3726" w:h="245" w:hRule="exact" w:wrap="auto" w:vAnchor="page" w:hAnchor="page" w:x="2552" w:y="25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25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25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28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3F012</w:t>
      </w:r>
    </w:p>
    <w:p w:rsidR="000A1F9B" w:rsidRDefault="00B27F83">
      <w:pPr>
        <w:pStyle w:val="Normal00"/>
        <w:framePr w:w="3726" w:h="245" w:hRule="exact" w:wrap="auto" w:vAnchor="page" w:hAnchor="page" w:x="2552" w:y="28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28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28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31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3F013</w:t>
      </w:r>
    </w:p>
    <w:p w:rsidR="000A1F9B" w:rsidRDefault="00B27F83">
      <w:pPr>
        <w:pStyle w:val="Normal00"/>
        <w:framePr w:w="3726" w:h="245" w:hRule="exact" w:wrap="auto" w:vAnchor="page" w:hAnchor="page" w:x="2552" w:y="3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31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3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34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3F014</w:t>
      </w:r>
    </w:p>
    <w:p w:rsidR="000A1F9B" w:rsidRDefault="00B27F83">
      <w:pPr>
        <w:pStyle w:val="Normal00"/>
        <w:framePr w:w="3726" w:h="245" w:hRule="exact" w:wrap="auto" w:vAnchor="page" w:hAnchor="page" w:x="2552" w:y="3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34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3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36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3F015</w:t>
      </w:r>
    </w:p>
    <w:p w:rsidR="000A1F9B" w:rsidRDefault="00B27F83">
      <w:pPr>
        <w:pStyle w:val="Normal00"/>
        <w:framePr w:w="3726" w:h="245" w:hRule="exact" w:wrap="auto" w:vAnchor="page" w:hAnchor="page" w:x="2552" w:y="36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36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36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3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4F001</w:t>
      </w:r>
    </w:p>
    <w:p w:rsidR="000A1F9B" w:rsidRDefault="00B27F83">
      <w:pPr>
        <w:pStyle w:val="Normal00"/>
        <w:framePr w:w="3726" w:h="245" w:hRule="exact" w:wrap="auto" w:vAnchor="page" w:hAnchor="page" w:x="2552" w:y="3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3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3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42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4F002</w:t>
      </w:r>
    </w:p>
    <w:p w:rsidR="000A1F9B" w:rsidRDefault="00B27F83">
      <w:pPr>
        <w:pStyle w:val="Normal00"/>
        <w:framePr w:w="3726" w:h="245" w:hRule="exact" w:wrap="auto" w:vAnchor="page" w:hAnchor="page" w:x="2552" w:y="42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42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42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44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4F003</w:t>
      </w:r>
    </w:p>
    <w:p w:rsidR="000A1F9B" w:rsidRDefault="00B27F83">
      <w:pPr>
        <w:pStyle w:val="Normal00"/>
        <w:framePr w:w="3726" w:h="245" w:hRule="exact" w:wrap="auto" w:vAnchor="page" w:hAnchor="page" w:x="2552" w:y="44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44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44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47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4F004</w:t>
      </w:r>
    </w:p>
    <w:p w:rsidR="000A1F9B" w:rsidRDefault="00B27F83">
      <w:pPr>
        <w:pStyle w:val="Normal00"/>
        <w:framePr w:w="3726" w:h="245" w:hRule="exact" w:wrap="auto" w:vAnchor="page" w:hAnchor="page" w:x="2552" w:y="47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47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47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50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4F005</w:t>
      </w:r>
    </w:p>
    <w:p w:rsidR="000A1F9B" w:rsidRDefault="00B27F83">
      <w:pPr>
        <w:pStyle w:val="Normal00"/>
        <w:framePr w:w="3726" w:h="245" w:hRule="exact" w:wrap="auto" w:vAnchor="page" w:hAnchor="page" w:x="2552" w:y="50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50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50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52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4F006</w:t>
      </w:r>
    </w:p>
    <w:p w:rsidR="000A1F9B" w:rsidRDefault="00B27F83">
      <w:pPr>
        <w:pStyle w:val="Normal00"/>
        <w:framePr w:w="3726" w:h="245" w:hRule="exact" w:wrap="auto" w:vAnchor="page" w:hAnchor="page" w:x="2552" w:y="52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5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52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55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4F007</w:t>
      </w:r>
    </w:p>
    <w:p w:rsidR="000A1F9B" w:rsidRDefault="00B27F83">
      <w:pPr>
        <w:pStyle w:val="Normal00"/>
        <w:framePr w:w="3726" w:h="245" w:hRule="exact" w:wrap="auto" w:vAnchor="page" w:hAnchor="page" w:x="2552" w:y="55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55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55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58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4F008</w:t>
      </w:r>
    </w:p>
    <w:p w:rsidR="000A1F9B" w:rsidRDefault="00B27F83">
      <w:pPr>
        <w:pStyle w:val="Normal00"/>
        <w:framePr w:w="3726" w:h="245" w:hRule="exact" w:wrap="auto" w:vAnchor="page" w:hAnchor="page" w:x="2552" w:y="58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58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58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61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4F009</w:t>
      </w:r>
    </w:p>
    <w:p w:rsidR="000A1F9B" w:rsidRDefault="00B27F83">
      <w:pPr>
        <w:pStyle w:val="Normal00"/>
        <w:framePr w:w="3726" w:h="245" w:hRule="exact" w:wrap="auto" w:vAnchor="page" w:hAnchor="page" w:x="2552" w:y="61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61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61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63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4F010</w:t>
      </w:r>
    </w:p>
    <w:p w:rsidR="000A1F9B" w:rsidRDefault="00B27F83">
      <w:pPr>
        <w:pStyle w:val="Normal00"/>
        <w:framePr w:w="3726" w:h="245" w:hRule="exact" w:wrap="auto" w:vAnchor="page" w:hAnchor="page" w:x="2552" w:y="63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63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63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66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4F011</w:t>
      </w:r>
    </w:p>
    <w:p w:rsidR="000A1F9B" w:rsidRDefault="00B27F83">
      <w:pPr>
        <w:pStyle w:val="Normal00"/>
        <w:framePr w:w="3726" w:h="245" w:hRule="exact" w:wrap="auto" w:vAnchor="page" w:hAnchor="page" w:x="2552" w:y="66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66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66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69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4F012</w:t>
      </w:r>
    </w:p>
    <w:p w:rsidR="000A1F9B" w:rsidRDefault="00B27F83">
      <w:pPr>
        <w:pStyle w:val="Normal00"/>
        <w:framePr w:w="3726" w:h="245" w:hRule="exact" w:wrap="auto" w:vAnchor="page" w:hAnchor="page" w:x="2552" w:y="6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69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6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71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4F013</w:t>
      </w:r>
    </w:p>
    <w:p w:rsidR="000A1F9B" w:rsidRDefault="00B27F83">
      <w:pPr>
        <w:pStyle w:val="Normal00"/>
        <w:framePr w:w="3726" w:h="245" w:hRule="exact" w:wrap="auto" w:vAnchor="page" w:hAnchor="page" w:x="2552" w:y="71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71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71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74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4F014</w:t>
      </w:r>
    </w:p>
    <w:p w:rsidR="000A1F9B" w:rsidRDefault="00B27F83">
      <w:pPr>
        <w:pStyle w:val="Normal00"/>
        <w:framePr w:w="3726" w:h="245" w:hRule="exact" w:wrap="auto" w:vAnchor="page" w:hAnchor="page" w:x="2552" w:y="74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74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74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77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4F015</w:t>
      </w:r>
    </w:p>
    <w:p w:rsidR="000A1F9B" w:rsidRDefault="00B27F83">
      <w:pPr>
        <w:pStyle w:val="Normal00"/>
        <w:framePr w:w="3726" w:h="245" w:hRule="exact" w:wrap="auto" w:vAnchor="page" w:hAnchor="page" w:x="2552" w:y="77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77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77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2857" w:h="240" w:hRule="exact" w:wrap="auto" w:vAnchor="page" w:hAnchor="page" w:x="1802" w:y="129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P = Pretest Phase</w:t>
      </w:r>
    </w:p>
    <w:p w:rsidR="000A1F9B" w:rsidRDefault="00B27F83">
      <w:pPr>
        <w:pStyle w:val="Normal00"/>
        <w:spacing w:line="1" w:lineRule="auto"/>
      </w:pPr>
      <w:r>
        <w:br w:type="page"/>
      </w:r>
    </w:p>
    <w:p w:rsidR="000A1F9B" w:rsidRDefault="00B27F83">
      <w:pPr>
        <w:pStyle w:val="Normal00"/>
        <w:framePr w:w="8310" w:h="465" w:hRule="exact" w:wrap="auto" w:vAnchor="page" w:hAnchor="page" w:x="1832" w:y="14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jc w:val="center"/>
        <w:rPr>
          <w:b/>
          <w:color w:val="000000"/>
          <w:kern w:val="2"/>
          <w:sz w:val="19"/>
        </w:rPr>
      </w:pPr>
      <w:r>
        <w:pict>
          <v:line id="_x0000_s3289" style="position:absolute;left:0;text-align:left;z-index:-251652096;mso-position-horizontal-relative:page;mso-position-vertical-relative:page" from="93.1pt,97.45pt" to="506.4pt,97.45pt" o:allowincell="f" strokeweight="1pt">
            <w10:wrap anchorx="page" anchory="page"/>
          </v:line>
        </w:pict>
      </w:r>
      <w:r>
        <w:pict>
          <v:line id="_x0000_s3288" style="position:absolute;left:0;text-align:left;z-index:-251651072;mso-position-horizontal-relative:page;mso-position-vertical-relative:page" from="90.1pt,115.65pt" to="504.2pt,115.65pt" o:allowincell="f" strokeweight="1pt">
            <w10:wrap anchorx="page" anchory="page"/>
          </v:line>
        </w:pict>
      </w:r>
      <w:r>
        <w:pict>
          <v:line id="_x0000_s3287" style="position:absolute;left:0;text-align:left;z-index:-251650048;mso-position-horizontal-relative:page;mso-position-vertical-relative:page" from="90.1pt,642.45pt" to="507.15pt,642.4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Report of  Veterinary Exam Days Seen</w:t>
      </w:r>
    </w:p>
    <w:p w:rsidR="000A1F9B" w:rsidRDefault="00B27F83">
      <w:pPr>
        <w:pStyle w:val="Normal00"/>
        <w:framePr w:w="8310" w:h="465" w:hRule="exact" w:wrap="auto" w:vAnchor="page" w:hAnchor="page" w:x="1832" w:y="14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9"/>
        </w:rPr>
        <w:t>兽医观察个体数据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</w:p>
    <w:p w:rsidR="000A1F9B" w:rsidRDefault="00B27F83">
      <w:pPr>
        <w:pStyle w:val="Normal00"/>
        <w:framePr w:w="855" w:h="240" w:hRule="exact" w:wrap="auto" w:vAnchor="page" w:hAnchor="page" w:x="1832" w:y="1994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动物编号</w:t>
      </w:r>
    </w:p>
    <w:p w:rsidR="000A1F9B" w:rsidRDefault="00B27F83">
      <w:pPr>
        <w:pStyle w:val="Normal00"/>
        <w:framePr w:w="3300" w:h="304" w:hRule="exact" w:wrap="auto" w:vAnchor="page" w:hAnchor="page" w:x="6422" w:y="19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9"/>
        </w:rPr>
        <w:t>出现天数</w:t>
      </w:r>
    </w:p>
    <w:p w:rsidR="000A1F9B" w:rsidRDefault="00B27F83">
      <w:pPr>
        <w:pStyle w:val="Normal00"/>
        <w:framePr w:w="675" w:h="244" w:hRule="exact" w:wrap="auto" w:vAnchor="page" w:hAnchor="page" w:x="9482" w:y="1994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总天数</w:t>
      </w:r>
    </w:p>
    <w:p w:rsidR="000A1F9B" w:rsidRDefault="00B27F83">
      <w:pPr>
        <w:pStyle w:val="Normal00"/>
        <w:framePr w:w="3756" w:h="240" w:hRule="exact" w:wrap="auto" w:vAnchor="page" w:hAnchor="page" w:x="2522" w:y="1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症状</w:t>
      </w:r>
    </w:p>
    <w:p w:rsidR="000A1F9B" w:rsidRDefault="00B27F83">
      <w:pPr>
        <w:pStyle w:val="Normal00"/>
        <w:framePr w:w="885" w:h="280" w:hRule="exact" w:wrap="auto" w:vAnchor="page" w:hAnchor="page" w:x="1802" w:y="23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1M001</w:t>
      </w:r>
    </w:p>
    <w:p w:rsidR="000A1F9B" w:rsidRDefault="00B27F83">
      <w:pPr>
        <w:pStyle w:val="Normal00"/>
        <w:framePr w:w="3726" w:h="245" w:hRule="exact" w:wrap="auto" w:vAnchor="page" w:hAnchor="page" w:x="2552" w:y="23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23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23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25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1M002</w:t>
      </w:r>
    </w:p>
    <w:p w:rsidR="000A1F9B" w:rsidRDefault="00B27F83">
      <w:pPr>
        <w:pStyle w:val="Normal00"/>
        <w:framePr w:w="3726" w:h="245" w:hRule="exact" w:wrap="auto" w:vAnchor="page" w:hAnchor="page" w:x="2552" w:y="25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25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25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28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1M003</w:t>
      </w:r>
    </w:p>
    <w:p w:rsidR="000A1F9B" w:rsidRDefault="00B27F83">
      <w:pPr>
        <w:pStyle w:val="Normal00"/>
        <w:framePr w:w="3726" w:h="245" w:hRule="exact" w:wrap="auto" w:vAnchor="page" w:hAnchor="page" w:x="2552" w:y="28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28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28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31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1M004</w:t>
      </w:r>
    </w:p>
    <w:p w:rsidR="000A1F9B" w:rsidRDefault="00B27F83">
      <w:pPr>
        <w:pStyle w:val="Normal00"/>
        <w:framePr w:w="3726" w:h="245" w:hRule="exact" w:wrap="auto" w:vAnchor="page" w:hAnchor="page" w:x="2552" w:y="3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31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3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34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1M005</w:t>
      </w:r>
    </w:p>
    <w:p w:rsidR="000A1F9B" w:rsidRDefault="00B27F83">
      <w:pPr>
        <w:pStyle w:val="Normal00"/>
        <w:framePr w:w="3726" w:h="245" w:hRule="exact" w:wrap="auto" w:vAnchor="page" w:hAnchor="page" w:x="2552" w:y="3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34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3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36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1M006</w:t>
      </w:r>
    </w:p>
    <w:p w:rsidR="000A1F9B" w:rsidRDefault="00B27F83">
      <w:pPr>
        <w:pStyle w:val="Normal00"/>
        <w:framePr w:w="3726" w:h="245" w:hRule="exact" w:wrap="auto" w:vAnchor="page" w:hAnchor="page" w:x="2552" w:y="36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36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36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3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1M007</w:t>
      </w:r>
    </w:p>
    <w:p w:rsidR="000A1F9B" w:rsidRDefault="00B27F83">
      <w:pPr>
        <w:pStyle w:val="Normal00"/>
        <w:framePr w:w="3726" w:h="245" w:hRule="exact" w:wrap="auto" w:vAnchor="page" w:hAnchor="page" w:x="2552" w:y="3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3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3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42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1M008</w:t>
      </w:r>
    </w:p>
    <w:p w:rsidR="000A1F9B" w:rsidRDefault="00B27F83">
      <w:pPr>
        <w:pStyle w:val="Normal00"/>
        <w:framePr w:w="3726" w:h="245" w:hRule="exact" w:wrap="auto" w:vAnchor="page" w:hAnchor="page" w:x="2552" w:y="42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42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42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44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1M009</w:t>
      </w:r>
    </w:p>
    <w:p w:rsidR="000A1F9B" w:rsidRDefault="00B27F83">
      <w:pPr>
        <w:pStyle w:val="Normal00"/>
        <w:framePr w:w="3726" w:h="245" w:hRule="exact" w:wrap="auto" w:vAnchor="page" w:hAnchor="page" w:x="2552" w:y="44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44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44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47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1M010</w:t>
      </w:r>
    </w:p>
    <w:p w:rsidR="000A1F9B" w:rsidRDefault="00B27F83">
      <w:pPr>
        <w:pStyle w:val="Normal00"/>
        <w:framePr w:w="3726" w:h="245" w:hRule="exact" w:wrap="auto" w:vAnchor="page" w:hAnchor="page" w:x="2552" w:y="47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47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47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50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1M011</w:t>
      </w:r>
    </w:p>
    <w:p w:rsidR="000A1F9B" w:rsidRDefault="00B27F83">
      <w:pPr>
        <w:pStyle w:val="Normal00"/>
        <w:framePr w:w="3726" w:h="245" w:hRule="exact" w:wrap="auto" w:vAnchor="page" w:hAnchor="page" w:x="2552" w:y="50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50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50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52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1M012</w:t>
      </w:r>
    </w:p>
    <w:p w:rsidR="000A1F9B" w:rsidRDefault="00B27F83">
      <w:pPr>
        <w:pStyle w:val="Normal00"/>
        <w:framePr w:w="3726" w:h="245" w:hRule="exact" w:wrap="auto" w:vAnchor="page" w:hAnchor="page" w:x="2552" w:y="52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5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52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55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1M013</w:t>
      </w:r>
    </w:p>
    <w:p w:rsidR="000A1F9B" w:rsidRDefault="00B27F83">
      <w:pPr>
        <w:pStyle w:val="Normal00"/>
        <w:framePr w:w="3726" w:h="245" w:hRule="exact" w:wrap="auto" w:vAnchor="page" w:hAnchor="page" w:x="2552" w:y="55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55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55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58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1M014</w:t>
      </w:r>
    </w:p>
    <w:p w:rsidR="000A1F9B" w:rsidRDefault="00B27F83">
      <w:pPr>
        <w:pStyle w:val="Normal00"/>
        <w:framePr w:w="3726" w:h="245" w:hRule="exact" w:wrap="auto" w:vAnchor="page" w:hAnchor="page" w:x="2552" w:y="58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58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58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61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1M015</w:t>
      </w:r>
    </w:p>
    <w:p w:rsidR="000A1F9B" w:rsidRDefault="00B27F83">
      <w:pPr>
        <w:pStyle w:val="Normal00"/>
        <w:framePr w:w="3726" w:h="245" w:hRule="exact" w:wrap="auto" w:vAnchor="page" w:hAnchor="page" w:x="2552" w:y="61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61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61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63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2M001</w:t>
      </w:r>
    </w:p>
    <w:p w:rsidR="000A1F9B" w:rsidRDefault="00B27F83">
      <w:pPr>
        <w:pStyle w:val="Normal00"/>
        <w:framePr w:w="3726" w:h="245" w:hRule="exact" w:wrap="auto" w:vAnchor="page" w:hAnchor="page" w:x="2552" w:y="63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63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63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66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2M002</w:t>
      </w:r>
    </w:p>
    <w:p w:rsidR="000A1F9B" w:rsidRDefault="00B27F83">
      <w:pPr>
        <w:pStyle w:val="Normal00"/>
        <w:framePr w:w="3726" w:h="245" w:hRule="exact" w:wrap="auto" w:vAnchor="page" w:hAnchor="page" w:x="2552" w:y="66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66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66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69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2M003</w:t>
      </w:r>
    </w:p>
    <w:p w:rsidR="000A1F9B" w:rsidRDefault="00B27F83">
      <w:pPr>
        <w:pStyle w:val="Normal00"/>
        <w:framePr w:w="3726" w:h="245" w:hRule="exact" w:wrap="auto" w:vAnchor="page" w:hAnchor="page" w:x="2552" w:y="6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69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6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71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2M004</w:t>
      </w:r>
    </w:p>
    <w:p w:rsidR="000A1F9B" w:rsidRDefault="00B27F83">
      <w:pPr>
        <w:pStyle w:val="Normal00"/>
        <w:framePr w:w="3726" w:h="245" w:hRule="exact" w:wrap="auto" w:vAnchor="page" w:hAnchor="page" w:x="2552" w:y="71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71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71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74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2M005</w:t>
      </w:r>
    </w:p>
    <w:p w:rsidR="000A1F9B" w:rsidRDefault="00B27F83">
      <w:pPr>
        <w:pStyle w:val="Normal00"/>
        <w:framePr w:w="3726" w:h="245" w:hRule="exact" w:wrap="auto" w:vAnchor="page" w:hAnchor="page" w:x="2552" w:y="74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74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74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77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2M006</w:t>
      </w:r>
    </w:p>
    <w:p w:rsidR="000A1F9B" w:rsidRDefault="00B27F83">
      <w:pPr>
        <w:pStyle w:val="Normal00"/>
        <w:framePr w:w="3726" w:h="245" w:hRule="exact" w:wrap="auto" w:vAnchor="page" w:hAnchor="page" w:x="2552" w:y="77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77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77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79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2M007</w:t>
      </w:r>
    </w:p>
    <w:p w:rsidR="000A1F9B" w:rsidRDefault="00B27F83">
      <w:pPr>
        <w:pStyle w:val="Normal00"/>
        <w:framePr w:w="3726" w:h="245" w:hRule="exact" w:wrap="auto" w:vAnchor="page" w:hAnchor="page" w:x="2552" w:y="79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79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79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82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2M008</w:t>
      </w:r>
    </w:p>
    <w:p w:rsidR="000A1F9B" w:rsidRDefault="00B27F83">
      <w:pPr>
        <w:pStyle w:val="Normal00"/>
        <w:framePr w:w="3726" w:h="245" w:hRule="exact" w:wrap="auto" w:vAnchor="page" w:hAnchor="page" w:x="2552" w:y="82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82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82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85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2M009</w:t>
      </w:r>
    </w:p>
    <w:p w:rsidR="000A1F9B" w:rsidRDefault="00B27F83">
      <w:pPr>
        <w:pStyle w:val="Normal00"/>
        <w:framePr w:w="3726" w:h="245" w:hRule="exact" w:wrap="auto" w:vAnchor="page" w:hAnchor="page" w:x="2552" w:y="85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85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85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88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2M010</w:t>
      </w:r>
    </w:p>
    <w:p w:rsidR="000A1F9B" w:rsidRDefault="00B27F83">
      <w:pPr>
        <w:pStyle w:val="Normal00"/>
        <w:framePr w:w="3726" w:h="245" w:hRule="exact" w:wrap="auto" w:vAnchor="page" w:hAnchor="page" w:x="2552" w:y="88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88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88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90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2M011</w:t>
      </w:r>
    </w:p>
    <w:p w:rsidR="000A1F9B" w:rsidRDefault="00B27F83">
      <w:pPr>
        <w:pStyle w:val="Normal00"/>
        <w:framePr w:w="3726" w:h="245" w:hRule="exact" w:wrap="auto" w:vAnchor="page" w:hAnchor="page" w:x="2552" w:y="90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90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90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93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2M012</w:t>
      </w:r>
    </w:p>
    <w:p w:rsidR="000A1F9B" w:rsidRDefault="00B27F83">
      <w:pPr>
        <w:pStyle w:val="Normal00"/>
        <w:framePr w:w="3726" w:h="245" w:hRule="exact" w:wrap="auto" w:vAnchor="page" w:hAnchor="page" w:x="2552" w:y="93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93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93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96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2M013</w:t>
      </w:r>
    </w:p>
    <w:p w:rsidR="000A1F9B" w:rsidRDefault="00B27F83">
      <w:pPr>
        <w:pStyle w:val="Normal00"/>
        <w:framePr w:w="3726" w:h="245" w:hRule="exact" w:wrap="auto" w:vAnchor="page" w:hAnchor="page" w:x="2552" w:y="96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96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96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98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2M014</w:t>
      </w:r>
    </w:p>
    <w:p w:rsidR="000A1F9B" w:rsidRDefault="00B27F83">
      <w:pPr>
        <w:pStyle w:val="Normal00"/>
        <w:framePr w:w="3726" w:h="245" w:hRule="exact" w:wrap="auto" w:vAnchor="page" w:hAnchor="page" w:x="2552" w:y="98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98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98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01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2M015</w:t>
      </w:r>
    </w:p>
    <w:p w:rsidR="000A1F9B" w:rsidRDefault="00B27F83">
      <w:pPr>
        <w:pStyle w:val="Normal00"/>
        <w:framePr w:w="3726" w:h="245" w:hRule="exact" w:wrap="auto" w:vAnchor="page" w:hAnchor="page" w:x="2552" w:y="101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01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01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04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3M001</w:t>
      </w:r>
    </w:p>
    <w:p w:rsidR="000A1F9B" w:rsidRDefault="00B27F83">
      <w:pPr>
        <w:pStyle w:val="Normal00"/>
        <w:framePr w:w="3726" w:h="245" w:hRule="exact" w:wrap="auto" w:vAnchor="page" w:hAnchor="page" w:x="2552" w:y="104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04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04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06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3M002</w:t>
      </w:r>
    </w:p>
    <w:p w:rsidR="000A1F9B" w:rsidRDefault="00B27F83">
      <w:pPr>
        <w:pStyle w:val="Normal00"/>
        <w:framePr w:w="3726" w:h="245" w:hRule="exact" w:wrap="auto" w:vAnchor="page" w:hAnchor="page" w:x="2552" w:y="106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06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06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09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3M003</w:t>
      </w:r>
    </w:p>
    <w:p w:rsidR="000A1F9B" w:rsidRDefault="00B27F83">
      <w:pPr>
        <w:pStyle w:val="Normal00"/>
        <w:framePr w:w="3726" w:h="245" w:hRule="exact" w:wrap="auto" w:vAnchor="page" w:hAnchor="page" w:x="2552" w:y="109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09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09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12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3M004</w:t>
      </w:r>
    </w:p>
    <w:p w:rsidR="000A1F9B" w:rsidRDefault="00B27F83">
      <w:pPr>
        <w:pStyle w:val="Normal00"/>
        <w:framePr w:w="3726" w:h="245" w:hRule="exact" w:wrap="auto" w:vAnchor="page" w:hAnchor="page" w:x="2552" w:y="112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12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12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15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3M005</w:t>
      </w:r>
    </w:p>
    <w:p w:rsidR="000A1F9B" w:rsidRDefault="00B27F83">
      <w:pPr>
        <w:pStyle w:val="Normal00"/>
        <w:framePr w:w="3726" w:h="245" w:hRule="exact" w:wrap="auto" w:vAnchor="page" w:hAnchor="page" w:x="2552" w:y="115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15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15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17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3M006</w:t>
      </w:r>
    </w:p>
    <w:p w:rsidR="000A1F9B" w:rsidRDefault="00B27F83">
      <w:pPr>
        <w:pStyle w:val="Normal00"/>
        <w:framePr w:w="3726" w:h="245" w:hRule="exact" w:wrap="auto" w:vAnchor="page" w:hAnchor="page" w:x="2552" w:y="117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17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17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20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3M007</w:t>
      </w:r>
    </w:p>
    <w:p w:rsidR="000A1F9B" w:rsidRDefault="00B27F83">
      <w:pPr>
        <w:pStyle w:val="Normal00"/>
        <w:framePr w:w="3726" w:h="245" w:hRule="exact" w:wrap="auto" w:vAnchor="page" w:hAnchor="page" w:x="2552" w:y="120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20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20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23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3M008</w:t>
      </w:r>
    </w:p>
    <w:p w:rsidR="000A1F9B" w:rsidRDefault="00B27F83">
      <w:pPr>
        <w:pStyle w:val="Normal00"/>
        <w:framePr w:w="3726" w:h="245" w:hRule="exact" w:wrap="auto" w:vAnchor="page" w:hAnchor="page" w:x="2552" w:y="123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23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23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125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3M009</w:t>
      </w:r>
    </w:p>
    <w:p w:rsidR="000A1F9B" w:rsidRDefault="00B27F83">
      <w:pPr>
        <w:pStyle w:val="Normal00"/>
        <w:framePr w:w="3726" w:h="245" w:hRule="exact" w:wrap="auto" w:vAnchor="page" w:hAnchor="page" w:x="2552" w:y="1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125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125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2857" w:h="240" w:hRule="exact" w:wrap="auto" w:vAnchor="page" w:hAnchor="page" w:x="1802" w:y="129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P = Pretest Phase</w:t>
      </w:r>
    </w:p>
    <w:p w:rsidR="000A1F9B" w:rsidRDefault="00B27F83">
      <w:pPr>
        <w:pStyle w:val="Normal00"/>
        <w:spacing w:line="1" w:lineRule="auto"/>
      </w:pPr>
      <w:r>
        <w:br w:type="page"/>
      </w:r>
    </w:p>
    <w:p w:rsidR="000A1F9B" w:rsidRDefault="00B27F83">
      <w:pPr>
        <w:pStyle w:val="Normal00"/>
        <w:framePr w:w="8310" w:h="465" w:hRule="exact" w:wrap="auto" w:vAnchor="page" w:hAnchor="page" w:x="1832" w:y="14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jc w:val="center"/>
        <w:rPr>
          <w:b/>
          <w:color w:val="000000"/>
          <w:kern w:val="2"/>
          <w:sz w:val="19"/>
        </w:rPr>
      </w:pPr>
      <w:r>
        <w:pict>
          <v:line id="_x0000_s3286" style="position:absolute;left:0;text-align:left;z-index:-251649024;mso-position-horizontal-relative:page;mso-position-vertical-relative:page" from="93.1pt,97.45pt" to="506.4pt,97.45pt" o:allowincell="f" strokeweight="1pt">
            <w10:wrap anchorx="page" anchory="page"/>
          </v:line>
        </w:pict>
      </w:r>
      <w:r>
        <w:pict>
          <v:line id="_x0000_s3285" style="position:absolute;left:0;text-align:left;z-index:-251648000;mso-position-horizontal-relative:page;mso-position-vertical-relative:page" from="90.1pt,115.65pt" to="504.2pt,115.65pt" o:allowincell="f" strokeweight="1pt">
            <w10:wrap anchorx="page" anchory="page"/>
          </v:line>
        </w:pict>
      </w:r>
      <w:r>
        <w:pict>
          <v:line id="_x0000_s3284" style="position:absolute;left:0;text-align:left;z-index:-251646976;mso-position-horizontal-relative:page;mso-position-vertical-relative:page" from="90.1pt,642.45pt" to="507.15pt,642.4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Report of  Veterinary Exam Days Seen</w:t>
      </w:r>
    </w:p>
    <w:p w:rsidR="000A1F9B" w:rsidRDefault="00B27F83">
      <w:pPr>
        <w:pStyle w:val="Normal00"/>
        <w:framePr w:w="8310" w:h="465" w:hRule="exact" w:wrap="auto" w:vAnchor="page" w:hAnchor="page" w:x="1832" w:y="14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9"/>
        </w:rPr>
        <w:t>兽医观察个体数据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</w:p>
    <w:p w:rsidR="000A1F9B" w:rsidRDefault="00B27F83">
      <w:pPr>
        <w:pStyle w:val="Normal00"/>
        <w:framePr w:w="855" w:h="240" w:hRule="exact" w:wrap="auto" w:vAnchor="page" w:hAnchor="page" w:x="1832" w:y="1994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动物编号</w:t>
      </w:r>
    </w:p>
    <w:p w:rsidR="000A1F9B" w:rsidRDefault="00B27F83">
      <w:pPr>
        <w:pStyle w:val="Normal00"/>
        <w:framePr w:w="3300" w:h="304" w:hRule="exact" w:wrap="auto" w:vAnchor="page" w:hAnchor="page" w:x="6422" w:y="19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9"/>
        </w:rPr>
        <w:t>出现天数</w:t>
      </w:r>
    </w:p>
    <w:p w:rsidR="000A1F9B" w:rsidRDefault="00B27F83">
      <w:pPr>
        <w:pStyle w:val="Normal00"/>
        <w:framePr w:w="675" w:h="244" w:hRule="exact" w:wrap="auto" w:vAnchor="page" w:hAnchor="page" w:x="9482" w:y="1994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总天数</w:t>
      </w:r>
    </w:p>
    <w:p w:rsidR="000A1F9B" w:rsidRDefault="00B27F83">
      <w:pPr>
        <w:pStyle w:val="Normal00"/>
        <w:framePr w:w="3756" w:h="240" w:hRule="exact" w:wrap="auto" w:vAnchor="page" w:hAnchor="page" w:x="2522" w:y="1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症状</w:t>
      </w:r>
    </w:p>
    <w:p w:rsidR="000A1F9B" w:rsidRDefault="00B27F83">
      <w:pPr>
        <w:pStyle w:val="Normal00"/>
        <w:framePr w:w="885" w:h="280" w:hRule="exact" w:wrap="auto" w:vAnchor="page" w:hAnchor="page" w:x="1802" w:y="23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3M010</w:t>
      </w:r>
    </w:p>
    <w:p w:rsidR="000A1F9B" w:rsidRDefault="00B27F83">
      <w:pPr>
        <w:pStyle w:val="Normal00"/>
        <w:framePr w:w="3726" w:h="245" w:hRule="exact" w:wrap="auto" w:vAnchor="page" w:hAnchor="page" w:x="2552" w:y="23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23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23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25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3M011</w:t>
      </w:r>
    </w:p>
    <w:p w:rsidR="000A1F9B" w:rsidRDefault="00B27F83">
      <w:pPr>
        <w:pStyle w:val="Normal00"/>
        <w:framePr w:w="3726" w:h="245" w:hRule="exact" w:wrap="auto" w:vAnchor="page" w:hAnchor="page" w:x="2552" w:y="25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25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25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28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3M012</w:t>
      </w:r>
    </w:p>
    <w:p w:rsidR="000A1F9B" w:rsidRDefault="00B27F83">
      <w:pPr>
        <w:pStyle w:val="Normal00"/>
        <w:framePr w:w="3726" w:h="245" w:hRule="exact" w:wrap="auto" w:vAnchor="page" w:hAnchor="page" w:x="2552" w:y="28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28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28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31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3M013</w:t>
      </w:r>
    </w:p>
    <w:p w:rsidR="000A1F9B" w:rsidRDefault="00B27F83">
      <w:pPr>
        <w:pStyle w:val="Normal00"/>
        <w:framePr w:w="3726" w:h="245" w:hRule="exact" w:wrap="auto" w:vAnchor="page" w:hAnchor="page" w:x="2552" w:y="3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31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3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34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3M014</w:t>
      </w:r>
    </w:p>
    <w:p w:rsidR="000A1F9B" w:rsidRDefault="00B27F83">
      <w:pPr>
        <w:pStyle w:val="Normal00"/>
        <w:framePr w:w="3726" w:h="245" w:hRule="exact" w:wrap="auto" w:vAnchor="page" w:hAnchor="page" w:x="2552" w:y="3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34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3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36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3M015</w:t>
      </w:r>
    </w:p>
    <w:p w:rsidR="000A1F9B" w:rsidRDefault="00B27F83">
      <w:pPr>
        <w:pStyle w:val="Normal00"/>
        <w:framePr w:w="3726" w:h="245" w:hRule="exact" w:wrap="auto" w:vAnchor="page" w:hAnchor="page" w:x="2552" w:y="36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36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36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3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4M001</w:t>
      </w:r>
    </w:p>
    <w:p w:rsidR="000A1F9B" w:rsidRDefault="00B27F83">
      <w:pPr>
        <w:pStyle w:val="Normal00"/>
        <w:framePr w:w="3726" w:h="245" w:hRule="exact" w:wrap="auto" w:vAnchor="page" w:hAnchor="page" w:x="2552" w:y="3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3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3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42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4M002</w:t>
      </w:r>
    </w:p>
    <w:p w:rsidR="000A1F9B" w:rsidRDefault="00B27F83">
      <w:pPr>
        <w:pStyle w:val="Normal00"/>
        <w:framePr w:w="3726" w:h="245" w:hRule="exact" w:wrap="auto" w:vAnchor="page" w:hAnchor="page" w:x="2552" w:y="42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42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42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44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4M003</w:t>
      </w:r>
    </w:p>
    <w:p w:rsidR="000A1F9B" w:rsidRDefault="00B27F83">
      <w:pPr>
        <w:pStyle w:val="Normal00"/>
        <w:framePr w:w="3726" w:h="245" w:hRule="exact" w:wrap="auto" w:vAnchor="page" w:hAnchor="page" w:x="2552" w:y="44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44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44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47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4M004</w:t>
      </w:r>
    </w:p>
    <w:p w:rsidR="000A1F9B" w:rsidRDefault="00B27F83">
      <w:pPr>
        <w:pStyle w:val="Normal00"/>
        <w:framePr w:w="3726" w:h="245" w:hRule="exact" w:wrap="auto" w:vAnchor="page" w:hAnchor="page" w:x="2552" w:y="47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47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47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50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4M005</w:t>
      </w:r>
    </w:p>
    <w:p w:rsidR="000A1F9B" w:rsidRDefault="00B27F83">
      <w:pPr>
        <w:pStyle w:val="Normal00"/>
        <w:framePr w:w="3726" w:h="245" w:hRule="exact" w:wrap="auto" w:vAnchor="page" w:hAnchor="page" w:x="2552" w:y="50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50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50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52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4M006</w:t>
      </w:r>
    </w:p>
    <w:p w:rsidR="000A1F9B" w:rsidRDefault="00B27F83">
      <w:pPr>
        <w:pStyle w:val="Normal00"/>
        <w:framePr w:w="3726" w:h="245" w:hRule="exact" w:wrap="auto" w:vAnchor="page" w:hAnchor="page" w:x="2552" w:y="52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5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52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55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4M007</w:t>
      </w:r>
    </w:p>
    <w:p w:rsidR="000A1F9B" w:rsidRDefault="00B27F83">
      <w:pPr>
        <w:pStyle w:val="Normal00"/>
        <w:framePr w:w="3726" w:h="245" w:hRule="exact" w:wrap="auto" w:vAnchor="page" w:hAnchor="page" w:x="2552" w:y="55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55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55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58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4M008</w:t>
      </w:r>
    </w:p>
    <w:p w:rsidR="000A1F9B" w:rsidRDefault="00B27F83">
      <w:pPr>
        <w:pStyle w:val="Normal00"/>
        <w:framePr w:w="3726" w:h="245" w:hRule="exact" w:wrap="auto" w:vAnchor="page" w:hAnchor="page" w:x="2552" w:y="58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58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58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61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4M009</w:t>
      </w:r>
    </w:p>
    <w:p w:rsidR="000A1F9B" w:rsidRDefault="00B27F83">
      <w:pPr>
        <w:pStyle w:val="Normal00"/>
        <w:framePr w:w="3726" w:h="245" w:hRule="exact" w:wrap="auto" w:vAnchor="page" w:hAnchor="page" w:x="2552" w:y="61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61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61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63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4M010</w:t>
      </w:r>
    </w:p>
    <w:p w:rsidR="000A1F9B" w:rsidRDefault="00B27F83">
      <w:pPr>
        <w:pStyle w:val="Normal00"/>
        <w:framePr w:w="3726" w:h="245" w:hRule="exact" w:wrap="auto" w:vAnchor="page" w:hAnchor="page" w:x="2552" w:y="63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63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63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66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4M011</w:t>
      </w:r>
    </w:p>
    <w:p w:rsidR="000A1F9B" w:rsidRDefault="00B27F83">
      <w:pPr>
        <w:pStyle w:val="Normal00"/>
        <w:framePr w:w="3726" w:h="245" w:hRule="exact" w:wrap="auto" w:vAnchor="page" w:hAnchor="page" w:x="2552" w:y="66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66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66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69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4M012</w:t>
      </w:r>
    </w:p>
    <w:p w:rsidR="000A1F9B" w:rsidRDefault="00B27F83">
      <w:pPr>
        <w:pStyle w:val="Normal00"/>
        <w:framePr w:w="3726" w:h="245" w:hRule="exact" w:wrap="auto" w:vAnchor="page" w:hAnchor="page" w:x="2552" w:y="6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69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6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71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4M013</w:t>
      </w:r>
    </w:p>
    <w:p w:rsidR="000A1F9B" w:rsidRDefault="00B27F83">
      <w:pPr>
        <w:pStyle w:val="Normal00"/>
        <w:framePr w:w="3726" w:h="245" w:hRule="exact" w:wrap="auto" w:vAnchor="page" w:hAnchor="page" w:x="2552" w:y="71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71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71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74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4M014</w:t>
      </w:r>
    </w:p>
    <w:p w:rsidR="000A1F9B" w:rsidRDefault="00B27F83">
      <w:pPr>
        <w:pStyle w:val="Normal00"/>
        <w:framePr w:w="3726" w:h="245" w:hRule="exact" w:wrap="auto" w:vAnchor="page" w:hAnchor="page" w:x="2552" w:y="74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74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74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885" w:h="280" w:hRule="exact" w:wrap="auto" w:vAnchor="page" w:hAnchor="page" w:x="1802" w:y="77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4M015</w:t>
      </w:r>
    </w:p>
    <w:p w:rsidR="000A1F9B" w:rsidRDefault="00B27F83">
      <w:pPr>
        <w:pStyle w:val="Normal00"/>
        <w:framePr w:w="3726" w:h="245" w:hRule="exact" w:wrap="auto" w:vAnchor="page" w:hAnchor="page" w:x="2552" w:y="77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0"/>
        <w:framePr w:w="390" w:h="276" w:hRule="exact" w:wrap="auto" w:vAnchor="page" w:hAnchor="page" w:x="9722" w:y="77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0"/>
        <w:framePr w:w="3443" w:h="260" w:hRule="exact" w:wrap="auto" w:vAnchor="page" w:hAnchor="page" w:x="6278" w:y="77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P2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0"/>
        <w:framePr w:w="2857" w:h="240" w:hRule="exact" w:wrap="auto" w:vAnchor="page" w:hAnchor="page" w:x="1802" w:y="129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P = Pretest Phase</w:t>
      </w:r>
    </w:p>
    <w:p w:rsidR="000A1F9B" w:rsidRDefault="00B27F83">
      <w:pPr>
        <w:pStyle w:val="Normal00"/>
        <w:framePr w:w="3240" w:h="216" w:hRule="exact" w:wrap="auto" w:vAnchor="page" w:hAnchor="page" w:x="1802" w:y="140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3"/>
        </w:rPr>
      </w:pPr>
      <w:r>
        <w:rPr>
          <w:rFonts w:eastAsia="Times New Roman"/>
          <w:b/>
          <w:color w:val="000000"/>
          <w:kern w:val="2"/>
          <w:sz w:val="13"/>
        </w:rPr>
        <w:t>Report Selections</w:t>
      </w:r>
    </w:p>
    <w:p w:rsidR="000A1F9B" w:rsidRDefault="00B27F83">
      <w:pPr>
        <w:pStyle w:val="Normal00"/>
        <w:framePr w:w="2255" w:h="180" w:hRule="exact" w:wrap="auto" w:vAnchor="page" w:hAnchor="page" w:x="1802" w:y="1431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/>
          <w:kern w:val="2"/>
          <w:sz w:val="13"/>
        </w:rPr>
      </w:pPr>
      <w:r>
        <w:rPr>
          <w:rFonts w:eastAsia="Times New Roman"/>
          <w:color w:val="000000"/>
          <w:kern w:val="2"/>
          <w:sz w:val="13"/>
        </w:rPr>
        <w:t>Report generated by</w:t>
      </w:r>
    </w:p>
    <w:p w:rsidR="000A1F9B" w:rsidRDefault="00B27F83">
      <w:pPr>
        <w:pStyle w:val="Normal00"/>
        <w:framePr w:w="6088" w:h="180" w:hRule="exact" w:wrap="auto" w:vAnchor="page" w:hAnchor="page" w:x="5162" w:y="1431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3"/>
        </w:rPr>
      </w:pPr>
      <w:r>
        <w:rPr>
          <w:rFonts w:eastAsia="Times New Roman"/>
          <w:color w:val="000000"/>
          <w:kern w:val="2"/>
          <w:sz w:val="13"/>
        </w:rPr>
        <w:t>Ying Ding</w:t>
      </w:r>
    </w:p>
    <w:p w:rsidR="000A1F9B" w:rsidRDefault="00B27F83">
      <w:pPr>
        <w:pStyle w:val="Normal00"/>
        <w:framePr w:w="2255" w:h="180" w:hRule="exact" w:wrap="auto" w:vAnchor="page" w:hAnchor="page" w:x="1802" w:y="1454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/>
          <w:kern w:val="2"/>
          <w:sz w:val="13"/>
        </w:rPr>
      </w:pPr>
      <w:r>
        <w:rPr>
          <w:rFonts w:eastAsia="Times New Roman"/>
          <w:color w:val="000000"/>
          <w:kern w:val="2"/>
          <w:sz w:val="13"/>
        </w:rPr>
        <w:t>Group(s)</w:t>
      </w:r>
    </w:p>
    <w:p w:rsidR="000A1F9B" w:rsidRDefault="00B27F83">
      <w:pPr>
        <w:pStyle w:val="Normal00"/>
        <w:framePr w:w="6088" w:h="180" w:hRule="exact" w:wrap="auto" w:vAnchor="page" w:hAnchor="page" w:x="5162" w:y="1454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3"/>
        </w:rPr>
      </w:pPr>
      <w:r>
        <w:rPr>
          <w:rFonts w:eastAsia="Times New Roman"/>
          <w:color w:val="000000"/>
          <w:kern w:val="2"/>
          <w:sz w:val="13"/>
        </w:rPr>
        <w:t>1,2,3,4</w:t>
      </w:r>
    </w:p>
    <w:p w:rsidR="000A1F9B" w:rsidRDefault="00B27F83">
      <w:pPr>
        <w:pStyle w:val="Normal00"/>
        <w:framePr w:w="2255" w:h="180" w:hRule="exact" w:wrap="auto" w:vAnchor="page" w:hAnchor="page" w:x="1802" w:y="1478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/>
          <w:kern w:val="2"/>
          <w:sz w:val="13"/>
        </w:rPr>
      </w:pPr>
      <w:r>
        <w:rPr>
          <w:rFonts w:eastAsia="Times New Roman"/>
          <w:color w:val="000000"/>
          <w:kern w:val="2"/>
          <w:sz w:val="13"/>
        </w:rPr>
        <w:t>Subgroup(s)</w:t>
      </w:r>
    </w:p>
    <w:p w:rsidR="000A1F9B" w:rsidRDefault="00B27F83">
      <w:pPr>
        <w:pStyle w:val="Normal00"/>
        <w:framePr w:w="6088" w:h="180" w:hRule="exact" w:wrap="auto" w:vAnchor="page" w:hAnchor="page" w:x="5162" w:y="1478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3"/>
        </w:rPr>
      </w:pPr>
      <w:r>
        <w:rPr>
          <w:rFonts w:eastAsia="Times New Roman"/>
          <w:color w:val="000000"/>
          <w:kern w:val="2"/>
          <w:sz w:val="13"/>
        </w:rPr>
        <w:t>1</w:t>
      </w:r>
    </w:p>
    <w:p w:rsidR="000A1F9B" w:rsidRDefault="00B27F83">
      <w:pPr>
        <w:pStyle w:val="Normal00"/>
        <w:framePr w:w="2255" w:h="180" w:hRule="exact" w:wrap="auto" w:vAnchor="page" w:hAnchor="page" w:x="1802" w:y="1501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/>
          <w:kern w:val="2"/>
          <w:sz w:val="13"/>
        </w:rPr>
      </w:pPr>
      <w:r>
        <w:rPr>
          <w:rFonts w:eastAsia="Times New Roman"/>
          <w:color w:val="000000"/>
          <w:kern w:val="2"/>
          <w:sz w:val="13"/>
        </w:rPr>
        <w:t>Sex</w:t>
      </w:r>
    </w:p>
    <w:p w:rsidR="000A1F9B" w:rsidRDefault="00B27F83">
      <w:pPr>
        <w:pStyle w:val="Normal00"/>
        <w:framePr w:w="6088" w:h="180" w:hRule="exact" w:wrap="auto" w:vAnchor="page" w:hAnchor="page" w:x="5162" w:y="1501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3"/>
        </w:rPr>
        <w:sectPr w:rsidR="000A1F9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3"/>
        </w:rPr>
        <w:t>Male,Female</w:t>
      </w:r>
      <w:r>
        <w:rPr>
          <w:rFonts w:eastAsia="Times New Roman"/>
          <w:color w:val="000000"/>
          <w:kern w:val="2"/>
          <w:sz w:val="13"/>
        </w:rPr>
        <w:br w:type="page"/>
      </w:r>
    </w:p>
    <w:p w:rsidR="00092C18" w:rsidRDefault="00B27F83" w:rsidP="00092C18">
      <w:pPr>
        <w:pStyle w:val="Normal01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表</w:t>
      </w:r>
      <w:r>
        <w:rPr>
          <w:rFonts w:ascii="Times" w:eastAsia="宋体" w:hAnsi="Times" w:cs="Times" w:hint="eastAsia"/>
          <w:color w:val="000000"/>
          <w:sz w:val="24"/>
          <w:szCs w:val="24"/>
        </w:rPr>
        <w:t>7</w:t>
      </w:r>
      <w:r>
        <w:rPr>
          <w:rFonts w:ascii="Times" w:eastAsia="宋体" w:hAnsi="Times" w:cs="Times" w:hint="eastAsia"/>
          <w:color w:val="000000"/>
          <w:sz w:val="24"/>
          <w:szCs w:val="24"/>
        </w:rPr>
        <w:t>-2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：</w:t>
      </w:r>
      <w:r w:rsidRPr="00EC4F8A">
        <w:rPr>
          <w:rFonts w:ascii="Times" w:eastAsia="宋体" w:hAnsi="Times" w:cs="Times"/>
          <w:color w:val="000000"/>
          <w:sz w:val="24"/>
          <w:szCs w:val="24"/>
        </w:rPr>
        <w:t>SD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大鼠</w:t>
      </w:r>
      <w:r>
        <w:rPr>
          <w:rFonts w:ascii="Times" w:eastAsia="宋体" w:hAnsi="Times" w:cs="Times" w:hint="eastAsia"/>
          <w:color w:val="000000"/>
          <w:sz w:val="24"/>
          <w:szCs w:val="24"/>
        </w:rPr>
        <w:t>灌胃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给予</w:t>
      </w:r>
      <w:r>
        <w:rPr>
          <w:rFonts w:ascii="Times" w:eastAsia="宋体" w:hAnsi="Times" w:cs="Times"/>
          <w:color w:val="000000"/>
          <w:sz w:val="24"/>
          <w:szCs w:val="24"/>
        </w:rPr>
        <w:t>WXSH0376 4</w:t>
      </w:r>
      <w:r>
        <w:rPr>
          <w:rFonts w:ascii="Times" w:eastAsia="宋体" w:hAnsi="Times" w:cs="Times"/>
          <w:color w:val="000000"/>
          <w:sz w:val="24"/>
          <w:szCs w:val="24"/>
        </w:rPr>
        <w:t>周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重复给药毒性试验</w:t>
      </w:r>
    </w:p>
    <w:p w:rsidR="00092C18" w:rsidRPr="00880C08" w:rsidRDefault="00B27F83" w:rsidP="00092C18">
      <w:pPr>
        <w:pStyle w:val="Normal01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  <w:sectPr w:rsidR="00092C18" w:rsidRPr="00880C08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" w:eastAsia="宋体" w:hAnsi="Times" w:cs="Times" w:hint="eastAsia"/>
          <w:color w:val="000000"/>
          <w:sz w:val="24"/>
          <w:szCs w:val="24"/>
        </w:rPr>
        <w:t>一般状态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观察个体数据</w:t>
      </w:r>
    </w:p>
    <w:p w:rsidR="000A1F9B" w:rsidRDefault="00B27F83">
      <w:pPr>
        <w:pStyle w:val="Normal02"/>
        <w:framePr w:w="8310" w:h="465" w:hRule="exact" w:wrap="auto" w:vAnchor="page" w:hAnchor="page" w:x="1832" w:y="14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jc w:val="center"/>
        <w:rPr>
          <w:b/>
          <w:color w:val="000000"/>
          <w:kern w:val="2"/>
          <w:sz w:val="19"/>
        </w:rPr>
      </w:pPr>
      <w:r>
        <w:pict>
          <v:line id="_x0000_s3283" style="position:absolute;left:0;text-align:left;z-index:-251645952;mso-position-horizontal-relative:page;mso-position-vertical-relative:page" from="93.1pt,97.45pt" to="506.4pt,97.45pt" o:allowincell="f" strokeweight="1pt">
            <w10:wrap anchorx="page" anchory="page"/>
          </v:line>
        </w:pict>
      </w:r>
      <w:r>
        <w:pict>
          <v:line id="_x0000_s3282" style="position:absolute;left:0;text-align:left;z-index:-251644928;mso-position-horizontal-relative:page;mso-position-vertical-relative:page" from="90.1pt,115.65pt" to="504.2pt,115.65pt" o:allowincell="f" strokeweight="1pt">
            <w10:wrap anchorx="page" anchory="page"/>
          </v:line>
        </w:pict>
      </w:r>
      <w:r>
        <w:pict>
          <v:line id="_x0000_s3281" style="position:absolute;left:0;text-align:left;z-index:-251643904;mso-position-horizontal-relative:page;mso-position-vertical-relative:page" from="90.1pt,642.45pt" to="507.15pt,642.4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Report of  Daily Clinical Signs Days Seen</w:t>
      </w:r>
    </w:p>
    <w:p w:rsidR="000A1F9B" w:rsidRDefault="00B27F83">
      <w:pPr>
        <w:pStyle w:val="Normal02"/>
        <w:framePr w:w="8310" w:h="465" w:hRule="exact" w:wrap="auto" w:vAnchor="page" w:hAnchor="page" w:x="1832" w:y="14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9"/>
        </w:rPr>
        <w:t>一般状态观察个体数据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</w:p>
    <w:p w:rsidR="000A1F9B" w:rsidRDefault="00B27F83">
      <w:pPr>
        <w:pStyle w:val="Normal02"/>
        <w:framePr w:w="855" w:h="240" w:hRule="exact" w:wrap="auto" w:vAnchor="page" w:hAnchor="page" w:x="1832" w:y="1994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动物编号</w:t>
      </w:r>
    </w:p>
    <w:p w:rsidR="000A1F9B" w:rsidRDefault="00B27F83">
      <w:pPr>
        <w:pStyle w:val="Normal02"/>
        <w:framePr w:w="3300" w:h="304" w:hRule="exact" w:wrap="auto" w:vAnchor="page" w:hAnchor="page" w:x="6422" w:y="19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9"/>
        </w:rPr>
        <w:t>出现天数</w:t>
      </w:r>
    </w:p>
    <w:p w:rsidR="000A1F9B" w:rsidRDefault="00B27F83">
      <w:pPr>
        <w:pStyle w:val="Normal02"/>
        <w:framePr w:w="675" w:h="244" w:hRule="exact" w:wrap="auto" w:vAnchor="page" w:hAnchor="page" w:x="9482" w:y="1994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总天数</w:t>
      </w:r>
    </w:p>
    <w:p w:rsidR="000A1F9B" w:rsidRDefault="00B27F83">
      <w:pPr>
        <w:pStyle w:val="Normal02"/>
        <w:framePr w:w="3756" w:h="240" w:hRule="exact" w:wrap="auto" w:vAnchor="page" w:hAnchor="page" w:x="2522" w:y="1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症状</w:t>
      </w:r>
    </w:p>
    <w:p w:rsidR="000A1F9B" w:rsidRDefault="00B27F83">
      <w:pPr>
        <w:pStyle w:val="Normal02"/>
        <w:framePr w:w="885" w:h="280" w:hRule="exact" w:wrap="auto" w:vAnchor="page" w:hAnchor="page" w:x="1802" w:y="23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1F001</w:t>
      </w:r>
    </w:p>
    <w:p w:rsidR="000A1F9B" w:rsidRDefault="00B27F83">
      <w:pPr>
        <w:pStyle w:val="Normal02"/>
        <w:framePr w:w="3726" w:h="245" w:hRule="exact" w:wrap="auto" w:vAnchor="page" w:hAnchor="page" w:x="2552" w:y="23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23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23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25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1F002</w:t>
      </w:r>
    </w:p>
    <w:p w:rsidR="000A1F9B" w:rsidRDefault="00B27F83">
      <w:pPr>
        <w:pStyle w:val="Normal02"/>
        <w:framePr w:w="3726" w:h="245" w:hRule="exact" w:wrap="auto" w:vAnchor="page" w:hAnchor="page" w:x="2552" w:y="25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25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25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28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1F003</w:t>
      </w:r>
    </w:p>
    <w:p w:rsidR="000A1F9B" w:rsidRDefault="00B27F83">
      <w:pPr>
        <w:pStyle w:val="Normal02"/>
        <w:framePr w:w="3726" w:h="245" w:hRule="exact" w:wrap="auto" w:vAnchor="page" w:hAnchor="page" w:x="2552" w:y="28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28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28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31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1F004</w:t>
      </w:r>
    </w:p>
    <w:p w:rsidR="000A1F9B" w:rsidRDefault="00B27F83">
      <w:pPr>
        <w:pStyle w:val="Normal02"/>
        <w:framePr w:w="3726" w:h="245" w:hRule="exact" w:wrap="auto" w:vAnchor="page" w:hAnchor="page" w:x="2552" w:y="3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31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3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34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1F005</w:t>
      </w:r>
    </w:p>
    <w:p w:rsidR="000A1F9B" w:rsidRDefault="00B27F83">
      <w:pPr>
        <w:pStyle w:val="Normal02"/>
        <w:framePr w:w="3726" w:h="245" w:hRule="exact" w:wrap="auto" w:vAnchor="page" w:hAnchor="page" w:x="2552" w:y="3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34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3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36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1F006</w:t>
      </w:r>
    </w:p>
    <w:p w:rsidR="000A1F9B" w:rsidRDefault="00B27F83">
      <w:pPr>
        <w:pStyle w:val="Normal02"/>
        <w:framePr w:w="3726" w:h="245" w:hRule="exact" w:wrap="auto" w:vAnchor="page" w:hAnchor="page" w:x="2552" w:y="36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36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36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3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1F007</w:t>
      </w:r>
    </w:p>
    <w:p w:rsidR="000A1F9B" w:rsidRDefault="00B27F83">
      <w:pPr>
        <w:pStyle w:val="Normal02"/>
        <w:framePr w:w="3726" w:h="245" w:hRule="exact" w:wrap="auto" w:vAnchor="page" w:hAnchor="page" w:x="2552" w:y="3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3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3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42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1F008</w:t>
      </w:r>
    </w:p>
    <w:p w:rsidR="000A1F9B" w:rsidRDefault="00B27F83">
      <w:pPr>
        <w:pStyle w:val="Normal02"/>
        <w:framePr w:w="3726" w:h="245" w:hRule="exact" w:wrap="auto" w:vAnchor="page" w:hAnchor="page" w:x="2552" w:y="42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42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42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44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1F009</w:t>
      </w:r>
    </w:p>
    <w:p w:rsidR="000A1F9B" w:rsidRDefault="00B27F83">
      <w:pPr>
        <w:pStyle w:val="Normal02"/>
        <w:framePr w:w="3726" w:h="245" w:hRule="exact" w:wrap="auto" w:vAnchor="page" w:hAnchor="page" w:x="2552" w:y="44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44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44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47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1F010</w:t>
      </w:r>
    </w:p>
    <w:p w:rsidR="000A1F9B" w:rsidRDefault="00B27F83">
      <w:pPr>
        <w:pStyle w:val="Normal02"/>
        <w:framePr w:w="3726" w:h="245" w:hRule="exact" w:wrap="auto" w:vAnchor="page" w:hAnchor="page" w:x="2552" w:y="47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47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47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50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1F011</w:t>
      </w:r>
    </w:p>
    <w:p w:rsidR="000A1F9B" w:rsidRDefault="00B27F83">
      <w:pPr>
        <w:pStyle w:val="Normal02"/>
        <w:framePr w:w="3726" w:h="245" w:hRule="exact" w:wrap="auto" w:vAnchor="page" w:hAnchor="page" w:x="2552" w:y="50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50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50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 xml:space="preserve">28, </w:t>
      </w:r>
      <w:r>
        <w:rPr>
          <w:rFonts w:eastAsia="Times New Roman"/>
          <w:color w:val="000000"/>
          <w:kern w:val="2"/>
          <w:sz w:val="15"/>
        </w:rPr>
        <w:t>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52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1F012</w:t>
      </w:r>
    </w:p>
    <w:p w:rsidR="000A1F9B" w:rsidRDefault="00B27F83">
      <w:pPr>
        <w:pStyle w:val="Normal02"/>
        <w:framePr w:w="3726" w:h="245" w:hRule="exact" w:wrap="auto" w:vAnchor="page" w:hAnchor="page" w:x="2552" w:y="52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5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52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55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1F013</w:t>
      </w:r>
    </w:p>
    <w:p w:rsidR="000A1F9B" w:rsidRDefault="00B27F83">
      <w:pPr>
        <w:pStyle w:val="Normal02"/>
        <w:framePr w:w="3726" w:h="245" w:hRule="exact" w:wrap="auto" w:vAnchor="page" w:hAnchor="page" w:x="2552" w:y="55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55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55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58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1F014</w:t>
      </w:r>
    </w:p>
    <w:p w:rsidR="000A1F9B" w:rsidRDefault="00B27F83">
      <w:pPr>
        <w:pStyle w:val="Normal02"/>
        <w:framePr w:w="3726" w:h="245" w:hRule="exact" w:wrap="auto" w:vAnchor="page" w:hAnchor="page" w:x="2552" w:y="58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58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58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61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1F015</w:t>
      </w:r>
    </w:p>
    <w:p w:rsidR="000A1F9B" w:rsidRDefault="00B27F83">
      <w:pPr>
        <w:pStyle w:val="Normal02"/>
        <w:framePr w:w="3726" w:h="245" w:hRule="exact" w:wrap="auto" w:vAnchor="page" w:hAnchor="page" w:x="2552" w:y="61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61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61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63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2F001</w:t>
      </w:r>
    </w:p>
    <w:p w:rsidR="000A1F9B" w:rsidRDefault="00B27F83">
      <w:pPr>
        <w:pStyle w:val="Normal02"/>
        <w:framePr w:w="3726" w:h="245" w:hRule="exact" w:wrap="auto" w:vAnchor="page" w:hAnchor="page" w:x="2552" w:y="63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63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63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66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2F002</w:t>
      </w:r>
    </w:p>
    <w:p w:rsidR="000A1F9B" w:rsidRDefault="00B27F83">
      <w:pPr>
        <w:pStyle w:val="Normal02"/>
        <w:framePr w:w="3726" w:h="245" w:hRule="exact" w:wrap="auto" w:vAnchor="page" w:hAnchor="page" w:x="2552" w:y="66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66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</w:t>
      </w:r>
    </w:p>
    <w:p w:rsidR="000A1F9B" w:rsidRDefault="00B27F83">
      <w:pPr>
        <w:pStyle w:val="Normal02"/>
        <w:framePr w:w="3443" w:h="260" w:hRule="exact" w:wrap="auto" w:vAnchor="page" w:hAnchor="page" w:x="6278" w:y="66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P5</w:t>
      </w:r>
      <w:r>
        <w:rPr>
          <w:rFonts w:eastAsia="Times New Roman"/>
          <w:color w:val="000000"/>
          <w:kern w:val="2"/>
          <w:sz w:val="15"/>
        </w:rPr>
        <w:noBreakHyphen/>
        <w:t>6, PR6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69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2F003</w:t>
      </w:r>
    </w:p>
    <w:p w:rsidR="000A1F9B" w:rsidRDefault="00B27F83">
      <w:pPr>
        <w:pStyle w:val="Normal02"/>
        <w:framePr w:w="3726" w:h="245" w:hRule="exact" w:wrap="auto" w:vAnchor="page" w:hAnchor="page" w:x="2552" w:y="6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69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6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71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2F004</w:t>
      </w:r>
    </w:p>
    <w:p w:rsidR="000A1F9B" w:rsidRDefault="00B27F83">
      <w:pPr>
        <w:pStyle w:val="Normal02"/>
        <w:framePr w:w="3726" w:h="245" w:hRule="exact" w:wrap="auto" w:vAnchor="page" w:hAnchor="page" w:x="2552" w:y="71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71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71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74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2F005</w:t>
      </w:r>
    </w:p>
    <w:p w:rsidR="000A1F9B" w:rsidRDefault="00B27F83">
      <w:pPr>
        <w:pStyle w:val="Normal02"/>
        <w:framePr w:w="3726" w:h="245" w:hRule="exact" w:wrap="auto" w:vAnchor="page" w:hAnchor="page" w:x="2552" w:y="74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74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74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77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2F006</w:t>
      </w:r>
    </w:p>
    <w:p w:rsidR="000A1F9B" w:rsidRDefault="00B27F83">
      <w:pPr>
        <w:pStyle w:val="Normal02"/>
        <w:framePr w:w="3726" w:h="245" w:hRule="exact" w:wrap="auto" w:vAnchor="page" w:hAnchor="page" w:x="2552" w:y="77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77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77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79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2F007</w:t>
      </w:r>
    </w:p>
    <w:p w:rsidR="000A1F9B" w:rsidRDefault="00B27F83">
      <w:pPr>
        <w:pStyle w:val="Normal02"/>
        <w:framePr w:w="3726" w:h="245" w:hRule="exact" w:wrap="auto" w:vAnchor="page" w:hAnchor="page" w:x="2552" w:y="79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79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79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82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2F008</w:t>
      </w:r>
    </w:p>
    <w:p w:rsidR="000A1F9B" w:rsidRDefault="00B27F83">
      <w:pPr>
        <w:pStyle w:val="Normal02"/>
        <w:framePr w:w="3726" w:h="245" w:hRule="exact" w:wrap="auto" w:vAnchor="page" w:hAnchor="page" w:x="2552" w:y="82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82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</w:t>
      </w:r>
    </w:p>
    <w:p w:rsidR="000A1F9B" w:rsidRDefault="00B27F83">
      <w:pPr>
        <w:pStyle w:val="Normal02"/>
        <w:framePr w:w="3443" w:h="260" w:hRule="exact" w:wrap="auto" w:vAnchor="page" w:hAnchor="page" w:x="6278" w:y="82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5</w:t>
      </w:r>
    </w:p>
    <w:p w:rsidR="000A1F9B" w:rsidRDefault="00B27F83">
      <w:pPr>
        <w:pStyle w:val="Normal02"/>
        <w:framePr w:w="3726" w:h="245" w:hRule="exact" w:wrap="auto" w:vAnchor="page" w:hAnchor="page" w:x="2552" w:y="852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移除原因</w:t>
      </w:r>
      <w:r>
        <w:rPr>
          <w:rFonts w:ascii="宋体" w:eastAsia="宋体" w:hAnsi="宋体"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color w:val="000000"/>
          <w:kern w:val="2"/>
          <w:sz w:val="15"/>
        </w:rPr>
        <w:t>发现死亡</w:t>
      </w:r>
    </w:p>
    <w:p w:rsidR="000A1F9B" w:rsidRDefault="00B27F83">
      <w:pPr>
        <w:pStyle w:val="Normal02"/>
        <w:framePr w:w="390" w:h="276" w:hRule="exact" w:wrap="auto" w:vAnchor="page" w:hAnchor="page" w:x="9722" w:y="85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2"/>
        <w:framePr w:w="3443" w:h="260" w:hRule="exact" w:wrap="auto" w:vAnchor="page" w:hAnchor="page" w:x="6278" w:y="852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D6</w:t>
      </w:r>
    </w:p>
    <w:p w:rsidR="000A1F9B" w:rsidRDefault="00B27F83">
      <w:pPr>
        <w:pStyle w:val="Normal02"/>
        <w:framePr w:w="885" w:h="280" w:hRule="exact" w:wrap="auto" w:vAnchor="page" w:hAnchor="page" w:x="1802" w:y="87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2F009</w:t>
      </w:r>
    </w:p>
    <w:p w:rsidR="000A1F9B" w:rsidRDefault="00B27F83">
      <w:pPr>
        <w:pStyle w:val="Normal02"/>
        <w:framePr w:w="3726" w:h="245" w:hRule="exact" w:wrap="auto" w:vAnchor="page" w:hAnchor="page" w:x="2552" w:y="879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8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879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90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2F010</w:t>
      </w:r>
    </w:p>
    <w:p w:rsidR="000A1F9B" w:rsidRDefault="00B27F83">
      <w:pPr>
        <w:pStyle w:val="Normal02"/>
        <w:framePr w:w="3726" w:h="245" w:hRule="exact" w:wrap="auto" w:vAnchor="page" w:hAnchor="page" w:x="2552" w:y="906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90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906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93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2F011</w:t>
      </w:r>
    </w:p>
    <w:p w:rsidR="000A1F9B" w:rsidRDefault="00B27F83">
      <w:pPr>
        <w:pStyle w:val="Normal02"/>
        <w:framePr w:w="3726" w:h="245" w:hRule="exact" w:wrap="auto" w:vAnchor="page" w:hAnchor="page" w:x="2552" w:y="93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93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</w:t>
      </w:r>
    </w:p>
    <w:p w:rsidR="000A1F9B" w:rsidRDefault="00B27F83">
      <w:pPr>
        <w:pStyle w:val="Normal02"/>
        <w:framePr w:w="3443" w:h="260" w:hRule="exact" w:wrap="auto" w:vAnchor="page" w:hAnchor="page" w:x="6278" w:y="93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20</w:t>
      </w:r>
    </w:p>
    <w:p w:rsidR="000A1F9B" w:rsidRDefault="00B27F83">
      <w:pPr>
        <w:pStyle w:val="Normal02"/>
        <w:framePr w:w="3726" w:h="245" w:hRule="exact" w:wrap="auto" w:vAnchor="page" w:hAnchor="page" w:x="2552" w:y="96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行为和活动</w:t>
      </w:r>
      <w:r>
        <w:rPr>
          <w:rFonts w:ascii="宋体" w:eastAsia="宋体" w:hAnsi="宋体"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color w:val="000000"/>
          <w:kern w:val="2"/>
          <w:sz w:val="15"/>
        </w:rPr>
        <w:t>结痂</w:t>
      </w:r>
    </w:p>
    <w:p w:rsidR="000A1F9B" w:rsidRDefault="00B27F83">
      <w:pPr>
        <w:pStyle w:val="Normal02"/>
        <w:framePr w:w="390" w:h="276" w:hRule="exact" w:wrap="auto" w:vAnchor="page" w:hAnchor="page" w:x="9722" w:y="960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</w:t>
      </w:r>
    </w:p>
    <w:p w:rsidR="000A1F9B" w:rsidRDefault="00B27F83">
      <w:pPr>
        <w:pStyle w:val="Normal02"/>
        <w:framePr w:w="3443" w:h="260" w:hRule="exact" w:wrap="auto" w:vAnchor="page" w:hAnchor="page" w:x="6278" w:y="96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3726" w:h="245" w:hRule="exact" w:wrap="auto" w:vAnchor="page" w:hAnchor="page" w:x="2552" w:y="98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肿块</w:t>
      </w:r>
      <w:r>
        <w:rPr>
          <w:rFonts w:ascii="宋体" w:eastAsia="宋体" w:hAnsi="宋体"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color w:val="000000"/>
          <w:kern w:val="2"/>
          <w:sz w:val="15"/>
        </w:rPr>
        <w:t>肿块</w:t>
      </w:r>
    </w:p>
    <w:p w:rsidR="000A1F9B" w:rsidRDefault="00B27F83">
      <w:pPr>
        <w:pStyle w:val="Normal02"/>
        <w:framePr w:w="390" w:h="276" w:hRule="exact" w:wrap="auto" w:vAnchor="page" w:hAnchor="page" w:x="9722" w:y="98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</w:t>
      </w:r>
    </w:p>
    <w:p w:rsidR="000A1F9B" w:rsidRDefault="00B27F83">
      <w:pPr>
        <w:pStyle w:val="Normal02"/>
        <w:framePr w:w="3443" w:h="260" w:hRule="exact" w:wrap="auto" w:vAnchor="page" w:hAnchor="page" w:x="6278" w:y="98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R21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101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2F012</w:t>
      </w:r>
    </w:p>
    <w:p w:rsidR="000A1F9B" w:rsidRDefault="00B27F83">
      <w:pPr>
        <w:pStyle w:val="Normal02"/>
        <w:framePr w:w="3726" w:h="245" w:hRule="exact" w:wrap="auto" w:vAnchor="page" w:hAnchor="page" w:x="2552" w:y="10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01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10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104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2F013</w:t>
      </w:r>
    </w:p>
    <w:p w:rsidR="000A1F9B" w:rsidRDefault="00B27F83">
      <w:pPr>
        <w:pStyle w:val="Normal02"/>
        <w:framePr w:w="3726" w:h="245" w:hRule="exact" w:wrap="auto" w:vAnchor="page" w:hAnchor="page" w:x="2552" w:y="10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04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10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106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2F014</w:t>
      </w:r>
    </w:p>
    <w:p w:rsidR="000A1F9B" w:rsidRDefault="00B27F83">
      <w:pPr>
        <w:pStyle w:val="Normal02"/>
        <w:framePr w:w="3726" w:h="245" w:hRule="exact" w:wrap="auto" w:vAnchor="page" w:hAnchor="page" w:x="2552" w:y="106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06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106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10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2F015</w:t>
      </w:r>
    </w:p>
    <w:p w:rsidR="000A1F9B" w:rsidRDefault="00B27F83">
      <w:pPr>
        <w:pStyle w:val="Normal02"/>
        <w:framePr w:w="3726" w:h="245" w:hRule="exact" w:wrap="auto" w:vAnchor="page" w:hAnchor="page" w:x="2552" w:y="10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10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112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3F001</w:t>
      </w:r>
    </w:p>
    <w:p w:rsidR="000A1F9B" w:rsidRDefault="00B27F83">
      <w:pPr>
        <w:pStyle w:val="Normal02"/>
        <w:framePr w:w="3726" w:h="245" w:hRule="exact" w:wrap="auto" w:vAnchor="page" w:hAnchor="page" w:x="2552" w:y="112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12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112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114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3F002</w:t>
      </w:r>
    </w:p>
    <w:p w:rsidR="000A1F9B" w:rsidRDefault="00B27F83">
      <w:pPr>
        <w:pStyle w:val="Normal02"/>
        <w:framePr w:w="3726" w:h="245" w:hRule="exact" w:wrap="auto" w:vAnchor="page" w:hAnchor="page" w:x="2552" w:y="114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14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114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117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3F003</w:t>
      </w:r>
    </w:p>
    <w:p w:rsidR="000A1F9B" w:rsidRDefault="00B27F83">
      <w:pPr>
        <w:pStyle w:val="Normal02"/>
        <w:framePr w:w="3726" w:h="245" w:hRule="exact" w:wrap="auto" w:vAnchor="page" w:hAnchor="page" w:x="2552" w:y="117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17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117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120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3F004</w:t>
      </w:r>
    </w:p>
    <w:p w:rsidR="000A1F9B" w:rsidRDefault="00B27F83">
      <w:pPr>
        <w:pStyle w:val="Normal02"/>
        <w:framePr w:w="3726" w:h="245" w:hRule="exact" w:wrap="auto" w:vAnchor="page" w:hAnchor="page" w:x="2552" w:y="120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20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120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</w:r>
      <w:r>
        <w:rPr>
          <w:rFonts w:eastAsia="Times New Roman"/>
          <w:color w:val="000000"/>
          <w:kern w:val="2"/>
          <w:sz w:val="15"/>
        </w:rPr>
        <w:t>28, R1</w:t>
      </w:r>
    </w:p>
    <w:p w:rsidR="000A1F9B" w:rsidRDefault="00B27F83">
      <w:pPr>
        <w:pStyle w:val="Normal02"/>
        <w:framePr w:w="885" w:h="280" w:hRule="exact" w:wrap="auto" w:vAnchor="page" w:hAnchor="page" w:x="1802" w:y="122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3F005</w:t>
      </w:r>
    </w:p>
    <w:p w:rsidR="000A1F9B" w:rsidRDefault="00B27F83">
      <w:pPr>
        <w:pStyle w:val="Normal02"/>
        <w:framePr w:w="3726" w:h="245" w:hRule="exact" w:wrap="auto" w:vAnchor="page" w:hAnchor="page" w:x="2552" w:y="122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2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122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125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3F006</w:t>
      </w:r>
    </w:p>
    <w:p w:rsidR="000A1F9B" w:rsidRDefault="00B27F83">
      <w:pPr>
        <w:pStyle w:val="Normal02"/>
        <w:framePr w:w="3726" w:h="245" w:hRule="exact" w:wrap="auto" w:vAnchor="page" w:hAnchor="page" w:x="2552" w:y="125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25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125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2857" w:h="240" w:hRule="exact" w:wrap="auto" w:vAnchor="page" w:hAnchor="page" w:x="1802" w:y="129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P = Pretest Phase</w:t>
      </w:r>
    </w:p>
    <w:p w:rsidR="000A1F9B" w:rsidRDefault="00B27F83">
      <w:pPr>
        <w:pStyle w:val="Normal02"/>
        <w:framePr w:w="2857" w:h="240" w:hRule="exact" w:wrap="auto" w:vAnchor="page" w:hAnchor="page" w:x="4970" w:y="129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PR = Pretest( Rodent )</w:t>
      </w:r>
    </w:p>
    <w:p w:rsidR="000A1F9B" w:rsidRDefault="00B27F83">
      <w:pPr>
        <w:pStyle w:val="Normal02"/>
        <w:framePr w:w="2857" w:h="240" w:hRule="exact" w:wrap="auto" w:vAnchor="page" w:hAnchor="page" w:x="1802" w:y="131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 = Dosing Phase</w:t>
      </w:r>
    </w:p>
    <w:p w:rsidR="000A1F9B" w:rsidRDefault="00B27F83">
      <w:pPr>
        <w:pStyle w:val="Normal02"/>
        <w:framePr w:w="2857" w:h="240" w:hRule="exact" w:wrap="auto" w:vAnchor="page" w:hAnchor="page" w:x="4970" w:y="131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 = Recovery Phase</w:t>
      </w:r>
    </w:p>
    <w:p w:rsidR="000A1F9B" w:rsidRDefault="00B27F83">
      <w:pPr>
        <w:pStyle w:val="Normal02"/>
        <w:spacing w:line="1" w:lineRule="auto"/>
      </w:pPr>
      <w:r>
        <w:br w:type="page"/>
      </w:r>
    </w:p>
    <w:p w:rsidR="000A1F9B" w:rsidRDefault="00B27F83">
      <w:pPr>
        <w:pStyle w:val="Normal02"/>
        <w:framePr w:w="8310" w:h="465" w:hRule="exact" w:wrap="auto" w:vAnchor="page" w:hAnchor="page" w:x="1832" w:y="14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jc w:val="center"/>
        <w:rPr>
          <w:b/>
          <w:color w:val="000000"/>
          <w:kern w:val="2"/>
          <w:sz w:val="19"/>
        </w:rPr>
      </w:pPr>
      <w:r>
        <w:pict>
          <v:line id="_x0000_s3280" style="position:absolute;left:0;text-align:left;z-index:-251642880;mso-position-horizontal-relative:page;mso-position-vertical-relative:page" from="93.1pt,97.45pt" to="506.4pt,97.45pt" o:allowincell="f" strokeweight="1pt">
            <w10:wrap anchorx="page" anchory="page"/>
          </v:line>
        </w:pict>
      </w:r>
      <w:r>
        <w:pict>
          <v:line id="_x0000_s3279" style="position:absolute;left:0;text-align:left;z-index:-251641856;mso-position-horizontal-relative:page;mso-position-vertical-relative:page" from="90.1pt,115.65pt" to="504.2pt,115.65pt" o:allowincell="f" strokeweight="1pt">
            <w10:wrap anchorx="page" anchory="page"/>
          </v:line>
        </w:pict>
      </w:r>
      <w:r>
        <w:pict>
          <v:line id="_x0000_s3278" style="position:absolute;left:0;text-align:left;z-index:-251640832;mso-position-horizontal-relative:page;mso-position-vertical-relative:page" from="90.1pt,642.45pt" to="507.15pt,642.4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Report of  Daily Clinical Signs Days Seen</w:t>
      </w:r>
    </w:p>
    <w:p w:rsidR="000A1F9B" w:rsidRDefault="00B27F83">
      <w:pPr>
        <w:pStyle w:val="Normal02"/>
        <w:framePr w:w="8310" w:h="465" w:hRule="exact" w:wrap="auto" w:vAnchor="page" w:hAnchor="page" w:x="1832" w:y="14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9"/>
        </w:rPr>
        <w:t>一般状态观察个体数据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</w:p>
    <w:p w:rsidR="000A1F9B" w:rsidRDefault="00B27F83">
      <w:pPr>
        <w:pStyle w:val="Normal02"/>
        <w:framePr w:w="855" w:h="240" w:hRule="exact" w:wrap="auto" w:vAnchor="page" w:hAnchor="page" w:x="1832" w:y="1994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动物编号</w:t>
      </w:r>
    </w:p>
    <w:p w:rsidR="000A1F9B" w:rsidRDefault="00B27F83">
      <w:pPr>
        <w:pStyle w:val="Normal02"/>
        <w:framePr w:w="3300" w:h="304" w:hRule="exact" w:wrap="auto" w:vAnchor="page" w:hAnchor="page" w:x="6422" w:y="19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9"/>
        </w:rPr>
        <w:t>出现天数</w:t>
      </w:r>
    </w:p>
    <w:p w:rsidR="000A1F9B" w:rsidRDefault="00B27F83">
      <w:pPr>
        <w:pStyle w:val="Normal02"/>
        <w:framePr w:w="675" w:h="244" w:hRule="exact" w:wrap="auto" w:vAnchor="page" w:hAnchor="page" w:x="9482" w:y="1994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总天数</w:t>
      </w:r>
    </w:p>
    <w:p w:rsidR="000A1F9B" w:rsidRDefault="00B27F83">
      <w:pPr>
        <w:pStyle w:val="Normal02"/>
        <w:framePr w:w="3756" w:h="240" w:hRule="exact" w:wrap="auto" w:vAnchor="page" w:hAnchor="page" w:x="2522" w:y="1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症状</w:t>
      </w:r>
    </w:p>
    <w:p w:rsidR="000A1F9B" w:rsidRDefault="00B27F83">
      <w:pPr>
        <w:pStyle w:val="Normal02"/>
        <w:framePr w:w="885" w:h="280" w:hRule="exact" w:wrap="auto" w:vAnchor="page" w:hAnchor="page" w:x="1802" w:y="23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3F007</w:t>
      </w:r>
    </w:p>
    <w:p w:rsidR="000A1F9B" w:rsidRDefault="00B27F83">
      <w:pPr>
        <w:pStyle w:val="Normal02"/>
        <w:framePr w:w="3726" w:h="245" w:hRule="exact" w:wrap="auto" w:vAnchor="page" w:hAnchor="page" w:x="2552" w:y="23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23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23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25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3F008</w:t>
      </w:r>
    </w:p>
    <w:p w:rsidR="000A1F9B" w:rsidRDefault="00B27F83">
      <w:pPr>
        <w:pStyle w:val="Normal02"/>
        <w:framePr w:w="3726" w:h="245" w:hRule="exact" w:wrap="auto" w:vAnchor="page" w:hAnchor="page" w:x="2552" w:y="25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25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25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28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3F009</w:t>
      </w:r>
    </w:p>
    <w:p w:rsidR="000A1F9B" w:rsidRDefault="00B27F83">
      <w:pPr>
        <w:pStyle w:val="Normal02"/>
        <w:framePr w:w="3726" w:h="245" w:hRule="exact" w:wrap="auto" w:vAnchor="page" w:hAnchor="page" w:x="2552" w:y="28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28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28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31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3F010</w:t>
      </w:r>
    </w:p>
    <w:p w:rsidR="000A1F9B" w:rsidRDefault="00B27F83">
      <w:pPr>
        <w:pStyle w:val="Normal02"/>
        <w:framePr w:w="3726" w:h="245" w:hRule="exact" w:wrap="auto" w:vAnchor="page" w:hAnchor="page" w:x="2552" w:y="3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31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3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34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3F011</w:t>
      </w:r>
    </w:p>
    <w:p w:rsidR="000A1F9B" w:rsidRDefault="00B27F83">
      <w:pPr>
        <w:pStyle w:val="Normal02"/>
        <w:framePr w:w="3726" w:h="245" w:hRule="exact" w:wrap="auto" w:vAnchor="page" w:hAnchor="page" w:x="2552" w:y="3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34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3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23, 24, 25, 26</w:t>
      </w:r>
      <w:r>
        <w:rPr>
          <w:rFonts w:eastAsia="Times New Roman"/>
          <w:color w:val="000000"/>
          <w:kern w:val="2"/>
          <w:sz w:val="15"/>
        </w:rPr>
        <w:noBreakHyphen/>
        <w:t>27, 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3726" w:h="245" w:hRule="exact" w:wrap="auto" w:vAnchor="page" w:hAnchor="page" w:x="2552" w:y="36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外表和状态</w:t>
      </w:r>
      <w:r>
        <w:rPr>
          <w:rFonts w:ascii="宋体" w:eastAsia="宋体" w:hAnsi="宋体"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color w:val="000000"/>
          <w:kern w:val="2"/>
          <w:sz w:val="15"/>
        </w:rPr>
        <w:t>流涎</w:t>
      </w:r>
    </w:p>
    <w:p w:rsidR="000A1F9B" w:rsidRDefault="00B27F83">
      <w:pPr>
        <w:pStyle w:val="Normal02"/>
        <w:framePr w:w="390" w:h="276" w:hRule="exact" w:wrap="auto" w:vAnchor="page" w:hAnchor="page" w:x="9722" w:y="36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</w:t>
      </w:r>
    </w:p>
    <w:p w:rsidR="000A1F9B" w:rsidRDefault="00B27F83">
      <w:pPr>
        <w:pStyle w:val="Normal02"/>
        <w:framePr w:w="3443" w:h="260" w:hRule="exact" w:wrap="auto" w:vAnchor="page" w:hAnchor="page" w:x="6278" w:y="36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D23, 24, 25, 27, 28</w:t>
      </w:r>
    </w:p>
    <w:p w:rsidR="000A1F9B" w:rsidRDefault="00B27F83">
      <w:pPr>
        <w:pStyle w:val="Normal02"/>
        <w:framePr w:w="885" w:h="280" w:hRule="exact" w:wrap="auto" w:vAnchor="page" w:hAnchor="page" w:x="1802" w:y="39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3F012</w:t>
      </w:r>
    </w:p>
    <w:p w:rsidR="000A1F9B" w:rsidRDefault="00B27F83">
      <w:pPr>
        <w:pStyle w:val="Normal02"/>
        <w:framePr w:w="3726" w:h="245" w:hRule="exact" w:wrap="auto" w:vAnchor="page" w:hAnchor="page" w:x="2552" w:y="39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3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39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19, 20</w:t>
      </w:r>
      <w:r>
        <w:rPr>
          <w:rFonts w:eastAsia="Times New Roman"/>
          <w:color w:val="000000"/>
          <w:kern w:val="2"/>
          <w:sz w:val="15"/>
        </w:rPr>
        <w:noBreakHyphen/>
        <w:t>24, 25, 26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3726" w:h="245" w:hRule="exact" w:wrap="auto" w:vAnchor="page" w:hAnchor="page" w:x="2552" w:y="42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外表和状态</w:t>
      </w:r>
      <w:r>
        <w:rPr>
          <w:rFonts w:ascii="宋体" w:eastAsia="宋体" w:hAnsi="宋体"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color w:val="000000"/>
          <w:kern w:val="2"/>
          <w:sz w:val="15"/>
        </w:rPr>
        <w:t>流涎</w:t>
      </w:r>
    </w:p>
    <w:p w:rsidR="000A1F9B" w:rsidRDefault="00B27F83">
      <w:pPr>
        <w:pStyle w:val="Normal02"/>
        <w:framePr w:w="390" w:h="276" w:hRule="exact" w:wrap="auto" w:vAnchor="page" w:hAnchor="page" w:x="9722" w:y="420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</w:t>
      </w:r>
    </w:p>
    <w:p w:rsidR="000A1F9B" w:rsidRDefault="00B27F83">
      <w:pPr>
        <w:pStyle w:val="Normal02"/>
        <w:framePr w:w="3443" w:h="260" w:hRule="exact" w:wrap="auto" w:vAnchor="page" w:hAnchor="page" w:x="6278" w:y="42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D19, </w:t>
      </w:r>
      <w:r>
        <w:rPr>
          <w:rFonts w:eastAsia="Times New Roman"/>
          <w:color w:val="000000"/>
          <w:kern w:val="2"/>
          <w:sz w:val="15"/>
        </w:rPr>
        <w:t>24, 25</w:t>
      </w:r>
    </w:p>
    <w:p w:rsidR="000A1F9B" w:rsidRDefault="00B27F83">
      <w:pPr>
        <w:pStyle w:val="Normal02"/>
        <w:framePr w:w="885" w:h="280" w:hRule="exact" w:wrap="auto" w:vAnchor="page" w:hAnchor="page" w:x="1802" w:y="446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3F013</w:t>
      </w:r>
    </w:p>
    <w:p w:rsidR="000A1F9B" w:rsidRDefault="00B27F83">
      <w:pPr>
        <w:pStyle w:val="Normal02"/>
        <w:framePr w:w="3726" w:h="245" w:hRule="exact" w:wrap="auto" w:vAnchor="page" w:hAnchor="page" w:x="2552" w:y="44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44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44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47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3F014</w:t>
      </w:r>
    </w:p>
    <w:p w:rsidR="000A1F9B" w:rsidRDefault="00B27F83">
      <w:pPr>
        <w:pStyle w:val="Normal02"/>
        <w:framePr w:w="3726" w:h="245" w:hRule="exact" w:wrap="auto" w:vAnchor="page" w:hAnchor="page" w:x="2552" w:y="4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47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4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500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3F015</w:t>
      </w:r>
    </w:p>
    <w:p w:rsidR="000A1F9B" w:rsidRDefault="00B27F83">
      <w:pPr>
        <w:pStyle w:val="Normal02"/>
        <w:framePr w:w="3726" w:h="245" w:hRule="exact" w:wrap="auto" w:vAnchor="page" w:hAnchor="page" w:x="2552" w:y="500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500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500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52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4F001</w:t>
      </w:r>
    </w:p>
    <w:p w:rsidR="000A1F9B" w:rsidRDefault="00B27F83">
      <w:pPr>
        <w:pStyle w:val="Normal02"/>
        <w:framePr w:w="3726" w:h="245" w:hRule="exact" w:wrap="auto" w:vAnchor="page" w:hAnchor="page" w:x="2552" w:y="527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5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527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5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4F002</w:t>
      </w:r>
    </w:p>
    <w:p w:rsidR="000A1F9B" w:rsidRDefault="00B27F83">
      <w:pPr>
        <w:pStyle w:val="Normal02"/>
        <w:framePr w:w="3726" w:h="245" w:hRule="exact" w:wrap="auto" w:vAnchor="page" w:hAnchor="page" w:x="2552" w:y="55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55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55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58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4F003</w:t>
      </w:r>
    </w:p>
    <w:p w:rsidR="000A1F9B" w:rsidRDefault="00B27F83">
      <w:pPr>
        <w:pStyle w:val="Normal02"/>
        <w:framePr w:w="3726" w:h="245" w:hRule="exact" w:wrap="auto" w:vAnchor="page" w:hAnchor="page" w:x="2552" w:y="581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58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581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60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4F004</w:t>
      </w:r>
    </w:p>
    <w:p w:rsidR="000A1F9B" w:rsidRDefault="00B27F83">
      <w:pPr>
        <w:pStyle w:val="Normal02"/>
        <w:framePr w:w="3726" w:h="245" w:hRule="exact" w:wrap="auto" w:vAnchor="page" w:hAnchor="page" w:x="2552" w:y="608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60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608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635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4F005</w:t>
      </w:r>
    </w:p>
    <w:p w:rsidR="000A1F9B" w:rsidRDefault="00B27F83">
      <w:pPr>
        <w:pStyle w:val="Normal02"/>
        <w:framePr w:w="3726" w:h="245" w:hRule="exact" w:wrap="auto" w:vAnchor="page" w:hAnchor="page" w:x="2552" w:y="63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635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63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66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4F006</w:t>
      </w:r>
    </w:p>
    <w:p w:rsidR="000A1F9B" w:rsidRDefault="00B27F83">
      <w:pPr>
        <w:pStyle w:val="Normal02"/>
        <w:framePr w:w="3726" w:h="245" w:hRule="exact" w:wrap="auto" w:vAnchor="page" w:hAnchor="page" w:x="2552" w:y="662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66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662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689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4F007</w:t>
      </w:r>
    </w:p>
    <w:p w:rsidR="000A1F9B" w:rsidRDefault="00B27F83">
      <w:pPr>
        <w:pStyle w:val="Normal02"/>
        <w:framePr w:w="3726" w:h="245" w:hRule="exact" w:wrap="auto" w:vAnchor="page" w:hAnchor="page" w:x="2552" w:y="689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68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689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22, 23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3726" w:h="245" w:hRule="exact" w:wrap="auto" w:vAnchor="page" w:hAnchor="page" w:x="2552" w:y="71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外表和状态</w:t>
      </w:r>
      <w:r>
        <w:rPr>
          <w:rFonts w:ascii="宋体" w:eastAsia="宋体" w:hAnsi="宋体"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color w:val="000000"/>
          <w:kern w:val="2"/>
          <w:sz w:val="15"/>
        </w:rPr>
        <w:t>流涎</w:t>
      </w:r>
    </w:p>
    <w:p w:rsidR="000A1F9B" w:rsidRDefault="00B27F83">
      <w:pPr>
        <w:pStyle w:val="Normal02"/>
        <w:framePr w:w="390" w:h="276" w:hRule="exact" w:wrap="auto" w:vAnchor="page" w:hAnchor="page" w:x="9722" w:y="71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2"/>
        <w:framePr w:w="3443" w:h="260" w:hRule="exact" w:wrap="auto" w:vAnchor="page" w:hAnchor="page" w:x="6278" w:y="71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D22</w:t>
      </w:r>
    </w:p>
    <w:p w:rsidR="000A1F9B" w:rsidRDefault="00B27F83">
      <w:pPr>
        <w:pStyle w:val="Normal02"/>
        <w:framePr w:w="885" w:h="280" w:hRule="exact" w:wrap="auto" w:vAnchor="page" w:hAnchor="page" w:x="1802" w:y="74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4F008</w:t>
      </w:r>
    </w:p>
    <w:p w:rsidR="000A1F9B" w:rsidRDefault="00B27F83">
      <w:pPr>
        <w:pStyle w:val="Normal02"/>
        <w:framePr w:w="3726" w:h="245" w:hRule="exact" w:wrap="auto" w:vAnchor="page" w:hAnchor="page" w:x="2552" w:y="742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742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76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4F009</w:t>
      </w:r>
    </w:p>
    <w:p w:rsidR="000A1F9B" w:rsidRDefault="00B27F83">
      <w:pPr>
        <w:pStyle w:val="Normal02"/>
        <w:framePr w:w="3726" w:h="245" w:hRule="exact" w:wrap="auto" w:vAnchor="page" w:hAnchor="page" w:x="2552" w:y="769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76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769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796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4F010</w:t>
      </w:r>
    </w:p>
    <w:p w:rsidR="000A1F9B" w:rsidRDefault="00B27F83">
      <w:pPr>
        <w:pStyle w:val="Normal02"/>
        <w:framePr w:w="3726" w:h="245" w:hRule="exact" w:wrap="auto" w:vAnchor="page" w:hAnchor="page" w:x="2552" w:y="79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79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79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823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4F011</w:t>
      </w:r>
    </w:p>
    <w:p w:rsidR="000A1F9B" w:rsidRDefault="00B27F83">
      <w:pPr>
        <w:pStyle w:val="Normal02"/>
        <w:framePr w:w="3726" w:h="245" w:hRule="exact" w:wrap="auto" w:vAnchor="page" w:hAnchor="page" w:x="2552" w:y="823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82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823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8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4F012</w:t>
      </w:r>
    </w:p>
    <w:p w:rsidR="000A1F9B" w:rsidRDefault="00B27F83">
      <w:pPr>
        <w:pStyle w:val="Normal02"/>
        <w:framePr w:w="3726" w:h="245" w:hRule="exact" w:wrap="auto" w:vAnchor="page" w:hAnchor="page" w:x="2552" w:y="850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8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850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877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4F013</w:t>
      </w:r>
    </w:p>
    <w:p w:rsidR="000A1F9B" w:rsidRDefault="00B27F83">
      <w:pPr>
        <w:pStyle w:val="Normal02"/>
        <w:framePr w:w="3726" w:h="245" w:hRule="exact" w:wrap="auto" w:vAnchor="page" w:hAnchor="page" w:x="2552" w:y="87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8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87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</w:r>
      <w:r>
        <w:rPr>
          <w:rFonts w:eastAsia="Times New Roman"/>
          <w:color w:val="000000"/>
          <w:kern w:val="2"/>
          <w:sz w:val="15"/>
        </w:rPr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904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4F014</w:t>
      </w:r>
    </w:p>
    <w:p w:rsidR="000A1F9B" w:rsidRDefault="00B27F83">
      <w:pPr>
        <w:pStyle w:val="Normal02"/>
        <w:framePr w:w="3726" w:h="245" w:hRule="exact" w:wrap="auto" w:vAnchor="page" w:hAnchor="page" w:x="2552" w:y="90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90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90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93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4F015</w:t>
      </w:r>
    </w:p>
    <w:p w:rsidR="000A1F9B" w:rsidRDefault="00B27F83">
      <w:pPr>
        <w:pStyle w:val="Normal02"/>
        <w:framePr w:w="3726" w:h="245" w:hRule="exact" w:wrap="auto" w:vAnchor="page" w:hAnchor="page" w:x="2552" w:y="931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93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470" w:hRule="exact" w:wrap="auto" w:vAnchor="page" w:hAnchor="page" w:x="6278" w:y="931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18, 19, 20</w:t>
      </w:r>
      <w:r>
        <w:rPr>
          <w:rFonts w:eastAsia="Times New Roman"/>
          <w:color w:val="000000"/>
          <w:kern w:val="2"/>
          <w:sz w:val="15"/>
        </w:rPr>
        <w:noBreakHyphen/>
        <w:t>23, 24, 25, 26</w:t>
      </w:r>
      <w:r>
        <w:rPr>
          <w:rFonts w:eastAsia="Times New Roman"/>
          <w:color w:val="000000"/>
          <w:kern w:val="2"/>
          <w:sz w:val="15"/>
        </w:rPr>
        <w:noBreakHyphen/>
        <w:t>27, 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3726" w:h="245" w:hRule="exact" w:wrap="auto" w:vAnchor="page" w:hAnchor="page" w:x="2552" w:y="97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外表和状态</w:t>
      </w:r>
      <w:r>
        <w:rPr>
          <w:rFonts w:ascii="宋体" w:eastAsia="宋体" w:hAnsi="宋体"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color w:val="000000"/>
          <w:kern w:val="2"/>
          <w:sz w:val="15"/>
        </w:rPr>
        <w:t>流涎</w:t>
      </w:r>
    </w:p>
    <w:p w:rsidR="000A1F9B" w:rsidRDefault="00B27F83">
      <w:pPr>
        <w:pStyle w:val="Normal02"/>
        <w:framePr w:w="390" w:h="276" w:hRule="exact" w:wrap="auto" w:vAnchor="page" w:hAnchor="page" w:x="9722" w:y="9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</w:t>
      </w:r>
    </w:p>
    <w:p w:rsidR="000A1F9B" w:rsidRDefault="00B27F83">
      <w:pPr>
        <w:pStyle w:val="Normal02"/>
        <w:framePr w:w="3443" w:h="260" w:hRule="exact" w:wrap="auto" w:vAnchor="page" w:hAnchor="page" w:x="6278" w:y="97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D18, 19, 23, 24, 25, 27</w:t>
      </w:r>
    </w:p>
    <w:p w:rsidR="000A1F9B" w:rsidRDefault="00B27F83">
      <w:pPr>
        <w:pStyle w:val="Normal02"/>
        <w:framePr w:w="2857" w:h="240" w:hRule="exact" w:wrap="auto" w:vAnchor="page" w:hAnchor="page" w:x="1802" w:y="129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P = Pretest Phase</w:t>
      </w:r>
    </w:p>
    <w:p w:rsidR="000A1F9B" w:rsidRDefault="00B27F83">
      <w:pPr>
        <w:pStyle w:val="Normal02"/>
        <w:framePr w:w="2857" w:h="240" w:hRule="exact" w:wrap="auto" w:vAnchor="page" w:hAnchor="page" w:x="4970" w:y="129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PR = Pretest( Rodent )</w:t>
      </w:r>
    </w:p>
    <w:p w:rsidR="000A1F9B" w:rsidRDefault="00B27F83">
      <w:pPr>
        <w:pStyle w:val="Normal02"/>
        <w:framePr w:w="2857" w:h="240" w:hRule="exact" w:wrap="auto" w:vAnchor="page" w:hAnchor="page" w:x="1802" w:y="131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 = Dosing Phase</w:t>
      </w:r>
    </w:p>
    <w:p w:rsidR="000A1F9B" w:rsidRDefault="00B27F83">
      <w:pPr>
        <w:pStyle w:val="Normal02"/>
        <w:framePr w:w="2857" w:h="240" w:hRule="exact" w:wrap="auto" w:vAnchor="page" w:hAnchor="page" w:x="4970" w:y="131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 = Recovery Phase</w:t>
      </w:r>
    </w:p>
    <w:p w:rsidR="000A1F9B" w:rsidRDefault="00B27F83">
      <w:pPr>
        <w:pStyle w:val="Normal02"/>
        <w:spacing w:line="1" w:lineRule="auto"/>
      </w:pPr>
      <w:r>
        <w:br w:type="page"/>
      </w:r>
    </w:p>
    <w:p w:rsidR="000A1F9B" w:rsidRDefault="00B27F83">
      <w:pPr>
        <w:pStyle w:val="Normal02"/>
        <w:framePr w:w="8310" w:h="465" w:hRule="exact" w:wrap="auto" w:vAnchor="page" w:hAnchor="page" w:x="1832" w:y="14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jc w:val="center"/>
        <w:rPr>
          <w:b/>
          <w:color w:val="000000"/>
          <w:kern w:val="2"/>
          <w:sz w:val="19"/>
        </w:rPr>
      </w:pPr>
      <w:r>
        <w:pict>
          <v:line id="_x0000_s3277" style="position:absolute;left:0;text-align:left;z-index:-251639808;mso-position-horizontal-relative:page;mso-position-vertical-relative:page" from="93.1pt,97.45pt" to="506.4pt,97.45pt" o:allowincell="f" strokeweight="1pt">
            <w10:wrap anchorx="page" anchory="page"/>
          </v:line>
        </w:pict>
      </w:r>
      <w:r>
        <w:pict>
          <v:line id="_x0000_s3276" style="position:absolute;left:0;text-align:left;z-index:-251638784;mso-position-horizontal-relative:page;mso-position-vertical-relative:page" from="90.1pt,115.65pt" to="504.2pt,115.65pt" o:allowincell="f" strokeweight="1pt">
            <w10:wrap anchorx="page" anchory="page"/>
          </v:line>
        </w:pict>
      </w:r>
      <w:r>
        <w:pict>
          <v:line id="_x0000_s3275" style="position:absolute;left:0;text-align:left;z-index:-251637760;mso-position-horizontal-relative:page;mso-position-vertical-relative:page" from="90.1pt,642.45pt" to="507.15pt,642.4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Individual Animal Report </w:t>
      </w:r>
      <w:r>
        <w:rPr>
          <w:rFonts w:eastAsia="Times New Roman"/>
          <w:b/>
          <w:color w:val="000000"/>
          <w:kern w:val="2"/>
          <w:sz w:val="19"/>
        </w:rPr>
        <w:t>of  Daily Clinical Signs Days Seen</w:t>
      </w:r>
    </w:p>
    <w:p w:rsidR="000A1F9B" w:rsidRDefault="00B27F83">
      <w:pPr>
        <w:pStyle w:val="Normal02"/>
        <w:framePr w:w="8310" w:h="465" w:hRule="exact" w:wrap="auto" w:vAnchor="page" w:hAnchor="page" w:x="1832" w:y="14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9"/>
        </w:rPr>
        <w:t>一般状态观察个体数据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</w:p>
    <w:p w:rsidR="000A1F9B" w:rsidRDefault="00B27F83">
      <w:pPr>
        <w:pStyle w:val="Normal02"/>
        <w:framePr w:w="855" w:h="240" w:hRule="exact" w:wrap="auto" w:vAnchor="page" w:hAnchor="page" w:x="1832" w:y="1994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动物编号</w:t>
      </w:r>
    </w:p>
    <w:p w:rsidR="000A1F9B" w:rsidRDefault="00B27F83">
      <w:pPr>
        <w:pStyle w:val="Normal02"/>
        <w:framePr w:w="3300" w:h="304" w:hRule="exact" w:wrap="auto" w:vAnchor="page" w:hAnchor="page" w:x="6422" w:y="19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9"/>
        </w:rPr>
        <w:t>出现天数</w:t>
      </w:r>
    </w:p>
    <w:p w:rsidR="000A1F9B" w:rsidRDefault="00B27F83">
      <w:pPr>
        <w:pStyle w:val="Normal02"/>
        <w:framePr w:w="675" w:h="244" w:hRule="exact" w:wrap="auto" w:vAnchor="page" w:hAnchor="page" w:x="9482" w:y="1994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总天数</w:t>
      </w:r>
    </w:p>
    <w:p w:rsidR="000A1F9B" w:rsidRDefault="00B27F83">
      <w:pPr>
        <w:pStyle w:val="Normal02"/>
        <w:framePr w:w="3756" w:h="240" w:hRule="exact" w:wrap="auto" w:vAnchor="page" w:hAnchor="page" w:x="2522" w:y="1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症状</w:t>
      </w:r>
    </w:p>
    <w:p w:rsidR="000A1F9B" w:rsidRDefault="00B27F83">
      <w:pPr>
        <w:pStyle w:val="Normal02"/>
        <w:framePr w:w="885" w:h="280" w:hRule="exact" w:wrap="auto" w:vAnchor="page" w:hAnchor="page" w:x="1802" w:y="23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1M001</w:t>
      </w:r>
    </w:p>
    <w:p w:rsidR="000A1F9B" w:rsidRDefault="00B27F83">
      <w:pPr>
        <w:pStyle w:val="Normal02"/>
        <w:framePr w:w="3726" w:h="245" w:hRule="exact" w:wrap="auto" w:vAnchor="page" w:hAnchor="page" w:x="2552" w:y="23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23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23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25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1M002</w:t>
      </w:r>
    </w:p>
    <w:p w:rsidR="000A1F9B" w:rsidRDefault="00B27F83">
      <w:pPr>
        <w:pStyle w:val="Normal02"/>
        <w:framePr w:w="3726" w:h="245" w:hRule="exact" w:wrap="auto" w:vAnchor="page" w:hAnchor="page" w:x="2552" w:y="25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25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25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28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1M003</w:t>
      </w:r>
    </w:p>
    <w:p w:rsidR="000A1F9B" w:rsidRDefault="00B27F83">
      <w:pPr>
        <w:pStyle w:val="Normal02"/>
        <w:framePr w:w="3726" w:h="245" w:hRule="exact" w:wrap="auto" w:vAnchor="page" w:hAnchor="page" w:x="2552" w:y="28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28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28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31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1M004</w:t>
      </w:r>
    </w:p>
    <w:p w:rsidR="000A1F9B" w:rsidRDefault="00B27F83">
      <w:pPr>
        <w:pStyle w:val="Normal02"/>
        <w:framePr w:w="3726" w:h="245" w:hRule="exact" w:wrap="auto" w:vAnchor="page" w:hAnchor="page" w:x="2552" w:y="3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31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3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34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1M005</w:t>
      </w:r>
    </w:p>
    <w:p w:rsidR="000A1F9B" w:rsidRDefault="00B27F83">
      <w:pPr>
        <w:pStyle w:val="Normal02"/>
        <w:framePr w:w="3726" w:h="245" w:hRule="exact" w:wrap="auto" w:vAnchor="page" w:hAnchor="page" w:x="2552" w:y="3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34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3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36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1M006</w:t>
      </w:r>
    </w:p>
    <w:p w:rsidR="000A1F9B" w:rsidRDefault="00B27F83">
      <w:pPr>
        <w:pStyle w:val="Normal02"/>
        <w:framePr w:w="3726" w:h="245" w:hRule="exact" w:wrap="auto" w:vAnchor="page" w:hAnchor="page" w:x="2552" w:y="36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36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36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3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1M007</w:t>
      </w:r>
    </w:p>
    <w:p w:rsidR="000A1F9B" w:rsidRDefault="00B27F83">
      <w:pPr>
        <w:pStyle w:val="Normal02"/>
        <w:framePr w:w="3726" w:h="245" w:hRule="exact" w:wrap="auto" w:vAnchor="page" w:hAnchor="page" w:x="2552" w:y="3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3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3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42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1M008</w:t>
      </w:r>
    </w:p>
    <w:p w:rsidR="000A1F9B" w:rsidRDefault="00B27F83">
      <w:pPr>
        <w:pStyle w:val="Normal02"/>
        <w:framePr w:w="3726" w:h="245" w:hRule="exact" w:wrap="auto" w:vAnchor="page" w:hAnchor="page" w:x="2552" w:y="42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42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42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44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1M009</w:t>
      </w:r>
    </w:p>
    <w:p w:rsidR="000A1F9B" w:rsidRDefault="00B27F83">
      <w:pPr>
        <w:pStyle w:val="Normal02"/>
        <w:framePr w:w="3726" w:h="245" w:hRule="exact" w:wrap="auto" w:vAnchor="page" w:hAnchor="page" w:x="2552" w:y="44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44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448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47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1M010</w:t>
      </w:r>
    </w:p>
    <w:p w:rsidR="000A1F9B" w:rsidRDefault="00B27F83">
      <w:pPr>
        <w:pStyle w:val="Normal02"/>
        <w:framePr w:w="3726" w:h="245" w:hRule="exact" w:wrap="auto" w:vAnchor="page" w:hAnchor="page" w:x="2552" w:y="47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47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475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50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1M011</w:t>
      </w:r>
    </w:p>
    <w:p w:rsidR="000A1F9B" w:rsidRDefault="00B27F83">
      <w:pPr>
        <w:pStyle w:val="Normal02"/>
        <w:framePr w:w="3726" w:h="245" w:hRule="exact" w:wrap="auto" w:vAnchor="page" w:hAnchor="page" w:x="2552" w:y="50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50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50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52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1M012</w:t>
      </w:r>
    </w:p>
    <w:p w:rsidR="000A1F9B" w:rsidRDefault="00B27F83">
      <w:pPr>
        <w:pStyle w:val="Normal02"/>
        <w:framePr w:w="3726" w:h="245" w:hRule="exact" w:wrap="auto" w:vAnchor="page" w:hAnchor="page" w:x="2552" w:y="52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5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2"/>
        <w:framePr w:w="3443" w:h="260" w:hRule="exact" w:wrap="auto" w:vAnchor="page" w:hAnchor="page" w:x="6278" w:y="52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22</w:t>
      </w:r>
    </w:p>
    <w:p w:rsidR="000A1F9B" w:rsidRDefault="00B27F83">
      <w:pPr>
        <w:pStyle w:val="Normal02"/>
        <w:framePr w:w="3726" w:h="245" w:hRule="exact" w:wrap="auto" w:vAnchor="page" w:hAnchor="page" w:x="2552" w:y="55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移除原因</w:t>
      </w:r>
      <w:r>
        <w:rPr>
          <w:rFonts w:ascii="宋体" w:eastAsia="宋体" w:hAnsi="宋体"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color w:val="000000"/>
          <w:kern w:val="2"/>
          <w:sz w:val="15"/>
        </w:rPr>
        <w:t>发现死亡</w:t>
      </w:r>
    </w:p>
    <w:p w:rsidR="000A1F9B" w:rsidRDefault="00B27F83">
      <w:pPr>
        <w:pStyle w:val="Normal02"/>
        <w:framePr w:w="390" w:h="276" w:hRule="exact" w:wrap="auto" w:vAnchor="page" w:hAnchor="page" w:x="9722" w:y="55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2"/>
        <w:framePr w:w="3443" w:h="260" w:hRule="exact" w:wrap="auto" w:vAnchor="page" w:hAnchor="page" w:x="6278" w:y="55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D23</w:t>
      </w:r>
    </w:p>
    <w:p w:rsidR="000A1F9B" w:rsidRDefault="00B27F83">
      <w:pPr>
        <w:pStyle w:val="Normal02"/>
        <w:framePr w:w="885" w:h="280" w:hRule="exact" w:wrap="auto" w:vAnchor="page" w:hAnchor="page" w:x="1802" w:y="58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1M013</w:t>
      </w:r>
    </w:p>
    <w:p w:rsidR="000A1F9B" w:rsidRDefault="00B27F83">
      <w:pPr>
        <w:pStyle w:val="Normal02"/>
        <w:framePr w:w="3726" w:h="245" w:hRule="exact" w:wrap="auto" w:vAnchor="page" w:hAnchor="page" w:x="2552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58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60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1M014</w:t>
      </w:r>
    </w:p>
    <w:p w:rsidR="000A1F9B" w:rsidRDefault="00B27F83">
      <w:pPr>
        <w:pStyle w:val="Normal02"/>
        <w:framePr w:w="3726" w:h="245" w:hRule="exact" w:wrap="auto" w:vAnchor="page" w:hAnchor="page" w:x="2552" w:y="609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60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609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63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1M015</w:t>
      </w:r>
    </w:p>
    <w:p w:rsidR="000A1F9B" w:rsidRDefault="00B27F83">
      <w:pPr>
        <w:pStyle w:val="Normal02"/>
        <w:framePr w:w="3726" w:h="245" w:hRule="exact" w:wrap="auto" w:vAnchor="page" w:hAnchor="page" w:x="2552" w:y="636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63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636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66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2M001</w:t>
      </w:r>
    </w:p>
    <w:p w:rsidR="000A1F9B" w:rsidRDefault="00B27F83">
      <w:pPr>
        <w:pStyle w:val="Normal02"/>
        <w:framePr w:w="3726" w:h="245" w:hRule="exact" w:wrap="auto" w:vAnchor="page" w:hAnchor="page" w:x="2552" w:y="66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66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66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69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2M002</w:t>
      </w:r>
    </w:p>
    <w:p w:rsidR="000A1F9B" w:rsidRDefault="00B27F83">
      <w:pPr>
        <w:pStyle w:val="Normal02"/>
        <w:framePr w:w="3726" w:h="245" w:hRule="exact" w:wrap="auto" w:vAnchor="page" w:hAnchor="page" w:x="2552" w:y="690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690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690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7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2M003</w:t>
      </w:r>
    </w:p>
    <w:p w:rsidR="000A1F9B" w:rsidRDefault="00B27F83">
      <w:pPr>
        <w:pStyle w:val="Normal02"/>
        <w:framePr w:w="3726" w:h="245" w:hRule="exact" w:wrap="auto" w:vAnchor="page" w:hAnchor="page" w:x="2552" w:y="717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71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717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7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2M004</w:t>
      </w:r>
    </w:p>
    <w:p w:rsidR="000A1F9B" w:rsidRDefault="00B27F83">
      <w:pPr>
        <w:pStyle w:val="Normal02"/>
        <w:framePr w:w="3726" w:h="245" w:hRule="exact" w:wrap="auto" w:vAnchor="page" w:hAnchor="page" w:x="2552" w:y="74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7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74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77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2M005</w:t>
      </w:r>
    </w:p>
    <w:p w:rsidR="000A1F9B" w:rsidRDefault="00B27F83">
      <w:pPr>
        <w:pStyle w:val="Normal02"/>
        <w:framePr w:w="3726" w:h="245" w:hRule="exact" w:wrap="auto" w:vAnchor="page" w:hAnchor="page" w:x="2552" w:y="77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77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77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79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2M006</w:t>
      </w:r>
    </w:p>
    <w:p w:rsidR="000A1F9B" w:rsidRDefault="00B27F83">
      <w:pPr>
        <w:pStyle w:val="Normal02"/>
        <w:framePr w:w="3726" w:h="245" w:hRule="exact" w:wrap="auto" w:vAnchor="page" w:hAnchor="page" w:x="2552" w:y="798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79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798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82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2M007</w:t>
      </w:r>
    </w:p>
    <w:p w:rsidR="000A1F9B" w:rsidRDefault="00B27F83">
      <w:pPr>
        <w:pStyle w:val="Normal02"/>
        <w:framePr w:w="3726" w:h="245" w:hRule="exact" w:wrap="auto" w:vAnchor="page" w:hAnchor="page" w:x="2552" w:y="825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82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825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3726" w:h="245" w:hRule="exact" w:wrap="auto" w:vAnchor="page" w:hAnchor="page" w:x="2552" w:y="85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外表和状态</w:t>
      </w:r>
      <w:r>
        <w:rPr>
          <w:rFonts w:ascii="宋体" w:eastAsia="宋体" w:hAnsi="宋体"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color w:val="000000"/>
          <w:kern w:val="2"/>
          <w:sz w:val="15"/>
        </w:rPr>
        <w:t>流涎</w:t>
      </w:r>
    </w:p>
    <w:p w:rsidR="000A1F9B" w:rsidRDefault="00B27F83">
      <w:pPr>
        <w:pStyle w:val="Normal02"/>
        <w:framePr w:w="390" w:h="276" w:hRule="exact" w:wrap="auto" w:vAnchor="page" w:hAnchor="page" w:x="9722" w:y="85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2"/>
        <w:framePr w:w="3443" w:h="260" w:hRule="exact" w:wrap="auto" w:vAnchor="page" w:hAnchor="page" w:x="6278" w:y="852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D28</w:t>
      </w:r>
    </w:p>
    <w:p w:rsidR="000A1F9B" w:rsidRDefault="00B27F83">
      <w:pPr>
        <w:pStyle w:val="Normal02"/>
        <w:framePr w:w="885" w:h="280" w:hRule="exact" w:wrap="auto" w:vAnchor="page" w:hAnchor="page" w:x="1802" w:y="87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2M008</w:t>
      </w:r>
    </w:p>
    <w:p w:rsidR="000A1F9B" w:rsidRDefault="00B27F83">
      <w:pPr>
        <w:pStyle w:val="Normal02"/>
        <w:framePr w:w="3726" w:h="245" w:hRule="exact" w:wrap="auto" w:vAnchor="page" w:hAnchor="page" w:x="2552" w:y="878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8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878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905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2M009</w:t>
      </w:r>
    </w:p>
    <w:p w:rsidR="000A1F9B" w:rsidRDefault="00B27F83">
      <w:pPr>
        <w:pStyle w:val="Normal02"/>
        <w:framePr w:w="3726" w:h="245" w:hRule="exact" w:wrap="auto" w:vAnchor="page" w:hAnchor="page" w:x="2552" w:y="90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905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90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93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2M010</w:t>
      </w:r>
    </w:p>
    <w:p w:rsidR="000A1F9B" w:rsidRDefault="00B27F83">
      <w:pPr>
        <w:pStyle w:val="Normal02"/>
        <w:framePr w:w="3726" w:h="245" w:hRule="exact" w:wrap="auto" w:vAnchor="page" w:hAnchor="page" w:x="2552" w:y="932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93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932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959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2M011</w:t>
      </w:r>
    </w:p>
    <w:p w:rsidR="000A1F9B" w:rsidRDefault="00B27F83">
      <w:pPr>
        <w:pStyle w:val="Normal02"/>
        <w:framePr w:w="3726" w:h="245" w:hRule="exact" w:wrap="auto" w:vAnchor="page" w:hAnchor="page" w:x="2552" w:y="959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95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959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986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2M012</w:t>
      </w:r>
    </w:p>
    <w:p w:rsidR="000A1F9B" w:rsidRDefault="00B27F83">
      <w:pPr>
        <w:pStyle w:val="Normal02"/>
        <w:framePr w:w="3726" w:h="245" w:hRule="exact" w:wrap="auto" w:vAnchor="page" w:hAnchor="page" w:x="2552" w:y="98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98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98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10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2M013</w:t>
      </w:r>
    </w:p>
    <w:p w:rsidR="000A1F9B" w:rsidRDefault="00B27F83">
      <w:pPr>
        <w:pStyle w:val="Normal02"/>
        <w:framePr w:w="3726" w:h="245" w:hRule="exact" w:wrap="auto" w:vAnchor="page" w:hAnchor="page" w:x="2552" w:y="101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01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101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1040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2M014</w:t>
      </w:r>
    </w:p>
    <w:p w:rsidR="000A1F9B" w:rsidRDefault="00B27F83">
      <w:pPr>
        <w:pStyle w:val="Normal02"/>
        <w:framePr w:w="3726" w:h="245" w:hRule="exact" w:wrap="auto" w:vAnchor="page" w:hAnchor="page" w:x="2552" w:y="1040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040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1040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106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2M015</w:t>
      </w:r>
    </w:p>
    <w:p w:rsidR="000A1F9B" w:rsidRDefault="00B27F83">
      <w:pPr>
        <w:pStyle w:val="Normal02"/>
        <w:framePr w:w="3726" w:h="245" w:hRule="exact" w:wrap="auto" w:vAnchor="page" w:hAnchor="page" w:x="2552" w:y="1067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06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1067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23, 24</w:t>
      </w:r>
      <w:r>
        <w:rPr>
          <w:rFonts w:eastAsia="Times New Roman"/>
          <w:color w:val="000000"/>
          <w:kern w:val="2"/>
          <w:sz w:val="15"/>
        </w:rPr>
        <w:noBreakHyphen/>
      </w:r>
      <w:r>
        <w:rPr>
          <w:rFonts w:eastAsia="Times New Roman"/>
          <w:color w:val="000000"/>
          <w:kern w:val="2"/>
          <w:sz w:val="15"/>
        </w:rPr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3726" w:h="245" w:hRule="exact" w:wrap="auto" w:vAnchor="page" w:hAnchor="page" w:x="2552" w:y="10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外表和状态</w:t>
      </w:r>
      <w:r>
        <w:rPr>
          <w:rFonts w:ascii="宋体" w:eastAsia="宋体" w:hAnsi="宋体"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color w:val="000000"/>
          <w:kern w:val="2"/>
          <w:sz w:val="15"/>
        </w:rPr>
        <w:t>流涎</w:t>
      </w:r>
    </w:p>
    <w:p w:rsidR="000A1F9B" w:rsidRDefault="00B27F83">
      <w:pPr>
        <w:pStyle w:val="Normal02"/>
        <w:framePr w:w="390" w:h="276" w:hRule="exact" w:wrap="auto" w:vAnchor="page" w:hAnchor="page" w:x="9722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2"/>
        <w:framePr w:w="3443" w:h="260" w:hRule="exact" w:wrap="auto" w:vAnchor="page" w:hAnchor="page" w:x="6278" w:y="10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D23</w:t>
      </w:r>
    </w:p>
    <w:p w:rsidR="000A1F9B" w:rsidRDefault="00B27F83">
      <w:pPr>
        <w:pStyle w:val="Normal02"/>
        <w:framePr w:w="885" w:h="280" w:hRule="exact" w:wrap="auto" w:vAnchor="page" w:hAnchor="page" w:x="1802" w:y="112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3M001</w:t>
      </w:r>
    </w:p>
    <w:p w:rsidR="000A1F9B" w:rsidRDefault="00B27F83">
      <w:pPr>
        <w:pStyle w:val="Normal02"/>
        <w:framePr w:w="3726" w:h="245" w:hRule="exact" w:wrap="auto" w:vAnchor="page" w:hAnchor="page" w:x="2552" w:y="1120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12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1120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1147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3M002</w:t>
      </w:r>
    </w:p>
    <w:p w:rsidR="000A1F9B" w:rsidRDefault="00B27F83">
      <w:pPr>
        <w:pStyle w:val="Normal02"/>
        <w:framePr w:w="3726" w:h="245" w:hRule="exact" w:wrap="auto" w:vAnchor="page" w:hAnchor="page" w:x="2552" w:y="114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14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</w:t>
      </w:r>
    </w:p>
    <w:p w:rsidR="000A1F9B" w:rsidRDefault="00B27F83">
      <w:pPr>
        <w:pStyle w:val="Normal02"/>
        <w:framePr w:w="3443" w:h="260" w:hRule="exact" w:wrap="auto" w:vAnchor="page" w:hAnchor="page" w:x="6278" w:y="114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P5</w:t>
      </w:r>
      <w:r>
        <w:rPr>
          <w:rFonts w:eastAsia="Times New Roman"/>
          <w:color w:val="000000"/>
          <w:kern w:val="2"/>
          <w:sz w:val="15"/>
        </w:rPr>
        <w:noBreakHyphen/>
        <w:t>6, PR6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1174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3M003</w:t>
      </w:r>
    </w:p>
    <w:p w:rsidR="000A1F9B" w:rsidRDefault="00B27F83">
      <w:pPr>
        <w:pStyle w:val="Normal02"/>
        <w:framePr w:w="3726" w:h="245" w:hRule="exact" w:wrap="auto" w:vAnchor="page" w:hAnchor="page" w:x="2552" w:y="117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17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1174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120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3M004</w:t>
      </w:r>
    </w:p>
    <w:p w:rsidR="000A1F9B" w:rsidRDefault="00B27F83">
      <w:pPr>
        <w:pStyle w:val="Normal02"/>
        <w:framePr w:w="3726" w:h="245" w:hRule="exact" w:wrap="auto" w:vAnchor="page" w:hAnchor="page" w:x="2552" w:y="1201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20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</w:t>
      </w:r>
    </w:p>
    <w:p w:rsidR="000A1F9B" w:rsidRDefault="00B27F83">
      <w:pPr>
        <w:pStyle w:val="Normal02"/>
        <w:framePr w:w="3443" w:h="260" w:hRule="exact" w:wrap="auto" w:vAnchor="page" w:hAnchor="page" w:x="6278" w:y="1201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7, 7, R1</w:t>
      </w:r>
    </w:p>
    <w:p w:rsidR="000A1F9B" w:rsidRDefault="00B27F83">
      <w:pPr>
        <w:pStyle w:val="Normal02"/>
        <w:framePr w:w="3726" w:h="245" w:hRule="exact" w:wrap="auto" w:vAnchor="page" w:hAnchor="page" w:x="2552" w:y="1228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呼吸</w:t>
      </w:r>
      <w:r>
        <w:rPr>
          <w:rFonts w:ascii="宋体" w:eastAsia="宋体" w:hAnsi="宋体"/>
          <w:color w:val="000000"/>
          <w:kern w:val="2"/>
          <w:sz w:val="15"/>
        </w:rPr>
        <w:t xml:space="preserve">,  </w:t>
      </w:r>
      <w:r>
        <w:rPr>
          <w:rFonts w:ascii="宋体" w:eastAsia="宋体" w:hAnsi="宋体"/>
          <w:color w:val="000000"/>
          <w:kern w:val="2"/>
          <w:sz w:val="15"/>
        </w:rPr>
        <w:t>罗音</w:t>
      </w:r>
    </w:p>
    <w:p w:rsidR="000A1F9B" w:rsidRDefault="00B27F83">
      <w:pPr>
        <w:pStyle w:val="Normal02"/>
        <w:framePr w:w="390" w:h="276" w:hRule="exact" w:wrap="auto" w:vAnchor="page" w:hAnchor="page" w:x="9722" w:y="12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</w:t>
      </w:r>
    </w:p>
    <w:p w:rsidR="000A1F9B" w:rsidRDefault="00B27F83">
      <w:pPr>
        <w:pStyle w:val="Normal02"/>
        <w:framePr w:w="3443" w:h="260" w:hRule="exact" w:wrap="auto" w:vAnchor="page" w:hAnchor="page" w:x="6278" w:y="1228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D7</w:t>
      </w:r>
      <w:r>
        <w:rPr>
          <w:rFonts w:eastAsia="Times New Roman"/>
          <w:color w:val="000000"/>
          <w:kern w:val="2"/>
          <w:sz w:val="15"/>
        </w:rPr>
        <w:noBreakHyphen/>
        <w:t>28</w:t>
      </w:r>
    </w:p>
    <w:p w:rsidR="000A1F9B" w:rsidRDefault="00B27F83">
      <w:pPr>
        <w:pStyle w:val="Normal02"/>
        <w:framePr w:w="885" w:h="280" w:hRule="exact" w:wrap="auto" w:vAnchor="page" w:hAnchor="page" w:x="1802" w:y="1255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3M005</w:t>
      </w:r>
    </w:p>
    <w:p w:rsidR="000A1F9B" w:rsidRDefault="00B27F83">
      <w:pPr>
        <w:pStyle w:val="Normal02"/>
        <w:framePr w:w="3726" w:h="245" w:hRule="exact" w:wrap="auto" w:vAnchor="page" w:hAnchor="page" w:x="2552" w:y="1255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255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1255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2857" w:h="240" w:hRule="exact" w:wrap="auto" w:vAnchor="page" w:hAnchor="page" w:x="1802" w:y="129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P = Pretest Phase</w:t>
      </w:r>
    </w:p>
    <w:p w:rsidR="000A1F9B" w:rsidRDefault="00B27F83">
      <w:pPr>
        <w:pStyle w:val="Normal02"/>
        <w:framePr w:w="2857" w:h="240" w:hRule="exact" w:wrap="auto" w:vAnchor="page" w:hAnchor="page" w:x="4970" w:y="129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PR = Pretest( Rodent )</w:t>
      </w:r>
    </w:p>
    <w:p w:rsidR="000A1F9B" w:rsidRDefault="00B27F83">
      <w:pPr>
        <w:pStyle w:val="Normal02"/>
        <w:framePr w:w="2857" w:h="240" w:hRule="exact" w:wrap="auto" w:vAnchor="page" w:hAnchor="page" w:x="1802" w:y="131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D = Dosing </w:t>
      </w:r>
      <w:r>
        <w:rPr>
          <w:rFonts w:eastAsia="Times New Roman"/>
          <w:color w:val="000000"/>
          <w:kern w:val="2"/>
          <w:sz w:val="17"/>
        </w:rPr>
        <w:t>Phase</w:t>
      </w:r>
    </w:p>
    <w:p w:rsidR="000A1F9B" w:rsidRDefault="00B27F83">
      <w:pPr>
        <w:pStyle w:val="Normal02"/>
        <w:framePr w:w="2857" w:h="240" w:hRule="exact" w:wrap="auto" w:vAnchor="page" w:hAnchor="page" w:x="4970" w:y="131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 = Recovery Phase</w:t>
      </w:r>
    </w:p>
    <w:p w:rsidR="000A1F9B" w:rsidRDefault="00B27F83">
      <w:pPr>
        <w:pStyle w:val="Normal02"/>
        <w:spacing w:line="1" w:lineRule="auto"/>
      </w:pPr>
      <w:r>
        <w:br w:type="page"/>
      </w:r>
    </w:p>
    <w:p w:rsidR="000A1F9B" w:rsidRDefault="00B27F83">
      <w:pPr>
        <w:pStyle w:val="Normal02"/>
        <w:framePr w:w="8310" w:h="465" w:hRule="exact" w:wrap="auto" w:vAnchor="page" w:hAnchor="page" w:x="1832" w:y="14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jc w:val="center"/>
        <w:rPr>
          <w:b/>
          <w:color w:val="000000"/>
          <w:kern w:val="2"/>
          <w:sz w:val="19"/>
        </w:rPr>
      </w:pPr>
      <w:r>
        <w:pict>
          <v:line id="_x0000_s3274" style="position:absolute;left:0;text-align:left;z-index:-251636736;mso-position-horizontal-relative:page;mso-position-vertical-relative:page" from="93.1pt,97.45pt" to="506.4pt,97.45pt" o:allowincell="f" strokeweight="1pt">
            <w10:wrap anchorx="page" anchory="page"/>
          </v:line>
        </w:pict>
      </w:r>
      <w:r>
        <w:pict>
          <v:line id="_x0000_s3273" style="position:absolute;left:0;text-align:left;z-index:-251635712;mso-position-horizontal-relative:page;mso-position-vertical-relative:page" from="90.1pt,115.65pt" to="504.2pt,115.65pt" o:allowincell="f" strokeweight="1pt">
            <w10:wrap anchorx="page" anchory="page"/>
          </v:line>
        </w:pict>
      </w:r>
      <w:r>
        <w:pict>
          <v:line id="_x0000_s3272" style="position:absolute;left:0;text-align:left;z-index:-251634688;mso-position-horizontal-relative:page;mso-position-vertical-relative:page" from="90.1pt,642.45pt" to="507.15pt,642.4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Report of  Daily Clinical Signs Days Seen</w:t>
      </w:r>
    </w:p>
    <w:p w:rsidR="000A1F9B" w:rsidRDefault="00B27F83">
      <w:pPr>
        <w:pStyle w:val="Normal02"/>
        <w:framePr w:w="8310" w:h="465" w:hRule="exact" w:wrap="auto" w:vAnchor="page" w:hAnchor="page" w:x="1832" w:y="14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9"/>
        </w:rPr>
        <w:t>一般状态观察个体数据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</w:p>
    <w:p w:rsidR="000A1F9B" w:rsidRDefault="00B27F83">
      <w:pPr>
        <w:pStyle w:val="Normal02"/>
        <w:framePr w:w="855" w:h="240" w:hRule="exact" w:wrap="auto" w:vAnchor="page" w:hAnchor="page" w:x="1832" w:y="1994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动物编号</w:t>
      </w:r>
    </w:p>
    <w:p w:rsidR="000A1F9B" w:rsidRDefault="00B27F83">
      <w:pPr>
        <w:pStyle w:val="Normal02"/>
        <w:framePr w:w="3300" w:h="304" w:hRule="exact" w:wrap="auto" w:vAnchor="page" w:hAnchor="page" w:x="6422" w:y="19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9"/>
        </w:rPr>
        <w:t>出现天数</w:t>
      </w:r>
    </w:p>
    <w:p w:rsidR="000A1F9B" w:rsidRDefault="00B27F83">
      <w:pPr>
        <w:pStyle w:val="Normal02"/>
        <w:framePr w:w="675" w:h="244" w:hRule="exact" w:wrap="auto" w:vAnchor="page" w:hAnchor="page" w:x="9482" w:y="1994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总天数</w:t>
      </w:r>
    </w:p>
    <w:p w:rsidR="000A1F9B" w:rsidRDefault="00B27F83">
      <w:pPr>
        <w:pStyle w:val="Normal02"/>
        <w:framePr w:w="3756" w:h="240" w:hRule="exact" w:wrap="auto" w:vAnchor="page" w:hAnchor="page" w:x="2522" w:y="199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症状</w:t>
      </w:r>
    </w:p>
    <w:p w:rsidR="000A1F9B" w:rsidRDefault="00B27F83">
      <w:pPr>
        <w:pStyle w:val="Normal02"/>
        <w:framePr w:w="885" w:h="280" w:hRule="exact" w:wrap="auto" w:vAnchor="page" w:hAnchor="page" w:x="1802" w:y="23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3M006</w:t>
      </w:r>
    </w:p>
    <w:p w:rsidR="000A1F9B" w:rsidRDefault="00B27F83">
      <w:pPr>
        <w:pStyle w:val="Normal02"/>
        <w:framePr w:w="3726" w:h="245" w:hRule="exact" w:wrap="auto" w:vAnchor="page" w:hAnchor="page" w:x="2552" w:y="23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23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23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25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3M007</w:t>
      </w:r>
    </w:p>
    <w:p w:rsidR="000A1F9B" w:rsidRDefault="00B27F83">
      <w:pPr>
        <w:pStyle w:val="Normal02"/>
        <w:framePr w:w="3726" w:h="245" w:hRule="exact" w:wrap="auto" w:vAnchor="page" w:hAnchor="page" w:x="2552" w:y="25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25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25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28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3M008</w:t>
      </w:r>
    </w:p>
    <w:p w:rsidR="000A1F9B" w:rsidRDefault="00B27F83">
      <w:pPr>
        <w:pStyle w:val="Normal02"/>
        <w:framePr w:w="3726" w:h="245" w:hRule="exact" w:wrap="auto" w:vAnchor="page" w:hAnchor="page" w:x="2552" w:y="28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28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286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31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3M009</w:t>
      </w:r>
    </w:p>
    <w:p w:rsidR="000A1F9B" w:rsidRDefault="00B27F83">
      <w:pPr>
        <w:pStyle w:val="Normal02"/>
        <w:framePr w:w="3726" w:h="245" w:hRule="exact" w:wrap="auto" w:vAnchor="page" w:hAnchor="page" w:x="2552" w:y="3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31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313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34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3M010</w:t>
      </w:r>
    </w:p>
    <w:p w:rsidR="000A1F9B" w:rsidRDefault="00B27F83">
      <w:pPr>
        <w:pStyle w:val="Normal02"/>
        <w:framePr w:w="3726" w:h="245" w:hRule="exact" w:wrap="auto" w:vAnchor="page" w:hAnchor="page" w:x="2552" w:y="3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34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34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36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3M011</w:t>
      </w:r>
    </w:p>
    <w:p w:rsidR="000A1F9B" w:rsidRDefault="00B27F83">
      <w:pPr>
        <w:pStyle w:val="Normal02"/>
        <w:framePr w:w="3726" w:h="245" w:hRule="exact" w:wrap="auto" w:vAnchor="page" w:hAnchor="page" w:x="2552" w:y="36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36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367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3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3M012</w:t>
      </w:r>
    </w:p>
    <w:p w:rsidR="000A1F9B" w:rsidRDefault="00B27F83">
      <w:pPr>
        <w:pStyle w:val="Normal02"/>
        <w:framePr w:w="3726" w:h="245" w:hRule="exact" w:wrap="auto" w:vAnchor="page" w:hAnchor="page" w:x="2552" w:y="3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3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394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3726" w:h="245" w:hRule="exact" w:wrap="auto" w:vAnchor="page" w:hAnchor="page" w:x="2552" w:y="420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外表和状态</w:t>
      </w:r>
      <w:r>
        <w:rPr>
          <w:rFonts w:ascii="宋体" w:eastAsia="宋体" w:hAnsi="宋体"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color w:val="000000"/>
          <w:kern w:val="2"/>
          <w:sz w:val="15"/>
        </w:rPr>
        <w:t>流涎</w:t>
      </w:r>
    </w:p>
    <w:p w:rsidR="000A1F9B" w:rsidRDefault="00B27F83">
      <w:pPr>
        <w:pStyle w:val="Normal02"/>
        <w:framePr w:w="390" w:h="276" w:hRule="exact" w:wrap="auto" w:vAnchor="page" w:hAnchor="page" w:x="9722" w:y="42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2"/>
        <w:framePr w:w="3443" w:h="260" w:hRule="exact" w:wrap="auto" w:vAnchor="page" w:hAnchor="page" w:x="6278" w:y="420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D28</w:t>
      </w:r>
    </w:p>
    <w:p w:rsidR="000A1F9B" w:rsidRDefault="00B27F83">
      <w:pPr>
        <w:pStyle w:val="Normal02"/>
        <w:framePr w:w="885" w:h="280" w:hRule="exact" w:wrap="auto" w:vAnchor="page" w:hAnchor="page" w:x="1802" w:y="44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3M013</w:t>
      </w:r>
    </w:p>
    <w:p w:rsidR="000A1F9B" w:rsidRDefault="00B27F83">
      <w:pPr>
        <w:pStyle w:val="Normal02"/>
        <w:framePr w:w="3726" w:h="245" w:hRule="exact" w:wrap="auto" w:vAnchor="page" w:hAnchor="page" w:x="2552" w:y="447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44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447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3M014</w:t>
      </w:r>
    </w:p>
    <w:p w:rsidR="000A1F9B" w:rsidRDefault="00B27F83">
      <w:pPr>
        <w:pStyle w:val="Normal02"/>
        <w:framePr w:w="3726" w:h="245" w:hRule="exact" w:wrap="auto" w:vAnchor="page" w:hAnchor="page" w:x="2552" w:y="47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47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47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50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3M015</w:t>
      </w:r>
    </w:p>
    <w:p w:rsidR="000A1F9B" w:rsidRDefault="00B27F83">
      <w:pPr>
        <w:pStyle w:val="Normal02"/>
        <w:framePr w:w="3726" w:h="245" w:hRule="exact" w:wrap="auto" w:vAnchor="page" w:hAnchor="page" w:x="2552" w:y="50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50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50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52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4M001</w:t>
      </w:r>
    </w:p>
    <w:p w:rsidR="000A1F9B" w:rsidRDefault="00B27F83">
      <w:pPr>
        <w:pStyle w:val="Normal02"/>
        <w:framePr w:w="3726" w:h="245" w:hRule="exact" w:wrap="auto" w:vAnchor="page" w:hAnchor="page" w:x="2552" w:y="528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5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528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55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4M002</w:t>
      </w:r>
    </w:p>
    <w:p w:rsidR="000A1F9B" w:rsidRDefault="00B27F83">
      <w:pPr>
        <w:pStyle w:val="Normal02"/>
        <w:framePr w:w="3726" w:h="245" w:hRule="exact" w:wrap="auto" w:vAnchor="page" w:hAnchor="page" w:x="2552" w:y="555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55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555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 xml:space="preserve">28, </w:t>
      </w:r>
      <w:r>
        <w:rPr>
          <w:rFonts w:eastAsia="Times New Roman"/>
          <w:color w:val="000000"/>
          <w:kern w:val="2"/>
          <w:sz w:val="15"/>
        </w:rPr>
        <w:t>R1</w:t>
      </w:r>
    </w:p>
    <w:p w:rsidR="000A1F9B" w:rsidRDefault="00B27F83">
      <w:pPr>
        <w:pStyle w:val="Normal02"/>
        <w:framePr w:w="885" w:h="280" w:hRule="exact" w:wrap="auto" w:vAnchor="page" w:hAnchor="page" w:x="1802" w:y="58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4M003</w:t>
      </w:r>
    </w:p>
    <w:p w:rsidR="000A1F9B" w:rsidRDefault="00B27F83">
      <w:pPr>
        <w:pStyle w:val="Normal02"/>
        <w:framePr w:w="3726" w:h="245" w:hRule="exact" w:wrap="auto" w:vAnchor="page" w:hAnchor="page" w:x="2552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58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60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4M004</w:t>
      </w:r>
    </w:p>
    <w:p w:rsidR="000A1F9B" w:rsidRDefault="00B27F83">
      <w:pPr>
        <w:pStyle w:val="Normal02"/>
        <w:framePr w:w="3726" w:h="245" w:hRule="exact" w:wrap="auto" w:vAnchor="page" w:hAnchor="page" w:x="2552" w:y="609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60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609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3726" w:h="245" w:hRule="exact" w:wrap="auto" w:vAnchor="page" w:hAnchor="page" w:x="2552" w:y="636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外表和状态</w:t>
      </w:r>
      <w:r>
        <w:rPr>
          <w:rFonts w:ascii="宋体" w:eastAsia="宋体" w:hAnsi="宋体"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color w:val="000000"/>
          <w:kern w:val="2"/>
          <w:sz w:val="15"/>
        </w:rPr>
        <w:t>流涎</w:t>
      </w:r>
    </w:p>
    <w:p w:rsidR="000A1F9B" w:rsidRDefault="00B27F83">
      <w:pPr>
        <w:pStyle w:val="Normal02"/>
        <w:framePr w:w="390" w:h="276" w:hRule="exact" w:wrap="auto" w:vAnchor="page" w:hAnchor="page" w:x="9722" w:y="63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2"/>
        <w:framePr w:w="3443" w:h="260" w:hRule="exact" w:wrap="auto" w:vAnchor="page" w:hAnchor="page" w:x="6278" w:y="636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D28</w:t>
      </w:r>
    </w:p>
    <w:p w:rsidR="000A1F9B" w:rsidRDefault="00B27F83">
      <w:pPr>
        <w:pStyle w:val="Normal02"/>
        <w:framePr w:w="885" w:h="280" w:hRule="exact" w:wrap="auto" w:vAnchor="page" w:hAnchor="page" w:x="1802" w:y="66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4M005</w:t>
      </w:r>
    </w:p>
    <w:p w:rsidR="000A1F9B" w:rsidRDefault="00B27F83">
      <w:pPr>
        <w:pStyle w:val="Normal02"/>
        <w:framePr w:w="3726" w:h="245" w:hRule="exact" w:wrap="auto" w:vAnchor="page" w:hAnchor="page" w:x="2552" w:y="662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66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</w:t>
      </w:r>
    </w:p>
    <w:p w:rsidR="000A1F9B" w:rsidRDefault="00B27F83">
      <w:pPr>
        <w:pStyle w:val="Normal02"/>
        <w:framePr w:w="3443" w:h="260" w:hRule="exact" w:wrap="auto" w:vAnchor="page" w:hAnchor="page" w:x="6278" w:y="662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14, 14</w:t>
      </w:r>
    </w:p>
    <w:p w:rsidR="000A1F9B" w:rsidRDefault="00B27F83">
      <w:pPr>
        <w:pStyle w:val="Normal02"/>
        <w:framePr w:w="3726" w:h="245" w:hRule="exact" w:wrap="auto" w:vAnchor="page" w:hAnchor="page" w:x="2552" w:y="68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行为和活动</w:t>
      </w:r>
      <w:r>
        <w:rPr>
          <w:rFonts w:ascii="宋体" w:eastAsia="宋体" w:hAnsi="宋体"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color w:val="000000"/>
          <w:kern w:val="2"/>
          <w:sz w:val="15"/>
        </w:rPr>
        <w:t>伤口</w:t>
      </w:r>
    </w:p>
    <w:p w:rsidR="000A1F9B" w:rsidRDefault="00B27F83">
      <w:pPr>
        <w:pStyle w:val="Normal02"/>
        <w:framePr w:w="390" w:h="276" w:hRule="exact" w:wrap="auto" w:vAnchor="page" w:hAnchor="page" w:x="9722" w:y="68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</w:t>
      </w:r>
    </w:p>
    <w:p w:rsidR="000A1F9B" w:rsidRDefault="00B27F83">
      <w:pPr>
        <w:pStyle w:val="Normal02"/>
        <w:framePr w:w="3443" w:h="260" w:hRule="exact" w:wrap="auto" w:vAnchor="page" w:hAnchor="page" w:x="6278" w:y="689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D14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715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4M006</w:t>
      </w:r>
    </w:p>
    <w:p w:rsidR="000A1F9B" w:rsidRDefault="00B27F83">
      <w:pPr>
        <w:pStyle w:val="Normal02"/>
        <w:framePr w:w="3726" w:h="245" w:hRule="exact" w:wrap="auto" w:vAnchor="page" w:hAnchor="page" w:x="2552" w:y="71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71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71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74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4M007</w:t>
      </w:r>
    </w:p>
    <w:p w:rsidR="000A1F9B" w:rsidRDefault="00B27F83">
      <w:pPr>
        <w:pStyle w:val="Normal02"/>
        <w:framePr w:w="3726" w:h="245" w:hRule="exact" w:wrap="auto" w:vAnchor="page" w:hAnchor="page" w:x="2552" w:y="742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742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3726" w:h="245" w:hRule="exact" w:wrap="auto" w:vAnchor="page" w:hAnchor="page" w:x="2552" w:y="769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外表和状态</w:t>
      </w:r>
      <w:r>
        <w:rPr>
          <w:rFonts w:ascii="宋体" w:eastAsia="宋体" w:hAnsi="宋体"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color w:val="000000"/>
          <w:kern w:val="2"/>
          <w:sz w:val="15"/>
        </w:rPr>
        <w:t>流涎</w:t>
      </w:r>
    </w:p>
    <w:p w:rsidR="000A1F9B" w:rsidRDefault="00B27F83">
      <w:pPr>
        <w:pStyle w:val="Normal02"/>
        <w:framePr w:w="390" w:h="276" w:hRule="exact" w:wrap="auto" w:vAnchor="page" w:hAnchor="page" w:x="9722" w:y="76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2"/>
        <w:framePr w:w="3443" w:h="260" w:hRule="exact" w:wrap="auto" w:vAnchor="page" w:hAnchor="page" w:x="6278" w:y="769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D28</w:t>
      </w:r>
    </w:p>
    <w:p w:rsidR="000A1F9B" w:rsidRDefault="00B27F83">
      <w:pPr>
        <w:pStyle w:val="Normal02"/>
        <w:framePr w:w="885" w:h="280" w:hRule="exact" w:wrap="auto" w:vAnchor="page" w:hAnchor="page" w:x="1802" w:y="796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4M008</w:t>
      </w:r>
    </w:p>
    <w:p w:rsidR="000A1F9B" w:rsidRDefault="00B27F83">
      <w:pPr>
        <w:pStyle w:val="Normal02"/>
        <w:framePr w:w="3726" w:h="245" w:hRule="exact" w:wrap="auto" w:vAnchor="page" w:hAnchor="page" w:x="2552" w:y="796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79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796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82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4M009</w:t>
      </w:r>
    </w:p>
    <w:p w:rsidR="000A1F9B" w:rsidRDefault="00B27F83">
      <w:pPr>
        <w:pStyle w:val="Normal02"/>
        <w:framePr w:w="3726" w:h="245" w:hRule="exact" w:wrap="auto" w:vAnchor="page" w:hAnchor="page" w:x="2552" w:y="823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82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823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</w:r>
      <w:r>
        <w:rPr>
          <w:rFonts w:eastAsia="Times New Roman"/>
          <w:color w:val="000000"/>
          <w:kern w:val="2"/>
          <w:sz w:val="15"/>
        </w:rPr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85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4M010</w:t>
      </w:r>
    </w:p>
    <w:p w:rsidR="000A1F9B" w:rsidRDefault="00B27F83">
      <w:pPr>
        <w:pStyle w:val="Normal02"/>
        <w:framePr w:w="3726" w:h="245" w:hRule="exact" w:wrap="auto" w:vAnchor="page" w:hAnchor="page" w:x="2552" w:y="85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850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2"/>
        <w:framePr w:w="3443" w:h="260" w:hRule="exact" w:wrap="auto" w:vAnchor="page" w:hAnchor="page" w:x="6278" w:y="85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</w:p>
    <w:p w:rsidR="000A1F9B" w:rsidRDefault="00B27F83">
      <w:pPr>
        <w:pStyle w:val="Normal02"/>
        <w:framePr w:w="885" w:h="280" w:hRule="exact" w:wrap="auto" w:vAnchor="page" w:hAnchor="page" w:x="1802" w:y="877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4M011</w:t>
      </w:r>
    </w:p>
    <w:p w:rsidR="000A1F9B" w:rsidRDefault="00B27F83">
      <w:pPr>
        <w:pStyle w:val="Normal02"/>
        <w:framePr w:w="3726" w:h="245" w:hRule="exact" w:wrap="auto" w:vAnchor="page" w:hAnchor="page" w:x="2552" w:y="877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8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877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904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4M012</w:t>
      </w:r>
    </w:p>
    <w:p w:rsidR="000A1F9B" w:rsidRDefault="00B27F83">
      <w:pPr>
        <w:pStyle w:val="Normal02"/>
        <w:framePr w:w="3726" w:h="245" w:hRule="exact" w:wrap="auto" w:vAnchor="page" w:hAnchor="page" w:x="2552" w:y="90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90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904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93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4M013</w:t>
      </w:r>
    </w:p>
    <w:p w:rsidR="000A1F9B" w:rsidRDefault="00B27F83">
      <w:pPr>
        <w:pStyle w:val="Normal02"/>
        <w:framePr w:w="3726" w:h="245" w:hRule="exact" w:wrap="auto" w:vAnchor="page" w:hAnchor="page" w:x="2552" w:y="931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93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931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885" w:h="280" w:hRule="exact" w:wrap="auto" w:vAnchor="page" w:hAnchor="page" w:x="1802" w:y="95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4M014</w:t>
      </w:r>
    </w:p>
    <w:p w:rsidR="000A1F9B" w:rsidRDefault="00B27F83">
      <w:pPr>
        <w:pStyle w:val="Normal02"/>
        <w:framePr w:w="3726" w:h="245" w:hRule="exact" w:wrap="auto" w:vAnchor="page" w:hAnchor="page" w:x="2552" w:y="95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95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95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3726" w:h="245" w:hRule="exact" w:wrap="auto" w:vAnchor="page" w:hAnchor="page" w:x="2552" w:y="98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外表和状态</w:t>
      </w:r>
      <w:r>
        <w:rPr>
          <w:rFonts w:ascii="宋体" w:eastAsia="宋体" w:hAnsi="宋体"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color w:val="000000"/>
          <w:kern w:val="2"/>
          <w:sz w:val="15"/>
        </w:rPr>
        <w:t>流涎</w:t>
      </w:r>
    </w:p>
    <w:p w:rsidR="000A1F9B" w:rsidRDefault="00B27F83">
      <w:pPr>
        <w:pStyle w:val="Normal02"/>
        <w:framePr w:w="390" w:h="276" w:hRule="exact" w:wrap="auto" w:vAnchor="page" w:hAnchor="page" w:x="9722" w:y="98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2"/>
        <w:framePr w:w="3443" w:h="260" w:hRule="exact" w:wrap="auto" w:vAnchor="page" w:hAnchor="page" w:x="6278" w:y="98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D28</w:t>
      </w:r>
    </w:p>
    <w:p w:rsidR="000A1F9B" w:rsidRDefault="00B27F83">
      <w:pPr>
        <w:pStyle w:val="Normal02"/>
        <w:framePr w:w="885" w:h="280" w:hRule="exact" w:wrap="auto" w:vAnchor="page" w:hAnchor="page" w:x="1802" w:y="101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4M015</w:t>
      </w:r>
    </w:p>
    <w:p w:rsidR="000A1F9B" w:rsidRDefault="00B27F83">
      <w:pPr>
        <w:pStyle w:val="Normal02"/>
        <w:framePr w:w="3726" w:h="245" w:hRule="exact" w:wrap="auto" w:vAnchor="page" w:hAnchor="page" w:x="2552" w:y="101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无异常</w:t>
      </w:r>
    </w:p>
    <w:p w:rsidR="000A1F9B" w:rsidRDefault="00B27F83">
      <w:pPr>
        <w:pStyle w:val="Normal02"/>
        <w:framePr w:w="390" w:h="276" w:hRule="exact" w:wrap="auto" w:vAnchor="page" w:hAnchor="page" w:x="9722" w:y="101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2"/>
        <w:framePr w:w="3443" w:h="260" w:hRule="exact" w:wrap="auto" w:vAnchor="page" w:hAnchor="page" w:x="6278" w:y="101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PR5</w:t>
      </w:r>
      <w:r>
        <w:rPr>
          <w:rFonts w:eastAsia="Times New Roman"/>
          <w:color w:val="000000"/>
          <w:kern w:val="2"/>
          <w:sz w:val="15"/>
        </w:rPr>
        <w:noBreakHyphen/>
        <w:t>7, D1</w:t>
      </w:r>
      <w:r>
        <w:rPr>
          <w:rFonts w:eastAsia="Times New Roman"/>
          <w:color w:val="000000"/>
          <w:kern w:val="2"/>
          <w:sz w:val="15"/>
        </w:rPr>
        <w:noBreakHyphen/>
        <w:t>14, 15</w:t>
      </w:r>
      <w:r>
        <w:rPr>
          <w:rFonts w:eastAsia="Times New Roman"/>
          <w:color w:val="000000"/>
          <w:kern w:val="2"/>
          <w:sz w:val="15"/>
        </w:rPr>
        <w:noBreakHyphen/>
        <w:t>28, R1</w:t>
      </w:r>
      <w:r>
        <w:rPr>
          <w:rFonts w:eastAsia="Times New Roman"/>
          <w:color w:val="000000"/>
          <w:kern w:val="2"/>
          <w:sz w:val="15"/>
        </w:rPr>
        <w:noBreakHyphen/>
        <w:t>29</w:t>
      </w:r>
    </w:p>
    <w:p w:rsidR="000A1F9B" w:rsidRDefault="00B27F83">
      <w:pPr>
        <w:pStyle w:val="Normal02"/>
        <w:framePr w:w="3726" w:h="245" w:hRule="exact" w:wrap="auto" w:vAnchor="page" w:hAnchor="page" w:x="2552" w:y="103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外表和状态</w:t>
      </w:r>
      <w:r>
        <w:rPr>
          <w:rFonts w:ascii="宋体" w:eastAsia="宋体" w:hAnsi="宋体"/>
          <w:color w:val="000000"/>
          <w:kern w:val="2"/>
          <w:sz w:val="15"/>
        </w:rPr>
        <w:t xml:space="preserve">, </w:t>
      </w:r>
      <w:r>
        <w:rPr>
          <w:rFonts w:ascii="宋体" w:eastAsia="宋体" w:hAnsi="宋体"/>
          <w:color w:val="000000"/>
          <w:kern w:val="2"/>
          <w:sz w:val="15"/>
        </w:rPr>
        <w:t>流涎</w:t>
      </w:r>
    </w:p>
    <w:p w:rsidR="000A1F9B" w:rsidRDefault="00B27F83">
      <w:pPr>
        <w:pStyle w:val="Normal02"/>
        <w:framePr w:w="390" w:h="276" w:hRule="exact" w:wrap="auto" w:vAnchor="page" w:hAnchor="page" w:x="9722" w:y="103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2"/>
        <w:framePr w:w="3443" w:h="260" w:hRule="exact" w:wrap="auto" w:vAnchor="page" w:hAnchor="page" w:x="6278" w:y="103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D14</w:t>
      </w:r>
    </w:p>
    <w:p w:rsidR="000A1F9B" w:rsidRDefault="00B27F83">
      <w:pPr>
        <w:pStyle w:val="Normal02"/>
        <w:framePr w:w="2857" w:h="240" w:hRule="exact" w:wrap="auto" w:vAnchor="page" w:hAnchor="page" w:x="1802" w:y="129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P = </w:t>
      </w:r>
      <w:r>
        <w:rPr>
          <w:rFonts w:eastAsia="Times New Roman"/>
          <w:color w:val="000000"/>
          <w:kern w:val="2"/>
          <w:sz w:val="17"/>
        </w:rPr>
        <w:t>Pretest Phase</w:t>
      </w:r>
    </w:p>
    <w:p w:rsidR="000A1F9B" w:rsidRDefault="00B27F83">
      <w:pPr>
        <w:pStyle w:val="Normal02"/>
        <w:framePr w:w="2857" w:h="240" w:hRule="exact" w:wrap="auto" w:vAnchor="page" w:hAnchor="page" w:x="4970" w:y="129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PR = Pretest( Rodent )</w:t>
      </w:r>
    </w:p>
    <w:p w:rsidR="000A1F9B" w:rsidRDefault="00B27F83">
      <w:pPr>
        <w:pStyle w:val="Normal02"/>
        <w:framePr w:w="2857" w:h="240" w:hRule="exact" w:wrap="auto" w:vAnchor="page" w:hAnchor="page" w:x="1802" w:y="131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 = Dosing Phase</w:t>
      </w:r>
    </w:p>
    <w:p w:rsidR="000A1F9B" w:rsidRDefault="00B27F83">
      <w:pPr>
        <w:pStyle w:val="Normal02"/>
        <w:framePr w:w="2857" w:h="240" w:hRule="exact" w:wrap="auto" w:vAnchor="page" w:hAnchor="page" w:x="4970" w:y="131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 = Recovery Phase</w:t>
      </w:r>
    </w:p>
    <w:p w:rsidR="000A1F9B" w:rsidRDefault="00B27F83">
      <w:pPr>
        <w:pStyle w:val="Normal02"/>
        <w:framePr w:w="3240" w:h="216" w:hRule="exact" w:wrap="auto" w:vAnchor="page" w:hAnchor="page" w:x="1802" w:y="1407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3"/>
        </w:rPr>
      </w:pPr>
      <w:r>
        <w:rPr>
          <w:rFonts w:eastAsia="Times New Roman"/>
          <w:b/>
          <w:color w:val="000000"/>
          <w:kern w:val="2"/>
          <w:sz w:val="13"/>
        </w:rPr>
        <w:t>Report Selections</w:t>
      </w:r>
    </w:p>
    <w:p w:rsidR="000A1F9B" w:rsidRDefault="00B27F83">
      <w:pPr>
        <w:pStyle w:val="Normal02"/>
        <w:framePr w:w="2255" w:h="180" w:hRule="exact" w:wrap="auto" w:vAnchor="page" w:hAnchor="page" w:x="1802" w:y="1431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/>
          <w:kern w:val="2"/>
          <w:sz w:val="13"/>
        </w:rPr>
      </w:pPr>
      <w:r>
        <w:rPr>
          <w:rFonts w:eastAsia="Times New Roman"/>
          <w:color w:val="000000"/>
          <w:kern w:val="2"/>
          <w:sz w:val="13"/>
        </w:rPr>
        <w:t>Report generated by</w:t>
      </w:r>
    </w:p>
    <w:p w:rsidR="000A1F9B" w:rsidRDefault="00B27F83">
      <w:pPr>
        <w:pStyle w:val="Normal02"/>
        <w:framePr w:w="6088" w:h="180" w:hRule="exact" w:wrap="auto" w:vAnchor="page" w:hAnchor="page" w:x="5162" w:y="1431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3"/>
        </w:rPr>
      </w:pPr>
      <w:r>
        <w:rPr>
          <w:rFonts w:eastAsia="Times New Roman"/>
          <w:color w:val="000000"/>
          <w:kern w:val="2"/>
          <w:sz w:val="13"/>
        </w:rPr>
        <w:t>Ying Ding</w:t>
      </w:r>
    </w:p>
    <w:p w:rsidR="000A1F9B" w:rsidRDefault="00B27F83">
      <w:pPr>
        <w:pStyle w:val="Normal02"/>
        <w:framePr w:w="2255" w:h="180" w:hRule="exact" w:wrap="auto" w:vAnchor="page" w:hAnchor="page" w:x="1802" w:y="1454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/>
          <w:kern w:val="2"/>
          <w:sz w:val="13"/>
        </w:rPr>
      </w:pPr>
      <w:r>
        <w:rPr>
          <w:rFonts w:eastAsia="Times New Roman"/>
          <w:color w:val="000000"/>
          <w:kern w:val="2"/>
          <w:sz w:val="13"/>
        </w:rPr>
        <w:t>Group(s)</w:t>
      </w:r>
    </w:p>
    <w:p w:rsidR="000A1F9B" w:rsidRDefault="00B27F83">
      <w:pPr>
        <w:pStyle w:val="Normal02"/>
        <w:framePr w:w="6088" w:h="180" w:hRule="exact" w:wrap="auto" w:vAnchor="page" w:hAnchor="page" w:x="5162" w:y="1454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3"/>
        </w:rPr>
      </w:pPr>
      <w:r>
        <w:rPr>
          <w:rFonts w:eastAsia="Times New Roman"/>
          <w:color w:val="000000"/>
          <w:kern w:val="2"/>
          <w:sz w:val="13"/>
        </w:rPr>
        <w:t>1,2,3,4</w:t>
      </w:r>
    </w:p>
    <w:p w:rsidR="000A1F9B" w:rsidRDefault="00B27F83">
      <w:pPr>
        <w:pStyle w:val="Normal02"/>
        <w:framePr w:w="2255" w:h="180" w:hRule="exact" w:wrap="auto" w:vAnchor="page" w:hAnchor="page" w:x="1802" w:y="1478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/>
          <w:kern w:val="2"/>
          <w:sz w:val="13"/>
        </w:rPr>
      </w:pPr>
      <w:r>
        <w:rPr>
          <w:rFonts w:eastAsia="Times New Roman"/>
          <w:color w:val="000000"/>
          <w:kern w:val="2"/>
          <w:sz w:val="13"/>
        </w:rPr>
        <w:t>Subgroup(s)</w:t>
      </w:r>
    </w:p>
    <w:p w:rsidR="000A1F9B" w:rsidRDefault="00B27F83">
      <w:pPr>
        <w:pStyle w:val="Normal02"/>
        <w:framePr w:w="6088" w:h="180" w:hRule="exact" w:wrap="auto" w:vAnchor="page" w:hAnchor="page" w:x="5162" w:y="1478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3"/>
        </w:rPr>
      </w:pPr>
      <w:r>
        <w:rPr>
          <w:rFonts w:eastAsia="Times New Roman"/>
          <w:color w:val="000000"/>
          <w:kern w:val="2"/>
          <w:sz w:val="13"/>
        </w:rPr>
        <w:t>1</w:t>
      </w:r>
    </w:p>
    <w:p w:rsidR="000A1F9B" w:rsidRDefault="00B27F83">
      <w:pPr>
        <w:pStyle w:val="Normal02"/>
        <w:framePr w:w="2255" w:h="180" w:hRule="exact" w:wrap="auto" w:vAnchor="page" w:hAnchor="page" w:x="1802" w:y="1501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/>
          <w:kern w:val="2"/>
          <w:sz w:val="13"/>
        </w:rPr>
      </w:pPr>
      <w:r>
        <w:rPr>
          <w:rFonts w:eastAsia="Times New Roman"/>
          <w:color w:val="000000"/>
          <w:kern w:val="2"/>
          <w:sz w:val="13"/>
        </w:rPr>
        <w:t>Sex</w:t>
      </w:r>
    </w:p>
    <w:p w:rsidR="000A1F9B" w:rsidRDefault="00B27F83">
      <w:pPr>
        <w:pStyle w:val="Normal02"/>
        <w:framePr w:w="6088" w:h="180" w:hRule="exact" w:wrap="auto" w:vAnchor="page" w:hAnchor="page" w:x="5162" w:y="1501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color w:val="000000"/>
          <w:kern w:val="2"/>
          <w:sz w:val="13"/>
        </w:rPr>
        <w:sectPr w:rsidR="000A1F9B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3"/>
        </w:rPr>
        <w:t>Male,Female</w:t>
      </w:r>
      <w:r>
        <w:rPr>
          <w:rFonts w:eastAsia="Times New Roman"/>
          <w:color w:val="000000"/>
          <w:kern w:val="2"/>
          <w:sz w:val="13"/>
        </w:rPr>
        <w:br w:type="page"/>
      </w:r>
    </w:p>
    <w:p w:rsidR="00880C08" w:rsidRDefault="00B27F83" w:rsidP="00880C08">
      <w:pPr>
        <w:pStyle w:val="Normal03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表</w:t>
      </w:r>
      <w:r>
        <w:rPr>
          <w:rFonts w:ascii="Times" w:eastAsia="宋体" w:hAnsi="Times" w:cs="Times" w:hint="eastAsia"/>
          <w:color w:val="000000"/>
          <w:sz w:val="24"/>
          <w:szCs w:val="24"/>
        </w:rPr>
        <w:t>8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：</w:t>
      </w:r>
      <w:r w:rsidRPr="00EC4F8A">
        <w:rPr>
          <w:rFonts w:ascii="Times" w:eastAsia="宋体" w:hAnsi="Times" w:cs="Times"/>
          <w:color w:val="000000"/>
          <w:sz w:val="24"/>
          <w:szCs w:val="24"/>
        </w:rPr>
        <w:t>SD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大鼠</w:t>
      </w:r>
      <w:r>
        <w:rPr>
          <w:rFonts w:ascii="Times" w:eastAsia="宋体" w:hAnsi="Times" w:cs="Times" w:hint="eastAsia"/>
          <w:color w:val="000000"/>
          <w:sz w:val="24"/>
          <w:szCs w:val="24"/>
        </w:rPr>
        <w:t>灌胃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给予</w:t>
      </w:r>
      <w:r>
        <w:rPr>
          <w:rFonts w:ascii="Times" w:eastAsia="宋体" w:hAnsi="Times" w:cs="Times"/>
          <w:color w:val="000000"/>
          <w:sz w:val="24"/>
          <w:szCs w:val="24"/>
        </w:rPr>
        <w:t>WXSH0376 4</w:t>
      </w:r>
      <w:r>
        <w:rPr>
          <w:rFonts w:ascii="Times" w:eastAsia="宋体" w:hAnsi="Times" w:cs="Times"/>
          <w:color w:val="000000"/>
          <w:sz w:val="24"/>
          <w:szCs w:val="24"/>
        </w:rPr>
        <w:t>周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重复给药毒性试验</w:t>
      </w:r>
    </w:p>
    <w:p w:rsidR="00261C96" w:rsidRPr="00880C08" w:rsidRDefault="00B27F83" w:rsidP="00880C08">
      <w:pPr>
        <w:pStyle w:val="Normal03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  <w:sectPr w:rsidR="00261C96" w:rsidRPr="00880C08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体重</w:t>
      </w:r>
      <w:r>
        <w:rPr>
          <w:rFonts w:ascii="Times" w:eastAsia="宋体" w:hAnsi="Times" w:cs="Times" w:hint="eastAsia"/>
          <w:color w:val="000000"/>
          <w:sz w:val="24"/>
          <w:szCs w:val="24"/>
        </w:rPr>
        <w:t>测定结果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个体数据</w:t>
      </w:r>
      <w:r>
        <w:rPr>
          <w:rFonts w:ascii="Times" w:hAnsi="Times" w:cs="Times" w:hint="eastAsia"/>
          <w:color w:val="000000"/>
          <w:kern w:val="2"/>
          <w:sz w:val="21"/>
          <w:szCs w:val="22"/>
        </w:rPr>
        <w:t>（</w:t>
      </w:r>
      <w:r>
        <w:rPr>
          <w:rFonts w:ascii="Times" w:hAnsi="Times" w:cs="Times" w:hint="eastAsia"/>
          <w:color w:val="000000"/>
          <w:kern w:val="2"/>
          <w:sz w:val="21"/>
          <w:szCs w:val="22"/>
        </w:rPr>
        <w:t>g</w:t>
      </w:r>
      <w:r>
        <w:rPr>
          <w:rFonts w:ascii="Times" w:hAnsi="Times" w:cs="Times" w:hint="eastAsia"/>
          <w:color w:val="000000"/>
          <w:kern w:val="2"/>
          <w:sz w:val="21"/>
          <w:szCs w:val="22"/>
        </w:rPr>
        <w:t>）</w:t>
      </w:r>
    </w:p>
    <w:p w:rsidR="000A1F9B" w:rsidRDefault="00B27F83">
      <w:pPr>
        <w:pStyle w:val="Normal04"/>
        <w:framePr w:w="8235" w:h="540" w:hRule="exact" w:wrap="auto" w:vAnchor="page" w:hAnchor="page" w:x="1801" w:y="15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b/>
          <w:color w:val="000000"/>
          <w:kern w:val="2"/>
          <w:sz w:val="19"/>
        </w:rPr>
      </w:pPr>
      <w:r>
        <w:pict>
          <v:line id="_x0000_s3271" style="position:absolute;left:0;text-align:left;z-index:-251633664;mso-position-horizontal-relative:page;mso-position-vertical-relative:page" from="90.05pt,104.9pt" to="507.85pt,104.9pt" o:allowincell="f">
            <w10:wrap anchorx="page" anchory="page"/>
          </v:line>
        </w:pict>
      </w:r>
      <w:r>
        <w:pict>
          <v:line id="_x0000_s3270" style="position:absolute;left:0;text-align:left;z-index:-251632640;mso-position-horizontal-relative:page;mso-position-vertical-relative:page" from="90.05pt,125.15pt" to="504.85pt,125.15pt" o:allowincell="f">
            <w10:wrap anchorx="page" anchory="page"/>
          </v:line>
        </w:pict>
      </w:r>
      <w:r>
        <w:pict>
          <v:line id="_x0000_s3269" style="position:absolute;left:0;text-align:left;z-index:-251631616;mso-position-horizontal-relative:page;mso-position-vertical-relative:page" from="96.05pt,646.35pt" to="513.1pt,646.3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Body Weight Report with Individual Values</w:t>
      </w:r>
    </w:p>
    <w:p w:rsidR="000A1F9B" w:rsidRDefault="00B27F83">
      <w:pPr>
        <w:pStyle w:val="Normal04"/>
        <w:framePr w:w="8235" w:h="540" w:hRule="exact" w:wrap="auto" w:vAnchor="page" w:hAnchor="page" w:x="1801" w:y="15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体重测定结果个体数据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(g)</w:t>
      </w:r>
    </w:p>
    <w:p w:rsidR="000A1F9B" w:rsidRDefault="00B27F83">
      <w:pPr>
        <w:pStyle w:val="Normal04"/>
        <w:framePr w:w="945" w:h="255" w:hRule="exact" w:wrap="auto" w:vAnchor="page" w:hAnchor="page" w:x="1816" w:y="2188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动物编号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     </w:t>
      </w:r>
    </w:p>
    <w:p w:rsidR="000A1F9B" w:rsidRDefault="00B27F83">
      <w:pPr>
        <w:pStyle w:val="Normal04"/>
        <w:framePr w:w="550" w:h="360" w:hRule="exact" w:wrap="auto" w:vAnchor="page" w:hAnchor="page" w:x="28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P5</w:t>
      </w:r>
    </w:p>
    <w:p w:rsidR="000A1F9B" w:rsidRDefault="00B27F83">
      <w:pPr>
        <w:pStyle w:val="Normal04"/>
        <w:framePr w:w="550" w:h="360" w:hRule="exact" w:wrap="auto" w:vAnchor="page" w:hAnchor="page" w:x="33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D3</w:t>
      </w:r>
    </w:p>
    <w:p w:rsidR="000A1F9B" w:rsidRDefault="00B27F83">
      <w:pPr>
        <w:pStyle w:val="Normal04"/>
        <w:framePr w:w="550" w:h="360" w:hRule="exact" w:wrap="auto" w:vAnchor="page" w:hAnchor="page" w:x="39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D7</w:t>
      </w:r>
    </w:p>
    <w:p w:rsidR="000A1F9B" w:rsidRDefault="00B27F83">
      <w:pPr>
        <w:pStyle w:val="Normal04"/>
        <w:framePr w:w="550" w:h="360" w:hRule="exact" w:wrap="auto" w:vAnchor="page" w:hAnchor="page" w:x="44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D10</w:t>
      </w:r>
    </w:p>
    <w:p w:rsidR="000A1F9B" w:rsidRDefault="00B27F83">
      <w:pPr>
        <w:pStyle w:val="Normal04"/>
        <w:framePr w:w="550" w:h="360" w:hRule="exact" w:wrap="auto" w:vAnchor="page" w:hAnchor="page" w:x="50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D14</w:t>
      </w:r>
    </w:p>
    <w:p w:rsidR="000A1F9B" w:rsidRDefault="00B27F83">
      <w:pPr>
        <w:pStyle w:val="Normal04"/>
        <w:framePr w:w="550" w:h="360" w:hRule="exact" w:wrap="auto" w:vAnchor="page" w:hAnchor="page" w:x="55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D17</w:t>
      </w:r>
    </w:p>
    <w:p w:rsidR="000A1F9B" w:rsidRDefault="00B27F83">
      <w:pPr>
        <w:pStyle w:val="Normal04"/>
        <w:framePr w:w="550" w:h="360" w:hRule="exact" w:wrap="auto" w:vAnchor="page" w:hAnchor="page" w:x="61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D21</w:t>
      </w:r>
    </w:p>
    <w:p w:rsidR="000A1F9B" w:rsidRDefault="00B27F83">
      <w:pPr>
        <w:pStyle w:val="Normal04"/>
        <w:framePr w:w="550" w:h="360" w:hRule="exact" w:wrap="auto" w:vAnchor="page" w:hAnchor="page" w:x="66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D24</w:t>
      </w:r>
    </w:p>
    <w:p w:rsidR="000A1F9B" w:rsidRDefault="00B27F83">
      <w:pPr>
        <w:pStyle w:val="Normal04"/>
        <w:framePr w:w="550" w:h="360" w:hRule="exact" w:wrap="auto" w:vAnchor="page" w:hAnchor="page" w:x="72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D28</w:t>
      </w:r>
    </w:p>
    <w:p w:rsidR="000A1F9B" w:rsidRDefault="00B27F83">
      <w:pPr>
        <w:pStyle w:val="Normal04"/>
        <w:framePr w:w="550" w:h="360" w:hRule="exact" w:wrap="auto" w:vAnchor="page" w:hAnchor="page" w:x="77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R7</w:t>
      </w:r>
    </w:p>
    <w:p w:rsidR="000A1F9B" w:rsidRDefault="00B27F83">
      <w:pPr>
        <w:pStyle w:val="Normal04"/>
        <w:framePr w:w="550" w:h="360" w:hRule="exact" w:wrap="auto" w:vAnchor="page" w:hAnchor="page" w:x="83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R14</w:t>
      </w:r>
    </w:p>
    <w:p w:rsidR="000A1F9B" w:rsidRDefault="00B27F83">
      <w:pPr>
        <w:pStyle w:val="Normal04"/>
        <w:framePr w:w="550" w:h="360" w:hRule="exact" w:wrap="auto" w:vAnchor="page" w:hAnchor="page" w:x="88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R21</w:t>
      </w:r>
    </w:p>
    <w:p w:rsidR="000A1F9B" w:rsidRDefault="00B27F83">
      <w:pPr>
        <w:pStyle w:val="Normal04"/>
        <w:framePr w:w="550" w:h="360" w:hRule="exact" w:wrap="auto" w:vAnchor="page" w:hAnchor="page" w:x="94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R28</w:t>
      </w:r>
    </w:p>
    <w:p w:rsidR="000A1F9B" w:rsidRDefault="00B27F83">
      <w:pPr>
        <w:pStyle w:val="Normal04"/>
        <w:framePr w:w="1024" w:h="261" w:hRule="exact" w:wrap="auto" w:vAnchor="page" w:hAnchor="page" w:x="1801" w:y="25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1F001</w:t>
      </w:r>
    </w:p>
    <w:p w:rsidR="000A1F9B" w:rsidRDefault="00B27F83">
      <w:pPr>
        <w:pStyle w:val="Normal04"/>
        <w:framePr w:w="550" w:h="261" w:hRule="exact" w:wrap="auto" w:vAnchor="page" w:hAnchor="page" w:x="28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193.30</w:t>
      </w:r>
    </w:p>
    <w:p w:rsidR="000A1F9B" w:rsidRDefault="00B27F83">
      <w:pPr>
        <w:pStyle w:val="Normal04"/>
        <w:framePr w:w="550" w:h="261" w:hRule="exact" w:wrap="auto" w:vAnchor="page" w:hAnchor="page" w:x="33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212.00</w:t>
      </w:r>
    </w:p>
    <w:p w:rsidR="000A1F9B" w:rsidRDefault="00B27F83">
      <w:pPr>
        <w:pStyle w:val="Normal04"/>
        <w:framePr w:w="550" w:h="261" w:hRule="exact" w:wrap="auto" w:vAnchor="page" w:hAnchor="page" w:x="39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234.00</w:t>
      </w:r>
    </w:p>
    <w:p w:rsidR="000A1F9B" w:rsidRDefault="00B27F83">
      <w:pPr>
        <w:pStyle w:val="Normal04"/>
        <w:framePr w:w="550" w:h="261" w:hRule="exact" w:wrap="auto" w:vAnchor="page" w:hAnchor="page" w:x="44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241.50</w:t>
      </w:r>
    </w:p>
    <w:p w:rsidR="000A1F9B" w:rsidRDefault="00B27F83">
      <w:pPr>
        <w:pStyle w:val="Normal04"/>
        <w:framePr w:w="550" w:h="261" w:hRule="exact" w:wrap="auto" w:vAnchor="page" w:hAnchor="page" w:x="50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251.30</w:t>
      </w:r>
    </w:p>
    <w:p w:rsidR="000A1F9B" w:rsidRDefault="00B27F83">
      <w:pPr>
        <w:pStyle w:val="Normal04"/>
        <w:framePr w:w="550" w:h="261" w:hRule="exact" w:wrap="auto" w:vAnchor="page" w:hAnchor="page" w:x="55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268.10</w:t>
      </w:r>
    </w:p>
    <w:p w:rsidR="000A1F9B" w:rsidRDefault="00B27F83">
      <w:pPr>
        <w:pStyle w:val="Normal04"/>
        <w:framePr w:w="550" w:h="261" w:hRule="exact" w:wrap="auto" w:vAnchor="page" w:hAnchor="page" w:x="61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274.70</w:t>
      </w:r>
    </w:p>
    <w:p w:rsidR="000A1F9B" w:rsidRDefault="00B27F83">
      <w:pPr>
        <w:pStyle w:val="Normal04"/>
        <w:framePr w:w="550" w:h="261" w:hRule="exact" w:wrap="auto" w:vAnchor="page" w:hAnchor="page" w:x="66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281.30</w:t>
      </w:r>
    </w:p>
    <w:p w:rsidR="000A1F9B" w:rsidRDefault="00B27F83">
      <w:pPr>
        <w:pStyle w:val="Normal04"/>
        <w:framePr w:w="550" w:h="261" w:hRule="exact" w:wrap="auto" w:vAnchor="page" w:hAnchor="page" w:x="72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287.60</w:t>
      </w:r>
    </w:p>
    <w:p w:rsidR="000A1F9B" w:rsidRDefault="00B27F83">
      <w:pPr>
        <w:pStyle w:val="Normal04"/>
        <w:framePr w:w="550" w:h="261" w:hRule="exact" w:wrap="auto" w:vAnchor="page" w:hAnchor="page" w:x="77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</w:r>
      <w:r>
        <w:rPr>
          <w:rFonts w:eastAsia="Times New Roman"/>
          <w:color w:val="000000"/>
          <w:kern w:val="2"/>
          <w:sz w:val="17"/>
        </w:rPr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275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1F002</w:t>
      </w:r>
    </w:p>
    <w:p w:rsidR="000A1F9B" w:rsidRDefault="00B27F83">
      <w:pPr>
        <w:pStyle w:val="Normal04"/>
        <w:framePr w:w="550" w:h="261" w:hRule="exact" w:wrap="auto" w:vAnchor="page" w:hAnchor="page" w:x="28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182.90</w:t>
      </w:r>
    </w:p>
    <w:p w:rsidR="000A1F9B" w:rsidRDefault="00B27F83">
      <w:pPr>
        <w:pStyle w:val="Normal04"/>
        <w:framePr w:w="550" w:h="261" w:hRule="exact" w:wrap="auto" w:vAnchor="page" w:hAnchor="page" w:x="33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205.50</w:t>
      </w:r>
    </w:p>
    <w:p w:rsidR="000A1F9B" w:rsidRDefault="00B27F83">
      <w:pPr>
        <w:pStyle w:val="Normal04"/>
        <w:framePr w:w="550" w:h="261" w:hRule="exact" w:wrap="auto" w:vAnchor="page" w:hAnchor="page" w:x="39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214.20</w:t>
      </w:r>
    </w:p>
    <w:p w:rsidR="000A1F9B" w:rsidRDefault="00B27F83">
      <w:pPr>
        <w:pStyle w:val="Normal04"/>
        <w:framePr w:w="550" w:h="261" w:hRule="exact" w:wrap="auto" w:vAnchor="page" w:hAnchor="page" w:x="44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219.90</w:t>
      </w:r>
    </w:p>
    <w:p w:rsidR="000A1F9B" w:rsidRDefault="00B27F83">
      <w:pPr>
        <w:pStyle w:val="Normal04"/>
        <w:framePr w:w="550" w:h="261" w:hRule="exact" w:wrap="auto" w:vAnchor="page" w:hAnchor="page" w:x="50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225.50</w:t>
      </w:r>
    </w:p>
    <w:p w:rsidR="000A1F9B" w:rsidRDefault="00B27F83">
      <w:pPr>
        <w:pStyle w:val="Normal04"/>
        <w:framePr w:w="550" w:h="261" w:hRule="exact" w:wrap="auto" w:vAnchor="page" w:hAnchor="page" w:x="55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238.90</w:t>
      </w:r>
    </w:p>
    <w:p w:rsidR="000A1F9B" w:rsidRDefault="00B27F83">
      <w:pPr>
        <w:pStyle w:val="Normal04"/>
        <w:framePr w:w="550" w:h="261" w:hRule="exact" w:wrap="auto" w:vAnchor="page" w:hAnchor="page" w:x="61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245.60</w:t>
      </w:r>
    </w:p>
    <w:p w:rsidR="000A1F9B" w:rsidRDefault="00B27F83">
      <w:pPr>
        <w:pStyle w:val="Normal04"/>
        <w:framePr w:w="550" w:h="261" w:hRule="exact" w:wrap="auto" w:vAnchor="page" w:hAnchor="page" w:x="66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250.90</w:t>
      </w:r>
    </w:p>
    <w:p w:rsidR="000A1F9B" w:rsidRDefault="00B27F83">
      <w:pPr>
        <w:pStyle w:val="Normal04"/>
        <w:framePr w:w="550" w:h="261" w:hRule="exact" w:wrap="auto" w:vAnchor="page" w:hAnchor="page" w:x="72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249.60</w:t>
      </w:r>
    </w:p>
    <w:p w:rsidR="000A1F9B" w:rsidRDefault="00B27F83">
      <w:pPr>
        <w:pStyle w:val="Normal04"/>
        <w:framePr w:w="550" w:h="261" w:hRule="exact" w:wrap="auto" w:vAnchor="page" w:hAnchor="page" w:x="77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0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1F003</w:t>
      </w:r>
    </w:p>
    <w:p w:rsidR="000A1F9B" w:rsidRDefault="00B27F83">
      <w:pPr>
        <w:pStyle w:val="Normal04"/>
        <w:framePr w:w="550" w:h="261" w:hRule="exact" w:wrap="auto" w:vAnchor="page" w:hAnchor="page" w:x="28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174.20</w:t>
      </w:r>
    </w:p>
    <w:p w:rsidR="000A1F9B" w:rsidRDefault="00B27F83">
      <w:pPr>
        <w:pStyle w:val="Normal04"/>
        <w:framePr w:w="550" w:h="261" w:hRule="exact" w:wrap="auto" w:vAnchor="page" w:hAnchor="page" w:x="33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189.10</w:t>
      </w:r>
    </w:p>
    <w:p w:rsidR="000A1F9B" w:rsidRDefault="00B27F83">
      <w:pPr>
        <w:pStyle w:val="Normal04"/>
        <w:framePr w:w="550" w:h="261" w:hRule="exact" w:wrap="auto" w:vAnchor="page" w:hAnchor="page" w:x="39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197.00</w:t>
      </w:r>
    </w:p>
    <w:p w:rsidR="000A1F9B" w:rsidRDefault="00B27F83">
      <w:pPr>
        <w:pStyle w:val="Normal04"/>
        <w:framePr w:w="550" w:h="261" w:hRule="exact" w:wrap="auto" w:vAnchor="page" w:hAnchor="page" w:x="44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194.70</w:t>
      </w:r>
    </w:p>
    <w:p w:rsidR="000A1F9B" w:rsidRDefault="00B27F83">
      <w:pPr>
        <w:pStyle w:val="Normal04"/>
        <w:framePr w:w="550" w:h="261" w:hRule="exact" w:wrap="auto" w:vAnchor="page" w:hAnchor="page" w:x="50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204.70</w:t>
      </w:r>
    </w:p>
    <w:p w:rsidR="000A1F9B" w:rsidRDefault="00B27F83">
      <w:pPr>
        <w:pStyle w:val="Normal04"/>
        <w:framePr w:w="550" w:h="261" w:hRule="exact" w:wrap="auto" w:vAnchor="page" w:hAnchor="page" w:x="55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213.20</w:t>
      </w:r>
    </w:p>
    <w:p w:rsidR="000A1F9B" w:rsidRDefault="00B27F83">
      <w:pPr>
        <w:pStyle w:val="Normal04"/>
        <w:framePr w:w="550" w:h="261" w:hRule="exact" w:wrap="auto" w:vAnchor="page" w:hAnchor="page" w:x="61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215.90</w:t>
      </w:r>
    </w:p>
    <w:p w:rsidR="000A1F9B" w:rsidRDefault="00B27F83">
      <w:pPr>
        <w:pStyle w:val="Normal04"/>
        <w:framePr w:w="550" w:h="261" w:hRule="exact" w:wrap="auto" w:vAnchor="page" w:hAnchor="page" w:x="66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225.80</w:t>
      </w:r>
    </w:p>
    <w:p w:rsidR="000A1F9B" w:rsidRDefault="00B27F83">
      <w:pPr>
        <w:pStyle w:val="Normal04"/>
        <w:framePr w:w="550" w:h="261" w:hRule="exact" w:wrap="auto" w:vAnchor="page" w:hAnchor="page" w:x="72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249.10</w:t>
      </w:r>
    </w:p>
    <w:p w:rsidR="000A1F9B" w:rsidRDefault="00B27F83">
      <w:pPr>
        <w:pStyle w:val="Normal04"/>
        <w:framePr w:w="550" w:h="261" w:hRule="exact" w:wrap="auto" w:vAnchor="page" w:hAnchor="page" w:x="77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26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1F004</w:t>
      </w:r>
    </w:p>
    <w:p w:rsidR="000A1F9B" w:rsidRDefault="00B27F83">
      <w:pPr>
        <w:pStyle w:val="Normal04"/>
        <w:framePr w:w="550" w:h="261" w:hRule="exact" w:wrap="auto" w:vAnchor="page" w:hAnchor="page" w:x="28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172.70</w:t>
      </w:r>
    </w:p>
    <w:p w:rsidR="000A1F9B" w:rsidRDefault="00B27F83">
      <w:pPr>
        <w:pStyle w:val="Normal04"/>
        <w:framePr w:w="550" w:h="261" w:hRule="exact" w:wrap="auto" w:vAnchor="page" w:hAnchor="page" w:x="33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203.20</w:t>
      </w:r>
    </w:p>
    <w:p w:rsidR="000A1F9B" w:rsidRDefault="00B27F83">
      <w:pPr>
        <w:pStyle w:val="Normal04"/>
        <w:framePr w:w="550" w:h="261" w:hRule="exact" w:wrap="auto" w:vAnchor="page" w:hAnchor="page" w:x="39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209.50</w:t>
      </w:r>
    </w:p>
    <w:p w:rsidR="000A1F9B" w:rsidRDefault="00B27F83">
      <w:pPr>
        <w:pStyle w:val="Normal04"/>
        <w:framePr w:w="550" w:h="261" w:hRule="exact" w:wrap="auto" w:vAnchor="page" w:hAnchor="page" w:x="44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212.40</w:t>
      </w:r>
    </w:p>
    <w:p w:rsidR="000A1F9B" w:rsidRDefault="00B27F83">
      <w:pPr>
        <w:pStyle w:val="Normal04"/>
        <w:framePr w:w="550" w:h="261" w:hRule="exact" w:wrap="auto" w:vAnchor="page" w:hAnchor="page" w:x="50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225.80</w:t>
      </w:r>
    </w:p>
    <w:p w:rsidR="000A1F9B" w:rsidRDefault="00B27F83">
      <w:pPr>
        <w:pStyle w:val="Normal04"/>
        <w:framePr w:w="550" w:h="261" w:hRule="exact" w:wrap="auto" w:vAnchor="page" w:hAnchor="page" w:x="55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241.00</w:t>
      </w:r>
    </w:p>
    <w:p w:rsidR="000A1F9B" w:rsidRDefault="00B27F83">
      <w:pPr>
        <w:pStyle w:val="Normal04"/>
        <w:framePr w:w="550" w:h="261" w:hRule="exact" w:wrap="auto" w:vAnchor="page" w:hAnchor="page" w:x="61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248.50</w:t>
      </w:r>
    </w:p>
    <w:p w:rsidR="000A1F9B" w:rsidRDefault="00B27F83">
      <w:pPr>
        <w:pStyle w:val="Normal04"/>
        <w:framePr w:w="550" w:h="261" w:hRule="exact" w:wrap="auto" w:vAnchor="page" w:hAnchor="page" w:x="66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255.70</w:t>
      </w:r>
    </w:p>
    <w:p w:rsidR="000A1F9B" w:rsidRDefault="00B27F83">
      <w:pPr>
        <w:pStyle w:val="Normal04"/>
        <w:framePr w:w="550" w:h="261" w:hRule="exact" w:wrap="auto" w:vAnchor="page" w:hAnchor="page" w:x="72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262.50</w:t>
      </w:r>
    </w:p>
    <w:p w:rsidR="000A1F9B" w:rsidRDefault="00B27F83">
      <w:pPr>
        <w:pStyle w:val="Normal04"/>
        <w:framePr w:w="550" w:h="261" w:hRule="exact" w:wrap="auto" w:vAnchor="page" w:hAnchor="page" w:x="77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5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1F005</w:t>
      </w:r>
    </w:p>
    <w:p w:rsidR="000A1F9B" w:rsidRDefault="00B27F83">
      <w:pPr>
        <w:pStyle w:val="Normal04"/>
        <w:framePr w:w="550" w:h="261" w:hRule="exact" w:wrap="auto" w:vAnchor="page" w:hAnchor="page" w:x="28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178.10</w:t>
      </w:r>
    </w:p>
    <w:p w:rsidR="000A1F9B" w:rsidRDefault="00B27F83">
      <w:pPr>
        <w:pStyle w:val="Normal04"/>
        <w:framePr w:w="550" w:h="261" w:hRule="exact" w:wrap="auto" w:vAnchor="page" w:hAnchor="page" w:x="33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198.20</w:t>
      </w:r>
    </w:p>
    <w:p w:rsidR="000A1F9B" w:rsidRDefault="00B27F83">
      <w:pPr>
        <w:pStyle w:val="Normal04"/>
        <w:framePr w:w="550" w:h="261" w:hRule="exact" w:wrap="auto" w:vAnchor="page" w:hAnchor="page" w:x="39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213.70</w:t>
      </w:r>
    </w:p>
    <w:p w:rsidR="000A1F9B" w:rsidRDefault="00B27F83">
      <w:pPr>
        <w:pStyle w:val="Normal04"/>
        <w:framePr w:w="550" w:h="261" w:hRule="exact" w:wrap="auto" w:vAnchor="page" w:hAnchor="page" w:x="44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223.90</w:t>
      </w:r>
    </w:p>
    <w:p w:rsidR="000A1F9B" w:rsidRDefault="00B27F83">
      <w:pPr>
        <w:pStyle w:val="Normal04"/>
        <w:framePr w:w="550" w:h="261" w:hRule="exact" w:wrap="auto" w:vAnchor="page" w:hAnchor="page" w:x="50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230.10</w:t>
      </w:r>
    </w:p>
    <w:p w:rsidR="000A1F9B" w:rsidRDefault="00B27F83">
      <w:pPr>
        <w:pStyle w:val="Normal04"/>
        <w:framePr w:w="550" w:h="261" w:hRule="exact" w:wrap="auto" w:vAnchor="page" w:hAnchor="page" w:x="55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245.30</w:t>
      </w:r>
    </w:p>
    <w:p w:rsidR="000A1F9B" w:rsidRDefault="00B27F83">
      <w:pPr>
        <w:pStyle w:val="Normal04"/>
        <w:framePr w:w="550" w:h="261" w:hRule="exact" w:wrap="auto" w:vAnchor="page" w:hAnchor="page" w:x="61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255.50</w:t>
      </w:r>
    </w:p>
    <w:p w:rsidR="000A1F9B" w:rsidRDefault="00B27F83">
      <w:pPr>
        <w:pStyle w:val="Normal04"/>
        <w:framePr w:w="550" w:h="261" w:hRule="exact" w:wrap="auto" w:vAnchor="page" w:hAnchor="page" w:x="66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262.30</w:t>
      </w:r>
    </w:p>
    <w:p w:rsidR="000A1F9B" w:rsidRDefault="00B27F83">
      <w:pPr>
        <w:pStyle w:val="Normal04"/>
        <w:framePr w:w="550" w:h="261" w:hRule="exact" w:wrap="auto" w:vAnchor="page" w:hAnchor="page" w:x="72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270.00</w:t>
      </w:r>
    </w:p>
    <w:p w:rsidR="000A1F9B" w:rsidRDefault="00B27F83">
      <w:pPr>
        <w:pStyle w:val="Normal04"/>
        <w:framePr w:w="550" w:h="261" w:hRule="exact" w:wrap="auto" w:vAnchor="page" w:hAnchor="page" w:x="77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7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1F006</w:t>
      </w:r>
    </w:p>
    <w:p w:rsidR="000A1F9B" w:rsidRDefault="00B27F83">
      <w:pPr>
        <w:pStyle w:val="Normal04"/>
        <w:framePr w:w="550" w:h="261" w:hRule="exact" w:wrap="auto" w:vAnchor="page" w:hAnchor="page" w:x="28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182.10</w:t>
      </w:r>
    </w:p>
    <w:p w:rsidR="000A1F9B" w:rsidRDefault="00B27F83">
      <w:pPr>
        <w:pStyle w:val="Normal04"/>
        <w:framePr w:w="550" w:h="261" w:hRule="exact" w:wrap="auto" w:vAnchor="page" w:hAnchor="page" w:x="33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194.20</w:t>
      </w:r>
    </w:p>
    <w:p w:rsidR="000A1F9B" w:rsidRDefault="00B27F83">
      <w:pPr>
        <w:pStyle w:val="Normal04"/>
        <w:framePr w:w="550" w:h="261" w:hRule="exact" w:wrap="auto" w:vAnchor="page" w:hAnchor="page" w:x="39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204.30</w:t>
      </w:r>
    </w:p>
    <w:p w:rsidR="000A1F9B" w:rsidRDefault="00B27F83">
      <w:pPr>
        <w:pStyle w:val="Normal04"/>
        <w:framePr w:w="550" w:h="261" w:hRule="exact" w:wrap="auto" w:vAnchor="page" w:hAnchor="page" w:x="44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217.50</w:t>
      </w:r>
    </w:p>
    <w:p w:rsidR="000A1F9B" w:rsidRDefault="00B27F83">
      <w:pPr>
        <w:pStyle w:val="Normal04"/>
        <w:framePr w:w="550" w:h="261" w:hRule="exact" w:wrap="auto" w:vAnchor="page" w:hAnchor="page" w:x="50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221.30</w:t>
      </w:r>
    </w:p>
    <w:p w:rsidR="000A1F9B" w:rsidRDefault="00B27F83">
      <w:pPr>
        <w:pStyle w:val="Normal04"/>
        <w:framePr w:w="550" w:h="261" w:hRule="exact" w:wrap="auto" w:vAnchor="page" w:hAnchor="page" w:x="55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219.10</w:t>
      </w:r>
    </w:p>
    <w:p w:rsidR="000A1F9B" w:rsidRDefault="00B27F83">
      <w:pPr>
        <w:pStyle w:val="Normal04"/>
        <w:framePr w:w="550" w:h="261" w:hRule="exact" w:wrap="auto" w:vAnchor="page" w:hAnchor="page" w:x="61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229.50</w:t>
      </w:r>
    </w:p>
    <w:p w:rsidR="000A1F9B" w:rsidRDefault="00B27F83">
      <w:pPr>
        <w:pStyle w:val="Normal04"/>
        <w:framePr w:w="550" w:h="261" w:hRule="exact" w:wrap="auto" w:vAnchor="page" w:hAnchor="page" w:x="66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230.90</w:t>
      </w:r>
    </w:p>
    <w:p w:rsidR="000A1F9B" w:rsidRDefault="00B27F83">
      <w:pPr>
        <w:pStyle w:val="Normal04"/>
        <w:framePr w:w="550" w:h="261" w:hRule="exact" w:wrap="auto" w:vAnchor="page" w:hAnchor="page" w:x="72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231.80</w:t>
      </w:r>
    </w:p>
    <w:p w:rsidR="000A1F9B" w:rsidRDefault="00B27F83">
      <w:pPr>
        <w:pStyle w:val="Normal04"/>
        <w:framePr w:w="550" w:h="261" w:hRule="exact" w:wrap="auto" w:vAnchor="page" w:hAnchor="page" w:x="77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0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1F007</w:t>
      </w:r>
    </w:p>
    <w:p w:rsidR="000A1F9B" w:rsidRDefault="00B27F83">
      <w:pPr>
        <w:pStyle w:val="Normal04"/>
        <w:framePr w:w="550" w:h="261" w:hRule="exact" w:wrap="auto" w:vAnchor="page" w:hAnchor="page" w:x="28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189.80</w:t>
      </w:r>
    </w:p>
    <w:p w:rsidR="000A1F9B" w:rsidRDefault="00B27F83">
      <w:pPr>
        <w:pStyle w:val="Normal04"/>
        <w:framePr w:w="550" w:h="261" w:hRule="exact" w:wrap="auto" w:vAnchor="page" w:hAnchor="page" w:x="33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213.00</w:t>
      </w:r>
    </w:p>
    <w:p w:rsidR="000A1F9B" w:rsidRDefault="00B27F83">
      <w:pPr>
        <w:pStyle w:val="Normal04"/>
        <w:framePr w:w="550" w:h="261" w:hRule="exact" w:wrap="auto" w:vAnchor="page" w:hAnchor="page" w:x="39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230.00</w:t>
      </w:r>
    </w:p>
    <w:p w:rsidR="000A1F9B" w:rsidRDefault="00B27F83">
      <w:pPr>
        <w:pStyle w:val="Normal04"/>
        <w:framePr w:w="550" w:h="261" w:hRule="exact" w:wrap="auto" w:vAnchor="page" w:hAnchor="page" w:x="44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240.10</w:t>
      </w:r>
    </w:p>
    <w:p w:rsidR="000A1F9B" w:rsidRDefault="00B27F83">
      <w:pPr>
        <w:pStyle w:val="Normal04"/>
        <w:framePr w:w="550" w:h="261" w:hRule="exact" w:wrap="auto" w:vAnchor="page" w:hAnchor="page" w:x="50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249.00</w:t>
      </w:r>
    </w:p>
    <w:p w:rsidR="000A1F9B" w:rsidRDefault="00B27F83">
      <w:pPr>
        <w:pStyle w:val="Normal04"/>
        <w:framePr w:w="550" w:h="261" w:hRule="exact" w:wrap="auto" w:vAnchor="page" w:hAnchor="page" w:x="55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253.70</w:t>
      </w:r>
    </w:p>
    <w:p w:rsidR="000A1F9B" w:rsidRDefault="00B27F83">
      <w:pPr>
        <w:pStyle w:val="Normal04"/>
        <w:framePr w:w="550" w:h="261" w:hRule="exact" w:wrap="auto" w:vAnchor="page" w:hAnchor="page" w:x="61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260.80</w:t>
      </w:r>
    </w:p>
    <w:p w:rsidR="000A1F9B" w:rsidRDefault="00B27F83">
      <w:pPr>
        <w:pStyle w:val="Normal04"/>
        <w:framePr w:w="550" w:h="261" w:hRule="exact" w:wrap="auto" w:vAnchor="page" w:hAnchor="page" w:x="66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270.10</w:t>
      </w:r>
    </w:p>
    <w:p w:rsidR="000A1F9B" w:rsidRDefault="00B27F83">
      <w:pPr>
        <w:pStyle w:val="Normal04"/>
        <w:framePr w:w="550" w:h="261" w:hRule="exact" w:wrap="auto" w:vAnchor="page" w:hAnchor="page" w:x="72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279.60</w:t>
      </w:r>
    </w:p>
    <w:p w:rsidR="000A1F9B" w:rsidRDefault="00B27F83">
      <w:pPr>
        <w:pStyle w:val="Normal04"/>
        <w:framePr w:w="550" w:h="261" w:hRule="exact" w:wrap="auto" w:vAnchor="page" w:hAnchor="page" w:x="77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1F008</w:t>
      </w:r>
    </w:p>
    <w:p w:rsidR="000A1F9B" w:rsidRDefault="00B27F83">
      <w:pPr>
        <w:pStyle w:val="Normal04"/>
        <w:framePr w:w="550" w:h="261" w:hRule="exact" w:wrap="auto" w:vAnchor="page" w:hAnchor="page" w:x="28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181.50</w:t>
      </w:r>
    </w:p>
    <w:p w:rsidR="000A1F9B" w:rsidRDefault="00B27F83">
      <w:pPr>
        <w:pStyle w:val="Normal04"/>
        <w:framePr w:w="550" w:h="261" w:hRule="exact" w:wrap="auto" w:vAnchor="page" w:hAnchor="page" w:x="33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201.20</w:t>
      </w:r>
    </w:p>
    <w:p w:rsidR="000A1F9B" w:rsidRDefault="00B27F83">
      <w:pPr>
        <w:pStyle w:val="Normal04"/>
        <w:framePr w:w="550" w:h="261" w:hRule="exact" w:wrap="auto" w:vAnchor="page" w:hAnchor="page" w:x="39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214.10</w:t>
      </w:r>
    </w:p>
    <w:p w:rsidR="000A1F9B" w:rsidRDefault="00B27F83">
      <w:pPr>
        <w:pStyle w:val="Normal04"/>
        <w:framePr w:w="550" w:h="261" w:hRule="exact" w:wrap="auto" w:vAnchor="page" w:hAnchor="page" w:x="44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231.10</w:t>
      </w:r>
    </w:p>
    <w:p w:rsidR="000A1F9B" w:rsidRDefault="00B27F83">
      <w:pPr>
        <w:pStyle w:val="Normal04"/>
        <w:framePr w:w="550" w:h="261" w:hRule="exact" w:wrap="auto" w:vAnchor="page" w:hAnchor="page" w:x="50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237.70</w:t>
      </w:r>
    </w:p>
    <w:p w:rsidR="000A1F9B" w:rsidRDefault="00B27F83">
      <w:pPr>
        <w:pStyle w:val="Normal04"/>
        <w:framePr w:w="550" w:h="261" w:hRule="exact" w:wrap="auto" w:vAnchor="page" w:hAnchor="page" w:x="55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244.80</w:t>
      </w:r>
    </w:p>
    <w:p w:rsidR="000A1F9B" w:rsidRDefault="00B27F83">
      <w:pPr>
        <w:pStyle w:val="Normal04"/>
        <w:framePr w:w="550" w:h="261" w:hRule="exact" w:wrap="auto" w:vAnchor="page" w:hAnchor="page" w:x="61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257.20</w:t>
      </w:r>
    </w:p>
    <w:p w:rsidR="000A1F9B" w:rsidRDefault="00B27F83">
      <w:pPr>
        <w:pStyle w:val="Normal04"/>
        <w:framePr w:w="550" w:h="261" w:hRule="exact" w:wrap="auto" w:vAnchor="page" w:hAnchor="page" w:x="66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260.60</w:t>
      </w:r>
    </w:p>
    <w:p w:rsidR="000A1F9B" w:rsidRDefault="00B27F83">
      <w:pPr>
        <w:pStyle w:val="Normal04"/>
        <w:framePr w:w="550" w:h="261" w:hRule="exact" w:wrap="auto" w:vAnchor="page" w:hAnchor="page" w:x="72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288.10</w:t>
      </w:r>
    </w:p>
    <w:p w:rsidR="000A1F9B" w:rsidRDefault="00B27F83">
      <w:pPr>
        <w:pStyle w:val="Normal04"/>
        <w:framePr w:w="550" w:h="261" w:hRule="exact" w:wrap="auto" w:vAnchor="page" w:hAnchor="page" w:x="77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5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1F009</w:t>
      </w:r>
    </w:p>
    <w:p w:rsidR="000A1F9B" w:rsidRDefault="00B27F83">
      <w:pPr>
        <w:pStyle w:val="Normal04"/>
        <w:framePr w:w="550" w:h="261" w:hRule="exact" w:wrap="auto" w:vAnchor="page" w:hAnchor="page" w:x="28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180.60</w:t>
      </w:r>
    </w:p>
    <w:p w:rsidR="000A1F9B" w:rsidRDefault="00B27F83">
      <w:pPr>
        <w:pStyle w:val="Normal04"/>
        <w:framePr w:w="550" w:h="261" w:hRule="exact" w:wrap="auto" w:vAnchor="page" w:hAnchor="page" w:x="33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191.10</w:t>
      </w:r>
    </w:p>
    <w:p w:rsidR="000A1F9B" w:rsidRDefault="00B27F83">
      <w:pPr>
        <w:pStyle w:val="Normal04"/>
        <w:framePr w:w="550" w:h="261" w:hRule="exact" w:wrap="auto" w:vAnchor="page" w:hAnchor="page" w:x="39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195.70</w:t>
      </w:r>
    </w:p>
    <w:p w:rsidR="000A1F9B" w:rsidRDefault="00B27F83">
      <w:pPr>
        <w:pStyle w:val="Normal04"/>
        <w:framePr w:w="550" w:h="261" w:hRule="exact" w:wrap="auto" w:vAnchor="page" w:hAnchor="page" w:x="44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212.70</w:t>
      </w:r>
    </w:p>
    <w:p w:rsidR="000A1F9B" w:rsidRDefault="00B27F83">
      <w:pPr>
        <w:pStyle w:val="Normal04"/>
        <w:framePr w:w="550" w:h="261" w:hRule="exact" w:wrap="auto" w:vAnchor="page" w:hAnchor="page" w:x="50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216.20</w:t>
      </w:r>
    </w:p>
    <w:p w:rsidR="000A1F9B" w:rsidRDefault="00B27F83">
      <w:pPr>
        <w:pStyle w:val="Normal04"/>
        <w:framePr w:w="550" w:h="261" w:hRule="exact" w:wrap="auto" w:vAnchor="page" w:hAnchor="page" w:x="55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226.40</w:t>
      </w:r>
    </w:p>
    <w:p w:rsidR="000A1F9B" w:rsidRDefault="00B27F83">
      <w:pPr>
        <w:pStyle w:val="Normal04"/>
        <w:framePr w:w="550" w:h="261" w:hRule="exact" w:wrap="auto" w:vAnchor="page" w:hAnchor="page" w:x="61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228.80</w:t>
      </w:r>
    </w:p>
    <w:p w:rsidR="000A1F9B" w:rsidRDefault="00B27F83">
      <w:pPr>
        <w:pStyle w:val="Normal04"/>
        <w:framePr w:w="550" w:h="261" w:hRule="exact" w:wrap="auto" w:vAnchor="page" w:hAnchor="page" w:x="66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229.40</w:t>
      </w:r>
    </w:p>
    <w:p w:rsidR="000A1F9B" w:rsidRDefault="00B27F83">
      <w:pPr>
        <w:pStyle w:val="Normal04"/>
        <w:framePr w:w="550" w:h="261" w:hRule="exact" w:wrap="auto" w:vAnchor="page" w:hAnchor="page" w:x="72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235.10</w:t>
      </w:r>
    </w:p>
    <w:p w:rsidR="000A1F9B" w:rsidRDefault="00B27F83">
      <w:pPr>
        <w:pStyle w:val="Normal04"/>
        <w:framePr w:w="550" w:h="261" w:hRule="exact" w:wrap="auto" w:vAnchor="page" w:hAnchor="page" w:x="77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76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1F010</w:t>
      </w:r>
    </w:p>
    <w:p w:rsidR="000A1F9B" w:rsidRDefault="00B27F83">
      <w:pPr>
        <w:pStyle w:val="Normal04"/>
        <w:framePr w:w="550" w:h="261" w:hRule="exact" w:wrap="auto" w:vAnchor="page" w:hAnchor="page" w:x="28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183.20</w:t>
      </w:r>
    </w:p>
    <w:p w:rsidR="000A1F9B" w:rsidRDefault="00B27F83">
      <w:pPr>
        <w:pStyle w:val="Normal04"/>
        <w:framePr w:w="550" w:h="261" w:hRule="exact" w:wrap="auto" w:vAnchor="page" w:hAnchor="page" w:x="33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206.00</w:t>
      </w:r>
    </w:p>
    <w:p w:rsidR="000A1F9B" w:rsidRDefault="00B27F83">
      <w:pPr>
        <w:pStyle w:val="Normal04"/>
        <w:framePr w:w="550" w:h="261" w:hRule="exact" w:wrap="auto" w:vAnchor="page" w:hAnchor="page" w:x="39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221.40</w:t>
      </w:r>
    </w:p>
    <w:p w:rsidR="000A1F9B" w:rsidRDefault="00B27F83">
      <w:pPr>
        <w:pStyle w:val="Normal04"/>
        <w:framePr w:w="550" w:h="261" w:hRule="exact" w:wrap="auto" w:vAnchor="page" w:hAnchor="page" w:x="44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233.80</w:t>
      </w:r>
    </w:p>
    <w:p w:rsidR="000A1F9B" w:rsidRDefault="00B27F83">
      <w:pPr>
        <w:pStyle w:val="Normal04"/>
        <w:framePr w:w="550" w:h="261" w:hRule="exact" w:wrap="auto" w:vAnchor="page" w:hAnchor="page" w:x="50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243.30</w:t>
      </w:r>
    </w:p>
    <w:p w:rsidR="000A1F9B" w:rsidRDefault="00B27F83">
      <w:pPr>
        <w:pStyle w:val="Normal04"/>
        <w:framePr w:w="550" w:h="261" w:hRule="exact" w:wrap="auto" w:vAnchor="page" w:hAnchor="page" w:x="55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246.80</w:t>
      </w:r>
    </w:p>
    <w:p w:rsidR="000A1F9B" w:rsidRDefault="00B27F83">
      <w:pPr>
        <w:pStyle w:val="Normal04"/>
        <w:framePr w:w="550" w:h="261" w:hRule="exact" w:wrap="auto" w:vAnchor="page" w:hAnchor="page" w:x="61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258.80</w:t>
      </w:r>
    </w:p>
    <w:p w:rsidR="000A1F9B" w:rsidRDefault="00B27F83">
      <w:pPr>
        <w:pStyle w:val="Normal04"/>
        <w:framePr w:w="550" w:h="261" w:hRule="exact" w:wrap="auto" w:vAnchor="page" w:hAnchor="page" w:x="66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267.70</w:t>
      </w:r>
    </w:p>
    <w:p w:rsidR="000A1F9B" w:rsidRDefault="00B27F83">
      <w:pPr>
        <w:pStyle w:val="Normal04"/>
        <w:framePr w:w="550" w:h="261" w:hRule="exact" w:wrap="auto" w:vAnchor="page" w:hAnchor="page" w:x="72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276.90</w:t>
      </w:r>
    </w:p>
    <w:p w:rsidR="000A1F9B" w:rsidRDefault="00B27F83">
      <w:pPr>
        <w:pStyle w:val="Normal04"/>
        <w:framePr w:w="550" w:h="261" w:hRule="exact" w:wrap="auto" w:vAnchor="page" w:hAnchor="page" w:x="77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501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1F011</w:t>
      </w:r>
    </w:p>
    <w:p w:rsidR="000A1F9B" w:rsidRDefault="00B27F83">
      <w:pPr>
        <w:pStyle w:val="Normal04"/>
        <w:framePr w:w="550" w:h="261" w:hRule="exact" w:wrap="auto" w:vAnchor="page" w:hAnchor="page" w:x="28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175.40</w:t>
      </w:r>
    </w:p>
    <w:p w:rsidR="000A1F9B" w:rsidRDefault="00B27F83">
      <w:pPr>
        <w:pStyle w:val="Normal04"/>
        <w:framePr w:w="550" w:h="261" w:hRule="exact" w:wrap="auto" w:vAnchor="page" w:hAnchor="page" w:x="33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185.00</w:t>
      </w:r>
    </w:p>
    <w:p w:rsidR="000A1F9B" w:rsidRDefault="00B27F83">
      <w:pPr>
        <w:pStyle w:val="Normal04"/>
        <w:framePr w:w="550" w:h="261" w:hRule="exact" w:wrap="auto" w:vAnchor="page" w:hAnchor="page" w:x="39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200.50</w:t>
      </w:r>
    </w:p>
    <w:p w:rsidR="000A1F9B" w:rsidRDefault="00B27F83">
      <w:pPr>
        <w:pStyle w:val="Normal04"/>
        <w:framePr w:w="550" w:h="261" w:hRule="exact" w:wrap="auto" w:vAnchor="page" w:hAnchor="page" w:x="44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211.90</w:t>
      </w:r>
    </w:p>
    <w:p w:rsidR="000A1F9B" w:rsidRDefault="00B27F83">
      <w:pPr>
        <w:pStyle w:val="Normal04"/>
        <w:framePr w:w="550" w:h="261" w:hRule="exact" w:wrap="auto" w:vAnchor="page" w:hAnchor="page" w:x="50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217.10</w:t>
      </w:r>
    </w:p>
    <w:p w:rsidR="000A1F9B" w:rsidRDefault="00B27F83">
      <w:pPr>
        <w:pStyle w:val="Normal04"/>
        <w:framePr w:w="550" w:h="261" w:hRule="exact" w:wrap="auto" w:vAnchor="page" w:hAnchor="page" w:x="55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216.60</w:t>
      </w:r>
    </w:p>
    <w:p w:rsidR="000A1F9B" w:rsidRDefault="00B27F83">
      <w:pPr>
        <w:pStyle w:val="Normal04"/>
        <w:framePr w:w="550" w:h="261" w:hRule="exact" w:wrap="auto" w:vAnchor="page" w:hAnchor="page" w:x="61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227.30</w:t>
      </w:r>
    </w:p>
    <w:p w:rsidR="000A1F9B" w:rsidRDefault="00B27F83">
      <w:pPr>
        <w:pStyle w:val="Normal04"/>
        <w:framePr w:w="550" w:h="261" w:hRule="exact" w:wrap="auto" w:vAnchor="page" w:hAnchor="page" w:x="66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234.90</w:t>
      </w:r>
    </w:p>
    <w:p w:rsidR="000A1F9B" w:rsidRDefault="00B27F83">
      <w:pPr>
        <w:pStyle w:val="Normal04"/>
        <w:framePr w:w="550" w:h="261" w:hRule="exact" w:wrap="auto" w:vAnchor="page" w:hAnchor="page" w:x="72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240.50</w:t>
      </w:r>
    </w:p>
    <w:p w:rsidR="000A1F9B" w:rsidRDefault="00B27F83">
      <w:pPr>
        <w:pStyle w:val="Normal04"/>
        <w:framePr w:w="550" w:h="261" w:hRule="exact" w:wrap="auto" w:vAnchor="page" w:hAnchor="page" w:x="77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244.60</w:t>
      </w:r>
    </w:p>
    <w:p w:rsidR="000A1F9B" w:rsidRDefault="00B27F83">
      <w:pPr>
        <w:pStyle w:val="Normal04"/>
        <w:framePr w:w="550" w:h="261" w:hRule="exact" w:wrap="auto" w:vAnchor="page" w:hAnchor="page" w:x="83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241.60</w:t>
      </w:r>
    </w:p>
    <w:p w:rsidR="000A1F9B" w:rsidRDefault="00B27F83">
      <w:pPr>
        <w:pStyle w:val="Normal04"/>
        <w:framePr w:w="550" w:h="261" w:hRule="exact" w:wrap="auto" w:vAnchor="page" w:hAnchor="page" w:x="88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250.40</w:t>
      </w:r>
    </w:p>
    <w:p w:rsidR="000A1F9B" w:rsidRDefault="00B27F83">
      <w:pPr>
        <w:pStyle w:val="Normal04"/>
        <w:framePr w:w="550" w:h="261" w:hRule="exact" w:wrap="auto" w:vAnchor="page" w:hAnchor="page" w:x="94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260.20</w:t>
      </w:r>
    </w:p>
    <w:p w:rsidR="000A1F9B" w:rsidRDefault="00B27F83">
      <w:pPr>
        <w:pStyle w:val="Normal04"/>
        <w:framePr w:w="1024" w:h="261" w:hRule="exact" w:wrap="auto" w:vAnchor="page" w:hAnchor="page" w:x="1801" w:y="526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1F012</w:t>
      </w:r>
    </w:p>
    <w:p w:rsidR="000A1F9B" w:rsidRDefault="00B27F83">
      <w:pPr>
        <w:pStyle w:val="Normal04"/>
        <w:framePr w:w="550" w:h="261" w:hRule="exact" w:wrap="auto" w:vAnchor="page" w:hAnchor="page" w:x="28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184.00</w:t>
      </w:r>
    </w:p>
    <w:p w:rsidR="000A1F9B" w:rsidRDefault="00B27F83">
      <w:pPr>
        <w:pStyle w:val="Normal04"/>
        <w:framePr w:w="550" w:h="261" w:hRule="exact" w:wrap="auto" w:vAnchor="page" w:hAnchor="page" w:x="33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196.90</w:t>
      </w:r>
    </w:p>
    <w:p w:rsidR="000A1F9B" w:rsidRDefault="00B27F83">
      <w:pPr>
        <w:pStyle w:val="Normal04"/>
        <w:framePr w:w="550" w:h="261" w:hRule="exact" w:wrap="auto" w:vAnchor="page" w:hAnchor="page" w:x="39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209.80</w:t>
      </w:r>
    </w:p>
    <w:p w:rsidR="000A1F9B" w:rsidRDefault="00B27F83">
      <w:pPr>
        <w:pStyle w:val="Normal04"/>
        <w:framePr w:w="550" w:h="261" w:hRule="exact" w:wrap="auto" w:vAnchor="page" w:hAnchor="page" w:x="44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223.20</w:t>
      </w:r>
    </w:p>
    <w:p w:rsidR="000A1F9B" w:rsidRDefault="00B27F83">
      <w:pPr>
        <w:pStyle w:val="Normal04"/>
        <w:framePr w:w="550" w:h="261" w:hRule="exact" w:wrap="auto" w:vAnchor="page" w:hAnchor="page" w:x="50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227.70</w:t>
      </w:r>
    </w:p>
    <w:p w:rsidR="000A1F9B" w:rsidRDefault="00B27F83">
      <w:pPr>
        <w:pStyle w:val="Normal04"/>
        <w:framePr w:w="550" w:h="261" w:hRule="exact" w:wrap="auto" w:vAnchor="page" w:hAnchor="page" w:x="55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229.50</w:t>
      </w:r>
    </w:p>
    <w:p w:rsidR="000A1F9B" w:rsidRDefault="00B27F83">
      <w:pPr>
        <w:pStyle w:val="Normal04"/>
        <w:framePr w:w="550" w:h="261" w:hRule="exact" w:wrap="auto" w:vAnchor="page" w:hAnchor="page" w:x="61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245.60</w:t>
      </w:r>
    </w:p>
    <w:p w:rsidR="000A1F9B" w:rsidRDefault="00B27F83">
      <w:pPr>
        <w:pStyle w:val="Normal04"/>
        <w:framePr w:w="550" w:h="261" w:hRule="exact" w:wrap="auto" w:vAnchor="page" w:hAnchor="page" w:x="66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250.30</w:t>
      </w:r>
    </w:p>
    <w:p w:rsidR="000A1F9B" w:rsidRDefault="00B27F83">
      <w:pPr>
        <w:pStyle w:val="Normal04"/>
        <w:framePr w:w="550" w:h="261" w:hRule="exact" w:wrap="auto" w:vAnchor="page" w:hAnchor="page" w:x="72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260.50</w:t>
      </w:r>
    </w:p>
    <w:p w:rsidR="000A1F9B" w:rsidRDefault="00B27F83">
      <w:pPr>
        <w:pStyle w:val="Normal04"/>
        <w:framePr w:w="550" w:h="261" w:hRule="exact" w:wrap="auto" w:vAnchor="page" w:hAnchor="page" w:x="77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264.80</w:t>
      </w:r>
    </w:p>
    <w:p w:rsidR="000A1F9B" w:rsidRDefault="00B27F83">
      <w:pPr>
        <w:pStyle w:val="Normal04"/>
        <w:framePr w:w="550" w:h="261" w:hRule="exact" w:wrap="auto" w:vAnchor="page" w:hAnchor="page" w:x="83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273.30</w:t>
      </w:r>
    </w:p>
    <w:p w:rsidR="000A1F9B" w:rsidRDefault="00B27F83">
      <w:pPr>
        <w:pStyle w:val="Normal04"/>
        <w:framePr w:w="550" w:h="261" w:hRule="exact" w:wrap="auto" w:vAnchor="page" w:hAnchor="page" w:x="88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270.50</w:t>
      </w:r>
    </w:p>
    <w:p w:rsidR="000A1F9B" w:rsidRDefault="00B27F83">
      <w:pPr>
        <w:pStyle w:val="Normal04"/>
        <w:framePr w:w="550" w:h="261" w:hRule="exact" w:wrap="auto" w:vAnchor="page" w:hAnchor="page" w:x="94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280.60</w:t>
      </w:r>
    </w:p>
    <w:p w:rsidR="000A1F9B" w:rsidRDefault="00B27F83">
      <w:pPr>
        <w:pStyle w:val="Normal04"/>
        <w:framePr w:w="1024" w:h="261" w:hRule="exact" w:wrap="auto" w:vAnchor="page" w:hAnchor="page" w:x="1801" w:y="55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1F013</w:t>
      </w:r>
    </w:p>
    <w:p w:rsidR="000A1F9B" w:rsidRDefault="00B27F83">
      <w:pPr>
        <w:pStyle w:val="Normal04"/>
        <w:framePr w:w="550" w:h="261" w:hRule="exact" w:wrap="auto" w:vAnchor="page" w:hAnchor="page" w:x="28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177.10</w:t>
      </w:r>
    </w:p>
    <w:p w:rsidR="000A1F9B" w:rsidRDefault="00B27F83">
      <w:pPr>
        <w:pStyle w:val="Normal04"/>
        <w:framePr w:w="550" w:h="261" w:hRule="exact" w:wrap="auto" w:vAnchor="page" w:hAnchor="page" w:x="33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188.90</w:t>
      </w:r>
    </w:p>
    <w:p w:rsidR="000A1F9B" w:rsidRDefault="00B27F83">
      <w:pPr>
        <w:pStyle w:val="Normal04"/>
        <w:framePr w:w="550" w:h="261" w:hRule="exact" w:wrap="auto" w:vAnchor="page" w:hAnchor="page" w:x="39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201.60</w:t>
      </w:r>
    </w:p>
    <w:p w:rsidR="000A1F9B" w:rsidRDefault="00B27F83">
      <w:pPr>
        <w:pStyle w:val="Normal04"/>
        <w:framePr w:w="550" w:h="261" w:hRule="exact" w:wrap="auto" w:vAnchor="page" w:hAnchor="page" w:x="44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215.80</w:t>
      </w:r>
    </w:p>
    <w:p w:rsidR="000A1F9B" w:rsidRDefault="00B27F83">
      <w:pPr>
        <w:pStyle w:val="Normal04"/>
        <w:framePr w:w="550" w:h="261" w:hRule="exact" w:wrap="auto" w:vAnchor="page" w:hAnchor="page" w:x="50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220.50</w:t>
      </w:r>
    </w:p>
    <w:p w:rsidR="000A1F9B" w:rsidRDefault="00B27F83">
      <w:pPr>
        <w:pStyle w:val="Normal04"/>
        <w:framePr w:w="550" w:h="261" w:hRule="exact" w:wrap="auto" w:vAnchor="page" w:hAnchor="page" w:x="55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234.10</w:t>
      </w:r>
    </w:p>
    <w:p w:rsidR="000A1F9B" w:rsidRDefault="00B27F83">
      <w:pPr>
        <w:pStyle w:val="Normal04"/>
        <w:framePr w:w="550" w:h="261" w:hRule="exact" w:wrap="auto" w:vAnchor="page" w:hAnchor="page" w:x="61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244.50</w:t>
      </w:r>
    </w:p>
    <w:p w:rsidR="000A1F9B" w:rsidRDefault="00B27F83">
      <w:pPr>
        <w:pStyle w:val="Normal04"/>
        <w:framePr w:w="550" w:h="261" w:hRule="exact" w:wrap="auto" w:vAnchor="page" w:hAnchor="page" w:x="66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246.50</w:t>
      </w:r>
    </w:p>
    <w:p w:rsidR="000A1F9B" w:rsidRDefault="00B27F83">
      <w:pPr>
        <w:pStyle w:val="Normal04"/>
        <w:framePr w:w="550" w:h="261" w:hRule="exact" w:wrap="auto" w:vAnchor="page" w:hAnchor="page" w:x="72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255.20</w:t>
      </w:r>
    </w:p>
    <w:p w:rsidR="000A1F9B" w:rsidRDefault="00B27F83">
      <w:pPr>
        <w:pStyle w:val="Normal04"/>
        <w:framePr w:w="550" w:h="261" w:hRule="exact" w:wrap="auto" w:vAnchor="page" w:hAnchor="page" w:x="77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258.70</w:t>
      </w:r>
    </w:p>
    <w:p w:rsidR="000A1F9B" w:rsidRDefault="00B27F83">
      <w:pPr>
        <w:pStyle w:val="Normal04"/>
        <w:framePr w:w="550" w:h="261" w:hRule="exact" w:wrap="auto" w:vAnchor="page" w:hAnchor="page" w:x="83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263.80</w:t>
      </w:r>
    </w:p>
    <w:p w:rsidR="000A1F9B" w:rsidRDefault="00B27F83">
      <w:pPr>
        <w:pStyle w:val="Normal04"/>
        <w:framePr w:w="550" w:h="261" w:hRule="exact" w:wrap="auto" w:vAnchor="page" w:hAnchor="page" w:x="88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273.90</w:t>
      </w:r>
    </w:p>
    <w:p w:rsidR="000A1F9B" w:rsidRDefault="00B27F83">
      <w:pPr>
        <w:pStyle w:val="Normal04"/>
        <w:framePr w:w="550" w:h="261" w:hRule="exact" w:wrap="auto" w:vAnchor="page" w:hAnchor="page" w:x="94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276.60</w:t>
      </w:r>
    </w:p>
    <w:p w:rsidR="000A1F9B" w:rsidRDefault="00B27F83">
      <w:pPr>
        <w:pStyle w:val="Normal04"/>
        <w:framePr w:w="1024" w:h="261" w:hRule="exact" w:wrap="auto" w:vAnchor="page" w:hAnchor="page" w:x="1801" w:y="577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1F014</w:t>
      </w:r>
    </w:p>
    <w:p w:rsidR="000A1F9B" w:rsidRDefault="00B27F83">
      <w:pPr>
        <w:pStyle w:val="Normal04"/>
        <w:framePr w:w="550" w:h="261" w:hRule="exact" w:wrap="auto" w:vAnchor="page" w:hAnchor="page" w:x="28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186.90</w:t>
      </w:r>
    </w:p>
    <w:p w:rsidR="000A1F9B" w:rsidRDefault="00B27F83">
      <w:pPr>
        <w:pStyle w:val="Normal04"/>
        <w:framePr w:w="550" w:h="261" w:hRule="exact" w:wrap="auto" w:vAnchor="page" w:hAnchor="page" w:x="33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195.40</w:t>
      </w:r>
    </w:p>
    <w:p w:rsidR="000A1F9B" w:rsidRDefault="00B27F83">
      <w:pPr>
        <w:pStyle w:val="Normal04"/>
        <w:framePr w:w="550" w:h="261" w:hRule="exact" w:wrap="auto" w:vAnchor="page" w:hAnchor="page" w:x="39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212.00</w:t>
      </w:r>
    </w:p>
    <w:p w:rsidR="000A1F9B" w:rsidRDefault="00B27F83">
      <w:pPr>
        <w:pStyle w:val="Normal04"/>
        <w:framePr w:w="550" w:h="261" w:hRule="exact" w:wrap="auto" w:vAnchor="page" w:hAnchor="page" w:x="44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225.80</w:t>
      </w:r>
    </w:p>
    <w:p w:rsidR="000A1F9B" w:rsidRDefault="00B27F83">
      <w:pPr>
        <w:pStyle w:val="Normal04"/>
        <w:framePr w:w="550" w:h="261" w:hRule="exact" w:wrap="auto" w:vAnchor="page" w:hAnchor="page" w:x="50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234.50</w:t>
      </w:r>
    </w:p>
    <w:p w:rsidR="000A1F9B" w:rsidRDefault="00B27F83">
      <w:pPr>
        <w:pStyle w:val="Normal04"/>
        <w:framePr w:w="550" w:h="261" w:hRule="exact" w:wrap="auto" w:vAnchor="page" w:hAnchor="page" w:x="55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241.00</w:t>
      </w:r>
    </w:p>
    <w:p w:rsidR="000A1F9B" w:rsidRDefault="00B27F83">
      <w:pPr>
        <w:pStyle w:val="Normal04"/>
        <w:framePr w:w="550" w:h="261" w:hRule="exact" w:wrap="auto" w:vAnchor="page" w:hAnchor="page" w:x="61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249.50</w:t>
      </w:r>
    </w:p>
    <w:p w:rsidR="000A1F9B" w:rsidRDefault="00B27F83">
      <w:pPr>
        <w:pStyle w:val="Normal04"/>
        <w:framePr w:w="550" w:h="261" w:hRule="exact" w:wrap="auto" w:vAnchor="page" w:hAnchor="page" w:x="66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250.50</w:t>
      </w:r>
    </w:p>
    <w:p w:rsidR="000A1F9B" w:rsidRDefault="00B27F83">
      <w:pPr>
        <w:pStyle w:val="Normal04"/>
        <w:framePr w:w="550" w:h="261" w:hRule="exact" w:wrap="auto" w:vAnchor="page" w:hAnchor="page" w:x="72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257.80</w:t>
      </w:r>
    </w:p>
    <w:p w:rsidR="000A1F9B" w:rsidRDefault="00B27F83">
      <w:pPr>
        <w:pStyle w:val="Normal04"/>
        <w:framePr w:w="550" w:h="261" w:hRule="exact" w:wrap="auto" w:vAnchor="page" w:hAnchor="page" w:x="77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265.10</w:t>
      </w:r>
    </w:p>
    <w:p w:rsidR="000A1F9B" w:rsidRDefault="00B27F83">
      <w:pPr>
        <w:pStyle w:val="Normal04"/>
        <w:framePr w:w="550" w:h="261" w:hRule="exact" w:wrap="auto" w:vAnchor="page" w:hAnchor="page" w:x="83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276.00</w:t>
      </w:r>
    </w:p>
    <w:p w:rsidR="000A1F9B" w:rsidRDefault="00B27F83">
      <w:pPr>
        <w:pStyle w:val="Normal04"/>
        <w:framePr w:w="550" w:h="261" w:hRule="exact" w:wrap="auto" w:vAnchor="page" w:hAnchor="page" w:x="88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277.70</w:t>
      </w:r>
    </w:p>
    <w:p w:rsidR="000A1F9B" w:rsidRDefault="00B27F83">
      <w:pPr>
        <w:pStyle w:val="Normal04"/>
        <w:framePr w:w="550" w:h="261" w:hRule="exact" w:wrap="auto" w:vAnchor="page" w:hAnchor="page" w:x="94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262.10</w:t>
      </w:r>
    </w:p>
    <w:p w:rsidR="000A1F9B" w:rsidRDefault="00B27F83">
      <w:pPr>
        <w:pStyle w:val="Normal04"/>
        <w:framePr w:w="1024" w:h="261" w:hRule="exact" w:wrap="auto" w:vAnchor="page" w:hAnchor="page" w:x="1801" w:y="602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1F015</w:t>
      </w:r>
    </w:p>
    <w:p w:rsidR="000A1F9B" w:rsidRDefault="00B27F83">
      <w:pPr>
        <w:pStyle w:val="Normal04"/>
        <w:framePr w:w="550" w:h="261" w:hRule="exact" w:wrap="auto" w:vAnchor="page" w:hAnchor="page" w:x="28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184.90</w:t>
      </w:r>
    </w:p>
    <w:p w:rsidR="000A1F9B" w:rsidRDefault="00B27F83">
      <w:pPr>
        <w:pStyle w:val="Normal04"/>
        <w:framePr w:w="550" w:h="261" w:hRule="exact" w:wrap="auto" w:vAnchor="page" w:hAnchor="page" w:x="33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209.80</w:t>
      </w:r>
    </w:p>
    <w:p w:rsidR="000A1F9B" w:rsidRDefault="00B27F83">
      <w:pPr>
        <w:pStyle w:val="Normal04"/>
        <w:framePr w:w="550" w:h="261" w:hRule="exact" w:wrap="auto" w:vAnchor="page" w:hAnchor="page" w:x="39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228.50</w:t>
      </w:r>
    </w:p>
    <w:p w:rsidR="000A1F9B" w:rsidRDefault="00B27F83">
      <w:pPr>
        <w:pStyle w:val="Normal04"/>
        <w:framePr w:w="550" w:h="261" w:hRule="exact" w:wrap="auto" w:vAnchor="page" w:hAnchor="page" w:x="44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245.00</w:t>
      </w:r>
    </w:p>
    <w:p w:rsidR="000A1F9B" w:rsidRDefault="00B27F83">
      <w:pPr>
        <w:pStyle w:val="Normal04"/>
        <w:framePr w:w="550" w:h="261" w:hRule="exact" w:wrap="auto" w:vAnchor="page" w:hAnchor="page" w:x="50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253.00</w:t>
      </w:r>
    </w:p>
    <w:p w:rsidR="000A1F9B" w:rsidRDefault="00B27F83">
      <w:pPr>
        <w:pStyle w:val="Normal04"/>
        <w:framePr w:w="550" w:h="261" w:hRule="exact" w:wrap="auto" w:vAnchor="page" w:hAnchor="page" w:x="55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256.60</w:t>
      </w:r>
    </w:p>
    <w:p w:rsidR="000A1F9B" w:rsidRDefault="00B27F83">
      <w:pPr>
        <w:pStyle w:val="Normal04"/>
        <w:framePr w:w="550" w:h="261" w:hRule="exact" w:wrap="auto" w:vAnchor="page" w:hAnchor="page" w:x="61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270.20</w:t>
      </w:r>
    </w:p>
    <w:p w:rsidR="000A1F9B" w:rsidRDefault="00B27F83">
      <w:pPr>
        <w:pStyle w:val="Normal04"/>
        <w:framePr w:w="550" w:h="261" w:hRule="exact" w:wrap="auto" w:vAnchor="page" w:hAnchor="page" w:x="66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285.60</w:t>
      </w:r>
    </w:p>
    <w:p w:rsidR="000A1F9B" w:rsidRDefault="00B27F83">
      <w:pPr>
        <w:pStyle w:val="Normal04"/>
        <w:framePr w:w="550" w:h="261" w:hRule="exact" w:wrap="auto" w:vAnchor="page" w:hAnchor="page" w:x="72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292.30</w:t>
      </w:r>
    </w:p>
    <w:p w:rsidR="000A1F9B" w:rsidRDefault="00B27F83">
      <w:pPr>
        <w:pStyle w:val="Normal04"/>
        <w:framePr w:w="550" w:h="261" w:hRule="exact" w:wrap="auto" w:vAnchor="page" w:hAnchor="page" w:x="77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303.40</w:t>
      </w:r>
    </w:p>
    <w:p w:rsidR="000A1F9B" w:rsidRDefault="00B27F83">
      <w:pPr>
        <w:pStyle w:val="Normal04"/>
        <w:framePr w:w="550" w:h="261" w:hRule="exact" w:wrap="auto" w:vAnchor="page" w:hAnchor="page" w:x="83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298.50</w:t>
      </w:r>
    </w:p>
    <w:p w:rsidR="000A1F9B" w:rsidRDefault="00B27F83">
      <w:pPr>
        <w:pStyle w:val="Normal04"/>
        <w:framePr w:w="550" w:h="261" w:hRule="exact" w:wrap="auto" w:vAnchor="page" w:hAnchor="page" w:x="88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321.50</w:t>
      </w:r>
    </w:p>
    <w:p w:rsidR="000A1F9B" w:rsidRDefault="00B27F83">
      <w:pPr>
        <w:pStyle w:val="Normal04"/>
        <w:framePr w:w="550" w:h="261" w:hRule="exact" w:wrap="auto" w:vAnchor="page" w:hAnchor="page" w:x="94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309.00</w:t>
      </w:r>
    </w:p>
    <w:p w:rsidR="000A1F9B" w:rsidRDefault="00B27F83">
      <w:pPr>
        <w:pStyle w:val="Normal04"/>
        <w:framePr w:w="1024" w:h="261" w:hRule="exact" w:wrap="auto" w:vAnchor="page" w:hAnchor="page" w:x="1801" w:y="62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1F016</w:t>
      </w:r>
    </w:p>
    <w:p w:rsidR="000A1F9B" w:rsidRDefault="00B27F83">
      <w:pPr>
        <w:pStyle w:val="Normal04"/>
        <w:framePr w:w="550" w:h="261" w:hRule="exact" w:wrap="auto" w:vAnchor="page" w:hAnchor="page" w:x="28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191.40</w:t>
      </w:r>
    </w:p>
    <w:p w:rsidR="000A1F9B" w:rsidRDefault="00B27F83">
      <w:pPr>
        <w:pStyle w:val="Normal04"/>
        <w:framePr w:w="550" w:h="261" w:hRule="exact" w:wrap="auto" w:vAnchor="page" w:hAnchor="page" w:x="33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205.60</w:t>
      </w:r>
    </w:p>
    <w:p w:rsidR="000A1F9B" w:rsidRDefault="00B27F83">
      <w:pPr>
        <w:pStyle w:val="Normal04"/>
        <w:framePr w:w="550" w:h="261" w:hRule="exact" w:wrap="auto" w:vAnchor="page" w:hAnchor="page" w:x="39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232.50</w:t>
      </w:r>
    </w:p>
    <w:p w:rsidR="000A1F9B" w:rsidRDefault="00B27F83">
      <w:pPr>
        <w:pStyle w:val="Normal04"/>
        <w:framePr w:w="550" w:h="261" w:hRule="exact" w:wrap="auto" w:vAnchor="page" w:hAnchor="page" w:x="44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246.70</w:t>
      </w:r>
    </w:p>
    <w:p w:rsidR="000A1F9B" w:rsidRDefault="00B27F83">
      <w:pPr>
        <w:pStyle w:val="Normal04"/>
        <w:framePr w:w="550" w:h="261" w:hRule="exact" w:wrap="auto" w:vAnchor="page" w:hAnchor="page" w:x="50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258.30</w:t>
      </w:r>
    </w:p>
    <w:p w:rsidR="000A1F9B" w:rsidRDefault="00B27F83">
      <w:pPr>
        <w:pStyle w:val="Normal04"/>
        <w:framePr w:w="550" w:h="261" w:hRule="exact" w:wrap="auto" w:vAnchor="page" w:hAnchor="page" w:x="55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269.30</w:t>
      </w:r>
    </w:p>
    <w:p w:rsidR="000A1F9B" w:rsidRDefault="00B27F83">
      <w:pPr>
        <w:pStyle w:val="Normal04"/>
        <w:framePr w:w="550" w:h="261" w:hRule="exact" w:wrap="auto" w:vAnchor="page" w:hAnchor="page" w:x="61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281.60</w:t>
      </w:r>
    </w:p>
    <w:p w:rsidR="000A1F9B" w:rsidRDefault="00B27F83">
      <w:pPr>
        <w:pStyle w:val="Normal04"/>
        <w:framePr w:w="550" w:h="261" w:hRule="exact" w:wrap="auto" w:vAnchor="page" w:hAnchor="page" w:x="66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286.50</w:t>
      </w:r>
    </w:p>
    <w:p w:rsidR="000A1F9B" w:rsidRDefault="00B27F83">
      <w:pPr>
        <w:pStyle w:val="Normal04"/>
        <w:framePr w:w="550" w:h="261" w:hRule="exact" w:wrap="auto" w:vAnchor="page" w:hAnchor="page" w:x="72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296.00</w:t>
      </w:r>
    </w:p>
    <w:p w:rsidR="000A1F9B" w:rsidRDefault="00B27F83">
      <w:pPr>
        <w:pStyle w:val="Normal04"/>
        <w:framePr w:w="550" w:h="261" w:hRule="exact" w:wrap="auto" w:vAnchor="page" w:hAnchor="page" w:x="77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65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1F017</w:t>
      </w:r>
    </w:p>
    <w:p w:rsidR="000A1F9B" w:rsidRDefault="00B27F83">
      <w:pPr>
        <w:pStyle w:val="Normal04"/>
        <w:framePr w:w="550" w:h="261" w:hRule="exact" w:wrap="auto" w:vAnchor="page" w:hAnchor="page" w:x="28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180.90</w:t>
      </w:r>
    </w:p>
    <w:p w:rsidR="000A1F9B" w:rsidRDefault="00B27F83">
      <w:pPr>
        <w:pStyle w:val="Normal04"/>
        <w:framePr w:w="550" w:h="261" w:hRule="exact" w:wrap="auto" w:vAnchor="page" w:hAnchor="page" w:x="33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208.60</w:t>
      </w:r>
    </w:p>
    <w:p w:rsidR="000A1F9B" w:rsidRDefault="00B27F83">
      <w:pPr>
        <w:pStyle w:val="Normal04"/>
        <w:framePr w:w="550" w:h="261" w:hRule="exact" w:wrap="auto" w:vAnchor="page" w:hAnchor="page" w:x="39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230.70</w:t>
      </w:r>
    </w:p>
    <w:p w:rsidR="000A1F9B" w:rsidRDefault="00B27F83">
      <w:pPr>
        <w:pStyle w:val="Normal04"/>
        <w:framePr w:w="550" w:h="261" w:hRule="exact" w:wrap="auto" w:vAnchor="page" w:hAnchor="page" w:x="44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235.10</w:t>
      </w:r>
    </w:p>
    <w:p w:rsidR="000A1F9B" w:rsidRDefault="00B27F83">
      <w:pPr>
        <w:pStyle w:val="Normal04"/>
        <w:framePr w:w="550" w:h="261" w:hRule="exact" w:wrap="auto" w:vAnchor="page" w:hAnchor="page" w:x="50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253.70</w:t>
      </w:r>
    </w:p>
    <w:p w:rsidR="000A1F9B" w:rsidRDefault="00B27F83">
      <w:pPr>
        <w:pStyle w:val="Normal04"/>
        <w:framePr w:w="550" w:h="261" w:hRule="exact" w:wrap="auto" w:vAnchor="page" w:hAnchor="page" w:x="55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261.90</w:t>
      </w:r>
    </w:p>
    <w:p w:rsidR="000A1F9B" w:rsidRDefault="00B27F83">
      <w:pPr>
        <w:pStyle w:val="Normal04"/>
        <w:framePr w:w="550" w:h="261" w:hRule="exact" w:wrap="auto" w:vAnchor="page" w:hAnchor="page" w:x="61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259.60</w:t>
      </w:r>
    </w:p>
    <w:p w:rsidR="000A1F9B" w:rsidRDefault="00B27F83">
      <w:pPr>
        <w:pStyle w:val="Normal04"/>
        <w:framePr w:w="550" w:h="261" w:hRule="exact" w:wrap="auto" w:vAnchor="page" w:hAnchor="page" w:x="66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272.70</w:t>
      </w:r>
    </w:p>
    <w:p w:rsidR="000A1F9B" w:rsidRDefault="00B27F83">
      <w:pPr>
        <w:pStyle w:val="Normal04"/>
        <w:framePr w:w="550" w:h="261" w:hRule="exact" w:wrap="auto" w:vAnchor="page" w:hAnchor="page" w:x="72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286.60</w:t>
      </w:r>
    </w:p>
    <w:p w:rsidR="000A1F9B" w:rsidRDefault="00B27F83">
      <w:pPr>
        <w:pStyle w:val="Normal04"/>
        <w:framePr w:w="550" w:h="261" w:hRule="exact" w:wrap="auto" w:vAnchor="page" w:hAnchor="page" w:x="77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67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1F018</w:t>
      </w:r>
    </w:p>
    <w:p w:rsidR="000A1F9B" w:rsidRDefault="00B27F83">
      <w:pPr>
        <w:pStyle w:val="Normal04"/>
        <w:framePr w:w="550" w:h="261" w:hRule="exact" w:wrap="auto" w:vAnchor="page" w:hAnchor="page" w:x="28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175.90</w:t>
      </w:r>
    </w:p>
    <w:p w:rsidR="000A1F9B" w:rsidRDefault="00B27F83">
      <w:pPr>
        <w:pStyle w:val="Normal04"/>
        <w:framePr w:w="550" w:h="261" w:hRule="exact" w:wrap="auto" w:vAnchor="page" w:hAnchor="page" w:x="33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196.70</w:t>
      </w:r>
    </w:p>
    <w:p w:rsidR="000A1F9B" w:rsidRDefault="00B27F83">
      <w:pPr>
        <w:pStyle w:val="Normal04"/>
        <w:framePr w:w="550" w:h="261" w:hRule="exact" w:wrap="auto" w:vAnchor="page" w:hAnchor="page" w:x="39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218.30</w:t>
      </w:r>
    </w:p>
    <w:p w:rsidR="000A1F9B" w:rsidRDefault="00B27F83">
      <w:pPr>
        <w:pStyle w:val="Normal04"/>
        <w:framePr w:w="550" w:h="261" w:hRule="exact" w:wrap="auto" w:vAnchor="page" w:hAnchor="page" w:x="44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222.30</w:t>
      </w:r>
    </w:p>
    <w:p w:rsidR="000A1F9B" w:rsidRDefault="00B27F83">
      <w:pPr>
        <w:pStyle w:val="Normal04"/>
        <w:framePr w:w="550" w:h="261" w:hRule="exact" w:wrap="auto" w:vAnchor="page" w:hAnchor="page" w:x="50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239.60</w:t>
      </w:r>
    </w:p>
    <w:p w:rsidR="000A1F9B" w:rsidRDefault="00B27F83">
      <w:pPr>
        <w:pStyle w:val="Normal04"/>
        <w:framePr w:w="550" w:h="261" w:hRule="exact" w:wrap="auto" w:vAnchor="page" w:hAnchor="page" w:x="55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241.90</w:t>
      </w:r>
    </w:p>
    <w:p w:rsidR="000A1F9B" w:rsidRDefault="00B27F83">
      <w:pPr>
        <w:pStyle w:val="Normal04"/>
        <w:framePr w:w="550" w:h="261" w:hRule="exact" w:wrap="auto" w:vAnchor="page" w:hAnchor="page" w:x="61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252.90</w:t>
      </w:r>
    </w:p>
    <w:p w:rsidR="000A1F9B" w:rsidRDefault="00B27F83">
      <w:pPr>
        <w:pStyle w:val="Normal04"/>
        <w:framePr w:w="550" w:h="261" w:hRule="exact" w:wrap="auto" w:vAnchor="page" w:hAnchor="page" w:x="66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258.00</w:t>
      </w:r>
    </w:p>
    <w:p w:rsidR="000A1F9B" w:rsidRDefault="00B27F83">
      <w:pPr>
        <w:pStyle w:val="Normal04"/>
        <w:framePr w:w="550" w:h="261" w:hRule="exact" w:wrap="auto" w:vAnchor="page" w:hAnchor="page" w:x="72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280.70</w:t>
      </w:r>
    </w:p>
    <w:p w:rsidR="000A1F9B" w:rsidRDefault="00B27F83">
      <w:pPr>
        <w:pStyle w:val="Normal04"/>
        <w:framePr w:w="550" w:h="261" w:hRule="exact" w:wrap="auto" w:vAnchor="page" w:hAnchor="page" w:x="77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70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1F019</w:t>
      </w:r>
    </w:p>
    <w:p w:rsidR="000A1F9B" w:rsidRDefault="00B27F83">
      <w:pPr>
        <w:pStyle w:val="Normal04"/>
        <w:framePr w:w="550" w:h="261" w:hRule="exact" w:wrap="auto" w:vAnchor="page" w:hAnchor="page" w:x="28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179.70</w:t>
      </w:r>
    </w:p>
    <w:p w:rsidR="000A1F9B" w:rsidRDefault="00B27F83">
      <w:pPr>
        <w:pStyle w:val="Normal04"/>
        <w:framePr w:w="550" w:h="261" w:hRule="exact" w:wrap="auto" w:vAnchor="page" w:hAnchor="page" w:x="33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190.40</w:t>
      </w:r>
    </w:p>
    <w:p w:rsidR="000A1F9B" w:rsidRDefault="00B27F83">
      <w:pPr>
        <w:pStyle w:val="Normal04"/>
        <w:framePr w:w="550" w:h="261" w:hRule="exact" w:wrap="auto" w:vAnchor="page" w:hAnchor="page" w:x="39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209.80</w:t>
      </w:r>
    </w:p>
    <w:p w:rsidR="000A1F9B" w:rsidRDefault="00B27F83">
      <w:pPr>
        <w:pStyle w:val="Normal04"/>
        <w:framePr w:w="550" w:h="261" w:hRule="exact" w:wrap="auto" w:vAnchor="page" w:hAnchor="page" w:x="44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218.80</w:t>
      </w:r>
    </w:p>
    <w:p w:rsidR="000A1F9B" w:rsidRDefault="00B27F83">
      <w:pPr>
        <w:pStyle w:val="Normal04"/>
        <w:framePr w:w="550" w:h="261" w:hRule="exact" w:wrap="auto" w:vAnchor="page" w:hAnchor="page" w:x="50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233.80</w:t>
      </w:r>
    </w:p>
    <w:p w:rsidR="000A1F9B" w:rsidRDefault="00B27F83">
      <w:pPr>
        <w:pStyle w:val="Normal04"/>
        <w:framePr w:w="550" w:h="261" w:hRule="exact" w:wrap="auto" w:vAnchor="page" w:hAnchor="page" w:x="55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242.10</w:t>
      </w:r>
    </w:p>
    <w:p w:rsidR="000A1F9B" w:rsidRDefault="00B27F83">
      <w:pPr>
        <w:pStyle w:val="Normal04"/>
        <w:framePr w:w="550" w:h="261" w:hRule="exact" w:wrap="auto" w:vAnchor="page" w:hAnchor="page" w:x="61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254.70</w:t>
      </w:r>
    </w:p>
    <w:p w:rsidR="000A1F9B" w:rsidRDefault="00B27F83">
      <w:pPr>
        <w:pStyle w:val="Normal04"/>
        <w:framePr w:w="550" w:h="261" w:hRule="exact" w:wrap="auto" w:vAnchor="page" w:hAnchor="page" w:x="66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259.70</w:t>
      </w:r>
    </w:p>
    <w:p w:rsidR="000A1F9B" w:rsidRDefault="00B27F83">
      <w:pPr>
        <w:pStyle w:val="Normal04"/>
        <w:framePr w:w="550" w:h="261" w:hRule="exact" w:wrap="auto" w:vAnchor="page" w:hAnchor="page" w:x="72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284.20</w:t>
      </w:r>
    </w:p>
    <w:p w:rsidR="000A1F9B" w:rsidRDefault="00B27F83">
      <w:pPr>
        <w:pStyle w:val="Normal04"/>
        <w:framePr w:w="550" w:h="261" w:hRule="exact" w:wrap="auto" w:vAnchor="page" w:hAnchor="page" w:x="77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72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1F020</w:t>
      </w:r>
    </w:p>
    <w:p w:rsidR="000A1F9B" w:rsidRDefault="00B27F83">
      <w:pPr>
        <w:pStyle w:val="Normal04"/>
        <w:framePr w:w="550" w:h="261" w:hRule="exact" w:wrap="auto" w:vAnchor="page" w:hAnchor="page" w:x="28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188.70</w:t>
      </w:r>
    </w:p>
    <w:p w:rsidR="000A1F9B" w:rsidRDefault="00B27F83">
      <w:pPr>
        <w:pStyle w:val="Normal04"/>
        <w:framePr w:w="550" w:h="261" w:hRule="exact" w:wrap="auto" w:vAnchor="page" w:hAnchor="page" w:x="33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201.40</w:t>
      </w:r>
    </w:p>
    <w:p w:rsidR="000A1F9B" w:rsidRDefault="00B27F83">
      <w:pPr>
        <w:pStyle w:val="Normal04"/>
        <w:framePr w:w="550" w:h="261" w:hRule="exact" w:wrap="auto" w:vAnchor="page" w:hAnchor="page" w:x="39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225.50</w:t>
      </w:r>
    </w:p>
    <w:p w:rsidR="000A1F9B" w:rsidRDefault="00B27F83">
      <w:pPr>
        <w:pStyle w:val="Normal04"/>
        <w:framePr w:w="550" w:h="261" w:hRule="exact" w:wrap="auto" w:vAnchor="page" w:hAnchor="page" w:x="44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245.30</w:t>
      </w:r>
    </w:p>
    <w:p w:rsidR="000A1F9B" w:rsidRDefault="00B27F83">
      <w:pPr>
        <w:pStyle w:val="Normal04"/>
        <w:framePr w:w="550" w:h="261" w:hRule="exact" w:wrap="auto" w:vAnchor="page" w:hAnchor="page" w:x="50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255.10</w:t>
      </w:r>
    </w:p>
    <w:p w:rsidR="000A1F9B" w:rsidRDefault="00B27F83">
      <w:pPr>
        <w:pStyle w:val="Normal04"/>
        <w:framePr w:w="550" w:h="261" w:hRule="exact" w:wrap="auto" w:vAnchor="page" w:hAnchor="page" w:x="55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268.10</w:t>
      </w:r>
    </w:p>
    <w:p w:rsidR="000A1F9B" w:rsidRDefault="00B27F83">
      <w:pPr>
        <w:pStyle w:val="Normal04"/>
        <w:framePr w:w="550" w:h="261" w:hRule="exact" w:wrap="auto" w:vAnchor="page" w:hAnchor="page" w:x="61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275.60</w:t>
      </w:r>
    </w:p>
    <w:p w:rsidR="000A1F9B" w:rsidRDefault="00B27F83">
      <w:pPr>
        <w:pStyle w:val="Normal04"/>
        <w:framePr w:w="550" w:h="261" w:hRule="exact" w:wrap="auto" w:vAnchor="page" w:hAnchor="page" w:x="66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276.20</w:t>
      </w:r>
    </w:p>
    <w:p w:rsidR="000A1F9B" w:rsidRDefault="00B27F83">
      <w:pPr>
        <w:pStyle w:val="Normal04"/>
        <w:framePr w:w="550" w:h="261" w:hRule="exact" w:wrap="auto" w:vAnchor="page" w:hAnchor="page" w:x="72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283.10</w:t>
      </w:r>
    </w:p>
    <w:p w:rsidR="000A1F9B" w:rsidRDefault="00B27F83">
      <w:pPr>
        <w:pStyle w:val="Normal04"/>
        <w:framePr w:w="550" w:h="261" w:hRule="exact" w:wrap="auto" w:vAnchor="page" w:hAnchor="page" w:x="77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75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1F021</w:t>
      </w:r>
    </w:p>
    <w:p w:rsidR="000A1F9B" w:rsidRDefault="00B27F83">
      <w:pPr>
        <w:pStyle w:val="Normal04"/>
        <w:framePr w:w="550" w:h="261" w:hRule="exact" w:wrap="auto" w:vAnchor="page" w:hAnchor="page" w:x="28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171.70</w:t>
      </w:r>
    </w:p>
    <w:p w:rsidR="000A1F9B" w:rsidRDefault="00B27F83">
      <w:pPr>
        <w:pStyle w:val="Normal04"/>
        <w:framePr w:w="550" w:h="261" w:hRule="exact" w:wrap="auto" w:vAnchor="page" w:hAnchor="page" w:x="33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181.50</w:t>
      </w:r>
    </w:p>
    <w:p w:rsidR="000A1F9B" w:rsidRDefault="00B27F83">
      <w:pPr>
        <w:pStyle w:val="Normal04"/>
        <w:framePr w:w="550" w:h="261" w:hRule="exact" w:wrap="auto" w:vAnchor="page" w:hAnchor="page" w:x="39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190.30</w:t>
      </w:r>
    </w:p>
    <w:p w:rsidR="000A1F9B" w:rsidRDefault="00B27F83">
      <w:pPr>
        <w:pStyle w:val="Normal04"/>
        <w:framePr w:w="550" w:h="261" w:hRule="exact" w:wrap="auto" w:vAnchor="page" w:hAnchor="page" w:x="44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194.40</w:t>
      </w:r>
    </w:p>
    <w:p w:rsidR="000A1F9B" w:rsidRDefault="00B27F83">
      <w:pPr>
        <w:pStyle w:val="Normal04"/>
        <w:framePr w:w="550" w:h="261" w:hRule="exact" w:wrap="auto" w:vAnchor="page" w:hAnchor="page" w:x="50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199.40</w:t>
      </w:r>
    </w:p>
    <w:p w:rsidR="000A1F9B" w:rsidRDefault="00B27F83">
      <w:pPr>
        <w:pStyle w:val="Normal04"/>
        <w:framePr w:w="550" w:h="261" w:hRule="exact" w:wrap="auto" w:vAnchor="page" w:hAnchor="page" w:x="55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192.80</w:t>
      </w:r>
    </w:p>
    <w:p w:rsidR="000A1F9B" w:rsidRDefault="00B27F83">
      <w:pPr>
        <w:pStyle w:val="Normal04"/>
        <w:framePr w:w="550" w:h="261" w:hRule="exact" w:wrap="auto" w:vAnchor="page" w:hAnchor="page" w:x="61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200.00</w:t>
      </w:r>
    </w:p>
    <w:p w:rsidR="000A1F9B" w:rsidRDefault="00B27F83">
      <w:pPr>
        <w:pStyle w:val="Normal04"/>
        <w:framePr w:w="550" w:h="261" w:hRule="exact" w:wrap="auto" w:vAnchor="page" w:hAnchor="page" w:x="66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208.80</w:t>
      </w:r>
    </w:p>
    <w:p w:rsidR="000A1F9B" w:rsidRDefault="00B27F83">
      <w:pPr>
        <w:pStyle w:val="Normal04"/>
        <w:framePr w:w="550" w:h="261" w:hRule="exact" w:wrap="auto" w:vAnchor="page" w:hAnchor="page" w:x="72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215.60</w:t>
      </w:r>
    </w:p>
    <w:p w:rsidR="000A1F9B" w:rsidRDefault="00B27F83">
      <w:pPr>
        <w:pStyle w:val="Normal04"/>
        <w:framePr w:w="550" w:h="261" w:hRule="exact" w:wrap="auto" w:vAnchor="page" w:hAnchor="page" w:x="77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</w:r>
      <w:r>
        <w:rPr>
          <w:rFonts w:eastAsia="Times New Roman"/>
          <w:color w:val="000000"/>
          <w:kern w:val="2"/>
          <w:sz w:val="17"/>
        </w:rPr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777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1F022</w:t>
      </w:r>
    </w:p>
    <w:p w:rsidR="000A1F9B" w:rsidRDefault="00B27F83">
      <w:pPr>
        <w:pStyle w:val="Normal04"/>
        <w:framePr w:w="550" w:h="261" w:hRule="exact" w:wrap="auto" w:vAnchor="page" w:hAnchor="page" w:x="28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178.70</w:t>
      </w:r>
    </w:p>
    <w:p w:rsidR="000A1F9B" w:rsidRDefault="00B27F83">
      <w:pPr>
        <w:pStyle w:val="Normal04"/>
        <w:framePr w:w="550" w:h="261" w:hRule="exact" w:wrap="auto" w:vAnchor="page" w:hAnchor="page" w:x="33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208.10</w:t>
      </w:r>
    </w:p>
    <w:p w:rsidR="000A1F9B" w:rsidRDefault="00B27F83">
      <w:pPr>
        <w:pStyle w:val="Normal04"/>
        <w:framePr w:w="550" w:h="261" w:hRule="exact" w:wrap="auto" w:vAnchor="page" w:hAnchor="page" w:x="39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221.40</w:t>
      </w:r>
    </w:p>
    <w:p w:rsidR="000A1F9B" w:rsidRDefault="00B27F83">
      <w:pPr>
        <w:pStyle w:val="Normal04"/>
        <w:framePr w:w="550" w:h="261" w:hRule="exact" w:wrap="auto" w:vAnchor="page" w:hAnchor="page" w:x="44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235.00</w:t>
      </w:r>
    </w:p>
    <w:p w:rsidR="000A1F9B" w:rsidRDefault="00B27F83">
      <w:pPr>
        <w:pStyle w:val="Normal04"/>
        <w:framePr w:w="550" w:h="261" w:hRule="exact" w:wrap="auto" w:vAnchor="page" w:hAnchor="page" w:x="50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241.30</w:t>
      </w:r>
    </w:p>
    <w:p w:rsidR="000A1F9B" w:rsidRDefault="00B27F83">
      <w:pPr>
        <w:pStyle w:val="Normal04"/>
        <w:framePr w:w="550" w:h="261" w:hRule="exact" w:wrap="auto" w:vAnchor="page" w:hAnchor="page" w:x="55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252.10</w:t>
      </w:r>
    </w:p>
    <w:p w:rsidR="000A1F9B" w:rsidRDefault="00B27F83">
      <w:pPr>
        <w:pStyle w:val="Normal04"/>
        <w:framePr w:w="550" w:h="261" w:hRule="exact" w:wrap="auto" w:vAnchor="page" w:hAnchor="page" w:x="61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262.30</w:t>
      </w:r>
    </w:p>
    <w:p w:rsidR="000A1F9B" w:rsidRDefault="00B27F83">
      <w:pPr>
        <w:pStyle w:val="Normal04"/>
        <w:framePr w:w="550" w:h="261" w:hRule="exact" w:wrap="auto" w:vAnchor="page" w:hAnchor="page" w:x="66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264.70</w:t>
      </w:r>
    </w:p>
    <w:p w:rsidR="000A1F9B" w:rsidRDefault="00B27F83">
      <w:pPr>
        <w:pStyle w:val="Normal04"/>
        <w:framePr w:w="550" w:h="261" w:hRule="exact" w:wrap="auto" w:vAnchor="page" w:hAnchor="page" w:x="72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302.40</w:t>
      </w:r>
    </w:p>
    <w:p w:rsidR="000A1F9B" w:rsidRDefault="00B27F83">
      <w:pPr>
        <w:pStyle w:val="Normal04"/>
        <w:framePr w:w="550" w:h="261" w:hRule="exact" w:wrap="auto" w:vAnchor="page" w:hAnchor="page" w:x="77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8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1F023</w:t>
      </w:r>
    </w:p>
    <w:p w:rsidR="000A1F9B" w:rsidRDefault="00B27F83">
      <w:pPr>
        <w:pStyle w:val="Normal04"/>
        <w:framePr w:w="550" w:h="261" w:hRule="exact" w:wrap="auto" w:vAnchor="page" w:hAnchor="page" w:x="28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178.00</w:t>
      </w:r>
    </w:p>
    <w:p w:rsidR="000A1F9B" w:rsidRDefault="00B27F83">
      <w:pPr>
        <w:pStyle w:val="Normal04"/>
        <w:framePr w:w="550" w:h="261" w:hRule="exact" w:wrap="auto" w:vAnchor="page" w:hAnchor="page" w:x="33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198.10</w:t>
      </w:r>
    </w:p>
    <w:p w:rsidR="000A1F9B" w:rsidRDefault="00B27F83">
      <w:pPr>
        <w:pStyle w:val="Normal04"/>
        <w:framePr w:w="550" w:h="261" w:hRule="exact" w:wrap="auto" w:vAnchor="page" w:hAnchor="page" w:x="39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215.20</w:t>
      </w:r>
    </w:p>
    <w:p w:rsidR="000A1F9B" w:rsidRDefault="00B27F83">
      <w:pPr>
        <w:pStyle w:val="Normal04"/>
        <w:framePr w:w="550" w:h="261" w:hRule="exact" w:wrap="auto" w:vAnchor="page" w:hAnchor="page" w:x="44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233.10</w:t>
      </w:r>
    </w:p>
    <w:p w:rsidR="000A1F9B" w:rsidRDefault="00B27F83">
      <w:pPr>
        <w:pStyle w:val="Normal04"/>
        <w:framePr w:w="550" w:h="261" w:hRule="exact" w:wrap="auto" w:vAnchor="page" w:hAnchor="page" w:x="50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250.10</w:t>
      </w:r>
    </w:p>
    <w:p w:rsidR="000A1F9B" w:rsidRDefault="00B27F83">
      <w:pPr>
        <w:pStyle w:val="Normal04"/>
        <w:framePr w:w="550" w:h="261" w:hRule="exact" w:wrap="auto" w:vAnchor="page" w:hAnchor="page" w:x="55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252.60</w:t>
      </w:r>
    </w:p>
    <w:p w:rsidR="000A1F9B" w:rsidRDefault="00B27F83">
      <w:pPr>
        <w:pStyle w:val="Normal04"/>
        <w:framePr w:w="550" w:h="261" w:hRule="exact" w:wrap="auto" w:vAnchor="page" w:hAnchor="page" w:x="61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273.10</w:t>
      </w:r>
    </w:p>
    <w:p w:rsidR="000A1F9B" w:rsidRDefault="00B27F83">
      <w:pPr>
        <w:pStyle w:val="Normal04"/>
        <w:framePr w:w="550" w:h="261" w:hRule="exact" w:wrap="auto" w:vAnchor="page" w:hAnchor="page" w:x="66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261.90</w:t>
      </w:r>
    </w:p>
    <w:p w:rsidR="000A1F9B" w:rsidRDefault="00B27F83">
      <w:pPr>
        <w:pStyle w:val="Normal04"/>
        <w:framePr w:w="550" w:h="261" w:hRule="exact" w:wrap="auto" w:vAnchor="page" w:hAnchor="page" w:x="72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256.10</w:t>
      </w:r>
    </w:p>
    <w:p w:rsidR="000A1F9B" w:rsidRDefault="00B27F83">
      <w:pPr>
        <w:pStyle w:val="Normal04"/>
        <w:framePr w:w="550" w:h="261" w:hRule="exact" w:wrap="auto" w:vAnchor="page" w:hAnchor="page" w:x="77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82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2F001</w:t>
      </w:r>
    </w:p>
    <w:p w:rsidR="000A1F9B" w:rsidRDefault="00B27F83">
      <w:pPr>
        <w:pStyle w:val="Normal04"/>
        <w:framePr w:w="550" w:h="261" w:hRule="exact" w:wrap="auto" w:vAnchor="page" w:hAnchor="page" w:x="28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181.00</w:t>
      </w:r>
    </w:p>
    <w:p w:rsidR="000A1F9B" w:rsidRDefault="00B27F83">
      <w:pPr>
        <w:pStyle w:val="Normal04"/>
        <w:framePr w:w="550" w:h="261" w:hRule="exact" w:wrap="auto" w:vAnchor="page" w:hAnchor="page" w:x="33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199.20</w:t>
      </w:r>
    </w:p>
    <w:p w:rsidR="000A1F9B" w:rsidRDefault="00B27F83">
      <w:pPr>
        <w:pStyle w:val="Normal04"/>
        <w:framePr w:w="550" w:h="261" w:hRule="exact" w:wrap="auto" w:vAnchor="page" w:hAnchor="page" w:x="39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217.60</w:t>
      </w:r>
    </w:p>
    <w:p w:rsidR="000A1F9B" w:rsidRDefault="00B27F83">
      <w:pPr>
        <w:pStyle w:val="Normal04"/>
        <w:framePr w:w="550" w:h="261" w:hRule="exact" w:wrap="auto" w:vAnchor="page" w:hAnchor="page" w:x="44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233.40</w:t>
      </w:r>
    </w:p>
    <w:p w:rsidR="000A1F9B" w:rsidRDefault="00B27F83">
      <w:pPr>
        <w:pStyle w:val="Normal04"/>
        <w:framePr w:w="550" w:h="261" w:hRule="exact" w:wrap="auto" w:vAnchor="page" w:hAnchor="page" w:x="50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237.10</w:t>
      </w:r>
    </w:p>
    <w:p w:rsidR="000A1F9B" w:rsidRDefault="00B27F83">
      <w:pPr>
        <w:pStyle w:val="Normal04"/>
        <w:framePr w:w="550" w:h="261" w:hRule="exact" w:wrap="auto" w:vAnchor="page" w:hAnchor="page" w:x="55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246.10</w:t>
      </w:r>
    </w:p>
    <w:p w:rsidR="000A1F9B" w:rsidRDefault="00B27F83">
      <w:pPr>
        <w:pStyle w:val="Normal04"/>
        <w:framePr w:w="550" w:h="261" w:hRule="exact" w:wrap="auto" w:vAnchor="page" w:hAnchor="page" w:x="61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259.00</w:t>
      </w:r>
    </w:p>
    <w:p w:rsidR="000A1F9B" w:rsidRDefault="00B27F83">
      <w:pPr>
        <w:pStyle w:val="Normal04"/>
        <w:framePr w:w="550" w:h="261" w:hRule="exact" w:wrap="auto" w:vAnchor="page" w:hAnchor="page" w:x="66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259.80</w:t>
      </w:r>
    </w:p>
    <w:p w:rsidR="000A1F9B" w:rsidRDefault="00B27F83">
      <w:pPr>
        <w:pStyle w:val="Normal04"/>
        <w:framePr w:w="550" w:h="261" w:hRule="exact" w:wrap="auto" w:vAnchor="page" w:hAnchor="page" w:x="72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267.30</w:t>
      </w:r>
    </w:p>
    <w:p w:rsidR="000A1F9B" w:rsidRDefault="00B27F83">
      <w:pPr>
        <w:pStyle w:val="Normal04"/>
        <w:framePr w:w="550" w:h="261" w:hRule="exact" w:wrap="auto" w:vAnchor="page" w:hAnchor="page" w:x="77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853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2F002</w:t>
      </w:r>
    </w:p>
    <w:p w:rsidR="000A1F9B" w:rsidRDefault="00B27F83">
      <w:pPr>
        <w:pStyle w:val="Normal04"/>
        <w:framePr w:w="550" w:h="261" w:hRule="exact" w:wrap="auto" w:vAnchor="page" w:hAnchor="page" w:x="28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193.50</w:t>
      </w:r>
    </w:p>
    <w:p w:rsidR="000A1F9B" w:rsidRDefault="00B27F83">
      <w:pPr>
        <w:pStyle w:val="Normal04"/>
        <w:framePr w:w="550" w:h="261" w:hRule="exact" w:wrap="auto" w:vAnchor="page" w:hAnchor="page" w:x="33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211.80</w:t>
      </w:r>
    </w:p>
    <w:p w:rsidR="000A1F9B" w:rsidRDefault="00B27F83">
      <w:pPr>
        <w:pStyle w:val="Normal04"/>
        <w:framePr w:w="550" w:h="261" w:hRule="exact" w:wrap="auto" w:vAnchor="page" w:hAnchor="page" w:x="39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235.80</w:t>
      </w:r>
    </w:p>
    <w:p w:rsidR="000A1F9B" w:rsidRDefault="00B27F83">
      <w:pPr>
        <w:pStyle w:val="Normal04"/>
        <w:framePr w:w="550" w:h="261" w:hRule="exact" w:wrap="auto" w:vAnchor="page" w:hAnchor="page" w:x="44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248.10</w:t>
      </w:r>
    </w:p>
    <w:p w:rsidR="000A1F9B" w:rsidRDefault="00B27F83">
      <w:pPr>
        <w:pStyle w:val="Normal04"/>
        <w:framePr w:w="550" w:h="261" w:hRule="exact" w:wrap="auto" w:vAnchor="page" w:hAnchor="page" w:x="50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262.50</w:t>
      </w:r>
    </w:p>
    <w:p w:rsidR="000A1F9B" w:rsidRDefault="00B27F83">
      <w:pPr>
        <w:pStyle w:val="Normal04"/>
        <w:framePr w:w="550" w:h="261" w:hRule="exact" w:wrap="auto" w:vAnchor="page" w:hAnchor="page" w:x="55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258.60</w:t>
      </w:r>
    </w:p>
    <w:p w:rsidR="000A1F9B" w:rsidRDefault="00B27F83">
      <w:pPr>
        <w:pStyle w:val="Normal04"/>
        <w:framePr w:w="550" w:h="261" w:hRule="exact" w:wrap="auto" w:vAnchor="page" w:hAnchor="page" w:x="61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273.10</w:t>
      </w:r>
    </w:p>
    <w:p w:rsidR="000A1F9B" w:rsidRDefault="00B27F83">
      <w:pPr>
        <w:pStyle w:val="Normal04"/>
        <w:framePr w:w="550" w:h="261" w:hRule="exact" w:wrap="auto" w:vAnchor="page" w:hAnchor="page" w:x="66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293.40</w:t>
      </w:r>
    </w:p>
    <w:p w:rsidR="000A1F9B" w:rsidRDefault="00B27F83">
      <w:pPr>
        <w:pStyle w:val="Normal04"/>
        <w:framePr w:w="550" w:h="261" w:hRule="exact" w:wrap="auto" w:vAnchor="page" w:hAnchor="page" w:x="72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299.90</w:t>
      </w:r>
    </w:p>
    <w:p w:rsidR="000A1F9B" w:rsidRDefault="00B27F83">
      <w:pPr>
        <w:pStyle w:val="Normal04"/>
        <w:framePr w:w="550" w:h="261" w:hRule="exact" w:wrap="auto" w:vAnchor="page" w:hAnchor="page" w:x="77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87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2F003</w:t>
      </w:r>
    </w:p>
    <w:p w:rsidR="000A1F9B" w:rsidRDefault="00B27F83">
      <w:pPr>
        <w:pStyle w:val="Normal04"/>
        <w:framePr w:w="550" w:h="261" w:hRule="exact" w:wrap="auto" w:vAnchor="page" w:hAnchor="page" w:x="28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176.80</w:t>
      </w:r>
    </w:p>
    <w:p w:rsidR="000A1F9B" w:rsidRDefault="00B27F83">
      <w:pPr>
        <w:pStyle w:val="Normal04"/>
        <w:framePr w:w="550" w:h="261" w:hRule="exact" w:wrap="auto" w:vAnchor="page" w:hAnchor="page" w:x="33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198.40</w:t>
      </w:r>
    </w:p>
    <w:p w:rsidR="000A1F9B" w:rsidRDefault="00B27F83">
      <w:pPr>
        <w:pStyle w:val="Normal04"/>
        <w:framePr w:w="550" w:h="261" w:hRule="exact" w:wrap="auto" w:vAnchor="page" w:hAnchor="page" w:x="39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219.30</w:t>
      </w:r>
    </w:p>
    <w:p w:rsidR="000A1F9B" w:rsidRDefault="00B27F83">
      <w:pPr>
        <w:pStyle w:val="Normal04"/>
        <w:framePr w:w="550" w:h="261" w:hRule="exact" w:wrap="auto" w:vAnchor="page" w:hAnchor="page" w:x="44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227.30</w:t>
      </w:r>
    </w:p>
    <w:p w:rsidR="000A1F9B" w:rsidRDefault="00B27F83">
      <w:pPr>
        <w:pStyle w:val="Normal04"/>
        <w:framePr w:w="550" w:h="261" w:hRule="exact" w:wrap="auto" w:vAnchor="page" w:hAnchor="page" w:x="50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238.30</w:t>
      </w:r>
    </w:p>
    <w:p w:rsidR="000A1F9B" w:rsidRDefault="00B27F83">
      <w:pPr>
        <w:pStyle w:val="Normal04"/>
        <w:framePr w:w="550" w:h="261" w:hRule="exact" w:wrap="auto" w:vAnchor="page" w:hAnchor="page" w:x="55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236.40</w:t>
      </w:r>
    </w:p>
    <w:p w:rsidR="000A1F9B" w:rsidRDefault="00B27F83">
      <w:pPr>
        <w:pStyle w:val="Normal04"/>
        <w:framePr w:w="550" w:h="261" w:hRule="exact" w:wrap="auto" w:vAnchor="page" w:hAnchor="page" w:x="61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255.00</w:t>
      </w:r>
    </w:p>
    <w:p w:rsidR="000A1F9B" w:rsidRDefault="00B27F83">
      <w:pPr>
        <w:pStyle w:val="Normal04"/>
        <w:framePr w:w="550" w:h="261" w:hRule="exact" w:wrap="auto" w:vAnchor="page" w:hAnchor="page" w:x="66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257.90</w:t>
      </w:r>
    </w:p>
    <w:p w:rsidR="000A1F9B" w:rsidRDefault="00B27F83">
      <w:pPr>
        <w:pStyle w:val="Normal04"/>
        <w:framePr w:w="550" w:h="261" w:hRule="exact" w:wrap="auto" w:vAnchor="page" w:hAnchor="page" w:x="72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258.50</w:t>
      </w:r>
    </w:p>
    <w:p w:rsidR="000A1F9B" w:rsidRDefault="00B27F83">
      <w:pPr>
        <w:pStyle w:val="Normal04"/>
        <w:framePr w:w="550" w:h="261" w:hRule="exact" w:wrap="auto" w:vAnchor="page" w:hAnchor="page" w:x="77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903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2F004</w:t>
      </w:r>
    </w:p>
    <w:p w:rsidR="000A1F9B" w:rsidRDefault="00B27F83">
      <w:pPr>
        <w:pStyle w:val="Normal04"/>
        <w:framePr w:w="550" w:h="261" w:hRule="exact" w:wrap="auto" w:vAnchor="page" w:hAnchor="page" w:x="28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192.70</w:t>
      </w:r>
    </w:p>
    <w:p w:rsidR="000A1F9B" w:rsidRDefault="00B27F83">
      <w:pPr>
        <w:pStyle w:val="Normal04"/>
        <w:framePr w:w="550" w:h="261" w:hRule="exact" w:wrap="auto" w:vAnchor="page" w:hAnchor="page" w:x="33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218.40</w:t>
      </w:r>
    </w:p>
    <w:p w:rsidR="000A1F9B" w:rsidRDefault="00B27F83">
      <w:pPr>
        <w:pStyle w:val="Normal04"/>
        <w:framePr w:w="550" w:h="261" w:hRule="exact" w:wrap="auto" w:vAnchor="page" w:hAnchor="page" w:x="39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232.50</w:t>
      </w:r>
    </w:p>
    <w:p w:rsidR="000A1F9B" w:rsidRDefault="00B27F83">
      <w:pPr>
        <w:pStyle w:val="Normal04"/>
        <w:framePr w:w="550" w:h="261" w:hRule="exact" w:wrap="auto" w:vAnchor="page" w:hAnchor="page" w:x="44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239.20</w:t>
      </w:r>
    </w:p>
    <w:p w:rsidR="000A1F9B" w:rsidRDefault="00B27F83">
      <w:pPr>
        <w:pStyle w:val="Normal04"/>
        <w:framePr w:w="550" w:h="261" w:hRule="exact" w:wrap="auto" w:vAnchor="page" w:hAnchor="page" w:x="50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243.60</w:t>
      </w:r>
    </w:p>
    <w:p w:rsidR="000A1F9B" w:rsidRDefault="00B27F83">
      <w:pPr>
        <w:pStyle w:val="Normal04"/>
        <w:framePr w:w="550" w:h="261" w:hRule="exact" w:wrap="auto" w:vAnchor="page" w:hAnchor="page" w:x="55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245.60</w:t>
      </w:r>
    </w:p>
    <w:p w:rsidR="000A1F9B" w:rsidRDefault="00B27F83">
      <w:pPr>
        <w:pStyle w:val="Normal04"/>
        <w:framePr w:w="550" w:h="261" w:hRule="exact" w:wrap="auto" w:vAnchor="page" w:hAnchor="page" w:x="61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269.10</w:t>
      </w:r>
    </w:p>
    <w:p w:rsidR="000A1F9B" w:rsidRDefault="00B27F83">
      <w:pPr>
        <w:pStyle w:val="Normal04"/>
        <w:framePr w:w="550" w:h="261" w:hRule="exact" w:wrap="auto" w:vAnchor="page" w:hAnchor="page" w:x="66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285.80</w:t>
      </w:r>
    </w:p>
    <w:p w:rsidR="000A1F9B" w:rsidRDefault="00B27F83">
      <w:pPr>
        <w:pStyle w:val="Normal04"/>
        <w:framePr w:w="550" w:h="261" w:hRule="exact" w:wrap="auto" w:vAnchor="page" w:hAnchor="page" w:x="72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293.80</w:t>
      </w:r>
    </w:p>
    <w:p w:rsidR="000A1F9B" w:rsidRDefault="00B27F83">
      <w:pPr>
        <w:pStyle w:val="Normal04"/>
        <w:framePr w:w="550" w:h="261" w:hRule="exact" w:wrap="auto" w:vAnchor="page" w:hAnchor="page" w:x="77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92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2F005</w:t>
      </w:r>
    </w:p>
    <w:p w:rsidR="000A1F9B" w:rsidRDefault="00B27F83">
      <w:pPr>
        <w:pStyle w:val="Normal04"/>
        <w:framePr w:w="550" w:h="261" w:hRule="exact" w:wrap="auto" w:vAnchor="page" w:hAnchor="page" w:x="28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182.20</w:t>
      </w:r>
    </w:p>
    <w:p w:rsidR="000A1F9B" w:rsidRDefault="00B27F83">
      <w:pPr>
        <w:pStyle w:val="Normal04"/>
        <w:framePr w:w="550" w:h="261" w:hRule="exact" w:wrap="auto" w:vAnchor="page" w:hAnchor="page" w:x="33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198.20</w:t>
      </w:r>
    </w:p>
    <w:p w:rsidR="000A1F9B" w:rsidRDefault="00B27F83">
      <w:pPr>
        <w:pStyle w:val="Normal04"/>
        <w:framePr w:w="550" w:h="261" w:hRule="exact" w:wrap="auto" w:vAnchor="page" w:hAnchor="page" w:x="39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210.20</w:t>
      </w:r>
    </w:p>
    <w:p w:rsidR="000A1F9B" w:rsidRDefault="00B27F83">
      <w:pPr>
        <w:pStyle w:val="Normal04"/>
        <w:framePr w:w="550" w:h="261" w:hRule="exact" w:wrap="auto" w:vAnchor="page" w:hAnchor="page" w:x="44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219.40</w:t>
      </w:r>
    </w:p>
    <w:p w:rsidR="000A1F9B" w:rsidRDefault="00B27F83">
      <w:pPr>
        <w:pStyle w:val="Normal04"/>
        <w:framePr w:w="550" w:h="261" w:hRule="exact" w:wrap="auto" w:vAnchor="page" w:hAnchor="page" w:x="50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221.40</w:t>
      </w:r>
    </w:p>
    <w:p w:rsidR="000A1F9B" w:rsidRDefault="00B27F83">
      <w:pPr>
        <w:pStyle w:val="Normal04"/>
        <w:framePr w:w="550" w:h="261" w:hRule="exact" w:wrap="auto" w:vAnchor="page" w:hAnchor="page" w:x="55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230.70</w:t>
      </w:r>
    </w:p>
    <w:p w:rsidR="000A1F9B" w:rsidRDefault="00B27F83">
      <w:pPr>
        <w:pStyle w:val="Normal04"/>
        <w:framePr w:w="550" w:h="261" w:hRule="exact" w:wrap="auto" w:vAnchor="page" w:hAnchor="page" w:x="61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230.80</w:t>
      </w:r>
    </w:p>
    <w:p w:rsidR="000A1F9B" w:rsidRDefault="00B27F83">
      <w:pPr>
        <w:pStyle w:val="Normal04"/>
        <w:framePr w:w="550" w:h="261" w:hRule="exact" w:wrap="auto" w:vAnchor="page" w:hAnchor="page" w:x="66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233.40</w:t>
      </w:r>
    </w:p>
    <w:p w:rsidR="000A1F9B" w:rsidRDefault="00B27F83">
      <w:pPr>
        <w:pStyle w:val="Normal04"/>
        <w:framePr w:w="550" w:h="261" w:hRule="exact" w:wrap="auto" w:vAnchor="page" w:hAnchor="page" w:x="72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223.20</w:t>
      </w:r>
    </w:p>
    <w:p w:rsidR="000A1F9B" w:rsidRDefault="00B27F83">
      <w:pPr>
        <w:pStyle w:val="Normal04"/>
        <w:framePr w:w="550" w:h="261" w:hRule="exact" w:wrap="auto" w:vAnchor="page" w:hAnchor="page" w:x="77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95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2F006</w:t>
      </w:r>
    </w:p>
    <w:p w:rsidR="000A1F9B" w:rsidRDefault="00B27F83">
      <w:pPr>
        <w:pStyle w:val="Normal04"/>
        <w:framePr w:w="550" w:h="261" w:hRule="exact" w:wrap="auto" w:vAnchor="page" w:hAnchor="page" w:x="28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175.10</w:t>
      </w:r>
    </w:p>
    <w:p w:rsidR="000A1F9B" w:rsidRDefault="00B27F83">
      <w:pPr>
        <w:pStyle w:val="Normal04"/>
        <w:framePr w:w="550" w:h="261" w:hRule="exact" w:wrap="auto" w:vAnchor="page" w:hAnchor="page" w:x="33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191.50</w:t>
      </w:r>
    </w:p>
    <w:p w:rsidR="000A1F9B" w:rsidRDefault="00B27F83">
      <w:pPr>
        <w:pStyle w:val="Normal04"/>
        <w:framePr w:w="550" w:h="261" w:hRule="exact" w:wrap="auto" w:vAnchor="page" w:hAnchor="page" w:x="39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204.90</w:t>
      </w:r>
    </w:p>
    <w:p w:rsidR="000A1F9B" w:rsidRDefault="00B27F83">
      <w:pPr>
        <w:pStyle w:val="Normal04"/>
        <w:framePr w:w="550" w:h="261" w:hRule="exact" w:wrap="auto" w:vAnchor="page" w:hAnchor="page" w:x="44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222.50</w:t>
      </w:r>
    </w:p>
    <w:p w:rsidR="000A1F9B" w:rsidRDefault="00B27F83">
      <w:pPr>
        <w:pStyle w:val="Normal04"/>
        <w:framePr w:w="550" w:h="261" w:hRule="exact" w:wrap="auto" w:vAnchor="page" w:hAnchor="page" w:x="50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225.00</w:t>
      </w:r>
    </w:p>
    <w:p w:rsidR="000A1F9B" w:rsidRDefault="00B27F83">
      <w:pPr>
        <w:pStyle w:val="Normal04"/>
        <w:framePr w:w="550" w:h="261" w:hRule="exact" w:wrap="auto" w:vAnchor="page" w:hAnchor="page" w:x="55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243.20</w:t>
      </w:r>
    </w:p>
    <w:p w:rsidR="000A1F9B" w:rsidRDefault="00B27F83">
      <w:pPr>
        <w:pStyle w:val="Normal04"/>
        <w:framePr w:w="550" w:h="261" w:hRule="exact" w:wrap="auto" w:vAnchor="page" w:hAnchor="page" w:x="61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245.50</w:t>
      </w:r>
    </w:p>
    <w:p w:rsidR="000A1F9B" w:rsidRDefault="00B27F83">
      <w:pPr>
        <w:pStyle w:val="Normal04"/>
        <w:framePr w:w="550" w:h="261" w:hRule="exact" w:wrap="auto" w:vAnchor="page" w:hAnchor="page" w:x="66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249.50</w:t>
      </w:r>
    </w:p>
    <w:p w:rsidR="000A1F9B" w:rsidRDefault="00B27F83">
      <w:pPr>
        <w:pStyle w:val="Normal04"/>
        <w:framePr w:w="550" w:h="261" w:hRule="exact" w:wrap="auto" w:vAnchor="page" w:hAnchor="page" w:x="72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255.10</w:t>
      </w:r>
    </w:p>
    <w:p w:rsidR="000A1F9B" w:rsidRDefault="00B27F83">
      <w:pPr>
        <w:pStyle w:val="Normal04"/>
        <w:framePr w:w="550" w:h="261" w:hRule="exact" w:wrap="auto" w:vAnchor="page" w:hAnchor="page" w:x="77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97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2F007</w:t>
      </w:r>
    </w:p>
    <w:p w:rsidR="000A1F9B" w:rsidRDefault="00B27F83">
      <w:pPr>
        <w:pStyle w:val="Normal04"/>
        <w:framePr w:w="550" w:h="261" w:hRule="exact" w:wrap="auto" w:vAnchor="page" w:hAnchor="page" w:x="28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181.00</w:t>
      </w:r>
    </w:p>
    <w:p w:rsidR="000A1F9B" w:rsidRDefault="00B27F83">
      <w:pPr>
        <w:pStyle w:val="Normal04"/>
        <w:framePr w:w="550" w:h="261" w:hRule="exact" w:wrap="auto" w:vAnchor="page" w:hAnchor="page" w:x="33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210.60</w:t>
      </w:r>
    </w:p>
    <w:p w:rsidR="000A1F9B" w:rsidRDefault="00B27F83">
      <w:pPr>
        <w:pStyle w:val="Normal04"/>
        <w:framePr w:w="550" w:h="261" w:hRule="exact" w:wrap="auto" w:vAnchor="page" w:hAnchor="page" w:x="39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222.60</w:t>
      </w:r>
    </w:p>
    <w:p w:rsidR="000A1F9B" w:rsidRDefault="00B27F83">
      <w:pPr>
        <w:pStyle w:val="Normal04"/>
        <w:framePr w:w="550" w:h="261" w:hRule="exact" w:wrap="auto" w:vAnchor="page" w:hAnchor="page" w:x="44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235.40</w:t>
      </w:r>
    </w:p>
    <w:p w:rsidR="000A1F9B" w:rsidRDefault="00B27F83">
      <w:pPr>
        <w:pStyle w:val="Normal04"/>
        <w:framePr w:w="550" w:h="261" w:hRule="exact" w:wrap="auto" w:vAnchor="page" w:hAnchor="page" w:x="50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246.20</w:t>
      </w:r>
    </w:p>
    <w:p w:rsidR="000A1F9B" w:rsidRDefault="00B27F83">
      <w:pPr>
        <w:pStyle w:val="Normal04"/>
        <w:framePr w:w="550" w:h="261" w:hRule="exact" w:wrap="auto" w:vAnchor="page" w:hAnchor="page" w:x="55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251.60</w:t>
      </w:r>
    </w:p>
    <w:p w:rsidR="000A1F9B" w:rsidRDefault="00B27F83">
      <w:pPr>
        <w:pStyle w:val="Normal04"/>
        <w:framePr w:w="550" w:h="261" w:hRule="exact" w:wrap="auto" w:vAnchor="page" w:hAnchor="page" w:x="61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251.80</w:t>
      </w:r>
    </w:p>
    <w:p w:rsidR="000A1F9B" w:rsidRDefault="00B27F83">
      <w:pPr>
        <w:pStyle w:val="Normal04"/>
        <w:framePr w:w="550" w:h="261" w:hRule="exact" w:wrap="auto" w:vAnchor="page" w:hAnchor="page" w:x="66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267.50</w:t>
      </w:r>
    </w:p>
    <w:p w:rsidR="000A1F9B" w:rsidRDefault="00B27F83">
      <w:pPr>
        <w:pStyle w:val="Normal04"/>
        <w:framePr w:w="550" w:h="261" w:hRule="exact" w:wrap="auto" w:vAnchor="page" w:hAnchor="page" w:x="72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269.40</w:t>
      </w:r>
    </w:p>
    <w:p w:rsidR="000A1F9B" w:rsidRDefault="00B27F83">
      <w:pPr>
        <w:pStyle w:val="Normal04"/>
        <w:framePr w:w="550" w:h="261" w:hRule="exact" w:wrap="auto" w:vAnchor="page" w:hAnchor="page" w:x="77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00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2F008</w:t>
      </w:r>
    </w:p>
    <w:p w:rsidR="000A1F9B" w:rsidRDefault="00B27F83">
      <w:pPr>
        <w:pStyle w:val="Normal04"/>
        <w:framePr w:w="550" w:h="261" w:hRule="exact" w:wrap="auto" w:vAnchor="page" w:hAnchor="page" w:x="28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185.20</w:t>
      </w:r>
    </w:p>
    <w:p w:rsidR="000A1F9B" w:rsidRDefault="00B27F83">
      <w:pPr>
        <w:pStyle w:val="Normal04"/>
        <w:framePr w:w="550" w:h="261" w:hRule="exact" w:wrap="auto" w:vAnchor="page" w:hAnchor="page" w:x="33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198.10</w:t>
      </w:r>
    </w:p>
    <w:p w:rsidR="000A1F9B" w:rsidRDefault="00B27F83">
      <w:pPr>
        <w:pStyle w:val="Normal04"/>
        <w:framePr w:w="550" w:h="261" w:hRule="exact" w:wrap="auto" w:vAnchor="page" w:hAnchor="page" w:x="39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44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50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55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61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66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72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77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028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2F009</w:t>
      </w:r>
    </w:p>
    <w:p w:rsidR="000A1F9B" w:rsidRDefault="00B27F83">
      <w:pPr>
        <w:pStyle w:val="Normal04"/>
        <w:framePr w:w="550" w:h="261" w:hRule="exact" w:wrap="auto" w:vAnchor="page" w:hAnchor="page" w:x="28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190.00</w:t>
      </w:r>
    </w:p>
    <w:p w:rsidR="000A1F9B" w:rsidRDefault="00B27F83">
      <w:pPr>
        <w:pStyle w:val="Normal04"/>
        <w:framePr w:w="550" w:h="261" w:hRule="exact" w:wrap="auto" w:vAnchor="page" w:hAnchor="page" w:x="33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216.40</w:t>
      </w:r>
    </w:p>
    <w:p w:rsidR="000A1F9B" w:rsidRDefault="00B27F83">
      <w:pPr>
        <w:pStyle w:val="Normal04"/>
        <w:framePr w:w="550" w:h="261" w:hRule="exact" w:wrap="auto" w:vAnchor="page" w:hAnchor="page" w:x="39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237.60</w:t>
      </w:r>
    </w:p>
    <w:p w:rsidR="000A1F9B" w:rsidRDefault="00B27F83">
      <w:pPr>
        <w:pStyle w:val="Normal04"/>
        <w:framePr w:w="550" w:h="261" w:hRule="exact" w:wrap="auto" w:vAnchor="page" w:hAnchor="page" w:x="44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247.60</w:t>
      </w:r>
    </w:p>
    <w:p w:rsidR="000A1F9B" w:rsidRDefault="00B27F83">
      <w:pPr>
        <w:pStyle w:val="Normal04"/>
        <w:framePr w:w="550" w:h="261" w:hRule="exact" w:wrap="auto" w:vAnchor="page" w:hAnchor="page" w:x="50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253.10</w:t>
      </w:r>
    </w:p>
    <w:p w:rsidR="000A1F9B" w:rsidRDefault="00B27F83">
      <w:pPr>
        <w:pStyle w:val="Normal04"/>
        <w:framePr w:w="550" w:h="261" w:hRule="exact" w:wrap="auto" w:vAnchor="page" w:hAnchor="page" w:x="55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250.90</w:t>
      </w:r>
    </w:p>
    <w:p w:rsidR="000A1F9B" w:rsidRDefault="00B27F83">
      <w:pPr>
        <w:pStyle w:val="Normal04"/>
        <w:framePr w:w="550" w:h="261" w:hRule="exact" w:wrap="auto" w:vAnchor="page" w:hAnchor="page" w:x="61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261.20</w:t>
      </w:r>
    </w:p>
    <w:p w:rsidR="000A1F9B" w:rsidRDefault="00B27F83">
      <w:pPr>
        <w:pStyle w:val="Normal04"/>
        <w:framePr w:w="550" w:h="261" w:hRule="exact" w:wrap="auto" w:vAnchor="page" w:hAnchor="page" w:x="66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275.70</w:t>
      </w:r>
    </w:p>
    <w:p w:rsidR="000A1F9B" w:rsidRDefault="00B27F83">
      <w:pPr>
        <w:pStyle w:val="Normal04"/>
        <w:framePr w:w="550" w:h="261" w:hRule="exact" w:wrap="auto" w:vAnchor="page" w:hAnchor="page" w:x="72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287.00</w:t>
      </w:r>
    </w:p>
    <w:p w:rsidR="000A1F9B" w:rsidRDefault="00B27F83">
      <w:pPr>
        <w:pStyle w:val="Normal04"/>
        <w:framePr w:w="550" w:h="261" w:hRule="exact" w:wrap="auto" w:vAnchor="page" w:hAnchor="page" w:x="77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05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2F010</w:t>
      </w:r>
    </w:p>
    <w:p w:rsidR="000A1F9B" w:rsidRDefault="00B27F83">
      <w:pPr>
        <w:pStyle w:val="Normal04"/>
        <w:framePr w:w="550" w:h="261" w:hRule="exact" w:wrap="auto" w:vAnchor="page" w:hAnchor="page" w:x="28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183.50</w:t>
      </w:r>
    </w:p>
    <w:p w:rsidR="000A1F9B" w:rsidRDefault="00B27F83">
      <w:pPr>
        <w:pStyle w:val="Normal04"/>
        <w:framePr w:w="550" w:h="261" w:hRule="exact" w:wrap="auto" w:vAnchor="page" w:hAnchor="page" w:x="33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207.80</w:t>
      </w:r>
    </w:p>
    <w:p w:rsidR="000A1F9B" w:rsidRDefault="00B27F83">
      <w:pPr>
        <w:pStyle w:val="Normal04"/>
        <w:framePr w:w="550" w:h="261" w:hRule="exact" w:wrap="auto" w:vAnchor="page" w:hAnchor="page" w:x="39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222.30</w:t>
      </w:r>
    </w:p>
    <w:p w:rsidR="000A1F9B" w:rsidRDefault="00B27F83">
      <w:pPr>
        <w:pStyle w:val="Normal04"/>
        <w:framePr w:w="550" w:h="261" w:hRule="exact" w:wrap="auto" w:vAnchor="page" w:hAnchor="page" w:x="44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239.50</w:t>
      </w:r>
    </w:p>
    <w:p w:rsidR="000A1F9B" w:rsidRDefault="00B27F83">
      <w:pPr>
        <w:pStyle w:val="Normal04"/>
        <w:framePr w:w="550" w:h="261" w:hRule="exact" w:wrap="auto" w:vAnchor="page" w:hAnchor="page" w:x="50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248.40</w:t>
      </w:r>
    </w:p>
    <w:p w:rsidR="000A1F9B" w:rsidRDefault="00B27F83">
      <w:pPr>
        <w:pStyle w:val="Normal04"/>
        <w:framePr w:w="550" w:h="261" w:hRule="exact" w:wrap="auto" w:vAnchor="page" w:hAnchor="page" w:x="55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256.20</w:t>
      </w:r>
    </w:p>
    <w:p w:rsidR="000A1F9B" w:rsidRDefault="00B27F83">
      <w:pPr>
        <w:pStyle w:val="Normal04"/>
        <w:framePr w:w="550" w:h="261" w:hRule="exact" w:wrap="auto" w:vAnchor="page" w:hAnchor="page" w:x="61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272.10</w:t>
      </w:r>
    </w:p>
    <w:p w:rsidR="000A1F9B" w:rsidRDefault="00B27F83">
      <w:pPr>
        <w:pStyle w:val="Normal04"/>
        <w:framePr w:w="550" w:h="261" w:hRule="exact" w:wrap="auto" w:vAnchor="page" w:hAnchor="page" w:x="66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277.20</w:t>
      </w:r>
    </w:p>
    <w:p w:rsidR="000A1F9B" w:rsidRDefault="00B27F83">
      <w:pPr>
        <w:pStyle w:val="Normal04"/>
        <w:framePr w:w="550" w:h="261" w:hRule="exact" w:wrap="auto" w:vAnchor="page" w:hAnchor="page" w:x="72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268.90</w:t>
      </w:r>
    </w:p>
    <w:p w:rsidR="000A1F9B" w:rsidRDefault="00B27F83">
      <w:pPr>
        <w:pStyle w:val="Normal04"/>
        <w:framePr w:w="550" w:h="261" w:hRule="exact" w:wrap="auto" w:vAnchor="page" w:hAnchor="page" w:x="77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07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2F011</w:t>
      </w:r>
    </w:p>
    <w:p w:rsidR="000A1F9B" w:rsidRDefault="00B27F83">
      <w:pPr>
        <w:pStyle w:val="Normal04"/>
        <w:framePr w:w="550" w:h="261" w:hRule="exact" w:wrap="auto" w:vAnchor="page" w:hAnchor="page" w:x="28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187.00</w:t>
      </w:r>
    </w:p>
    <w:p w:rsidR="000A1F9B" w:rsidRDefault="00B27F83">
      <w:pPr>
        <w:pStyle w:val="Normal04"/>
        <w:framePr w:w="550" w:h="261" w:hRule="exact" w:wrap="auto" w:vAnchor="page" w:hAnchor="page" w:x="33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217.80</w:t>
      </w:r>
    </w:p>
    <w:p w:rsidR="000A1F9B" w:rsidRDefault="00B27F83">
      <w:pPr>
        <w:pStyle w:val="Normal04"/>
        <w:framePr w:w="550" w:h="261" w:hRule="exact" w:wrap="auto" w:vAnchor="page" w:hAnchor="page" w:x="39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239.80</w:t>
      </w:r>
    </w:p>
    <w:p w:rsidR="000A1F9B" w:rsidRDefault="00B27F83">
      <w:pPr>
        <w:pStyle w:val="Normal04"/>
        <w:framePr w:w="550" w:h="261" w:hRule="exact" w:wrap="auto" w:vAnchor="page" w:hAnchor="page" w:x="44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253.90</w:t>
      </w:r>
    </w:p>
    <w:p w:rsidR="000A1F9B" w:rsidRDefault="00B27F83">
      <w:pPr>
        <w:pStyle w:val="Normal04"/>
        <w:framePr w:w="550" w:h="261" w:hRule="exact" w:wrap="auto" w:vAnchor="page" w:hAnchor="page" w:x="50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265.00</w:t>
      </w:r>
    </w:p>
    <w:p w:rsidR="000A1F9B" w:rsidRDefault="00B27F83">
      <w:pPr>
        <w:pStyle w:val="Normal04"/>
        <w:framePr w:w="550" w:h="261" w:hRule="exact" w:wrap="auto" w:vAnchor="page" w:hAnchor="page" w:x="55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271.10</w:t>
      </w:r>
    </w:p>
    <w:p w:rsidR="000A1F9B" w:rsidRDefault="00B27F83">
      <w:pPr>
        <w:pStyle w:val="Normal04"/>
        <w:framePr w:w="550" w:h="261" w:hRule="exact" w:wrap="auto" w:vAnchor="page" w:hAnchor="page" w:x="61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279.70</w:t>
      </w:r>
    </w:p>
    <w:p w:rsidR="000A1F9B" w:rsidRDefault="00B27F83">
      <w:pPr>
        <w:pStyle w:val="Normal04"/>
        <w:framePr w:w="550" w:h="261" w:hRule="exact" w:wrap="auto" w:vAnchor="page" w:hAnchor="page" w:x="66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287.00</w:t>
      </w:r>
    </w:p>
    <w:p w:rsidR="000A1F9B" w:rsidRDefault="00B27F83">
      <w:pPr>
        <w:pStyle w:val="Normal04"/>
        <w:framePr w:w="550" w:h="261" w:hRule="exact" w:wrap="auto" w:vAnchor="page" w:hAnchor="page" w:x="72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289.00</w:t>
      </w:r>
    </w:p>
    <w:p w:rsidR="000A1F9B" w:rsidRDefault="00B27F83">
      <w:pPr>
        <w:pStyle w:val="Normal04"/>
        <w:framePr w:w="550" w:h="261" w:hRule="exact" w:wrap="auto" w:vAnchor="page" w:hAnchor="page" w:x="77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315.50</w:t>
      </w:r>
    </w:p>
    <w:p w:rsidR="000A1F9B" w:rsidRDefault="00B27F83">
      <w:pPr>
        <w:pStyle w:val="Normal04"/>
        <w:framePr w:w="550" w:h="261" w:hRule="exact" w:wrap="auto" w:vAnchor="page" w:hAnchor="page" w:x="83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323.10</w:t>
      </w:r>
    </w:p>
    <w:p w:rsidR="000A1F9B" w:rsidRDefault="00B27F83">
      <w:pPr>
        <w:pStyle w:val="Normal04"/>
        <w:framePr w:w="550" w:h="261" w:hRule="exact" w:wrap="auto" w:vAnchor="page" w:hAnchor="page" w:x="88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324.50</w:t>
      </w:r>
    </w:p>
    <w:p w:rsidR="000A1F9B" w:rsidRDefault="00B27F83">
      <w:pPr>
        <w:pStyle w:val="Normal04"/>
        <w:framePr w:w="550" w:h="261" w:hRule="exact" w:wrap="auto" w:vAnchor="page" w:hAnchor="page" w:x="94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321.60</w:t>
      </w:r>
    </w:p>
    <w:p w:rsidR="000A1F9B" w:rsidRDefault="00B27F83">
      <w:pPr>
        <w:pStyle w:val="Normal04"/>
        <w:framePr w:w="1024" w:h="261" w:hRule="exact" w:wrap="auto" w:vAnchor="page" w:hAnchor="page" w:x="1801" w:y="1104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2F012</w:t>
      </w:r>
    </w:p>
    <w:p w:rsidR="000A1F9B" w:rsidRDefault="00B27F83">
      <w:pPr>
        <w:pStyle w:val="Normal04"/>
        <w:framePr w:w="550" w:h="261" w:hRule="exact" w:wrap="auto" w:vAnchor="page" w:hAnchor="page" w:x="28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176.60</w:t>
      </w:r>
    </w:p>
    <w:p w:rsidR="000A1F9B" w:rsidRDefault="00B27F83">
      <w:pPr>
        <w:pStyle w:val="Normal04"/>
        <w:framePr w:w="550" w:h="261" w:hRule="exact" w:wrap="auto" w:vAnchor="page" w:hAnchor="page" w:x="33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197.70</w:t>
      </w:r>
    </w:p>
    <w:p w:rsidR="000A1F9B" w:rsidRDefault="00B27F83">
      <w:pPr>
        <w:pStyle w:val="Normal04"/>
        <w:framePr w:w="550" w:h="261" w:hRule="exact" w:wrap="auto" w:vAnchor="page" w:hAnchor="page" w:x="39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211.50</w:t>
      </w:r>
    </w:p>
    <w:p w:rsidR="000A1F9B" w:rsidRDefault="00B27F83">
      <w:pPr>
        <w:pStyle w:val="Normal04"/>
        <w:framePr w:w="550" w:h="261" w:hRule="exact" w:wrap="auto" w:vAnchor="page" w:hAnchor="page" w:x="44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221.70</w:t>
      </w:r>
    </w:p>
    <w:p w:rsidR="000A1F9B" w:rsidRDefault="00B27F83">
      <w:pPr>
        <w:pStyle w:val="Normal04"/>
        <w:framePr w:w="550" w:h="261" w:hRule="exact" w:wrap="auto" w:vAnchor="page" w:hAnchor="page" w:x="50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227.20</w:t>
      </w:r>
    </w:p>
    <w:p w:rsidR="000A1F9B" w:rsidRDefault="00B27F83">
      <w:pPr>
        <w:pStyle w:val="Normal04"/>
        <w:framePr w:w="550" w:h="261" w:hRule="exact" w:wrap="auto" w:vAnchor="page" w:hAnchor="page" w:x="55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232.90</w:t>
      </w:r>
    </w:p>
    <w:p w:rsidR="000A1F9B" w:rsidRDefault="00B27F83">
      <w:pPr>
        <w:pStyle w:val="Normal04"/>
        <w:framePr w:w="550" w:h="261" w:hRule="exact" w:wrap="auto" w:vAnchor="page" w:hAnchor="page" w:x="61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242.40</w:t>
      </w:r>
    </w:p>
    <w:p w:rsidR="000A1F9B" w:rsidRDefault="00B27F83">
      <w:pPr>
        <w:pStyle w:val="Normal04"/>
        <w:framePr w:w="550" w:h="261" w:hRule="exact" w:wrap="auto" w:vAnchor="page" w:hAnchor="page" w:x="66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250.20</w:t>
      </w:r>
    </w:p>
    <w:p w:rsidR="000A1F9B" w:rsidRDefault="00B27F83">
      <w:pPr>
        <w:pStyle w:val="Normal04"/>
        <w:framePr w:w="550" w:h="261" w:hRule="exact" w:wrap="auto" w:vAnchor="page" w:hAnchor="page" w:x="72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251.00</w:t>
      </w:r>
    </w:p>
    <w:p w:rsidR="000A1F9B" w:rsidRDefault="00B27F83">
      <w:pPr>
        <w:pStyle w:val="Normal04"/>
        <w:framePr w:w="550" w:h="261" w:hRule="exact" w:wrap="auto" w:vAnchor="page" w:hAnchor="page" w:x="77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266.70</w:t>
      </w:r>
    </w:p>
    <w:p w:rsidR="000A1F9B" w:rsidRDefault="00B27F83">
      <w:pPr>
        <w:pStyle w:val="Normal04"/>
        <w:framePr w:w="550" w:h="261" w:hRule="exact" w:wrap="auto" w:vAnchor="page" w:hAnchor="page" w:x="83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265.80</w:t>
      </w:r>
    </w:p>
    <w:p w:rsidR="000A1F9B" w:rsidRDefault="00B27F83">
      <w:pPr>
        <w:pStyle w:val="Normal04"/>
        <w:framePr w:w="550" w:h="261" w:hRule="exact" w:wrap="auto" w:vAnchor="page" w:hAnchor="page" w:x="88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259.10</w:t>
      </w:r>
    </w:p>
    <w:p w:rsidR="000A1F9B" w:rsidRDefault="00B27F83">
      <w:pPr>
        <w:pStyle w:val="Normal04"/>
        <w:framePr w:w="550" w:h="261" w:hRule="exact" w:wrap="auto" w:vAnchor="page" w:hAnchor="page" w:x="94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276.40</w:t>
      </w:r>
    </w:p>
    <w:p w:rsidR="000A1F9B" w:rsidRDefault="00B27F83">
      <w:pPr>
        <w:pStyle w:val="Normal04"/>
        <w:framePr w:w="1024" w:h="261" w:hRule="exact" w:wrap="auto" w:vAnchor="page" w:hAnchor="page" w:x="1801" w:y="112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2F013</w:t>
      </w:r>
    </w:p>
    <w:p w:rsidR="000A1F9B" w:rsidRDefault="00B27F83">
      <w:pPr>
        <w:pStyle w:val="Normal04"/>
        <w:framePr w:w="550" w:h="261" w:hRule="exact" w:wrap="auto" w:vAnchor="page" w:hAnchor="page" w:x="28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184.10</w:t>
      </w:r>
    </w:p>
    <w:p w:rsidR="000A1F9B" w:rsidRDefault="00B27F83">
      <w:pPr>
        <w:pStyle w:val="Normal04"/>
        <w:framePr w:w="550" w:h="261" w:hRule="exact" w:wrap="auto" w:vAnchor="page" w:hAnchor="page" w:x="33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195.60</w:t>
      </w:r>
    </w:p>
    <w:p w:rsidR="000A1F9B" w:rsidRDefault="00B27F83">
      <w:pPr>
        <w:pStyle w:val="Normal04"/>
        <w:framePr w:w="550" w:h="261" w:hRule="exact" w:wrap="auto" w:vAnchor="page" w:hAnchor="page" w:x="39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212.60</w:t>
      </w:r>
    </w:p>
    <w:p w:rsidR="000A1F9B" w:rsidRDefault="00B27F83">
      <w:pPr>
        <w:pStyle w:val="Normal04"/>
        <w:framePr w:w="550" w:h="261" w:hRule="exact" w:wrap="auto" w:vAnchor="page" w:hAnchor="page" w:x="44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223.40</w:t>
      </w:r>
    </w:p>
    <w:p w:rsidR="000A1F9B" w:rsidRDefault="00B27F83">
      <w:pPr>
        <w:pStyle w:val="Normal04"/>
        <w:framePr w:w="550" w:h="261" w:hRule="exact" w:wrap="auto" w:vAnchor="page" w:hAnchor="page" w:x="50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232.10</w:t>
      </w:r>
    </w:p>
    <w:p w:rsidR="000A1F9B" w:rsidRDefault="00B27F83">
      <w:pPr>
        <w:pStyle w:val="Normal04"/>
        <w:framePr w:w="550" w:h="261" w:hRule="exact" w:wrap="auto" w:vAnchor="page" w:hAnchor="page" w:x="55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245.90</w:t>
      </w:r>
    </w:p>
    <w:p w:rsidR="000A1F9B" w:rsidRDefault="00B27F83">
      <w:pPr>
        <w:pStyle w:val="Normal04"/>
        <w:framePr w:w="550" w:h="261" w:hRule="exact" w:wrap="auto" w:vAnchor="page" w:hAnchor="page" w:x="61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262.30</w:t>
      </w:r>
    </w:p>
    <w:p w:rsidR="000A1F9B" w:rsidRDefault="00B27F83">
      <w:pPr>
        <w:pStyle w:val="Normal04"/>
        <w:framePr w:w="550" w:h="261" w:hRule="exact" w:wrap="auto" w:vAnchor="page" w:hAnchor="page" w:x="66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265.60</w:t>
      </w:r>
    </w:p>
    <w:p w:rsidR="000A1F9B" w:rsidRDefault="00B27F83">
      <w:pPr>
        <w:pStyle w:val="Normal04"/>
        <w:framePr w:w="550" w:h="261" w:hRule="exact" w:wrap="auto" w:vAnchor="page" w:hAnchor="page" w:x="72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295.80</w:t>
      </w:r>
    </w:p>
    <w:p w:rsidR="000A1F9B" w:rsidRDefault="00B27F83">
      <w:pPr>
        <w:pStyle w:val="Normal04"/>
        <w:framePr w:w="550" w:h="261" w:hRule="exact" w:wrap="auto" w:vAnchor="page" w:hAnchor="page" w:x="77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273.50</w:t>
      </w:r>
    </w:p>
    <w:p w:rsidR="000A1F9B" w:rsidRDefault="00B27F83">
      <w:pPr>
        <w:pStyle w:val="Normal04"/>
        <w:framePr w:w="550" w:h="261" w:hRule="exact" w:wrap="auto" w:vAnchor="page" w:hAnchor="page" w:x="83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295.60</w:t>
      </w:r>
    </w:p>
    <w:p w:rsidR="000A1F9B" w:rsidRDefault="00B27F83">
      <w:pPr>
        <w:pStyle w:val="Normal04"/>
        <w:framePr w:w="550" w:h="261" w:hRule="exact" w:wrap="auto" w:vAnchor="page" w:hAnchor="page" w:x="88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310.20</w:t>
      </w:r>
    </w:p>
    <w:p w:rsidR="000A1F9B" w:rsidRDefault="00B27F83">
      <w:pPr>
        <w:pStyle w:val="Normal04"/>
        <w:framePr w:w="550" w:h="261" w:hRule="exact" w:wrap="auto" w:vAnchor="page" w:hAnchor="page" w:x="94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310.60</w:t>
      </w:r>
    </w:p>
    <w:p w:rsidR="000A1F9B" w:rsidRDefault="00B27F83">
      <w:pPr>
        <w:pStyle w:val="Normal04"/>
        <w:framePr w:w="1024" w:h="261" w:hRule="exact" w:wrap="auto" w:vAnchor="page" w:hAnchor="page" w:x="1801" w:y="115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2F014</w:t>
      </w:r>
    </w:p>
    <w:p w:rsidR="000A1F9B" w:rsidRDefault="00B27F83">
      <w:pPr>
        <w:pStyle w:val="Normal04"/>
        <w:framePr w:w="550" w:h="261" w:hRule="exact" w:wrap="auto" w:vAnchor="page" w:hAnchor="page" w:x="28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188.70</w:t>
      </w:r>
    </w:p>
    <w:p w:rsidR="000A1F9B" w:rsidRDefault="00B27F83">
      <w:pPr>
        <w:pStyle w:val="Normal04"/>
        <w:framePr w:w="550" w:h="261" w:hRule="exact" w:wrap="auto" w:vAnchor="page" w:hAnchor="page" w:x="33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205.30</w:t>
      </w:r>
    </w:p>
    <w:p w:rsidR="000A1F9B" w:rsidRDefault="00B27F83">
      <w:pPr>
        <w:pStyle w:val="Normal04"/>
        <w:framePr w:w="550" w:h="261" w:hRule="exact" w:wrap="auto" w:vAnchor="page" w:hAnchor="page" w:x="39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221.10</w:t>
      </w:r>
    </w:p>
    <w:p w:rsidR="000A1F9B" w:rsidRDefault="00B27F83">
      <w:pPr>
        <w:pStyle w:val="Normal04"/>
        <w:framePr w:w="550" w:h="261" w:hRule="exact" w:wrap="auto" w:vAnchor="page" w:hAnchor="page" w:x="44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237.20</w:t>
      </w:r>
    </w:p>
    <w:p w:rsidR="000A1F9B" w:rsidRDefault="00B27F83">
      <w:pPr>
        <w:pStyle w:val="Normal04"/>
        <w:framePr w:w="550" w:h="261" w:hRule="exact" w:wrap="auto" w:vAnchor="page" w:hAnchor="page" w:x="50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237.70</w:t>
      </w:r>
    </w:p>
    <w:p w:rsidR="000A1F9B" w:rsidRDefault="00B27F83">
      <w:pPr>
        <w:pStyle w:val="Normal04"/>
        <w:framePr w:w="550" w:h="261" w:hRule="exact" w:wrap="auto" w:vAnchor="page" w:hAnchor="page" w:x="55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235.60</w:t>
      </w:r>
    </w:p>
    <w:p w:rsidR="000A1F9B" w:rsidRDefault="00B27F83">
      <w:pPr>
        <w:pStyle w:val="Normal04"/>
        <w:framePr w:w="550" w:h="261" w:hRule="exact" w:wrap="auto" w:vAnchor="page" w:hAnchor="page" w:x="61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242.20</w:t>
      </w:r>
    </w:p>
    <w:p w:rsidR="000A1F9B" w:rsidRDefault="00B27F83">
      <w:pPr>
        <w:pStyle w:val="Normal04"/>
        <w:framePr w:w="550" w:h="261" w:hRule="exact" w:wrap="auto" w:vAnchor="page" w:hAnchor="page" w:x="66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248.20</w:t>
      </w:r>
    </w:p>
    <w:p w:rsidR="000A1F9B" w:rsidRDefault="00B27F83">
      <w:pPr>
        <w:pStyle w:val="Normal04"/>
        <w:framePr w:w="550" w:h="261" w:hRule="exact" w:wrap="auto" w:vAnchor="page" w:hAnchor="page" w:x="72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256.90</w:t>
      </w:r>
    </w:p>
    <w:p w:rsidR="000A1F9B" w:rsidRDefault="00B27F83">
      <w:pPr>
        <w:pStyle w:val="Normal04"/>
        <w:framePr w:w="550" w:h="261" w:hRule="exact" w:wrap="auto" w:vAnchor="page" w:hAnchor="page" w:x="77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275.50</w:t>
      </w:r>
    </w:p>
    <w:p w:rsidR="000A1F9B" w:rsidRDefault="00B27F83">
      <w:pPr>
        <w:pStyle w:val="Normal04"/>
        <w:framePr w:w="550" w:h="261" w:hRule="exact" w:wrap="auto" w:vAnchor="page" w:hAnchor="page" w:x="83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289.70</w:t>
      </w:r>
    </w:p>
    <w:p w:rsidR="000A1F9B" w:rsidRDefault="00B27F83">
      <w:pPr>
        <w:pStyle w:val="Normal04"/>
        <w:framePr w:w="550" w:h="261" w:hRule="exact" w:wrap="auto" w:vAnchor="page" w:hAnchor="page" w:x="88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295.10</w:t>
      </w:r>
    </w:p>
    <w:p w:rsidR="000A1F9B" w:rsidRDefault="00B27F83">
      <w:pPr>
        <w:pStyle w:val="Normal04"/>
        <w:framePr w:w="550" w:h="261" w:hRule="exact" w:wrap="auto" w:vAnchor="page" w:hAnchor="page" w:x="94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314.20</w:t>
      </w:r>
    </w:p>
    <w:p w:rsidR="000A1F9B" w:rsidRDefault="00B27F83">
      <w:pPr>
        <w:pStyle w:val="Normal04"/>
        <w:framePr w:w="1024" w:h="261" w:hRule="exact" w:wrap="auto" w:vAnchor="page" w:hAnchor="page" w:x="1801" w:y="117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2F015</w:t>
      </w:r>
    </w:p>
    <w:p w:rsidR="000A1F9B" w:rsidRDefault="00B27F83">
      <w:pPr>
        <w:pStyle w:val="Normal04"/>
        <w:framePr w:w="550" w:h="261" w:hRule="exact" w:wrap="auto" w:vAnchor="page" w:hAnchor="page" w:x="28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191.00</w:t>
      </w:r>
    </w:p>
    <w:p w:rsidR="000A1F9B" w:rsidRDefault="00B27F83">
      <w:pPr>
        <w:pStyle w:val="Normal04"/>
        <w:framePr w:w="550" w:h="261" w:hRule="exact" w:wrap="auto" w:vAnchor="page" w:hAnchor="page" w:x="33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208.30</w:t>
      </w:r>
    </w:p>
    <w:p w:rsidR="000A1F9B" w:rsidRDefault="00B27F83">
      <w:pPr>
        <w:pStyle w:val="Normal04"/>
        <w:framePr w:w="550" w:h="261" w:hRule="exact" w:wrap="auto" w:vAnchor="page" w:hAnchor="page" w:x="39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223.30</w:t>
      </w:r>
    </w:p>
    <w:p w:rsidR="000A1F9B" w:rsidRDefault="00B27F83">
      <w:pPr>
        <w:pStyle w:val="Normal04"/>
        <w:framePr w:w="550" w:h="261" w:hRule="exact" w:wrap="auto" w:vAnchor="page" w:hAnchor="page" w:x="44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246.00</w:t>
      </w:r>
    </w:p>
    <w:p w:rsidR="000A1F9B" w:rsidRDefault="00B27F83">
      <w:pPr>
        <w:pStyle w:val="Normal04"/>
        <w:framePr w:w="550" w:h="261" w:hRule="exact" w:wrap="auto" w:vAnchor="page" w:hAnchor="page" w:x="50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251.90</w:t>
      </w:r>
    </w:p>
    <w:p w:rsidR="000A1F9B" w:rsidRDefault="00B27F83">
      <w:pPr>
        <w:pStyle w:val="Normal04"/>
        <w:framePr w:w="550" w:h="261" w:hRule="exact" w:wrap="auto" w:vAnchor="page" w:hAnchor="page" w:x="55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275.10</w:t>
      </w:r>
    </w:p>
    <w:p w:rsidR="000A1F9B" w:rsidRDefault="00B27F83">
      <w:pPr>
        <w:pStyle w:val="Normal04"/>
        <w:framePr w:w="550" w:h="261" w:hRule="exact" w:wrap="auto" w:vAnchor="page" w:hAnchor="page" w:x="61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278.00</w:t>
      </w:r>
    </w:p>
    <w:p w:rsidR="000A1F9B" w:rsidRDefault="00B27F83">
      <w:pPr>
        <w:pStyle w:val="Normal04"/>
        <w:framePr w:w="550" w:h="261" w:hRule="exact" w:wrap="auto" w:vAnchor="page" w:hAnchor="page" w:x="66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278.00</w:t>
      </w:r>
    </w:p>
    <w:p w:rsidR="000A1F9B" w:rsidRDefault="00B27F83">
      <w:pPr>
        <w:pStyle w:val="Normal04"/>
        <w:framePr w:w="550" w:h="261" w:hRule="exact" w:wrap="auto" w:vAnchor="page" w:hAnchor="page" w:x="72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286.00</w:t>
      </w:r>
    </w:p>
    <w:p w:rsidR="000A1F9B" w:rsidRDefault="00B27F83">
      <w:pPr>
        <w:pStyle w:val="Normal04"/>
        <w:framePr w:w="550" w:h="261" w:hRule="exact" w:wrap="auto" w:vAnchor="page" w:hAnchor="page" w:x="77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283.20</w:t>
      </w:r>
    </w:p>
    <w:p w:rsidR="000A1F9B" w:rsidRDefault="00B27F83">
      <w:pPr>
        <w:pStyle w:val="Normal04"/>
        <w:framePr w:w="550" w:h="261" w:hRule="exact" w:wrap="auto" w:vAnchor="page" w:hAnchor="page" w:x="83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307.00</w:t>
      </w:r>
    </w:p>
    <w:p w:rsidR="000A1F9B" w:rsidRDefault="00B27F83">
      <w:pPr>
        <w:pStyle w:val="Normal04"/>
        <w:framePr w:w="550" w:h="261" w:hRule="exact" w:wrap="auto" w:vAnchor="page" w:hAnchor="page" w:x="88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300.90</w:t>
      </w:r>
    </w:p>
    <w:p w:rsidR="000A1F9B" w:rsidRDefault="00B27F83">
      <w:pPr>
        <w:pStyle w:val="Normal04"/>
        <w:framePr w:w="550" w:h="261" w:hRule="exact" w:wrap="auto" w:vAnchor="page" w:hAnchor="page" w:x="94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313.40</w:t>
      </w:r>
    </w:p>
    <w:p w:rsidR="000A1F9B" w:rsidRDefault="00B27F83">
      <w:pPr>
        <w:pStyle w:val="Normal04"/>
        <w:framePr w:w="1024" w:h="261" w:hRule="exact" w:wrap="auto" w:vAnchor="page" w:hAnchor="page" w:x="1801" w:y="1204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2F016</w:t>
      </w:r>
    </w:p>
    <w:p w:rsidR="000A1F9B" w:rsidRDefault="00B27F83">
      <w:pPr>
        <w:pStyle w:val="Normal04"/>
        <w:framePr w:w="550" w:h="261" w:hRule="exact" w:wrap="auto" w:vAnchor="page" w:hAnchor="page" w:x="28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171.30</w:t>
      </w:r>
    </w:p>
    <w:p w:rsidR="000A1F9B" w:rsidRDefault="00B27F83">
      <w:pPr>
        <w:pStyle w:val="Normal04"/>
        <w:framePr w:w="550" w:h="261" w:hRule="exact" w:wrap="auto" w:vAnchor="page" w:hAnchor="page" w:x="33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184.40</w:t>
      </w:r>
    </w:p>
    <w:p w:rsidR="000A1F9B" w:rsidRDefault="00B27F83">
      <w:pPr>
        <w:pStyle w:val="Normal04"/>
        <w:framePr w:w="550" w:h="261" w:hRule="exact" w:wrap="auto" w:vAnchor="page" w:hAnchor="page" w:x="39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199.90</w:t>
      </w:r>
    </w:p>
    <w:p w:rsidR="000A1F9B" w:rsidRDefault="00B27F83">
      <w:pPr>
        <w:pStyle w:val="Normal04"/>
        <w:framePr w:w="550" w:h="261" w:hRule="exact" w:wrap="auto" w:vAnchor="page" w:hAnchor="page" w:x="44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217.00</w:t>
      </w:r>
    </w:p>
    <w:p w:rsidR="000A1F9B" w:rsidRDefault="00B27F83">
      <w:pPr>
        <w:pStyle w:val="Normal04"/>
        <w:framePr w:w="550" w:h="261" w:hRule="exact" w:wrap="auto" w:vAnchor="page" w:hAnchor="page" w:x="50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226.50</w:t>
      </w:r>
    </w:p>
    <w:p w:rsidR="000A1F9B" w:rsidRDefault="00B27F83">
      <w:pPr>
        <w:pStyle w:val="Normal04"/>
        <w:framePr w:w="550" w:h="261" w:hRule="exact" w:wrap="auto" w:vAnchor="page" w:hAnchor="page" w:x="55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231.70</w:t>
      </w:r>
    </w:p>
    <w:p w:rsidR="000A1F9B" w:rsidRDefault="00B27F83">
      <w:pPr>
        <w:pStyle w:val="Normal04"/>
        <w:framePr w:w="550" w:h="261" w:hRule="exact" w:wrap="auto" w:vAnchor="page" w:hAnchor="page" w:x="61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246.80</w:t>
      </w:r>
    </w:p>
    <w:p w:rsidR="000A1F9B" w:rsidRDefault="00B27F83">
      <w:pPr>
        <w:pStyle w:val="Normal04"/>
        <w:framePr w:w="550" w:h="261" w:hRule="exact" w:wrap="auto" w:vAnchor="page" w:hAnchor="page" w:x="66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247.50</w:t>
      </w:r>
    </w:p>
    <w:p w:rsidR="000A1F9B" w:rsidRDefault="00B27F83">
      <w:pPr>
        <w:pStyle w:val="Normal04"/>
        <w:framePr w:w="550" w:h="261" w:hRule="exact" w:wrap="auto" w:vAnchor="page" w:hAnchor="page" w:x="72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273.30</w:t>
      </w:r>
    </w:p>
    <w:p w:rsidR="000A1F9B" w:rsidRDefault="00B27F83">
      <w:pPr>
        <w:pStyle w:val="Normal04"/>
        <w:framePr w:w="550" w:h="261" w:hRule="exact" w:wrap="auto" w:vAnchor="page" w:hAnchor="page" w:x="77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229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2F017</w:t>
      </w:r>
    </w:p>
    <w:p w:rsidR="000A1F9B" w:rsidRDefault="00B27F83">
      <w:pPr>
        <w:pStyle w:val="Normal04"/>
        <w:framePr w:w="550" w:h="261" w:hRule="exact" w:wrap="auto" w:vAnchor="page" w:hAnchor="page" w:x="28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180.10</w:t>
      </w:r>
    </w:p>
    <w:p w:rsidR="000A1F9B" w:rsidRDefault="00B27F83">
      <w:pPr>
        <w:pStyle w:val="Normal04"/>
        <w:framePr w:w="550" w:h="261" w:hRule="exact" w:wrap="auto" w:vAnchor="page" w:hAnchor="page" w:x="33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196.10</w:t>
      </w:r>
    </w:p>
    <w:p w:rsidR="000A1F9B" w:rsidRDefault="00B27F83">
      <w:pPr>
        <w:pStyle w:val="Normal04"/>
        <w:framePr w:w="550" w:h="261" w:hRule="exact" w:wrap="auto" w:vAnchor="page" w:hAnchor="page" w:x="39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217.30</w:t>
      </w:r>
    </w:p>
    <w:p w:rsidR="000A1F9B" w:rsidRDefault="00B27F83">
      <w:pPr>
        <w:pStyle w:val="Normal04"/>
        <w:framePr w:w="550" w:h="261" w:hRule="exact" w:wrap="auto" w:vAnchor="page" w:hAnchor="page" w:x="44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231.20</w:t>
      </w:r>
    </w:p>
    <w:p w:rsidR="000A1F9B" w:rsidRDefault="00B27F83">
      <w:pPr>
        <w:pStyle w:val="Normal04"/>
        <w:framePr w:w="550" w:h="261" w:hRule="exact" w:wrap="auto" w:vAnchor="page" w:hAnchor="page" w:x="50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241.70</w:t>
      </w:r>
    </w:p>
    <w:p w:rsidR="000A1F9B" w:rsidRDefault="00B27F83">
      <w:pPr>
        <w:pStyle w:val="Normal04"/>
        <w:framePr w:w="550" w:h="261" w:hRule="exact" w:wrap="auto" w:vAnchor="page" w:hAnchor="page" w:x="55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249.40</w:t>
      </w:r>
    </w:p>
    <w:p w:rsidR="000A1F9B" w:rsidRDefault="00B27F83">
      <w:pPr>
        <w:pStyle w:val="Normal04"/>
        <w:framePr w:w="550" w:h="261" w:hRule="exact" w:wrap="auto" w:vAnchor="page" w:hAnchor="page" w:x="61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250.90</w:t>
      </w:r>
    </w:p>
    <w:p w:rsidR="000A1F9B" w:rsidRDefault="00B27F83">
      <w:pPr>
        <w:pStyle w:val="Normal04"/>
        <w:framePr w:w="550" w:h="261" w:hRule="exact" w:wrap="auto" w:vAnchor="page" w:hAnchor="page" w:x="66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252.00</w:t>
      </w:r>
    </w:p>
    <w:p w:rsidR="000A1F9B" w:rsidRDefault="00B27F83">
      <w:pPr>
        <w:pStyle w:val="Normal04"/>
        <w:framePr w:w="550" w:h="261" w:hRule="exact" w:wrap="auto" w:vAnchor="page" w:hAnchor="page" w:x="72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289.00</w:t>
      </w:r>
    </w:p>
    <w:p w:rsidR="000A1F9B" w:rsidRDefault="00B27F83">
      <w:pPr>
        <w:pStyle w:val="Normal04"/>
        <w:framePr w:w="550" w:h="261" w:hRule="exact" w:wrap="auto" w:vAnchor="page" w:hAnchor="page" w:x="77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25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2F018</w:t>
      </w:r>
    </w:p>
    <w:p w:rsidR="000A1F9B" w:rsidRDefault="00B27F83">
      <w:pPr>
        <w:pStyle w:val="Normal04"/>
        <w:framePr w:w="550" w:h="261" w:hRule="exact" w:wrap="auto" w:vAnchor="page" w:hAnchor="page" w:x="28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171.80</w:t>
      </w:r>
    </w:p>
    <w:p w:rsidR="000A1F9B" w:rsidRDefault="00B27F83">
      <w:pPr>
        <w:pStyle w:val="Normal04"/>
        <w:framePr w:w="550" w:h="261" w:hRule="exact" w:wrap="auto" w:vAnchor="page" w:hAnchor="page" w:x="33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194.90</w:t>
      </w:r>
    </w:p>
    <w:p w:rsidR="000A1F9B" w:rsidRDefault="00B27F83">
      <w:pPr>
        <w:pStyle w:val="Normal04"/>
        <w:framePr w:w="550" w:h="261" w:hRule="exact" w:wrap="auto" w:vAnchor="page" w:hAnchor="page" w:x="39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216.30</w:t>
      </w:r>
    </w:p>
    <w:p w:rsidR="000A1F9B" w:rsidRDefault="00B27F83">
      <w:pPr>
        <w:pStyle w:val="Normal04"/>
        <w:framePr w:w="550" w:h="261" w:hRule="exact" w:wrap="auto" w:vAnchor="page" w:hAnchor="page" w:x="44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230.10</w:t>
      </w:r>
    </w:p>
    <w:p w:rsidR="000A1F9B" w:rsidRDefault="00B27F83">
      <w:pPr>
        <w:pStyle w:val="Normal04"/>
        <w:framePr w:w="550" w:h="261" w:hRule="exact" w:wrap="auto" w:vAnchor="page" w:hAnchor="page" w:x="50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240.50</w:t>
      </w:r>
    </w:p>
    <w:p w:rsidR="000A1F9B" w:rsidRDefault="00B27F83">
      <w:pPr>
        <w:pStyle w:val="Normal04"/>
        <w:framePr w:w="550" w:h="261" w:hRule="exact" w:wrap="auto" w:vAnchor="page" w:hAnchor="page" w:x="55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237.10</w:t>
      </w:r>
    </w:p>
    <w:p w:rsidR="000A1F9B" w:rsidRDefault="00B27F83">
      <w:pPr>
        <w:pStyle w:val="Normal04"/>
        <w:framePr w:w="550" w:h="261" w:hRule="exact" w:wrap="auto" w:vAnchor="page" w:hAnchor="page" w:x="61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250.10</w:t>
      </w:r>
    </w:p>
    <w:p w:rsidR="000A1F9B" w:rsidRDefault="00B27F83">
      <w:pPr>
        <w:pStyle w:val="Normal04"/>
        <w:framePr w:w="550" w:h="261" w:hRule="exact" w:wrap="auto" w:vAnchor="page" w:hAnchor="page" w:x="66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257.40</w:t>
      </w:r>
    </w:p>
    <w:p w:rsidR="000A1F9B" w:rsidRDefault="00B27F83">
      <w:pPr>
        <w:pStyle w:val="Normal04"/>
        <w:framePr w:w="550" w:h="261" w:hRule="exact" w:wrap="auto" w:vAnchor="page" w:hAnchor="page" w:x="72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279.20</w:t>
      </w:r>
    </w:p>
    <w:p w:rsidR="000A1F9B" w:rsidRDefault="00B27F83">
      <w:pPr>
        <w:pStyle w:val="Normal04"/>
        <w:framePr w:w="550" w:h="261" w:hRule="exact" w:wrap="auto" w:vAnchor="page" w:hAnchor="page" w:x="77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8265" w:h="405" w:hRule="exact" w:wrap="auto" w:vAnchor="page" w:hAnchor="page" w:x="1981" w:y="1292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P=Pretest Phase            D=Dosing Phase            R=Recovery Phase     </w:t>
      </w:r>
    </w:p>
    <w:p w:rsidR="000A1F9B" w:rsidRDefault="00B27F83">
      <w:pPr>
        <w:pStyle w:val="Normal04"/>
        <w:framePr w:w="1860" w:h="299" w:hRule="exact" w:wrap="auto" w:vAnchor="page" w:hAnchor="page" w:x="1876" w:y="13392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“</w:t>
      </w:r>
      <w:r>
        <w:rPr>
          <w:rFonts w:ascii="宋体" w:eastAsia="宋体" w:hAnsi="宋体"/>
          <w:color w:val="000000"/>
          <w:kern w:val="2"/>
          <w:sz w:val="15"/>
        </w:rPr>
        <w:noBreakHyphen/>
        <w:t>”</w:t>
      </w:r>
      <w:r>
        <w:rPr>
          <w:rFonts w:ascii="宋体" w:eastAsia="宋体" w:hAnsi="宋体"/>
          <w:color w:val="000000"/>
          <w:kern w:val="2"/>
          <w:sz w:val="15"/>
        </w:rPr>
        <w:t>表示不适用</w:t>
      </w:r>
    </w:p>
    <w:p w:rsidR="000A1F9B" w:rsidRDefault="00B27F83">
      <w:pPr>
        <w:pStyle w:val="Normal04"/>
        <w:spacing w:line="1" w:lineRule="auto"/>
      </w:pPr>
      <w:r>
        <w:br w:type="page"/>
      </w:r>
    </w:p>
    <w:p w:rsidR="000A1F9B" w:rsidRDefault="00B27F83">
      <w:pPr>
        <w:pStyle w:val="Normal04"/>
        <w:framePr w:w="8235" w:h="540" w:hRule="exact" w:wrap="auto" w:vAnchor="page" w:hAnchor="page" w:x="1801" w:y="15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b/>
          <w:color w:val="000000"/>
          <w:kern w:val="2"/>
          <w:sz w:val="19"/>
        </w:rPr>
      </w:pPr>
      <w:r>
        <w:pict>
          <v:line id="_x0000_s3268" style="position:absolute;left:0;text-align:left;z-index:-251630592;mso-position-horizontal-relative:page;mso-position-vertical-relative:page" from="90.05pt,104.9pt" to="507.85pt,104.9pt" o:allowincell="f">
            <w10:wrap anchorx="page" anchory="page"/>
          </v:line>
        </w:pict>
      </w:r>
      <w:r>
        <w:pict>
          <v:line id="_x0000_s3267" style="position:absolute;left:0;text-align:left;z-index:-251629568;mso-position-horizontal-relative:page;mso-position-vertical-relative:page" from="90.05pt,125.15pt" to="504.85pt,125.15pt" o:allowincell="f">
            <w10:wrap anchorx="page" anchory="page"/>
          </v:line>
        </w:pict>
      </w:r>
      <w:r>
        <w:pict>
          <v:line id="_x0000_s3266" style="position:absolute;left:0;text-align:left;z-index:-251628544;mso-position-horizontal-relative:page;mso-position-vertical-relative:page" from="96.05pt,646.35pt" to="513.1pt,646.3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Body Weight Report with Individual Values</w:t>
      </w:r>
    </w:p>
    <w:p w:rsidR="000A1F9B" w:rsidRDefault="00B27F83">
      <w:pPr>
        <w:pStyle w:val="Normal04"/>
        <w:framePr w:w="8235" w:h="540" w:hRule="exact" w:wrap="auto" w:vAnchor="page" w:hAnchor="page" w:x="1801" w:y="15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体重测定结果个体数据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(g)</w:t>
      </w:r>
    </w:p>
    <w:p w:rsidR="000A1F9B" w:rsidRDefault="00B27F83">
      <w:pPr>
        <w:pStyle w:val="Normal04"/>
        <w:framePr w:w="945" w:h="255" w:hRule="exact" w:wrap="auto" w:vAnchor="page" w:hAnchor="page" w:x="1816" w:y="2188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动物编号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     </w:t>
      </w:r>
    </w:p>
    <w:p w:rsidR="000A1F9B" w:rsidRDefault="00B27F83">
      <w:pPr>
        <w:pStyle w:val="Normal04"/>
        <w:framePr w:w="550" w:h="360" w:hRule="exact" w:wrap="auto" w:vAnchor="page" w:hAnchor="page" w:x="28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P5</w:t>
      </w:r>
    </w:p>
    <w:p w:rsidR="000A1F9B" w:rsidRDefault="00B27F83">
      <w:pPr>
        <w:pStyle w:val="Normal04"/>
        <w:framePr w:w="550" w:h="360" w:hRule="exact" w:wrap="auto" w:vAnchor="page" w:hAnchor="page" w:x="33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D3</w:t>
      </w:r>
    </w:p>
    <w:p w:rsidR="000A1F9B" w:rsidRDefault="00B27F83">
      <w:pPr>
        <w:pStyle w:val="Normal04"/>
        <w:framePr w:w="550" w:h="360" w:hRule="exact" w:wrap="auto" w:vAnchor="page" w:hAnchor="page" w:x="39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D7</w:t>
      </w:r>
    </w:p>
    <w:p w:rsidR="000A1F9B" w:rsidRDefault="00B27F83">
      <w:pPr>
        <w:pStyle w:val="Normal04"/>
        <w:framePr w:w="550" w:h="360" w:hRule="exact" w:wrap="auto" w:vAnchor="page" w:hAnchor="page" w:x="44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D10</w:t>
      </w:r>
    </w:p>
    <w:p w:rsidR="000A1F9B" w:rsidRDefault="00B27F83">
      <w:pPr>
        <w:pStyle w:val="Normal04"/>
        <w:framePr w:w="550" w:h="360" w:hRule="exact" w:wrap="auto" w:vAnchor="page" w:hAnchor="page" w:x="50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D14</w:t>
      </w:r>
    </w:p>
    <w:p w:rsidR="000A1F9B" w:rsidRDefault="00B27F83">
      <w:pPr>
        <w:pStyle w:val="Normal04"/>
        <w:framePr w:w="550" w:h="360" w:hRule="exact" w:wrap="auto" w:vAnchor="page" w:hAnchor="page" w:x="55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D17</w:t>
      </w:r>
    </w:p>
    <w:p w:rsidR="000A1F9B" w:rsidRDefault="00B27F83">
      <w:pPr>
        <w:pStyle w:val="Normal04"/>
        <w:framePr w:w="550" w:h="360" w:hRule="exact" w:wrap="auto" w:vAnchor="page" w:hAnchor="page" w:x="61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D21</w:t>
      </w:r>
    </w:p>
    <w:p w:rsidR="000A1F9B" w:rsidRDefault="00B27F83">
      <w:pPr>
        <w:pStyle w:val="Normal04"/>
        <w:framePr w:w="550" w:h="360" w:hRule="exact" w:wrap="auto" w:vAnchor="page" w:hAnchor="page" w:x="66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D24</w:t>
      </w:r>
    </w:p>
    <w:p w:rsidR="000A1F9B" w:rsidRDefault="00B27F83">
      <w:pPr>
        <w:pStyle w:val="Normal04"/>
        <w:framePr w:w="550" w:h="360" w:hRule="exact" w:wrap="auto" w:vAnchor="page" w:hAnchor="page" w:x="72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D28</w:t>
      </w:r>
    </w:p>
    <w:p w:rsidR="000A1F9B" w:rsidRDefault="00B27F83">
      <w:pPr>
        <w:pStyle w:val="Normal04"/>
        <w:framePr w:w="550" w:h="360" w:hRule="exact" w:wrap="auto" w:vAnchor="page" w:hAnchor="page" w:x="77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R7</w:t>
      </w:r>
    </w:p>
    <w:p w:rsidR="000A1F9B" w:rsidRDefault="00B27F83">
      <w:pPr>
        <w:pStyle w:val="Normal04"/>
        <w:framePr w:w="550" w:h="360" w:hRule="exact" w:wrap="auto" w:vAnchor="page" w:hAnchor="page" w:x="83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R14</w:t>
      </w:r>
    </w:p>
    <w:p w:rsidR="000A1F9B" w:rsidRDefault="00B27F83">
      <w:pPr>
        <w:pStyle w:val="Normal04"/>
        <w:framePr w:w="550" w:h="360" w:hRule="exact" w:wrap="auto" w:vAnchor="page" w:hAnchor="page" w:x="88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R21</w:t>
      </w:r>
    </w:p>
    <w:p w:rsidR="000A1F9B" w:rsidRDefault="00B27F83">
      <w:pPr>
        <w:pStyle w:val="Normal04"/>
        <w:framePr w:w="550" w:h="360" w:hRule="exact" w:wrap="auto" w:vAnchor="page" w:hAnchor="page" w:x="94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R28</w:t>
      </w:r>
    </w:p>
    <w:p w:rsidR="000A1F9B" w:rsidRDefault="00B27F83">
      <w:pPr>
        <w:pStyle w:val="Normal04"/>
        <w:framePr w:w="1024" w:h="261" w:hRule="exact" w:wrap="auto" w:vAnchor="page" w:hAnchor="page" w:x="1801" w:y="25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2F019</w:t>
      </w:r>
    </w:p>
    <w:p w:rsidR="000A1F9B" w:rsidRDefault="00B27F83">
      <w:pPr>
        <w:pStyle w:val="Normal04"/>
        <w:framePr w:w="550" w:h="261" w:hRule="exact" w:wrap="auto" w:vAnchor="page" w:hAnchor="page" w:x="28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179.10</w:t>
      </w:r>
    </w:p>
    <w:p w:rsidR="000A1F9B" w:rsidRDefault="00B27F83">
      <w:pPr>
        <w:pStyle w:val="Normal04"/>
        <w:framePr w:w="550" w:h="261" w:hRule="exact" w:wrap="auto" w:vAnchor="page" w:hAnchor="page" w:x="33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194.10</w:t>
      </w:r>
    </w:p>
    <w:p w:rsidR="000A1F9B" w:rsidRDefault="00B27F83">
      <w:pPr>
        <w:pStyle w:val="Normal04"/>
        <w:framePr w:w="550" w:h="261" w:hRule="exact" w:wrap="auto" w:vAnchor="page" w:hAnchor="page" w:x="39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216.60</w:t>
      </w:r>
    </w:p>
    <w:p w:rsidR="000A1F9B" w:rsidRDefault="00B27F83">
      <w:pPr>
        <w:pStyle w:val="Normal04"/>
        <w:framePr w:w="550" w:h="261" w:hRule="exact" w:wrap="auto" w:vAnchor="page" w:hAnchor="page" w:x="44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229.30</w:t>
      </w:r>
    </w:p>
    <w:p w:rsidR="000A1F9B" w:rsidRDefault="00B27F83">
      <w:pPr>
        <w:pStyle w:val="Normal04"/>
        <w:framePr w:w="550" w:h="261" w:hRule="exact" w:wrap="auto" w:vAnchor="page" w:hAnchor="page" w:x="50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238.10</w:t>
      </w:r>
    </w:p>
    <w:p w:rsidR="000A1F9B" w:rsidRDefault="00B27F83">
      <w:pPr>
        <w:pStyle w:val="Normal04"/>
        <w:framePr w:w="550" w:h="261" w:hRule="exact" w:wrap="auto" w:vAnchor="page" w:hAnchor="page" w:x="55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248.30</w:t>
      </w:r>
    </w:p>
    <w:p w:rsidR="000A1F9B" w:rsidRDefault="00B27F83">
      <w:pPr>
        <w:pStyle w:val="Normal04"/>
        <w:framePr w:w="550" w:h="261" w:hRule="exact" w:wrap="auto" w:vAnchor="page" w:hAnchor="page" w:x="61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260.70</w:t>
      </w:r>
    </w:p>
    <w:p w:rsidR="000A1F9B" w:rsidRDefault="00B27F83">
      <w:pPr>
        <w:pStyle w:val="Normal04"/>
        <w:framePr w:w="550" w:h="261" w:hRule="exact" w:wrap="auto" w:vAnchor="page" w:hAnchor="page" w:x="66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259.80</w:t>
      </w:r>
    </w:p>
    <w:p w:rsidR="000A1F9B" w:rsidRDefault="00B27F83">
      <w:pPr>
        <w:pStyle w:val="Normal04"/>
        <w:framePr w:w="550" w:h="261" w:hRule="exact" w:wrap="auto" w:vAnchor="page" w:hAnchor="page" w:x="72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273.40</w:t>
      </w:r>
    </w:p>
    <w:p w:rsidR="000A1F9B" w:rsidRDefault="00B27F83">
      <w:pPr>
        <w:pStyle w:val="Normal04"/>
        <w:framePr w:w="550" w:h="261" w:hRule="exact" w:wrap="auto" w:vAnchor="page" w:hAnchor="page" w:x="77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275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2F020</w:t>
      </w:r>
    </w:p>
    <w:p w:rsidR="000A1F9B" w:rsidRDefault="00B27F83">
      <w:pPr>
        <w:pStyle w:val="Normal04"/>
        <w:framePr w:w="550" w:h="261" w:hRule="exact" w:wrap="auto" w:vAnchor="page" w:hAnchor="page" w:x="28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174.20</w:t>
      </w:r>
    </w:p>
    <w:p w:rsidR="000A1F9B" w:rsidRDefault="00B27F83">
      <w:pPr>
        <w:pStyle w:val="Normal04"/>
        <w:framePr w:w="550" w:h="261" w:hRule="exact" w:wrap="auto" w:vAnchor="page" w:hAnchor="page" w:x="33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191.00</w:t>
      </w:r>
    </w:p>
    <w:p w:rsidR="000A1F9B" w:rsidRDefault="00B27F83">
      <w:pPr>
        <w:pStyle w:val="Normal04"/>
        <w:framePr w:w="550" w:h="261" w:hRule="exact" w:wrap="auto" w:vAnchor="page" w:hAnchor="page" w:x="39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208.80</w:t>
      </w:r>
    </w:p>
    <w:p w:rsidR="000A1F9B" w:rsidRDefault="00B27F83">
      <w:pPr>
        <w:pStyle w:val="Normal04"/>
        <w:framePr w:w="550" w:h="261" w:hRule="exact" w:wrap="auto" w:vAnchor="page" w:hAnchor="page" w:x="44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216.40</w:t>
      </w:r>
    </w:p>
    <w:p w:rsidR="000A1F9B" w:rsidRDefault="00B27F83">
      <w:pPr>
        <w:pStyle w:val="Normal04"/>
        <w:framePr w:w="550" w:h="261" w:hRule="exact" w:wrap="auto" w:vAnchor="page" w:hAnchor="page" w:x="50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226.90</w:t>
      </w:r>
    </w:p>
    <w:p w:rsidR="000A1F9B" w:rsidRDefault="00B27F83">
      <w:pPr>
        <w:pStyle w:val="Normal04"/>
        <w:framePr w:w="550" w:h="261" w:hRule="exact" w:wrap="auto" w:vAnchor="page" w:hAnchor="page" w:x="55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230.50</w:t>
      </w:r>
    </w:p>
    <w:p w:rsidR="000A1F9B" w:rsidRDefault="00B27F83">
      <w:pPr>
        <w:pStyle w:val="Normal04"/>
        <w:framePr w:w="550" w:h="261" w:hRule="exact" w:wrap="auto" w:vAnchor="page" w:hAnchor="page" w:x="61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243.50</w:t>
      </w:r>
    </w:p>
    <w:p w:rsidR="000A1F9B" w:rsidRDefault="00B27F83">
      <w:pPr>
        <w:pStyle w:val="Normal04"/>
        <w:framePr w:w="550" w:h="261" w:hRule="exact" w:wrap="auto" w:vAnchor="page" w:hAnchor="page" w:x="66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247.50</w:t>
      </w:r>
    </w:p>
    <w:p w:rsidR="000A1F9B" w:rsidRDefault="00B27F83">
      <w:pPr>
        <w:pStyle w:val="Normal04"/>
        <w:framePr w:w="550" w:h="261" w:hRule="exact" w:wrap="auto" w:vAnchor="page" w:hAnchor="page" w:x="72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261.70</w:t>
      </w:r>
    </w:p>
    <w:p w:rsidR="000A1F9B" w:rsidRDefault="00B27F83">
      <w:pPr>
        <w:pStyle w:val="Normal04"/>
        <w:framePr w:w="550" w:h="261" w:hRule="exact" w:wrap="auto" w:vAnchor="page" w:hAnchor="page" w:x="77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0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2F021</w:t>
      </w:r>
    </w:p>
    <w:p w:rsidR="000A1F9B" w:rsidRDefault="00B27F83">
      <w:pPr>
        <w:pStyle w:val="Normal04"/>
        <w:framePr w:w="550" w:h="261" w:hRule="exact" w:wrap="auto" w:vAnchor="page" w:hAnchor="page" w:x="28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180.50</w:t>
      </w:r>
    </w:p>
    <w:p w:rsidR="000A1F9B" w:rsidRDefault="00B27F83">
      <w:pPr>
        <w:pStyle w:val="Normal04"/>
        <w:framePr w:w="550" w:h="261" w:hRule="exact" w:wrap="auto" w:vAnchor="page" w:hAnchor="page" w:x="33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202.70</w:t>
      </w:r>
    </w:p>
    <w:p w:rsidR="000A1F9B" w:rsidRDefault="00B27F83">
      <w:pPr>
        <w:pStyle w:val="Normal04"/>
        <w:framePr w:w="550" w:h="261" w:hRule="exact" w:wrap="auto" w:vAnchor="page" w:hAnchor="page" w:x="39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223.20</w:t>
      </w:r>
    </w:p>
    <w:p w:rsidR="000A1F9B" w:rsidRDefault="00B27F83">
      <w:pPr>
        <w:pStyle w:val="Normal04"/>
        <w:framePr w:w="550" w:h="261" w:hRule="exact" w:wrap="auto" w:vAnchor="page" w:hAnchor="page" w:x="44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237.80</w:t>
      </w:r>
    </w:p>
    <w:p w:rsidR="000A1F9B" w:rsidRDefault="00B27F83">
      <w:pPr>
        <w:pStyle w:val="Normal04"/>
        <w:framePr w:w="550" w:h="261" w:hRule="exact" w:wrap="auto" w:vAnchor="page" w:hAnchor="page" w:x="50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249.40</w:t>
      </w:r>
    </w:p>
    <w:p w:rsidR="000A1F9B" w:rsidRDefault="00B27F83">
      <w:pPr>
        <w:pStyle w:val="Normal04"/>
        <w:framePr w:w="550" w:h="261" w:hRule="exact" w:wrap="auto" w:vAnchor="page" w:hAnchor="page" w:x="55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248.40</w:t>
      </w:r>
    </w:p>
    <w:p w:rsidR="000A1F9B" w:rsidRDefault="00B27F83">
      <w:pPr>
        <w:pStyle w:val="Normal04"/>
        <w:framePr w:w="550" w:h="261" w:hRule="exact" w:wrap="auto" w:vAnchor="page" w:hAnchor="page" w:x="61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261.30</w:t>
      </w:r>
    </w:p>
    <w:p w:rsidR="000A1F9B" w:rsidRDefault="00B27F83">
      <w:pPr>
        <w:pStyle w:val="Normal04"/>
        <w:framePr w:w="550" w:h="261" w:hRule="exact" w:wrap="auto" w:vAnchor="page" w:hAnchor="page" w:x="66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277.10</w:t>
      </w:r>
    </w:p>
    <w:p w:rsidR="000A1F9B" w:rsidRDefault="00B27F83">
      <w:pPr>
        <w:pStyle w:val="Normal04"/>
        <w:framePr w:w="550" w:h="261" w:hRule="exact" w:wrap="auto" w:vAnchor="page" w:hAnchor="page" w:x="72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276.10</w:t>
      </w:r>
    </w:p>
    <w:p w:rsidR="000A1F9B" w:rsidRDefault="00B27F83">
      <w:pPr>
        <w:pStyle w:val="Normal04"/>
        <w:framePr w:w="550" w:h="261" w:hRule="exact" w:wrap="auto" w:vAnchor="page" w:hAnchor="page" w:x="77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26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2F022</w:t>
      </w:r>
    </w:p>
    <w:p w:rsidR="000A1F9B" w:rsidRDefault="00B27F83">
      <w:pPr>
        <w:pStyle w:val="Normal04"/>
        <w:framePr w:w="550" w:h="261" w:hRule="exact" w:wrap="auto" w:vAnchor="page" w:hAnchor="page" w:x="28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178.00</w:t>
      </w:r>
    </w:p>
    <w:p w:rsidR="000A1F9B" w:rsidRDefault="00B27F83">
      <w:pPr>
        <w:pStyle w:val="Normal04"/>
        <w:framePr w:w="550" w:h="261" w:hRule="exact" w:wrap="auto" w:vAnchor="page" w:hAnchor="page" w:x="33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192.50</w:t>
      </w:r>
    </w:p>
    <w:p w:rsidR="000A1F9B" w:rsidRDefault="00B27F83">
      <w:pPr>
        <w:pStyle w:val="Normal04"/>
        <w:framePr w:w="550" w:h="261" w:hRule="exact" w:wrap="auto" w:vAnchor="page" w:hAnchor="page" w:x="39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200.00</w:t>
      </w:r>
    </w:p>
    <w:p w:rsidR="000A1F9B" w:rsidRDefault="00B27F83">
      <w:pPr>
        <w:pStyle w:val="Normal04"/>
        <w:framePr w:w="550" w:h="261" w:hRule="exact" w:wrap="auto" w:vAnchor="page" w:hAnchor="page" w:x="44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202.00</w:t>
      </w:r>
    </w:p>
    <w:p w:rsidR="000A1F9B" w:rsidRDefault="00B27F83">
      <w:pPr>
        <w:pStyle w:val="Normal04"/>
        <w:framePr w:w="550" w:h="261" w:hRule="exact" w:wrap="auto" w:vAnchor="page" w:hAnchor="page" w:x="50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209.20</w:t>
      </w:r>
    </w:p>
    <w:p w:rsidR="000A1F9B" w:rsidRDefault="00B27F83">
      <w:pPr>
        <w:pStyle w:val="Normal04"/>
        <w:framePr w:w="550" w:h="261" w:hRule="exact" w:wrap="auto" w:vAnchor="page" w:hAnchor="page" w:x="55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219.70</w:t>
      </w:r>
    </w:p>
    <w:p w:rsidR="000A1F9B" w:rsidRDefault="00B27F83">
      <w:pPr>
        <w:pStyle w:val="Normal04"/>
        <w:framePr w:w="550" w:h="261" w:hRule="exact" w:wrap="auto" w:vAnchor="page" w:hAnchor="page" w:x="61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221.30</w:t>
      </w:r>
    </w:p>
    <w:p w:rsidR="000A1F9B" w:rsidRDefault="00B27F83">
      <w:pPr>
        <w:pStyle w:val="Normal04"/>
        <w:framePr w:w="550" w:h="261" w:hRule="exact" w:wrap="auto" w:vAnchor="page" w:hAnchor="page" w:x="66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230.50</w:t>
      </w:r>
    </w:p>
    <w:p w:rsidR="000A1F9B" w:rsidRDefault="00B27F83">
      <w:pPr>
        <w:pStyle w:val="Normal04"/>
        <w:framePr w:w="550" w:h="261" w:hRule="exact" w:wrap="auto" w:vAnchor="page" w:hAnchor="page" w:x="72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247.40</w:t>
      </w:r>
    </w:p>
    <w:p w:rsidR="000A1F9B" w:rsidRDefault="00B27F83">
      <w:pPr>
        <w:pStyle w:val="Normal04"/>
        <w:framePr w:w="550" w:h="261" w:hRule="exact" w:wrap="auto" w:vAnchor="page" w:hAnchor="page" w:x="77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5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2F023</w:t>
      </w:r>
    </w:p>
    <w:p w:rsidR="000A1F9B" w:rsidRDefault="00B27F83">
      <w:pPr>
        <w:pStyle w:val="Normal04"/>
        <w:framePr w:w="550" w:h="261" w:hRule="exact" w:wrap="auto" w:vAnchor="page" w:hAnchor="page" w:x="28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178.20</w:t>
      </w:r>
    </w:p>
    <w:p w:rsidR="000A1F9B" w:rsidRDefault="00B27F83">
      <w:pPr>
        <w:pStyle w:val="Normal04"/>
        <w:framePr w:w="550" w:h="261" w:hRule="exact" w:wrap="auto" w:vAnchor="page" w:hAnchor="page" w:x="33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209.10</w:t>
      </w:r>
    </w:p>
    <w:p w:rsidR="000A1F9B" w:rsidRDefault="00B27F83">
      <w:pPr>
        <w:pStyle w:val="Normal04"/>
        <w:framePr w:w="550" w:h="261" w:hRule="exact" w:wrap="auto" w:vAnchor="page" w:hAnchor="page" w:x="39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220.40</w:t>
      </w:r>
    </w:p>
    <w:p w:rsidR="000A1F9B" w:rsidRDefault="00B27F83">
      <w:pPr>
        <w:pStyle w:val="Normal04"/>
        <w:framePr w:w="550" w:h="261" w:hRule="exact" w:wrap="auto" w:vAnchor="page" w:hAnchor="page" w:x="44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222.50</w:t>
      </w:r>
    </w:p>
    <w:p w:rsidR="000A1F9B" w:rsidRDefault="00B27F83">
      <w:pPr>
        <w:pStyle w:val="Normal04"/>
        <w:framePr w:w="550" w:h="261" w:hRule="exact" w:wrap="auto" w:vAnchor="page" w:hAnchor="page" w:x="50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234.90</w:t>
      </w:r>
    </w:p>
    <w:p w:rsidR="000A1F9B" w:rsidRDefault="00B27F83">
      <w:pPr>
        <w:pStyle w:val="Normal04"/>
        <w:framePr w:w="550" w:h="261" w:hRule="exact" w:wrap="auto" w:vAnchor="page" w:hAnchor="page" w:x="55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250.70</w:t>
      </w:r>
    </w:p>
    <w:p w:rsidR="000A1F9B" w:rsidRDefault="00B27F83">
      <w:pPr>
        <w:pStyle w:val="Normal04"/>
        <w:framePr w:w="550" w:h="261" w:hRule="exact" w:wrap="auto" w:vAnchor="page" w:hAnchor="page" w:x="61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255.70</w:t>
      </w:r>
    </w:p>
    <w:p w:rsidR="000A1F9B" w:rsidRDefault="00B27F83">
      <w:pPr>
        <w:pStyle w:val="Normal04"/>
        <w:framePr w:w="550" w:h="261" w:hRule="exact" w:wrap="auto" w:vAnchor="page" w:hAnchor="page" w:x="66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269.50</w:t>
      </w:r>
    </w:p>
    <w:p w:rsidR="000A1F9B" w:rsidRDefault="00B27F83">
      <w:pPr>
        <w:pStyle w:val="Normal04"/>
        <w:framePr w:w="550" w:h="261" w:hRule="exact" w:wrap="auto" w:vAnchor="page" w:hAnchor="page" w:x="72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275.70</w:t>
      </w:r>
    </w:p>
    <w:p w:rsidR="000A1F9B" w:rsidRDefault="00B27F83">
      <w:pPr>
        <w:pStyle w:val="Normal04"/>
        <w:framePr w:w="550" w:h="261" w:hRule="exact" w:wrap="auto" w:vAnchor="page" w:hAnchor="page" w:x="77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7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3F001</w:t>
      </w:r>
    </w:p>
    <w:p w:rsidR="000A1F9B" w:rsidRDefault="00B27F83">
      <w:pPr>
        <w:pStyle w:val="Normal04"/>
        <w:framePr w:w="550" w:h="261" w:hRule="exact" w:wrap="auto" w:vAnchor="page" w:hAnchor="page" w:x="28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182.10</w:t>
      </w:r>
    </w:p>
    <w:p w:rsidR="000A1F9B" w:rsidRDefault="00B27F83">
      <w:pPr>
        <w:pStyle w:val="Normal04"/>
        <w:framePr w:w="550" w:h="261" w:hRule="exact" w:wrap="auto" w:vAnchor="page" w:hAnchor="page" w:x="33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198.20</w:t>
      </w:r>
    </w:p>
    <w:p w:rsidR="000A1F9B" w:rsidRDefault="00B27F83">
      <w:pPr>
        <w:pStyle w:val="Normal04"/>
        <w:framePr w:w="550" w:h="261" w:hRule="exact" w:wrap="auto" w:vAnchor="page" w:hAnchor="page" w:x="39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216.70</w:t>
      </w:r>
    </w:p>
    <w:p w:rsidR="000A1F9B" w:rsidRDefault="00B27F83">
      <w:pPr>
        <w:pStyle w:val="Normal04"/>
        <w:framePr w:w="550" w:h="261" w:hRule="exact" w:wrap="auto" w:vAnchor="page" w:hAnchor="page" w:x="44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216.50</w:t>
      </w:r>
    </w:p>
    <w:p w:rsidR="000A1F9B" w:rsidRDefault="00B27F83">
      <w:pPr>
        <w:pStyle w:val="Normal04"/>
        <w:framePr w:w="550" w:h="261" w:hRule="exact" w:wrap="auto" w:vAnchor="page" w:hAnchor="page" w:x="50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227.50</w:t>
      </w:r>
    </w:p>
    <w:p w:rsidR="000A1F9B" w:rsidRDefault="00B27F83">
      <w:pPr>
        <w:pStyle w:val="Normal04"/>
        <w:framePr w:w="550" w:h="261" w:hRule="exact" w:wrap="auto" w:vAnchor="page" w:hAnchor="page" w:x="55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227.30</w:t>
      </w:r>
    </w:p>
    <w:p w:rsidR="000A1F9B" w:rsidRDefault="00B27F83">
      <w:pPr>
        <w:pStyle w:val="Normal04"/>
        <w:framePr w:w="550" w:h="261" w:hRule="exact" w:wrap="auto" w:vAnchor="page" w:hAnchor="page" w:x="61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242.40</w:t>
      </w:r>
    </w:p>
    <w:p w:rsidR="000A1F9B" w:rsidRDefault="00B27F83">
      <w:pPr>
        <w:pStyle w:val="Normal04"/>
        <w:framePr w:w="550" w:h="261" w:hRule="exact" w:wrap="auto" w:vAnchor="page" w:hAnchor="page" w:x="66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251.90</w:t>
      </w:r>
    </w:p>
    <w:p w:rsidR="000A1F9B" w:rsidRDefault="00B27F83">
      <w:pPr>
        <w:pStyle w:val="Normal04"/>
        <w:framePr w:w="550" w:h="261" w:hRule="exact" w:wrap="auto" w:vAnchor="page" w:hAnchor="page" w:x="72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271.80</w:t>
      </w:r>
    </w:p>
    <w:p w:rsidR="000A1F9B" w:rsidRDefault="00B27F83">
      <w:pPr>
        <w:pStyle w:val="Normal04"/>
        <w:framePr w:w="550" w:h="261" w:hRule="exact" w:wrap="auto" w:vAnchor="page" w:hAnchor="page" w:x="77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0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3F002</w:t>
      </w:r>
    </w:p>
    <w:p w:rsidR="000A1F9B" w:rsidRDefault="00B27F83">
      <w:pPr>
        <w:pStyle w:val="Normal04"/>
        <w:framePr w:w="550" w:h="261" w:hRule="exact" w:wrap="auto" w:vAnchor="page" w:hAnchor="page" w:x="28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178.10</w:t>
      </w:r>
    </w:p>
    <w:p w:rsidR="000A1F9B" w:rsidRDefault="00B27F83">
      <w:pPr>
        <w:pStyle w:val="Normal04"/>
        <w:framePr w:w="550" w:h="261" w:hRule="exact" w:wrap="auto" w:vAnchor="page" w:hAnchor="page" w:x="33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203.20</w:t>
      </w:r>
    </w:p>
    <w:p w:rsidR="000A1F9B" w:rsidRDefault="00B27F83">
      <w:pPr>
        <w:pStyle w:val="Normal04"/>
        <w:framePr w:w="550" w:h="261" w:hRule="exact" w:wrap="auto" w:vAnchor="page" w:hAnchor="page" w:x="39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219.30</w:t>
      </w:r>
    </w:p>
    <w:p w:rsidR="000A1F9B" w:rsidRDefault="00B27F83">
      <w:pPr>
        <w:pStyle w:val="Normal04"/>
        <w:framePr w:w="550" w:h="261" w:hRule="exact" w:wrap="auto" w:vAnchor="page" w:hAnchor="page" w:x="44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222.40</w:t>
      </w:r>
    </w:p>
    <w:p w:rsidR="000A1F9B" w:rsidRDefault="00B27F83">
      <w:pPr>
        <w:pStyle w:val="Normal04"/>
        <w:framePr w:w="550" w:h="261" w:hRule="exact" w:wrap="auto" w:vAnchor="page" w:hAnchor="page" w:x="50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235.90</w:t>
      </w:r>
    </w:p>
    <w:p w:rsidR="000A1F9B" w:rsidRDefault="00B27F83">
      <w:pPr>
        <w:pStyle w:val="Normal04"/>
        <w:framePr w:w="550" w:h="261" w:hRule="exact" w:wrap="auto" w:vAnchor="page" w:hAnchor="page" w:x="55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244.30</w:t>
      </w:r>
    </w:p>
    <w:p w:rsidR="000A1F9B" w:rsidRDefault="00B27F83">
      <w:pPr>
        <w:pStyle w:val="Normal04"/>
        <w:framePr w:w="550" w:h="261" w:hRule="exact" w:wrap="auto" w:vAnchor="page" w:hAnchor="page" w:x="61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251.70</w:t>
      </w:r>
    </w:p>
    <w:p w:rsidR="000A1F9B" w:rsidRDefault="00B27F83">
      <w:pPr>
        <w:pStyle w:val="Normal04"/>
        <w:framePr w:w="550" w:h="261" w:hRule="exact" w:wrap="auto" w:vAnchor="page" w:hAnchor="page" w:x="66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264.30</w:t>
      </w:r>
    </w:p>
    <w:p w:rsidR="000A1F9B" w:rsidRDefault="00B27F83">
      <w:pPr>
        <w:pStyle w:val="Normal04"/>
        <w:framePr w:w="550" w:h="261" w:hRule="exact" w:wrap="auto" w:vAnchor="page" w:hAnchor="page" w:x="72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273.30</w:t>
      </w:r>
    </w:p>
    <w:p w:rsidR="000A1F9B" w:rsidRDefault="00B27F83">
      <w:pPr>
        <w:pStyle w:val="Normal04"/>
        <w:framePr w:w="550" w:h="261" w:hRule="exact" w:wrap="auto" w:vAnchor="page" w:hAnchor="page" w:x="77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3F003</w:t>
      </w:r>
    </w:p>
    <w:p w:rsidR="000A1F9B" w:rsidRDefault="00B27F83">
      <w:pPr>
        <w:pStyle w:val="Normal04"/>
        <w:framePr w:w="550" w:h="261" w:hRule="exact" w:wrap="auto" w:vAnchor="page" w:hAnchor="page" w:x="28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173.10</w:t>
      </w:r>
    </w:p>
    <w:p w:rsidR="000A1F9B" w:rsidRDefault="00B27F83">
      <w:pPr>
        <w:pStyle w:val="Normal04"/>
        <w:framePr w:w="550" w:h="261" w:hRule="exact" w:wrap="auto" w:vAnchor="page" w:hAnchor="page" w:x="33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187.70</w:t>
      </w:r>
    </w:p>
    <w:p w:rsidR="000A1F9B" w:rsidRDefault="00B27F83">
      <w:pPr>
        <w:pStyle w:val="Normal04"/>
        <w:framePr w:w="550" w:h="261" w:hRule="exact" w:wrap="auto" w:vAnchor="page" w:hAnchor="page" w:x="39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199.00</w:t>
      </w:r>
    </w:p>
    <w:p w:rsidR="000A1F9B" w:rsidRDefault="00B27F83">
      <w:pPr>
        <w:pStyle w:val="Normal04"/>
        <w:framePr w:w="550" w:h="261" w:hRule="exact" w:wrap="auto" w:vAnchor="page" w:hAnchor="page" w:x="44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204.60</w:t>
      </w:r>
    </w:p>
    <w:p w:rsidR="000A1F9B" w:rsidRDefault="00B27F83">
      <w:pPr>
        <w:pStyle w:val="Normal04"/>
        <w:framePr w:w="550" w:h="261" w:hRule="exact" w:wrap="auto" w:vAnchor="page" w:hAnchor="page" w:x="50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209.70</w:t>
      </w:r>
    </w:p>
    <w:p w:rsidR="000A1F9B" w:rsidRDefault="00B27F83">
      <w:pPr>
        <w:pStyle w:val="Normal04"/>
        <w:framePr w:w="550" w:h="261" w:hRule="exact" w:wrap="auto" w:vAnchor="page" w:hAnchor="page" w:x="55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209.90</w:t>
      </w:r>
    </w:p>
    <w:p w:rsidR="000A1F9B" w:rsidRDefault="00B27F83">
      <w:pPr>
        <w:pStyle w:val="Normal04"/>
        <w:framePr w:w="550" w:h="261" w:hRule="exact" w:wrap="auto" w:vAnchor="page" w:hAnchor="page" w:x="61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219.00</w:t>
      </w:r>
    </w:p>
    <w:p w:rsidR="000A1F9B" w:rsidRDefault="00B27F83">
      <w:pPr>
        <w:pStyle w:val="Normal04"/>
        <w:framePr w:w="550" w:h="261" w:hRule="exact" w:wrap="auto" w:vAnchor="page" w:hAnchor="page" w:x="66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232.80</w:t>
      </w:r>
    </w:p>
    <w:p w:rsidR="000A1F9B" w:rsidRDefault="00B27F83">
      <w:pPr>
        <w:pStyle w:val="Normal04"/>
        <w:framePr w:w="550" w:h="261" w:hRule="exact" w:wrap="auto" w:vAnchor="page" w:hAnchor="page" w:x="72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234.10</w:t>
      </w:r>
    </w:p>
    <w:p w:rsidR="000A1F9B" w:rsidRDefault="00B27F83">
      <w:pPr>
        <w:pStyle w:val="Normal04"/>
        <w:framePr w:w="550" w:h="261" w:hRule="exact" w:wrap="auto" w:vAnchor="page" w:hAnchor="page" w:x="77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5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3F004</w:t>
      </w:r>
    </w:p>
    <w:p w:rsidR="000A1F9B" w:rsidRDefault="00B27F83">
      <w:pPr>
        <w:pStyle w:val="Normal04"/>
        <w:framePr w:w="550" w:h="261" w:hRule="exact" w:wrap="auto" w:vAnchor="page" w:hAnchor="page" w:x="28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169.80</w:t>
      </w:r>
    </w:p>
    <w:p w:rsidR="000A1F9B" w:rsidRDefault="00B27F83">
      <w:pPr>
        <w:pStyle w:val="Normal04"/>
        <w:framePr w:w="550" w:h="261" w:hRule="exact" w:wrap="auto" w:vAnchor="page" w:hAnchor="page" w:x="33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198.70</w:t>
      </w:r>
    </w:p>
    <w:p w:rsidR="000A1F9B" w:rsidRDefault="00B27F83">
      <w:pPr>
        <w:pStyle w:val="Normal04"/>
        <w:framePr w:w="550" w:h="261" w:hRule="exact" w:wrap="auto" w:vAnchor="page" w:hAnchor="page" w:x="39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211.70</w:t>
      </w:r>
    </w:p>
    <w:p w:rsidR="000A1F9B" w:rsidRDefault="00B27F83">
      <w:pPr>
        <w:pStyle w:val="Normal04"/>
        <w:framePr w:w="550" w:h="261" w:hRule="exact" w:wrap="auto" w:vAnchor="page" w:hAnchor="page" w:x="44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222.40</w:t>
      </w:r>
    </w:p>
    <w:p w:rsidR="000A1F9B" w:rsidRDefault="00B27F83">
      <w:pPr>
        <w:pStyle w:val="Normal04"/>
        <w:framePr w:w="550" w:h="261" w:hRule="exact" w:wrap="auto" w:vAnchor="page" w:hAnchor="page" w:x="50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230.80</w:t>
      </w:r>
    </w:p>
    <w:p w:rsidR="000A1F9B" w:rsidRDefault="00B27F83">
      <w:pPr>
        <w:pStyle w:val="Normal04"/>
        <w:framePr w:w="550" w:h="261" w:hRule="exact" w:wrap="auto" w:vAnchor="page" w:hAnchor="page" w:x="55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240.30</w:t>
      </w:r>
    </w:p>
    <w:p w:rsidR="000A1F9B" w:rsidRDefault="00B27F83">
      <w:pPr>
        <w:pStyle w:val="Normal04"/>
        <w:framePr w:w="550" w:h="261" w:hRule="exact" w:wrap="auto" w:vAnchor="page" w:hAnchor="page" w:x="61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250.10</w:t>
      </w:r>
    </w:p>
    <w:p w:rsidR="000A1F9B" w:rsidRDefault="00B27F83">
      <w:pPr>
        <w:pStyle w:val="Normal04"/>
        <w:framePr w:w="550" w:h="261" w:hRule="exact" w:wrap="auto" w:vAnchor="page" w:hAnchor="page" w:x="66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257.20</w:t>
      </w:r>
    </w:p>
    <w:p w:rsidR="000A1F9B" w:rsidRDefault="00B27F83">
      <w:pPr>
        <w:pStyle w:val="Normal04"/>
        <w:framePr w:w="550" w:h="261" w:hRule="exact" w:wrap="auto" w:vAnchor="page" w:hAnchor="page" w:x="72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276.70</w:t>
      </w:r>
    </w:p>
    <w:p w:rsidR="000A1F9B" w:rsidRDefault="00B27F83">
      <w:pPr>
        <w:pStyle w:val="Normal04"/>
        <w:framePr w:w="550" w:h="261" w:hRule="exact" w:wrap="auto" w:vAnchor="page" w:hAnchor="page" w:x="77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76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3F005</w:t>
      </w:r>
    </w:p>
    <w:p w:rsidR="000A1F9B" w:rsidRDefault="00B27F83">
      <w:pPr>
        <w:pStyle w:val="Normal04"/>
        <w:framePr w:w="550" w:h="261" w:hRule="exact" w:wrap="auto" w:vAnchor="page" w:hAnchor="page" w:x="28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183.90</w:t>
      </w:r>
    </w:p>
    <w:p w:rsidR="000A1F9B" w:rsidRDefault="00B27F83">
      <w:pPr>
        <w:pStyle w:val="Normal04"/>
        <w:framePr w:w="550" w:h="261" w:hRule="exact" w:wrap="auto" w:vAnchor="page" w:hAnchor="page" w:x="33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204.90</w:t>
      </w:r>
    </w:p>
    <w:p w:rsidR="000A1F9B" w:rsidRDefault="00B27F83">
      <w:pPr>
        <w:pStyle w:val="Normal04"/>
        <w:framePr w:w="550" w:h="261" w:hRule="exact" w:wrap="auto" w:vAnchor="page" w:hAnchor="page" w:x="39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223.80</w:t>
      </w:r>
    </w:p>
    <w:p w:rsidR="000A1F9B" w:rsidRDefault="00B27F83">
      <w:pPr>
        <w:pStyle w:val="Normal04"/>
        <w:framePr w:w="550" w:h="261" w:hRule="exact" w:wrap="auto" w:vAnchor="page" w:hAnchor="page" w:x="44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230.60</w:t>
      </w:r>
    </w:p>
    <w:p w:rsidR="000A1F9B" w:rsidRDefault="00B27F83">
      <w:pPr>
        <w:pStyle w:val="Normal04"/>
        <w:framePr w:w="550" w:h="261" w:hRule="exact" w:wrap="auto" w:vAnchor="page" w:hAnchor="page" w:x="50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247.80</w:t>
      </w:r>
    </w:p>
    <w:p w:rsidR="000A1F9B" w:rsidRDefault="00B27F83">
      <w:pPr>
        <w:pStyle w:val="Normal04"/>
        <w:framePr w:w="550" w:h="261" w:hRule="exact" w:wrap="auto" w:vAnchor="page" w:hAnchor="page" w:x="55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248.00</w:t>
      </w:r>
    </w:p>
    <w:p w:rsidR="000A1F9B" w:rsidRDefault="00B27F83">
      <w:pPr>
        <w:pStyle w:val="Normal04"/>
        <w:framePr w:w="550" w:h="261" w:hRule="exact" w:wrap="auto" w:vAnchor="page" w:hAnchor="page" w:x="61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254.10</w:t>
      </w:r>
    </w:p>
    <w:p w:rsidR="000A1F9B" w:rsidRDefault="00B27F83">
      <w:pPr>
        <w:pStyle w:val="Normal04"/>
        <w:framePr w:w="550" w:h="261" w:hRule="exact" w:wrap="auto" w:vAnchor="page" w:hAnchor="page" w:x="66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262.80</w:t>
      </w:r>
    </w:p>
    <w:p w:rsidR="000A1F9B" w:rsidRDefault="00B27F83">
      <w:pPr>
        <w:pStyle w:val="Normal04"/>
        <w:framePr w:w="550" w:h="261" w:hRule="exact" w:wrap="auto" w:vAnchor="page" w:hAnchor="page" w:x="72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286.80</w:t>
      </w:r>
    </w:p>
    <w:p w:rsidR="000A1F9B" w:rsidRDefault="00B27F83">
      <w:pPr>
        <w:pStyle w:val="Normal04"/>
        <w:framePr w:w="550" w:h="261" w:hRule="exact" w:wrap="auto" w:vAnchor="page" w:hAnchor="page" w:x="77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501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3F006</w:t>
      </w:r>
    </w:p>
    <w:p w:rsidR="000A1F9B" w:rsidRDefault="00B27F83">
      <w:pPr>
        <w:pStyle w:val="Normal04"/>
        <w:framePr w:w="550" w:h="261" w:hRule="exact" w:wrap="auto" w:vAnchor="page" w:hAnchor="page" w:x="28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178.60</w:t>
      </w:r>
    </w:p>
    <w:p w:rsidR="000A1F9B" w:rsidRDefault="00B27F83">
      <w:pPr>
        <w:pStyle w:val="Normal04"/>
        <w:framePr w:w="550" w:h="261" w:hRule="exact" w:wrap="auto" w:vAnchor="page" w:hAnchor="page" w:x="33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190.30</w:t>
      </w:r>
    </w:p>
    <w:p w:rsidR="000A1F9B" w:rsidRDefault="00B27F83">
      <w:pPr>
        <w:pStyle w:val="Normal04"/>
        <w:framePr w:w="550" w:h="261" w:hRule="exact" w:wrap="auto" w:vAnchor="page" w:hAnchor="page" w:x="39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203.60</w:t>
      </w:r>
    </w:p>
    <w:p w:rsidR="000A1F9B" w:rsidRDefault="00B27F83">
      <w:pPr>
        <w:pStyle w:val="Normal04"/>
        <w:framePr w:w="550" w:h="261" w:hRule="exact" w:wrap="auto" w:vAnchor="page" w:hAnchor="page" w:x="44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215.30</w:t>
      </w:r>
    </w:p>
    <w:p w:rsidR="000A1F9B" w:rsidRDefault="00B27F83">
      <w:pPr>
        <w:pStyle w:val="Normal04"/>
        <w:framePr w:w="550" w:h="261" w:hRule="exact" w:wrap="auto" w:vAnchor="page" w:hAnchor="page" w:x="50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224.90</w:t>
      </w:r>
    </w:p>
    <w:p w:rsidR="000A1F9B" w:rsidRDefault="00B27F83">
      <w:pPr>
        <w:pStyle w:val="Normal04"/>
        <w:framePr w:w="550" w:h="261" w:hRule="exact" w:wrap="auto" w:vAnchor="page" w:hAnchor="page" w:x="55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227.30</w:t>
      </w:r>
    </w:p>
    <w:p w:rsidR="000A1F9B" w:rsidRDefault="00B27F83">
      <w:pPr>
        <w:pStyle w:val="Normal04"/>
        <w:framePr w:w="550" w:h="261" w:hRule="exact" w:wrap="auto" w:vAnchor="page" w:hAnchor="page" w:x="61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231.50</w:t>
      </w:r>
    </w:p>
    <w:p w:rsidR="000A1F9B" w:rsidRDefault="00B27F83">
      <w:pPr>
        <w:pStyle w:val="Normal04"/>
        <w:framePr w:w="550" w:h="261" w:hRule="exact" w:wrap="auto" w:vAnchor="page" w:hAnchor="page" w:x="66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244.40</w:t>
      </w:r>
    </w:p>
    <w:p w:rsidR="000A1F9B" w:rsidRDefault="00B27F83">
      <w:pPr>
        <w:pStyle w:val="Normal04"/>
        <w:framePr w:w="550" w:h="261" w:hRule="exact" w:wrap="auto" w:vAnchor="page" w:hAnchor="page" w:x="72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241.70</w:t>
      </w:r>
    </w:p>
    <w:p w:rsidR="000A1F9B" w:rsidRDefault="00B27F83">
      <w:pPr>
        <w:pStyle w:val="Normal04"/>
        <w:framePr w:w="550" w:h="261" w:hRule="exact" w:wrap="auto" w:vAnchor="page" w:hAnchor="page" w:x="77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526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3F007</w:t>
      </w:r>
    </w:p>
    <w:p w:rsidR="000A1F9B" w:rsidRDefault="00B27F83">
      <w:pPr>
        <w:pStyle w:val="Normal04"/>
        <w:framePr w:w="550" w:h="261" w:hRule="exact" w:wrap="auto" w:vAnchor="page" w:hAnchor="page" w:x="28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185.60</w:t>
      </w:r>
    </w:p>
    <w:p w:rsidR="000A1F9B" w:rsidRDefault="00B27F83">
      <w:pPr>
        <w:pStyle w:val="Normal04"/>
        <w:framePr w:w="550" w:h="261" w:hRule="exact" w:wrap="auto" w:vAnchor="page" w:hAnchor="page" w:x="33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201.40</w:t>
      </w:r>
    </w:p>
    <w:p w:rsidR="000A1F9B" w:rsidRDefault="00B27F83">
      <w:pPr>
        <w:pStyle w:val="Normal04"/>
        <w:framePr w:w="550" w:h="261" w:hRule="exact" w:wrap="auto" w:vAnchor="page" w:hAnchor="page" w:x="39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219.30</w:t>
      </w:r>
    </w:p>
    <w:p w:rsidR="000A1F9B" w:rsidRDefault="00B27F83">
      <w:pPr>
        <w:pStyle w:val="Normal04"/>
        <w:framePr w:w="550" w:h="261" w:hRule="exact" w:wrap="auto" w:vAnchor="page" w:hAnchor="page" w:x="44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222.90</w:t>
      </w:r>
    </w:p>
    <w:p w:rsidR="000A1F9B" w:rsidRDefault="00B27F83">
      <w:pPr>
        <w:pStyle w:val="Normal04"/>
        <w:framePr w:w="550" w:h="261" w:hRule="exact" w:wrap="auto" w:vAnchor="page" w:hAnchor="page" w:x="50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232.50</w:t>
      </w:r>
    </w:p>
    <w:p w:rsidR="000A1F9B" w:rsidRDefault="00B27F83">
      <w:pPr>
        <w:pStyle w:val="Normal04"/>
        <w:framePr w:w="550" w:h="261" w:hRule="exact" w:wrap="auto" w:vAnchor="page" w:hAnchor="page" w:x="55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240.80</w:t>
      </w:r>
    </w:p>
    <w:p w:rsidR="000A1F9B" w:rsidRDefault="00B27F83">
      <w:pPr>
        <w:pStyle w:val="Normal04"/>
        <w:framePr w:w="550" w:h="261" w:hRule="exact" w:wrap="auto" w:vAnchor="page" w:hAnchor="page" w:x="61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248.20</w:t>
      </w:r>
    </w:p>
    <w:p w:rsidR="000A1F9B" w:rsidRDefault="00B27F83">
      <w:pPr>
        <w:pStyle w:val="Normal04"/>
        <w:framePr w:w="550" w:h="261" w:hRule="exact" w:wrap="auto" w:vAnchor="page" w:hAnchor="page" w:x="66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252.30</w:t>
      </w:r>
    </w:p>
    <w:p w:rsidR="000A1F9B" w:rsidRDefault="00B27F83">
      <w:pPr>
        <w:pStyle w:val="Normal04"/>
        <w:framePr w:w="550" w:h="261" w:hRule="exact" w:wrap="auto" w:vAnchor="page" w:hAnchor="page" w:x="72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254.60</w:t>
      </w:r>
    </w:p>
    <w:p w:rsidR="000A1F9B" w:rsidRDefault="00B27F83">
      <w:pPr>
        <w:pStyle w:val="Normal04"/>
        <w:framePr w:w="550" w:h="261" w:hRule="exact" w:wrap="auto" w:vAnchor="page" w:hAnchor="page" w:x="77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55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3F008</w:t>
      </w:r>
    </w:p>
    <w:p w:rsidR="000A1F9B" w:rsidRDefault="00B27F83">
      <w:pPr>
        <w:pStyle w:val="Normal04"/>
        <w:framePr w:w="550" w:h="261" w:hRule="exact" w:wrap="auto" w:vAnchor="page" w:hAnchor="page" w:x="28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181.00</w:t>
      </w:r>
    </w:p>
    <w:p w:rsidR="000A1F9B" w:rsidRDefault="00B27F83">
      <w:pPr>
        <w:pStyle w:val="Normal04"/>
        <w:framePr w:w="550" w:h="261" w:hRule="exact" w:wrap="auto" w:vAnchor="page" w:hAnchor="page" w:x="33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199.90</w:t>
      </w:r>
    </w:p>
    <w:p w:rsidR="000A1F9B" w:rsidRDefault="00B27F83">
      <w:pPr>
        <w:pStyle w:val="Normal04"/>
        <w:framePr w:w="550" w:h="261" w:hRule="exact" w:wrap="auto" w:vAnchor="page" w:hAnchor="page" w:x="39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221.70</w:t>
      </w:r>
    </w:p>
    <w:p w:rsidR="000A1F9B" w:rsidRDefault="00B27F83">
      <w:pPr>
        <w:pStyle w:val="Normal04"/>
        <w:framePr w:w="550" w:h="261" w:hRule="exact" w:wrap="auto" w:vAnchor="page" w:hAnchor="page" w:x="44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234.10</w:t>
      </w:r>
    </w:p>
    <w:p w:rsidR="000A1F9B" w:rsidRDefault="00B27F83">
      <w:pPr>
        <w:pStyle w:val="Normal04"/>
        <w:framePr w:w="550" w:h="261" w:hRule="exact" w:wrap="auto" w:vAnchor="page" w:hAnchor="page" w:x="50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237.90</w:t>
      </w:r>
    </w:p>
    <w:p w:rsidR="000A1F9B" w:rsidRDefault="00B27F83">
      <w:pPr>
        <w:pStyle w:val="Normal04"/>
        <w:framePr w:w="550" w:h="261" w:hRule="exact" w:wrap="auto" w:vAnchor="page" w:hAnchor="page" w:x="55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230.60</w:t>
      </w:r>
    </w:p>
    <w:p w:rsidR="000A1F9B" w:rsidRDefault="00B27F83">
      <w:pPr>
        <w:pStyle w:val="Normal04"/>
        <w:framePr w:w="550" w:h="261" w:hRule="exact" w:wrap="auto" w:vAnchor="page" w:hAnchor="page" w:x="61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247.70</w:t>
      </w:r>
    </w:p>
    <w:p w:rsidR="000A1F9B" w:rsidRDefault="00B27F83">
      <w:pPr>
        <w:pStyle w:val="Normal04"/>
        <w:framePr w:w="550" w:h="261" w:hRule="exact" w:wrap="auto" w:vAnchor="page" w:hAnchor="page" w:x="66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255.00</w:t>
      </w:r>
    </w:p>
    <w:p w:rsidR="000A1F9B" w:rsidRDefault="00B27F83">
      <w:pPr>
        <w:pStyle w:val="Normal04"/>
        <w:framePr w:w="550" w:h="261" w:hRule="exact" w:wrap="auto" w:vAnchor="page" w:hAnchor="page" w:x="72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257.60</w:t>
      </w:r>
    </w:p>
    <w:p w:rsidR="000A1F9B" w:rsidRDefault="00B27F83">
      <w:pPr>
        <w:pStyle w:val="Normal04"/>
        <w:framePr w:w="550" w:h="261" w:hRule="exact" w:wrap="auto" w:vAnchor="page" w:hAnchor="page" w:x="77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577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3F009</w:t>
      </w:r>
    </w:p>
    <w:p w:rsidR="000A1F9B" w:rsidRDefault="00B27F83">
      <w:pPr>
        <w:pStyle w:val="Normal04"/>
        <w:framePr w:w="550" w:h="261" w:hRule="exact" w:wrap="auto" w:vAnchor="page" w:hAnchor="page" w:x="28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189.20</w:t>
      </w:r>
    </w:p>
    <w:p w:rsidR="000A1F9B" w:rsidRDefault="00B27F83">
      <w:pPr>
        <w:pStyle w:val="Normal04"/>
        <w:framePr w:w="550" w:h="261" w:hRule="exact" w:wrap="auto" w:vAnchor="page" w:hAnchor="page" w:x="33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206.00</w:t>
      </w:r>
    </w:p>
    <w:p w:rsidR="000A1F9B" w:rsidRDefault="00B27F83">
      <w:pPr>
        <w:pStyle w:val="Normal04"/>
        <w:framePr w:w="550" w:h="261" w:hRule="exact" w:wrap="auto" w:vAnchor="page" w:hAnchor="page" w:x="39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224.60</w:t>
      </w:r>
    </w:p>
    <w:p w:rsidR="000A1F9B" w:rsidRDefault="00B27F83">
      <w:pPr>
        <w:pStyle w:val="Normal04"/>
        <w:framePr w:w="550" w:h="261" w:hRule="exact" w:wrap="auto" w:vAnchor="page" w:hAnchor="page" w:x="44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232.30</w:t>
      </w:r>
    </w:p>
    <w:p w:rsidR="000A1F9B" w:rsidRDefault="00B27F83">
      <w:pPr>
        <w:pStyle w:val="Normal04"/>
        <w:framePr w:w="550" w:h="261" w:hRule="exact" w:wrap="auto" w:vAnchor="page" w:hAnchor="page" w:x="50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237.10</w:t>
      </w:r>
    </w:p>
    <w:p w:rsidR="000A1F9B" w:rsidRDefault="00B27F83">
      <w:pPr>
        <w:pStyle w:val="Normal04"/>
        <w:framePr w:w="550" w:h="261" w:hRule="exact" w:wrap="auto" w:vAnchor="page" w:hAnchor="page" w:x="55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250.30</w:t>
      </w:r>
    </w:p>
    <w:p w:rsidR="000A1F9B" w:rsidRDefault="00B27F83">
      <w:pPr>
        <w:pStyle w:val="Normal04"/>
        <w:framePr w:w="550" w:h="261" w:hRule="exact" w:wrap="auto" w:vAnchor="page" w:hAnchor="page" w:x="61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261.10</w:t>
      </w:r>
    </w:p>
    <w:p w:rsidR="000A1F9B" w:rsidRDefault="00B27F83">
      <w:pPr>
        <w:pStyle w:val="Normal04"/>
        <w:framePr w:w="550" w:h="261" w:hRule="exact" w:wrap="auto" w:vAnchor="page" w:hAnchor="page" w:x="66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268.90</w:t>
      </w:r>
    </w:p>
    <w:p w:rsidR="000A1F9B" w:rsidRDefault="00B27F83">
      <w:pPr>
        <w:pStyle w:val="Normal04"/>
        <w:framePr w:w="550" w:h="261" w:hRule="exact" w:wrap="auto" w:vAnchor="page" w:hAnchor="page" w:x="72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262.00</w:t>
      </w:r>
    </w:p>
    <w:p w:rsidR="000A1F9B" w:rsidRDefault="00B27F83">
      <w:pPr>
        <w:pStyle w:val="Normal04"/>
        <w:framePr w:w="550" w:h="261" w:hRule="exact" w:wrap="auto" w:vAnchor="page" w:hAnchor="page" w:x="77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602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3F010</w:t>
      </w:r>
    </w:p>
    <w:p w:rsidR="000A1F9B" w:rsidRDefault="00B27F83">
      <w:pPr>
        <w:pStyle w:val="Normal04"/>
        <w:framePr w:w="550" w:h="261" w:hRule="exact" w:wrap="auto" w:vAnchor="page" w:hAnchor="page" w:x="28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175.60</w:t>
      </w:r>
    </w:p>
    <w:p w:rsidR="000A1F9B" w:rsidRDefault="00B27F83">
      <w:pPr>
        <w:pStyle w:val="Normal04"/>
        <w:framePr w:w="550" w:h="261" w:hRule="exact" w:wrap="auto" w:vAnchor="page" w:hAnchor="page" w:x="33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198.20</w:t>
      </w:r>
    </w:p>
    <w:p w:rsidR="000A1F9B" w:rsidRDefault="00B27F83">
      <w:pPr>
        <w:pStyle w:val="Normal04"/>
        <w:framePr w:w="550" w:h="261" w:hRule="exact" w:wrap="auto" w:vAnchor="page" w:hAnchor="page" w:x="39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216.50</w:t>
      </w:r>
    </w:p>
    <w:p w:rsidR="000A1F9B" w:rsidRDefault="00B27F83">
      <w:pPr>
        <w:pStyle w:val="Normal04"/>
        <w:framePr w:w="550" w:h="261" w:hRule="exact" w:wrap="auto" w:vAnchor="page" w:hAnchor="page" w:x="44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213.30</w:t>
      </w:r>
    </w:p>
    <w:p w:rsidR="000A1F9B" w:rsidRDefault="00B27F83">
      <w:pPr>
        <w:pStyle w:val="Normal04"/>
        <w:framePr w:w="550" w:h="261" w:hRule="exact" w:wrap="auto" w:vAnchor="page" w:hAnchor="page" w:x="50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221.80</w:t>
      </w:r>
    </w:p>
    <w:p w:rsidR="000A1F9B" w:rsidRDefault="00B27F83">
      <w:pPr>
        <w:pStyle w:val="Normal04"/>
        <w:framePr w:w="550" w:h="261" w:hRule="exact" w:wrap="auto" w:vAnchor="page" w:hAnchor="page" w:x="55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231.80</w:t>
      </w:r>
    </w:p>
    <w:p w:rsidR="000A1F9B" w:rsidRDefault="00B27F83">
      <w:pPr>
        <w:pStyle w:val="Normal04"/>
        <w:framePr w:w="550" w:h="261" w:hRule="exact" w:wrap="auto" w:vAnchor="page" w:hAnchor="page" w:x="61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249.50</w:t>
      </w:r>
    </w:p>
    <w:p w:rsidR="000A1F9B" w:rsidRDefault="00B27F83">
      <w:pPr>
        <w:pStyle w:val="Normal04"/>
        <w:framePr w:w="550" w:h="261" w:hRule="exact" w:wrap="auto" w:vAnchor="page" w:hAnchor="page" w:x="66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248.10</w:t>
      </w:r>
    </w:p>
    <w:p w:rsidR="000A1F9B" w:rsidRDefault="00B27F83">
      <w:pPr>
        <w:pStyle w:val="Normal04"/>
        <w:framePr w:w="550" w:h="261" w:hRule="exact" w:wrap="auto" w:vAnchor="page" w:hAnchor="page" w:x="72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254.30</w:t>
      </w:r>
    </w:p>
    <w:p w:rsidR="000A1F9B" w:rsidRDefault="00B27F83">
      <w:pPr>
        <w:pStyle w:val="Normal04"/>
        <w:framePr w:w="550" w:h="261" w:hRule="exact" w:wrap="auto" w:vAnchor="page" w:hAnchor="page" w:x="77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62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3F011</w:t>
      </w:r>
    </w:p>
    <w:p w:rsidR="000A1F9B" w:rsidRDefault="00B27F83">
      <w:pPr>
        <w:pStyle w:val="Normal04"/>
        <w:framePr w:w="550" w:h="261" w:hRule="exact" w:wrap="auto" w:vAnchor="page" w:hAnchor="page" w:x="28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179.60</w:t>
      </w:r>
    </w:p>
    <w:p w:rsidR="000A1F9B" w:rsidRDefault="00B27F83">
      <w:pPr>
        <w:pStyle w:val="Normal04"/>
        <w:framePr w:w="550" w:h="261" w:hRule="exact" w:wrap="auto" w:vAnchor="page" w:hAnchor="page" w:x="33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198.00</w:t>
      </w:r>
    </w:p>
    <w:p w:rsidR="000A1F9B" w:rsidRDefault="00B27F83">
      <w:pPr>
        <w:pStyle w:val="Normal04"/>
        <w:framePr w:w="550" w:h="261" w:hRule="exact" w:wrap="auto" w:vAnchor="page" w:hAnchor="page" w:x="39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218.90</w:t>
      </w:r>
    </w:p>
    <w:p w:rsidR="000A1F9B" w:rsidRDefault="00B27F83">
      <w:pPr>
        <w:pStyle w:val="Normal04"/>
        <w:framePr w:w="550" w:h="261" w:hRule="exact" w:wrap="auto" w:vAnchor="page" w:hAnchor="page" w:x="44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225.60</w:t>
      </w:r>
    </w:p>
    <w:p w:rsidR="000A1F9B" w:rsidRDefault="00B27F83">
      <w:pPr>
        <w:pStyle w:val="Normal04"/>
        <w:framePr w:w="550" w:h="261" w:hRule="exact" w:wrap="auto" w:vAnchor="page" w:hAnchor="page" w:x="50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233.90</w:t>
      </w:r>
    </w:p>
    <w:p w:rsidR="000A1F9B" w:rsidRDefault="00B27F83">
      <w:pPr>
        <w:pStyle w:val="Normal04"/>
        <w:framePr w:w="550" w:h="261" w:hRule="exact" w:wrap="auto" w:vAnchor="page" w:hAnchor="page" w:x="55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237.20</w:t>
      </w:r>
    </w:p>
    <w:p w:rsidR="000A1F9B" w:rsidRDefault="00B27F83">
      <w:pPr>
        <w:pStyle w:val="Normal04"/>
        <w:framePr w:w="550" w:h="261" w:hRule="exact" w:wrap="auto" w:vAnchor="page" w:hAnchor="page" w:x="61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248.90</w:t>
      </w:r>
    </w:p>
    <w:p w:rsidR="000A1F9B" w:rsidRDefault="00B27F83">
      <w:pPr>
        <w:pStyle w:val="Normal04"/>
        <w:framePr w:w="550" w:h="261" w:hRule="exact" w:wrap="auto" w:vAnchor="page" w:hAnchor="page" w:x="66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255.20</w:t>
      </w:r>
    </w:p>
    <w:p w:rsidR="000A1F9B" w:rsidRDefault="00B27F83">
      <w:pPr>
        <w:pStyle w:val="Normal04"/>
        <w:framePr w:w="550" w:h="261" w:hRule="exact" w:wrap="auto" w:vAnchor="page" w:hAnchor="page" w:x="72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259.00</w:t>
      </w:r>
    </w:p>
    <w:p w:rsidR="000A1F9B" w:rsidRDefault="00B27F83">
      <w:pPr>
        <w:pStyle w:val="Normal04"/>
        <w:framePr w:w="550" w:h="261" w:hRule="exact" w:wrap="auto" w:vAnchor="page" w:hAnchor="page" w:x="77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263.30</w:t>
      </w:r>
    </w:p>
    <w:p w:rsidR="000A1F9B" w:rsidRDefault="00B27F83">
      <w:pPr>
        <w:pStyle w:val="Normal04"/>
        <w:framePr w:w="550" w:h="261" w:hRule="exact" w:wrap="auto" w:vAnchor="page" w:hAnchor="page" w:x="83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266.00</w:t>
      </w:r>
    </w:p>
    <w:p w:rsidR="000A1F9B" w:rsidRDefault="00B27F83">
      <w:pPr>
        <w:pStyle w:val="Normal04"/>
        <w:framePr w:w="550" w:h="261" w:hRule="exact" w:wrap="auto" w:vAnchor="page" w:hAnchor="page" w:x="88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276.70</w:t>
      </w:r>
    </w:p>
    <w:p w:rsidR="000A1F9B" w:rsidRDefault="00B27F83">
      <w:pPr>
        <w:pStyle w:val="Normal04"/>
        <w:framePr w:w="550" w:h="261" w:hRule="exact" w:wrap="auto" w:vAnchor="page" w:hAnchor="page" w:x="94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268.10</w:t>
      </w:r>
    </w:p>
    <w:p w:rsidR="000A1F9B" w:rsidRDefault="00B27F83">
      <w:pPr>
        <w:pStyle w:val="Normal04"/>
        <w:framePr w:w="1024" w:h="261" w:hRule="exact" w:wrap="auto" w:vAnchor="page" w:hAnchor="page" w:x="1801" w:y="65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3F012</w:t>
      </w:r>
    </w:p>
    <w:p w:rsidR="000A1F9B" w:rsidRDefault="00B27F83">
      <w:pPr>
        <w:pStyle w:val="Normal04"/>
        <w:framePr w:w="550" w:h="261" w:hRule="exact" w:wrap="auto" w:vAnchor="page" w:hAnchor="page" w:x="28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182.50</w:t>
      </w:r>
    </w:p>
    <w:p w:rsidR="000A1F9B" w:rsidRDefault="00B27F83">
      <w:pPr>
        <w:pStyle w:val="Normal04"/>
        <w:framePr w:w="550" w:h="261" w:hRule="exact" w:wrap="auto" w:vAnchor="page" w:hAnchor="page" w:x="33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198.20</w:t>
      </w:r>
    </w:p>
    <w:p w:rsidR="000A1F9B" w:rsidRDefault="00B27F83">
      <w:pPr>
        <w:pStyle w:val="Normal04"/>
        <w:framePr w:w="550" w:h="261" w:hRule="exact" w:wrap="auto" w:vAnchor="page" w:hAnchor="page" w:x="39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215.60</w:t>
      </w:r>
    </w:p>
    <w:p w:rsidR="000A1F9B" w:rsidRDefault="00B27F83">
      <w:pPr>
        <w:pStyle w:val="Normal04"/>
        <w:framePr w:w="550" w:h="261" w:hRule="exact" w:wrap="auto" w:vAnchor="page" w:hAnchor="page" w:x="44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222.40</w:t>
      </w:r>
    </w:p>
    <w:p w:rsidR="000A1F9B" w:rsidRDefault="00B27F83">
      <w:pPr>
        <w:pStyle w:val="Normal04"/>
        <w:framePr w:w="550" w:h="261" w:hRule="exact" w:wrap="auto" w:vAnchor="page" w:hAnchor="page" w:x="50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227.80</w:t>
      </w:r>
    </w:p>
    <w:p w:rsidR="000A1F9B" w:rsidRDefault="00B27F83">
      <w:pPr>
        <w:pStyle w:val="Normal04"/>
        <w:framePr w:w="550" w:h="261" w:hRule="exact" w:wrap="auto" w:vAnchor="page" w:hAnchor="page" w:x="55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229.10</w:t>
      </w:r>
    </w:p>
    <w:p w:rsidR="000A1F9B" w:rsidRDefault="00B27F83">
      <w:pPr>
        <w:pStyle w:val="Normal04"/>
        <w:framePr w:w="550" w:h="261" w:hRule="exact" w:wrap="auto" w:vAnchor="page" w:hAnchor="page" w:x="61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239.00</w:t>
      </w:r>
    </w:p>
    <w:p w:rsidR="000A1F9B" w:rsidRDefault="00B27F83">
      <w:pPr>
        <w:pStyle w:val="Normal04"/>
        <w:framePr w:w="550" w:h="261" w:hRule="exact" w:wrap="auto" w:vAnchor="page" w:hAnchor="page" w:x="66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246.60</w:t>
      </w:r>
    </w:p>
    <w:p w:rsidR="000A1F9B" w:rsidRDefault="00B27F83">
      <w:pPr>
        <w:pStyle w:val="Normal04"/>
        <w:framePr w:w="550" w:h="261" w:hRule="exact" w:wrap="auto" w:vAnchor="page" w:hAnchor="page" w:x="72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254.10</w:t>
      </w:r>
    </w:p>
    <w:p w:rsidR="000A1F9B" w:rsidRDefault="00B27F83">
      <w:pPr>
        <w:pStyle w:val="Normal04"/>
        <w:framePr w:w="550" w:h="261" w:hRule="exact" w:wrap="auto" w:vAnchor="page" w:hAnchor="page" w:x="77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261.60</w:t>
      </w:r>
    </w:p>
    <w:p w:rsidR="000A1F9B" w:rsidRDefault="00B27F83">
      <w:pPr>
        <w:pStyle w:val="Normal04"/>
        <w:framePr w:w="550" w:h="261" w:hRule="exact" w:wrap="auto" w:vAnchor="page" w:hAnchor="page" w:x="83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268.70</w:t>
      </w:r>
    </w:p>
    <w:p w:rsidR="000A1F9B" w:rsidRDefault="00B27F83">
      <w:pPr>
        <w:pStyle w:val="Normal04"/>
        <w:framePr w:w="550" w:h="261" w:hRule="exact" w:wrap="auto" w:vAnchor="page" w:hAnchor="page" w:x="88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268.80</w:t>
      </w:r>
    </w:p>
    <w:p w:rsidR="000A1F9B" w:rsidRDefault="00B27F83">
      <w:pPr>
        <w:pStyle w:val="Normal04"/>
        <w:framePr w:w="550" w:h="261" w:hRule="exact" w:wrap="auto" w:vAnchor="page" w:hAnchor="page" w:x="94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275.30</w:t>
      </w:r>
    </w:p>
    <w:p w:rsidR="000A1F9B" w:rsidRDefault="00B27F83">
      <w:pPr>
        <w:pStyle w:val="Normal04"/>
        <w:framePr w:w="1024" w:h="261" w:hRule="exact" w:wrap="auto" w:vAnchor="page" w:hAnchor="page" w:x="1801" w:y="67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3F013</w:t>
      </w:r>
    </w:p>
    <w:p w:rsidR="000A1F9B" w:rsidRDefault="00B27F83">
      <w:pPr>
        <w:pStyle w:val="Normal04"/>
        <w:framePr w:w="550" w:h="261" w:hRule="exact" w:wrap="auto" w:vAnchor="page" w:hAnchor="page" w:x="28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183.00</w:t>
      </w:r>
    </w:p>
    <w:p w:rsidR="000A1F9B" w:rsidRDefault="00B27F83">
      <w:pPr>
        <w:pStyle w:val="Normal04"/>
        <w:framePr w:w="550" w:h="261" w:hRule="exact" w:wrap="auto" w:vAnchor="page" w:hAnchor="page" w:x="33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199.70</w:t>
      </w:r>
    </w:p>
    <w:p w:rsidR="000A1F9B" w:rsidRDefault="00B27F83">
      <w:pPr>
        <w:pStyle w:val="Normal04"/>
        <w:framePr w:w="550" w:h="261" w:hRule="exact" w:wrap="auto" w:vAnchor="page" w:hAnchor="page" w:x="39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222.60</w:t>
      </w:r>
    </w:p>
    <w:p w:rsidR="000A1F9B" w:rsidRDefault="00B27F83">
      <w:pPr>
        <w:pStyle w:val="Normal04"/>
        <w:framePr w:w="550" w:h="261" w:hRule="exact" w:wrap="auto" w:vAnchor="page" w:hAnchor="page" w:x="44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227.30</w:t>
      </w:r>
    </w:p>
    <w:p w:rsidR="000A1F9B" w:rsidRDefault="00B27F83">
      <w:pPr>
        <w:pStyle w:val="Normal04"/>
        <w:framePr w:w="550" w:h="261" w:hRule="exact" w:wrap="auto" w:vAnchor="page" w:hAnchor="page" w:x="50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236.90</w:t>
      </w:r>
    </w:p>
    <w:p w:rsidR="000A1F9B" w:rsidRDefault="00B27F83">
      <w:pPr>
        <w:pStyle w:val="Normal04"/>
        <w:framePr w:w="550" w:h="261" w:hRule="exact" w:wrap="auto" w:vAnchor="page" w:hAnchor="page" w:x="55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239.80</w:t>
      </w:r>
    </w:p>
    <w:p w:rsidR="000A1F9B" w:rsidRDefault="00B27F83">
      <w:pPr>
        <w:pStyle w:val="Normal04"/>
        <w:framePr w:w="550" w:h="261" w:hRule="exact" w:wrap="auto" w:vAnchor="page" w:hAnchor="page" w:x="61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246.20</w:t>
      </w:r>
    </w:p>
    <w:p w:rsidR="000A1F9B" w:rsidRDefault="00B27F83">
      <w:pPr>
        <w:pStyle w:val="Normal04"/>
        <w:framePr w:w="550" w:h="261" w:hRule="exact" w:wrap="auto" w:vAnchor="page" w:hAnchor="page" w:x="66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249.40</w:t>
      </w:r>
    </w:p>
    <w:p w:rsidR="000A1F9B" w:rsidRDefault="00B27F83">
      <w:pPr>
        <w:pStyle w:val="Normal04"/>
        <w:framePr w:w="550" w:h="261" w:hRule="exact" w:wrap="auto" w:vAnchor="page" w:hAnchor="page" w:x="72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259.30</w:t>
      </w:r>
    </w:p>
    <w:p w:rsidR="000A1F9B" w:rsidRDefault="00B27F83">
      <w:pPr>
        <w:pStyle w:val="Normal04"/>
        <w:framePr w:w="550" w:h="261" w:hRule="exact" w:wrap="auto" w:vAnchor="page" w:hAnchor="page" w:x="77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272.80</w:t>
      </w:r>
    </w:p>
    <w:p w:rsidR="000A1F9B" w:rsidRDefault="00B27F83">
      <w:pPr>
        <w:pStyle w:val="Normal04"/>
        <w:framePr w:w="550" w:h="261" w:hRule="exact" w:wrap="auto" w:vAnchor="page" w:hAnchor="page" w:x="83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278.10</w:t>
      </w:r>
    </w:p>
    <w:p w:rsidR="000A1F9B" w:rsidRDefault="00B27F83">
      <w:pPr>
        <w:pStyle w:val="Normal04"/>
        <w:framePr w:w="550" w:h="261" w:hRule="exact" w:wrap="auto" w:vAnchor="page" w:hAnchor="page" w:x="88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273.00</w:t>
      </w:r>
    </w:p>
    <w:p w:rsidR="000A1F9B" w:rsidRDefault="00B27F83">
      <w:pPr>
        <w:pStyle w:val="Normal04"/>
        <w:framePr w:w="550" w:h="261" w:hRule="exact" w:wrap="auto" w:vAnchor="page" w:hAnchor="page" w:x="94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288.50</w:t>
      </w:r>
    </w:p>
    <w:p w:rsidR="000A1F9B" w:rsidRDefault="00B27F83">
      <w:pPr>
        <w:pStyle w:val="Normal04"/>
        <w:framePr w:w="1024" w:h="261" w:hRule="exact" w:wrap="auto" w:vAnchor="page" w:hAnchor="page" w:x="1801" w:y="70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3F014</w:t>
      </w:r>
    </w:p>
    <w:p w:rsidR="000A1F9B" w:rsidRDefault="00B27F83">
      <w:pPr>
        <w:pStyle w:val="Normal04"/>
        <w:framePr w:w="550" w:h="261" w:hRule="exact" w:wrap="auto" w:vAnchor="page" w:hAnchor="page" w:x="28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192.00</w:t>
      </w:r>
    </w:p>
    <w:p w:rsidR="000A1F9B" w:rsidRDefault="00B27F83">
      <w:pPr>
        <w:pStyle w:val="Normal04"/>
        <w:framePr w:w="550" w:h="261" w:hRule="exact" w:wrap="auto" w:vAnchor="page" w:hAnchor="page" w:x="33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211.50</w:t>
      </w:r>
    </w:p>
    <w:p w:rsidR="000A1F9B" w:rsidRDefault="00B27F83">
      <w:pPr>
        <w:pStyle w:val="Normal04"/>
        <w:framePr w:w="550" w:h="261" w:hRule="exact" w:wrap="auto" w:vAnchor="page" w:hAnchor="page" w:x="39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231.10</w:t>
      </w:r>
    </w:p>
    <w:p w:rsidR="000A1F9B" w:rsidRDefault="00B27F83">
      <w:pPr>
        <w:pStyle w:val="Normal04"/>
        <w:framePr w:w="550" w:h="261" w:hRule="exact" w:wrap="auto" w:vAnchor="page" w:hAnchor="page" w:x="44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240.80</w:t>
      </w:r>
    </w:p>
    <w:p w:rsidR="000A1F9B" w:rsidRDefault="00B27F83">
      <w:pPr>
        <w:pStyle w:val="Normal04"/>
        <w:framePr w:w="550" w:h="261" w:hRule="exact" w:wrap="auto" w:vAnchor="page" w:hAnchor="page" w:x="50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247.40</w:t>
      </w:r>
    </w:p>
    <w:p w:rsidR="000A1F9B" w:rsidRDefault="00B27F83">
      <w:pPr>
        <w:pStyle w:val="Normal04"/>
        <w:framePr w:w="550" w:h="261" w:hRule="exact" w:wrap="auto" w:vAnchor="page" w:hAnchor="page" w:x="55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248.00</w:t>
      </w:r>
    </w:p>
    <w:p w:rsidR="000A1F9B" w:rsidRDefault="00B27F83">
      <w:pPr>
        <w:pStyle w:val="Normal04"/>
        <w:framePr w:w="550" w:h="261" w:hRule="exact" w:wrap="auto" w:vAnchor="page" w:hAnchor="page" w:x="61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258.00</w:t>
      </w:r>
    </w:p>
    <w:p w:rsidR="000A1F9B" w:rsidRDefault="00B27F83">
      <w:pPr>
        <w:pStyle w:val="Normal04"/>
        <w:framePr w:w="550" w:h="261" w:hRule="exact" w:wrap="auto" w:vAnchor="page" w:hAnchor="page" w:x="66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264.40</w:t>
      </w:r>
    </w:p>
    <w:p w:rsidR="000A1F9B" w:rsidRDefault="00B27F83">
      <w:pPr>
        <w:pStyle w:val="Normal04"/>
        <w:framePr w:w="550" w:h="261" w:hRule="exact" w:wrap="auto" w:vAnchor="page" w:hAnchor="page" w:x="72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305.00</w:t>
      </w:r>
    </w:p>
    <w:p w:rsidR="000A1F9B" w:rsidRDefault="00B27F83">
      <w:pPr>
        <w:pStyle w:val="Normal04"/>
        <w:framePr w:w="550" w:h="261" w:hRule="exact" w:wrap="auto" w:vAnchor="page" w:hAnchor="page" w:x="77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282.10</w:t>
      </w:r>
    </w:p>
    <w:p w:rsidR="000A1F9B" w:rsidRDefault="00B27F83">
      <w:pPr>
        <w:pStyle w:val="Normal04"/>
        <w:framePr w:w="550" w:h="261" w:hRule="exact" w:wrap="auto" w:vAnchor="page" w:hAnchor="page" w:x="83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290.60</w:t>
      </w:r>
    </w:p>
    <w:p w:rsidR="000A1F9B" w:rsidRDefault="00B27F83">
      <w:pPr>
        <w:pStyle w:val="Normal04"/>
        <w:framePr w:w="550" w:h="261" w:hRule="exact" w:wrap="auto" w:vAnchor="page" w:hAnchor="page" w:x="88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286.40</w:t>
      </w:r>
    </w:p>
    <w:p w:rsidR="000A1F9B" w:rsidRDefault="00B27F83">
      <w:pPr>
        <w:pStyle w:val="Normal04"/>
        <w:framePr w:w="550" w:h="261" w:hRule="exact" w:wrap="auto" w:vAnchor="page" w:hAnchor="page" w:x="94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300.30</w:t>
      </w:r>
    </w:p>
    <w:p w:rsidR="000A1F9B" w:rsidRDefault="00B27F83">
      <w:pPr>
        <w:pStyle w:val="Normal04"/>
        <w:framePr w:w="1024" w:h="261" w:hRule="exact" w:wrap="auto" w:vAnchor="page" w:hAnchor="page" w:x="1801" w:y="72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3F015</w:t>
      </w:r>
    </w:p>
    <w:p w:rsidR="000A1F9B" w:rsidRDefault="00B27F83">
      <w:pPr>
        <w:pStyle w:val="Normal04"/>
        <w:framePr w:w="550" w:h="261" w:hRule="exact" w:wrap="auto" w:vAnchor="page" w:hAnchor="page" w:x="28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191.50</w:t>
      </w:r>
    </w:p>
    <w:p w:rsidR="000A1F9B" w:rsidRDefault="00B27F83">
      <w:pPr>
        <w:pStyle w:val="Normal04"/>
        <w:framePr w:w="550" w:h="261" w:hRule="exact" w:wrap="auto" w:vAnchor="page" w:hAnchor="page" w:x="33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206.40</w:t>
      </w:r>
    </w:p>
    <w:p w:rsidR="000A1F9B" w:rsidRDefault="00B27F83">
      <w:pPr>
        <w:pStyle w:val="Normal04"/>
        <w:framePr w:w="550" w:h="261" w:hRule="exact" w:wrap="auto" w:vAnchor="page" w:hAnchor="page" w:x="39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223.00</w:t>
      </w:r>
    </w:p>
    <w:p w:rsidR="000A1F9B" w:rsidRDefault="00B27F83">
      <w:pPr>
        <w:pStyle w:val="Normal04"/>
        <w:framePr w:w="550" w:h="261" w:hRule="exact" w:wrap="auto" w:vAnchor="page" w:hAnchor="page" w:x="44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232.80</w:t>
      </w:r>
    </w:p>
    <w:p w:rsidR="000A1F9B" w:rsidRDefault="00B27F83">
      <w:pPr>
        <w:pStyle w:val="Normal04"/>
        <w:framePr w:w="550" w:h="261" w:hRule="exact" w:wrap="auto" w:vAnchor="page" w:hAnchor="page" w:x="50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244.50</w:t>
      </w:r>
    </w:p>
    <w:p w:rsidR="000A1F9B" w:rsidRDefault="00B27F83">
      <w:pPr>
        <w:pStyle w:val="Normal04"/>
        <w:framePr w:w="550" w:h="261" w:hRule="exact" w:wrap="auto" w:vAnchor="page" w:hAnchor="page" w:x="55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249.40</w:t>
      </w:r>
    </w:p>
    <w:p w:rsidR="000A1F9B" w:rsidRDefault="00B27F83">
      <w:pPr>
        <w:pStyle w:val="Normal04"/>
        <w:framePr w:w="550" w:h="261" w:hRule="exact" w:wrap="auto" w:vAnchor="page" w:hAnchor="page" w:x="61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249.10</w:t>
      </w:r>
    </w:p>
    <w:p w:rsidR="000A1F9B" w:rsidRDefault="00B27F83">
      <w:pPr>
        <w:pStyle w:val="Normal04"/>
        <w:framePr w:w="550" w:h="261" w:hRule="exact" w:wrap="auto" w:vAnchor="page" w:hAnchor="page" w:x="66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255.30</w:t>
      </w:r>
    </w:p>
    <w:p w:rsidR="000A1F9B" w:rsidRDefault="00B27F83">
      <w:pPr>
        <w:pStyle w:val="Normal04"/>
        <w:framePr w:w="550" w:h="261" w:hRule="exact" w:wrap="auto" w:vAnchor="page" w:hAnchor="page" w:x="72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261.40</w:t>
      </w:r>
    </w:p>
    <w:p w:rsidR="000A1F9B" w:rsidRDefault="00B27F83">
      <w:pPr>
        <w:pStyle w:val="Normal04"/>
        <w:framePr w:w="550" w:h="261" w:hRule="exact" w:wrap="auto" w:vAnchor="page" w:hAnchor="page" w:x="77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272.50</w:t>
      </w:r>
    </w:p>
    <w:p w:rsidR="000A1F9B" w:rsidRDefault="00B27F83">
      <w:pPr>
        <w:pStyle w:val="Normal04"/>
        <w:framePr w:w="550" w:h="261" w:hRule="exact" w:wrap="auto" w:vAnchor="page" w:hAnchor="page" w:x="83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267.10</w:t>
      </w:r>
    </w:p>
    <w:p w:rsidR="000A1F9B" w:rsidRDefault="00B27F83">
      <w:pPr>
        <w:pStyle w:val="Normal04"/>
        <w:framePr w:w="550" w:h="261" w:hRule="exact" w:wrap="auto" w:vAnchor="page" w:hAnchor="page" w:x="88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269.00</w:t>
      </w:r>
    </w:p>
    <w:p w:rsidR="000A1F9B" w:rsidRDefault="00B27F83">
      <w:pPr>
        <w:pStyle w:val="Normal04"/>
        <w:framePr w:w="550" w:h="261" w:hRule="exact" w:wrap="auto" w:vAnchor="page" w:hAnchor="page" w:x="94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273.70</w:t>
      </w:r>
    </w:p>
    <w:p w:rsidR="000A1F9B" w:rsidRDefault="00B27F83">
      <w:pPr>
        <w:pStyle w:val="Normal04"/>
        <w:framePr w:w="1024" w:h="261" w:hRule="exact" w:wrap="auto" w:vAnchor="page" w:hAnchor="page" w:x="1801" w:y="75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3F016</w:t>
      </w:r>
    </w:p>
    <w:p w:rsidR="000A1F9B" w:rsidRDefault="00B27F83">
      <w:pPr>
        <w:pStyle w:val="Normal04"/>
        <w:framePr w:w="550" w:h="261" w:hRule="exact" w:wrap="auto" w:vAnchor="page" w:hAnchor="page" w:x="28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176.70</w:t>
      </w:r>
    </w:p>
    <w:p w:rsidR="000A1F9B" w:rsidRDefault="00B27F83">
      <w:pPr>
        <w:pStyle w:val="Normal04"/>
        <w:framePr w:w="550" w:h="261" w:hRule="exact" w:wrap="auto" w:vAnchor="page" w:hAnchor="page" w:x="33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192.90</w:t>
      </w:r>
    </w:p>
    <w:p w:rsidR="000A1F9B" w:rsidRDefault="00B27F83">
      <w:pPr>
        <w:pStyle w:val="Normal04"/>
        <w:framePr w:w="550" w:h="261" w:hRule="exact" w:wrap="auto" w:vAnchor="page" w:hAnchor="page" w:x="39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205.90</w:t>
      </w:r>
    </w:p>
    <w:p w:rsidR="000A1F9B" w:rsidRDefault="00B27F83">
      <w:pPr>
        <w:pStyle w:val="Normal04"/>
        <w:framePr w:w="550" w:h="261" w:hRule="exact" w:wrap="auto" w:vAnchor="page" w:hAnchor="page" w:x="44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209.60</w:t>
      </w:r>
    </w:p>
    <w:p w:rsidR="000A1F9B" w:rsidRDefault="00B27F83">
      <w:pPr>
        <w:pStyle w:val="Normal04"/>
        <w:framePr w:w="550" w:h="261" w:hRule="exact" w:wrap="auto" w:vAnchor="page" w:hAnchor="page" w:x="50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220.10</w:t>
      </w:r>
    </w:p>
    <w:p w:rsidR="000A1F9B" w:rsidRDefault="00B27F83">
      <w:pPr>
        <w:pStyle w:val="Normal04"/>
        <w:framePr w:w="550" w:h="261" w:hRule="exact" w:wrap="auto" w:vAnchor="page" w:hAnchor="page" w:x="55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229.40</w:t>
      </w:r>
    </w:p>
    <w:p w:rsidR="000A1F9B" w:rsidRDefault="00B27F83">
      <w:pPr>
        <w:pStyle w:val="Normal04"/>
        <w:framePr w:w="550" w:h="261" w:hRule="exact" w:wrap="auto" w:vAnchor="page" w:hAnchor="page" w:x="61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240.60</w:t>
      </w:r>
    </w:p>
    <w:p w:rsidR="000A1F9B" w:rsidRDefault="00B27F83">
      <w:pPr>
        <w:pStyle w:val="Normal04"/>
        <w:framePr w:w="550" w:h="261" w:hRule="exact" w:wrap="auto" w:vAnchor="page" w:hAnchor="page" w:x="66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244.90</w:t>
      </w:r>
    </w:p>
    <w:p w:rsidR="000A1F9B" w:rsidRDefault="00B27F83">
      <w:pPr>
        <w:pStyle w:val="Normal04"/>
        <w:framePr w:w="550" w:h="261" w:hRule="exact" w:wrap="auto" w:vAnchor="page" w:hAnchor="page" w:x="72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255.40</w:t>
      </w:r>
    </w:p>
    <w:p w:rsidR="000A1F9B" w:rsidRDefault="00B27F83">
      <w:pPr>
        <w:pStyle w:val="Normal04"/>
        <w:framePr w:w="550" w:h="261" w:hRule="exact" w:wrap="auto" w:vAnchor="page" w:hAnchor="page" w:x="77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777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3F017</w:t>
      </w:r>
    </w:p>
    <w:p w:rsidR="000A1F9B" w:rsidRDefault="00B27F83">
      <w:pPr>
        <w:pStyle w:val="Normal04"/>
        <w:framePr w:w="550" w:h="261" w:hRule="exact" w:wrap="auto" w:vAnchor="page" w:hAnchor="page" w:x="28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177.60</w:t>
      </w:r>
    </w:p>
    <w:p w:rsidR="000A1F9B" w:rsidRDefault="00B27F83">
      <w:pPr>
        <w:pStyle w:val="Normal04"/>
        <w:framePr w:w="550" w:h="261" w:hRule="exact" w:wrap="auto" w:vAnchor="page" w:hAnchor="page" w:x="33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195.30</w:t>
      </w:r>
    </w:p>
    <w:p w:rsidR="000A1F9B" w:rsidRDefault="00B27F83">
      <w:pPr>
        <w:pStyle w:val="Normal04"/>
        <w:framePr w:w="550" w:h="261" w:hRule="exact" w:wrap="auto" w:vAnchor="page" w:hAnchor="page" w:x="39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209.40</w:t>
      </w:r>
    </w:p>
    <w:p w:rsidR="000A1F9B" w:rsidRDefault="00B27F83">
      <w:pPr>
        <w:pStyle w:val="Normal04"/>
        <w:framePr w:w="550" w:h="261" w:hRule="exact" w:wrap="auto" w:vAnchor="page" w:hAnchor="page" w:x="44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221.10</w:t>
      </w:r>
    </w:p>
    <w:p w:rsidR="000A1F9B" w:rsidRDefault="00B27F83">
      <w:pPr>
        <w:pStyle w:val="Normal04"/>
        <w:framePr w:w="550" w:h="261" w:hRule="exact" w:wrap="auto" w:vAnchor="page" w:hAnchor="page" w:x="50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229.90</w:t>
      </w:r>
    </w:p>
    <w:p w:rsidR="000A1F9B" w:rsidRDefault="00B27F83">
      <w:pPr>
        <w:pStyle w:val="Normal04"/>
        <w:framePr w:w="550" w:h="261" w:hRule="exact" w:wrap="auto" w:vAnchor="page" w:hAnchor="page" w:x="55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227.90</w:t>
      </w:r>
    </w:p>
    <w:p w:rsidR="000A1F9B" w:rsidRDefault="00B27F83">
      <w:pPr>
        <w:pStyle w:val="Normal04"/>
        <w:framePr w:w="550" w:h="261" w:hRule="exact" w:wrap="auto" w:vAnchor="page" w:hAnchor="page" w:x="61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238.70</w:t>
      </w:r>
    </w:p>
    <w:p w:rsidR="000A1F9B" w:rsidRDefault="00B27F83">
      <w:pPr>
        <w:pStyle w:val="Normal04"/>
        <w:framePr w:w="550" w:h="261" w:hRule="exact" w:wrap="auto" w:vAnchor="page" w:hAnchor="page" w:x="66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246.20</w:t>
      </w:r>
    </w:p>
    <w:p w:rsidR="000A1F9B" w:rsidRDefault="00B27F83">
      <w:pPr>
        <w:pStyle w:val="Normal04"/>
        <w:framePr w:w="550" w:h="261" w:hRule="exact" w:wrap="auto" w:vAnchor="page" w:hAnchor="page" w:x="72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251.70</w:t>
      </w:r>
    </w:p>
    <w:p w:rsidR="000A1F9B" w:rsidRDefault="00B27F83">
      <w:pPr>
        <w:pStyle w:val="Normal04"/>
        <w:framePr w:w="550" w:h="261" w:hRule="exact" w:wrap="auto" w:vAnchor="page" w:hAnchor="page" w:x="77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8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3F018</w:t>
      </w:r>
    </w:p>
    <w:p w:rsidR="000A1F9B" w:rsidRDefault="00B27F83">
      <w:pPr>
        <w:pStyle w:val="Normal04"/>
        <w:framePr w:w="550" w:h="261" w:hRule="exact" w:wrap="auto" w:vAnchor="page" w:hAnchor="page" w:x="28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187.00</w:t>
      </w:r>
    </w:p>
    <w:p w:rsidR="000A1F9B" w:rsidRDefault="00B27F83">
      <w:pPr>
        <w:pStyle w:val="Normal04"/>
        <w:framePr w:w="550" w:h="261" w:hRule="exact" w:wrap="auto" w:vAnchor="page" w:hAnchor="page" w:x="33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205.40</w:t>
      </w:r>
    </w:p>
    <w:p w:rsidR="000A1F9B" w:rsidRDefault="00B27F83">
      <w:pPr>
        <w:pStyle w:val="Normal04"/>
        <w:framePr w:w="550" w:h="261" w:hRule="exact" w:wrap="auto" w:vAnchor="page" w:hAnchor="page" w:x="39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224.30</w:t>
      </w:r>
    </w:p>
    <w:p w:rsidR="000A1F9B" w:rsidRDefault="00B27F83">
      <w:pPr>
        <w:pStyle w:val="Normal04"/>
        <w:framePr w:w="550" w:h="261" w:hRule="exact" w:wrap="auto" w:vAnchor="page" w:hAnchor="page" w:x="44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234.30</w:t>
      </w:r>
    </w:p>
    <w:p w:rsidR="000A1F9B" w:rsidRDefault="00B27F83">
      <w:pPr>
        <w:pStyle w:val="Normal04"/>
        <w:framePr w:w="550" w:h="261" w:hRule="exact" w:wrap="auto" w:vAnchor="page" w:hAnchor="page" w:x="50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241.60</w:t>
      </w:r>
    </w:p>
    <w:p w:rsidR="000A1F9B" w:rsidRDefault="00B27F83">
      <w:pPr>
        <w:pStyle w:val="Normal04"/>
        <w:framePr w:w="550" w:h="261" w:hRule="exact" w:wrap="auto" w:vAnchor="page" w:hAnchor="page" w:x="55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239.40</w:t>
      </w:r>
    </w:p>
    <w:p w:rsidR="000A1F9B" w:rsidRDefault="00B27F83">
      <w:pPr>
        <w:pStyle w:val="Normal04"/>
        <w:framePr w:w="550" w:h="261" w:hRule="exact" w:wrap="auto" w:vAnchor="page" w:hAnchor="page" w:x="61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253.90</w:t>
      </w:r>
    </w:p>
    <w:p w:rsidR="000A1F9B" w:rsidRDefault="00B27F83">
      <w:pPr>
        <w:pStyle w:val="Normal04"/>
        <w:framePr w:w="550" w:h="261" w:hRule="exact" w:wrap="auto" w:vAnchor="page" w:hAnchor="page" w:x="66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269.40</w:t>
      </w:r>
    </w:p>
    <w:p w:rsidR="000A1F9B" w:rsidRDefault="00B27F83">
      <w:pPr>
        <w:pStyle w:val="Normal04"/>
        <w:framePr w:w="550" w:h="261" w:hRule="exact" w:wrap="auto" w:vAnchor="page" w:hAnchor="page" w:x="72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273.50</w:t>
      </w:r>
    </w:p>
    <w:p w:rsidR="000A1F9B" w:rsidRDefault="00B27F83">
      <w:pPr>
        <w:pStyle w:val="Normal04"/>
        <w:framePr w:w="550" w:h="261" w:hRule="exact" w:wrap="auto" w:vAnchor="page" w:hAnchor="page" w:x="77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82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3F019</w:t>
      </w:r>
    </w:p>
    <w:p w:rsidR="000A1F9B" w:rsidRDefault="00B27F83">
      <w:pPr>
        <w:pStyle w:val="Normal04"/>
        <w:framePr w:w="550" w:h="261" w:hRule="exact" w:wrap="auto" w:vAnchor="page" w:hAnchor="page" w:x="28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180.60</w:t>
      </w:r>
    </w:p>
    <w:p w:rsidR="000A1F9B" w:rsidRDefault="00B27F83">
      <w:pPr>
        <w:pStyle w:val="Normal04"/>
        <w:framePr w:w="550" w:h="261" w:hRule="exact" w:wrap="auto" w:vAnchor="page" w:hAnchor="page" w:x="33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202.70</w:t>
      </w:r>
    </w:p>
    <w:p w:rsidR="000A1F9B" w:rsidRDefault="00B27F83">
      <w:pPr>
        <w:pStyle w:val="Normal04"/>
        <w:framePr w:w="550" w:h="261" w:hRule="exact" w:wrap="auto" w:vAnchor="page" w:hAnchor="page" w:x="39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214.30</w:t>
      </w:r>
    </w:p>
    <w:p w:rsidR="000A1F9B" w:rsidRDefault="00B27F83">
      <w:pPr>
        <w:pStyle w:val="Normal04"/>
        <w:framePr w:w="550" w:h="261" w:hRule="exact" w:wrap="auto" w:vAnchor="page" w:hAnchor="page" w:x="44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231.80</w:t>
      </w:r>
    </w:p>
    <w:p w:rsidR="000A1F9B" w:rsidRDefault="00B27F83">
      <w:pPr>
        <w:pStyle w:val="Normal04"/>
        <w:framePr w:w="550" w:h="261" w:hRule="exact" w:wrap="auto" w:vAnchor="page" w:hAnchor="page" w:x="50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249.00</w:t>
      </w:r>
    </w:p>
    <w:p w:rsidR="000A1F9B" w:rsidRDefault="00B27F83">
      <w:pPr>
        <w:pStyle w:val="Normal04"/>
        <w:framePr w:w="550" w:h="261" w:hRule="exact" w:wrap="auto" w:vAnchor="page" w:hAnchor="page" w:x="55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256.70</w:t>
      </w:r>
    </w:p>
    <w:p w:rsidR="000A1F9B" w:rsidRDefault="00B27F83">
      <w:pPr>
        <w:pStyle w:val="Normal04"/>
        <w:framePr w:w="550" w:h="261" w:hRule="exact" w:wrap="auto" w:vAnchor="page" w:hAnchor="page" w:x="61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273.80</w:t>
      </w:r>
    </w:p>
    <w:p w:rsidR="000A1F9B" w:rsidRDefault="00B27F83">
      <w:pPr>
        <w:pStyle w:val="Normal04"/>
        <w:framePr w:w="550" w:h="261" w:hRule="exact" w:wrap="auto" w:vAnchor="page" w:hAnchor="page" w:x="66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274.00</w:t>
      </w:r>
    </w:p>
    <w:p w:rsidR="000A1F9B" w:rsidRDefault="00B27F83">
      <w:pPr>
        <w:pStyle w:val="Normal04"/>
        <w:framePr w:w="550" w:h="261" w:hRule="exact" w:wrap="auto" w:vAnchor="page" w:hAnchor="page" w:x="72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269.00</w:t>
      </w:r>
    </w:p>
    <w:p w:rsidR="000A1F9B" w:rsidRDefault="00B27F83">
      <w:pPr>
        <w:pStyle w:val="Normal04"/>
        <w:framePr w:w="550" w:h="261" w:hRule="exact" w:wrap="auto" w:vAnchor="page" w:hAnchor="page" w:x="77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853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3F020</w:t>
      </w:r>
    </w:p>
    <w:p w:rsidR="000A1F9B" w:rsidRDefault="00B27F83">
      <w:pPr>
        <w:pStyle w:val="Normal04"/>
        <w:framePr w:w="550" w:h="261" w:hRule="exact" w:wrap="auto" w:vAnchor="page" w:hAnchor="page" w:x="28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174.00</w:t>
      </w:r>
    </w:p>
    <w:p w:rsidR="000A1F9B" w:rsidRDefault="00B27F83">
      <w:pPr>
        <w:pStyle w:val="Normal04"/>
        <w:framePr w:w="550" w:h="261" w:hRule="exact" w:wrap="auto" w:vAnchor="page" w:hAnchor="page" w:x="33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195.70</w:t>
      </w:r>
    </w:p>
    <w:p w:rsidR="000A1F9B" w:rsidRDefault="00B27F83">
      <w:pPr>
        <w:pStyle w:val="Normal04"/>
        <w:framePr w:w="550" w:h="261" w:hRule="exact" w:wrap="auto" w:vAnchor="page" w:hAnchor="page" w:x="39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205.30</w:t>
      </w:r>
    </w:p>
    <w:p w:rsidR="000A1F9B" w:rsidRDefault="00B27F83">
      <w:pPr>
        <w:pStyle w:val="Normal04"/>
        <w:framePr w:w="550" w:h="261" w:hRule="exact" w:wrap="auto" w:vAnchor="page" w:hAnchor="page" w:x="44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220.80</w:t>
      </w:r>
    </w:p>
    <w:p w:rsidR="000A1F9B" w:rsidRDefault="00B27F83">
      <w:pPr>
        <w:pStyle w:val="Normal04"/>
        <w:framePr w:w="550" w:h="261" w:hRule="exact" w:wrap="auto" w:vAnchor="page" w:hAnchor="page" w:x="50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231.00</w:t>
      </w:r>
    </w:p>
    <w:p w:rsidR="000A1F9B" w:rsidRDefault="00B27F83">
      <w:pPr>
        <w:pStyle w:val="Normal04"/>
        <w:framePr w:w="550" w:h="261" w:hRule="exact" w:wrap="auto" w:vAnchor="page" w:hAnchor="page" w:x="55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242.10</w:t>
      </w:r>
    </w:p>
    <w:p w:rsidR="000A1F9B" w:rsidRDefault="00B27F83">
      <w:pPr>
        <w:pStyle w:val="Normal04"/>
        <w:framePr w:w="550" w:h="261" w:hRule="exact" w:wrap="auto" w:vAnchor="page" w:hAnchor="page" w:x="61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245.20</w:t>
      </w:r>
    </w:p>
    <w:p w:rsidR="000A1F9B" w:rsidRDefault="00B27F83">
      <w:pPr>
        <w:pStyle w:val="Normal04"/>
        <w:framePr w:w="550" w:h="261" w:hRule="exact" w:wrap="auto" w:vAnchor="page" w:hAnchor="page" w:x="66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262.30</w:t>
      </w:r>
    </w:p>
    <w:p w:rsidR="000A1F9B" w:rsidRDefault="00B27F83">
      <w:pPr>
        <w:pStyle w:val="Normal04"/>
        <w:framePr w:w="550" w:h="261" w:hRule="exact" w:wrap="auto" w:vAnchor="page" w:hAnchor="page" w:x="72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295.10</w:t>
      </w:r>
    </w:p>
    <w:p w:rsidR="000A1F9B" w:rsidRDefault="00B27F83">
      <w:pPr>
        <w:pStyle w:val="Normal04"/>
        <w:framePr w:w="550" w:h="261" w:hRule="exact" w:wrap="auto" w:vAnchor="page" w:hAnchor="page" w:x="77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87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3F021</w:t>
      </w:r>
    </w:p>
    <w:p w:rsidR="000A1F9B" w:rsidRDefault="00B27F83">
      <w:pPr>
        <w:pStyle w:val="Normal04"/>
        <w:framePr w:w="550" w:h="261" w:hRule="exact" w:wrap="auto" w:vAnchor="page" w:hAnchor="page" w:x="28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184.70</w:t>
      </w:r>
    </w:p>
    <w:p w:rsidR="000A1F9B" w:rsidRDefault="00B27F83">
      <w:pPr>
        <w:pStyle w:val="Normal04"/>
        <w:framePr w:w="550" w:h="261" w:hRule="exact" w:wrap="auto" w:vAnchor="page" w:hAnchor="page" w:x="33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208.60</w:t>
      </w:r>
    </w:p>
    <w:p w:rsidR="000A1F9B" w:rsidRDefault="00B27F83">
      <w:pPr>
        <w:pStyle w:val="Normal04"/>
        <w:framePr w:w="550" w:h="261" w:hRule="exact" w:wrap="auto" w:vAnchor="page" w:hAnchor="page" w:x="39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221.10</w:t>
      </w:r>
    </w:p>
    <w:p w:rsidR="000A1F9B" w:rsidRDefault="00B27F83">
      <w:pPr>
        <w:pStyle w:val="Normal04"/>
        <w:framePr w:w="550" w:h="261" w:hRule="exact" w:wrap="auto" w:vAnchor="page" w:hAnchor="page" w:x="44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226.20</w:t>
      </w:r>
    </w:p>
    <w:p w:rsidR="000A1F9B" w:rsidRDefault="00B27F83">
      <w:pPr>
        <w:pStyle w:val="Normal04"/>
        <w:framePr w:w="550" w:h="261" w:hRule="exact" w:wrap="auto" w:vAnchor="page" w:hAnchor="page" w:x="50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245.30</w:t>
      </w:r>
    </w:p>
    <w:p w:rsidR="000A1F9B" w:rsidRDefault="00B27F83">
      <w:pPr>
        <w:pStyle w:val="Normal04"/>
        <w:framePr w:w="550" w:h="261" w:hRule="exact" w:wrap="auto" w:vAnchor="page" w:hAnchor="page" w:x="55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253.90</w:t>
      </w:r>
    </w:p>
    <w:p w:rsidR="000A1F9B" w:rsidRDefault="00B27F83">
      <w:pPr>
        <w:pStyle w:val="Normal04"/>
        <w:framePr w:w="550" w:h="261" w:hRule="exact" w:wrap="auto" w:vAnchor="page" w:hAnchor="page" w:x="61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264.80</w:t>
      </w:r>
    </w:p>
    <w:p w:rsidR="000A1F9B" w:rsidRDefault="00B27F83">
      <w:pPr>
        <w:pStyle w:val="Normal04"/>
        <w:framePr w:w="550" w:h="261" w:hRule="exact" w:wrap="auto" w:vAnchor="page" w:hAnchor="page" w:x="66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272.30</w:t>
      </w:r>
    </w:p>
    <w:p w:rsidR="000A1F9B" w:rsidRDefault="00B27F83">
      <w:pPr>
        <w:pStyle w:val="Normal04"/>
        <w:framePr w:w="550" w:h="261" w:hRule="exact" w:wrap="auto" w:vAnchor="page" w:hAnchor="page" w:x="72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281.30</w:t>
      </w:r>
    </w:p>
    <w:p w:rsidR="000A1F9B" w:rsidRDefault="00B27F83">
      <w:pPr>
        <w:pStyle w:val="Normal04"/>
        <w:framePr w:w="550" w:h="261" w:hRule="exact" w:wrap="auto" w:vAnchor="page" w:hAnchor="page" w:x="77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903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3F022</w:t>
      </w:r>
    </w:p>
    <w:p w:rsidR="000A1F9B" w:rsidRDefault="00B27F83">
      <w:pPr>
        <w:pStyle w:val="Normal04"/>
        <w:framePr w:w="550" w:h="261" w:hRule="exact" w:wrap="auto" w:vAnchor="page" w:hAnchor="page" w:x="28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181.90</w:t>
      </w:r>
    </w:p>
    <w:p w:rsidR="000A1F9B" w:rsidRDefault="00B27F83">
      <w:pPr>
        <w:pStyle w:val="Normal04"/>
        <w:framePr w:w="550" w:h="261" w:hRule="exact" w:wrap="auto" w:vAnchor="page" w:hAnchor="page" w:x="33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201.30</w:t>
      </w:r>
    </w:p>
    <w:p w:rsidR="000A1F9B" w:rsidRDefault="00B27F83">
      <w:pPr>
        <w:pStyle w:val="Normal04"/>
        <w:framePr w:w="550" w:h="261" w:hRule="exact" w:wrap="auto" w:vAnchor="page" w:hAnchor="page" w:x="39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212.60</w:t>
      </w:r>
    </w:p>
    <w:p w:rsidR="000A1F9B" w:rsidRDefault="00B27F83">
      <w:pPr>
        <w:pStyle w:val="Normal04"/>
        <w:framePr w:w="550" w:h="261" w:hRule="exact" w:wrap="auto" w:vAnchor="page" w:hAnchor="page" w:x="44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216.70</w:t>
      </w:r>
    </w:p>
    <w:p w:rsidR="000A1F9B" w:rsidRDefault="00B27F83">
      <w:pPr>
        <w:pStyle w:val="Normal04"/>
        <w:framePr w:w="550" w:h="261" w:hRule="exact" w:wrap="auto" w:vAnchor="page" w:hAnchor="page" w:x="50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221.00</w:t>
      </w:r>
    </w:p>
    <w:p w:rsidR="000A1F9B" w:rsidRDefault="00B27F83">
      <w:pPr>
        <w:pStyle w:val="Normal04"/>
        <w:framePr w:w="550" w:h="261" w:hRule="exact" w:wrap="auto" w:vAnchor="page" w:hAnchor="page" w:x="55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216.20</w:t>
      </w:r>
    </w:p>
    <w:p w:rsidR="000A1F9B" w:rsidRDefault="00B27F83">
      <w:pPr>
        <w:pStyle w:val="Normal04"/>
        <w:framePr w:w="550" w:h="261" w:hRule="exact" w:wrap="auto" w:vAnchor="page" w:hAnchor="page" w:x="61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227.30</w:t>
      </w:r>
    </w:p>
    <w:p w:rsidR="000A1F9B" w:rsidRDefault="00B27F83">
      <w:pPr>
        <w:pStyle w:val="Normal04"/>
        <w:framePr w:w="550" w:h="261" w:hRule="exact" w:wrap="auto" w:vAnchor="page" w:hAnchor="page" w:x="66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244.80</w:t>
      </w:r>
    </w:p>
    <w:p w:rsidR="000A1F9B" w:rsidRDefault="00B27F83">
      <w:pPr>
        <w:pStyle w:val="Normal04"/>
        <w:framePr w:w="550" w:h="261" w:hRule="exact" w:wrap="auto" w:vAnchor="page" w:hAnchor="page" w:x="72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239.00</w:t>
      </w:r>
    </w:p>
    <w:p w:rsidR="000A1F9B" w:rsidRDefault="00B27F83">
      <w:pPr>
        <w:pStyle w:val="Normal04"/>
        <w:framePr w:w="550" w:h="261" w:hRule="exact" w:wrap="auto" w:vAnchor="page" w:hAnchor="page" w:x="77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92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3F023</w:t>
      </w:r>
    </w:p>
    <w:p w:rsidR="000A1F9B" w:rsidRDefault="00B27F83">
      <w:pPr>
        <w:pStyle w:val="Normal04"/>
        <w:framePr w:w="550" w:h="261" w:hRule="exact" w:wrap="auto" w:vAnchor="page" w:hAnchor="page" w:x="28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177.10</w:t>
      </w:r>
    </w:p>
    <w:p w:rsidR="000A1F9B" w:rsidRDefault="00B27F83">
      <w:pPr>
        <w:pStyle w:val="Normal04"/>
        <w:framePr w:w="550" w:h="261" w:hRule="exact" w:wrap="auto" w:vAnchor="page" w:hAnchor="page" w:x="33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200.50</w:t>
      </w:r>
    </w:p>
    <w:p w:rsidR="000A1F9B" w:rsidRDefault="00B27F83">
      <w:pPr>
        <w:pStyle w:val="Normal04"/>
        <w:framePr w:w="550" w:h="261" w:hRule="exact" w:wrap="auto" w:vAnchor="page" w:hAnchor="page" w:x="39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213.00</w:t>
      </w:r>
    </w:p>
    <w:p w:rsidR="000A1F9B" w:rsidRDefault="00B27F83">
      <w:pPr>
        <w:pStyle w:val="Normal04"/>
        <w:framePr w:w="550" w:h="261" w:hRule="exact" w:wrap="auto" w:vAnchor="page" w:hAnchor="page" w:x="44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207.30</w:t>
      </w:r>
    </w:p>
    <w:p w:rsidR="000A1F9B" w:rsidRDefault="00B27F83">
      <w:pPr>
        <w:pStyle w:val="Normal04"/>
        <w:framePr w:w="550" w:h="261" w:hRule="exact" w:wrap="auto" w:vAnchor="page" w:hAnchor="page" w:x="50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224.40</w:t>
      </w:r>
    </w:p>
    <w:p w:rsidR="000A1F9B" w:rsidRDefault="00B27F83">
      <w:pPr>
        <w:pStyle w:val="Normal04"/>
        <w:framePr w:w="550" w:h="261" w:hRule="exact" w:wrap="auto" w:vAnchor="page" w:hAnchor="page" w:x="55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235.70</w:t>
      </w:r>
    </w:p>
    <w:p w:rsidR="000A1F9B" w:rsidRDefault="00B27F83">
      <w:pPr>
        <w:pStyle w:val="Normal04"/>
        <w:framePr w:w="550" w:h="261" w:hRule="exact" w:wrap="auto" w:vAnchor="page" w:hAnchor="page" w:x="61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243.60</w:t>
      </w:r>
    </w:p>
    <w:p w:rsidR="000A1F9B" w:rsidRDefault="00B27F83">
      <w:pPr>
        <w:pStyle w:val="Normal04"/>
        <w:framePr w:w="550" w:h="261" w:hRule="exact" w:wrap="auto" w:vAnchor="page" w:hAnchor="page" w:x="66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253.00</w:t>
      </w:r>
    </w:p>
    <w:p w:rsidR="000A1F9B" w:rsidRDefault="00B27F83">
      <w:pPr>
        <w:pStyle w:val="Normal04"/>
        <w:framePr w:w="550" w:h="261" w:hRule="exact" w:wrap="auto" w:vAnchor="page" w:hAnchor="page" w:x="72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263.10</w:t>
      </w:r>
    </w:p>
    <w:p w:rsidR="000A1F9B" w:rsidRDefault="00B27F83">
      <w:pPr>
        <w:pStyle w:val="Normal04"/>
        <w:framePr w:w="550" w:h="261" w:hRule="exact" w:wrap="auto" w:vAnchor="page" w:hAnchor="page" w:x="77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95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4F001</w:t>
      </w:r>
    </w:p>
    <w:p w:rsidR="000A1F9B" w:rsidRDefault="00B27F83">
      <w:pPr>
        <w:pStyle w:val="Normal04"/>
        <w:framePr w:w="550" w:h="261" w:hRule="exact" w:wrap="auto" w:vAnchor="page" w:hAnchor="page" w:x="28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180.40</w:t>
      </w:r>
    </w:p>
    <w:p w:rsidR="000A1F9B" w:rsidRDefault="00B27F83">
      <w:pPr>
        <w:pStyle w:val="Normal04"/>
        <w:framePr w:w="550" w:h="261" w:hRule="exact" w:wrap="auto" w:vAnchor="page" w:hAnchor="page" w:x="33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208.20</w:t>
      </w:r>
    </w:p>
    <w:p w:rsidR="000A1F9B" w:rsidRDefault="00B27F83">
      <w:pPr>
        <w:pStyle w:val="Normal04"/>
        <w:framePr w:w="550" w:h="261" w:hRule="exact" w:wrap="auto" w:vAnchor="page" w:hAnchor="page" w:x="39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229.40</w:t>
      </w:r>
    </w:p>
    <w:p w:rsidR="000A1F9B" w:rsidRDefault="00B27F83">
      <w:pPr>
        <w:pStyle w:val="Normal04"/>
        <w:framePr w:w="550" w:h="261" w:hRule="exact" w:wrap="auto" w:vAnchor="page" w:hAnchor="page" w:x="44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233.80</w:t>
      </w:r>
    </w:p>
    <w:p w:rsidR="000A1F9B" w:rsidRDefault="00B27F83">
      <w:pPr>
        <w:pStyle w:val="Normal04"/>
        <w:framePr w:w="550" w:h="261" w:hRule="exact" w:wrap="auto" w:vAnchor="page" w:hAnchor="page" w:x="50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244.00</w:t>
      </w:r>
    </w:p>
    <w:p w:rsidR="000A1F9B" w:rsidRDefault="00B27F83">
      <w:pPr>
        <w:pStyle w:val="Normal04"/>
        <w:framePr w:w="550" w:h="261" w:hRule="exact" w:wrap="auto" w:vAnchor="page" w:hAnchor="page" w:x="55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257.90</w:t>
      </w:r>
    </w:p>
    <w:p w:rsidR="000A1F9B" w:rsidRDefault="00B27F83">
      <w:pPr>
        <w:pStyle w:val="Normal04"/>
        <w:framePr w:w="550" w:h="261" w:hRule="exact" w:wrap="auto" w:vAnchor="page" w:hAnchor="page" w:x="61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269.60</w:t>
      </w:r>
    </w:p>
    <w:p w:rsidR="000A1F9B" w:rsidRDefault="00B27F83">
      <w:pPr>
        <w:pStyle w:val="Normal04"/>
        <w:framePr w:w="550" w:h="261" w:hRule="exact" w:wrap="auto" w:vAnchor="page" w:hAnchor="page" w:x="66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276.40</w:t>
      </w:r>
    </w:p>
    <w:p w:rsidR="000A1F9B" w:rsidRDefault="00B27F83">
      <w:pPr>
        <w:pStyle w:val="Normal04"/>
        <w:framePr w:w="550" w:h="261" w:hRule="exact" w:wrap="auto" w:vAnchor="page" w:hAnchor="page" w:x="72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281.10</w:t>
      </w:r>
    </w:p>
    <w:p w:rsidR="000A1F9B" w:rsidRDefault="00B27F83">
      <w:pPr>
        <w:pStyle w:val="Normal04"/>
        <w:framePr w:w="550" w:h="261" w:hRule="exact" w:wrap="auto" w:vAnchor="page" w:hAnchor="page" w:x="77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97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4F002</w:t>
      </w:r>
    </w:p>
    <w:p w:rsidR="000A1F9B" w:rsidRDefault="00B27F83">
      <w:pPr>
        <w:pStyle w:val="Normal04"/>
        <w:framePr w:w="550" w:h="261" w:hRule="exact" w:wrap="auto" w:vAnchor="page" w:hAnchor="page" w:x="28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181.00</w:t>
      </w:r>
    </w:p>
    <w:p w:rsidR="000A1F9B" w:rsidRDefault="00B27F83">
      <w:pPr>
        <w:pStyle w:val="Normal04"/>
        <w:framePr w:w="550" w:h="261" w:hRule="exact" w:wrap="auto" w:vAnchor="page" w:hAnchor="page" w:x="33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191.40</w:t>
      </w:r>
    </w:p>
    <w:p w:rsidR="000A1F9B" w:rsidRDefault="00B27F83">
      <w:pPr>
        <w:pStyle w:val="Normal04"/>
        <w:framePr w:w="550" w:h="261" w:hRule="exact" w:wrap="auto" w:vAnchor="page" w:hAnchor="page" w:x="39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214.60</w:t>
      </w:r>
    </w:p>
    <w:p w:rsidR="000A1F9B" w:rsidRDefault="00B27F83">
      <w:pPr>
        <w:pStyle w:val="Normal04"/>
        <w:framePr w:w="550" w:h="261" w:hRule="exact" w:wrap="auto" w:vAnchor="page" w:hAnchor="page" w:x="44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219.70</w:t>
      </w:r>
    </w:p>
    <w:p w:rsidR="000A1F9B" w:rsidRDefault="00B27F83">
      <w:pPr>
        <w:pStyle w:val="Normal04"/>
        <w:framePr w:w="550" w:h="261" w:hRule="exact" w:wrap="auto" w:vAnchor="page" w:hAnchor="page" w:x="50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227.20</w:t>
      </w:r>
    </w:p>
    <w:p w:rsidR="000A1F9B" w:rsidRDefault="00B27F83">
      <w:pPr>
        <w:pStyle w:val="Normal04"/>
        <w:framePr w:w="550" w:h="261" w:hRule="exact" w:wrap="auto" w:vAnchor="page" w:hAnchor="page" w:x="55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227.70</w:t>
      </w:r>
    </w:p>
    <w:p w:rsidR="000A1F9B" w:rsidRDefault="00B27F83">
      <w:pPr>
        <w:pStyle w:val="Normal04"/>
        <w:framePr w:w="550" w:h="261" w:hRule="exact" w:wrap="auto" w:vAnchor="page" w:hAnchor="page" w:x="61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232.30</w:t>
      </w:r>
    </w:p>
    <w:p w:rsidR="000A1F9B" w:rsidRDefault="00B27F83">
      <w:pPr>
        <w:pStyle w:val="Normal04"/>
        <w:framePr w:w="550" w:h="261" w:hRule="exact" w:wrap="auto" w:vAnchor="page" w:hAnchor="page" w:x="66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240.40</w:t>
      </w:r>
    </w:p>
    <w:p w:rsidR="000A1F9B" w:rsidRDefault="00B27F83">
      <w:pPr>
        <w:pStyle w:val="Normal04"/>
        <w:framePr w:w="550" w:h="261" w:hRule="exact" w:wrap="auto" w:vAnchor="page" w:hAnchor="page" w:x="72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250.90</w:t>
      </w:r>
    </w:p>
    <w:p w:rsidR="000A1F9B" w:rsidRDefault="00B27F83">
      <w:pPr>
        <w:pStyle w:val="Normal04"/>
        <w:framePr w:w="550" w:h="261" w:hRule="exact" w:wrap="auto" w:vAnchor="page" w:hAnchor="page" w:x="77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00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4F003</w:t>
      </w:r>
    </w:p>
    <w:p w:rsidR="000A1F9B" w:rsidRDefault="00B27F83">
      <w:pPr>
        <w:pStyle w:val="Normal04"/>
        <w:framePr w:w="550" w:h="261" w:hRule="exact" w:wrap="auto" w:vAnchor="page" w:hAnchor="page" w:x="28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183.70</w:t>
      </w:r>
    </w:p>
    <w:p w:rsidR="000A1F9B" w:rsidRDefault="00B27F83">
      <w:pPr>
        <w:pStyle w:val="Normal04"/>
        <w:framePr w:w="550" w:h="261" w:hRule="exact" w:wrap="auto" w:vAnchor="page" w:hAnchor="page" w:x="33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194.70</w:t>
      </w:r>
    </w:p>
    <w:p w:rsidR="000A1F9B" w:rsidRDefault="00B27F83">
      <w:pPr>
        <w:pStyle w:val="Normal04"/>
        <w:framePr w:w="550" w:h="261" w:hRule="exact" w:wrap="auto" w:vAnchor="page" w:hAnchor="page" w:x="39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217.10</w:t>
      </w:r>
    </w:p>
    <w:p w:rsidR="000A1F9B" w:rsidRDefault="00B27F83">
      <w:pPr>
        <w:pStyle w:val="Normal04"/>
        <w:framePr w:w="550" w:h="261" w:hRule="exact" w:wrap="auto" w:vAnchor="page" w:hAnchor="page" w:x="44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225.80</w:t>
      </w:r>
    </w:p>
    <w:p w:rsidR="000A1F9B" w:rsidRDefault="00B27F83">
      <w:pPr>
        <w:pStyle w:val="Normal04"/>
        <w:framePr w:w="550" w:h="261" w:hRule="exact" w:wrap="auto" w:vAnchor="page" w:hAnchor="page" w:x="50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237.90</w:t>
      </w:r>
    </w:p>
    <w:p w:rsidR="000A1F9B" w:rsidRDefault="00B27F83">
      <w:pPr>
        <w:pStyle w:val="Normal04"/>
        <w:framePr w:w="550" w:h="261" w:hRule="exact" w:wrap="auto" w:vAnchor="page" w:hAnchor="page" w:x="55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254.30</w:t>
      </w:r>
    </w:p>
    <w:p w:rsidR="000A1F9B" w:rsidRDefault="00B27F83">
      <w:pPr>
        <w:pStyle w:val="Normal04"/>
        <w:framePr w:w="550" w:h="261" w:hRule="exact" w:wrap="auto" w:vAnchor="page" w:hAnchor="page" w:x="61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254.20</w:t>
      </w:r>
    </w:p>
    <w:p w:rsidR="000A1F9B" w:rsidRDefault="00B27F83">
      <w:pPr>
        <w:pStyle w:val="Normal04"/>
        <w:framePr w:w="550" w:h="261" w:hRule="exact" w:wrap="auto" w:vAnchor="page" w:hAnchor="page" w:x="66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262.80</w:t>
      </w:r>
    </w:p>
    <w:p w:rsidR="000A1F9B" w:rsidRDefault="00B27F83">
      <w:pPr>
        <w:pStyle w:val="Normal04"/>
        <w:framePr w:w="550" w:h="261" w:hRule="exact" w:wrap="auto" w:vAnchor="page" w:hAnchor="page" w:x="72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267.30</w:t>
      </w:r>
    </w:p>
    <w:p w:rsidR="000A1F9B" w:rsidRDefault="00B27F83">
      <w:pPr>
        <w:pStyle w:val="Normal04"/>
        <w:framePr w:w="550" w:h="261" w:hRule="exact" w:wrap="auto" w:vAnchor="page" w:hAnchor="page" w:x="77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028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4F004</w:t>
      </w:r>
    </w:p>
    <w:p w:rsidR="000A1F9B" w:rsidRDefault="00B27F83">
      <w:pPr>
        <w:pStyle w:val="Normal04"/>
        <w:framePr w:w="550" w:h="261" w:hRule="exact" w:wrap="auto" w:vAnchor="page" w:hAnchor="page" w:x="28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176.80</w:t>
      </w:r>
    </w:p>
    <w:p w:rsidR="000A1F9B" w:rsidRDefault="00B27F83">
      <w:pPr>
        <w:pStyle w:val="Normal04"/>
        <w:framePr w:w="550" w:h="261" w:hRule="exact" w:wrap="auto" w:vAnchor="page" w:hAnchor="page" w:x="33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193.50</w:t>
      </w:r>
    </w:p>
    <w:p w:rsidR="000A1F9B" w:rsidRDefault="00B27F83">
      <w:pPr>
        <w:pStyle w:val="Normal04"/>
        <w:framePr w:w="550" w:h="261" w:hRule="exact" w:wrap="auto" w:vAnchor="page" w:hAnchor="page" w:x="39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207.60</w:t>
      </w:r>
    </w:p>
    <w:p w:rsidR="000A1F9B" w:rsidRDefault="00B27F83">
      <w:pPr>
        <w:pStyle w:val="Normal04"/>
        <w:framePr w:w="550" w:h="261" w:hRule="exact" w:wrap="auto" w:vAnchor="page" w:hAnchor="page" w:x="44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221.70</w:t>
      </w:r>
    </w:p>
    <w:p w:rsidR="000A1F9B" w:rsidRDefault="00B27F83">
      <w:pPr>
        <w:pStyle w:val="Normal04"/>
        <w:framePr w:w="550" w:h="261" w:hRule="exact" w:wrap="auto" w:vAnchor="page" w:hAnchor="page" w:x="50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227.60</w:t>
      </w:r>
    </w:p>
    <w:p w:rsidR="000A1F9B" w:rsidRDefault="00B27F83">
      <w:pPr>
        <w:pStyle w:val="Normal04"/>
        <w:framePr w:w="550" w:h="261" w:hRule="exact" w:wrap="auto" w:vAnchor="page" w:hAnchor="page" w:x="55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226.70</w:t>
      </w:r>
    </w:p>
    <w:p w:rsidR="000A1F9B" w:rsidRDefault="00B27F83">
      <w:pPr>
        <w:pStyle w:val="Normal04"/>
        <w:framePr w:w="550" w:h="261" w:hRule="exact" w:wrap="auto" w:vAnchor="page" w:hAnchor="page" w:x="61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241.80</w:t>
      </w:r>
    </w:p>
    <w:p w:rsidR="000A1F9B" w:rsidRDefault="00B27F83">
      <w:pPr>
        <w:pStyle w:val="Normal04"/>
        <w:framePr w:w="550" w:h="261" w:hRule="exact" w:wrap="auto" w:vAnchor="page" w:hAnchor="page" w:x="66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249.10</w:t>
      </w:r>
    </w:p>
    <w:p w:rsidR="000A1F9B" w:rsidRDefault="00B27F83">
      <w:pPr>
        <w:pStyle w:val="Normal04"/>
        <w:framePr w:w="550" w:h="261" w:hRule="exact" w:wrap="auto" w:vAnchor="page" w:hAnchor="page" w:x="72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255.50</w:t>
      </w:r>
    </w:p>
    <w:p w:rsidR="000A1F9B" w:rsidRDefault="00B27F83">
      <w:pPr>
        <w:pStyle w:val="Normal04"/>
        <w:framePr w:w="550" w:h="261" w:hRule="exact" w:wrap="auto" w:vAnchor="page" w:hAnchor="page" w:x="77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05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4F005</w:t>
      </w:r>
    </w:p>
    <w:p w:rsidR="000A1F9B" w:rsidRDefault="00B27F83">
      <w:pPr>
        <w:pStyle w:val="Normal04"/>
        <w:framePr w:w="550" w:h="261" w:hRule="exact" w:wrap="auto" w:vAnchor="page" w:hAnchor="page" w:x="28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189.00</w:t>
      </w:r>
    </w:p>
    <w:p w:rsidR="000A1F9B" w:rsidRDefault="00B27F83">
      <w:pPr>
        <w:pStyle w:val="Normal04"/>
        <w:framePr w:w="550" w:h="261" w:hRule="exact" w:wrap="auto" w:vAnchor="page" w:hAnchor="page" w:x="33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206.90</w:t>
      </w:r>
    </w:p>
    <w:p w:rsidR="000A1F9B" w:rsidRDefault="00B27F83">
      <w:pPr>
        <w:pStyle w:val="Normal04"/>
        <w:framePr w:w="550" w:h="261" w:hRule="exact" w:wrap="auto" w:vAnchor="page" w:hAnchor="page" w:x="39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229.80</w:t>
      </w:r>
    </w:p>
    <w:p w:rsidR="000A1F9B" w:rsidRDefault="00B27F83">
      <w:pPr>
        <w:pStyle w:val="Normal04"/>
        <w:framePr w:w="550" w:h="261" w:hRule="exact" w:wrap="auto" w:vAnchor="page" w:hAnchor="page" w:x="44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237.60</w:t>
      </w:r>
    </w:p>
    <w:p w:rsidR="000A1F9B" w:rsidRDefault="00B27F83">
      <w:pPr>
        <w:pStyle w:val="Normal04"/>
        <w:framePr w:w="550" w:h="261" w:hRule="exact" w:wrap="auto" w:vAnchor="page" w:hAnchor="page" w:x="50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245.20</w:t>
      </w:r>
    </w:p>
    <w:p w:rsidR="000A1F9B" w:rsidRDefault="00B27F83">
      <w:pPr>
        <w:pStyle w:val="Normal04"/>
        <w:framePr w:w="550" w:h="261" w:hRule="exact" w:wrap="auto" w:vAnchor="page" w:hAnchor="page" w:x="55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262.30</w:t>
      </w:r>
    </w:p>
    <w:p w:rsidR="000A1F9B" w:rsidRDefault="00B27F83">
      <w:pPr>
        <w:pStyle w:val="Normal04"/>
        <w:framePr w:w="550" w:h="261" w:hRule="exact" w:wrap="auto" w:vAnchor="page" w:hAnchor="page" w:x="61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264.90</w:t>
      </w:r>
    </w:p>
    <w:p w:rsidR="000A1F9B" w:rsidRDefault="00B27F83">
      <w:pPr>
        <w:pStyle w:val="Normal04"/>
        <w:framePr w:w="550" w:h="261" w:hRule="exact" w:wrap="auto" w:vAnchor="page" w:hAnchor="page" w:x="66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268.10</w:t>
      </w:r>
    </w:p>
    <w:p w:rsidR="000A1F9B" w:rsidRDefault="00B27F83">
      <w:pPr>
        <w:pStyle w:val="Normal04"/>
        <w:framePr w:w="550" w:h="261" w:hRule="exact" w:wrap="auto" w:vAnchor="page" w:hAnchor="page" w:x="72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276.80</w:t>
      </w:r>
    </w:p>
    <w:p w:rsidR="000A1F9B" w:rsidRDefault="00B27F83">
      <w:pPr>
        <w:pStyle w:val="Normal04"/>
        <w:framePr w:w="550" w:h="261" w:hRule="exact" w:wrap="auto" w:vAnchor="page" w:hAnchor="page" w:x="77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07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4F006</w:t>
      </w:r>
    </w:p>
    <w:p w:rsidR="000A1F9B" w:rsidRDefault="00B27F83">
      <w:pPr>
        <w:pStyle w:val="Normal04"/>
        <w:framePr w:w="550" w:h="261" w:hRule="exact" w:wrap="auto" w:vAnchor="page" w:hAnchor="page" w:x="28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169.40</w:t>
      </w:r>
    </w:p>
    <w:p w:rsidR="000A1F9B" w:rsidRDefault="00B27F83">
      <w:pPr>
        <w:pStyle w:val="Normal04"/>
        <w:framePr w:w="550" w:h="261" w:hRule="exact" w:wrap="auto" w:vAnchor="page" w:hAnchor="page" w:x="33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189.00</w:t>
      </w:r>
    </w:p>
    <w:p w:rsidR="000A1F9B" w:rsidRDefault="00B27F83">
      <w:pPr>
        <w:pStyle w:val="Normal04"/>
        <w:framePr w:w="550" w:h="261" w:hRule="exact" w:wrap="auto" w:vAnchor="page" w:hAnchor="page" w:x="39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207.90</w:t>
      </w:r>
    </w:p>
    <w:p w:rsidR="000A1F9B" w:rsidRDefault="00B27F83">
      <w:pPr>
        <w:pStyle w:val="Normal04"/>
        <w:framePr w:w="550" w:h="261" w:hRule="exact" w:wrap="auto" w:vAnchor="page" w:hAnchor="page" w:x="44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209.60</w:t>
      </w:r>
    </w:p>
    <w:p w:rsidR="000A1F9B" w:rsidRDefault="00B27F83">
      <w:pPr>
        <w:pStyle w:val="Normal04"/>
        <w:framePr w:w="550" w:h="261" w:hRule="exact" w:wrap="auto" w:vAnchor="page" w:hAnchor="page" w:x="50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216.70</w:t>
      </w:r>
    </w:p>
    <w:p w:rsidR="000A1F9B" w:rsidRDefault="00B27F83">
      <w:pPr>
        <w:pStyle w:val="Normal04"/>
        <w:framePr w:w="550" w:h="261" w:hRule="exact" w:wrap="auto" w:vAnchor="page" w:hAnchor="page" w:x="55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224.60</w:t>
      </w:r>
    </w:p>
    <w:p w:rsidR="000A1F9B" w:rsidRDefault="00B27F83">
      <w:pPr>
        <w:pStyle w:val="Normal04"/>
        <w:framePr w:w="550" w:h="261" w:hRule="exact" w:wrap="auto" w:vAnchor="page" w:hAnchor="page" w:x="61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237.70</w:t>
      </w:r>
    </w:p>
    <w:p w:rsidR="000A1F9B" w:rsidRDefault="00B27F83">
      <w:pPr>
        <w:pStyle w:val="Normal04"/>
        <w:framePr w:w="550" w:h="261" w:hRule="exact" w:wrap="auto" w:vAnchor="page" w:hAnchor="page" w:x="66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240.10</w:t>
      </w:r>
    </w:p>
    <w:p w:rsidR="000A1F9B" w:rsidRDefault="00B27F83">
      <w:pPr>
        <w:pStyle w:val="Normal04"/>
        <w:framePr w:w="550" w:h="261" w:hRule="exact" w:wrap="auto" w:vAnchor="page" w:hAnchor="page" w:x="72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240.20</w:t>
      </w:r>
    </w:p>
    <w:p w:rsidR="000A1F9B" w:rsidRDefault="00B27F83">
      <w:pPr>
        <w:pStyle w:val="Normal04"/>
        <w:framePr w:w="550" w:h="261" w:hRule="exact" w:wrap="auto" w:vAnchor="page" w:hAnchor="page" w:x="77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104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4F007</w:t>
      </w:r>
    </w:p>
    <w:p w:rsidR="000A1F9B" w:rsidRDefault="00B27F83">
      <w:pPr>
        <w:pStyle w:val="Normal04"/>
        <w:framePr w:w="550" w:h="261" w:hRule="exact" w:wrap="auto" w:vAnchor="page" w:hAnchor="page" w:x="28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187.00</w:t>
      </w:r>
    </w:p>
    <w:p w:rsidR="000A1F9B" w:rsidRDefault="00B27F83">
      <w:pPr>
        <w:pStyle w:val="Normal04"/>
        <w:framePr w:w="550" w:h="261" w:hRule="exact" w:wrap="auto" w:vAnchor="page" w:hAnchor="page" w:x="33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205.60</w:t>
      </w:r>
    </w:p>
    <w:p w:rsidR="000A1F9B" w:rsidRDefault="00B27F83">
      <w:pPr>
        <w:pStyle w:val="Normal04"/>
        <w:framePr w:w="550" w:h="261" w:hRule="exact" w:wrap="auto" w:vAnchor="page" w:hAnchor="page" w:x="39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213.00</w:t>
      </w:r>
    </w:p>
    <w:p w:rsidR="000A1F9B" w:rsidRDefault="00B27F83">
      <w:pPr>
        <w:pStyle w:val="Normal04"/>
        <w:framePr w:w="550" w:h="261" w:hRule="exact" w:wrap="auto" w:vAnchor="page" w:hAnchor="page" w:x="44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216.60</w:t>
      </w:r>
    </w:p>
    <w:p w:rsidR="000A1F9B" w:rsidRDefault="00B27F83">
      <w:pPr>
        <w:pStyle w:val="Normal04"/>
        <w:framePr w:w="550" w:h="261" w:hRule="exact" w:wrap="auto" w:vAnchor="page" w:hAnchor="page" w:x="50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225.40</w:t>
      </w:r>
    </w:p>
    <w:p w:rsidR="000A1F9B" w:rsidRDefault="00B27F83">
      <w:pPr>
        <w:pStyle w:val="Normal04"/>
        <w:framePr w:w="550" w:h="261" w:hRule="exact" w:wrap="auto" w:vAnchor="page" w:hAnchor="page" w:x="55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222.00</w:t>
      </w:r>
    </w:p>
    <w:p w:rsidR="000A1F9B" w:rsidRDefault="00B27F83">
      <w:pPr>
        <w:pStyle w:val="Normal04"/>
        <w:framePr w:w="550" w:h="261" w:hRule="exact" w:wrap="auto" w:vAnchor="page" w:hAnchor="page" w:x="61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228.60</w:t>
      </w:r>
    </w:p>
    <w:p w:rsidR="000A1F9B" w:rsidRDefault="00B27F83">
      <w:pPr>
        <w:pStyle w:val="Normal04"/>
        <w:framePr w:w="550" w:h="261" w:hRule="exact" w:wrap="auto" w:vAnchor="page" w:hAnchor="page" w:x="66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236.00</w:t>
      </w:r>
    </w:p>
    <w:p w:rsidR="000A1F9B" w:rsidRDefault="00B27F83">
      <w:pPr>
        <w:pStyle w:val="Normal04"/>
        <w:framePr w:w="550" w:h="261" w:hRule="exact" w:wrap="auto" w:vAnchor="page" w:hAnchor="page" w:x="72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237.50</w:t>
      </w:r>
    </w:p>
    <w:p w:rsidR="000A1F9B" w:rsidRDefault="00B27F83">
      <w:pPr>
        <w:pStyle w:val="Normal04"/>
        <w:framePr w:w="550" w:h="261" w:hRule="exact" w:wrap="auto" w:vAnchor="page" w:hAnchor="page" w:x="77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12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4F008</w:t>
      </w:r>
    </w:p>
    <w:p w:rsidR="000A1F9B" w:rsidRDefault="00B27F83">
      <w:pPr>
        <w:pStyle w:val="Normal04"/>
        <w:framePr w:w="550" w:h="261" w:hRule="exact" w:wrap="auto" w:vAnchor="page" w:hAnchor="page" w:x="28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191.60</w:t>
      </w:r>
    </w:p>
    <w:p w:rsidR="000A1F9B" w:rsidRDefault="00B27F83">
      <w:pPr>
        <w:pStyle w:val="Normal04"/>
        <w:framePr w:w="550" w:h="261" w:hRule="exact" w:wrap="auto" w:vAnchor="page" w:hAnchor="page" w:x="33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217.80</w:t>
      </w:r>
    </w:p>
    <w:p w:rsidR="000A1F9B" w:rsidRDefault="00B27F83">
      <w:pPr>
        <w:pStyle w:val="Normal04"/>
        <w:framePr w:w="550" w:h="261" w:hRule="exact" w:wrap="auto" w:vAnchor="page" w:hAnchor="page" w:x="39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237.00</w:t>
      </w:r>
    </w:p>
    <w:p w:rsidR="000A1F9B" w:rsidRDefault="00B27F83">
      <w:pPr>
        <w:pStyle w:val="Normal04"/>
        <w:framePr w:w="550" w:h="261" w:hRule="exact" w:wrap="auto" w:vAnchor="page" w:hAnchor="page" w:x="44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249.80</w:t>
      </w:r>
    </w:p>
    <w:p w:rsidR="000A1F9B" w:rsidRDefault="00B27F83">
      <w:pPr>
        <w:pStyle w:val="Normal04"/>
        <w:framePr w:w="550" w:h="261" w:hRule="exact" w:wrap="auto" w:vAnchor="page" w:hAnchor="page" w:x="50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255.80</w:t>
      </w:r>
    </w:p>
    <w:p w:rsidR="000A1F9B" w:rsidRDefault="00B27F83">
      <w:pPr>
        <w:pStyle w:val="Normal04"/>
        <w:framePr w:w="550" w:h="261" w:hRule="exact" w:wrap="auto" w:vAnchor="page" w:hAnchor="page" w:x="55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260.50</w:t>
      </w:r>
    </w:p>
    <w:p w:rsidR="000A1F9B" w:rsidRDefault="00B27F83">
      <w:pPr>
        <w:pStyle w:val="Normal04"/>
        <w:framePr w:w="550" w:h="261" w:hRule="exact" w:wrap="auto" w:vAnchor="page" w:hAnchor="page" w:x="61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266.10</w:t>
      </w:r>
    </w:p>
    <w:p w:rsidR="000A1F9B" w:rsidRDefault="00B27F83">
      <w:pPr>
        <w:pStyle w:val="Normal04"/>
        <w:framePr w:w="550" w:h="261" w:hRule="exact" w:wrap="auto" w:vAnchor="page" w:hAnchor="page" w:x="66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280.10</w:t>
      </w:r>
    </w:p>
    <w:p w:rsidR="000A1F9B" w:rsidRDefault="00B27F83">
      <w:pPr>
        <w:pStyle w:val="Normal04"/>
        <w:framePr w:w="550" w:h="261" w:hRule="exact" w:wrap="auto" w:vAnchor="page" w:hAnchor="page" w:x="72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306.50</w:t>
      </w:r>
    </w:p>
    <w:p w:rsidR="000A1F9B" w:rsidRDefault="00B27F83">
      <w:pPr>
        <w:pStyle w:val="Normal04"/>
        <w:framePr w:w="550" w:h="261" w:hRule="exact" w:wrap="auto" w:vAnchor="page" w:hAnchor="page" w:x="77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15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4F009</w:t>
      </w:r>
    </w:p>
    <w:p w:rsidR="000A1F9B" w:rsidRDefault="00B27F83">
      <w:pPr>
        <w:pStyle w:val="Normal04"/>
        <w:framePr w:w="550" w:h="261" w:hRule="exact" w:wrap="auto" w:vAnchor="page" w:hAnchor="page" w:x="28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182.50</w:t>
      </w:r>
    </w:p>
    <w:p w:rsidR="000A1F9B" w:rsidRDefault="00B27F83">
      <w:pPr>
        <w:pStyle w:val="Normal04"/>
        <w:framePr w:w="550" w:h="261" w:hRule="exact" w:wrap="auto" w:vAnchor="page" w:hAnchor="page" w:x="33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186.00</w:t>
      </w:r>
    </w:p>
    <w:p w:rsidR="000A1F9B" w:rsidRDefault="00B27F83">
      <w:pPr>
        <w:pStyle w:val="Normal04"/>
        <w:framePr w:w="550" w:h="261" w:hRule="exact" w:wrap="auto" w:vAnchor="page" w:hAnchor="page" w:x="39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203.40</w:t>
      </w:r>
    </w:p>
    <w:p w:rsidR="000A1F9B" w:rsidRDefault="00B27F83">
      <w:pPr>
        <w:pStyle w:val="Normal04"/>
        <w:framePr w:w="550" w:h="261" w:hRule="exact" w:wrap="auto" w:vAnchor="page" w:hAnchor="page" w:x="44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208.60</w:t>
      </w:r>
    </w:p>
    <w:p w:rsidR="000A1F9B" w:rsidRDefault="00B27F83">
      <w:pPr>
        <w:pStyle w:val="Normal04"/>
        <w:framePr w:w="550" w:h="261" w:hRule="exact" w:wrap="auto" w:vAnchor="page" w:hAnchor="page" w:x="50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215.60</w:t>
      </w:r>
    </w:p>
    <w:p w:rsidR="000A1F9B" w:rsidRDefault="00B27F83">
      <w:pPr>
        <w:pStyle w:val="Normal04"/>
        <w:framePr w:w="550" w:h="261" w:hRule="exact" w:wrap="auto" w:vAnchor="page" w:hAnchor="page" w:x="55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225.20</w:t>
      </w:r>
    </w:p>
    <w:p w:rsidR="000A1F9B" w:rsidRDefault="00B27F83">
      <w:pPr>
        <w:pStyle w:val="Normal04"/>
        <w:framePr w:w="550" w:h="261" w:hRule="exact" w:wrap="auto" w:vAnchor="page" w:hAnchor="page" w:x="61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234.20</w:t>
      </w:r>
    </w:p>
    <w:p w:rsidR="000A1F9B" w:rsidRDefault="00B27F83">
      <w:pPr>
        <w:pStyle w:val="Normal04"/>
        <w:framePr w:w="550" w:h="261" w:hRule="exact" w:wrap="auto" w:vAnchor="page" w:hAnchor="page" w:x="66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235.30</w:t>
      </w:r>
    </w:p>
    <w:p w:rsidR="000A1F9B" w:rsidRDefault="00B27F83">
      <w:pPr>
        <w:pStyle w:val="Normal04"/>
        <w:framePr w:w="550" w:h="261" w:hRule="exact" w:wrap="auto" w:vAnchor="page" w:hAnchor="page" w:x="72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240.60</w:t>
      </w:r>
    </w:p>
    <w:p w:rsidR="000A1F9B" w:rsidRDefault="00B27F83">
      <w:pPr>
        <w:pStyle w:val="Normal04"/>
        <w:framePr w:w="550" w:h="261" w:hRule="exact" w:wrap="auto" w:vAnchor="page" w:hAnchor="page" w:x="77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17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4F010</w:t>
      </w:r>
    </w:p>
    <w:p w:rsidR="000A1F9B" w:rsidRDefault="00B27F83">
      <w:pPr>
        <w:pStyle w:val="Normal04"/>
        <w:framePr w:w="550" w:h="261" w:hRule="exact" w:wrap="auto" w:vAnchor="page" w:hAnchor="page" w:x="28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173.40</w:t>
      </w:r>
    </w:p>
    <w:p w:rsidR="000A1F9B" w:rsidRDefault="00B27F83">
      <w:pPr>
        <w:pStyle w:val="Normal04"/>
        <w:framePr w:w="550" w:h="261" w:hRule="exact" w:wrap="auto" w:vAnchor="page" w:hAnchor="page" w:x="33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188.40</w:t>
      </w:r>
    </w:p>
    <w:p w:rsidR="000A1F9B" w:rsidRDefault="00B27F83">
      <w:pPr>
        <w:pStyle w:val="Normal04"/>
        <w:framePr w:w="550" w:h="261" w:hRule="exact" w:wrap="auto" w:vAnchor="page" w:hAnchor="page" w:x="39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208.60</w:t>
      </w:r>
    </w:p>
    <w:p w:rsidR="000A1F9B" w:rsidRDefault="00B27F83">
      <w:pPr>
        <w:pStyle w:val="Normal04"/>
        <w:framePr w:w="550" w:h="261" w:hRule="exact" w:wrap="auto" w:vAnchor="page" w:hAnchor="page" w:x="44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219.40</w:t>
      </w:r>
    </w:p>
    <w:p w:rsidR="000A1F9B" w:rsidRDefault="00B27F83">
      <w:pPr>
        <w:pStyle w:val="Normal04"/>
        <w:framePr w:w="550" w:h="261" w:hRule="exact" w:wrap="auto" w:vAnchor="page" w:hAnchor="page" w:x="50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223.20</w:t>
      </w:r>
    </w:p>
    <w:p w:rsidR="000A1F9B" w:rsidRDefault="00B27F83">
      <w:pPr>
        <w:pStyle w:val="Normal04"/>
        <w:framePr w:w="550" w:h="261" w:hRule="exact" w:wrap="auto" w:vAnchor="page" w:hAnchor="page" w:x="55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228.00</w:t>
      </w:r>
    </w:p>
    <w:p w:rsidR="000A1F9B" w:rsidRDefault="00B27F83">
      <w:pPr>
        <w:pStyle w:val="Normal04"/>
        <w:framePr w:w="550" w:h="261" w:hRule="exact" w:wrap="auto" w:vAnchor="page" w:hAnchor="page" w:x="61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240.50</w:t>
      </w:r>
    </w:p>
    <w:p w:rsidR="000A1F9B" w:rsidRDefault="00B27F83">
      <w:pPr>
        <w:pStyle w:val="Normal04"/>
        <w:framePr w:w="550" w:h="261" w:hRule="exact" w:wrap="auto" w:vAnchor="page" w:hAnchor="page" w:x="66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239.30</w:t>
      </w:r>
    </w:p>
    <w:p w:rsidR="000A1F9B" w:rsidRDefault="00B27F83">
      <w:pPr>
        <w:pStyle w:val="Normal04"/>
        <w:framePr w:w="550" w:h="261" w:hRule="exact" w:wrap="auto" w:vAnchor="page" w:hAnchor="page" w:x="72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247.60</w:t>
      </w:r>
    </w:p>
    <w:p w:rsidR="000A1F9B" w:rsidRDefault="00B27F83">
      <w:pPr>
        <w:pStyle w:val="Normal04"/>
        <w:framePr w:w="550" w:h="261" w:hRule="exact" w:wrap="auto" w:vAnchor="page" w:hAnchor="page" w:x="77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204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4F011</w:t>
      </w:r>
    </w:p>
    <w:p w:rsidR="000A1F9B" w:rsidRDefault="00B27F83">
      <w:pPr>
        <w:pStyle w:val="Normal04"/>
        <w:framePr w:w="550" w:h="261" w:hRule="exact" w:wrap="auto" w:vAnchor="page" w:hAnchor="page" w:x="28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185.40</w:t>
      </w:r>
    </w:p>
    <w:p w:rsidR="000A1F9B" w:rsidRDefault="00B27F83">
      <w:pPr>
        <w:pStyle w:val="Normal04"/>
        <w:framePr w:w="550" w:h="261" w:hRule="exact" w:wrap="auto" w:vAnchor="page" w:hAnchor="page" w:x="33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207.10</w:t>
      </w:r>
    </w:p>
    <w:p w:rsidR="000A1F9B" w:rsidRDefault="00B27F83">
      <w:pPr>
        <w:pStyle w:val="Normal04"/>
        <w:framePr w:w="550" w:h="261" w:hRule="exact" w:wrap="auto" w:vAnchor="page" w:hAnchor="page" w:x="39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231.40</w:t>
      </w:r>
    </w:p>
    <w:p w:rsidR="000A1F9B" w:rsidRDefault="00B27F83">
      <w:pPr>
        <w:pStyle w:val="Normal04"/>
        <w:framePr w:w="550" w:h="261" w:hRule="exact" w:wrap="auto" w:vAnchor="page" w:hAnchor="page" w:x="44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243.70</w:t>
      </w:r>
    </w:p>
    <w:p w:rsidR="000A1F9B" w:rsidRDefault="00B27F83">
      <w:pPr>
        <w:pStyle w:val="Normal04"/>
        <w:framePr w:w="550" w:h="261" w:hRule="exact" w:wrap="auto" w:vAnchor="page" w:hAnchor="page" w:x="50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253.70</w:t>
      </w:r>
    </w:p>
    <w:p w:rsidR="000A1F9B" w:rsidRDefault="00B27F83">
      <w:pPr>
        <w:pStyle w:val="Normal04"/>
        <w:framePr w:w="550" w:h="261" w:hRule="exact" w:wrap="auto" w:vAnchor="page" w:hAnchor="page" w:x="55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263.80</w:t>
      </w:r>
    </w:p>
    <w:p w:rsidR="000A1F9B" w:rsidRDefault="00B27F83">
      <w:pPr>
        <w:pStyle w:val="Normal04"/>
        <w:framePr w:w="550" w:h="261" w:hRule="exact" w:wrap="auto" w:vAnchor="page" w:hAnchor="page" w:x="61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280.00</w:t>
      </w:r>
    </w:p>
    <w:p w:rsidR="000A1F9B" w:rsidRDefault="00B27F83">
      <w:pPr>
        <w:pStyle w:val="Normal04"/>
        <w:framePr w:w="550" w:h="261" w:hRule="exact" w:wrap="auto" w:vAnchor="page" w:hAnchor="page" w:x="66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278.60</w:t>
      </w:r>
    </w:p>
    <w:p w:rsidR="000A1F9B" w:rsidRDefault="00B27F83">
      <w:pPr>
        <w:pStyle w:val="Normal04"/>
        <w:framePr w:w="550" w:h="261" w:hRule="exact" w:wrap="auto" w:vAnchor="page" w:hAnchor="page" w:x="72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283.90</w:t>
      </w:r>
    </w:p>
    <w:p w:rsidR="000A1F9B" w:rsidRDefault="00B27F83">
      <w:pPr>
        <w:pStyle w:val="Normal04"/>
        <w:framePr w:w="550" w:h="261" w:hRule="exact" w:wrap="auto" w:vAnchor="page" w:hAnchor="page" w:x="77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292.40</w:t>
      </w:r>
    </w:p>
    <w:p w:rsidR="000A1F9B" w:rsidRDefault="00B27F83">
      <w:pPr>
        <w:pStyle w:val="Normal04"/>
        <w:framePr w:w="550" w:h="261" w:hRule="exact" w:wrap="auto" w:vAnchor="page" w:hAnchor="page" w:x="83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304.30</w:t>
      </w:r>
    </w:p>
    <w:p w:rsidR="000A1F9B" w:rsidRDefault="00B27F83">
      <w:pPr>
        <w:pStyle w:val="Normal04"/>
        <w:framePr w:w="550" w:h="261" w:hRule="exact" w:wrap="auto" w:vAnchor="page" w:hAnchor="page" w:x="88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316.90</w:t>
      </w:r>
    </w:p>
    <w:p w:rsidR="000A1F9B" w:rsidRDefault="00B27F83">
      <w:pPr>
        <w:pStyle w:val="Normal04"/>
        <w:framePr w:w="550" w:h="261" w:hRule="exact" w:wrap="auto" w:vAnchor="page" w:hAnchor="page" w:x="94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309.40</w:t>
      </w:r>
    </w:p>
    <w:p w:rsidR="000A1F9B" w:rsidRDefault="00B27F83">
      <w:pPr>
        <w:pStyle w:val="Normal04"/>
        <w:framePr w:w="1024" w:h="261" w:hRule="exact" w:wrap="auto" w:vAnchor="page" w:hAnchor="page" w:x="1801" w:y="1229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4F012</w:t>
      </w:r>
    </w:p>
    <w:p w:rsidR="000A1F9B" w:rsidRDefault="00B27F83">
      <w:pPr>
        <w:pStyle w:val="Normal04"/>
        <w:framePr w:w="550" w:h="261" w:hRule="exact" w:wrap="auto" w:vAnchor="page" w:hAnchor="page" w:x="28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188.70</w:t>
      </w:r>
    </w:p>
    <w:p w:rsidR="000A1F9B" w:rsidRDefault="00B27F83">
      <w:pPr>
        <w:pStyle w:val="Normal04"/>
        <w:framePr w:w="550" w:h="261" w:hRule="exact" w:wrap="auto" w:vAnchor="page" w:hAnchor="page" w:x="33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198.70</w:t>
      </w:r>
    </w:p>
    <w:p w:rsidR="000A1F9B" w:rsidRDefault="00B27F83">
      <w:pPr>
        <w:pStyle w:val="Normal04"/>
        <w:framePr w:w="550" w:h="261" w:hRule="exact" w:wrap="auto" w:vAnchor="page" w:hAnchor="page" w:x="39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223.30</w:t>
      </w:r>
    </w:p>
    <w:p w:rsidR="000A1F9B" w:rsidRDefault="00B27F83">
      <w:pPr>
        <w:pStyle w:val="Normal04"/>
        <w:framePr w:w="550" w:h="261" w:hRule="exact" w:wrap="auto" w:vAnchor="page" w:hAnchor="page" w:x="44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233.00</w:t>
      </w:r>
    </w:p>
    <w:p w:rsidR="000A1F9B" w:rsidRDefault="00B27F83">
      <w:pPr>
        <w:pStyle w:val="Normal04"/>
        <w:framePr w:w="550" w:h="261" w:hRule="exact" w:wrap="auto" w:vAnchor="page" w:hAnchor="page" w:x="50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239.50</w:t>
      </w:r>
    </w:p>
    <w:p w:rsidR="000A1F9B" w:rsidRDefault="00B27F83">
      <w:pPr>
        <w:pStyle w:val="Normal04"/>
        <w:framePr w:w="550" w:h="261" w:hRule="exact" w:wrap="auto" w:vAnchor="page" w:hAnchor="page" w:x="55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238.80</w:t>
      </w:r>
    </w:p>
    <w:p w:rsidR="000A1F9B" w:rsidRDefault="00B27F83">
      <w:pPr>
        <w:pStyle w:val="Normal04"/>
        <w:framePr w:w="550" w:h="261" w:hRule="exact" w:wrap="auto" w:vAnchor="page" w:hAnchor="page" w:x="61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245.30</w:t>
      </w:r>
    </w:p>
    <w:p w:rsidR="000A1F9B" w:rsidRDefault="00B27F83">
      <w:pPr>
        <w:pStyle w:val="Normal04"/>
        <w:framePr w:w="550" w:h="261" w:hRule="exact" w:wrap="auto" w:vAnchor="page" w:hAnchor="page" w:x="66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251.70</w:t>
      </w:r>
    </w:p>
    <w:p w:rsidR="000A1F9B" w:rsidRDefault="00B27F83">
      <w:pPr>
        <w:pStyle w:val="Normal04"/>
        <w:framePr w:w="550" w:h="261" w:hRule="exact" w:wrap="auto" w:vAnchor="page" w:hAnchor="page" w:x="72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295.20</w:t>
      </w:r>
    </w:p>
    <w:p w:rsidR="000A1F9B" w:rsidRDefault="00B27F83">
      <w:pPr>
        <w:pStyle w:val="Normal04"/>
        <w:framePr w:w="550" w:h="261" w:hRule="exact" w:wrap="auto" w:vAnchor="page" w:hAnchor="page" w:x="77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277.60</w:t>
      </w:r>
    </w:p>
    <w:p w:rsidR="000A1F9B" w:rsidRDefault="00B27F83">
      <w:pPr>
        <w:pStyle w:val="Normal04"/>
        <w:framePr w:w="550" w:h="261" w:hRule="exact" w:wrap="auto" w:vAnchor="page" w:hAnchor="page" w:x="83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285.40</w:t>
      </w:r>
    </w:p>
    <w:p w:rsidR="000A1F9B" w:rsidRDefault="00B27F83">
      <w:pPr>
        <w:pStyle w:val="Normal04"/>
        <w:framePr w:w="550" w:h="261" w:hRule="exact" w:wrap="auto" w:vAnchor="page" w:hAnchor="page" w:x="88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288.40</w:t>
      </w:r>
    </w:p>
    <w:p w:rsidR="000A1F9B" w:rsidRDefault="00B27F83">
      <w:pPr>
        <w:pStyle w:val="Normal04"/>
        <w:framePr w:w="550" w:h="261" w:hRule="exact" w:wrap="auto" w:vAnchor="page" w:hAnchor="page" w:x="94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298.20</w:t>
      </w:r>
    </w:p>
    <w:p w:rsidR="000A1F9B" w:rsidRDefault="00B27F83">
      <w:pPr>
        <w:pStyle w:val="Normal04"/>
        <w:framePr w:w="1024" w:h="261" w:hRule="exact" w:wrap="auto" w:vAnchor="page" w:hAnchor="page" w:x="1801" w:y="125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4F013</w:t>
      </w:r>
    </w:p>
    <w:p w:rsidR="000A1F9B" w:rsidRDefault="00B27F83">
      <w:pPr>
        <w:pStyle w:val="Normal04"/>
        <w:framePr w:w="550" w:h="261" w:hRule="exact" w:wrap="auto" w:vAnchor="page" w:hAnchor="page" w:x="28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179.40</w:t>
      </w:r>
    </w:p>
    <w:p w:rsidR="000A1F9B" w:rsidRDefault="00B27F83">
      <w:pPr>
        <w:pStyle w:val="Normal04"/>
        <w:framePr w:w="550" w:h="261" w:hRule="exact" w:wrap="auto" w:vAnchor="page" w:hAnchor="page" w:x="33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189.30</w:t>
      </w:r>
    </w:p>
    <w:p w:rsidR="000A1F9B" w:rsidRDefault="00B27F83">
      <w:pPr>
        <w:pStyle w:val="Normal04"/>
        <w:framePr w:w="550" w:h="261" w:hRule="exact" w:wrap="auto" w:vAnchor="page" w:hAnchor="page" w:x="39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197.00</w:t>
      </w:r>
    </w:p>
    <w:p w:rsidR="000A1F9B" w:rsidRDefault="00B27F83">
      <w:pPr>
        <w:pStyle w:val="Normal04"/>
        <w:framePr w:w="550" w:h="261" w:hRule="exact" w:wrap="auto" w:vAnchor="page" w:hAnchor="page" w:x="44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206.80</w:t>
      </w:r>
    </w:p>
    <w:p w:rsidR="000A1F9B" w:rsidRDefault="00B27F83">
      <w:pPr>
        <w:pStyle w:val="Normal04"/>
        <w:framePr w:w="550" w:h="261" w:hRule="exact" w:wrap="auto" w:vAnchor="page" w:hAnchor="page" w:x="50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206.70</w:t>
      </w:r>
    </w:p>
    <w:p w:rsidR="000A1F9B" w:rsidRDefault="00B27F83">
      <w:pPr>
        <w:pStyle w:val="Normal04"/>
        <w:framePr w:w="550" w:h="261" w:hRule="exact" w:wrap="auto" w:vAnchor="page" w:hAnchor="page" w:x="55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205.50</w:t>
      </w:r>
    </w:p>
    <w:p w:rsidR="000A1F9B" w:rsidRDefault="00B27F83">
      <w:pPr>
        <w:pStyle w:val="Normal04"/>
        <w:framePr w:w="550" w:h="261" w:hRule="exact" w:wrap="auto" w:vAnchor="page" w:hAnchor="page" w:x="61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208.60</w:t>
      </w:r>
    </w:p>
    <w:p w:rsidR="000A1F9B" w:rsidRDefault="00B27F83">
      <w:pPr>
        <w:pStyle w:val="Normal04"/>
        <w:framePr w:w="550" w:h="261" w:hRule="exact" w:wrap="auto" w:vAnchor="page" w:hAnchor="page" w:x="66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217.00</w:t>
      </w:r>
    </w:p>
    <w:p w:rsidR="000A1F9B" w:rsidRDefault="00B27F83">
      <w:pPr>
        <w:pStyle w:val="Normal04"/>
        <w:framePr w:w="550" w:h="261" w:hRule="exact" w:wrap="auto" w:vAnchor="page" w:hAnchor="page" w:x="72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207.90</w:t>
      </w:r>
    </w:p>
    <w:p w:rsidR="000A1F9B" w:rsidRDefault="00B27F83">
      <w:pPr>
        <w:pStyle w:val="Normal04"/>
        <w:framePr w:w="550" w:h="261" w:hRule="exact" w:wrap="auto" w:vAnchor="page" w:hAnchor="page" w:x="77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227.00</w:t>
      </w:r>
    </w:p>
    <w:p w:rsidR="000A1F9B" w:rsidRDefault="00B27F83">
      <w:pPr>
        <w:pStyle w:val="Normal04"/>
        <w:framePr w:w="550" w:h="261" w:hRule="exact" w:wrap="auto" w:vAnchor="page" w:hAnchor="page" w:x="83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227.40</w:t>
      </w:r>
    </w:p>
    <w:p w:rsidR="000A1F9B" w:rsidRDefault="00B27F83">
      <w:pPr>
        <w:pStyle w:val="Normal04"/>
        <w:framePr w:w="550" w:h="261" w:hRule="exact" w:wrap="auto" w:vAnchor="page" w:hAnchor="page" w:x="88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232.80</w:t>
      </w:r>
    </w:p>
    <w:p w:rsidR="000A1F9B" w:rsidRDefault="00B27F83">
      <w:pPr>
        <w:pStyle w:val="Normal04"/>
        <w:framePr w:w="550" w:h="261" w:hRule="exact" w:wrap="auto" w:vAnchor="page" w:hAnchor="page" w:x="94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236.90</w:t>
      </w:r>
    </w:p>
    <w:p w:rsidR="000A1F9B" w:rsidRDefault="00B27F83">
      <w:pPr>
        <w:pStyle w:val="Normal04"/>
        <w:framePr w:w="8265" w:h="405" w:hRule="exact" w:wrap="auto" w:vAnchor="page" w:hAnchor="page" w:x="1981" w:y="1292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P=Pretest Phase            D=Dosing Phase            R=Recovery Phase     </w:t>
      </w:r>
    </w:p>
    <w:p w:rsidR="000A1F9B" w:rsidRDefault="00B27F83">
      <w:pPr>
        <w:pStyle w:val="Normal04"/>
        <w:framePr w:w="1860" w:h="299" w:hRule="exact" w:wrap="auto" w:vAnchor="page" w:hAnchor="page" w:x="1876" w:y="13392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“</w:t>
      </w:r>
      <w:r>
        <w:rPr>
          <w:rFonts w:ascii="宋体" w:eastAsia="宋体" w:hAnsi="宋体"/>
          <w:color w:val="000000"/>
          <w:kern w:val="2"/>
          <w:sz w:val="15"/>
        </w:rPr>
        <w:noBreakHyphen/>
        <w:t>”</w:t>
      </w:r>
      <w:r>
        <w:rPr>
          <w:rFonts w:ascii="宋体" w:eastAsia="宋体" w:hAnsi="宋体"/>
          <w:color w:val="000000"/>
          <w:kern w:val="2"/>
          <w:sz w:val="15"/>
        </w:rPr>
        <w:t>表示不适用</w:t>
      </w:r>
    </w:p>
    <w:p w:rsidR="000A1F9B" w:rsidRDefault="00B27F83">
      <w:pPr>
        <w:pStyle w:val="Normal04"/>
        <w:spacing w:line="1" w:lineRule="auto"/>
      </w:pPr>
      <w:r>
        <w:br w:type="page"/>
      </w:r>
    </w:p>
    <w:p w:rsidR="000A1F9B" w:rsidRDefault="00B27F83">
      <w:pPr>
        <w:pStyle w:val="Normal04"/>
        <w:framePr w:w="8235" w:h="540" w:hRule="exact" w:wrap="auto" w:vAnchor="page" w:hAnchor="page" w:x="1801" w:y="15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b/>
          <w:color w:val="000000"/>
          <w:kern w:val="2"/>
          <w:sz w:val="19"/>
        </w:rPr>
      </w:pPr>
      <w:r>
        <w:pict>
          <v:line id="_x0000_s3265" style="position:absolute;left:0;text-align:left;z-index:-251627520;mso-position-horizontal-relative:page;mso-position-vertical-relative:page" from="90.05pt,104.9pt" to="507.85pt,104.9pt" o:allowincell="f">
            <w10:wrap anchorx="page" anchory="page"/>
          </v:line>
        </w:pict>
      </w:r>
      <w:r>
        <w:pict>
          <v:line id="_x0000_s3264" style="position:absolute;left:0;text-align:left;z-index:-251626496;mso-position-horizontal-relative:page;mso-position-vertical-relative:page" from="90.05pt,125.15pt" to="504.85pt,125.15pt" o:allowincell="f">
            <w10:wrap anchorx="page" anchory="page"/>
          </v:line>
        </w:pict>
      </w:r>
      <w:r>
        <w:pict>
          <v:line id="_x0000_s3263" style="position:absolute;left:0;text-align:left;z-index:-251625472;mso-position-horizontal-relative:page;mso-position-vertical-relative:page" from="96.05pt,646.35pt" to="513.1pt,646.3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Body Weight Report with Individual Values</w:t>
      </w:r>
    </w:p>
    <w:p w:rsidR="000A1F9B" w:rsidRDefault="00B27F83">
      <w:pPr>
        <w:pStyle w:val="Normal04"/>
        <w:framePr w:w="8235" w:h="540" w:hRule="exact" w:wrap="auto" w:vAnchor="page" w:hAnchor="page" w:x="1801" w:y="15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体重测定结果个体数据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(g)</w:t>
      </w:r>
    </w:p>
    <w:p w:rsidR="000A1F9B" w:rsidRDefault="00B27F83">
      <w:pPr>
        <w:pStyle w:val="Normal04"/>
        <w:framePr w:w="945" w:h="255" w:hRule="exact" w:wrap="auto" w:vAnchor="page" w:hAnchor="page" w:x="1816" w:y="2188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动物编号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     </w:t>
      </w:r>
    </w:p>
    <w:p w:rsidR="000A1F9B" w:rsidRDefault="00B27F83">
      <w:pPr>
        <w:pStyle w:val="Normal04"/>
        <w:framePr w:w="550" w:h="360" w:hRule="exact" w:wrap="auto" w:vAnchor="page" w:hAnchor="page" w:x="28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P5</w:t>
      </w:r>
    </w:p>
    <w:p w:rsidR="000A1F9B" w:rsidRDefault="00B27F83">
      <w:pPr>
        <w:pStyle w:val="Normal04"/>
        <w:framePr w:w="550" w:h="360" w:hRule="exact" w:wrap="auto" w:vAnchor="page" w:hAnchor="page" w:x="33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D3</w:t>
      </w:r>
    </w:p>
    <w:p w:rsidR="000A1F9B" w:rsidRDefault="00B27F83">
      <w:pPr>
        <w:pStyle w:val="Normal04"/>
        <w:framePr w:w="550" w:h="360" w:hRule="exact" w:wrap="auto" w:vAnchor="page" w:hAnchor="page" w:x="39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D7</w:t>
      </w:r>
    </w:p>
    <w:p w:rsidR="000A1F9B" w:rsidRDefault="00B27F83">
      <w:pPr>
        <w:pStyle w:val="Normal04"/>
        <w:framePr w:w="550" w:h="360" w:hRule="exact" w:wrap="auto" w:vAnchor="page" w:hAnchor="page" w:x="44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D10</w:t>
      </w:r>
    </w:p>
    <w:p w:rsidR="000A1F9B" w:rsidRDefault="00B27F83">
      <w:pPr>
        <w:pStyle w:val="Normal04"/>
        <w:framePr w:w="550" w:h="360" w:hRule="exact" w:wrap="auto" w:vAnchor="page" w:hAnchor="page" w:x="50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D14</w:t>
      </w:r>
    </w:p>
    <w:p w:rsidR="000A1F9B" w:rsidRDefault="00B27F83">
      <w:pPr>
        <w:pStyle w:val="Normal04"/>
        <w:framePr w:w="550" w:h="360" w:hRule="exact" w:wrap="auto" w:vAnchor="page" w:hAnchor="page" w:x="55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D17</w:t>
      </w:r>
    </w:p>
    <w:p w:rsidR="000A1F9B" w:rsidRDefault="00B27F83">
      <w:pPr>
        <w:pStyle w:val="Normal04"/>
        <w:framePr w:w="550" w:h="360" w:hRule="exact" w:wrap="auto" w:vAnchor="page" w:hAnchor="page" w:x="61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D21</w:t>
      </w:r>
    </w:p>
    <w:p w:rsidR="000A1F9B" w:rsidRDefault="00B27F83">
      <w:pPr>
        <w:pStyle w:val="Normal04"/>
        <w:framePr w:w="550" w:h="360" w:hRule="exact" w:wrap="auto" w:vAnchor="page" w:hAnchor="page" w:x="66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D24</w:t>
      </w:r>
    </w:p>
    <w:p w:rsidR="000A1F9B" w:rsidRDefault="00B27F83">
      <w:pPr>
        <w:pStyle w:val="Normal04"/>
        <w:framePr w:w="550" w:h="360" w:hRule="exact" w:wrap="auto" w:vAnchor="page" w:hAnchor="page" w:x="72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D28</w:t>
      </w:r>
    </w:p>
    <w:p w:rsidR="000A1F9B" w:rsidRDefault="00B27F83">
      <w:pPr>
        <w:pStyle w:val="Normal04"/>
        <w:framePr w:w="550" w:h="360" w:hRule="exact" w:wrap="auto" w:vAnchor="page" w:hAnchor="page" w:x="77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R7</w:t>
      </w:r>
    </w:p>
    <w:p w:rsidR="000A1F9B" w:rsidRDefault="00B27F83">
      <w:pPr>
        <w:pStyle w:val="Normal04"/>
        <w:framePr w:w="550" w:h="360" w:hRule="exact" w:wrap="auto" w:vAnchor="page" w:hAnchor="page" w:x="83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R14</w:t>
      </w:r>
    </w:p>
    <w:p w:rsidR="000A1F9B" w:rsidRDefault="00B27F83">
      <w:pPr>
        <w:pStyle w:val="Normal04"/>
        <w:framePr w:w="550" w:h="360" w:hRule="exact" w:wrap="auto" w:vAnchor="page" w:hAnchor="page" w:x="88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R21</w:t>
      </w:r>
    </w:p>
    <w:p w:rsidR="000A1F9B" w:rsidRDefault="00B27F83">
      <w:pPr>
        <w:pStyle w:val="Normal04"/>
        <w:framePr w:w="550" w:h="360" w:hRule="exact" w:wrap="auto" w:vAnchor="page" w:hAnchor="page" w:x="94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R28</w:t>
      </w:r>
    </w:p>
    <w:p w:rsidR="000A1F9B" w:rsidRDefault="00B27F83">
      <w:pPr>
        <w:pStyle w:val="Normal04"/>
        <w:framePr w:w="1024" w:h="261" w:hRule="exact" w:wrap="auto" w:vAnchor="page" w:hAnchor="page" w:x="1801" w:y="25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4F014</w:t>
      </w:r>
    </w:p>
    <w:p w:rsidR="000A1F9B" w:rsidRDefault="00B27F83">
      <w:pPr>
        <w:pStyle w:val="Normal04"/>
        <w:framePr w:w="550" w:h="261" w:hRule="exact" w:wrap="auto" w:vAnchor="page" w:hAnchor="page" w:x="28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180.30</w:t>
      </w:r>
    </w:p>
    <w:p w:rsidR="000A1F9B" w:rsidRDefault="00B27F83">
      <w:pPr>
        <w:pStyle w:val="Normal04"/>
        <w:framePr w:w="550" w:h="261" w:hRule="exact" w:wrap="auto" w:vAnchor="page" w:hAnchor="page" w:x="33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196.60</w:t>
      </w:r>
    </w:p>
    <w:p w:rsidR="000A1F9B" w:rsidRDefault="00B27F83">
      <w:pPr>
        <w:pStyle w:val="Normal04"/>
        <w:framePr w:w="550" w:h="261" w:hRule="exact" w:wrap="auto" w:vAnchor="page" w:hAnchor="page" w:x="39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210.00</w:t>
      </w:r>
    </w:p>
    <w:p w:rsidR="000A1F9B" w:rsidRDefault="00B27F83">
      <w:pPr>
        <w:pStyle w:val="Normal04"/>
        <w:framePr w:w="550" w:h="261" w:hRule="exact" w:wrap="auto" w:vAnchor="page" w:hAnchor="page" w:x="44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223.50</w:t>
      </w:r>
    </w:p>
    <w:p w:rsidR="000A1F9B" w:rsidRDefault="00B27F83">
      <w:pPr>
        <w:pStyle w:val="Normal04"/>
        <w:framePr w:w="550" w:h="261" w:hRule="exact" w:wrap="auto" w:vAnchor="page" w:hAnchor="page" w:x="50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227.20</w:t>
      </w:r>
    </w:p>
    <w:p w:rsidR="000A1F9B" w:rsidRDefault="00B27F83">
      <w:pPr>
        <w:pStyle w:val="Normal04"/>
        <w:framePr w:w="550" w:h="261" w:hRule="exact" w:wrap="auto" w:vAnchor="page" w:hAnchor="page" w:x="55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236.50</w:t>
      </w:r>
    </w:p>
    <w:p w:rsidR="000A1F9B" w:rsidRDefault="00B27F83">
      <w:pPr>
        <w:pStyle w:val="Normal04"/>
        <w:framePr w:w="550" w:h="261" w:hRule="exact" w:wrap="auto" w:vAnchor="page" w:hAnchor="page" w:x="61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238.00</w:t>
      </w:r>
    </w:p>
    <w:p w:rsidR="000A1F9B" w:rsidRDefault="00B27F83">
      <w:pPr>
        <w:pStyle w:val="Normal04"/>
        <w:framePr w:w="550" w:h="261" w:hRule="exact" w:wrap="auto" w:vAnchor="page" w:hAnchor="page" w:x="66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246.50</w:t>
      </w:r>
    </w:p>
    <w:p w:rsidR="000A1F9B" w:rsidRDefault="00B27F83">
      <w:pPr>
        <w:pStyle w:val="Normal04"/>
        <w:framePr w:w="550" w:h="261" w:hRule="exact" w:wrap="auto" w:vAnchor="page" w:hAnchor="page" w:x="72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247.30</w:t>
      </w:r>
    </w:p>
    <w:p w:rsidR="000A1F9B" w:rsidRDefault="00B27F83">
      <w:pPr>
        <w:pStyle w:val="Normal04"/>
        <w:framePr w:w="550" w:h="261" w:hRule="exact" w:wrap="auto" w:vAnchor="page" w:hAnchor="page" w:x="77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259.80</w:t>
      </w:r>
    </w:p>
    <w:p w:rsidR="000A1F9B" w:rsidRDefault="00B27F83">
      <w:pPr>
        <w:pStyle w:val="Normal04"/>
        <w:framePr w:w="550" w:h="261" w:hRule="exact" w:wrap="auto" w:vAnchor="page" w:hAnchor="page" w:x="83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262.20</w:t>
      </w:r>
    </w:p>
    <w:p w:rsidR="000A1F9B" w:rsidRDefault="00B27F83">
      <w:pPr>
        <w:pStyle w:val="Normal04"/>
        <w:framePr w:w="550" w:h="261" w:hRule="exact" w:wrap="auto" w:vAnchor="page" w:hAnchor="page" w:x="88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273.60</w:t>
      </w:r>
    </w:p>
    <w:p w:rsidR="000A1F9B" w:rsidRDefault="00B27F83">
      <w:pPr>
        <w:pStyle w:val="Normal04"/>
        <w:framePr w:w="550" w:h="261" w:hRule="exact" w:wrap="auto" w:vAnchor="page" w:hAnchor="page" w:x="94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274.60</w:t>
      </w:r>
    </w:p>
    <w:p w:rsidR="000A1F9B" w:rsidRDefault="00B27F83">
      <w:pPr>
        <w:pStyle w:val="Normal04"/>
        <w:framePr w:w="1024" w:h="261" w:hRule="exact" w:wrap="auto" w:vAnchor="page" w:hAnchor="page" w:x="1801" w:y="275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4F015</w:t>
      </w:r>
    </w:p>
    <w:p w:rsidR="000A1F9B" w:rsidRDefault="00B27F83">
      <w:pPr>
        <w:pStyle w:val="Normal04"/>
        <w:framePr w:w="550" w:h="261" w:hRule="exact" w:wrap="auto" w:vAnchor="page" w:hAnchor="page" w:x="28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177.50</w:t>
      </w:r>
    </w:p>
    <w:p w:rsidR="000A1F9B" w:rsidRDefault="00B27F83">
      <w:pPr>
        <w:pStyle w:val="Normal04"/>
        <w:framePr w:w="550" w:h="261" w:hRule="exact" w:wrap="auto" w:vAnchor="page" w:hAnchor="page" w:x="33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190.20</w:t>
      </w:r>
    </w:p>
    <w:p w:rsidR="000A1F9B" w:rsidRDefault="00B27F83">
      <w:pPr>
        <w:pStyle w:val="Normal04"/>
        <w:framePr w:w="550" w:h="261" w:hRule="exact" w:wrap="auto" w:vAnchor="page" w:hAnchor="page" w:x="39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208.20</w:t>
      </w:r>
    </w:p>
    <w:p w:rsidR="000A1F9B" w:rsidRDefault="00B27F83">
      <w:pPr>
        <w:pStyle w:val="Normal04"/>
        <w:framePr w:w="550" w:h="261" w:hRule="exact" w:wrap="auto" w:vAnchor="page" w:hAnchor="page" w:x="44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216.90</w:t>
      </w:r>
    </w:p>
    <w:p w:rsidR="000A1F9B" w:rsidRDefault="00B27F83">
      <w:pPr>
        <w:pStyle w:val="Normal04"/>
        <w:framePr w:w="550" w:h="261" w:hRule="exact" w:wrap="auto" w:vAnchor="page" w:hAnchor="page" w:x="50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227.50</w:t>
      </w:r>
    </w:p>
    <w:p w:rsidR="000A1F9B" w:rsidRDefault="00B27F83">
      <w:pPr>
        <w:pStyle w:val="Normal04"/>
        <w:framePr w:w="550" w:h="261" w:hRule="exact" w:wrap="auto" w:vAnchor="page" w:hAnchor="page" w:x="55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229.10</w:t>
      </w:r>
    </w:p>
    <w:p w:rsidR="000A1F9B" w:rsidRDefault="00B27F83">
      <w:pPr>
        <w:pStyle w:val="Normal04"/>
        <w:framePr w:w="550" w:h="261" w:hRule="exact" w:wrap="auto" w:vAnchor="page" w:hAnchor="page" w:x="61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235.10</w:t>
      </w:r>
    </w:p>
    <w:p w:rsidR="000A1F9B" w:rsidRDefault="00B27F83">
      <w:pPr>
        <w:pStyle w:val="Normal04"/>
        <w:framePr w:w="550" w:h="261" w:hRule="exact" w:wrap="auto" w:vAnchor="page" w:hAnchor="page" w:x="66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249.50</w:t>
      </w:r>
    </w:p>
    <w:p w:rsidR="000A1F9B" w:rsidRDefault="00B27F83">
      <w:pPr>
        <w:pStyle w:val="Normal04"/>
        <w:framePr w:w="550" w:h="261" w:hRule="exact" w:wrap="auto" w:vAnchor="page" w:hAnchor="page" w:x="72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252.30</w:t>
      </w:r>
    </w:p>
    <w:p w:rsidR="000A1F9B" w:rsidRDefault="00B27F83">
      <w:pPr>
        <w:pStyle w:val="Normal04"/>
        <w:framePr w:w="550" w:h="261" w:hRule="exact" w:wrap="auto" w:vAnchor="page" w:hAnchor="page" w:x="77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264.10</w:t>
      </w:r>
    </w:p>
    <w:p w:rsidR="000A1F9B" w:rsidRDefault="00B27F83">
      <w:pPr>
        <w:pStyle w:val="Normal04"/>
        <w:framePr w:w="550" w:h="261" w:hRule="exact" w:wrap="auto" w:vAnchor="page" w:hAnchor="page" w:x="83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256.40</w:t>
      </w:r>
    </w:p>
    <w:p w:rsidR="000A1F9B" w:rsidRDefault="00B27F83">
      <w:pPr>
        <w:pStyle w:val="Normal04"/>
        <w:framePr w:w="550" w:h="261" w:hRule="exact" w:wrap="auto" w:vAnchor="page" w:hAnchor="page" w:x="88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256.80</w:t>
      </w:r>
    </w:p>
    <w:p w:rsidR="000A1F9B" w:rsidRDefault="00B27F83">
      <w:pPr>
        <w:pStyle w:val="Normal04"/>
        <w:framePr w:w="550" w:h="261" w:hRule="exact" w:wrap="auto" w:vAnchor="page" w:hAnchor="page" w:x="94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270.60</w:t>
      </w:r>
    </w:p>
    <w:p w:rsidR="000A1F9B" w:rsidRDefault="00B27F83">
      <w:pPr>
        <w:pStyle w:val="Normal04"/>
        <w:framePr w:w="1024" w:h="261" w:hRule="exact" w:wrap="auto" w:vAnchor="page" w:hAnchor="page" w:x="1801" w:y="30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4F016</w:t>
      </w:r>
    </w:p>
    <w:p w:rsidR="000A1F9B" w:rsidRDefault="00B27F83">
      <w:pPr>
        <w:pStyle w:val="Normal04"/>
        <w:framePr w:w="550" w:h="261" w:hRule="exact" w:wrap="auto" w:vAnchor="page" w:hAnchor="page" w:x="28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184.30</w:t>
      </w:r>
    </w:p>
    <w:p w:rsidR="000A1F9B" w:rsidRDefault="00B27F83">
      <w:pPr>
        <w:pStyle w:val="Normal04"/>
        <w:framePr w:w="550" w:h="261" w:hRule="exact" w:wrap="auto" w:vAnchor="page" w:hAnchor="page" w:x="33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200.30</w:t>
      </w:r>
    </w:p>
    <w:p w:rsidR="000A1F9B" w:rsidRDefault="00B27F83">
      <w:pPr>
        <w:pStyle w:val="Normal04"/>
        <w:framePr w:w="550" w:h="261" w:hRule="exact" w:wrap="auto" w:vAnchor="page" w:hAnchor="page" w:x="39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215.80</w:t>
      </w:r>
    </w:p>
    <w:p w:rsidR="000A1F9B" w:rsidRDefault="00B27F83">
      <w:pPr>
        <w:pStyle w:val="Normal04"/>
        <w:framePr w:w="550" w:h="261" w:hRule="exact" w:wrap="auto" w:vAnchor="page" w:hAnchor="page" w:x="44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223.80</w:t>
      </w:r>
    </w:p>
    <w:p w:rsidR="000A1F9B" w:rsidRDefault="00B27F83">
      <w:pPr>
        <w:pStyle w:val="Normal04"/>
        <w:framePr w:w="550" w:h="261" w:hRule="exact" w:wrap="auto" w:vAnchor="page" w:hAnchor="page" w:x="50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231.50</w:t>
      </w:r>
    </w:p>
    <w:p w:rsidR="000A1F9B" w:rsidRDefault="00B27F83">
      <w:pPr>
        <w:pStyle w:val="Normal04"/>
        <w:framePr w:w="550" w:h="261" w:hRule="exact" w:wrap="auto" w:vAnchor="page" w:hAnchor="page" w:x="55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241.10</w:t>
      </w:r>
    </w:p>
    <w:p w:rsidR="000A1F9B" w:rsidRDefault="00B27F83">
      <w:pPr>
        <w:pStyle w:val="Normal04"/>
        <w:framePr w:w="550" w:h="261" w:hRule="exact" w:wrap="auto" w:vAnchor="page" w:hAnchor="page" w:x="61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241.00</w:t>
      </w:r>
    </w:p>
    <w:p w:rsidR="000A1F9B" w:rsidRDefault="00B27F83">
      <w:pPr>
        <w:pStyle w:val="Normal04"/>
        <w:framePr w:w="550" w:h="261" w:hRule="exact" w:wrap="auto" w:vAnchor="page" w:hAnchor="page" w:x="66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248.00</w:t>
      </w:r>
    </w:p>
    <w:p w:rsidR="000A1F9B" w:rsidRDefault="00B27F83">
      <w:pPr>
        <w:pStyle w:val="Normal04"/>
        <w:framePr w:w="550" w:h="261" w:hRule="exact" w:wrap="auto" w:vAnchor="page" w:hAnchor="page" w:x="72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253.60</w:t>
      </w:r>
    </w:p>
    <w:p w:rsidR="000A1F9B" w:rsidRDefault="00B27F83">
      <w:pPr>
        <w:pStyle w:val="Normal04"/>
        <w:framePr w:w="550" w:h="261" w:hRule="exact" w:wrap="auto" w:vAnchor="page" w:hAnchor="page" w:x="77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26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4F017</w:t>
      </w:r>
    </w:p>
    <w:p w:rsidR="000A1F9B" w:rsidRDefault="00B27F83">
      <w:pPr>
        <w:pStyle w:val="Normal04"/>
        <w:framePr w:w="550" w:h="261" w:hRule="exact" w:wrap="auto" w:vAnchor="page" w:hAnchor="page" w:x="28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182.40</w:t>
      </w:r>
    </w:p>
    <w:p w:rsidR="000A1F9B" w:rsidRDefault="00B27F83">
      <w:pPr>
        <w:pStyle w:val="Normal04"/>
        <w:framePr w:w="550" w:h="261" w:hRule="exact" w:wrap="auto" w:vAnchor="page" w:hAnchor="page" w:x="33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191.30</w:t>
      </w:r>
    </w:p>
    <w:p w:rsidR="000A1F9B" w:rsidRDefault="00B27F83">
      <w:pPr>
        <w:pStyle w:val="Normal04"/>
        <w:framePr w:w="550" w:h="261" w:hRule="exact" w:wrap="auto" w:vAnchor="page" w:hAnchor="page" w:x="39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211.70</w:t>
      </w:r>
    </w:p>
    <w:p w:rsidR="000A1F9B" w:rsidRDefault="00B27F83">
      <w:pPr>
        <w:pStyle w:val="Normal04"/>
        <w:framePr w:w="550" w:h="261" w:hRule="exact" w:wrap="auto" w:vAnchor="page" w:hAnchor="page" w:x="44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221.20</w:t>
      </w:r>
    </w:p>
    <w:p w:rsidR="000A1F9B" w:rsidRDefault="00B27F83">
      <w:pPr>
        <w:pStyle w:val="Normal04"/>
        <w:framePr w:w="550" w:h="261" w:hRule="exact" w:wrap="auto" w:vAnchor="page" w:hAnchor="page" w:x="50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231.00</w:t>
      </w:r>
    </w:p>
    <w:p w:rsidR="000A1F9B" w:rsidRDefault="00B27F83">
      <w:pPr>
        <w:pStyle w:val="Normal04"/>
        <w:framePr w:w="550" w:h="261" w:hRule="exact" w:wrap="auto" w:vAnchor="page" w:hAnchor="page" w:x="55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231.70</w:t>
      </w:r>
    </w:p>
    <w:p w:rsidR="000A1F9B" w:rsidRDefault="00B27F83">
      <w:pPr>
        <w:pStyle w:val="Normal04"/>
        <w:framePr w:w="550" w:h="261" w:hRule="exact" w:wrap="auto" w:vAnchor="page" w:hAnchor="page" w:x="61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242.50</w:t>
      </w:r>
    </w:p>
    <w:p w:rsidR="000A1F9B" w:rsidRDefault="00B27F83">
      <w:pPr>
        <w:pStyle w:val="Normal04"/>
        <w:framePr w:w="550" w:h="261" w:hRule="exact" w:wrap="auto" w:vAnchor="page" w:hAnchor="page" w:x="66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248.30</w:t>
      </w:r>
    </w:p>
    <w:p w:rsidR="000A1F9B" w:rsidRDefault="00B27F83">
      <w:pPr>
        <w:pStyle w:val="Normal04"/>
        <w:framePr w:w="550" w:h="261" w:hRule="exact" w:wrap="auto" w:vAnchor="page" w:hAnchor="page" w:x="72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248.00</w:t>
      </w:r>
    </w:p>
    <w:p w:rsidR="000A1F9B" w:rsidRDefault="00B27F83">
      <w:pPr>
        <w:pStyle w:val="Normal04"/>
        <w:framePr w:w="550" w:h="261" w:hRule="exact" w:wrap="auto" w:vAnchor="page" w:hAnchor="page" w:x="77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5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4F018</w:t>
      </w:r>
    </w:p>
    <w:p w:rsidR="000A1F9B" w:rsidRDefault="00B27F83">
      <w:pPr>
        <w:pStyle w:val="Normal04"/>
        <w:framePr w:w="550" w:h="261" w:hRule="exact" w:wrap="auto" w:vAnchor="page" w:hAnchor="page" w:x="28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178.00</w:t>
      </w:r>
    </w:p>
    <w:p w:rsidR="000A1F9B" w:rsidRDefault="00B27F83">
      <w:pPr>
        <w:pStyle w:val="Normal04"/>
        <w:framePr w:w="550" w:h="261" w:hRule="exact" w:wrap="auto" w:vAnchor="page" w:hAnchor="page" w:x="33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188.10</w:t>
      </w:r>
    </w:p>
    <w:p w:rsidR="000A1F9B" w:rsidRDefault="00B27F83">
      <w:pPr>
        <w:pStyle w:val="Normal04"/>
        <w:framePr w:w="550" w:h="261" w:hRule="exact" w:wrap="auto" w:vAnchor="page" w:hAnchor="page" w:x="39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204.50</w:t>
      </w:r>
    </w:p>
    <w:p w:rsidR="000A1F9B" w:rsidRDefault="00B27F83">
      <w:pPr>
        <w:pStyle w:val="Normal04"/>
        <w:framePr w:w="550" w:h="261" w:hRule="exact" w:wrap="auto" w:vAnchor="page" w:hAnchor="page" w:x="44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213.50</w:t>
      </w:r>
    </w:p>
    <w:p w:rsidR="000A1F9B" w:rsidRDefault="00B27F83">
      <w:pPr>
        <w:pStyle w:val="Normal04"/>
        <w:framePr w:w="550" w:h="261" w:hRule="exact" w:wrap="auto" w:vAnchor="page" w:hAnchor="page" w:x="50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220.50</w:t>
      </w:r>
    </w:p>
    <w:p w:rsidR="000A1F9B" w:rsidRDefault="00B27F83">
      <w:pPr>
        <w:pStyle w:val="Normal04"/>
        <w:framePr w:w="550" w:h="261" w:hRule="exact" w:wrap="auto" w:vAnchor="page" w:hAnchor="page" w:x="55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214.10</w:t>
      </w:r>
    </w:p>
    <w:p w:rsidR="000A1F9B" w:rsidRDefault="00B27F83">
      <w:pPr>
        <w:pStyle w:val="Normal04"/>
        <w:framePr w:w="550" w:h="261" w:hRule="exact" w:wrap="auto" w:vAnchor="page" w:hAnchor="page" w:x="61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231.90</w:t>
      </w:r>
    </w:p>
    <w:p w:rsidR="000A1F9B" w:rsidRDefault="00B27F83">
      <w:pPr>
        <w:pStyle w:val="Normal04"/>
        <w:framePr w:w="550" w:h="261" w:hRule="exact" w:wrap="auto" w:vAnchor="page" w:hAnchor="page" w:x="66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235.20</w:t>
      </w:r>
    </w:p>
    <w:p w:rsidR="000A1F9B" w:rsidRDefault="00B27F83">
      <w:pPr>
        <w:pStyle w:val="Normal04"/>
        <w:framePr w:w="550" w:h="261" w:hRule="exact" w:wrap="auto" w:vAnchor="page" w:hAnchor="page" w:x="72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243.50</w:t>
      </w:r>
    </w:p>
    <w:p w:rsidR="000A1F9B" w:rsidRDefault="00B27F83">
      <w:pPr>
        <w:pStyle w:val="Normal04"/>
        <w:framePr w:w="550" w:h="261" w:hRule="exact" w:wrap="auto" w:vAnchor="page" w:hAnchor="page" w:x="77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7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4F019</w:t>
      </w:r>
    </w:p>
    <w:p w:rsidR="000A1F9B" w:rsidRDefault="00B27F83">
      <w:pPr>
        <w:pStyle w:val="Normal04"/>
        <w:framePr w:w="550" w:h="261" w:hRule="exact" w:wrap="auto" w:vAnchor="page" w:hAnchor="page" w:x="28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171.80</w:t>
      </w:r>
    </w:p>
    <w:p w:rsidR="000A1F9B" w:rsidRDefault="00B27F83">
      <w:pPr>
        <w:pStyle w:val="Normal04"/>
        <w:framePr w:w="550" w:h="261" w:hRule="exact" w:wrap="auto" w:vAnchor="page" w:hAnchor="page" w:x="33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189.90</w:t>
      </w:r>
    </w:p>
    <w:p w:rsidR="000A1F9B" w:rsidRDefault="00B27F83">
      <w:pPr>
        <w:pStyle w:val="Normal04"/>
        <w:framePr w:w="550" w:h="261" w:hRule="exact" w:wrap="auto" w:vAnchor="page" w:hAnchor="page" w:x="39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207.20</w:t>
      </w:r>
    </w:p>
    <w:p w:rsidR="000A1F9B" w:rsidRDefault="00B27F83">
      <w:pPr>
        <w:pStyle w:val="Normal04"/>
        <w:framePr w:w="550" w:h="261" w:hRule="exact" w:wrap="auto" w:vAnchor="page" w:hAnchor="page" w:x="44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221.00</w:t>
      </w:r>
    </w:p>
    <w:p w:rsidR="000A1F9B" w:rsidRDefault="00B27F83">
      <w:pPr>
        <w:pStyle w:val="Normal04"/>
        <w:framePr w:w="550" w:h="261" w:hRule="exact" w:wrap="auto" w:vAnchor="page" w:hAnchor="page" w:x="50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225.20</w:t>
      </w:r>
    </w:p>
    <w:p w:rsidR="000A1F9B" w:rsidRDefault="00B27F83">
      <w:pPr>
        <w:pStyle w:val="Normal04"/>
        <w:framePr w:w="550" w:h="261" w:hRule="exact" w:wrap="auto" w:vAnchor="page" w:hAnchor="page" w:x="55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225.40</w:t>
      </w:r>
    </w:p>
    <w:p w:rsidR="000A1F9B" w:rsidRDefault="00B27F83">
      <w:pPr>
        <w:pStyle w:val="Normal04"/>
        <w:framePr w:w="550" w:h="261" w:hRule="exact" w:wrap="auto" w:vAnchor="page" w:hAnchor="page" w:x="61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239.80</w:t>
      </w:r>
    </w:p>
    <w:p w:rsidR="000A1F9B" w:rsidRDefault="00B27F83">
      <w:pPr>
        <w:pStyle w:val="Normal04"/>
        <w:framePr w:w="550" w:h="261" w:hRule="exact" w:wrap="auto" w:vAnchor="page" w:hAnchor="page" w:x="66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246.30</w:t>
      </w:r>
    </w:p>
    <w:p w:rsidR="000A1F9B" w:rsidRDefault="00B27F83">
      <w:pPr>
        <w:pStyle w:val="Normal04"/>
        <w:framePr w:w="550" w:h="261" w:hRule="exact" w:wrap="auto" w:vAnchor="page" w:hAnchor="page" w:x="72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252.70</w:t>
      </w:r>
    </w:p>
    <w:p w:rsidR="000A1F9B" w:rsidRDefault="00B27F83">
      <w:pPr>
        <w:pStyle w:val="Normal04"/>
        <w:framePr w:w="550" w:h="261" w:hRule="exact" w:wrap="auto" w:vAnchor="page" w:hAnchor="page" w:x="77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0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4F020</w:t>
      </w:r>
    </w:p>
    <w:p w:rsidR="000A1F9B" w:rsidRDefault="00B27F83">
      <w:pPr>
        <w:pStyle w:val="Normal04"/>
        <w:framePr w:w="550" w:h="261" w:hRule="exact" w:wrap="auto" w:vAnchor="page" w:hAnchor="page" w:x="28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177.10</w:t>
      </w:r>
    </w:p>
    <w:p w:rsidR="000A1F9B" w:rsidRDefault="00B27F83">
      <w:pPr>
        <w:pStyle w:val="Normal04"/>
        <w:framePr w:w="550" w:h="261" w:hRule="exact" w:wrap="auto" w:vAnchor="page" w:hAnchor="page" w:x="33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196.20</w:t>
      </w:r>
    </w:p>
    <w:p w:rsidR="000A1F9B" w:rsidRDefault="00B27F83">
      <w:pPr>
        <w:pStyle w:val="Normal04"/>
        <w:framePr w:w="550" w:h="261" w:hRule="exact" w:wrap="auto" w:vAnchor="page" w:hAnchor="page" w:x="39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214.90</w:t>
      </w:r>
    </w:p>
    <w:p w:rsidR="000A1F9B" w:rsidRDefault="00B27F83">
      <w:pPr>
        <w:pStyle w:val="Normal04"/>
        <w:framePr w:w="550" w:h="261" w:hRule="exact" w:wrap="auto" w:vAnchor="page" w:hAnchor="page" w:x="44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227.00</w:t>
      </w:r>
    </w:p>
    <w:p w:rsidR="000A1F9B" w:rsidRDefault="00B27F83">
      <w:pPr>
        <w:pStyle w:val="Normal04"/>
        <w:framePr w:w="550" w:h="261" w:hRule="exact" w:wrap="auto" w:vAnchor="page" w:hAnchor="page" w:x="50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231.20</w:t>
      </w:r>
    </w:p>
    <w:p w:rsidR="000A1F9B" w:rsidRDefault="00B27F83">
      <w:pPr>
        <w:pStyle w:val="Normal04"/>
        <w:framePr w:w="550" w:h="261" w:hRule="exact" w:wrap="auto" w:vAnchor="page" w:hAnchor="page" w:x="55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233.00</w:t>
      </w:r>
    </w:p>
    <w:p w:rsidR="000A1F9B" w:rsidRDefault="00B27F83">
      <w:pPr>
        <w:pStyle w:val="Normal04"/>
        <w:framePr w:w="550" w:h="261" w:hRule="exact" w:wrap="auto" w:vAnchor="page" w:hAnchor="page" w:x="61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242.30</w:t>
      </w:r>
    </w:p>
    <w:p w:rsidR="000A1F9B" w:rsidRDefault="00B27F83">
      <w:pPr>
        <w:pStyle w:val="Normal04"/>
        <w:framePr w:w="550" w:h="261" w:hRule="exact" w:wrap="auto" w:vAnchor="page" w:hAnchor="page" w:x="66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248.90</w:t>
      </w:r>
    </w:p>
    <w:p w:rsidR="000A1F9B" w:rsidRDefault="00B27F83">
      <w:pPr>
        <w:pStyle w:val="Normal04"/>
        <w:framePr w:w="550" w:h="261" w:hRule="exact" w:wrap="auto" w:vAnchor="page" w:hAnchor="page" w:x="72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259.30</w:t>
      </w:r>
    </w:p>
    <w:p w:rsidR="000A1F9B" w:rsidRDefault="00B27F83">
      <w:pPr>
        <w:pStyle w:val="Normal04"/>
        <w:framePr w:w="550" w:h="261" w:hRule="exact" w:wrap="auto" w:vAnchor="page" w:hAnchor="page" w:x="77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4F021</w:t>
      </w:r>
    </w:p>
    <w:p w:rsidR="000A1F9B" w:rsidRDefault="00B27F83">
      <w:pPr>
        <w:pStyle w:val="Normal04"/>
        <w:framePr w:w="550" w:h="261" w:hRule="exact" w:wrap="auto" w:vAnchor="page" w:hAnchor="page" w:x="28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181.00</w:t>
      </w:r>
    </w:p>
    <w:p w:rsidR="000A1F9B" w:rsidRDefault="00B27F83">
      <w:pPr>
        <w:pStyle w:val="Normal04"/>
        <w:framePr w:w="550" w:h="261" w:hRule="exact" w:wrap="auto" w:vAnchor="page" w:hAnchor="page" w:x="33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192.30</w:t>
      </w:r>
    </w:p>
    <w:p w:rsidR="000A1F9B" w:rsidRDefault="00B27F83">
      <w:pPr>
        <w:pStyle w:val="Normal04"/>
        <w:framePr w:w="550" w:h="261" w:hRule="exact" w:wrap="auto" w:vAnchor="page" w:hAnchor="page" w:x="39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213.10</w:t>
      </w:r>
    </w:p>
    <w:p w:rsidR="000A1F9B" w:rsidRDefault="00B27F83">
      <w:pPr>
        <w:pStyle w:val="Normal04"/>
        <w:framePr w:w="550" w:h="261" w:hRule="exact" w:wrap="auto" w:vAnchor="page" w:hAnchor="page" w:x="44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220.90</w:t>
      </w:r>
    </w:p>
    <w:p w:rsidR="000A1F9B" w:rsidRDefault="00B27F83">
      <w:pPr>
        <w:pStyle w:val="Normal04"/>
        <w:framePr w:w="550" w:h="261" w:hRule="exact" w:wrap="auto" w:vAnchor="page" w:hAnchor="page" w:x="50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235.20</w:t>
      </w:r>
    </w:p>
    <w:p w:rsidR="000A1F9B" w:rsidRDefault="00B27F83">
      <w:pPr>
        <w:pStyle w:val="Normal04"/>
        <w:framePr w:w="550" w:h="261" w:hRule="exact" w:wrap="auto" w:vAnchor="page" w:hAnchor="page" w:x="55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251.90</w:t>
      </w:r>
    </w:p>
    <w:p w:rsidR="000A1F9B" w:rsidRDefault="00B27F83">
      <w:pPr>
        <w:pStyle w:val="Normal04"/>
        <w:framePr w:w="550" w:h="261" w:hRule="exact" w:wrap="auto" w:vAnchor="page" w:hAnchor="page" w:x="61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263.40</w:t>
      </w:r>
    </w:p>
    <w:p w:rsidR="000A1F9B" w:rsidRDefault="00B27F83">
      <w:pPr>
        <w:pStyle w:val="Normal04"/>
        <w:framePr w:w="550" w:h="261" w:hRule="exact" w:wrap="auto" w:vAnchor="page" w:hAnchor="page" w:x="66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262.40</w:t>
      </w:r>
    </w:p>
    <w:p w:rsidR="000A1F9B" w:rsidRDefault="00B27F83">
      <w:pPr>
        <w:pStyle w:val="Normal04"/>
        <w:framePr w:w="550" w:h="261" w:hRule="exact" w:wrap="auto" w:vAnchor="page" w:hAnchor="page" w:x="72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266.50</w:t>
      </w:r>
    </w:p>
    <w:p w:rsidR="000A1F9B" w:rsidRDefault="00B27F83">
      <w:pPr>
        <w:pStyle w:val="Normal04"/>
        <w:framePr w:w="550" w:h="261" w:hRule="exact" w:wrap="auto" w:vAnchor="page" w:hAnchor="page" w:x="77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5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4F022</w:t>
      </w:r>
    </w:p>
    <w:p w:rsidR="000A1F9B" w:rsidRDefault="00B27F83">
      <w:pPr>
        <w:pStyle w:val="Normal04"/>
        <w:framePr w:w="550" w:h="261" w:hRule="exact" w:wrap="auto" w:vAnchor="page" w:hAnchor="page" w:x="28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190.70</w:t>
      </w:r>
    </w:p>
    <w:p w:rsidR="000A1F9B" w:rsidRDefault="00B27F83">
      <w:pPr>
        <w:pStyle w:val="Normal04"/>
        <w:framePr w:w="550" w:h="261" w:hRule="exact" w:wrap="auto" w:vAnchor="page" w:hAnchor="page" w:x="33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211.60</w:t>
      </w:r>
    </w:p>
    <w:p w:rsidR="000A1F9B" w:rsidRDefault="00B27F83">
      <w:pPr>
        <w:pStyle w:val="Normal04"/>
        <w:framePr w:w="550" w:h="261" w:hRule="exact" w:wrap="auto" w:vAnchor="page" w:hAnchor="page" w:x="39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233.10</w:t>
      </w:r>
    </w:p>
    <w:p w:rsidR="000A1F9B" w:rsidRDefault="00B27F83">
      <w:pPr>
        <w:pStyle w:val="Normal04"/>
        <w:framePr w:w="550" w:h="261" w:hRule="exact" w:wrap="auto" w:vAnchor="page" w:hAnchor="page" w:x="44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243.80</w:t>
      </w:r>
    </w:p>
    <w:p w:rsidR="000A1F9B" w:rsidRDefault="00B27F83">
      <w:pPr>
        <w:pStyle w:val="Normal04"/>
        <w:framePr w:w="550" w:h="261" w:hRule="exact" w:wrap="auto" w:vAnchor="page" w:hAnchor="page" w:x="50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247.00</w:t>
      </w:r>
    </w:p>
    <w:p w:rsidR="000A1F9B" w:rsidRDefault="00B27F83">
      <w:pPr>
        <w:pStyle w:val="Normal04"/>
        <w:framePr w:w="550" w:h="261" w:hRule="exact" w:wrap="auto" w:vAnchor="page" w:hAnchor="page" w:x="55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248.00</w:t>
      </w:r>
    </w:p>
    <w:p w:rsidR="000A1F9B" w:rsidRDefault="00B27F83">
      <w:pPr>
        <w:pStyle w:val="Normal04"/>
        <w:framePr w:w="550" w:h="261" w:hRule="exact" w:wrap="auto" w:vAnchor="page" w:hAnchor="page" w:x="61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268.40</w:t>
      </w:r>
    </w:p>
    <w:p w:rsidR="000A1F9B" w:rsidRDefault="00B27F83">
      <w:pPr>
        <w:pStyle w:val="Normal04"/>
        <w:framePr w:w="550" w:h="261" w:hRule="exact" w:wrap="auto" w:vAnchor="page" w:hAnchor="page" w:x="66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271.30</w:t>
      </w:r>
    </w:p>
    <w:p w:rsidR="000A1F9B" w:rsidRDefault="00B27F83">
      <w:pPr>
        <w:pStyle w:val="Normal04"/>
        <w:framePr w:w="550" w:h="261" w:hRule="exact" w:wrap="auto" w:vAnchor="page" w:hAnchor="page" w:x="72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284.20</w:t>
      </w:r>
    </w:p>
    <w:p w:rsidR="000A1F9B" w:rsidRDefault="00B27F83">
      <w:pPr>
        <w:pStyle w:val="Normal04"/>
        <w:framePr w:w="550" w:h="261" w:hRule="exact" w:wrap="auto" w:vAnchor="page" w:hAnchor="page" w:x="77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76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4F023</w:t>
      </w:r>
    </w:p>
    <w:p w:rsidR="000A1F9B" w:rsidRDefault="00B27F83">
      <w:pPr>
        <w:pStyle w:val="Normal04"/>
        <w:framePr w:w="550" w:h="261" w:hRule="exact" w:wrap="auto" w:vAnchor="page" w:hAnchor="page" w:x="28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175.10</w:t>
      </w:r>
    </w:p>
    <w:p w:rsidR="000A1F9B" w:rsidRDefault="00B27F83">
      <w:pPr>
        <w:pStyle w:val="Normal04"/>
        <w:framePr w:w="550" w:h="261" w:hRule="exact" w:wrap="auto" w:vAnchor="page" w:hAnchor="page" w:x="33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185.20</w:t>
      </w:r>
    </w:p>
    <w:p w:rsidR="000A1F9B" w:rsidRDefault="00B27F83">
      <w:pPr>
        <w:pStyle w:val="Normal04"/>
        <w:framePr w:w="550" w:h="261" w:hRule="exact" w:wrap="auto" w:vAnchor="page" w:hAnchor="page" w:x="39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198.70</w:t>
      </w:r>
    </w:p>
    <w:p w:rsidR="000A1F9B" w:rsidRDefault="00B27F83">
      <w:pPr>
        <w:pStyle w:val="Normal04"/>
        <w:framePr w:w="550" w:h="261" w:hRule="exact" w:wrap="auto" w:vAnchor="page" w:hAnchor="page" w:x="44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209.20</w:t>
      </w:r>
    </w:p>
    <w:p w:rsidR="000A1F9B" w:rsidRDefault="00B27F83">
      <w:pPr>
        <w:pStyle w:val="Normal04"/>
        <w:framePr w:w="550" w:h="261" w:hRule="exact" w:wrap="auto" w:vAnchor="page" w:hAnchor="page" w:x="50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217.00</w:t>
      </w:r>
    </w:p>
    <w:p w:rsidR="000A1F9B" w:rsidRDefault="00B27F83">
      <w:pPr>
        <w:pStyle w:val="Normal04"/>
        <w:framePr w:w="550" w:h="261" w:hRule="exact" w:wrap="auto" w:vAnchor="page" w:hAnchor="page" w:x="55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208.60</w:t>
      </w:r>
    </w:p>
    <w:p w:rsidR="000A1F9B" w:rsidRDefault="00B27F83">
      <w:pPr>
        <w:pStyle w:val="Normal04"/>
        <w:framePr w:w="550" w:h="261" w:hRule="exact" w:wrap="auto" w:vAnchor="page" w:hAnchor="page" w:x="61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217.00</w:t>
      </w:r>
    </w:p>
    <w:p w:rsidR="000A1F9B" w:rsidRDefault="00B27F83">
      <w:pPr>
        <w:pStyle w:val="Normal04"/>
        <w:framePr w:w="550" w:h="261" w:hRule="exact" w:wrap="auto" w:vAnchor="page" w:hAnchor="page" w:x="66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228.10</w:t>
      </w:r>
    </w:p>
    <w:p w:rsidR="000A1F9B" w:rsidRDefault="00B27F83">
      <w:pPr>
        <w:pStyle w:val="Normal04"/>
        <w:framePr w:w="550" w:h="261" w:hRule="exact" w:wrap="auto" w:vAnchor="page" w:hAnchor="page" w:x="72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251.00</w:t>
      </w:r>
    </w:p>
    <w:p w:rsidR="000A1F9B" w:rsidRDefault="00B27F83">
      <w:pPr>
        <w:pStyle w:val="Normal04"/>
        <w:framePr w:w="550" w:h="261" w:hRule="exact" w:wrap="auto" w:vAnchor="page" w:hAnchor="page" w:x="77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8265" w:h="405" w:hRule="exact" w:wrap="auto" w:vAnchor="page" w:hAnchor="page" w:x="1981" w:y="1292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P=Pretest Phase            D=Dosing Phase            R=Recovery Phase     </w:t>
      </w:r>
    </w:p>
    <w:p w:rsidR="000A1F9B" w:rsidRDefault="00B27F83">
      <w:pPr>
        <w:pStyle w:val="Normal04"/>
        <w:framePr w:w="1860" w:h="299" w:hRule="exact" w:wrap="auto" w:vAnchor="page" w:hAnchor="page" w:x="1876" w:y="13392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“</w:t>
      </w:r>
      <w:r>
        <w:rPr>
          <w:rFonts w:ascii="宋体" w:eastAsia="宋体" w:hAnsi="宋体"/>
          <w:color w:val="000000"/>
          <w:kern w:val="2"/>
          <w:sz w:val="15"/>
        </w:rPr>
        <w:noBreakHyphen/>
        <w:t>”</w:t>
      </w:r>
      <w:r>
        <w:rPr>
          <w:rFonts w:ascii="宋体" w:eastAsia="宋体" w:hAnsi="宋体"/>
          <w:color w:val="000000"/>
          <w:kern w:val="2"/>
          <w:sz w:val="15"/>
        </w:rPr>
        <w:t>表示不适用</w:t>
      </w:r>
    </w:p>
    <w:p w:rsidR="000A1F9B" w:rsidRDefault="00B27F83">
      <w:pPr>
        <w:pStyle w:val="Normal04"/>
        <w:spacing w:line="1" w:lineRule="auto"/>
      </w:pPr>
      <w:r>
        <w:br w:type="page"/>
      </w:r>
    </w:p>
    <w:p w:rsidR="000A1F9B" w:rsidRDefault="00B27F83">
      <w:pPr>
        <w:pStyle w:val="Normal04"/>
        <w:framePr w:w="8235" w:h="540" w:hRule="exact" w:wrap="auto" w:vAnchor="page" w:hAnchor="page" w:x="1801" w:y="15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b/>
          <w:color w:val="000000"/>
          <w:kern w:val="2"/>
          <w:sz w:val="19"/>
        </w:rPr>
      </w:pPr>
      <w:r>
        <w:pict>
          <v:line id="_x0000_s3262" style="position:absolute;left:0;text-align:left;z-index:-251624448;mso-position-horizontal-relative:page;mso-position-vertical-relative:page" from="90.05pt,104.9pt" to="507.85pt,104.9pt" o:allowincell="f">
            <w10:wrap anchorx="page" anchory="page"/>
          </v:line>
        </w:pict>
      </w:r>
      <w:r>
        <w:pict>
          <v:line id="_x0000_s3261" style="position:absolute;left:0;text-align:left;z-index:-251623424;mso-position-horizontal-relative:page;mso-position-vertical-relative:page" from="90.05pt,125.15pt" to="504.85pt,125.15pt" o:allowincell="f">
            <w10:wrap anchorx="page" anchory="page"/>
          </v:line>
        </w:pict>
      </w:r>
      <w:r>
        <w:pict>
          <v:line id="_x0000_s3260" style="position:absolute;left:0;text-align:left;z-index:-251622400;mso-position-horizontal-relative:page;mso-position-vertical-relative:page" from="96.05pt,646.35pt" to="513.1pt,646.3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Body Weight Report with Individual Values</w:t>
      </w:r>
    </w:p>
    <w:p w:rsidR="000A1F9B" w:rsidRDefault="00B27F83">
      <w:pPr>
        <w:pStyle w:val="Normal04"/>
        <w:framePr w:w="8235" w:h="540" w:hRule="exact" w:wrap="auto" w:vAnchor="page" w:hAnchor="page" w:x="1801" w:y="15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体重测定结果个体数据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(g)</w:t>
      </w:r>
    </w:p>
    <w:p w:rsidR="000A1F9B" w:rsidRDefault="00B27F83">
      <w:pPr>
        <w:pStyle w:val="Normal04"/>
        <w:framePr w:w="945" w:h="255" w:hRule="exact" w:wrap="auto" w:vAnchor="page" w:hAnchor="page" w:x="1816" w:y="2188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动物编号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     </w:t>
      </w:r>
    </w:p>
    <w:p w:rsidR="000A1F9B" w:rsidRDefault="00B27F83">
      <w:pPr>
        <w:pStyle w:val="Normal04"/>
        <w:framePr w:w="550" w:h="360" w:hRule="exact" w:wrap="auto" w:vAnchor="page" w:hAnchor="page" w:x="28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P5</w:t>
      </w:r>
    </w:p>
    <w:p w:rsidR="000A1F9B" w:rsidRDefault="00B27F83">
      <w:pPr>
        <w:pStyle w:val="Normal04"/>
        <w:framePr w:w="550" w:h="360" w:hRule="exact" w:wrap="auto" w:vAnchor="page" w:hAnchor="page" w:x="33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D3</w:t>
      </w:r>
    </w:p>
    <w:p w:rsidR="000A1F9B" w:rsidRDefault="00B27F83">
      <w:pPr>
        <w:pStyle w:val="Normal04"/>
        <w:framePr w:w="550" w:h="360" w:hRule="exact" w:wrap="auto" w:vAnchor="page" w:hAnchor="page" w:x="39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D7</w:t>
      </w:r>
    </w:p>
    <w:p w:rsidR="000A1F9B" w:rsidRDefault="00B27F83">
      <w:pPr>
        <w:pStyle w:val="Normal04"/>
        <w:framePr w:w="550" w:h="360" w:hRule="exact" w:wrap="auto" w:vAnchor="page" w:hAnchor="page" w:x="44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D10</w:t>
      </w:r>
    </w:p>
    <w:p w:rsidR="000A1F9B" w:rsidRDefault="00B27F83">
      <w:pPr>
        <w:pStyle w:val="Normal04"/>
        <w:framePr w:w="550" w:h="360" w:hRule="exact" w:wrap="auto" w:vAnchor="page" w:hAnchor="page" w:x="50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D14</w:t>
      </w:r>
    </w:p>
    <w:p w:rsidR="000A1F9B" w:rsidRDefault="00B27F83">
      <w:pPr>
        <w:pStyle w:val="Normal04"/>
        <w:framePr w:w="550" w:h="360" w:hRule="exact" w:wrap="auto" w:vAnchor="page" w:hAnchor="page" w:x="55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D17</w:t>
      </w:r>
    </w:p>
    <w:p w:rsidR="000A1F9B" w:rsidRDefault="00B27F83">
      <w:pPr>
        <w:pStyle w:val="Normal04"/>
        <w:framePr w:w="550" w:h="360" w:hRule="exact" w:wrap="auto" w:vAnchor="page" w:hAnchor="page" w:x="61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D21</w:t>
      </w:r>
    </w:p>
    <w:p w:rsidR="000A1F9B" w:rsidRDefault="00B27F83">
      <w:pPr>
        <w:pStyle w:val="Normal04"/>
        <w:framePr w:w="550" w:h="360" w:hRule="exact" w:wrap="auto" w:vAnchor="page" w:hAnchor="page" w:x="66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D24</w:t>
      </w:r>
    </w:p>
    <w:p w:rsidR="000A1F9B" w:rsidRDefault="00B27F83">
      <w:pPr>
        <w:pStyle w:val="Normal04"/>
        <w:framePr w:w="550" w:h="360" w:hRule="exact" w:wrap="auto" w:vAnchor="page" w:hAnchor="page" w:x="72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D28</w:t>
      </w:r>
    </w:p>
    <w:p w:rsidR="000A1F9B" w:rsidRDefault="00B27F83">
      <w:pPr>
        <w:pStyle w:val="Normal04"/>
        <w:framePr w:w="550" w:h="360" w:hRule="exact" w:wrap="auto" w:vAnchor="page" w:hAnchor="page" w:x="77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R7</w:t>
      </w:r>
    </w:p>
    <w:p w:rsidR="000A1F9B" w:rsidRDefault="00B27F83">
      <w:pPr>
        <w:pStyle w:val="Normal04"/>
        <w:framePr w:w="550" w:h="360" w:hRule="exact" w:wrap="auto" w:vAnchor="page" w:hAnchor="page" w:x="83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R14</w:t>
      </w:r>
    </w:p>
    <w:p w:rsidR="000A1F9B" w:rsidRDefault="00B27F83">
      <w:pPr>
        <w:pStyle w:val="Normal04"/>
        <w:framePr w:w="550" w:h="360" w:hRule="exact" w:wrap="auto" w:vAnchor="page" w:hAnchor="page" w:x="88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R21</w:t>
      </w:r>
    </w:p>
    <w:p w:rsidR="000A1F9B" w:rsidRDefault="00B27F83">
      <w:pPr>
        <w:pStyle w:val="Normal04"/>
        <w:framePr w:w="550" w:h="360" w:hRule="exact" w:wrap="auto" w:vAnchor="page" w:hAnchor="page" w:x="94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R28</w:t>
      </w:r>
    </w:p>
    <w:p w:rsidR="000A1F9B" w:rsidRDefault="00B27F83">
      <w:pPr>
        <w:pStyle w:val="Normal04"/>
        <w:framePr w:w="1024" w:h="261" w:hRule="exact" w:wrap="auto" w:vAnchor="page" w:hAnchor="page" w:x="1801" w:y="25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1M001</w:t>
      </w:r>
    </w:p>
    <w:p w:rsidR="000A1F9B" w:rsidRDefault="00B27F83">
      <w:pPr>
        <w:pStyle w:val="Normal04"/>
        <w:framePr w:w="550" w:h="261" w:hRule="exact" w:wrap="auto" w:vAnchor="page" w:hAnchor="page" w:x="28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203.30</w:t>
      </w:r>
    </w:p>
    <w:p w:rsidR="000A1F9B" w:rsidRDefault="00B27F83">
      <w:pPr>
        <w:pStyle w:val="Normal04"/>
        <w:framePr w:w="550" w:h="261" w:hRule="exact" w:wrap="auto" w:vAnchor="page" w:hAnchor="page" w:x="33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247.10</w:t>
      </w:r>
    </w:p>
    <w:p w:rsidR="000A1F9B" w:rsidRDefault="00B27F83">
      <w:pPr>
        <w:pStyle w:val="Normal04"/>
        <w:framePr w:w="550" w:h="261" w:hRule="exact" w:wrap="auto" w:vAnchor="page" w:hAnchor="page" w:x="39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284.90</w:t>
      </w:r>
    </w:p>
    <w:p w:rsidR="000A1F9B" w:rsidRDefault="00B27F83">
      <w:pPr>
        <w:pStyle w:val="Normal04"/>
        <w:framePr w:w="550" w:h="261" w:hRule="exact" w:wrap="auto" w:vAnchor="page" w:hAnchor="page" w:x="44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303.30</w:t>
      </w:r>
    </w:p>
    <w:p w:rsidR="000A1F9B" w:rsidRDefault="00B27F83">
      <w:pPr>
        <w:pStyle w:val="Normal04"/>
        <w:framePr w:w="550" w:h="261" w:hRule="exact" w:wrap="auto" w:vAnchor="page" w:hAnchor="page" w:x="50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342.70</w:t>
      </w:r>
    </w:p>
    <w:p w:rsidR="000A1F9B" w:rsidRDefault="00B27F83">
      <w:pPr>
        <w:pStyle w:val="Normal04"/>
        <w:framePr w:w="550" w:h="261" w:hRule="exact" w:wrap="auto" w:vAnchor="page" w:hAnchor="page" w:x="55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361.40</w:t>
      </w:r>
    </w:p>
    <w:p w:rsidR="000A1F9B" w:rsidRDefault="00B27F83">
      <w:pPr>
        <w:pStyle w:val="Normal04"/>
        <w:framePr w:w="550" w:h="261" w:hRule="exact" w:wrap="auto" w:vAnchor="page" w:hAnchor="page" w:x="61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385.40</w:t>
      </w:r>
    </w:p>
    <w:p w:rsidR="000A1F9B" w:rsidRDefault="00B27F83">
      <w:pPr>
        <w:pStyle w:val="Normal04"/>
        <w:framePr w:w="550" w:h="261" w:hRule="exact" w:wrap="auto" w:vAnchor="page" w:hAnchor="page" w:x="66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396.80</w:t>
      </w:r>
    </w:p>
    <w:p w:rsidR="000A1F9B" w:rsidRDefault="00B27F83">
      <w:pPr>
        <w:pStyle w:val="Normal04"/>
        <w:framePr w:w="550" w:h="261" w:hRule="exact" w:wrap="auto" w:vAnchor="page" w:hAnchor="page" w:x="72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425.70</w:t>
      </w:r>
    </w:p>
    <w:p w:rsidR="000A1F9B" w:rsidRDefault="00B27F83">
      <w:pPr>
        <w:pStyle w:val="Normal04"/>
        <w:framePr w:w="550" w:h="261" w:hRule="exact" w:wrap="auto" w:vAnchor="page" w:hAnchor="page" w:x="77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275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1M002</w:t>
      </w:r>
    </w:p>
    <w:p w:rsidR="000A1F9B" w:rsidRDefault="00B27F83">
      <w:pPr>
        <w:pStyle w:val="Normal04"/>
        <w:framePr w:w="550" w:h="261" w:hRule="exact" w:wrap="auto" w:vAnchor="page" w:hAnchor="page" w:x="28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202.00</w:t>
      </w:r>
    </w:p>
    <w:p w:rsidR="000A1F9B" w:rsidRDefault="00B27F83">
      <w:pPr>
        <w:pStyle w:val="Normal04"/>
        <w:framePr w:w="550" w:h="261" w:hRule="exact" w:wrap="auto" w:vAnchor="page" w:hAnchor="page" w:x="33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248.00</w:t>
      </w:r>
    </w:p>
    <w:p w:rsidR="000A1F9B" w:rsidRDefault="00B27F83">
      <w:pPr>
        <w:pStyle w:val="Normal04"/>
        <w:framePr w:w="550" w:h="261" w:hRule="exact" w:wrap="auto" w:vAnchor="page" w:hAnchor="page" w:x="39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274.30</w:t>
      </w:r>
    </w:p>
    <w:p w:rsidR="000A1F9B" w:rsidRDefault="00B27F83">
      <w:pPr>
        <w:pStyle w:val="Normal04"/>
        <w:framePr w:w="550" w:h="261" w:hRule="exact" w:wrap="auto" w:vAnchor="page" w:hAnchor="page" w:x="44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291.20</w:t>
      </w:r>
    </w:p>
    <w:p w:rsidR="000A1F9B" w:rsidRDefault="00B27F83">
      <w:pPr>
        <w:pStyle w:val="Normal04"/>
        <w:framePr w:w="550" w:h="261" w:hRule="exact" w:wrap="auto" w:vAnchor="page" w:hAnchor="page" w:x="50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324.80</w:t>
      </w:r>
    </w:p>
    <w:p w:rsidR="000A1F9B" w:rsidRDefault="00B27F83">
      <w:pPr>
        <w:pStyle w:val="Normal04"/>
        <w:framePr w:w="550" w:h="261" w:hRule="exact" w:wrap="auto" w:vAnchor="page" w:hAnchor="page" w:x="55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345.40</w:t>
      </w:r>
    </w:p>
    <w:p w:rsidR="000A1F9B" w:rsidRDefault="00B27F83">
      <w:pPr>
        <w:pStyle w:val="Normal04"/>
        <w:framePr w:w="550" w:h="261" w:hRule="exact" w:wrap="auto" w:vAnchor="page" w:hAnchor="page" w:x="61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367.00</w:t>
      </w:r>
    </w:p>
    <w:p w:rsidR="000A1F9B" w:rsidRDefault="00B27F83">
      <w:pPr>
        <w:pStyle w:val="Normal04"/>
        <w:framePr w:w="550" w:h="261" w:hRule="exact" w:wrap="auto" w:vAnchor="page" w:hAnchor="page" w:x="66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375.40</w:t>
      </w:r>
    </w:p>
    <w:p w:rsidR="000A1F9B" w:rsidRDefault="00B27F83">
      <w:pPr>
        <w:pStyle w:val="Normal04"/>
        <w:framePr w:w="550" w:h="261" w:hRule="exact" w:wrap="auto" w:vAnchor="page" w:hAnchor="page" w:x="72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405.30</w:t>
      </w:r>
    </w:p>
    <w:p w:rsidR="000A1F9B" w:rsidRDefault="00B27F83">
      <w:pPr>
        <w:pStyle w:val="Normal04"/>
        <w:framePr w:w="550" w:h="261" w:hRule="exact" w:wrap="auto" w:vAnchor="page" w:hAnchor="page" w:x="77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0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1M003</w:t>
      </w:r>
    </w:p>
    <w:p w:rsidR="000A1F9B" w:rsidRDefault="00B27F83">
      <w:pPr>
        <w:pStyle w:val="Normal04"/>
        <w:framePr w:w="550" w:h="261" w:hRule="exact" w:wrap="auto" w:vAnchor="page" w:hAnchor="page" w:x="28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194.50</w:t>
      </w:r>
    </w:p>
    <w:p w:rsidR="000A1F9B" w:rsidRDefault="00B27F83">
      <w:pPr>
        <w:pStyle w:val="Normal04"/>
        <w:framePr w:w="550" w:h="261" w:hRule="exact" w:wrap="auto" w:vAnchor="page" w:hAnchor="page" w:x="33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235.10</w:t>
      </w:r>
    </w:p>
    <w:p w:rsidR="000A1F9B" w:rsidRDefault="00B27F83">
      <w:pPr>
        <w:pStyle w:val="Normal04"/>
        <w:framePr w:w="550" w:h="261" w:hRule="exact" w:wrap="auto" w:vAnchor="page" w:hAnchor="page" w:x="39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261.70</w:t>
      </w:r>
    </w:p>
    <w:p w:rsidR="000A1F9B" w:rsidRDefault="00B27F83">
      <w:pPr>
        <w:pStyle w:val="Normal04"/>
        <w:framePr w:w="550" w:h="261" w:hRule="exact" w:wrap="auto" w:vAnchor="page" w:hAnchor="page" w:x="44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285.70</w:t>
      </w:r>
    </w:p>
    <w:p w:rsidR="000A1F9B" w:rsidRDefault="00B27F83">
      <w:pPr>
        <w:pStyle w:val="Normal04"/>
        <w:framePr w:w="550" w:h="261" w:hRule="exact" w:wrap="auto" w:vAnchor="page" w:hAnchor="page" w:x="50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310.00</w:t>
      </w:r>
    </w:p>
    <w:p w:rsidR="000A1F9B" w:rsidRDefault="00B27F83">
      <w:pPr>
        <w:pStyle w:val="Normal04"/>
        <w:framePr w:w="550" w:h="261" w:hRule="exact" w:wrap="auto" w:vAnchor="page" w:hAnchor="page" w:x="55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331.50</w:t>
      </w:r>
    </w:p>
    <w:p w:rsidR="000A1F9B" w:rsidRDefault="00B27F83">
      <w:pPr>
        <w:pStyle w:val="Normal04"/>
        <w:framePr w:w="550" w:h="261" w:hRule="exact" w:wrap="auto" w:vAnchor="page" w:hAnchor="page" w:x="61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339.70</w:t>
      </w:r>
    </w:p>
    <w:p w:rsidR="000A1F9B" w:rsidRDefault="00B27F83">
      <w:pPr>
        <w:pStyle w:val="Normal04"/>
        <w:framePr w:w="550" w:h="261" w:hRule="exact" w:wrap="auto" w:vAnchor="page" w:hAnchor="page" w:x="66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360.50</w:t>
      </w:r>
    </w:p>
    <w:p w:rsidR="000A1F9B" w:rsidRDefault="00B27F83">
      <w:pPr>
        <w:pStyle w:val="Normal04"/>
        <w:framePr w:w="550" w:h="261" w:hRule="exact" w:wrap="auto" w:vAnchor="page" w:hAnchor="page" w:x="72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374.10</w:t>
      </w:r>
    </w:p>
    <w:p w:rsidR="000A1F9B" w:rsidRDefault="00B27F83">
      <w:pPr>
        <w:pStyle w:val="Normal04"/>
        <w:framePr w:w="550" w:h="261" w:hRule="exact" w:wrap="auto" w:vAnchor="page" w:hAnchor="page" w:x="77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26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1M004</w:t>
      </w:r>
    </w:p>
    <w:p w:rsidR="000A1F9B" w:rsidRDefault="00B27F83">
      <w:pPr>
        <w:pStyle w:val="Normal04"/>
        <w:framePr w:w="550" w:h="261" w:hRule="exact" w:wrap="auto" w:vAnchor="page" w:hAnchor="page" w:x="28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195.70</w:t>
      </w:r>
    </w:p>
    <w:p w:rsidR="000A1F9B" w:rsidRDefault="00B27F83">
      <w:pPr>
        <w:pStyle w:val="Normal04"/>
        <w:framePr w:w="550" w:h="261" w:hRule="exact" w:wrap="auto" w:vAnchor="page" w:hAnchor="page" w:x="33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236.50</w:t>
      </w:r>
    </w:p>
    <w:p w:rsidR="000A1F9B" w:rsidRDefault="00B27F83">
      <w:pPr>
        <w:pStyle w:val="Normal04"/>
        <w:framePr w:w="550" w:h="261" w:hRule="exact" w:wrap="auto" w:vAnchor="page" w:hAnchor="page" w:x="39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268.40</w:t>
      </w:r>
    </w:p>
    <w:p w:rsidR="000A1F9B" w:rsidRDefault="00B27F83">
      <w:pPr>
        <w:pStyle w:val="Normal04"/>
        <w:framePr w:w="550" w:h="261" w:hRule="exact" w:wrap="auto" w:vAnchor="page" w:hAnchor="page" w:x="44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283.50</w:t>
      </w:r>
    </w:p>
    <w:p w:rsidR="000A1F9B" w:rsidRDefault="00B27F83">
      <w:pPr>
        <w:pStyle w:val="Normal04"/>
        <w:framePr w:w="550" w:h="261" w:hRule="exact" w:wrap="auto" w:vAnchor="page" w:hAnchor="page" w:x="50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312.00</w:t>
      </w:r>
    </w:p>
    <w:p w:rsidR="000A1F9B" w:rsidRDefault="00B27F83">
      <w:pPr>
        <w:pStyle w:val="Normal04"/>
        <w:framePr w:w="550" w:h="261" w:hRule="exact" w:wrap="auto" w:vAnchor="page" w:hAnchor="page" w:x="55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331.40</w:t>
      </w:r>
    </w:p>
    <w:p w:rsidR="000A1F9B" w:rsidRDefault="00B27F83">
      <w:pPr>
        <w:pStyle w:val="Normal04"/>
        <w:framePr w:w="550" w:h="261" w:hRule="exact" w:wrap="auto" w:vAnchor="page" w:hAnchor="page" w:x="61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353.70</w:t>
      </w:r>
    </w:p>
    <w:p w:rsidR="000A1F9B" w:rsidRDefault="00B27F83">
      <w:pPr>
        <w:pStyle w:val="Normal04"/>
        <w:framePr w:w="550" w:h="261" w:hRule="exact" w:wrap="auto" w:vAnchor="page" w:hAnchor="page" w:x="66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369.40</w:t>
      </w:r>
    </w:p>
    <w:p w:rsidR="000A1F9B" w:rsidRDefault="00B27F83">
      <w:pPr>
        <w:pStyle w:val="Normal04"/>
        <w:framePr w:w="550" w:h="261" w:hRule="exact" w:wrap="auto" w:vAnchor="page" w:hAnchor="page" w:x="72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385.90</w:t>
      </w:r>
    </w:p>
    <w:p w:rsidR="000A1F9B" w:rsidRDefault="00B27F83">
      <w:pPr>
        <w:pStyle w:val="Normal04"/>
        <w:framePr w:w="550" w:h="261" w:hRule="exact" w:wrap="auto" w:vAnchor="page" w:hAnchor="page" w:x="77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5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1M005</w:t>
      </w:r>
    </w:p>
    <w:p w:rsidR="000A1F9B" w:rsidRDefault="00B27F83">
      <w:pPr>
        <w:pStyle w:val="Normal04"/>
        <w:framePr w:w="550" w:h="261" w:hRule="exact" w:wrap="auto" w:vAnchor="page" w:hAnchor="page" w:x="28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201.30</w:t>
      </w:r>
    </w:p>
    <w:p w:rsidR="000A1F9B" w:rsidRDefault="00B27F83">
      <w:pPr>
        <w:pStyle w:val="Normal04"/>
        <w:framePr w:w="550" w:h="261" w:hRule="exact" w:wrap="auto" w:vAnchor="page" w:hAnchor="page" w:x="33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238.00</w:t>
      </w:r>
    </w:p>
    <w:p w:rsidR="000A1F9B" w:rsidRDefault="00B27F83">
      <w:pPr>
        <w:pStyle w:val="Normal04"/>
        <w:framePr w:w="550" w:h="261" w:hRule="exact" w:wrap="auto" w:vAnchor="page" w:hAnchor="page" w:x="39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264.80</w:t>
      </w:r>
    </w:p>
    <w:p w:rsidR="000A1F9B" w:rsidRDefault="00B27F83">
      <w:pPr>
        <w:pStyle w:val="Normal04"/>
        <w:framePr w:w="550" w:h="261" w:hRule="exact" w:wrap="auto" w:vAnchor="page" w:hAnchor="page" w:x="44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282.90</w:t>
      </w:r>
    </w:p>
    <w:p w:rsidR="000A1F9B" w:rsidRDefault="00B27F83">
      <w:pPr>
        <w:pStyle w:val="Normal04"/>
        <w:framePr w:w="550" w:h="261" w:hRule="exact" w:wrap="auto" w:vAnchor="page" w:hAnchor="page" w:x="50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305.40</w:t>
      </w:r>
    </w:p>
    <w:p w:rsidR="000A1F9B" w:rsidRDefault="00B27F83">
      <w:pPr>
        <w:pStyle w:val="Normal04"/>
        <w:framePr w:w="550" w:h="261" w:hRule="exact" w:wrap="auto" w:vAnchor="page" w:hAnchor="page" w:x="55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325.50</w:t>
      </w:r>
    </w:p>
    <w:p w:rsidR="000A1F9B" w:rsidRDefault="00B27F83">
      <w:pPr>
        <w:pStyle w:val="Normal04"/>
        <w:framePr w:w="550" w:h="261" w:hRule="exact" w:wrap="auto" w:vAnchor="page" w:hAnchor="page" w:x="61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338.60</w:t>
      </w:r>
    </w:p>
    <w:p w:rsidR="000A1F9B" w:rsidRDefault="00B27F83">
      <w:pPr>
        <w:pStyle w:val="Normal04"/>
        <w:framePr w:w="550" w:h="261" w:hRule="exact" w:wrap="auto" w:vAnchor="page" w:hAnchor="page" w:x="66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348.00</w:t>
      </w:r>
    </w:p>
    <w:p w:rsidR="000A1F9B" w:rsidRDefault="00B27F83">
      <w:pPr>
        <w:pStyle w:val="Normal04"/>
        <w:framePr w:w="550" w:h="261" w:hRule="exact" w:wrap="auto" w:vAnchor="page" w:hAnchor="page" w:x="72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362.80</w:t>
      </w:r>
    </w:p>
    <w:p w:rsidR="000A1F9B" w:rsidRDefault="00B27F83">
      <w:pPr>
        <w:pStyle w:val="Normal04"/>
        <w:framePr w:w="550" w:h="261" w:hRule="exact" w:wrap="auto" w:vAnchor="page" w:hAnchor="page" w:x="77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7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1M006</w:t>
      </w:r>
    </w:p>
    <w:p w:rsidR="000A1F9B" w:rsidRDefault="00B27F83">
      <w:pPr>
        <w:pStyle w:val="Normal04"/>
        <w:framePr w:w="550" w:h="261" w:hRule="exact" w:wrap="auto" w:vAnchor="page" w:hAnchor="page" w:x="28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200.30</w:t>
      </w:r>
    </w:p>
    <w:p w:rsidR="000A1F9B" w:rsidRDefault="00B27F83">
      <w:pPr>
        <w:pStyle w:val="Normal04"/>
        <w:framePr w:w="550" w:h="261" w:hRule="exact" w:wrap="auto" w:vAnchor="page" w:hAnchor="page" w:x="33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236.00</w:t>
      </w:r>
    </w:p>
    <w:p w:rsidR="000A1F9B" w:rsidRDefault="00B27F83">
      <w:pPr>
        <w:pStyle w:val="Normal04"/>
        <w:framePr w:w="550" w:h="261" w:hRule="exact" w:wrap="auto" w:vAnchor="page" w:hAnchor="page" w:x="39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268.40</w:t>
      </w:r>
    </w:p>
    <w:p w:rsidR="000A1F9B" w:rsidRDefault="00B27F83">
      <w:pPr>
        <w:pStyle w:val="Normal04"/>
        <w:framePr w:w="550" w:h="261" w:hRule="exact" w:wrap="auto" w:vAnchor="page" w:hAnchor="page" w:x="44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282.40</w:t>
      </w:r>
    </w:p>
    <w:p w:rsidR="000A1F9B" w:rsidRDefault="00B27F83">
      <w:pPr>
        <w:pStyle w:val="Normal04"/>
        <w:framePr w:w="550" w:h="261" w:hRule="exact" w:wrap="auto" w:vAnchor="page" w:hAnchor="page" w:x="50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307.70</w:t>
      </w:r>
    </w:p>
    <w:p w:rsidR="000A1F9B" w:rsidRDefault="00B27F83">
      <w:pPr>
        <w:pStyle w:val="Normal04"/>
        <w:framePr w:w="550" w:h="261" w:hRule="exact" w:wrap="auto" w:vAnchor="page" w:hAnchor="page" w:x="55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332.00</w:t>
      </w:r>
    </w:p>
    <w:p w:rsidR="000A1F9B" w:rsidRDefault="00B27F83">
      <w:pPr>
        <w:pStyle w:val="Normal04"/>
        <w:framePr w:w="550" w:h="261" w:hRule="exact" w:wrap="auto" w:vAnchor="page" w:hAnchor="page" w:x="61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352.70</w:t>
      </w:r>
    </w:p>
    <w:p w:rsidR="000A1F9B" w:rsidRDefault="00B27F83">
      <w:pPr>
        <w:pStyle w:val="Normal04"/>
        <w:framePr w:w="550" w:h="261" w:hRule="exact" w:wrap="auto" w:vAnchor="page" w:hAnchor="page" w:x="66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364.90</w:t>
      </w:r>
    </w:p>
    <w:p w:rsidR="000A1F9B" w:rsidRDefault="00B27F83">
      <w:pPr>
        <w:pStyle w:val="Normal04"/>
        <w:framePr w:w="550" w:h="261" w:hRule="exact" w:wrap="auto" w:vAnchor="page" w:hAnchor="page" w:x="72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376.90</w:t>
      </w:r>
    </w:p>
    <w:p w:rsidR="000A1F9B" w:rsidRDefault="00B27F83">
      <w:pPr>
        <w:pStyle w:val="Normal04"/>
        <w:framePr w:w="550" w:h="261" w:hRule="exact" w:wrap="auto" w:vAnchor="page" w:hAnchor="page" w:x="77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0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1M007</w:t>
      </w:r>
    </w:p>
    <w:p w:rsidR="000A1F9B" w:rsidRDefault="00B27F83">
      <w:pPr>
        <w:pStyle w:val="Normal04"/>
        <w:framePr w:w="550" w:h="261" w:hRule="exact" w:wrap="auto" w:vAnchor="page" w:hAnchor="page" w:x="28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199.70</w:t>
      </w:r>
    </w:p>
    <w:p w:rsidR="000A1F9B" w:rsidRDefault="00B27F83">
      <w:pPr>
        <w:pStyle w:val="Normal04"/>
        <w:framePr w:w="550" w:h="261" w:hRule="exact" w:wrap="auto" w:vAnchor="page" w:hAnchor="page" w:x="33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240.30</w:t>
      </w:r>
    </w:p>
    <w:p w:rsidR="000A1F9B" w:rsidRDefault="00B27F83">
      <w:pPr>
        <w:pStyle w:val="Normal04"/>
        <w:framePr w:w="550" w:h="261" w:hRule="exact" w:wrap="auto" w:vAnchor="page" w:hAnchor="page" w:x="39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271.00</w:t>
      </w:r>
    </w:p>
    <w:p w:rsidR="000A1F9B" w:rsidRDefault="00B27F83">
      <w:pPr>
        <w:pStyle w:val="Normal04"/>
        <w:framePr w:w="550" w:h="261" w:hRule="exact" w:wrap="auto" w:vAnchor="page" w:hAnchor="page" w:x="44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284.50</w:t>
      </w:r>
    </w:p>
    <w:p w:rsidR="000A1F9B" w:rsidRDefault="00B27F83">
      <w:pPr>
        <w:pStyle w:val="Normal04"/>
        <w:framePr w:w="550" w:h="261" w:hRule="exact" w:wrap="auto" w:vAnchor="page" w:hAnchor="page" w:x="50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312.90</w:t>
      </w:r>
    </w:p>
    <w:p w:rsidR="000A1F9B" w:rsidRDefault="00B27F83">
      <w:pPr>
        <w:pStyle w:val="Normal04"/>
        <w:framePr w:w="550" w:h="261" w:hRule="exact" w:wrap="auto" w:vAnchor="page" w:hAnchor="page" w:x="55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335.00</w:t>
      </w:r>
    </w:p>
    <w:p w:rsidR="000A1F9B" w:rsidRDefault="00B27F83">
      <w:pPr>
        <w:pStyle w:val="Normal04"/>
        <w:framePr w:w="550" w:h="261" w:hRule="exact" w:wrap="auto" w:vAnchor="page" w:hAnchor="page" w:x="61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351.50</w:t>
      </w:r>
    </w:p>
    <w:p w:rsidR="000A1F9B" w:rsidRDefault="00B27F83">
      <w:pPr>
        <w:pStyle w:val="Normal04"/>
        <w:framePr w:w="550" w:h="261" w:hRule="exact" w:wrap="auto" w:vAnchor="page" w:hAnchor="page" w:x="66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366.20</w:t>
      </w:r>
    </w:p>
    <w:p w:rsidR="000A1F9B" w:rsidRDefault="00B27F83">
      <w:pPr>
        <w:pStyle w:val="Normal04"/>
        <w:framePr w:w="550" w:h="261" w:hRule="exact" w:wrap="auto" w:vAnchor="page" w:hAnchor="page" w:x="72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375.70</w:t>
      </w:r>
    </w:p>
    <w:p w:rsidR="000A1F9B" w:rsidRDefault="00B27F83">
      <w:pPr>
        <w:pStyle w:val="Normal04"/>
        <w:framePr w:w="550" w:h="261" w:hRule="exact" w:wrap="auto" w:vAnchor="page" w:hAnchor="page" w:x="77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1M008</w:t>
      </w:r>
    </w:p>
    <w:p w:rsidR="000A1F9B" w:rsidRDefault="00B27F83">
      <w:pPr>
        <w:pStyle w:val="Normal04"/>
        <w:framePr w:w="550" w:h="261" w:hRule="exact" w:wrap="auto" w:vAnchor="page" w:hAnchor="page" w:x="28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206.60</w:t>
      </w:r>
    </w:p>
    <w:p w:rsidR="000A1F9B" w:rsidRDefault="00B27F83">
      <w:pPr>
        <w:pStyle w:val="Normal04"/>
        <w:framePr w:w="550" w:h="261" w:hRule="exact" w:wrap="auto" w:vAnchor="page" w:hAnchor="page" w:x="33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249.10</w:t>
      </w:r>
    </w:p>
    <w:p w:rsidR="000A1F9B" w:rsidRDefault="00B27F83">
      <w:pPr>
        <w:pStyle w:val="Normal04"/>
        <w:framePr w:w="550" w:h="261" w:hRule="exact" w:wrap="auto" w:vAnchor="page" w:hAnchor="page" w:x="39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277.30</w:t>
      </w:r>
    </w:p>
    <w:p w:rsidR="000A1F9B" w:rsidRDefault="00B27F83">
      <w:pPr>
        <w:pStyle w:val="Normal04"/>
        <w:framePr w:w="550" w:h="261" w:hRule="exact" w:wrap="auto" w:vAnchor="page" w:hAnchor="page" w:x="44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293.70</w:t>
      </w:r>
    </w:p>
    <w:p w:rsidR="000A1F9B" w:rsidRDefault="00B27F83">
      <w:pPr>
        <w:pStyle w:val="Normal04"/>
        <w:framePr w:w="550" w:h="261" w:hRule="exact" w:wrap="auto" w:vAnchor="page" w:hAnchor="page" w:x="50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313.10</w:t>
      </w:r>
    </w:p>
    <w:p w:rsidR="000A1F9B" w:rsidRDefault="00B27F83">
      <w:pPr>
        <w:pStyle w:val="Normal04"/>
        <w:framePr w:w="550" w:h="261" w:hRule="exact" w:wrap="auto" w:vAnchor="page" w:hAnchor="page" w:x="55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331.50</w:t>
      </w:r>
    </w:p>
    <w:p w:rsidR="000A1F9B" w:rsidRDefault="00B27F83">
      <w:pPr>
        <w:pStyle w:val="Normal04"/>
        <w:framePr w:w="550" w:h="261" w:hRule="exact" w:wrap="auto" w:vAnchor="page" w:hAnchor="page" w:x="61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347.00</w:t>
      </w:r>
    </w:p>
    <w:p w:rsidR="000A1F9B" w:rsidRDefault="00B27F83">
      <w:pPr>
        <w:pStyle w:val="Normal04"/>
        <w:framePr w:w="550" w:h="261" w:hRule="exact" w:wrap="auto" w:vAnchor="page" w:hAnchor="page" w:x="66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355.00</w:t>
      </w:r>
    </w:p>
    <w:p w:rsidR="000A1F9B" w:rsidRDefault="00B27F83">
      <w:pPr>
        <w:pStyle w:val="Normal04"/>
        <w:framePr w:w="550" w:h="261" w:hRule="exact" w:wrap="auto" w:vAnchor="page" w:hAnchor="page" w:x="72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364.40</w:t>
      </w:r>
    </w:p>
    <w:p w:rsidR="000A1F9B" w:rsidRDefault="00B27F83">
      <w:pPr>
        <w:pStyle w:val="Normal04"/>
        <w:framePr w:w="550" w:h="261" w:hRule="exact" w:wrap="auto" w:vAnchor="page" w:hAnchor="page" w:x="77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5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1M009</w:t>
      </w:r>
    </w:p>
    <w:p w:rsidR="000A1F9B" w:rsidRDefault="00B27F83">
      <w:pPr>
        <w:pStyle w:val="Normal04"/>
        <w:framePr w:w="550" w:h="261" w:hRule="exact" w:wrap="auto" w:vAnchor="page" w:hAnchor="page" w:x="28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208.80</w:t>
      </w:r>
    </w:p>
    <w:p w:rsidR="000A1F9B" w:rsidRDefault="00B27F83">
      <w:pPr>
        <w:pStyle w:val="Normal04"/>
        <w:framePr w:w="550" w:h="261" w:hRule="exact" w:wrap="auto" w:vAnchor="page" w:hAnchor="page" w:x="33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252.70</w:t>
      </w:r>
    </w:p>
    <w:p w:rsidR="000A1F9B" w:rsidRDefault="00B27F83">
      <w:pPr>
        <w:pStyle w:val="Normal04"/>
        <w:framePr w:w="550" w:h="261" w:hRule="exact" w:wrap="auto" w:vAnchor="page" w:hAnchor="page" w:x="39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293.30</w:t>
      </w:r>
    </w:p>
    <w:p w:rsidR="000A1F9B" w:rsidRDefault="00B27F83">
      <w:pPr>
        <w:pStyle w:val="Normal04"/>
        <w:framePr w:w="550" w:h="261" w:hRule="exact" w:wrap="auto" w:vAnchor="page" w:hAnchor="page" w:x="44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316.00</w:t>
      </w:r>
    </w:p>
    <w:p w:rsidR="000A1F9B" w:rsidRDefault="00B27F83">
      <w:pPr>
        <w:pStyle w:val="Normal04"/>
        <w:framePr w:w="550" w:h="261" w:hRule="exact" w:wrap="auto" w:vAnchor="page" w:hAnchor="page" w:x="50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353.00</w:t>
      </w:r>
    </w:p>
    <w:p w:rsidR="000A1F9B" w:rsidRDefault="00B27F83">
      <w:pPr>
        <w:pStyle w:val="Normal04"/>
        <w:framePr w:w="550" w:h="261" w:hRule="exact" w:wrap="auto" w:vAnchor="page" w:hAnchor="page" w:x="55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372.30</w:t>
      </w:r>
    </w:p>
    <w:p w:rsidR="000A1F9B" w:rsidRDefault="00B27F83">
      <w:pPr>
        <w:pStyle w:val="Normal04"/>
        <w:framePr w:w="550" w:h="261" w:hRule="exact" w:wrap="auto" w:vAnchor="page" w:hAnchor="page" w:x="61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406.40</w:t>
      </w:r>
    </w:p>
    <w:p w:rsidR="000A1F9B" w:rsidRDefault="00B27F83">
      <w:pPr>
        <w:pStyle w:val="Normal04"/>
        <w:framePr w:w="550" w:h="261" w:hRule="exact" w:wrap="auto" w:vAnchor="page" w:hAnchor="page" w:x="66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422.10</w:t>
      </w:r>
    </w:p>
    <w:p w:rsidR="000A1F9B" w:rsidRDefault="00B27F83">
      <w:pPr>
        <w:pStyle w:val="Normal04"/>
        <w:framePr w:w="550" w:h="261" w:hRule="exact" w:wrap="auto" w:vAnchor="page" w:hAnchor="page" w:x="72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443.00</w:t>
      </w:r>
    </w:p>
    <w:p w:rsidR="000A1F9B" w:rsidRDefault="00B27F83">
      <w:pPr>
        <w:pStyle w:val="Normal04"/>
        <w:framePr w:w="550" w:h="261" w:hRule="exact" w:wrap="auto" w:vAnchor="page" w:hAnchor="page" w:x="77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76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1M010</w:t>
      </w:r>
    </w:p>
    <w:p w:rsidR="000A1F9B" w:rsidRDefault="00B27F83">
      <w:pPr>
        <w:pStyle w:val="Normal04"/>
        <w:framePr w:w="550" w:h="261" w:hRule="exact" w:wrap="auto" w:vAnchor="page" w:hAnchor="page" w:x="28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213.60</w:t>
      </w:r>
    </w:p>
    <w:p w:rsidR="000A1F9B" w:rsidRDefault="00B27F83">
      <w:pPr>
        <w:pStyle w:val="Normal04"/>
        <w:framePr w:w="550" w:h="261" w:hRule="exact" w:wrap="auto" w:vAnchor="page" w:hAnchor="page" w:x="33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260.40</w:t>
      </w:r>
    </w:p>
    <w:p w:rsidR="000A1F9B" w:rsidRDefault="00B27F83">
      <w:pPr>
        <w:pStyle w:val="Normal04"/>
        <w:framePr w:w="550" w:h="261" w:hRule="exact" w:wrap="auto" w:vAnchor="page" w:hAnchor="page" w:x="39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297.20</w:t>
      </w:r>
    </w:p>
    <w:p w:rsidR="000A1F9B" w:rsidRDefault="00B27F83">
      <w:pPr>
        <w:pStyle w:val="Normal04"/>
        <w:framePr w:w="550" w:h="261" w:hRule="exact" w:wrap="auto" w:vAnchor="page" w:hAnchor="page" w:x="44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306.10</w:t>
      </w:r>
    </w:p>
    <w:p w:rsidR="000A1F9B" w:rsidRDefault="00B27F83">
      <w:pPr>
        <w:pStyle w:val="Normal04"/>
        <w:framePr w:w="550" w:h="261" w:hRule="exact" w:wrap="auto" w:vAnchor="page" w:hAnchor="page" w:x="50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352.20</w:t>
      </w:r>
    </w:p>
    <w:p w:rsidR="000A1F9B" w:rsidRDefault="00B27F83">
      <w:pPr>
        <w:pStyle w:val="Normal04"/>
        <w:framePr w:w="550" w:h="261" w:hRule="exact" w:wrap="auto" w:vAnchor="page" w:hAnchor="page" w:x="55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367.60</w:t>
      </w:r>
    </w:p>
    <w:p w:rsidR="000A1F9B" w:rsidRDefault="00B27F83">
      <w:pPr>
        <w:pStyle w:val="Normal04"/>
        <w:framePr w:w="550" w:h="261" w:hRule="exact" w:wrap="auto" w:vAnchor="page" w:hAnchor="page" w:x="61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395.10</w:t>
      </w:r>
    </w:p>
    <w:p w:rsidR="000A1F9B" w:rsidRDefault="00B27F83">
      <w:pPr>
        <w:pStyle w:val="Normal04"/>
        <w:framePr w:w="550" w:h="261" w:hRule="exact" w:wrap="auto" w:vAnchor="page" w:hAnchor="page" w:x="66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412.70</w:t>
      </w:r>
    </w:p>
    <w:p w:rsidR="000A1F9B" w:rsidRDefault="00B27F83">
      <w:pPr>
        <w:pStyle w:val="Normal04"/>
        <w:framePr w:w="550" w:h="261" w:hRule="exact" w:wrap="auto" w:vAnchor="page" w:hAnchor="page" w:x="72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440.60</w:t>
      </w:r>
    </w:p>
    <w:p w:rsidR="000A1F9B" w:rsidRDefault="00B27F83">
      <w:pPr>
        <w:pStyle w:val="Normal04"/>
        <w:framePr w:w="550" w:h="261" w:hRule="exact" w:wrap="auto" w:vAnchor="page" w:hAnchor="page" w:x="77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501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1M011</w:t>
      </w:r>
    </w:p>
    <w:p w:rsidR="000A1F9B" w:rsidRDefault="00B27F83">
      <w:pPr>
        <w:pStyle w:val="Normal04"/>
        <w:framePr w:w="550" w:h="261" w:hRule="exact" w:wrap="auto" w:vAnchor="page" w:hAnchor="page" w:x="28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189.10</w:t>
      </w:r>
    </w:p>
    <w:p w:rsidR="000A1F9B" w:rsidRDefault="00B27F83">
      <w:pPr>
        <w:pStyle w:val="Normal04"/>
        <w:framePr w:w="550" w:h="261" w:hRule="exact" w:wrap="auto" w:vAnchor="page" w:hAnchor="page" w:x="33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235.10</w:t>
      </w:r>
    </w:p>
    <w:p w:rsidR="000A1F9B" w:rsidRDefault="00B27F83">
      <w:pPr>
        <w:pStyle w:val="Normal04"/>
        <w:framePr w:w="550" w:h="261" w:hRule="exact" w:wrap="auto" w:vAnchor="page" w:hAnchor="page" w:x="39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270.90</w:t>
      </w:r>
    </w:p>
    <w:p w:rsidR="000A1F9B" w:rsidRDefault="00B27F83">
      <w:pPr>
        <w:pStyle w:val="Normal04"/>
        <w:framePr w:w="550" w:h="261" w:hRule="exact" w:wrap="auto" w:vAnchor="page" w:hAnchor="page" w:x="44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285.20</w:t>
      </w:r>
    </w:p>
    <w:p w:rsidR="000A1F9B" w:rsidRDefault="00B27F83">
      <w:pPr>
        <w:pStyle w:val="Normal04"/>
        <w:framePr w:w="550" w:h="261" w:hRule="exact" w:wrap="auto" w:vAnchor="page" w:hAnchor="page" w:x="50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321.50</w:t>
      </w:r>
    </w:p>
    <w:p w:rsidR="000A1F9B" w:rsidRDefault="00B27F83">
      <w:pPr>
        <w:pStyle w:val="Normal04"/>
        <w:framePr w:w="550" w:h="261" w:hRule="exact" w:wrap="auto" w:vAnchor="page" w:hAnchor="page" w:x="55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333.20</w:t>
      </w:r>
    </w:p>
    <w:p w:rsidR="000A1F9B" w:rsidRDefault="00B27F83">
      <w:pPr>
        <w:pStyle w:val="Normal04"/>
        <w:framePr w:w="550" w:h="261" w:hRule="exact" w:wrap="auto" w:vAnchor="page" w:hAnchor="page" w:x="61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362.20</w:t>
      </w:r>
    </w:p>
    <w:p w:rsidR="000A1F9B" w:rsidRDefault="00B27F83">
      <w:pPr>
        <w:pStyle w:val="Normal04"/>
        <w:framePr w:w="550" w:h="261" w:hRule="exact" w:wrap="auto" w:vAnchor="page" w:hAnchor="page" w:x="66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366.30</w:t>
      </w:r>
    </w:p>
    <w:p w:rsidR="000A1F9B" w:rsidRDefault="00B27F83">
      <w:pPr>
        <w:pStyle w:val="Normal04"/>
        <w:framePr w:w="550" w:h="261" w:hRule="exact" w:wrap="auto" w:vAnchor="page" w:hAnchor="page" w:x="72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384.40</w:t>
      </w:r>
    </w:p>
    <w:p w:rsidR="000A1F9B" w:rsidRDefault="00B27F83">
      <w:pPr>
        <w:pStyle w:val="Normal04"/>
        <w:framePr w:w="550" w:h="261" w:hRule="exact" w:wrap="auto" w:vAnchor="page" w:hAnchor="page" w:x="77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421.60</w:t>
      </w:r>
    </w:p>
    <w:p w:rsidR="000A1F9B" w:rsidRDefault="00B27F83">
      <w:pPr>
        <w:pStyle w:val="Normal04"/>
        <w:framePr w:w="550" w:h="261" w:hRule="exact" w:wrap="auto" w:vAnchor="page" w:hAnchor="page" w:x="83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459.10</w:t>
      </w:r>
    </w:p>
    <w:p w:rsidR="000A1F9B" w:rsidRDefault="00B27F83">
      <w:pPr>
        <w:pStyle w:val="Normal04"/>
        <w:framePr w:w="550" w:h="261" w:hRule="exact" w:wrap="auto" w:vAnchor="page" w:hAnchor="page" w:x="88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497.30</w:t>
      </w:r>
    </w:p>
    <w:p w:rsidR="000A1F9B" w:rsidRDefault="00B27F83">
      <w:pPr>
        <w:pStyle w:val="Normal04"/>
        <w:framePr w:w="550" w:h="261" w:hRule="exact" w:wrap="auto" w:vAnchor="page" w:hAnchor="page" w:x="94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507.60</w:t>
      </w:r>
    </w:p>
    <w:p w:rsidR="000A1F9B" w:rsidRDefault="00B27F83">
      <w:pPr>
        <w:pStyle w:val="Normal04"/>
        <w:framePr w:w="1024" w:h="261" w:hRule="exact" w:wrap="auto" w:vAnchor="page" w:hAnchor="page" w:x="1801" w:y="526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1M012</w:t>
      </w:r>
    </w:p>
    <w:p w:rsidR="000A1F9B" w:rsidRDefault="00B27F83">
      <w:pPr>
        <w:pStyle w:val="Normal04"/>
        <w:framePr w:w="550" w:h="261" w:hRule="exact" w:wrap="auto" w:vAnchor="page" w:hAnchor="page" w:x="28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192.70</w:t>
      </w:r>
    </w:p>
    <w:p w:rsidR="000A1F9B" w:rsidRDefault="00B27F83">
      <w:pPr>
        <w:pStyle w:val="Normal04"/>
        <w:framePr w:w="550" w:h="261" w:hRule="exact" w:wrap="auto" w:vAnchor="page" w:hAnchor="page" w:x="33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231.90</w:t>
      </w:r>
    </w:p>
    <w:p w:rsidR="000A1F9B" w:rsidRDefault="00B27F83">
      <w:pPr>
        <w:pStyle w:val="Normal04"/>
        <w:framePr w:w="550" w:h="261" w:hRule="exact" w:wrap="auto" w:vAnchor="page" w:hAnchor="page" w:x="39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265.50</w:t>
      </w:r>
    </w:p>
    <w:p w:rsidR="000A1F9B" w:rsidRDefault="00B27F83">
      <w:pPr>
        <w:pStyle w:val="Normal04"/>
        <w:framePr w:w="550" w:h="261" w:hRule="exact" w:wrap="auto" w:vAnchor="page" w:hAnchor="page" w:x="44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277.70</w:t>
      </w:r>
    </w:p>
    <w:p w:rsidR="000A1F9B" w:rsidRDefault="00B27F83">
      <w:pPr>
        <w:pStyle w:val="Normal04"/>
        <w:framePr w:w="550" w:h="261" w:hRule="exact" w:wrap="auto" w:vAnchor="page" w:hAnchor="page" w:x="50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309.40</w:t>
      </w:r>
    </w:p>
    <w:p w:rsidR="000A1F9B" w:rsidRDefault="00B27F83">
      <w:pPr>
        <w:pStyle w:val="Normal04"/>
        <w:framePr w:w="550" w:h="261" w:hRule="exact" w:wrap="auto" w:vAnchor="page" w:hAnchor="page" w:x="55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317.20</w:t>
      </w:r>
    </w:p>
    <w:p w:rsidR="000A1F9B" w:rsidRDefault="00B27F83">
      <w:pPr>
        <w:pStyle w:val="Normal04"/>
        <w:framePr w:w="550" w:h="261" w:hRule="exact" w:wrap="auto" w:vAnchor="page" w:hAnchor="page" w:x="61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342.80</w:t>
      </w:r>
    </w:p>
    <w:p w:rsidR="000A1F9B" w:rsidRDefault="00B27F83">
      <w:pPr>
        <w:pStyle w:val="Normal04"/>
        <w:framePr w:w="550" w:h="261" w:hRule="exact" w:wrap="auto" w:vAnchor="page" w:hAnchor="page" w:x="66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72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77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55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1M013</w:t>
      </w:r>
    </w:p>
    <w:p w:rsidR="000A1F9B" w:rsidRDefault="00B27F83">
      <w:pPr>
        <w:pStyle w:val="Normal04"/>
        <w:framePr w:w="550" w:h="261" w:hRule="exact" w:wrap="auto" w:vAnchor="page" w:hAnchor="page" w:x="28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191.30</w:t>
      </w:r>
    </w:p>
    <w:p w:rsidR="000A1F9B" w:rsidRDefault="00B27F83">
      <w:pPr>
        <w:pStyle w:val="Normal04"/>
        <w:framePr w:w="550" w:h="261" w:hRule="exact" w:wrap="auto" w:vAnchor="page" w:hAnchor="page" w:x="33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233.00</w:t>
      </w:r>
    </w:p>
    <w:p w:rsidR="000A1F9B" w:rsidRDefault="00B27F83">
      <w:pPr>
        <w:pStyle w:val="Normal04"/>
        <w:framePr w:w="550" w:h="261" w:hRule="exact" w:wrap="auto" w:vAnchor="page" w:hAnchor="page" w:x="39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263.90</w:t>
      </w:r>
    </w:p>
    <w:p w:rsidR="000A1F9B" w:rsidRDefault="00B27F83">
      <w:pPr>
        <w:pStyle w:val="Normal04"/>
        <w:framePr w:w="550" w:h="261" w:hRule="exact" w:wrap="auto" w:vAnchor="page" w:hAnchor="page" w:x="44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288.40</w:t>
      </w:r>
    </w:p>
    <w:p w:rsidR="000A1F9B" w:rsidRDefault="00B27F83">
      <w:pPr>
        <w:pStyle w:val="Normal04"/>
        <w:framePr w:w="550" w:h="261" w:hRule="exact" w:wrap="auto" w:vAnchor="page" w:hAnchor="page" w:x="50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310.40</w:t>
      </w:r>
    </w:p>
    <w:p w:rsidR="000A1F9B" w:rsidRDefault="00B27F83">
      <w:pPr>
        <w:pStyle w:val="Normal04"/>
        <w:framePr w:w="550" w:h="261" w:hRule="exact" w:wrap="auto" w:vAnchor="page" w:hAnchor="page" w:x="55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329.60</w:t>
      </w:r>
    </w:p>
    <w:p w:rsidR="000A1F9B" w:rsidRDefault="00B27F83">
      <w:pPr>
        <w:pStyle w:val="Normal04"/>
        <w:framePr w:w="550" w:h="261" w:hRule="exact" w:wrap="auto" w:vAnchor="page" w:hAnchor="page" w:x="61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342.60</w:t>
      </w:r>
    </w:p>
    <w:p w:rsidR="000A1F9B" w:rsidRDefault="00B27F83">
      <w:pPr>
        <w:pStyle w:val="Normal04"/>
        <w:framePr w:w="550" w:h="261" w:hRule="exact" w:wrap="auto" w:vAnchor="page" w:hAnchor="page" w:x="66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354.90</w:t>
      </w:r>
    </w:p>
    <w:p w:rsidR="000A1F9B" w:rsidRDefault="00B27F83">
      <w:pPr>
        <w:pStyle w:val="Normal04"/>
        <w:framePr w:w="550" w:h="261" w:hRule="exact" w:wrap="auto" w:vAnchor="page" w:hAnchor="page" w:x="72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374.10</w:t>
      </w:r>
    </w:p>
    <w:p w:rsidR="000A1F9B" w:rsidRDefault="00B27F83">
      <w:pPr>
        <w:pStyle w:val="Normal04"/>
        <w:framePr w:w="550" w:h="261" w:hRule="exact" w:wrap="auto" w:vAnchor="page" w:hAnchor="page" w:x="77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396.70</w:t>
      </w:r>
    </w:p>
    <w:p w:rsidR="000A1F9B" w:rsidRDefault="00B27F83">
      <w:pPr>
        <w:pStyle w:val="Normal04"/>
        <w:framePr w:w="550" w:h="261" w:hRule="exact" w:wrap="auto" w:vAnchor="page" w:hAnchor="page" w:x="83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421.00</w:t>
      </w:r>
    </w:p>
    <w:p w:rsidR="000A1F9B" w:rsidRDefault="00B27F83">
      <w:pPr>
        <w:pStyle w:val="Normal04"/>
        <w:framePr w:w="550" w:h="261" w:hRule="exact" w:wrap="auto" w:vAnchor="page" w:hAnchor="page" w:x="88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446.90</w:t>
      </w:r>
    </w:p>
    <w:p w:rsidR="000A1F9B" w:rsidRDefault="00B27F83">
      <w:pPr>
        <w:pStyle w:val="Normal04"/>
        <w:framePr w:w="550" w:h="261" w:hRule="exact" w:wrap="auto" w:vAnchor="page" w:hAnchor="page" w:x="94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454.30</w:t>
      </w:r>
    </w:p>
    <w:p w:rsidR="000A1F9B" w:rsidRDefault="00B27F83">
      <w:pPr>
        <w:pStyle w:val="Normal04"/>
        <w:framePr w:w="1024" w:h="261" w:hRule="exact" w:wrap="auto" w:vAnchor="page" w:hAnchor="page" w:x="1801" w:y="577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1M014</w:t>
      </w:r>
    </w:p>
    <w:p w:rsidR="000A1F9B" w:rsidRDefault="00B27F83">
      <w:pPr>
        <w:pStyle w:val="Normal04"/>
        <w:framePr w:w="550" w:h="261" w:hRule="exact" w:wrap="auto" w:vAnchor="page" w:hAnchor="page" w:x="28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202.90</w:t>
      </w:r>
    </w:p>
    <w:p w:rsidR="000A1F9B" w:rsidRDefault="00B27F83">
      <w:pPr>
        <w:pStyle w:val="Normal04"/>
        <w:framePr w:w="550" w:h="261" w:hRule="exact" w:wrap="auto" w:vAnchor="page" w:hAnchor="page" w:x="33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239.10</w:t>
      </w:r>
    </w:p>
    <w:p w:rsidR="000A1F9B" w:rsidRDefault="00B27F83">
      <w:pPr>
        <w:pStyle w:val="Normal04"/>
        <w:framePr w:w="550" w:h="261" w:hRule="exact" w:wrap="auto" w:vAnchor="page" w:hAnchor="page" w:x="39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264.90</w:t>
      </w:r>
    </w:p>
    <w:p w:rsidR="000A1F9B" w:rsidRDefault="00B27F83">
      <w:pPr>
        <w:pStyle w:val="Normal04"/>
        <w:framePr w:w="550" w:h="261" w:hRule="exact" w:wrap="auto" w:vAnchor="page" w:hAnchor="page" w:x="44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280.90</w:t>
      </w:r>
    </w:p>
    <w:p w:rsidR="000A1F9B" w:rsidRDefault="00B27F83">
      <w:pPr>
        <w:pStyle w:val="Normal04"/>
        <w:framePr w:w="550" w:h="261" w:hRule="exact" w:wrap="auto" w:vAnchor="page" w:hAnchor="page" w:x="50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306.30</w:t>
      </w:r>
    </w:p>
    <w:p w:rsidR="000A1F9B" w:rsidRDefault="00B27F83">
      <w:pPr>
        <w:pStyle w:val="Normal04"/>
        <w:framePr w:w="550" w:h="261" w:hRule="exact" w:wrap="auto" w:vAnchor="page" w:hAnchor="page" w:x="55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320.30</w:t>
      </w:r>
    </w:p>
    <w:p w:rsidR="000A1F9B" w:rsidRDefault="00B27F83">
      <w:pPr>
        <w:pStyle w:val="Normal04"/>
        <w:framePr w:w="550" w:h="261" w:hRule="exact" w:wrap="auto" w:vAnchor="page" w:hAnchor="page" w:x="61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340.30</w:t>
      </w:r>
    </w:p>
    <w:p w:rsidR="000A1F9B" w:rsidRDefault="00B27F83">
      <w:pPr>
        <w:pStyle w:val="Normal04"/>
        <w:framePr w:w="550" w:h="261" w:hRule="exact" w:wrap="auto" w:vAnchor="page" w:hAnchor="page" w:x="66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354.20</w:t>
      </w:r>
    </w:p>
    <w:p w:rsidR="000A1F9B" w:rsidRDefault="00B27F83">
      <w:pPr>
        <w:pStyle w:val="Normal04"/>
        <w:framePr w:w="550" w:h="261" w:hRule="exact" w:wrap="auto" w:vAnchor="page" w:hAnchor="page" w:x="72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377.00</w:t>
      </w:r>
    </w:p>
    <w:p w:rsidR="000A1F9B" w:rsidRDefault="00B27F83">
      <w:pPr>
        <w:pStyle w:val="Normal04"/>
        <w:framePr w:w="550" w:h="261" w:hRule="exact" w:wrap="auto" w:vAnchor="page" w:hAnchor="page" w:x="77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409.00</w:t>
      </w:r>
    </w:p>
    <w:p w:rsidR="000A1F9B" w:rsidRDefault="00B27F83">
      <w:pPr>
        <w:pStyle w:val="Normal04"/>
        <w:framePr w:w="550" w:h="261" w:hRule="exact" w:wrap="auto" w:vAnchor="page" w:hAnchor="page" w:x="83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447.40</w:t>
      </w:r>
    </w:p>
    <w:p w:rsidR="000A1F9B" w:rsidRDefault="00B27F83">
      <w:pPr>
        <w:pStyle w:val="Normal04"/>
        <w:framePr w:w="550" w:h="261" w:hRule="exact" w:wrap="auto" w:vAnchor="page" w:hAnchor="page" w:x="88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469.60</w:t>
      </w:r>
    </w:p>
    <w:p w:rsidR="000A1F9B" w:rsidRDefault="00B27F83">
      <w:pPr>
        <w:pStyle w:val="Normal04"/>
        <w:framePr w:w="550" w:h="261" w:hRule="exact" w:wrap="auto" w:vAnchor="page" w:hAnchor="page" w:x="94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471.50</w:t>
      </w:r>
    </w:p>
    <w:p w:rsidR="000A1F9B" w:rsidRDefault="00B27F83">
      <w:pPr>
        <w:pStyle w:val="Normal04"/>
        <w:framePr w:w="1024" w:h="261" w:hRule="exact" w:wrap="auto" w:vAnchor="page" w:hAnchor="page" w:x="1801" w:y="602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1M015</w:t>
      </w:r>
    </w:p>
    <w:p w:rsidR="000A1F9B" w:rsidRDefault="00B27F83">
      <w:pPr>
        <w:pStyle w:val="Normal04"/>
        <w:framePr w:w="550" w:h="261" w:hRule="exact" w:wrap="auto" w:vAnchor="page" w:hAnchor="page" w:x="28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206.30</w:t>
      </w:r>
    </w:p>
    <w:p w:rsidR="000A1F9B" w:rsidRDefault="00B27F83">
      <w:pPr>
        <w:pStyle w:val="Normal04"/>
        <w:framePr w:w="550" w:h="261" w:hRule="exact" w:wrap="auto" w:vAnchor="page" w:hAnchor="page" w:x="33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256.80</w:t>
      </w:r>
    </w:p>
    <w:p w:rsidR="000A1F9B" w:rsidRDefault="00B27F83">
      <w:pPr>
        <w:pStyle w:val="Normal04"/>
        <w:framePr w:w="550" w:h="261" w:hRule="exact" w:wrap="auto" w:vAnchor="page" w:hAnchor="page" w:x="39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292.50</w:t>
      </w:r>
    </w:p>
    <w:p w:rsidR="000A1F9B" w:rsidRDefault="00B27F83">
      <w:pPr>
        <w:pStyle w:val="Normal04"/>
        <w:framePr w:w="550" w:h="261" w:hRule="exact" w:wrap="auto" w:vAnchor="page" w:hAnchor="page" w:x="44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335.00</w:t>
      </w:r>
    </w:p>
    <w:p w:rsidR="000A1F9B" w:rsidRDefault="00B27F83">
      <w:pPr>
        <w:pStyle w:val="Normal04"/>
        <w:framePr w:w="550" w:h="261" w:hRule="exact" w:wrap="auto" w:vAnchor="page" w:hAnchor="page" w:x="50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379.70</w:t>
      </w:r>
    </w:p>
    <w:p w:rsidR="000A1F9B" w:rsidRDefault="00B27F83">
      <w:pPr>
        <w:pStyle w:val="Normal04"/>
        <w:framePr w:w="550" w:h="261" w:hRule="exact" w:wrap="auto" w:vAnchor="page" w:hAnchor="page" w:x="55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416.30</w:t>
      </w:r>
    </w:p>
    <w:p w:rsidR="000A1F9B" w:rsidRDefault="00B27F83">
      <w:pPr>
        <w:pStyle w:val="Normal04"/>
        <w:framePr w:w="550" w:h="261" w:hRule="exact" w:wrap="auto" w:vAnchor="page" w:hAnchor="page" w:x="61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455.50</w:t>
      </w:r>
    </w:p>
    <w:p w:rsidR="000A1F9B" w:rsidRDefault="00B27F83">
      <w:pPr>
        <w:pStyle w:val="Normal04"/>
        <w:framePr w:w="550" w:h="261" w:hRule="exact" w:wrap="auto" w:vAnchor="page" w:hAnchor="page" w:x="66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481.80</w:t>
      </w:r>
    </w:p>
    <w:p w:rsidR="000A1F9B" w:rsidRDefault="00B27F83">
      <w:pPr>
        <w:pStyle w:val="Normal04"/>
        <w:framePr w:w="550" w:h="261" w:hRule="exact" w:wrap="auto" w:vAnchor="page" w:hAnchor="page" w:x="72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521.10</w:t>
      </w:r>
    </w:p>
    <w:p w:rsidR="000A1F9B" w:rsidRDefault="00B27F83">
      <w:pPr>
        <w:pStyle w:val="Normal04"/>
        <w:framePr w:w="550" w:h="261" w:hRule="exact" w:wrap="auto" w:vAnchor="page" w:hAnchor="page" w:x="77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567.20</w:t>
      </w:r>
    </w:p>
    <w:p w:rsidR="000A1F9B" w:rsidRDefault="00B27F83">
      <w:pPr>
        <w:pStyle w:val="Normal04"/>
        <w:framePr w:w="550" w:h="261" w:hRule="exact" w:wrap="auto" w:vAnchor="page" w:hAnchor="page" w:x="83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615.80</w:t>
      </w:r>
    </w:p>
    <w:p w:rsidR="000A1F9B" w:rsidRDefault="00B27F83">
      <w:pPr>
        <w:pStyle w:val="Normal04"/>
        <w:framePr w:w="550" w:h="261" w:hRule="exact" w:wrap="auto" w:vAnchor="page" w:hAnchor="page" w:x="88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658.30</w:t>
      </w:r>
    </w:p>
    <w:p w:rsidR="000A1F9B" w:rsidRDefault="00B27F83">
      <w:pPr>
        <w:pStyle w:val="Normal04"/>
        <w:framePr w:w="550" w:h="261" w:hRule="exact" w:wrap="auto" w:vAnchor="page" w:hAnchor="page" w:x="94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669.90</w:t>
      </w:r>
    </w:p>
    <w:p w:rsidR="000A1F9B" w:rsidRDefault="00B27F83">
      <w:pPr>
        <w:pStyle w:val="Normal04"/>
        <w:framePr w:w="1024" w:h="261" w:hRule="exact" w:wrap="auto" w:vAnchor="page" w:hAnchor="page" w:x="1801" w:y="62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1M016</w:t>
      </w:r>
    </w:p>
    <w:p w:rsidR="000A1F9B" w:rsidRDefault="00B27F83">
      <w:pPr>
        <w:pStyle w:val="Normal04"/>
        <w:framePr w:w="550" w:h="261" w:hRule="exact" w:wrap="auto" w:vAnchor="page" w:hAnchor="page" w:x="28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197.90</w:t>
      </w:r>
    </w:p>
    <w:p w:rsidR="000A1F9B" w:rsidRDefault="00B27F83">
      <w:pPr>
        <w:pStyle w:val="Normal04"/>
        <w:framePr w:w="550" w:h="261" w:hRule="exact" w:wrap="auto" w:vAnchor="page" w:hAnchor="page" w:x="33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247.20</w:t>
      </w:r>
    </w:p>
    <w:p w:rsidR="000A1F9B" w:rsidRDefault="00B27F83">
      <w:pPr>
        <w:pStyle w:val="Normal04"/>
        <w:framePr w:w="550" w:h="261" w:hRule="exact" w:wrap="auto" w:vAnchor="page" w:hAnchor="page" w:x="39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290.40</w:t>
      </w:r>
    </w:p>
    <w:p w:rsidR="000A1F9B" w:rsidRDefault="00B27F83">
      <w:pPr>
        <w:pStyle w:val="Normal04"/>
        <w:framePr w:w="550" w:h="261" w:hRule="exact" w:wrap="auto" w:vAnchor="page" w:hAnchor="page" w:x="44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321.20</w:t>
      </w:r>
    </w:p>
    <w:p w:rsidR="000A1F9B" w:rsidRDefault="00B27F83">
      <w:pPr>
        <w:pStyle w:val="Normal04"/>
        <w:framePr w:w="550" w:h="261" w:hRule="exact" w:wrap="auto" w:vAnchor="page" w:hAnchor="page" w:x="50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368.10</w:t>
      </w:r>
    </w:p>
    <w:p w:rsidR="000A1F9B" w:rsidRDefault="00B27F83">
      <w:pPr>
        <w:pStyle w:val="Normal04"/>
        <w:framePr w:w="550" w:h="261" w:hRule="exact" w:wrap="auto" w:vAnchor="page" w:hAnchor="page" w:x="55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387.10</w:t>
      </w:r>
    </w:p>
    <w:p w:rsidR="000A1F9B" w:rsidRDefault="00B27F83">
      <w:pPr>
        <w:pStyle w:val="Normal04"/>
        <w:framePr w:w="550" w:h="261" w:hRule="exact" w:wrap="auto" w:vAnchor="page" w:hAnchor="page" w:x="61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434.50</w:t>
      </w:r>
    </w:p>
    <w:p w:rsidR="000A1F9B" w:rsidRDefault="00B27F83">
      <w:pPr>
        <w:pStyle w:val="Normal04"/>
        <w:framePr w:w="550" w:h="261" w:hRule="exact" w:wrap="auto" w:vAnchor="page" w:hAnchor="page" w:x="66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454.10</w:t>
      </w:r>
    </w:p>
    <w:p w:rsidR="000A1F9B" w:rsidRDefault="00B27F83">
      <w:pPr>
        <w:pStyle w:val="Normal04"/>
        <w:framePr w:w="550" w:h="261" w:hRule="exact" w:wrap="auto" w:vAnchor="page" w:hAnchor="page" w:x="72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490.60</w:t>
      </w:r>
    </w:p>
    <w:p w:rsidR="000A1F9B" w:rsidRDefault="00B27F83">
      <w:pPr>
        <w:pStyle w:val="Normal04"/>
        <w:framePr w:w="550" w:h="261" w:hRule="exact" w:wrap="auto" w:vAnchor="page" w:hAnchor="page" w:x="77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65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1M017</w:t>
      </w:r>
    </w:p>
    <w:p w:rsidR="000A1F9B" w:rsidRDefault="00B27F83">
      <w:pPr>
        <w:pStyle w:val="Normal04"/>
        <w:framePr w:w="550" w:h="261" w:hRule="exact" w:wrap="auto" w:vAnchor="page" w:hAnchor="page" w:x="28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196.90</w:t>
      </w:r>
    </w:p>
    <w:p w:rsidR="000A1F9B" w:rsidRDefault="00B27F83">
      <w:pPr>
        <w:pStyle w:val="Normal04"/>
        <w:framePr w:w="550" w:h="261" w:hRule="exact" w:wrap="auto" w:vAnchor="page" w:hAnchor="page" w:x="33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240.60</w:t>
      </w:r>
    </w:p>
    <w:p w:rsidR="000A1F9B" w:rsidRDefault="00B27F83">
      <w:pPr>
        <w:pStyle w:val="Normal04"/>
        <w:framePr w:w="550" w:h="261" w:hRule="exact" w:wrap="auto" w:vAnchor="page" w:hAnchor="page" w:x="39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273.60</w:t>
      </w:r>
    </w:p>
    <w:p w:rsidR="000A1F9B" w:rsidRDefault="00B27F83">
      <w:pPr>
        <w:pStyle w:val="Normal04"/>
        <w:framePr w:w="550" w:h="261" w:hRule="exact" w:wrap="auto" w:vAnchor="page" w:hAnchor="page" w:x="44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293.70</w:t>
      </w:r>
    </w:p>
    <w:p w:rsidR="000A1F9B" w:rsidRDefault="00B27F83">
      <w:pPr>
        <w:pStyle w:val="Normal04"/>
        <w:framePr w:w="550" w:h="261" w:hRule="exact" w:wrap="auto" w:vAnchor="page" w:hAnchor="page" w:x="50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322.50</w:t>
      </w:r>
    </w:p>
    <w:p w:rsidR="000A1F9B" w:rsidRDefault="00B27F83">
      <w:pPr>
        <w:pStyle w:val="Normal04"/>
        <w:framePr w:w="550" w:h="261" w:hRule="exact" w:wrap="auto" w:vAnchor="page" w:hAnchor="page" w:x="55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341.70</w:t>
      </w:r>
    </w:p>
    <w:p w:rsidR="000A1F9B" w:rsidRDefault="00B27F83">
      <w:pPr>
        <w:pStyle w:val="Normal04"/>
        <w:framePr w:w="550" w:h="261" w:hRule="exact" w:wrap="auto" w:vAnchor="page" w:hAnchor="page" w:x="61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360.40</w:t>
      </w:r>
    </w:p>
    <w:p w:rsidR="000A1F9B" w:rsidRDefault="00B27F83">
      <w:pPr>
        <w:pStyle w:val="Normal04"/>
        <w:framePr w:w="550" w:h="261" w:hRule="exact" w:wrap="auto" w:vAnchor="page" w:hAnchor="page" w:x="66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367.00</w:t>
      </w:r>
    </w:p>
    <w:p w:rsidR="000A1F9B" w:rsidRDefault="00B27F83">
      <w:pPr>
        <w:pStyle w:val="Normal04"/>
        <w:framePr w:w="550" w:h="261" w:hRule="exact" w:wrap="auto" w:vAnchor="page" w:hAnchor="page" w:x="72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388.60</w:t>
      </w:r>
    </w:p>
    <w:p w:rsidR="000A1F9B" w:rsidRDefault="00B27F83">
      <w:pPr>
        <w:pStyle w:val="Normal04"/>
        <w:framePr w:w="550" w:h="261" w:hRule="exact" w:wrap="auto" w:vAnchor="page" w:hAnchor="page" w:x="77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67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1M018</w:t>
      </w:r>
    </w:p>
    <w:p w:rsidR="000A1F9B" w:rsidRDefault="00B27F83">
      <w:pPr>
        <w:pStyle w:val="Normal04"/>
        <w:framePr w:w="550" w:h="261" w:hRule="exact" w:wrap="auto" w:vAnchor="page" w:hAnchor="page" w:x="28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198.30</w:t>
      </w:r>
    </w:p>
    <w:p w:rsidR="000A1F9B" w:rsidRDefault="00B27F83">
      <w:pPr>
        <w:pStyle w:val="Normal04"/>
        <w:framePr w:w="550" w:h="261" w:hRule="exact" w:wrap="auto" w:vAnchor="page" w:hAnchor="page" w:x="33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234.00</w:t>
      </w:r>
    </w:p>
    <w:p w:rsidR="000A1F9B" w:rsidRDefault="00B27F83">
      <w:pPr>
        <w:pStyle w:val="Normal04"/>
        <w:framePr w:w="550" w:h="261" w:hRule="exact" w:wrap="auto" w:vAnchor="page" w:hAnchor="page" w:x="39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266.10</w:t>
      </w:r>
    </w:p>
    <w:p w:rsidR="000A1F9B" w:rsidRDefault="00B27F83">
      <w:pPr>
        <w:pStyle w:val="Normal04"/>
        <w:framePr w:w="550" w:h="261" w:hRule="exact" w:wrap="auto" w:vAnchor="page" w:hAnchor="page" w:x="44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286.50</w:t>
      </w:r>
    </w:p>
    <w:p w:rsidR="000A1F9B" w:rsidRDefault="00B27F83">
      <w:pPr>
        <w:pStyle w:val="Normal04"/>
        <w:framePr w:w="550" w:h="261" w:hRule="exact" w:wrap="auto" w:vAnchor="page" w:hAnchor="page" w:x="50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307.80</w:t>
      </w:r>
    </w:p>
    <w:p w:rsidR="000A1F9B" w:rsidRDefault="00B27F83">
      <w:pPr>
        <w:pStyle w:val="Normal04"/>
        <w:framePr w:w="550" w:h="261" w:hRule="exact" w:wrap="auto" w:vAnchor="page" w:hAnchor="page" w:x="55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325.80</w:t>
      </w:r>
    </w:p>
    <w:p w:rsidR="000A1F9B" w:rsidRDefault="00B27F83">
      <w:pPr>
        <w:pStyle w:val="Normal04"/>
        <w:framePr w:w="550" w:h="261" w:hRule="exact" w:wrap="auto" w:vAnchor="page" w:hAnchor="page" w:x="61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342.00</w:t>
      </w:r>
    </w:p>
    <w:p w:rsidR="000A1F9B" w:rsidRDefault="00B27F83">
      <w:pPr>
        <w:pStyle w:val="Normal04"/>
        <w:framePr w:w="550" w:h="261" w:hRule="exact" w:wrap="auto" w:vAnchor="page" w:hAnchor="page" w:x="66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353.20</w:t>
      </w:r>
    </w:p>
    <w:p w:rsidR="000A1F9B" w:rsidRDefault="00B27F83">
      <w:pPr>
        <w:pStyle w:val="Normal04"/>
        <w:framePr w:w="550" w:h="261" w:hRule="exact" w:wrap="auto" w:vAnchor="page" w:hAnchor="page" w:x="72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376.20</w:t>
      </w:r>
    </w:p>
    <w:p w:rsidR="000A1F9B" w:rsidRDefault="00B27F83">
      <w:pPr>
        <w:pStyle w:val="Normal04"/>
        <w:framePr w:w="550" w:h="261" w:hRule="exact" w:wrap="auto" w:vAnchor="page" w:hAnchor="page" w:x="77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70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1M019</w:t>
      </w:r>
    </w:p>
    <w:p w:rsidR="000A1F9B" w:rsidRDefault="00B27F83">
      <w:pPr>
        <w:pStyle w:val="Normal04"/>
        <w:framePr w:w="550" w:h="261" w:hRule="exact" w:wrap="auto" w:vAnchor="page" w:hAnchor="page" w:x="28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208.20</w:t>
      </w:r>
    </w:p>
    <w:p w:rsidR="000A1F9B" w:rsidRDefault="00B27F83">
      <w:pPr>
        <w:pStyle w:val="Normal04"/>
        <w:framePr w:w="550" w:h="261" w:hRule="exact" w:wrap="auto" w:vAnchor="page" w:hAnchor="page" w:x="33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260.90</w:t>
      </w:r>
    </w:p>
    <w:p w:rsidR="000A1F9B" w:rsidRDefault="00B27F83">
      <w:pPr>
        <w:pStyle w:val="Normal04"/>
        <w:framePr w:w="550" w:h="261" w:hRule="exact" w:wrap="auto" w:vAnchor="page" w:hAnchor="page" w:x="39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293.50</w:t>
      </w:r>
    </w:p>
    <w:p w:rsidR="000A1F9B" w:rsidRDefault="00B27F83">
      <w:pPr>
        <w:pStyle w:val="Normal04"/>
        <w:framePr w:w="550" w:h="261" w:hRule="exact" w:wrap="auto" w:vAnchor="page" w:hAnchor="page" w:x="44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325.50</w:t>
      </w:r>
    </w:p>
    <w:p w:rsidR="000A1F9B" w:rsidRDefault="00B27F83">
      <w:pPr>
        <w:pStyle w:val="Normal04"/>
        <w:framePr w:w="550" w:h="261" w:hRule="exact" w:wrap="auto" w:vAnchor="page" w:hAnchor="page" w:x="50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363.20</w:t>
      </w:r>
    </w:p>
    <w:p w:rsidR="000A1F9B" w:rsidRDefault="00B27F83">
      <w:pPr>
        <w:pStyle w:val="Normal04"/>
        <w:framePr w:w="550" w:h="261" w:hRule="exact" w:wrap="auto" w:vAnchor="page" w:hAnchor="page" w:x="55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370.80</w:t>
      </w:r>
    </w:p>
    <w:p w:rsidR="000A1F9B" w:rsidRDefault="00B27F83">
      <w:pPr>
        <w:pStyle w:val="Normal04"/>
        <w:framePr w:w="550" w:h="261" w:hRule="exact" w:wrap="auto" w:vAnchor="page" w:hAnchor="page" w:x="61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413.60</w:t>
      </w:r>
    </w:p>
    <w:p w:rsidR="000A1F9B" w:rsidRDefault="00B27F83">
      <w:pPr>
        <w:pStyle w:val="Normal04"/>
        <w:framePr w:w="550" w:h="261" w:hRule="exact" w:wrap="auto" w:vAnchor="page" w:hAnchor="page" w:x="66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427.80</w:t>
      </w:r>
    </w:p>
    <w:p w:rsidR="000A1F9B" w:rsidRDefault="00B27F83">
      <w:pPr>
        <w:pStyle w:val="Normal04"/>
        <w:framePr w:w="550" w:h="261" w:hRule="exact" w:wrap="auto" w:vAnchor="page" w:hAnchor="page" w:x="72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459.70</w:t>
      </w:r>
    </w:p>
    <w:p w:rsidR="000A1F9B" w:rsidRDefault="00B27F83">
      <w:pPr>
        <w:pStyle w:val="Normal04"/>
        <w:framePr w:w="550" w:h="261" w:hRule="exact" w:wrap="auto" w:vAnchor="page" w:hAnchor="page" w:x="77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72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1M020</w:t>
      </w:r>
    </w:p>
    <w:p w:rsidR="000A1F9B" w:rsidRDefault="00B27F83">
      <w:pPr>
        <w:pStyle w:val="Normal04"/>
        <w:framePr w:w="550" w:h="261" w:hRule="exact" w:wrap="auto" w:vAnchor="page" w:hAnchor="page" w:x="28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201.00</w:t>
      </w:r>
    </w:p>
    <w:p w:rsidR="000A1F9B" w:rsidRDefault="00B27F83">
      <w:pPr>
        <w:pStyle w:val="Normal04"/>
        <w:framePr w:w="550" w:h="261" w:hRule="exact" w:wrap="auto" w:vAnchor="page" w:hAnchor="page" w:x="33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236.60</w:t>
      </w:r>
    </w:p>
    <w:p w:rsidR="000A1F9B" w:rsidRDefault="00B27F83">
      <w:pPr>
        <w:pStyle w:val="Normal04"/>
        <w:framePr w:w="550" w:h="261" w:hRule="exact" w:wrap="auto" w:vAnchor="page" w:hAnchor="page" w:x="39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267.80</w:t>
      </w:r>
    </w:p>
    <w:p w:rsidR="000A1F9B" w:rsidRDefault="00B27F83">
      <w:pPr>
        <w:pStyle w:val="Normal04"/>
        <w:framePr w:w="550" w:h="261" w:hRule="exact" w:wrap="auto" w:vAnchor="page" w:hAnchor="page" w:x="44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288.00</w:t>
      </w:r>
    </w:p>
    <w:p w:rsidR="000A1F9B" w:rsidRDefault="00B27F83">
      <w:pPr>
        <w:pStyle w:val="Normal04"/>
        <w:framePr w:w="550" w:h="261" w:hRule="exact" w:wrap="auto" w:vAnchor="page" w:hAnchor="page" w:x="50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311.60</w:t>
      </w:r>
    </w:p>
    <w:p w:rsidR="000A1F9B" w:rsidRDefault="00B27F83">
      <w:pPr>
        <w:pStyle w:val="Normal04"/>
        <w:framePr w:w="550" w:h="261" w:hRule="exact" w:wrap="auto" w:vAnchor="page" w:hAnchor="page" w:x="55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332.40</w:t>
      </w:r>
    </w:p>
    <w:p w:rsidR="000A1F9B" w:rsidRDefault="00B27F83">
      <w:pPr>
        <w:pStyle w:val="Normal04"/>
        <w:framePr w:w="550" w:h="261" w:hRule="exact" w:wrap="auto" w:vAnchor="page" w:hAnchor="page" w:x="61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356.40</w:t>
      </w:r>
    </w:p>
    <w:p w:rsidR="000A1F9B" w:rsidRDefault="00B27F83">
      <w:pPr>
        <w:pStyle w:val="Normal04"/>
        <w:framePr w:w="550" w:h="261" w:hRule="exact" w:wrap="auto" w:vAnchor="page" w:hAnchor="page" w:x="66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365.00</w:t>
      </w:r>
    </w:p>
    <w:p w:rsidR="000A1F9B" w:rsidRDefault="00B27F83">
      <w:pPr>
        <w:pStyle w:val="Normal04"/>
        <w:framePr w:w="550" w:h="261" w:hRule="exact" w:wrap="auto" w:vAnchor="page" w:hAnchor="page" w:x="72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386.10</w:t>
      </w:r>
    </w:p>
    <w:p w:rsidR="000A1F9B" w:rsidRDefault="00B27F83">
      <w:pPr>
        <w:pStyle w:val="Normal04"/>
        <w:framePr w:w="550" w:h="261" w:hRule="exact" w:wrap="auto" w:vAnchor="page" w:hAnchor="page" w:x="77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75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1M021</w:t>
      </w:r>
    </w:p>
    <w:p w:rsidR="000A1F9B" w:rsidRDefault="00B27F83">
      <w:pPr>
        <w:pStyle w:val="Normal04"/>
        <w:framePr w:w="550" w:h="261" w:hRule="exact" w:wrap="auto" w:vAnchor="page" w:hAnchor="page" w:x="28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203.90</w:t>
      </w:r>
    </w:p>
    <w:p w:rsidR="000A1F9B" w:rsidRDefault="00B27F83">
      <w:pPr>
        <w:pStyle w:val="Normal04"/>
        <w:framePr w:w="550" w:h="261" w:hRule="exact" w:wrap="auto" w:vAnchor="page" w:hAnchor="page" w:x="33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246.00</w:t>
      </w:r>
    </w:p>
    <w:p w:rsidR="000A1F9B" w:rsidRDefault="00B27F83">
      <w:pPr>
        <w:pStyle w:val="Normal04"/>
        <w:framePr w:w="550" w:h="261" w:hRule="exact" w:wrap="auto" w:vAnchor="page" w:hAnchor="page" w:x="39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288.20</w:t>
      </w:r>
    </w:p>
    <w:p w:rsidR="000A1F9B" w:rsidRDefault="00B27F83">
      <w:pPr>
        <w:pStyle w:val="Normal04"/>
        <w:framePr w:w="550" w:h="261" w:hRule="exact" w:wrap="auto" w:vAnchor="page" w:hAnchor="page" w:x="44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299.80</w:t>
      </w:r>
    </w:p>
    <w:p w:rsidR="000A1F9B" w:rsidRDefault="00B27F83">
      <w:pPr>
        <w:pStyle w:val="Normal04"/>
        <w:framePr w:w="550" w:h="261" w:hRule="exact" w:wrap="auto" w:vAnchor="page" w:hAnchor="page" w:x="50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331.50</w:t>
      </w:r>
    </w:p>
    <w:p w:rsidR="000A1F9B" w:rsidRDefault="00B27F83">
      <w:pPr>
        <w:pStyle w:val="Normal04"/>
        <w:framePr w:w="550" w:h="261" w:hRule="exact" w:wrap="auto" w:vAnchor="page" w:hAnchor="page" w:x="55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365.40</w:t>
      </w:r>
    </w:p>
    <w:p w:rsidR="000A1F9B" w:rsidRDefault="00B27F83">
      <w:pPr>
        <w:pStyle w:val="Normal04"/>
        <w:framePr w:w="550" w:h="261" w:hRule="exact" w:wrap="auto" w:vAnchor="page" w:hAnchor="page" w:x="61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386.00</w:t>
      </w:r>
    </w:p>
    <w:p w:rsidR="000A1F9B" w:rsidRDefault="00B27F83">
      <w:pPr>
        <w:pStyle w:val="Normal04"/>
        <w:framePr w:w="550" w:h="261" w:hRule="exact" w:wrap="auto" w:vAnchor="page" w:hAnchor="page" w:x="66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405.90</w:t>
      </w:r>
    </w:p>
    <w:p w:rsidR="000A1F9B" w:rsidRDefault="00B27F83">
      <w:pPr>
        <w:pStyle w:val="Normal04"/>
        <w:framePr w:w="550" w:h="261" w:hRule="exact" w:wrap="auto" w:vAnchor="page" w:hAnchor="page" w:x="72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442.60</w:t>
      </w:r>
    </w:p>
    <w:p w:rsidR="000A1F9B" w:rsidRDefault="00B27F83">
      <w:pPr>
        <w:pStyle w:val="Normal04"/>
        <w:framePr w:w="550" w:h="261" w:hRule="exact" w:wrap="auto" w:vAnchor="page" w:hAnchor="page" w:x="77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777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1M022</w:t>
      </w:r>
    </w:p>
    <w:p w:rsidR="000A1F9B" w:rsidRDefault="00B27F83">
      <w:pPr>
        <w:pStyle w:val="Normal04"/>
        <w:framePr w:w="550" w:h="261" w:hRule="exact" w:wrap="auto" w:vAnchor="page" w:hAnchor="page" w:x="28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196.20</w:t>
      </w:r>
    </w:p>
    <w:p w:rsidR="000A1F9B" w:rsidRDefault="00B27F83">
      <w:pPr>
        <w:pStyle w:val="Normal04"/>
        <w:framePr w:w="550" w:h="261" w:hRule="exact" w:wrap="auto" w:vAnchor="page" w:hAnchor="page" w:x="33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236.40</w:t>
      </w:r>
    </w:p>
    <w:p w:rsidR="000A1F9B" w:rsidRDefault="00B27F83">
      <w:pPr>
        <w:pStyle w:val="Normal04"/>
        <w:framePr w:w="550" w:h="261" w:hRule="exact" w:wrap="auto" w:vAnchor="page" w:hAnchor="page" w:x="39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266.50</w:t>
      </w:r>
    </w:p>
    <w:p w:rsidR="000A1F9B" w:rsidRDefault="00B27F83">
      <w:pPr>
        <w:pStyle w:val="Normal04"/>
        <w:framePr w:w="550" w:h="261" w:hRule="exact" w:wrap="auto" w:vAnchor="page" w:hAnchor="page" w:x="44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291.20</w:t>
      </w:r>
    </w:p>
    <w:p w:rsidR="000A1F9B" w:rsidRDefault="00B27F83">
      <w:pPr>
        <w:pStyle w:val="Normal04"/>
        <w:framePr w:w="550" w:h="261" w:hRule="exact" w:wrap="auto" w:vAnchor="page" w:hAnchor="page" w:x="50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308.90</w:t>
      </w:r>
    </w:p>
    <w:p w:rsidR="000A1F9B" w:rsidRDefault="00B27F83">
      <w:pPr>
        <w:pStyle w:val="Normal04"/>
        <w:framePr w:w="550" w:h="261" w:hRule="exact" w:wrap="auto" w:vAnchor="page" w:hAnchor="page" w:x="55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329.60</w:t>
      </w:r>
    </w:p>
    <w:p w:rsidR="000A1F9B" w:rsidRDefault="00B27F83">
      <w:pPr>
        <w:pStyle w:val="Normal04"/>
        <w:framePr w:w="550" w:h="261" w:hRule="exact" w:wrap="auto" w:vAnchor="page" w:hAnchor="page" w:x="61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347.50</w:t>
      </w:r>
    </w:p>
    <w:p w:rsidR="000A1F9B" w:rsidRDefault="00B27F83">
      <w:pPr>
        <w:pStyle w:val="Normal04"/>
        <w:framePr w:w="550" w:h="261" w:hRule="exact" w:wrap="auto" w:vAnchor="page" w:hAnchor="page" w:x="66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360.60</w:t>
      </w:r>
    </w:p>
    <w:p w:rsidR="000A1F9B" w:rsidRDefault="00B27F83">
      <w:pPr>
        <w:pStyle w:val="Normal04"/>
        <w:framePr w:w="550" w:h="261" w:hRule="exact" w:wrap="auto" w:vAnchor="page" w:hAnchor="page" w:x="72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381.00</w:t>
      </w:r>
    </w:p>
    <w:p w:rsidR="000A1F9B" w:rsidRDefault="00B27F83">
      <w:pPr>
        <w:pStyle w:val="Normal04"/>
        <w:framePr w:w="550" w:h="261" w:hRule="exact" w:wrap="auto" w:vAnchor="page" w:hAnchor="page" w:x="77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8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1M023</w:t>
      </w:r>
    </w:p>
    <w:p w:rsidR="000A1F9B" w:rsidRDefault="00B27F83">
      <w:pPr>
        <w:pStyle w:val="Normal04"/>
        <w:framePr w:w="550" w:h="261" w:hRule="exact" w:wrap="auto" w:vAnchor="page" w:hAnchor="page" w:x="28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205.30</w:t>
      </w:r>
    </w:p>
    <w:p w:rsidR="000A1F9B" w:rsidRDefault="00B27F83">
      <w:pPr>
        <w:pStyle w:val="Normal04"/>
        <w:framePr w:w="550" w:h="261" w:hRule="exact" w:wrap="auto" w:vAnchor="page" w:hAnchor="page" w:x="33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247.10</w:t>
      </w:r>
    </w:p>
    <w:p w:rsidR="000A1F9B" w:rsidRDefault="00B27F83">
      <w:pPr>
        <w:pStyle w:val="Normal04"/>
        <w:framePr w:w="550" w:h="261" w:hRule="exact" w:wrap="auto" w:vAnchor="page" w:hAnchor="page" w:x="39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285.60</w:t>
      </w:r>
    </w:p>
    <w:p w:rsidR="000A1F9B" w:rsidRDefault="00B27F83">
      <w:pPr>
        <w:pStyle w:val="Normal04"/>
        <w:framePr w:w="550" w:h="261" w:hRule="exact" w:wrap="auto" w:vAnchor="page" w:hAnchor="page" w:x="44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312.60</w:t>
      </w:r>
    </w:p>
    <w:p w:rsidR="000A1F9B" w:rsidRDefault="00B27F83">
      <w:pPr>
        <w:pStyle w:val="Normal04"/>
        <w:framePr w:w="550" w:h="261" w:hRule="exact" w:wrap="auto" w:vAnchor="page" w:hAnchor="page" w:x="50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334.20</w:t>
      </w:r>
    </w:p>
    <w:p w:rsidR="000A1F9B" w:rsidRDefault="00B27F83">
      <w:pPr>
        <w:pStyle w:val="Normal04"/>
        <w:framePr w:w="550" w:h="261" w:hRule="exact" w:wrap="auto" w:vAnchor="page" w:hAnchor="page" w:x="55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356.70</w:t>
      </w:r>
    </w:p>
    <w:p w:rsidR="000A1F9B" w:rsidRDefault="00B27F83">
      <w:pPr>
        <w:pStyle w:val="Normal04"/>
        <w:framePr w:w="550" w:h="261" w:hRule="exact" w:wrap="auto" w:vAnchor="page" w:hAnchor="page" w:x="61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385.20</w:t>
      </w:r>
    </w:p>
    <w:p w:rsidR="000A1F9B" w:rsidRDefault="00B27F83">
      <w:pPr>
        <w:pStyle w:val="Normal04"/>
        <w:framePr w:w="550" w:h="261" w:hRule="exact" w:wrap="auto" w:vAnchor="page" w:hAnchor="page" w:x="66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397.10</w:t>
      </w:r>
    </w:p>
    <w:p w:rsidR="000A1F9B" w:rsidRDefault="00B27F83">
      <w:pPr>
        <w:pStyle w:val="Normal04"/>
        <w:framePr w:w="550" w:h="261" w:hRule="exact" w:wrap="auto" w:vAnchor="page" w:hAnchor="page" w:x="72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427.80</w:t>
      </w:r>
    </w:p>
    <w:p w:rsidR="000A1F9B" w:rsidRDefault="00B27F83">
      <w:pPr>
        <w:pStyle w:val="Normal04"/>
        <w:framePr w:w="550" w:h="261" w:hRule="exact" w:wrap="auto" w:vAnchor="page" w:hAnchor="page" w:x="77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82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2M001</w:t>
      </w:r>
    </w:p>
    <w:p w:rsidR="000A1F9B" w:rsidRDefault="00B27F83">
      <w:pPr>
        <w:pStyle w:val="Normal04"/>
        <w:framePr w:w="550" w:h="261" w:hRule="exact" w:wrap="auto" w:vAnchor="page" w:hAnchor="page" w:x="28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200.80</w:t>
      </w:r>
    </w:p>
    <w:p w:rsidR="000A1F9B" w:rsidRDefault="00B27F83">
      <w:pPr>
        <w:pStyle w:val="Normal04"/>
        <w:framePr w:w="550" w:h="261" w:hRule="exact" w:wrap="auto" w:vAnchor="page" w:hAnchor="page" w:x="33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248.10</w:t>
      </w:r>
    </w:p>
    <w:p w:rsidR="000A1F9B" w:rsidRDefault="00B27F83">
      <w:pPr>
        <w:pStyle w:val="Normal04"/>
        <w:framePr w:w="550" w:h="261" w:hRule="exact" w:wrap="auto" w:vAnchor="page" w:hAnchor="page" w:x="39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288.80</w:t>
      </w:r>
    </w:p>
    <w:p w:rsidR="000A1F9B" w:rsidRDefault="00B27F83">
      <w:pPr>
        <w:pStyle w:val="Normal04"/>
        <w:framePr w:w="550" w:h="261" w:hRule="exact" w:wrap="auto" w:vAnchor="page" w:hAnchor="page" w:x="44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315.10</w:t>
      </w:r>
    </w:p>
    <w:p w:rsidR="000A1F9B" w:rsidRDefault="00B27F83">
      <w:pPr>
        <w:pStyle w:val="Normal04"/>
        <w:framePr w:w="550" w:h="261" w:hRule="exact" w:wrap="auto" w:vAnchor="page" w:hAnchor="page" w:x="50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342.90</w:t>
      </w:r>
    </w:p>
    <w:p w:rsidR="000A1F9B" w:rsidRDefault="00B27F83">
      <w:pPr>
        <w:pStyle w:val="Normal04"/>
        <w:framePr w:w="550" w:h="261" w:hRule="exact" w:wrap="auto" w:vAnchor="page" w:hAnchor="page" w:x="55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364.50</w:t>
      </w:r>
    </w:p>
    <w:p w:rsidR="000A1F9B" w:rsidRDefault="00B27F83">
      <w:pPr>
        <w:pStyle w:val="Normal04"/>
        <w:framePr w:w="550" w:h="261" w:hRule="exact" w:wrap="auto" w:vAnchor="page" w:hAnchor="page" w:x="61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396.00</w:t>
      </w:r>
    </w:p>
    <w:p w:rsidR="000A1F9B" w:rsidRDefault="00B27F83">
      <w:pPr>
        <w:pStyle w:val="Normal04"/>
        <w:framePr w:w="550" w:h="261" w:hRule="exact" w:wrap="auto" w:vAnchor="page" w:hAnchor="page" w:x="66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406.10</w:t>
      </w:r>
    </w:p>
    <w:p w:rsidR="000A1F9B" w:rsidRDefault="00B27F83">
      <w:pPr>
        <w:pStyle w:val="Normal04"/>
        <w:framePr w:w="550" w:h="261" w:hRule="exact" w:wrap="auto" w:vAnchor="page" w:hAnchor="page" w:x="72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425.10</w:t>
      </w:r>
    </w:p>
    <w:p w:rsidR="000A1F9B" w:rsidRDefault="00B27F83">
      <w:pPr>
        <w:pStyle w:val="Normal04"/>
        <w:framePr w:w="550" w:h="261" w:hRule="exact" w:wrap="auto" w:vAnchor="page" w:hAnchor="page" w:x="77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853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2M002</w:t>
      </w:r>
    </w:p>
    <w:p w:rsidR="000A1F9B" w:rsidRDefault="00B27F83">
      <w:pPr>
        <w:pStyle w:val="Normal04"/>
        <w:framePr w:w="550" w:h="261" w:hRule="exact" w:wrap="auto" w:vAnchor="page" w:hAnchor="page" w:x="28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195.60</w:t>
      </w:r>
    </w:p>
    <w:p w:rsidR="000A1F9B" w:rsidRDefault="00B27F83">
      <w:pPr>
        <w:pStyle w:val="Normal04"/>
        <w:framePr w:w="550" w:h="261" w:hRule="exact" w:wrap="auto" w:vAnchor="page" w:hAnchor="page" w:x="33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237.50</w:t>
      </w:r>
    </w:p>
    <w:p w:rsidR="000A1F9B" w:rsidRDefault="00B27F83">
      <w:pPr>
        <w:pStyle w:val="Normal04"/>
        <w:framePr w:w="550" w:h="261" w:hRule="exact" w:wrap="auto" w:vAnchor="page" w:hAnchor="page" w:x="39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273.80</w:t>
      </w:r>
    </w:p>
    <w:p w:rsidR="000A1F9B" w:rsidRDefault="00B27F83">
      <w:pPr>
        <w:pStyle w:val="Normal04"/>
        <w:framePr w:w="550" w:h="261" w:hRule="exact" w:wrap="auto" w:vAnchor="page" w:hAnchor="page" w:x="44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291.70</w:t>
      </w:r>
    </w:p>
    <w:p w:rsidR="000A1F9B" w:rsidRDefault="00B27F83">
      <w:pPr>
        <w:pStyle w:val="Normal04"/>
        <w:framePr w:w="550" w:h="261" w:hRule="exact" w:wrap="auto" w:vAnchor="page" w:hAnchor="page" w:x="50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317.40</w:t>
      </w:r>
    </w:p>
    <w:p w:rsidR="000A1F9B" w:rsidRDefault="00B27F83">
      <w:pPr>
        <w:pStyle w:val="Normal04"/>
        <w:framePr w:w="550" w:h="261" w:hRule="exact" w:wrap="auto" w:vAnchor="page" w:hAnchor="page" w:x="55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344.70</w:t>
      </w:r>
    </w:p>
    <w:p w:rsidR="000A1F9B" w:rsidRDefault="00B27F83">
      <w:pPr>
        <w:pStyle w:val="Normal04"/>
        <w:framePr w:w="550" w:h="261" w:hRule="exact" w:wrap="auto" w:vAnchor="page" w:hAnchor="page" w:x="61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363.70</w:t>
      </w:r>
    </w:p>
    <w:p w:rsidR="000A1F9B" w:rsidRDefault="00B27F83">
      <w:pPr>
        <w:pStyle w:val="Normal04"/>
        <w:framePr w:w="550" w:h="261" w:hRule="exact" w:wrap="auto" w:vAnchor="page" w:hAnchor="page" w:x="66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381.30</w:t>
      </w:r>
    </w:p>
    <w:p w:rsidR="000A1F9B" w:rsidRDefault="00B27F83">
      <w:pPr>
        <w:pStyle w:val="Normal04"/>
        <w:framePr w:w="550" w:h="261" w:hRule="exact" w:wrap="auto" w:vAnchor="page" w:hAnchor="page" w:x="72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390.20</w:t>
      </w:r>
    </w:p>
    <w:p w:rsidR="000A1F9B" w:rsidRDefault="00B27F83">
      <w:pPr>
        <w:pStyle w:val="Normal04"/>
        <w:framePr w:w="550" w:h="261" w:hRule="exact" w:wrap="auto" w:vAnchor="page" w:hAnchor="page" w:x="77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87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2M003</w:t>
      </w:r>
    </w:p>
    <w:p w:rsidR="000A1F9B" w:rsidRDefault="00B27F83">
      <w:pPr>
        <w:pStyle w:val="Normal04"/>
        <w:framePr w:w="550" w:h="261" w:hRule="exact" w:wrap="auto" w:vAnchor="page" w:hAnchor="page" w:x="28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201.70</w:t>
      </w:r>
    </w:p>
    <w:p w:rsidR="000A1F9B" w:rsidRDefault="00B27F83">
      <w:pPr>
        <w:pStyle w:val="Normal04"/>
        <w:framePr w:w="550" w:h="261" w:hRule="exact" w:wrap="auto" w:vAnchor="page" w:hAnchor="page" w:x="33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242.70</w:t>
      </w:r>
    </w:p>
    <w:p w:rsidR="000A1F9B" w:rsidRDefault="00B27F83">
      <w:pPr>
        <w:pStyle w:val="Normal04"/>
        <w:framePr w:w="550" w:h="261" w:hRule="exact" w:wrap="auto" w:vAnchor="page" w:hAnchor="page" w:x="39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280.40</w:t>
      </w:r>
    </w:p>
    <w:p w:rsidR="000A1F9B" w:rsidRDefault="00B27F83">
      <w:pPr>
        <w:pStyle w:val="Normal04"/>
        <w:framePr w:w="550" w:h="261" w:hRule="exact" w:wrap="auto" w:vAnchor="page" w:hAnchor="page" w:x="44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307.90</w:t>
      </w:r>
    </w:p>
    <w:p w:rsidR="000A1F9B" w:rsidRDefault="00B27F83">
      <w:pPr>
        <w:pStyle w:val="Normal04"/>
        <w:framePr w:w="550" w:h="261" w:hRule="exact" w:wrap="auto" w:vAnchor="page" w:hAnchor="page" w:x="50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336.50</w:t>
      </w:r>
    </w:p>
    <w:p w:rsidR="000A1F9B" w:rsidRDefault="00B27F83">
      <w:pPr>
        <w:pStyle w:val="Normal04"/>
        <w:framePr w:w="550" w:h="261" w:hRule="exact" w:wrap="auto" w:vAnchor="page" w:hAnchor="page" w:x="55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361.60</w:t>
      </w:r>
    </w:p>
    <w:p w:rsidR="000A1F9B" w:rsidRDefault="00B27F83">
      <w:pPr>
        <w:pStyle w:val="Normal04"/>
        <w:framePr w:w="550" w:h="261" w:hRule="exact" w:wrap="auto" w:vAnchor="page" w:hAnchor="page" w:x="61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384.50</w:t>
      </w:r>
    </w:p>
    <w:p w:rsidR="000A1F9B" w:rsidRDefault="00B27F83">
      <w:pPr>
        <w:pStyle w:val="Normal04"/>
        <w:framePr w:w="550" w:h="261" w:hRule="exact" w:wrap="auto" w:vAnchor="page" w:hAnchor="page" w:x="66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395.40</w:t>
      </w:r>
    </w:p>
    <w:p w:rsidR="000A1F9B" w:rsidRDefault="00B27F83">
      <w:pPr>
        <w:pStyle w:val="Normal04"/>
        <w:framePr w:w="550" w:h="261" w:hRule="exact" w:wrap="auto" w:vAnchor="page" w:hAnchor="page" w:x="72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420.70</w:t>
      </w:r>
    </w:p>
    <w:p w:rsidR="000A1F9B" w:rsidRDefault="00B27F83">
      <w:pPr>
        <w:pStyle w:val="Normal04"/>
        <w:framePr w:w="550" w:h="261" w:hRule="exact" w:wrap="auto" w:vAnchor="page" w:hAnchor="page" w:x="77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</w:r>
      <w:r>
        <w:rPr>
          <w:rFonts w:eastAsia="Times New Roman"/>
          <w:color w:val="000000"/>
          <w:kern w:val="2"/>
          <w:sz w:val="17"/>
        </w:rPr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903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2M004</w:t>
      </w:r>
    </w:p>
    <w:p w:rsidR="000A1F9B" w:rsidRDefault="00B27F83">
      <w:pPr>
        <w:pStyle w:val="Normal04"/>
        <w:framePr w:w="550" w:h="261" w:hRule="exact" w:wrap="auto" w:vAnchor="page" w:hAnchor="page" w:x="28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206.00</w:t>
      </w:r>
    </w:p>
    <w:p w:rsidR="000A1F9B" w:rsidRDefault="00B27F83">
      <w:pPr>
        <w:pStyle w:val="Normal04"/>
        <w:framePr w:w="550" w:h="261" w:hRule="exact" w:wrap="auto" w:vAnchor="page" w:hAnchor="page" w:x="33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245.20</w:t>
      </w:r>
    </w:p>
    <w:p w:rsidR="000A1F9B" w:rsidRDefault="00B27F83">
      <w:pPr>
        <w:pStyle w:val="Normal04"/>
        <w:framePr w:w="550" w:h="261" w:hRule="exact" w:wrap="auto" w:vAnchor="page" w:hAnchor="page" w:x="39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286.00</w:t>
      </w:r>
    </w:p>
    <w:p w:rsidR="000A1F9B" w:rsidRDefault="00B27F83">
      <w:pPr>
        <w:pStyle w:val="Normal04"/>
        <w:framePr w:w="550" w:h="261" w:hRule="exact" w:wrap="auto" w:vAnchor="page" w:hAnchor="page" w:x="44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303.60</w:t>
      </w:r>
    </w:p>
    <w:p w:rsidR="000A1F9B" w:rsidRDefault="00B27F83">
      <w:pPr>
        <w:pStyle w:val="Normal04"/>
        <w:framePr w:w="550" w:h="261" w:hRule="exact" w:wrap="auto" w:vAnchor="page" w:hAnchor="page" w:x="50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333.30</w:t>
      </w:r>
    </w:p>
    <w:p w:rsidR="000A1F9B" w:rsidRDefault="00B27F83">
      <w:pPr>
        <w:pStyle w:val="Normal04"/>
        <w:framePr w:w="550" w:h="261" w:hRule="exact" w:wrap="auto" w:vAnchor="page" w:hAnchor="page" w:x="55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349.00</w:t>
      </w:r>
    </w:p>
    <w:p w:rsidR="000A1F9B" w:rsidRDefault="00B27F83">
      <w:pPr>
        <w:pStyle w:val="Normal04"/>
        <w:framePr w:w="550" w:h="261" w:hRule="exact" w:wrap="auto" w:vAnchor="page" w:hAnchor="page" w:x="61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369.30</w:t>
      </w:r>
    </w:p>
    <w:p w:rsidR="000A1F9B" w:rsidRDefault="00B27F83">
      <w:pPr>
        <w:pStyle w:val="Normal04"/>
        <w:framePr w:w="550" w:h="261" w:hRule="exact" w:wrap="auto" w:vAnchor="page" w:hAnchor="page" w:x="66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386.80</w:t>
      </w:r>
    </w:p>
    <w:p w:rsidR="000A1F9B" w:rsidRDefault="00B27F83">
      <w:pPr>
        <w:pStyle w:val="Normal04"/>
        <w:framePr w:w="550" w:h="261" w:hRule="exact" w:wrap="auto" w:vAnchor="page" w:hAnchor="page" w:x="72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400.00</w:t>
      </w:r>
    </w:p>
    <w:p w:rsidR="000A1F9B" w:rsidRDefault="00B27F83">
      <w:pPr>
        <w:pStyle w:val="Normal04"/>
        <w:framePr w:w="550" w:h="261" w:hRule="exact" w:wrap="auto" w:vAnchor="page" w:hAnchor="page" w:x="77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92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2M005</w:t>
      </w:r>
    </w:p>
    <w:p w:rsidR="000A1F9B" w:rsidRDefault="00B27F83">
      <w:pPr>
        <w:pStyle w:val="Normal04"/>
        <w:framePr w:w="550" w:h="261" w:hRule="exact" w:wrap="auto" w:vAnchor="page" w:hAnchor="page" w:x="28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204.40</w:t>
      </w:r>
    </w:p>
    <w:p w:rsidR="000A1F9B" w:rsidRDefault="00B27F83">
      <w:pPr>
        <w:pStyle w:val="Normal04"/>
        <w:framePr w:w="550" w:h="261" w:hRule="exact" w:wrap="auto" w:vAnchor="page" w:hAnchor="page" w:x="33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251.00</w:t>
      </w:r>
    </w:p>
    <w:p w:rsidR="000A1F9B" w:rsidRDefault="00B27F83">
      <w:pPr>
        <w:pStyle w:val="Normal04"/>
        <w:framePr w:w="550" w:h="261" w:hRule="exact" w:wrap="auto" w:vAnchor="page" w:hAnchor="page" w:x="39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286.50</w:t>
      </w:r>
    </w:p>
    <w:p w:rsidR="000A1F9B" w:rsidRDefault="00B27F83">
      <w:pPr>
        <w:pStyle w:val="Normal04"/>
        <w:framePr w:w="550" w:h="261" w:hRule="exact" w:wrap="auto" w:vAnchor="page" w:hAnchor="page" w:x="44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310.60</w:t>
      </w:r>
    </w:p>
    <w:p w:rsidR="000A1F9B" w:rsidRDefault="00B27F83">
      <w:pPr>
        <w:pStyle w:val="Normal04"/>
        <w:framePr w:w="550" w:h="261" w:hRule="exact" w:wrap="auto" w:vAnchor="page" w:hAnchor="page" w:x="50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330.00</w:t>
      </w:r>
    </w:p>
    <w:p w:rsidR="000A1F9B" w:rsidRDefault="00B27F83">
      <w:pPr>
        <w:pStyle w:val="Normal04"/>
        <w:framePr w:w="550" w:h="261" w:hRule="exact" w:wrap="auto" w:vAnchor="page" w:hAnchor="page" w:x="55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351.00</w:t>
      </w:r>
    </w:p>
    <w:p w:rsidR="000A1F9B" w:rsidRDefault="00B27F83">
      <w:pPr>
        <w:pStyle w:val="Normal04"/>
        <w:framePr w:w="550" w:h="261" w:hRule="exact" w:wrap="auto" w:vAnchor="page" w:hAnchor="page" w:x="61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369.10</w:t>
      </w:r>
    </w:p>
    <w:p w:rsidR="000A1F9B" w:rsidRDefault="00B27F83">
      <w:pPr>
        <w:pStyle w:val="Normal04"/>
        <w:framePr w:w="550" w:h="261" w:hRule="exact" w:wrap="auto" w:vAnchor="page" w:hAnchor="page" w:x="66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386.20</w:t>
      </w:r>
    </w:p>
    <w:p w:rsidR="000A1F9B" w:rsidRDefault="00B27F83">
      <w:pPr>
        <w:pStyle w:val="Normal04"/>
        <w:framePr w:w="550" w:h="261" w:hRule="exact" w:wrap="auto" w:vAnchor="page" w:hAnchor="page" w:x="72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400.70</w:t>
      </w:r>
    </w:p>
    <w:p w:rsidR="000A1F9B" w:rsidRDefault="00B27F83">
      <w:pPr>
        <w:pStyle w:val="Normal04"/>
        <w:framePr w:w="550" w:h="261" w:hRule="exact" w:wrap="auto" w:vAnchor="page" w:hAnchor="page" w:x="77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95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2M006</w:t>
      </w:r>
    </w:p>
    <w:p w:rsidR="000A1F9B" w:rsidRDefault="00B27F83">
      <w:pPr>
        <w:pStyle w:val="Normal04"/>
        <w:framePr w:w="550" w:h="261" w:hRule="exact" w:wrap="auto" w:vAnchor="page" w:hAnchor="page" w:x="28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202.00</w:t>
      </w:r>
    </w:p>
    <w:p w:rsidR="000A1F9B" w:rsidRDefault="00B27F83">
      <w:pPr>
        <w:pStyle w:val="Normal04"/>
        <w:framePr w:w="550" w:h="261" w:hRule="exact" w:wrap="auto" w:vAnchor="page" w:hAnchor="page" w:x="33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239.50</w:t>
      </w:r>
    </w:p>
    <w:p w:rsidR="000A1F9B" w:rsidRDefault="00B27F83">
      <w:pPr>
        <w:pStyle w:val="Normal04"/>
        <w:framePr w:w="550" w:h="261" w:hRule="exact" w:wrap="auto" w:vAnchor="page" w:hAnchor="page" w:x="39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268.40</w:t>
      </w:r>
    </w:p>
    <w:p w:rsidR="000A1F9B" w:rsidRDefault="00B27F83">
      <w:pPr>
        <w:pStyle w:val="Normal04"/>
        <w:framePr w:w="550" w:h="261" w:hRule="exact" w:wrap="auto" w:vAnchor="page" w:hAnchor="page" w:x="44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284.40</w:t>
      </w:r>
    </w:p>
    <w:p w:rsidR="000A1F9B" w:rsidRDefault="00B27F83">
      <w:pPr>
        <w:pStyle w:val="Normal04"/>
        <w:framePr w:w="550" w:h="261" w:hRule="exact" w:wrap="auto" w:vAnchor="page" w:hAnchor="page" w:x="50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298.40</w:t>
      </w:r>
    </w:p>
    <w:p w:rsidR="000A1F9B" w:rsidRDefault="00B27F83">
      <w:pPr>
        <w:pStyle w:val="Normal04"/>
        <w:framePr w:w="550" w:h="261" w:hRule="exact" w:wrap="auto" w:vAnchor="page" w:hAnchor="page" w:x="55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316.20</w:t>
      </w:r>
    </w:p>
    <w:p w:rsidR="000A1F9B" w:rsidRDefault="00B27F83">
      <w:pPr>
        <w:pStyle w:val="Normal04"/>
        <w:framePr w:w="550" w:h="261" w:hRule="exact" w:wrap="auto" w:vAnchor="page" w:hAnchor="page" w:x="61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331.00</w:t>
      </w:r>
    </w:p>
    <w:p w:rsidR="000A1F9B" w:rsidRDefault="00B27F83">
      <w:pPr>
        <w:pStyle w:val="Normal04"/>
        <w:framePr w:w="550" w:h="261" w:hRule="exact" w:wrap="auto" w:vAnchor="page" w:hAnchor="page" w:x="66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333.00</w:t>
      </w:r>
    </w:p>
    <w:p w:rsidR="000A1F9B" w:rsidRDefault="00B27F83">
      <w:pPr>
        <w:pStyle w:val="Normal04"/>
        <w:framePr w:w="550" w:h="261" w:hRule="exact" w:wrap="auto" w:vAnchor="page" w:hAnchor="page" w:x="72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342.40</w:t>
      </w:r>
    </w:p>
    <w:p w:rsidR="000A1F9B" w:rsidRDefault="00B27F83">
      <w:pPr>
        <w:pStyle w:val="Normal04"/>
        <w:framePr w:w="550" w:h="261" w:hRule="exact" w:wrap="auto" w:vAnchor="page" w:hAnchor="page" w:x="77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97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2M007</w:t>
      </w:r>
    </w:p>
    <w:p w:rsidR="000A1F9B" w:rsidRDefault="00B27F83">
      <w:pPr>
        <w:pStyle w:val="Normal04"/>
        <w:framePr w:w="550" w:h="261" w:hRule="exact" w:wrap="auto" w:vAnchor="page" w:hAnchor="page" w:x="28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200.00</w:t>
      </w:r>
    </w:p>
    <w:p w:rsidR="000A1F9B" w:rsidRDefault="00B27F83">
      <w:pPr>
        <w:pStyle w:val="Normal04"/>
        <w:framePr w:w="550" w:h="261" w:hRule="exact" w:wrap="auto" w:vAnchor="page" w:hAnchor="page" w:x="33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245.80</w:t>
      </w:r>
    </w:p>
    <w:p w:rsidR="000A1F9B" w:rsidRDefault="00B27F83">
      <w:pPr>
        <w:pStyle w:val="Normal04"/>
        <w:framePr w:w="550" w:h="261" w:hRule="exact" w:wrap="auto" w:vAnchor="page" w:hAnchor="page" w:x="39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282.60</w:t>
      </w:r>
    </w:p>
    <w:p w:rsidR="000A1F9B" w:rsidRDefault="00B27F83">
      <w:pPr>
        <w:pStyle w:val="Normal04"/>
        <w:framePr w:w="550" w:h="261" w:hRule="exact" w:wrap="auto" w:vAnchor="page" w:hAnchor="page" w:x="44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314.70</w:t>
      </w:r>
    </w:p>
    <w:p w:rsidR="000A1F9B" w:rsidRDefault="00B27F83">
      <w:pPr>
        <w:pStyle w:val="Normal04"/>
        <w:framePr w:w="550" w:h="261" w:hRule="exact" w:wrap="auto" w:vAnchor="page" w:hAnchor="page" w:x="50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341.00</w:t>
      </w:r>
    </w:p>
    <w:p w:rsidR="000A1F9B" w:rsidRDefault="00B27F83">
      <w:pPr>
        <w:pStyle w:val="Normal04"/>
        <w:framePr w:w="550" w:h="261" w:hRule="exact" w:wrap="auto" w:vAnchor="page" w:hAnchor="page" w:x="55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373.40</w:t>
      </w:r>
    </w:p>
    <w:p w:rsidR="000A1F9B" w:rsidRDefault="00B27F83">
      <w:pPr>
        <w:pStyle w:val="Normal04"/>
        <w:framePr w:w="550" w:h="261" w:hRule="exact" w:wrap="auto" w:vAnchor="page" w:hAnchor="page" w:x="61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390.70</w:t>
      </w:r>
    </w:p>
    <w:p w:rsidR="000A1F9B" w:rsidRDefault="00B27F83">
      <w:pPr>
        <w:pStyle w:val="Normal04"/>
        <w:framePr w:w="550" w:h="261" w:hRule="exact" w:wrap="auto" w:vAnchor="page" w:hAnchor="page" w:x="66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413.70</w:t>
      </w:r>
    </w:p>
    <w:p w:rsidR="000A1F9B" w:rsidRDefault="00B27F83">
      <w:pPr>
        <w:pStyle w:val="Normal04"/>
        <w:framePr w:w="550" w:h="261" w:hRule="exact" w:wrap="auto" w:vAnchor="page" w:hAnchor="page" w:x="72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438.70</w:t>
      </w:r>
    </w:p>
    <w:p w:rsidR="000A1F9B" w:rsidRDefault="00B27F83">
      <w:pPr>
        <w:pStyle w:val="Normal04"/>
        <w:framePr w:w="550" w:h="261" w:hRule="exact" w:wrap="auto" w:vAnchor="page" w:hAnchor="page" w:x="77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00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2M008</w:t>
      </w:r>
    </w:p>
    <w:p w:rsidR="000A1F9B" w:rsidRDefault="00B27F83">
      <w:pPr>
        <w:pStyle w:val="Normal04"/>
        <w:framePr w:w="550" w:h="261" w:hRule="exact" w:wrap="auto" w:vAnchor="page" w:hAnchor="page" w:x="28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205.00</w:t>
      </w:r>
    </w:p>
    <w:p w:rsidR="000A1F9B" w:rsidRDefault="00B27F83">
      <w:pPr>
        <w:pStyle w:val="Normal04"/>
        <w:framePr w:w="550" w:h="261" w:hRule="exact" w:wrap="auto" w:vAnchor="page" w:hAnchor="page" w:x="33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241.60</w:t>
      </w:r>
    </w:p>
    <w:p w:rsidR="000A1F9B" w:rsidRDefault="00B27F83">
      <w:pPr>
        <w:pStyle w:val="Normal04"/>
        <w:framePr w:w="550" w:h="261" w:hRule="exact" w:wrap="auto" w:vAnchor="page" w:hAnchor="page" w:x="39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269.80</w:t>
      </w:r>
    </w:p>
    <w:p w:rsidR="000A1F9B" w:rsidRDefault="00B27F83">
      <w:pPr>
        <w:pStyle w:val="Normal04"/>
        <w:framePr w:w="550" w:h="261" w:hRule="exact" w:wrap="auto" w:vAnchor="page" w:hAnchor="page" w:x="44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293.60</w:t>
      </w:r>
    </w:p>
    <w:p w:rsidR="000A1F9B" w:rsidRDefault="00B27F83">
      <w:pPr>
        <w:pStyle w:val="Normal04"/>
        <w:framePr w:w="550" w:h="261" w:hRule="exact" w:wrap="auto" w:vAnchor="page" w:hAnchor="page" w:x="50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308.70</w:t>
      </w:r>
    </w:p>
    <w:p w:rsidR="000A1F9B" w:rsidRDefault="00B27F83">
      <w:pPr>
        <w:pStyle w:val="Normal04"/>
        <w:framePr w:w="550" w:h="261" w:hRule="exact" w:wrap="auto" w:vAnchor="page" w:hAnchor="page" w:x="55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331.70</w:t>
      </w:r>
    </w:p>
    <w:p w:rsidR="000A1F9B" w:rsidRDefault="00B27F83">
      <w:pPr>
        <w:pStyle w:val="Normal04"/>
        <w:framePr w:w="550" w:h="261" w:hRule="exact" w:wrap="auto" w:vAnchor="page" w:hAnchor="page" w:x="61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348.20</w:t>
      </w:r>
    </w:p>
    <w:p w:rsidR="000A1F9B" w:rsidRDefault="00B27F83">
      <w:pPr>
        <w:pStyle w:val="Normal04"/>
        <w:framePr w:w="550" w:h="261" w:hRule="exact" w:wrap="auto" w:vAnchor="page" w:hAnchor="page" w:x="66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354.60</w:t>
      </w:r>
    </w:p>
    <w:p w:rsidR="000A1F9B" w:rsidRDefault="00B27F83">
      <w:pPr>
        <w:pStyle w:val="Normal04"/>
        <w:framePr w:w="550" w:h="261" w:hRule="exact" w:wrap="auto" w:vAnchor="page" w:hAnchor="page" w:x="72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367.70</w:t>
      </w:r>
    </w:p>
    <w:p w:rsidR="000A1F9B" w:rsidRDefault="00B27F83">
      <w:pPr>
        <w:pStyle w:val="Normal04"/>
        <w:framePr w:w="550" w:h="261" w:hRule="exact" w:wrap="auto" w:vAnchor="page" w:hAnchor="page" w:x="77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028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2M009</w:t>
      </w:r>
    </w:p>
    <w:p w:rsidR="000A1F9B" w:rsidRDefault="00B27F83">
      <w:pPr>
        <w:pStyle w:val="Normal04"/>
        <w:framePr w:w="550" w:h="261" w:hRule="exact" w:wrap="auto" w:vAnchor="page" w:hAnchor="page" w:x="28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200.20</w:t>
      </w:r>
    </w:p>
    <w:p w:rsidR="000A1F9B" w:rsidRDefault="00B27F83">
      <w:pPr>
        <w:pStyle w:val="Normal04"/>
        <w:framePr w:w="550" w:h="261" w:hRule="exact" w:wrap="auto" w:vAnchor="page" w:hAnchor="page" w:x="33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240.70</w:t>
      </w:r>
    </w:p>
    <w:p w:rsidR="000A1F9B" w:rsidRDefault="00B27F83">
      <w:pPr>
        <w:pStyle w:val="Normal04"/>
        <w:framePr w:w="550" w:h="261" w:hRule="exact" w:wrap="auto" w:vAnchor="page" w:hAnchor="page" w:x="39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276.70</w:t>
      </w:r>
    </w:p>
    <w:p w:rsidR="000A1F9B" w:rsidRDefault="00B27F83">
      <w:pPr>
        <w:pStyle w:val="Normal04"/>
        <w:framePr w:w="550" w:h="261" w:hRule="exact" w:wrap="auto" w:vAnchor="page" w:hAnchor="page" w:x="44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294.50</w:t>
      </w:r>
    </w:p>
    <w:p w:rsidR="000A1F9B" w:rsidRDefault="00B27F83">
      <w:pPr>
        <w:pStyle w:val="Normal04"/>
        <w:framePr w:w="550" w:h="261" w:hRule="exact" w:wrap="auto" w:vAnchor="page" w:hAnchor="page" w:x="50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326.30</w:t>
      </w:r>
    </w:p>
    <w:p w:rsidR="000A1F9B" w:rsidRDefault="00B27F83">
      <w:pPr>
        <w:pStyle w:val="Normal04"/>
        <w:framePr w:w="550" w:h="261" w:hRule="exact" w:wrap="auto" w:vAnchor="page" w:hAnchor="page" w:x="55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334.70</w:t>
      </w:r>
    </w:p>
    <w:p w:rsidR="000A1F9B" w:rsidRDefault="00B27F83">
      <w:pPr>
        <w:pStyle w:val="Normal04"/>
        <w:framePr w:w="550" w:h="261" w:hRule="exact" w:wrap="auto" w:vAnchor="page" w:hAnchor="page" w:x="61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363.80</w:t>
      </w:r>
    </w:p>
    <w:p w:rsidR="000A1F9B" w:rsidRDefault="00B27F83">
      <w:pPr>
        <w:pStyle w:val="Normal04"/>
        <w:framePr w:w="550" w:h="261" w:hRule="exact" w:wrap="auto" w:vAnchor="page" w:hAnchor="page" w:x="66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379.20</w:t>
      </w:r>
    </w:p>
    <w:p w:rsidR="000A1F9B" w:rsidRDefault="00B27F83">
      <w:pPr>
        <w:pStyle w:val="Normal04"/>
        <w:framePr w:w="550" w:h="261" w:hRule="exact" w:wrap="auto" w:vAnchor="page" w:hAnchor="page" w:x="72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395.20</w:t>
      </w:r>
    </w:p>
    <w:p w:rsidR="000A1F9B" w:rsidRDefault="00B27F83">
      <w:pPr>
        <w:pStyle w:val="Normal04"/>
        <w:framePr w:w="550" w:h="261" w:hRule="exact" w:wrap="auto" w:vAnchor="page" w:hAnchor="page" w:x="77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05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2M010</w:t>
      </w:r>
    </w:p>
    <w:p w:rsidR="000A1F9B" w:rsidRDefault="00B27F83">
      <w:pPr>
        <w:pStyle w:val="Normal04"/>
        <w:framePr w:w="550" w:h="261" w:hRule="exact" w:wrap="auto" w:vAnchor="page" w:hAnchor="page" w:x="28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213.50</w:t>
      </w:r>
    </w:p>
    <w:p w:rsidR="000A1F9B" w:rsidRDefault="00B27F83">
      <w:pPr>
        <w:pStyle w:val="Normal04"/>
        <w:framePr w:w="550" w:h="261" w:hRule="exact" w:wrap="auto" w:vAnchor="page" w:hAnchor="page" w:x="33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258.90</w:t>
      </w:r>
    </w:p>
    <w:p w:rsidR="000A1F9B" w:rsidRDefault="00B27F83">
      <w:pPr>
        <w:pStyle w:val="Normal04"/>
        <w:framePr w:w="550" w:h="261" w:hRule="exact" w:wrap="auto" w:vAnchor="page" w:hAnchor="page" w:x="39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290.00</w:t>
      </w:r>
    </w:p>
    <w:p w:rsidR="000A1F9B" w:rsidRDefault="00B27F83">
      <w:pPr>
        <w:pStyle w:val="Normal04"/>
        <w:framePr w:w="550" w:h="261" w:hRule="exact" w:wrap="auto" w:vAnchor="page" w:hAnchor="page" w:x="44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309.60</w:t>
      </w:r>
    </w:p>
    <w:p w:rsidR="000A1F9B" w:rsidRDefault="00B27F83">
      <w:pPr>
        <w:pStyle w:val="Normal04"/>
        <w:framePr w:w="550" w:h="261" w:hRule="exact" w:wrap="auto" w:vAnchor="page" w:hAnchor="page" w:x="50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344.30</w:t>
      </w:r>
    </w:p>
    <w:p w:rsidR="000A1F9B" w:rsidRDefault="00B27F83">
      <w:pPr>
        <w:pStyle w:val="Normal04"/>
        <w:framePr w:w="550" w:h="261" w:hRule="exact" w:wrap="auto" w:vAnchor="page" w:hAnchor="page" w:x="55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355.90</w:t>
      </w:r>
    </w:p>
    <w:p w:rsidR="000A1F9B" w:rsidRDefault="00B27F83">
      <w:pPr>
        <w:pStyle w:val="Normal04"/>
        <w:framePr w:w="550" w:h="261" w:hRule="exact" w:wrap="auto" w:vAnchor="page" w:hAnchor="page" w:x="61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391.40</w:t>
      </w:r>
    </w:p>
    <w:p w:rsidR="000A1F9B" w:rsidRDefault="00B27F83">
      <w:pPr>
        <w:pStyle w:val="Normal04"/>
        <w:framePr w:w="550" w:h="261" w:hRule="exact" w:wrap="auto" w:vAnchor="page" w:hAnchor="page" w:x="66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412.80</w:t>
      </w:r>
    </w:p>
    <w:p w:rsidR="000A1F9B" w:rsidRDefault="00B27F83">
      <w:pPr>
        <w:pStyle w:val="Normal04"/>
        <w:framePr w:w="550" w:h="261" w:hRule="exact" w:wrap="auto" w:vAnchor="page" w:hAnchor="page" w:x="72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435.40</w:t>
      </w:r>
    </w:p>
    <w:p w:rsidR="000A1F9B" w:rsidRDefault="00B27F83">
      <w:pPr>
        <w:pStyle w:val="Normal04"/>
        <w:framePr w:w="550" w:h="261" w:hRule="exact" w:wrap="auto" w:vAnchor="page" w:hAnchor="page" w:x="77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07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2M011</w:t>
      </w:r>
    </w:p>
    <w:p w:rsidR="000A1F9B" w:rsidRDefault="00B27F83">
      <w:pPr>
        <w:pStyle w:val="Normal04"/>
        <w:framePr w:w="550" w:h="261" w:hRule="exact" w:wrap="auto" w:vAnchor="page" w:hAnchor="page" w:x="28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195.80</w:t>
      </w:r>
    </w:p>
    <w:p w:rsidR="000A1F9B" w:rsidRDefault="00B27F83">
      <w:pPr>
        <w:pStyle w:val="Normal04"/>
        <w:framePr w:w="550" w:h="261" w:hRule="exact" w:wrap="auto" w:vAnchor="page" w:hAnchor="page" w:x="33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239.20</w:t>
      </w:r>
    </w:p>
    <w:p w:rsidR="000A1F9B" w:rsidRDefault="00B27F83">
      <w:pPr>
        <w:pStyle w:val="Normal04"/>
        <w:framePr w:w="550" w:h="261" w:hRule="exact" w:wrap="auto" w:vAnchor="page" w:hAnchor="page" w:x="39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269.50</w:t>
      </w:r>
    </w:p>
    <w:p w:rsidR="000A1F9B" w:rsidRDefault="00B27F83">
      <w:pPr>
        <w:pStyle w:val="Normal04"/>
        <w:framePr w:w="550" w:h="261" w:hRule="exact" w:wrap="auto" w:vAnchor="page" w:hAnchor="page" w:x="44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301.90</w:t>
      </w:r>
    </w:p>
    <w:p w:rsidR="000A1F9B" w:rsidRDefault="00B27F83">
      <w:pPr>
        <w:pStyle w:val="Normal04"/>
        <w:framePr w:w="550" w:h="261" w:hRule="exact" w:wrap="auto" w:vAnchor="page" w:hAnchor="page" w:x="50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327.80</w:t>
      </w:r>
    </w:p>
    <w:p w:rsidR="000A1F9B" w:rsidRDefault="00B27F83">
      <w:pPr>
        <w:pStyle w:val="Normal04"/>
        <w:framePr w:w="550" w:h="261" w:hRule="exact" w:wrap="auto" w:vAnchor="page" w:hAnchor="page" w:x="55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342.90</w:t>
      </w:r>
    </w:p>
    <w:p w:rsidR="000A1F9B" w:rsidRDefault="00B27F83">
      <w:pPr>
        <w:pStyle w:val="Normal04"/>
        <w:framePr w:w="550" w:h="261" w:hRule="exact" w:wrap="auto" w:vAnchor="page" w:hAnchor="page" w:x="61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377.30</w:t>
      </w:r>
    </w:p>
    <w:p w:rsidR="000A1F9B" w:rsidRDefault="00B27F83">
      <w:pPr>
        <w:pStyle w:val="Normal04"/>
        <w:framePr w:w="550" w:h="261" w:hRule="exact" w:wrap="auto" w:vAnchor="page" w:hAnchor="page" w:x="66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406.80</w:t>
      </w:r>
    </w:p>
    <w:p w:rsidR="000A1F9B" w:rsidRDefault="00B27F83">
      <w:pPr>
        <w:pStyle w:val="Normal04"/>
        <w:framePr w:w="550" w:h="261" w:hRule="exact" w:wrap="auto" w:vAnchor="page" w:hAnchor="page" w:x="72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418.10</w:t>
      </w:r>
    </w:p>
    <w:p w:rsidR="000A1F9B" w:rsidRDefault="00B27F83">
      <w:pPr>
        <w:pStyle w:val="Normal04"/>
        <w:framePr w:w="550" w:h="261" w:hRule="exact" w:wrap="auto" w:vAnchor="page" w:hAnchor="page" w:x="77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452.40</w:t>
      </w:r>
    </w:p>
    <w:p w:rsidR="000A1F9B" w:rsidRDefault="00B27F83">
      <w:pPr>
        <w:pStyle w:val="Normal04"/>
        <w:framePr w:w="550" w:h="261" w:hRule="exact" w:wrap="auto" w:vAnchor="page" w:hAnchor="page" w:x="83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492.90</w:t>
      </w:r>
    </w:p>
    <w:p w:rsidR="000A1F9B" w:rsidRDefault="00B27F83">
      <w:pPr>
        <w:pStyle w:val="Normal04"/>
        <w:framePr w:w="550" w:h="261" w:hRule="exact" w:wrap="auto" w:vAnchor="page" w:hAnchor="page" w:x="88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515.80</w:t>
      </w:r>
    </w:p>
    <w:p w:rsidR="000A1F9B" w:rsidRDefault="00B27F83">
      <w:pPr>
        <w:pStyle w:val="Normal04"/>
        <w:framePr w:w="550" w:h="261" w:hRule="exact" w:wrap="auto" w:vAnchor="page" w:hAnchor="page" w:x="94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515.30</w:t>
      </w:r>
    </w:p>
    <w:p w:rsidR="000A1F9B" w:rsidRDefault="00B27F83">
      <w:pPr>
        <w:pStyle w:val="Normal04"/>
        <w:framePr w:w="1024" w:h="261" w:hRule="exact" w:wrap="auto" w:vAnchor="page" w:hAnchor="page" w:x="1801" w:y="1104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2M012</w:t>
      </w:r>
    </w:p>
    <w:p w:rsidR="000A1F9B" w:rsidRDefault="00B27F83">
      <w:pPr>
        <w:pStyle w:val="Normal04"/>
        <w:framePr w:w="550" w:h="261" w:hRule="exact" w:wrap="auto" w:vAnchor="page" w:hAnchor="page" w:x="28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210.30</w:t>
      </w:r>
    </w:p>
    <w:p w:rsidR="000A1F9B" w:rsidRDefault="00B27F83">
      <w:pPr>
        <w:pStyle w:val="Normal04"/>
        <w:framePr w:w="550" w:h="261" w:hRule="exact" w:wrap="auto" w:vAnchor="page" w:hAnchor="page" w:x="33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256.60</w:t>
      </w:r>
    </w:p>
    <w:p w:rsidR="000A1F9B" w:rsidRDefault="00B27F83">
      <w:pPr>
        <w:pStyle w:val="Normal04"/>
        <w:framePr w:w="550" w:h="261" w:hRule="exact" w:wrap="auto" w:vAnchor="page" w:hAnchor="page" w:x="39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289.80</w:t>
      </w:r>
    </w:p>
    <w:p w:rsidR="000A1F9B" w:rsidRDefault="00B27F83">
      <w:pPr>
        <w:pStyle w:val="Normal04"/>
        <w:framePr w:w="550" w:h="261" w:hRule="exact" w:wrap="auto" w:vAnchor="page" w:hAnchor="page" w:x="44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295.80</w:t>
      </w:r>
    </w:p>
    <w:p w:rsidR="000A1F9B" w:rsidRDefault="00B27F83">
      <w:pPr>
        <w:pStyle w:val="Normal04"/>
        <w:framePr w:w="550" w:h="261" w:hRule="exact" w:wrap="auto" w:vAnchor="page" w:hAnchor="page" w:x="50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321.30</w:t>
      </w:r>
    </w:p>
    <w:p w:rsidR="000A1F9B" w:rsidRDefault="00B27F83">
      <w:pPr>
        <w:pStyle w:val="Normal04"/>
        <w:framePr w:w="550" w:h="261" w:hRule="exact" w:wrap="auto" w:vAnchor="page" w:hAnchor="page" w:x="55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343.60</w:t>
      </w:r>
    </w:p>
    <w:p w:rsidR="000A1F9B" w:rsidRDefault="00B27F83">
      <w:pPr>
        <w:pStyle w:val="Normal04"/>
        <w:framePr w:w="550" w:h="261" w:hRule="exact" w:wrap="auto" w:vAnchor="page" w:hAnchor="page" w:x="61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366.60</w:t>
      </w:r>
    </w:p>
    <w:p w:rsidR="000A1F9B" w:rsidRDefault="00B27F83">
      <w:pPr>
        <w:pStyle w:val="Normal04"/>
        <w:framePr w:w="550" w:h="261" w:hRule="exact" w:wrap="auto" w:vAnchor="page" w:hAnchor="page" w:x="66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378.20</w:t>
      </w:r>
    </w:p>
    <w:p w:rsidR="000A1F9B" w:rsidRDefault="00B27F83">
      <w:pPr>
        <w:pStyle w:val="Normal04"/>
        <w:framePr w:w="550" w:h="261" w:hRule="exact" w:wrap="auto" w:vAnchor="page" w:hAnchor="page" w:x="72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390.80</w:t>
      </w:r>
    </w:p>
    <w:p w:rsidR="000A1F9B" w:rsidRDefault="00B27F83">
      <w:pPr>
        <w:pStyle w:val="Normal04"/>
        <w:framePr w:w="550" w:h="261" w:hRule="exact" w:wrap="auto" w:vAnchor="page" w:hAnchor="page" w:x="77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419.90</w:t>
      </w:r>
    </w:p>
    <w:p w:rsidR="000A1F9B" w:rsidRDefault="00B27F83">
      <w:pPr>
        <w:pStyle w:val="Normal04"/>
        <w:framePr w:w="550" w:h="261" w:hRule="exact" w:wrap="auto" w:vAnchor="page" w:hAnchor="page" w:x="83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460.50</w:t>
      </w:r>
    </w:p>
    <w:p w:rsidR="000A1F9B" w:rsidRDefault="00B27F83">
      <w:pPr>
        <w:pStyle w:val="Normal04"/>
        <w:framePr w:w="550" w:h="261" w:hRule="exact" w:wrap="auto" w:vAnchor="page" w:hAnchor="page" w:x="88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485.20</w:t>
      </w:r>
    </w:p>
    <w:p w:rsidR="000A1F9B" w:rsidRDefault="00B27F83">
      <w:pPr>
        <w:pStyle w:val="Normal04"/>
        <w:framePr w:w="550" w:h="261" w:hRule="exact" w:wrap="auto" w:vAnchor="page" w:hAnchor="page" w:x="94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492.10</w:t>
      </w:r>
    </w:p>
    <w:p w:rsidR="000A1F9B" w:rsidRDefault="00B27F83">
      <w:pPr>
        <w:pStyle w:val="Normal04"/>
        <w:framePr w:w="1024" w:h="261" w:hRule="exact" w:wrap="auto" w:vAnchor="page" w:hAnchor="page" w:x="1801" w:y="112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2M013</w:t>
      </w:r>
    </w:p>
    <w:p w:rsidR="000A1F9B" w:rsidRDefault="00B27F83">
      <w:pPr>
        <w:pStyle w:val="Normal04"/>
        <w:framePr w:w="550" w:h="261" w:hRule="exact" w:wrap="auto" w:vAnchor="page" w:hAnchor="page" w:x="28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194.40</w:t>
      </w:r>
    </w:p>
    <w:p w:rsidR="000A1F9B" w:rsidRDefault="00B27F83">
      <w:pPr>
        <w:pStyle w:val="Normal04"/>
        <w:framePr w:w="550" w:h="261" w:hRule="exact" w:wrap="auto" w:vAnchor="page" w:hAnchor="page" w:x="33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236.70</w:t>
      </w:r>
    </w:p>
    <w:p w:rsidR="000A1F9B" w:rsidRDefault="00B27F83">
      <w:pPr>
        <w:pStyle w:val="Normal04"/>
        <w:framePr w:w="550" w:h="261" w:hRule="exact" w:wrap="auto" w:vAnchor="page" w:hAnchor="page" w:x="39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273.80</w:t>
      </w:r>
    </w:p>
    <w:p w:rsidR="000A1F9B" w:rsidRDefault="00B27F83">
      <w:pPr>
        <w:pStyle w:val="Normal04"/>
        <w:framePr w:w="550" w:h="261" w:hRule="exact" w:wrap="auto" w:vAnchor="page" w:hAnchor="page" w:x="44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298.80</w:t>
      </w:r>
    </w:p>
    <w:p w:rsidR="000A1F9B" w:rsidRDefault="00B27F83">
      <w:pPr>
        <w:pStyle w:val="Normal04"/>
        <w:framePr w:w="550" w:h="261" w:hRule="exact" w:wrap="auto" w:vAnchor="page" w:hAnchor="page" w:x="50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311.30</w:t>
      </w:r>
    </w:p>
    <w:p w:rsidR="000A1F9B" w:rsidRDefault="00B27F83">
      <w:pPr>
        <w:pStyle w:val="Normal04"/>
        <w:framePr w:w="550" w:h="261" w:hRule="exact" w:wrap="auto" w:vAnchor="page" w:hAnchor="page" w:x="55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335.60</w:t>
      </w:r>
    </w:p>
    <w:p w:rsidR="000A1F9B" w:rsidRDefault="00B27F83">
      <w:pPr>
        <w:pStyle w:val="Normal04"/>
        <w:framePr w:w="550" w:h="261" w:hRule="exact" w:wrap="auto" w:vAnchor="page" w:hAnchor="page" w:x="61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357.00</w:t>
      </w:r>
    </w:p>
    <w:p w:rsidR="000A1F9B" w:rsidRDefault="00B27F83">
      <w:pPr>
        <w:pStyle w:val="Normal04"/>
        <w:framePr w:w="550" w:h="261" w:hRule="exact" w:wrap="auto" w:vAnchor="page" w:hAnchor="page" w:x="66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371.50</w:t>
      </w:r>
    </w:p>
    <w:p w:rsidR="000A1F9B" w:rsidRDefault="00B27F83">
      <w:pPr>
        <w:pStyle w:val="Normal04"/>
        <w:framePr w:w="550" w:h="261" w:hRule="exact" w:wrap="auto" w:vAnchor="page" w:hAnchor="page" w:x="72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397.40</w:t>
      </w:r>
    </w:p>
    <w:p w:rsidR="000A1F9B" w:rsidRDefault="00B27F83">
      <w:pPr>
        <w:pStyle w:val="Normal04"/>
        <w:framePr w:w="550" w:h="261" w:hRule="exact" w:wrap="auto" w:vAnchor="page" w:hAnchor="page" w:x="77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429.30</w:t>
      </w:r>
    </w:p>
    <w:p w:rsidR="000A1F9B" w:rsidRDefault="00B27F83">
      <w:pPr>
        <w:pStyle w:val="Normal04"/>
        <w:framePr w:w="550" w:h="261" w:hRule="exact" w:wrap="auto" w:vAnchor="page" w:hAnchor="page" w:x="83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461.70</w:t>
      </w:r>
    </w:p>
    <w:p w:rsidR="000A1F9B" w:rsidRDefault="00B27F83">
      <w:pPr>
        <w:pStyle w:val="Normal04"/>
        <w:framePr w:w="550" w:h="261" w:hRule="exact" w:wrap="auto" w:vAnchor="page" w:hAnchor="page" w:x="88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484.60</w:t>
      </w:r>
    </w:p>
    <w:p w:rsidR="000A1F9B" w:rsidRDefault="00B27F83">
      <w:pPr>
        <w:pStyle w:val="Normal04"/>
        <w:framePr w:w="550" w:h="261" w:hRule="exact" w:wrap="auto" w:vAnchor="page" w:hAnchor="page" w:x="94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511.20</w:t>
      </w:r>
    </w:p>
    <w:p w:rsidR="000A1F9B" w:rsidRDefault="00B27F83">
      <w:pPr>
        <w:pStyle w:val="Normal04"/>
        <w:framePr w:w="1024" w:h="261" w:hRule="exact" w:wrap="auto" w:vAnchor="page" w:hAnchor="page" w:x="1801" w:y="115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2M014</w:t>
      </w:r>
    </w:p>
    <w:p w:rsidR="000A1F9B" w:rsidRDefault="00B27F83">
      <w:pPr>
        <w:pStyle w:val="Normal04"/>
        <w:framePr w:w="550" w:h="261" w:hRule="exact" w:wrap="auto" w:vAnchor="page" w:hAnchor="page" w:x="28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206.90</w:t>
      </w:r>
    </w:p>
    <w:p w:rsidR="000A1F9B" w:rsidRDefault="00B27F83">
      <w:pPr>
        <w:pStyle w:val="Normal04"/>
        <w:framePr w:w="550" w:h="261" w:hRule="exact" w:wrap="auto" w:vAnchor="page" w:hAnchor="page" w:x="33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256.10</w:t>
      </w:r>
    </w:p>
    <w:p w:rsidR="000A1F9B" w:rsidRDefault="00B27F83">
      <w:pPr>
        <w:pStyle w:val="Normal04"/>
        <w:framePr w:w="550" w:h="261" w:hRule="exact" w:wrap="auto" w:vAnchor="page" w:hAnchor="page" w:x="39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287.00</w:t>
      </w:r>
    </w:p>
    <w:p w:rsidR="000A1F9B" w:rsidRDefault="00B27F83">
      <w:pPr>
        <w:pStyle w:val="Normal04"/>
        <w:framePr w:w="550" w:h="261" w:hRule="exact" w:wrap="auto" w:vAnchor="page" w:hAnchor="page" w:x="44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319.10</w:t>
      </w:r>
    </w:p>
    <w:p w:rsidR="000A1F9B" w:rsidRDefault="00B27F83">
      <w:pPr>
        <w:pStyle w:val="Normal04"/>
        <w:framePr w:w="550" w:h="261" w:hRule="exact" w:wrap="auto" w:vAnchor="page" w:hAnchor="page" w:x="50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341.40</w:t>
      </w:r>
    </w:p>
    <w:p w:rsidR="000A1F9B" w:rsidRDefault="00B27F83">
      <w:pPr>
        <w:pStyle w:val="Normal04"/>
        <w:framePr w:w="550" w:h="261" w:hRule="exact" w:wrap="auto" w:vAnchor="page" w:hAnchor="page" w:x="55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364.70</w:t>
      </w:r>
    </w:p>
    <w:p w:rsidR="000A1F9B" w:rsidRDefault="00B27F83">
      <w:pPr>
        <w:pStyle w:val="Normal04"/>
        <w:framePr w:w="550" w:h="261" w:hRule="exact" w:wrap="auto" w:vAnchor="page" w:hAnchor="page" w:x="61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380.50</w:t>
      </w:r>
    </w:p>
    <w:p w:rsidR="000A1F9B" w:rsidRDefault="00B27F83">
      <w:pPr>
        <w:pStyle w:val="Normal04"/>
        <w:framePr w:w="550" w:h="261" w:hRule="exact" w:wrap="auto" w:vAnchor="page" w:hAnchor="page" w:x="66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396.30</w:t>
      </w:r>
    </w:p>
    <w:p w:rsidR="000A1F9B" w:rsidRDefault="00B27F83">
      <w:pPr>
        <w:pStyle w:val="Normal04"/>
        <w:framePr w:w="550" w:h="261" w:hRule="exact" w:wrap="auto" w:vAnchor="page" w:hAnchor="page" w:x="72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418.40</w:t>
      </w:r>
    </w:p>
    <w:p w:rsidR="000A1F9B" w:rsidRDefault="00B27F83">
      <w:pPr>
        <w:pStyle w:val="Normal04"/>
        <w:framePr w:w="550" w:h="261" w:hRule="exact" w:wrap="auto" w:vAnchor="page" w:hAnchor="page" w:x="77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454.40</w:t>
      </w:r>
    </w:p>
    <w:p w:rsidR="000A1F9B" w:rsidRDefault="00B27F83">
      <w:pPr>
        <w:pStyle w:val="Normal04"/>
        <w:framePr w:w="550" w:h="261" w:hRule="exact" w:wrap="auto" w:vAnchor="page" w:hAnchor="page" w:x="83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488.50</w:t>
      </w:r>
    </w:p>
    <w:p w:rsidR="000A1F9B" w:rsidRDefault="00B27F83">
      <w:pPr>
        <w:pStyle w:val="Normal04"/>
        <w:framePr w:w="550" w:h="261" w:hRule="exact" w:wrap="auto" w:vAnchor="page" w:hAnchor="page" w:x="88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520.20</w:t>
      </w:r>
    </w:p>
    <w:p w:rsidR="000A1F9B" w:rsidRDefault="00B27F83">
      <w:pPr>
        <w:pStyle w:val="Normal04"/>
        <w:framePr w:w="550" w:h="261" w:hRule="exact" w:wrap="auto" w:vAnchor="page" w:hAnchor="page" w:x="94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542.30</w:t>
      </w:r>
    </w:p>
    <w:p w:rsidR="000A1F9B" w:rsidRDefault="00B27F83">
      <w:pPr>
        <w:pStyle w:val="Normal04"/>
        <w:framePr w:w="1024" w:h="261" w:hRule="exact" w:wrap="auto" w:vAnchor="page" w:hAnchor="page" w:x="1801" w:y="117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2M015</w:t>
      </w:r>
    </w:p>
    <w:p w:rsidR="000A1F9B" w:rsidRDefault="00B27F83">
      <w:pPr>
        <w:pStyle w:val="Normal04"/>
        <w:framePr w:w="550" w:h="261" w:hRule="exact" w:wrap="auto" w:vAnchor="page" w:hAnchor="page" w:x="28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208.10</w:t>
      </w:r>
    </w:p>
    <w:p w:rsidR="000A1F9B" w:rsidRDefault="00B27F83">
      <w:pPr>
        <w:pStyle w:val="Normal04"/>
        <w:framePr w:w="550" w:h="261" w:hRule="exact" w:wrap="auto" w:vAnchor="page" w:hAnchor="page" w:x="33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246.30</w:t>
      </w:r>
    </w:p>
    <w:p w:rsidR="000A1F9B" w:rsidRDefault="00B27F83">
      <w:pPr>
        <w:pStyle w:val="Normal04"/>
        <w:framePr w:w="550" w:h="261" w:hRule="exact" w:wrap="auto" w:vAnchor="page" w:hAnchor="page" w:x="39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272.20</w:t>
      </w:r>
    </w:p>
    <w:p w:rsidR="000A1F9B" w:rsidRDefault="00B27F83">
      <w:pPr>
        <w:pStyle w:val="Normal04"/>
        <w:framePr w:w="550" w:h="261" w:hRule="exact" w:wrap="auto" w:vAnchor="page" w:hAnchor="page" w:x="44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296.30</w:t>
      </w:r>
    </w:p>
    <w:p w:rsidR="000A1F9B" w:rsidRDefault="00B27F83">
      <w:pPr>
        <w:pStyle w:val="Normal04"/>
        <w:framePr w:w="550" w:h="261" w:hRule="exact" w:wrap="auto" w:vAnchor="page" w:hAnchor="page" w:x="50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316.30</w:t>
      </w:r>
    </w:p>
    <w:p w:rsidR="000A1F9B" w:rsidRDefault="00B27F83">
      <w:pPr>
        <w:pStyle w:val="Normal04"/>
        <w:framePr w:w="550" w:h="261" w:hRule="exact" w:wrap="auto" w:vAnchor="page" w:hAnchor="page" w:x="55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335.70</w:t>
      </w:r>
    </w:p>
    <w:p w:rsidR="000A1F9B" w:rsidRDefault="00B27F83">
      <w:pPr>
        <w:pStyle w:val="Normal04"/>
        <w:framePr w:w="550" w:h="261" w:hRule="exact" w:wrap="auto" w:vAnchor="page" w:hAnchor="page" w:x="61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337.40</w:t>
      </w:r>
    </w:p>
    <w:p w:rsidR="000A1F9B" w:rsidRDefault="00B27F83">
      <w:pPr>
        <w:pStyle w:val="Normal04"/>
        <w:framePr w:w="550" w:h="261" w:hRule="exact" w:wrap="auto" w:vAnchor="page" w:hAnchor="page" w:x="66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359.00</w:t>
      </w:r>
    </w:p>
    <w:p w:rsidR="000A1F9B" w:rsidRDefault="00B27F83">
      <w:pPr>
        <w:pStyle w:val="Normal04"/>
        <w:framePr w:w="550" w:h="261" w:hRule="exact" w:wrap="auto" w:vAnchor="page" w:hAnchor="page" w:x="72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373.30</w:t>
      </w:r>
    </w:p>
    <w:p w:rsidR="000A1F9B" w:rsidRDefault="00B27F83">
      <w:pPr>
        <w:pStyle w:val="Normal04"/>
        <w:framePr w:w="550" w:h="261" w:hRule="exact" w:wrap="auto" w:vAnchor="page" w:hAnchor="page" w:x="77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392.00</w:t>
      </w:r>
    </w:p>
    <w:p w:rsidR="000A1F9B" w:rsidRDefault="00B27F83">
      <w:pPr>
        <w:pStyle w:val="Normal04"/>
        <w:framePr w:w="550" w:h="261" w:hRule="exact" w:wrap="auto" w:vAnchor="page" w:hAnchor="page" w:x="83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417.80</w:t>
      </w:r>
    </w:p>
    <w:p w:rsidR="000A1F9B" w:rsidRDefault="00B27F83">
      <w:pPr>
        <w:pStyle w:val="Normal04"/>
        <w:framePr w:w="550" w:h="261" w:hRule="exact" w:wrap="auto" w:vAnchor="page" w:hAnchor="page" w:x="88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436.20</w:t>
      </w:r>
    </w:p>
    <w:p w:rsidR="000A1F9B" w:rsidRDefault="00B27F83">
      <w:pPr>
        <w:pStyle w:val="Normal04"/>
        <w:framePr w:w="550" w:h="261" w:hRule="exact" w:wrap="auto" w:vAnchor="page" w:hAnchor="page" w:x="94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458.80</w:t>
      </w:r>
    </w:p>
    <w:p w:rsidR="000A1F9B" w:rsidRDefault="00B27F83">
      <w:pPr>
        <w:pStyle w:val="Normal04"/>
        <w:framePr w:w="1024" w:h="261" w:hRule="exact" w:wrap="auto" w:vAnchor="page" w:hAnchor="page" w:x="1801" w:y="1204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2M016</w:t>
      </w:r>
    </w:p>
    <w:p w:rsidR="000A1F9B" w:rsidRDefault="00B27F83">
      <w:pPr>
        <w:pStyle w:val="Normal04"/>
        <w:framePr w:w="550" w:h="261" w:hRule="exact" w:wrap="auto" w:vAnchor="page" w:hAnchor="page" w:x="28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202.60</w:t>
      </w:r>
    </w:p>
    <w:p w:rsidR="000A1F9B" w:rsidRDefault="00B27F83">
      <w:pPr>
        <w:pStyle w:val="Normal04"/>
        <w:framePr w:w="550" w:h="261" w:hRule="exact" w:wrap="auto" w:vAnchor="page" w:hAnchor="page" w:x="33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236.40</w:t>
      </w:r>
    </w:p>
    <w:p w:rsidR="000A1F9B" w:rsidRDefault="00B27F83">
      <w:pPr>
        <w:pStyle w:val="Normal04"/>
        <w:framePr w:w="550" w:h="261" w:hRule="exact" w:wrap="auto" w:vAnchor="page" w:hAnchor="page" w:x="39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264.90</w:t>
      </w:r>
    </w:p>
    <w:p w:rsidR="000A1F9B" w:rsidRDefault="00B27F83">
      <w:pPr>
        <w:pStyle w:val="Normal04"/>
        <w:framePr w:w="550" w:h="261" w:hRule="exact" w:wrap="auto" w:vAnchor="page" w:hAnchor="page" w:x="44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296.70</w:t>
      </w:r>
    </w:p>
    <w:p w:rsidR="000A1F9B" w:rsidRDefault="00B27F83">
      <w:pPr>
        <w:pStyle w:val="Normal04"/>
        <w:framePr w:w="550" w:h="261" w:hRule="exact" w:wrap="auto" w:vAnchor="page" w:hAnchor="page" w:x="50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314.90</w:t>
      </w:r>
    </w:p>
    <w:p w:rsidR="000A1F9B" w:rsidRDefault="00B27F83">
      <w:pPr>
        <w:pStyle w:val="Normal04"/>
        <w:framePr w:w="550" w:h="261" w:hRule="exact" w:wrap="auto" w:vAnchor="page" w:hAnchor="page" w:x="55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337.60</w:t>
      </w:r>
    </w:p>
    <w:p w:rsidR="000A1F9B" w:rsidRDefault="00B27F83">
      <w:pPr>
        <w:pStyle w:val="Normal04"/>
        <w:framePr w:w="550" w:h="261" w:hRule="exact" w:wrap="auto" w:vAnchor="page" w:hAnchor="page" w:x="61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355.60</w:t>
      </w:r>
    </w:p>
    <w:p w:rsidR="000A1F9B" w:rsidRDefault="00B27F83">
      <w:pPr>
        <w:pStyle w:val="Normal04"/>
        <w:framePr w:w="550" w:h="261" w:hRule="exact" w:wrap="auto" w:vAnchor="page" w:hAnchor="page" w:x="66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357.70</w:t>
      </w:r>
    </w:p>
    <w:p w:rsidR="000A1F9B" w:rsidRDefault="00B27F83">
      <w:pPr>
        <w:pStyle w:val="Normal04"/>
        <w:framePr w:w="550" w:h="261" w:hRule="exact" w:wrap="auto" w:vAnchor="page" w:hAnchor="page" w:x="72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380.30</w:t>
      </w:r>
    </w:p>
    <w:p w:rsidR="000A1F9B" w:rsidRDefault="00B27F83">
      <w:pPr>
        <w:pStyle w:val="Normal04"/>
        <w:framePr w:w="550" w:h="261" w:hRule="exact" w:wrap="auto" w:vAnchor="page" w:hAnchor="page" w:x="77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229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2M017</w:t>
      </w:r>
    </w:p>
    <w:p w:rsidR="000A1F9B" w:rsidRDefault="00B27F83">
      <w:pPr>
        <w:pStyle w:val="Normal04"/>
        <w:framePr w:w="550" w:h="261" w:hRule="exact" w:wrap="auto" w:vAnchor="page" w:hAnchor="page" w:x="28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198.00</w:t>
      </w:r>
    </w:p>
    <w:p w:rsidR="000A1F9B" w:rsidRDefault="00B27F83">
      <w:pPr>
        <w:pStyle w:val="Normal04"/>
        <w:framePr w:w="550" w:h="261" w:hRule="exact" w:wrap="auto" w:vAnchor="page" w:hAnchor="page" w:x="33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226.70</w:t>
      </w:r>
    </w:p>
    <w:p w:rsidR="000A1F9B" w:rsidRDefault="00B27F83">
      <w:pPr>
        <w:pStyle w:val="Normal04"/>
        <w:framePr w:w="550" w:h="261" w:hRule="exact" w:wrap="auto" w:vAnchor="page" w:hAnchor="page" w:x="39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259.30</w:t>
      </w:r>
    </w:p>
    <w:p w:rsidR="000A1F9B" w:rsidRDefault="00B27F83">
      <w:pPr>
        <w:pStyle w:val="Normal04"/>
        <w:framePr w:w="550" w:h="261" w:hRule="exact" w:wrap="auto" w:vAnchor="page" w:hAnchor="page" w:x="44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282.50</w:t>
      </w:r>
    </w:p>
    <w:p w:rsidR="000A1F9B" w:rsidRDefault="00B27F83">
      <w:pPr>
        <w:pStyle w:val="Normal04"/>
        <w:framePr w:w="550" w:h="261" w:hRule="exact" w:wrap="auto" w:vAnchor="page" w:hAnchor="page" w:x="50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299.40</w:t>
      </w:r>
    </w:p>
    <w:p w:rsidR="000A1F9B" w:rsidRDefault="00B27F83">
      <w:pPr>
        <w:pStyle w:val="Normal04"/>
        <w:framePr w:w="550" w:h="261" w:hRule="exact" w:wrap="auto" w:vAnchor="page" w:hAnchor="page" w:x="55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318.60</w:t>
      </w:r>
    </w:p>
    <w:p w:rsidR="000A1F9B" w:rsidRDefault="00B27F83">
      <w:pPr>
        <w:pStyle w:val="Normal04"/>
        <w:framePr w:w="550" w:h="261" w:hRule="exact" w:wrap="auto" w:vAnchor="page" w:hAnchor="page" w:x="61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336.40</w:t>
      </w:r>
    </w:p>
    <w:p w:rsidR="000A1F9B" w:rsidRDefault="00B27F83">
      <w:pPr>
        <w:pStyle w:val="Normal04"/>
        <w:framePr w:w="550" w:h="261" w:hRule="exact" w:wrap="auto" w:vAnchor="page" w:hAnchor="page" w:x="66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343.40</w:t>
      </w:r>
    </w:p>
    <w:p w:rsidR="000A1F9B" w:rsidRDefault="00B27F83">
      <w:pPr>
        <w:pStyle w:val="Normal04"/>
        <w:framePr w:w="550" w:h="261" w:hRule="exact" w:wrap="auto" w:vAnchor="page" w:hAnchor="page" w:x="72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371.80</w:t>
      </w:r>
    </w:p>
    <w:p w:rsidR="000A1F9B" w:rsidRDefault="00B27F83">
      <w:pPr>
        <w:pStyle w:val="Normal04"/>
        <w:framePr w:w="550" w:h="261" w:hRule="exact" w:wrap="auto" w:vAnchor="page" w:hAnchor="page" w:x="77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25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2M018</w:t>
      </w:r>
    </w:p>
    <w:p w:rsidR="000A1F9B" w:rsidRDefault="00B27F83">
      <w:pPr>
        <w:pStyle w:val="Normal04"/>
        <w:framePr w:w="550" w:h="261" w:hRule="exact" w:wrap="auto" w:vAnchor="page" w:hAnchor="page" w:x="28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189.10</w:t>
      </w:r>
    </w:p>
    <w:p w:rsidR="000A1F9B" w:rsidRDefault="00B27F83">
      <w:pPr>
        <w:pStyle w:val="Normal04"/>
        <w:framePr w:w="550" w:h="261" w:hRule="exact" w:wrap="auto" w:vAnchor="page" w:hAnchor="page" w:x="33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227.50</w:t>
      </w:r>
    </w:p>
    <w:p w:rsidR="000A1F9B" w:rsidRDefault="00B27F83">
      <w:pPr>
        <w:pStyle w:val="Normal04"/>
        <w:framePr w:w="550" w:h="261" w:hRule="exact" w:wrap="auto" w:vAnchor="page" w:hAnchor="page" w:x="39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254.70</w:t>
      </w:r>
    </w:p>
    <w:p w:rsidR="000A1F9B" w:rsidRDefault="00B27F83">
      <w:pPr>
        <w:pStyle w:val="Normal04"/>
        <w:framePr w:w="550" w:h="261" w:hRule="exact" w:wrap="auto" w:vAnchor="page" w:hAnchor="page" w:x="44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276.20</w:t>
      </w:r>
    </w:p>
    <w:p w:rsidR="000A1F9B" w:rsidRDefault="00B27F83">
      <w:pPr>
        <w:pStyle w:val="Normal04"/>
        <w:framePr w:w="550" w:h="261" w:hRule="exact" w:wrap="auto" w:vAnchor="page" w:hAnchor="page" w:x="50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295.00</w:t>
      </w:r>
    </w:p>
    <w:p w:rsidR="000A1F9B" w:rsidRDefault="00B27F83">
      <w:pPr>
        <w:pStyle w:val="Normal04"/>
        <w:framePr w:w="550" w:h="261" w:hRule="exact" w:wrap="auto" w:vAnchor="page" w:hAnchor="page" w:x="55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310.40</w:t>
      </w:r>
    </w:p>
    <w:p w:rsidR="000A1F9B" w:rsidRDefault="00B27F83">
      <w:pPr>
        <w:pStyle w:val="Normal04"/>
        <w:framePr w:w="550" w:h="261" w:hRule="exact" w:wrap="auto" w:vAnchor="page" w:hAnchor="page" w:x="61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328.30</w:t>
      </w:r>
    </w:p>
    <w:p w:rsidR="000A1F9B" w:rsidRDefault="00B27F83">
      <w:pPr>
        <w:pStyle w:val="Normal04"/>
        <w:framePr w:w="550" w:h="261" w:hRule="exact" w:wrap="auto" w:vAnchor="page" w:hAnchor="page" w:x="66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336.40</w:t>
      </w:r>
    </w:p>
    <w:p w:rsidR="000A1F9B" w:rsidRDefault="00B27F83">
      <w:pPr>
        <w:pStyle w:val="Normal04"/>
        <w:framePr w:w="550" w:h="261" w:hRule="exact" w:wrap="auto" w:vAnchor="page" w:hAnchor="page" w:x="72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358.10</w:t>
      </w:r>
    </w:p>
    <w:p w:rsidR="000A1F9B" w:rsidRDefault="00B27F83">
      <w:pPr>
        <w:pStyle w:val="Normal04"/>
        <w:framePr w:w="550" w:h="261" w:hRule="exact" w:wrap="auto" w:vAnchor="page" w:hAnchor="page" w:x="77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8265" w:h="405" w:hRule="exact" w:wrap="auto" w:vAnchor="page" w:hAnchor="page" w:x="1981" w:y="1292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P=Pretest Phase            D=Dosing Phase            R=Recovery Phase     </w:t>
      </w:r>
    </w:p>
    <w:p w:rsidR="000A1F9B" w:rsidRDefault="00B27F83">
      <w:pPr>
        <w:pStyle w:val="Normal04"/>
        <w:framePr w:w="1860" w:h="299" w:hRule="exact" w:wrap="auto" w:vAnchor="page" w:hAnchor="page" w:x="1876" w:y="13392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“</w:t>
      </w:r>
      <w:r>
        <w:rPr>
          <w:rFonts w:ascii="宋体" w:eastAsia="宋体" w:hAnsi="宋体"/>
          <w:color w:val="000000"/>
          <w:kern w:val="2"/>
          <w:sz w:val="15"/>
        </w:rPr>
        <w:noBreakHyphen/>
        <w:t>”</w:t>
      </w:r>
      <w:r>
        <w:rPr>
          <w:rFonts w:ascii="宋体" w:eastAsia="宋体" w:hAnsi="宋体"/>
          <w:color w:val="000000"/>
          <w:kern w:val="2"/>
          <w:sz w:val="15"/>
        </w:rPr>
        <w:t>表示不适用</w:t>
      </w:r>
    </w:p>
    <w:p w:rsidR="000A1F9B" w:rsidRDefault="00B27F83">
      <w:pPr>
        <w:pStyle w:val="Normal04"/>
        <w:spacing w:line="1" w:lineRule="auto"/>
      </w:pPr>
      <w:r>
        <w:br w:type="page"/>
      </w:r>
    </w:p>
    <w:p w:rsidR="000A1F9B" w:rsidRDefault="00B27F83">
      <w:pPr>
        <w:pStyle w:val="Normal04"/>
        <w:framePr w:w="8235" w:h="540" w:hRule="exact" w:wrap="auto" w:vAnchor="page" w:hAnchor="page" w:x="1801" w:y="15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b/>
          <w:color w:val="000000"/>
          <w:kern w:val="2"/>
          <w:sz w:val="19"/>
        </w:rPr>
      </w:pPr>
      <w:r>
        <w:pict>
          <v:line id="_x0000_s3259" style="position:absolute;left:0;text-align:left;z-index:-251621376;mso-position-horizontal-relative:page;mso-position-vertical-relative:page" from="90.05pt,104.9pt" to="507.85pt,104.9pt" o:allowincell="f">
            <w10:wrap anchorx="page" anchory="page"/>
          </v:line>
        </w:pict>
      </w:r>
      <w:r>
        <w:pict>
          <v:line id="_x0000_s3258" style="position:absolute;left:0;text-align:left;z-index:-251620352;mso-position-horizontal-relative:page;mso-position-vertical-relative:page" from="90.05pt,125.15pt" to="504.85pt,125.15pt" o:allowincell="f">
            <w10:wrap anchorx="page" anchory="page"/>
          </v:line>
        </w:pict>
      </w:r>
      <w:r>
        <w:pict>
          <v:line id="_x0000_s3257" style="position:absolute;left:0;text-align:left;z-index:-251619328;mso-position-horizontal-relative:page;mso-position-vertical-relative:page" from="96.05pt,646.35pt" to="513.1pt,646.3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Body Weight Report with Individual Values</w:t>
      </w:r>
    </w:p>
    <w:p w:rsidR="000A1F9B" w:rsidRDefault="00B27F83">
      <w:pPr>
        <w:pStyle w:val="Normal04"/>
        <w:framePr w:w="8235" w:h="540" w:hRule="exact" w:wrap="auto" w:vAnchor="page" w:hAnchor="page" w:x="1801" w:y="15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体重测定结果个体数据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(g)</w:t>
      </w:r>
    </w:p>
    <w:p w:rsidR="000A1F9B" w:rsidRDefault="00B27F83">
      <w:pPr>
        <w:pStyle w:val="Normal04"/>
        <w:framePr w:w="945" w:h="255" w:hRule="exact" w:wrap="auto" w:vAnchor="page" w:hAnchor="page" w:x="1816" w:y="2188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动物编号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     </w:t>
      </w:r>
    </w:p>
    <w:p w:rsidR="000A1F9B" w:rsidRDefault="00B27F83">
      <w:pPr>
        <w:pStyle w:val="Normal04"/>
        <w:framePr w:w="550" w:h="360" w:hRule="exact" w:wrap="auto" w:vAnchor="page" w:hAnchor="page" w:x="28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P5</w:t>
      </w:r>
    </w:p>
    <w:p w:rsidR="000A1F9B" w:rsidRDefault="00B27F83">
      <w:pPr>
        <w:pStyle w:val="Normal04"/>
        <w:framePr w:w="550" w:h="360" w:hRule="exact" w:wrap="auto" w:vAnchor="page" w:hAnchor="page" w:x="33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D3</w:t>
      </w:r>
    </w:p>
    <w:p w:rsidR="000A1F9B" w:rsidRDefault="00B27F83">
      <w:pPr>
        <w:pStyle w:val="Normal04"/>
        <w:framePr w:w="550" w:h="360" w:hRule="exact" w:wrap="auto" w:vAnchor="page" w:hAnchor="page" w:x="39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D7</w:t>
      </w:r>
    </w:p>
    <w:p w:rsidR="000A1F9B" w:rsidRDefault="00B27F83">
      <w:pPr>
        <w:pStyle w:val="Normal04"/>
        <w:framePr w:w="550" w:h="360" w:hRule="exact" w:wrap="auto" w:vAnchor="page" w:hAnchor="page" w:x="44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D10</w:t>
      </w:r>
    </w:p>
    <w:p w:rsidR="000A1F9B" w:rsidRDefault="00B27F83">
      <w:pPr>
        <w:pStyle w:val="Normal04"/>
        <w:framePr w:w="550" w:h="360" w:hRule="exact" w:wrap="auto" w:vAnchor="page" w:hAnchor="page" w:x="50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D14</w:t>
      </w:r>
    </w:p>
    <w:p w:rsidR="000A1F9B" w:rsidRDefault="00B27F83">
      <w:pPr>
        <w:pStyle w:val="Normal04"/>
        <w:framePr w:w="550" w:h="360" w:hRule="exact" w:wrap="auto" w:vAnchor="page" w:hAnchor="page" w:x="55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D17</w:t>
      </w:r>
    </w:p>
    <w:p w:rsidR="000A1F9B" w:rsidRDefault="00B27F83">
      <w:pPr>
        <w:pStyle w:val="Normal04"/>
        <w:framePr w:w="550" w:h="360" w:hRule="exact" w:wrap="auto" w:vAnchor="page" w:hAnchor="page" w:x="61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D21</w:t>
      </w:r>
    </w:p>
    <w:p w:rsidR="000A1F9B" w:rsidRDefault="00B27F83">
      <w:pPr>
        <w:pStyle w:val="Normal04"/>
        <w:framePr w:w="550" w:h="360" w:hRule="exact" w:wrap="auto" w:vAnchor="page" w:hAnchor="page" w:x="66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D24</w:t>
      </w:r>
    </w:p>
    <w:p w:rsidR="000A1F9B" w:rsidRDefault="00B27F83">
      <w:pPr>
        <w:pStyle w:val="Normal04"/>
        <w:framePr w:w="550" w:h="360" w:hRule="exact" w:wrap="auto" w:vAnchor="page" w:hAnchor="page" w:x="72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D28</w:t>
      </w:r>
    </w:p>
    <w:p w:rsidR="000A1F9B" w:rsidRDefault="00B27F83">
      <w:pPr>
        <w:pStyle w:val="Normal04"/>
        <w:framePr w:w="550" w:h="360" w:hRule="exact" w:wrap="auto" w:vAnchor="page" w:hAnchor="page" w:x="77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R7</w:t>
      </w:r>
    </w:p>
    <w:p w:rsidR="000A1F9B" w:rsidRDefault="00B27F83">
      <w:pPr>
        <w:pStyle w:val="Normal04"/>
        <w:framePr w:w="550" w:h="360" w:hRule="exact" w:wrap="auto" w:vAnchor="page" w:hAnchor="page" w:x="83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R14</w:t>
      </w:r>
    </w:p>
    <w:p w:rsidR="000A1F9B" w:rsidRDefault="00B27F83">
      <w:pPr>
        <w:pStyle w:val="Normal04"/>
        <w:framePr w:w="550" w:h="360" w:hRule="exact" w:wrap="auto" w:vAnchor="page" w:hAnchor="page" w:x="88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R21</w:t>
      </w:r>
    </w:p>
    <w:p w:rsidR="000A1F9B" w:rsidRDefault="00B27F83">
      <w:pPr>
        <w:pStyle w:val="Normal04"/>
        <w:framePr w:w="550" w:h="360" w:hRule="exact" w:wrap="auto" w:vAnchor="page" w:hAnchor="page" w:x="94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R28</w:t>
      </w:r>
    </w:p>
    <w:p w:rsidR="000A1F9B" w:rsidRDefault="00B27F83">
      <w:pPr>
        <w:pStyle w:val="Normal04"/>
        <w:framePr w:w="1024" w:h="261" w:hRule="exact" w:wrap="auto" w:vAnchor="page" w:hAnchor="page" w:x="1801" w:y="25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2M019</w:t>
      </w:r>
    </w:p>
    <w:p w:rsidR="000A1F9B" w:rsidRDefault="00B27F83">
      <w:pPr>
        <w:pStyle w:val="Normal04"/>
        <w:framePr w:w="550" w:h="261" w:hRule="exact" w:wrap="auto" w:vAnchor="page" w:hAnchor="page" w:x="28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192.70</w:t>
      </w:r>
    </w:p>
    <w:p w:rsidR="000A1F9B" w:rsidRDefault="00B27F83">
      <w:pPr>
        <w:pStyle w:val="Normal04"/>
        <w:framePr w:w="550" w:h="261" w:hRule="exact" w:wrap="auto" w:vAnchor="page" w:hAnchor="page" w:x="33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220.90</w:t>
      </w:r>
    </w:p>
    <w:p w:rsidR="000A1F9B" w:rsidRDefault="00B27F83">
      <w:pPr>
        <w:pStyle w:val="Normal04"/>
        <w:framePr w:w="550" w:h="261" w:hRule="exact" w:wrap="auto" w:vAnchor="page" w:hAnchor="page" w:x="39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259.80</w:t>
      </w:r>
    </w:p>
    <w:p w:rsidR="000A1F9B" w:rsidRDefault="00B27F83">
      <w:pPr>
        <w:pStyle w:val="Normal04"/>
        <w:framePr w:w="550" w:h="261" w:hRule="exact" w:wrap="auto" w:vAnchor="page" w:hAnchor="page" w:x="44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281.00</w:t>
      </w:r>
    </w:p>
    <w:p w:rsidR="000A1F9B" w:rsidRDefault="00B27F83">
      <w:pPr>
        <w:pStyle w:val="Normal04"/>
        <w:framePr w:w="550" w:h="261" w:hRule="exact" w:wrap="auto" w:vAnchor="page" w:hAnchor="page" w:x="50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304.50</w:t>
      </w:r>
    </w:p>
    <w:p w:rsidR="000A1F9B" w:rsidRDefault="00B27F83">
      <w:pPr>
        <w:pStyle w:val="Normal04"/>
        <w:framePr w:w="550" w:h="261" w:hRule="exact" w:wrap="auto" w:vAnchor="page" w:hAnchor="page" w:x="55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312.30</w:t>
      </w:r>
    </w:p>
    <w:p w:rsidR="000A1F9B" w:rsidRDefault="00B27F83">
      <w:pPr>
        <w:pStyle w:val="Normal04"/>
        <w:framePr w:w="550" w:h="261" w:hRule="exact" w:wrap="auto" w:vAnchor="page" w:hAnchor="page" w:x="61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336.90</w:t>
      </w:r>
    </w:p>
    <w:p w:rsidR="000A1F9B" w:rsidRDefault="00B27F83">
      <w:pPr>
        <w:pStyle w:val="Normal04"/>
        <w:framePr w:w="550" w:h="261" w:hRule="exact" w:wrap="auto" w:vAnchor="page" w:hAnchor="page" w:x="66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329.60</w:t>
      </w:r>
    </w:p>
    <w:p w:rsidR="000A1F9B" w:rsidRDefault="00B27F83">
      <w:pPr>
        <w:pStyle w:val="Normal04"/>
        <w:framePr w:w="550" w:h="261" w:hRule="exact" w:wrap="auto" w:vAnchor="page" w:hAnchor="page" w:x="72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360.10</w:t>
      </w:r>
    </w:p>
    <w:p w:rsidR="000A1F9B" w:rsidRDefault="00B27F83">
      <w:pPr>
        <w:pStyle w:val="Normal04"/>
        <w:framePr w:w="550" w:h="261" w:hRule="exact" w:wrap="auto" w:vAnchor="page" w:hAnchor="page" w:x="77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275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2M020</w:t>
      </w:r>
    </w:p>
    <w:p w:rsidR="000A1F9B" w:rsidRDefault="00B27F83">
      <w:pPr>
        <w:pStyle w:val="Normal04"/>
        <w:framePr w:w="550" w:h="261" w:hRule="exact" w:wrap="auto" w:vAnchor="page" w:hAnchor="page" w:x="28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203.10</w:t>
      </w:r>
    </w:p>
    <w:p w:rsidR="000A1F9B" w:rsidRDefault="00B27F83">
      <w:pPr>
        <w:pStyle w:val="Normal04"/>
        <w:framePr w:w="550" w:h="261" w:hRule="exact" w:wrap="auto" w:vAnchor="page" w:hAnchor="page" w:x="33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234.20</w:t>
      </w:r>
    </w:p>
    <w:p w:rsidR="000A1F9B" w:rsidRDefault="00B27F83">
      <w:pPr>
        <w:pStyle w:val="Normal04"/>
        <w:framePr w:w="550" w:h="261" w:hRule="exact" w:wrap="auto" w:vAnchor="page" w:hAnchor="page" w:x="39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263.10</w:t>
      </w:r>
    </w:p>
    <w:p w:rsidR="000A1F9B" w:rsidRDefault="00B27F83">
      <w:pPr>
        <w:pStyle w:val="Normal04"/>
        <w:framePr w:w="550" w:h="261" w:hRule="exact" w:wrap="auto" w:vAnchor="page" w:hAnchor="page" w:x="44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282.60</w:t>
      </w:r>
    </w:p>
    <w:p w:rsidR="000A1F9B" w:rsidRDefault="00B27F83">
      <w:pPr>
        <w:pStyle w:val="Normal04"/>
        <w:framePr w:w="550" w:h="261" w:hRule="exact" w:wrap="auto" w:vAnchor="page" w:hAnchor="page" w:x="50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295.50</w:t>
      </w:r>
    </w:p>
    <w:p w:rsidR="000A1F9B" w:rsidRDefault="00B27F83">
      <w:pPr>
        <w:pStyle w:val="Normal04"/>
        <w:framePr w:w="550" w:h="261" w:hRule="exact" w:wrap="auto" w:vAnchor="page" w:hAnchor="page" w:x="55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309.40</w:t>
      </w:r>
    </w:p>
    <w:p w:rsidR="000A1F9B" w:rsidRDefault="00B27F83">
      <w:pPr>
        <w:pStyle w:val="Normal04"/>
        <w:framePr w:w="550" w:h="261" w:hRule="exact" w:wrap="auto" w:vAnchor="page" w:hAnchor="page" w:x="61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321.10</w:t>
      </w:r>
    </w:p>
    <w:p w:rsidR="000A1F9B" w:rsidRDefault="00B27F83">
      <w:pPr>
        <w:pStyle w:val="Normal04"/>
        <w:framePr w:w="550" w:h="261" w:hRule="exact" w:wrap="auto" w:vAnchor="page" w:hAnchor="page" w:x="66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329.70</w:t>
      </w:r>
    </w:p>
    <w:p w:rsidR="000A1F9B" w:rsidRDefault="00B27F83">
      <w:pPr>
        <w:pStyle w:val="Normal04"/>
        <w:framePr w:w="550" w:h="261" w:hRule="exact" w:wrap="auto" w:vAnchor="page" w:hAnchor="page" w:x="72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369.90</w:t>
      </w:r>
    </w:p>
    <w:p w:rsidR="000A1F9B" w:rsidRDefault="00B27F83">
      <w:pPr>
        <w:pStyle w:val="Normal04"/>
        <w:framePr w:w="550" w:h="261" w:hRule="exact" w:wrap="auto" w:vAnchor="page" w:hAnchor="page" w:x="77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0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2M021</w:t>
      </w:r>
    </w:p>
    <w:p w:rsidR="000A1F9B" w:rsidRDefault="00B27F83">
      <w:pPr>
        <w:pStyle w:val="Normal04"/>
        <w:framePr w:w="550" w:h="261" w:hRule="exact" w:wrap="auto" w:vAnchor="page" w:hAnchor="page" w:x="28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191.60</w:t>
      </w:r>
    </w:p>
    <w:p w:rsidR="000A1F9B" w:rsidRDefault="00B27F83">
      <w:pPr>
        <w:pStyle w:val="Normal04"/>
        <w:framePr w:w="550" w:h="261" w:hRule="exact" w:wrap="auto" w:vAnchor="page" w:hAnchor="page" w:x="33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227.20</w:t>
      </w:r>
    </w:p>
    <w:p w:rsidR="000A1F9B" w:rsidRDefault="00B27F83">
      <w:pPr>
        <w:pStyle w:val="Normal04"/>
        <w:framePr w:w="550" w:h="261" w:hRule="exact" w:wrap="auto" w:vAnchor="page" w:hAnchor="page" w:x="39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257.30</w:t>
      </w:r>
    </w:p>
    <w:p w:rsidR="000A1F9B" w:rsidRDefault="00B27F83">
      <w:pPr>
        <w:pStyle w:val="Normal04"/>
        <w:framePr w:w="550" w:h="261" w:hRule="exact" w:wrap="auto" w:vAnchor="page" w:hAnchor="page" w:x="44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280.80</w:t>
      </w:r>
    </w:p>
    <w:p w:rsidR="000A1F9B" w:rsidRDefault="00B27F83">
      <w:pPr>
        <w:pStyle w:val="Normal04"/>
        <w:framePr w:w="550" w:h="261" w:hRule="exact" w:wrap="auto" w:vAnchor="page" w:hAnchor="page" w:x="50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295.80</w:t>
      </w:r>
    </w:p>
    <w:p w:rsidR="000A1F9B" w:rsidRDefault="00B27F83">
      <w:pPr>
        <w:pStyle w:val="Normal04"/>
        <w:framePr w:w="550" w:h="261" w:hRule="exact" w:wrap="auto" w:vAnchor="page" w:hAnchor="page" w:x="55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304.10</w:t>
      </w:r>
    </w:p>
    <w:p w:rsidR="000A1F9B" w:rsidRDefault="00B27F83">
      <w:pPr>
        <w:pStyle w:val="Normal04"/>
        <w:framePr w:w="550" w:h="261" w:hRule="exact" w:wrap="auto" w:vAnchor="page" w:hAnchor="page" w:x="61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328.80</w:t>
      </w:r>
    </w:p>
    <w:p w:rsidR="000A1F9B" w:rsidRDefault="00B27F83">
      <w:pPr>
        <w:pStyle w:val="Normal04"/>
        <w:framePr w:w="550" w:h="261" w:hRule="exact" w:wrap="auto" w:vAnchor="page" w:hAnchor="page" w:x="66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332.80</w:t>
      </w:r>
    </w:p>
    <w:p w:rsidR="000A1F9B" w:rsidRDefault="00B27F83">
      <w:pPr>
        <w:pStyle w:val="Normal04"/>
        <w:framePr w:w="550" w:h="261" w:hRule="exact" w:wrap="auto" w:vAnchor="page" w:hAnchor="page" w:x="72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351.00</w:t>
      </w:r>
    </w:p>
    <w:p w:rsidR="000A1F9B" w:rsidRDefault="00B27F83">
      <w:pPr>
        <w:pStyle w:val="Normal04"/>
        <w:framePr w:w="550" w:h="261" w:hRule="exact" w:wrap="auto" w:vAnchor="page" w:hAnchor="page" w:x="77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26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2M022</w:t>
      </w:r>
    </w:p>
    <w:p w:rsidR="000A1F9B" w:rsidRDefault="00B27F83">
      <w:pPr>
        <w:pStyle w:val="Normal04"/>
        <w:framePr w:w="550" w:h="261" w:hRule="exact" w:wrap="auto" w:vAnchor="page" w:hAnchor="page" w:x="28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196.90</w:t>
      </w:r>
    </w:p>
    <w:p w:rsidR="000A1F9B" w:rsidRDefault="00B27F83">
      <w:pPr>
        <w:pStyle w:val="Normal04"/>
        <w:framePr w:w="550" w:h="261" w:hRule="exact" w:wrap="auto" w:vAnchor="page" w:hAnchor="page" w:x="33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230.50</w:t>
      </w:r>
    </w:p>
    <w:p w:rsidR="000A1F9B" w:rsidRDefault="00B27F83">
      <w:pPr>
        <w:pStyle w:val="Normal04"/>
        <w:framePr w:w="550" w:h="261" w:hRule="exact" w:wrap="auto" w:vAnchor="page" w:hAnchor="page" w:x="39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262.80</w:t>
      </w:r>
    </w:p>
    <w:p w:rsidR="000A1F9B" w:rsidRDefault="00B27F83">
      <w:pPr>
        <w:pStyle w:val="Normal04"/>
        <w:framePr w:w="550" w:h="261" w:hRule="exact" w:wrap="auto" w:vAnchor="page" w:hAnchor="page" w:x="44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279.40</w:t>
      </w:r>
    </w:p>
    <w:p w:rsidR="000A1F9B" w:rsidRDefault="00B27F83">
      <w:pPr>
        <w:pStyle w:val="Normal04"/>
        <w:framePr w:w="550" w:h="261" w:hRule="exact" w:wrap="auto" w:vAnchor="page" w:hAnchor="page" w:x="50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297.40</w:t>
      </w:r>
    </w:p>
    <w:p w:rsidR="000A1F9B" w:rsidRDefault="00B27F83">
      <w:pPr>
        <w:pStyle w:val="Normal04"/>
        <w:framePr w:w="550" w:h="261" w:hRule="exact" w:wrap="auto" w:vAnchor="page" w:hAnchor="page" w:x="55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316.10</w:t>
      </w:r>
    </w:p>
    <w:p w:rsidR="000A1F9B" w:rsidRDefault="00B27F83">
      <w:pPr>
        <w:pStyle w:val="Normal04"/>
        <w:framePr w:w="550" w:h="261" w:hRule="exact" w:wrap="auto" w:vAnchor="page" w:hAnchor="page" w:x="61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333.50</w:t>
      </w:r>
    </w:p>
    <w:p w:rsidR="000A1F9B" w:rsidRDefault="00B27F83">
      <w:pPr>
        <w:pStyle w:val="Normal04"/>
        <w:framePr w:w="550" w:h="261" w:hRule="exact" w:wrap="auto" w:vAnchor="page" w:hAnchor="page" w:x="66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343.40</w:t>
      </w:r>
    </w:p>
    <w:p w:rsidR="000A1F9B" w:rsidRDefault="00B27F83">
      <w:pPr>
        <w:pStyle w:val="Normal04"/>
        <w:framePr w:w="550" w:h="261" w:hRule="exact" w:wrap="auto" w:vAnchor="page" w:hAnchor="page" w:x="72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376.90</w:t>
      </w:r>
    </w:p>
    <w:p w:rsidR="000A1F9B" w:rsidRDefault="00B27F83">
      <w:pPr>
        <w:pStyle w:val="Normal04"/>
        <w:framePr w:w="550" w:h="261" w:hRule="exact" w:wrap="auto" w:vAnchor="page" w:hAnchor="page" w:x="77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5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2M023</w:t>
      </w:r>
    </w:p>
    <w:p w:rsidR="000A1F9B" w:rsidRDefault="00B27F83">
      <w:pPr>
        <w:pStyle w:val="Normal04"/>
        <w:framePr w:w="550" w:h="261" w:hRule="exact" w:wrap="auto" w:vAnchor="page" w:hAnchor="page" w:x="28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198.50</w:t>
      </w:r>
    </w:p>
    <w:p w:rsidR="000A1F9B" w:rsidRDefault="00B27F83">
      <w:pPr>
        <w:pStyle w:val="Normal04"/>
        <w:framePr w:w="550" w:h="261" w:hRule="exact" w:wrap="auto" w:vAnchor="page" w:hAnchor="page" w:x="33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232.40</w:t>
      </w:r>
    </w:p>
    <w:p w:rsidR="000A1F9B" w:rsidRDefault="00B27F83">
      <w:pPr>
        <w:pStyle w:val="Normal04"/>
        <w:framePr w:w="550" w:h="261" w:hRule="exact" w:wrap="auto" w:vAnchor="page" w:hAnchor="page" w:x="39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263.10</w:t>
      </w:r>
    </w:p>
    <w:p w:rsidR="000A1F9B" w:rsidRDefault="00B27F83">
      <w:pPr>
        <w:pStyle w:val="Normal04"/>
        <w:framePr w:w="550" w:h="261" w:hRule="exact" w:wrap="auto" w:vAnchor="page" w:hAnchor="page" w:x="44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290.00</w:t>
      </w:r>
    </w:p>
    <w:p w:rsidR="000A1F9B" w:rsidRDefault="00B27F83">
      <w:pPr>
        <w:pStyle w:val="Normal04"/>
        <w:framePr w:w="550" w:h="261" w:hRule="exact" w:wrap="auto" w:vAnchor="page" w:hAnchor="page" w:x="50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316.40</w:t>
      </w:r>
    </w:p>
    <w:p w:rsidR="000A1F9B" w:rsidRDefault="00B27F83">
      <w:pPr>
        <w:pStyle w:val="Normal04"/>
        <w:framePr w:w="550" w:h="261" w:hRule="exact" w:wrap="auto" w:vAnchor="page" w:hAnchor="page" w:x="55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337.00</w:t>
      </w:r>
    </w:p>
    <w:p w:rsidR="000A1F9B" w:rsidRDefault="00B27F83">
      <w:pPr>
        <w:pStyle w:val="Normal04"/>
        <w:framePr w:w="550" w:h="261" w:hRule="exact" w:wrap="auto" w:vAnchor="page" w:hAnchor="page" w:x="61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367.20</w:t>
      </w:r>
    </w:p>
    <w:p w:rsidR="000A1F9B" w:rsidRDefault="00B27F83">
      <w:pPr>
        <w:pStyle w:val="Normal04"/>
        <w:framePr w:w="550" w:h="261" w:hRule="exact" w:wrap="auto" w:vAnchor="page" w:hAnchor="page" w:x="66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383.10</w:t>
      </w:r>
    </w:p>
    <w:p w:rsidR="000A1F9B" w:rsidRDefault="00B27F83">
      <w:pPr>
        <w:pStyle w:val="Normal04"/>
        <w:framePr w:w="550" w:h="261" w:hRule="exact" w:wrap="auto" w:vAnchor="page" w:hAnchor="page" w:x="72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438.60</w:t>
      </w:r>
    </w:p>
    <w:p w:rsidR="000A1F9B" w:rsidRDefault="00B27F83">
      <w:pPr>
        <w:pStyle w:val="Normal04"/>
        <w:framePr w:w="550" w:h="261" w:hRule="exact" w:wrap="auto" w:vAnchor="page" w:hAnchor="page" w:x="77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7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3M001</w:t>
      </w:r>
    </w:p>
    <w:p w:rsidR="000A1F9B" w:rsidRDefault="00B27F83">
      <w:pPr>
        <w:pStyle w:val="Normal04"/>
        <w:framePr w:w="550" w:h="261" w:hRule="exact" w:wrap="auto" w:vAnchor="page" w:hAnchor="page" w:x="28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196.70</w:t>
      </w:r>
    </w:p>
    <w:p w:rsidR="000A1F9B" w:rsidRDefault="00B27F83">
      <w:pPr>
        <w:pStyle w:val="Normal04"/>
        <w:framePr w:w="550" w:h="261" w:hRule="exact" w:wrap="auto" w:vAnchor="page" w:hAnchor="page" w:x="33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231.80</w:t>
      </w:r>
    </w:p>
    <w:p w:rsidR="000A1F9B" w:rsidRDefault="00B27F83">
      <w:pPr>
        <w:pStyle w:val="Normal04"/>
        <w:framePr w:w="550" w:h="261" w:hRule="exact" w:wrap="auto" w:vAnchor="page" w:hAnchor="page" w:x="39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264.10</w:t>
      </w:r>
    </w:p>
    <w:p w:rsidR="000A1F9B" w:rsidRDefault="00B27F83">
      <w:pPr>
        <w:pStyle w:val="Normal04"/>
        <w:framePr w:w="550" w:h="261" w:hRule="exact" w:wrap="auto" w:vAnchor="page" w:hAnchor="page" w:x="44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279.50</w:t>
      </w:r>
    </w:p>
    <w:p w:rsidR="000A1F9B" w:rsidRDefault="00B27F83">
      <w:pPr>
        <w:pStyle w:val="Normal04"/>
        <w:framePr w:w="550" w:h="261" w:hRule="exact" w:wrap="auto" w:vAnchor="page" w:hAnchor="page" w:x="50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305.40</w:t>
      </w:r>
    </w:p>
    <w:p w:rsidR="000A1F9B" w:rsidRDefault="00B27F83">
      <w:pPr>
        <w:pStyle w:val="Normal04"/>
        <w:framePr w:w="550" w:h="261" w:hRule="exact" w:wrap="auto" w:vAnchor="page" w:hAnchor="page" w:x="55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313.30</w:t>
      </w:r>
    </w:p>
    <w:p w:rsidR="000A1F9B" w:rsidRDefault="00B27F83">
      <w:pPr>
        <w:pStyle w:val="Normal04"/>
        <w:framePr w:w="550" w:h="261" w:hRule="exact" w:wrap="auto" w:vAnchor="page" w:hAnchor="page" w:x="61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328.20</w:t>
      </w:r>
    </w:p>
    <w:p w:rsidR="000A1F9B" w:rsidRDefault="00B27F83">
      <w:pPr>
        <w:pStyle w:val="Normal04"/>
        <w:framePr w:w="550" w:h="261" w:hRule="exact" w:wrap="auto" w:vAnchor="page" w:hAnchor="page" w:x="66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337.40</w:t>
      </w:r>
    </w:p>
    <w:p w:rsidR="000A1F9B" w:rsidRDefault="00B27F83">
      <w:pPr>
        <w:pStyle w:val="Normal04"/>
        <w:framePr w:w="550" w:h="261" w:hRule="exact" w:wrap="auto" w:vAnchor="page" w:hAnchor="page" w:x="72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343.50</w:t>
      </w:r>
    </w:p>
    <w:p w:rsidR="000A1F9B" w:rsidRDefault="00B27F83">
      <w:pPr>
        <w:pStyle w:val="Normal04"/>
        <w:framePr w:w="550" w:h="261" w:hRule="exact" w:wrap="auto" w:vAnchor="page" w:hAnchor="page" w:x="77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0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3M002</w:t>
      </w:r>
    </w:p>
    <w:p w:rsidR="000A1F9B" w:rsidRDefault="00B27F83">
      <w:pPr>
        <w:pStyle w:val="Normal04"/>
        <w:framePr w:w="550" w:h="261" w:hRule="exact" w:wrap="auto" w:vAnchor="page" w:hAnchor="page" w:x="28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189.00</w:t>
      </w:r>
    </w:p>
    <w:p w:rsidR="000A1F9B" w:rsidRDefault="00B27F83">
      <w:pPr>
        <w:pStyle w:val="Normal04"/>
        <w:framePr w:w="550" w:h="261" w:hRule="exact" w:wrap="auto" w:vAnchor="page" w:hAnchor="page" w:x="33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226.80</w:t>
      </w:r>
    </w:p>
    <w:p w:rsidR="000A1F9B" w:rsidRDefault="00B27F83">
      <w:pPr>
        <w:pStyle w:val="Normal04"/>
        <w:framePr w:w="550" w:h="261" w:hRule="exact" w:wrap="auto" w:vAnchor="page" w:hAnchor="page" w:x="39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258.30</w:t>
      </w:r>
    </w:p>
    <w:p w:rsidR="000A1F9B" w:rsidRDefault="00B27F83">
      <w:pPr>
        <w:pStyle w:val="Normal04"/>
        <w:framePr w:w="550" w:h="261" w:hRule="exact" w:wrap="auto" w:vAnchor="page" w:hAnchor="page" w:x="44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273.20</w:t>
      </w:r>
    </w:p>
    <w:p w:rsidR="000A1F9B" w:rsidRDefault="00B27F83">
      <w:pPr>
        <w:pStyle w:val="Normal04"/>
        <w:framePr w:w="550" w:h="261" w:hRule="exact" w:wrap="auto" w:vAnchor="page" w:hAnchor="page" w:x="50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302.10</w:t>
      </w:r>
    </w:p>
    <w:p w:rsidR="000A1F9B" w:rsidRDefault="00B27F83">
      <w:pPr>
        <w:pStyle w:val="Normal04"/>
        <w:framePr w:w="550" w:h="261" w:hRule="exact" w:wrap="auto" w:vAnchor="page" w:hAnchor="page" w:x="55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317.80</w:t>
      </w:r>
    </w:p>
    <w:p w:rsidR="000A1F9B" w:rsidRDefault="00B27F83">
      <w:pPr>
        <w:pStyle w:val="Normal04"/>
        <w:framePr w:w="550" w:h="261" w:hRule="exact" w:wrap="auto" w:vAnchor="page" w:hAnchor="page" w:x="61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331.70</w:t>
      </w:r>
    </w:p>
    <w:p w:rsidR="000A1F9B" w:rsidRDefault="00B27F83">
      <w:pPr>
        <w:pStyle w:val="Normal04"/>
        <w:framePr w:w="550" w:h="261" w:hRule="exact" w:wrap="auto" w:vAnchor="page" w:hAnchor="page" w:x="66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342.10</w:t>
      </w:r>
    </w:p>
    <w:p w:rsidR="000A1F9B" w:rsidRDefault="00B27F83">
      <w:pPr>
        <w:pStyle w:val="Normal04"/>
        <w:framePr w:w="550" w:h="261" w:hRule="exact" w:wrap="auto" w:vAnchor="page" w:hAnchor="page" w:x="72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362.10</w:t>
      </w:r>
    </w:p>
    <w:p w:rsidR="000A1F9B" w:rsidRDefault="00B27F83">
      <w:pPr>
        <w:pStyle w:val="Normal04"/>
        <w:framePr w:w="550" w:h="261" w:hRule="exact" w:wrap="auto" w:vAnchor="page" w:hAnchor="page" w:x="77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3M003</w:t>
      </w:r>
    </w:p>
    <w:p w:rsidR="000A1F9B" w:rsidRDefault="00B27F83">
      <w:pPr>
        <w:pStyle w:val="Normal04"/>
        <w:framePr w:w="550" w:h="261" w:hRule="exact" w:wrap="auto" w:vAnchor="page" w:hAnchor="page" w:x="28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190.10</w:t>
      </w:r>
    </w:p>
    <w:p w:rsidR="000A1F9B" w:rsidRDefault="00B27F83">
      <w:pPr>
        <w:pStyle w:val="Normal04"/>
        <w:framePr w:w="550" w:h="261" w:hRule="exact" w:wrap="auto" w:vAnchor="page" w:hAnchor="page" w:x="33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231.50</w:t>
      </w:r>
    </w:p>
    <w:p w:rsidR="000A1F9B" w:rsidRDefault="00B27F83">
      <w:pPr>
        <w:pStyle w:val="Normal04"/>
        <w:framePr w:w="550" w:h="261" w:hRule="exact" w:wrap="auto" w:vAnchor="page" w:hAnchor="page" w:x="39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266.80</w:t>
      </w:r>
    </w:p>
    <w:p w:rsidR="000A1F9B" w:rsidRDefault="00B27F83">
      <w:pPr>
        <w:pStyle w:val="Normal04"/>
        <w:framePr w:w="550" w:h="261" w:hRule="exact" w:wrap="auto" w:vAnchor="page" w:hAnchor="page" w:x="44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288.10</w:t>
      </w:r>
    </w:p>
    <w:p w:rsidR="000A1F9B" w:rsidRDefault="00B27F83">
      <w:pPr>
        <w:pStyle w:val="Normal04"/>
        <w:framePr w:w="550" w:h="261" w:hRule="exact" w:wrap="auto" w:vAnchor="page" w:hAnchor="page" w:x="50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321.50</w:t>
      </w:r>
    </w:p>
    <w:p w:rsidR="000A1F9B" w:rsidRDefault="00B27F83">
      <w:pPr>
        <w:pStyle w:val="Normal04"/>
        <w:framePr w:w="550" w:h="261" w:hRule="exact" w:wrap="auto" w:vAnchor="page" w:hAnchor="page" w:x="55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342.80</w:t>
      </w:r>
    </w:p>
    <w:p w:rsidR="000A1F9B" w:rsidRDefault="00B27F83">
      <w:pPr>
        <w:pStyle w:val="Normal04"/>
        <w:framePr w:w="550" w:h="261" w:hRule="exact" w:wrap="auto" w:vAnchor="page" w:hAnchor="page" w:x="61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369.50</w:t>
      </w:r>
    </w:p>
    <w:p w:rsidR="000A1F9B" w:rsidRDefault="00B27F83">
      <w:pPr>
        <w:pStyle w:val="Normal04"/>
        <w:framePr w:w="550" w:h="261" w:hRule="exact" w:wrap="auto" w:vAnchor="page" w:hAnchor="page" w:x="66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386.80</w:t>
      </w:r>
    </w:p>
    <w:p w:rsidR="000A1F9B" w:rsidRDefault="00B27F83">
      <w:pPr>
        <w:pStyle w:val="Normal04"/>
        <w:framePr w:w="550" w:h="261" w:hRule="exact" w:wrap="auto" w:vAnchor="page" w:hAnchor="page" w:x="72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410.40</w:t>
      </w:r>
    </w:p>
    <w:p w:rsidR="000A1F9B" w:rsidRDefault="00B27F83">
      <w:pPr>
        <w:pStyle w:val="Normal04"/>
        <w:framePr w:w="550" w:h="261" w:hRule="exact" w:wrap="auto" w:vAnchor="page" w:hAnchor="page" w:x="77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5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3M004</w:t>
      </w:r>
    </w:p>
    <w:p w:rsidR="000A1F9B" w:rsidRDefault="00B27F83">
      <w:pPr>
        <w:pStyle w:val="Normal04"/>
        <w:framePr w:w="550" w:h="261" w:hRule="exact" w:wrap="auto" w:vAnchor="page" w:hAnchor="page" w:x="28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195.00</w:t>
      </w:r>
    </w:p>
    <w:p w:rsidR="000A1F9B" w:rsidRDefault="00B27F83">
      <w:pPr>
        <w:pStyle w:val="Normal04"/>
        <w:framePr w:w="550" w:h="261" w:hRule="exact" w:wrap="auto" w:vAnchor="page" w:hAnchor="page" w:x="33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232.90</w:t>
      </w:r>
    </w:p>
    <w:p w:rsidR="000A1F9B" w:rsidRDefault="00B27F83">
      <w:pPr>
        <w:pStyle w:val="Normal04"/>
        <w:framePr w:w="550" w:h="261" w:hRule="exact" w:wrap="auto" w:vAnchor="page" w:hAnchor="page" w:x="39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264.70</w:t>
      </w:r>
    </w:p>
    <w:p w:rsidR="000A1F9B" w:rsidRDefault="00B27F83">
      <w:pPr>
        <w:pStyle w:val="Normal04"/>
        <w:framePr w:w="550" w:h="261" w:hRule="exact" w:wrap="auto" w:vAnchor="page" w:hAnchor="page" w:x="44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289.60</w:t>
      </w:r>
    </w:p>
    <w:p w:rsidR="000A1F9B" w:rsidRDefault="00B27F83">
      <w:pPr>
        <w:pStyle w:val="Normal04"/>
        <w:framePr w:w="550" w:h="261" w:hRule="exact" w:wrap="auto" w:vAnchor="page" w:hAnchor="page" w:x="50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317.80</w:t>
      </w:r>
    </w:p>
    <w:p w:rsidR="000A1F9B" w:rsidRDefault="00B27F83">
      <w:pPr>
        <w:pStyle w:val="Normal04"/>
        <w:framePr w:w="550" w:h="261" w:hRule="exact" w:wrap="auto" w:vAnchor="page" w:hAnchor="page" w:x="55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331.60</w:t>
      </w:r>
    </w:p>
    <w:p w:rsidR="000A1F9B" w:rsidRDefault="00B27F83">
      <w:pPr>
        <w:pStyle w:val="Normal04"/>
        <w:framePr w:w="550" w:h="261" w:hRule="exact" w:wrap="auto" w:vAnchor="page" w:hAnchor="page" w:x="61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350.20</w:t>
      </w:r>
    </w:p>
    <w:p w:rsidR="000A1F9B" w:rsidRDefault="00B27F83">
      <w:pPr>
        <w:pStyle w:val="Normal04"/>
        <w:framePr w:w="550" w:h="261" w:hRule="exact" w:wrap="auto" w:vAnchor="page" w:hAnchor="page" w:x="66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371.60</w:t>
      </w:r>
    </w:p>
    <w:p w:rsidR="000A1F9B" w:rsidRDefault="00B27F83">
      <w:pPr>
        <w:pStyle w:val="Normal04"/>
        <w:framePr w:w="550" w:h="261" w:hRule="exact" w:wrap="auto" w:vAnchor="page" w:hAnchor="page" w:x="72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383.90</w:t>
      </w:r>
    </w:p>
    <w:p w:rsidR="000A1F9B" w:rsidRDefault="00B27F83">
      <w:pPr>
        <w:pStyle w:val="Normal04"/>
        <w:framePr w:w="550" w:h="261" w:hRule="exact" w:wrap="auto" w:vAnchor="page" w:hAnchor="page" w:x="77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76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3M005</w:t>
      </w:r>
    </w:p>
    <w:p w:rsidR="000A1F9B" w:rsidRDefault="00B27F83">
      <w:pPr>
        <w:pStyle w:val="Normal04"/>
        <w:framePr w:w="550" w:h="261" w:hRule="exact" w:wrap="auto" w:vAnchor="page" w:hAnchor="page" w:x="28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210.60</w:t>
      </w:r>
    </w:p>
    <w:p w:rsidR="000A1F9B" w:rsidRDefault="00B27F83">
      <w:pPr>
        <w:pStyle w:val="Normal04"/>
        <w:framePr w:w="550" w:h="261" w:hRule="exact" w:wrap="auto" w:vAnchor="page" w:hAnchor="page" w:x="33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247.40</w:t>
      </w:r>
    </w:p>
    <w:p w:rsidR="000A1F9B" w:rsidRDefault="00B27F83">
      <w:pPr>
        <w:pStyle w:val="Normal04"/>
        <w:framePr w:w="550" w:h="261" w:hRule="exact" w:wrap="auto" w:vAnchor="page" w:hAnchor="page" w:x="39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281.90</w:t>
      </w:r>
    </w:p>
    <w:p w:rsidR="000A1F9B" w:rsidRDefault="00B27F83">
      <w:pPr>
        <w:pStyle w:val="Normal04"/>
        <w:framePr w:w="550" w:h="261" w:hRule="exact" w:wrap="auto" w:vAnchor="page" w:hAnchor="page" w:x="44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295.40</w:t>
      </w:r>
    </w:p>
    <w:p w:rsidR="000A1F9B" w:rsidRDefault="00B27F83">
      <w:pPr>
        <w:pStyle w:val="Normal04"/>
        <w:framePr w:w="550" w:h="261" w:hRule="exact" w:wrap="auto" w:vAnchor="page" w:hAnchor="page" w:x="50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325.30</w:t>
      </w:r>
    </w:p>
    <w:p w:rsidR="000A1F9B" w:rsidRDefault="00B27F83">
      <w:pPr>
        <w:pStyle w:val="Normal04"/>
        <w:framePr w:w="550" w:h="261" w:hRule="exact" w:wrap="auto" w:vAnchor="page" w:hAnchor="page" w:x="55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350.80</w:t>
      </w:r>
    </w:p>
    <w:p w:rsidR="000A1F9B" w:rsidRDefault="00B27F83">
      <w:pPr>
        <w:pStyle w:val="Normal04"/>
        <w:framePr w:w="550" w:h="261" w:hRule="exact" w:wrap="auto" w:vAnchor="page" w:hAnchor="page" w:x="61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361.10</w:t>
      </w:r>
    </w:p>
    <w:p w:rsidR="000A1F9B" w:rsidRDefault="00B27F83">
      <w:pPr>
        <w:pStyle w:val="Normal04"/>
        <w:framePr w:w="550" w:h="261" w:hRule="exact" w:wrap="auto" w:vAnchor="page" w:hAnchor="page" w:x="66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377.60</w:t>
      </w:r>
    </w:p>
    <w:p w:rsidR="000A1F9B" w:rsidRDefault="00B27F83">
      <w:pPr>
        <w:pStyle w:val="Normal04"/>
        <w:framePr w:w="550" w:h="261" w:hRule="exact" w:wrap="auto" w:vAnchor="page" w:hAnchor="page" w:x="72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432.70</w:t>
      </w:r>
    </w:p>
    <w:p w:rsidR="000A1F9B" w:rsidRDefault="00B27F83">
      <w:pPr>
        <w:pStyle w:val="Normal04"/>
        <w:framePr w:w="550" w:h="261" w:hRule="exact" w:wrap="auto" w:vAnchor="page" w:hAnchor="page" w:x="77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501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3M006</w:t>
      </w:r>
    </w:p>
    <w:p w:rsidR="000A1F9B" w:rsidRDefault="00B27F83">
      <w:pPr>
        <w:pStyle w:val="Normal04"/>
        <w:framePr w:w="550" w:h="261" w:hRule="exact" w:wrap="auto" w:vAnchor="page" w:hAnchor="page" w:x="28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196.60</w:t>
      </w:r>
    </w:p>
    <w:p w:rsidR="000A1F9B" w:rsidRDefault="00B27F83">
      <w:pPr>
        <w:pStyle w:val="Normal04"/>
        <w:framePr w:w="550" w:h="261" w:hRule="exact" w:wrap="auto" w:vAnchor="page" w:hAnchor="page" w:x="33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248.10</w:t>
      </w:r>
    </w:p>
    <w:p w:rsidR="000A1F9B" w:rsidRDefault="00B27F83">
      <w:pPr>
        <w:pStyle w:val="Normal04"/>
        <w:framePr w:w="550" w:h="261" w:hRule="exact" w:wrap="auto" w:vAnchor="page" w:hAnchor="page" w:x="39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287.20</w:t>
      </w:r>
    </w:p>
    <w:p w:rsidR="000A1F9B" w:rsidRDefault="00B27F83">
      <w:pPr>
        <w:pStyle w:val="Normal04"/>
        <w:framePr w:w="550" w:h="261" w:hRule="exact" w:wrap="auto" w:vAnchor="page" w:hAnchor="page" w:x="44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303.30</w:t>
      </w:r>
    </w:p>
    <w:p w:rsidR="000A1F9B" w:rsidRDefault="00B27F83">
      <w:pPr>
        <w:pStyle w:val="Normal04"/>
        <w:framePr w:w="550" w:h="261" w:hRule="exact" w:wrap="auto" w:vAnchor="page" w:hAnchor="page" w:x="50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358.10</w:t>
      </w:r>
    </w:p>
    <w:p w:rsidR="000A1F9B" w:rsidRDefault="00B27F83">
      <w:pPr>
        <w:pStyle w:val="Normal04"/>
        <w:framePr w:w="550" w:h="261" w:hRule="exact" w:wrap="auto" w:vAnchor="page" w:hAnchor="page" w:x="55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366.60</w:t>
      </w:r>
    </w:p>
    <w:p w:rsidR="000A1F9B" w:rsidRDefault="00B27F83">
      <w:pPr>
        <w:pStyle w:val="Normal04"/>
        <w:framePr w:w="550" w:h="261" w:hRule="exact" w:wrap="auto" w:vAnchor="page" w:hAnchor="page" w:x="61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385.70</w:t>
      </w:r>
    </w:p>
    <w:p w:rsidR="000A1F9B" w:rsidRDefault="00B27F83">
      <w:pPr>
        <w:pStyle w:val="Normal04"/>
        <w:framePr w:w="550" w:h="261" w:hRule="exact" w:wrap="auto" w:vAnchor="page" w:hAnchor="page" w:x="66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404.90</w:t>
      </w:r>
    </w:p>
    <w:p w:rsidR="000A1F9B" w:rsidRDefault="00B27F83">
      <w:pPr>
        <w:pStyle w:val="Normal04"/>
        <w:framePr w:w="550" w:h="261" w:hRule="exact" w:wrap="auto" w:vAnchor="page" w:hAnchor="page" w:x="72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427.50</w:t>
      </w:r>
    </w:p>
    <w:p w:rsidR="000A1F9B" w:rsidRDefault="00B27F83">
      <w:pPr>
        <w:pStyle w:val="Normal04"/>
        <w:framePr w:w="550" w:h="261" w:hRule="exact" w:wrap="auto" w:vAnchor="page" w:hAnchor="page" w:x="77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50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526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3M007</w:t>
      </w:r>
    </w:p>
    <w:p w:rsidR="000A1F9B" w:rsidRDefault="00B27F83">
      <w:pPr>
        <w:pStyle w:val="Normal04"/>
        <w:framePr w:w="550" w:h="261" w:hRule="exact" w:wrap="auto" w:vAnchor="page" w:hAnchor="page" w:x="28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197.70</w:t>
      </w:r>
    </w:p>
    <w:p w:rsidR="000A1F9B" w:rsidRDefault="00B27F83">
      <w:pPr>
        <w:pStyle w:val="Normal04"/>
        <w:framePr w:w="550" w:h="261" w:hRule="exact" w:wrap="auto" w:vAnchor="page" w:hAnchor="page" w:x="33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245.80</w:t>
      </w:r>
    </w:p>
    <w:p w:rsidR="000A1F9B" w:rsidRDefault="00B27F83">
      <w:pPr>
        <w:pStyle w:val="Normal04"/>
        <w:framePr w:w="550" w:h="261" w:hRule="exact" w:wrap="auto" w:vAnchor="page" w:hAnchor="page" w:x="39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283.60</w:t>
      </w:r>
    </w:p>
    <w:p w:rsidR="000A1F9B" w:rsidRDefault="00B27F83">
      <w:pPr>
        <w:pStyle w:val="Normal04"/>
        <w:framePr w:w="550" w:h="261" w:hRule="exact" w:wrap="auto" w:vAnchor="page" w:hAnchor="page" w:x="44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297.20</w:t>
      </w:r>
    </w:p>
    <w:p w:rsidR="000A1F9B" w:rsidRDefault="00B27F83">
      <w:pPr>
        <w:pStyle w:val="Normal04"/>
        <w:framePr w:w="550" w:h="261" w:hRule="exact" w:wrap="auto" w:vAnchor="page" w:hAnchor="page" w:x="50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331.90</w:t>
      </w:r>
    </w:p>
    <w:p w:rsidR="000A1F9B" w:rsidRDefault="00B27F83">
      <w:pPr>
        <w:pStyle w:val="Normal04"/>
        <w:framePr w:w="550" w:h="261" w:hRule="exact" w:wrap="auto" w:vAnchor="page" w:hAnchor="page" w:x="55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358.80</w:t>
      </w:r>
    </w:p>
    <w:p w:rsidR="000A1F9B" w:rsidRDefault="00B27F83">
      <w:pPr>
        <w:pStyle w:val="Normal04"/>
        <w:framePr w:w="550" w:h="261" w:hRule="exact" w:wrap="auto" w:vAnchor="page" w:hAnchor="page" w:x="61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375.70</w:t>
      </w:r>
    </w:p>
    <w:p w:rsidR="000A1F9B" w:rsidRDefault="00B27F83">
      <w:pPr>
        <w:pStyle w:val="Normal04"/>
        <w:framePr w:w="550" w:h="261" w:hRule="exact" w:wrap="auto" w:vAnchor="page" w:hAnchor="page" w:x="66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388.30</w:t>
      </w:r>
    </w:p>
    <w:p w:rsidR="000A1F9B" w:rsidRDefault="00B27F83">
      <w:pPr>
        <w:pStyle w:val="Normal04"/>
        <w:framePr w:w="550" w:h="261" w:hRule="exact" w:wrap="auto" w:vAnchor="page" w:hAnchor="page" w:x="72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394.40</w:t>
      </w:r>
    </w:p>
    <w:p w:rsidR="000A1F9B" w:rsidRDefault="00B27F83">
      <w:pPr>
        <w:pStyle w:val="Normal04"/>
        <w:framePr w:w="550" w:h="261" w:hRule="exact" w:wrap="auto" w:vAnchor="page" w:hAnchor="page" w:x="77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52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55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3M008</w:t>
      </w:r>
    </w:p>
    <w:p w:rsidR="000A1F9B" w:rsidRDefault="00B27F83">
      <w:pPr>
        <w:pStyle w:val="Normal04"/>
        <w:framePr w:w="550" w:h="261" w:hRule="exact" w:wrap="auto" w:vAnchor="page" w:hAnchor="page" w:x="28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203.40</w:t>
      </w:r>
    </w:p>
    <w:p w:rsidR="000A1F9B" w:rsidRDefault="00B27F83">
      <w:pPr>
        <w:pStyle w:val="Normal04"/>
        <w:framePr w:w="550" w:h="261" w:hRule="exact" w:wrap="auto" w:vAnchor="page" w:hAnchor="page" w:x="33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243.50</w:t>
      </w:r>
    </w:p>
    <w:p w:rsidR="000A1F9B" w:rsidRDefault="00B27F83">
      <w:pPr>
        <w:pStyle w:val="Normal04"/>
        <w:framePr w:w="550" w:h="261" w:hRule="exact" w:wrap="auto" w:vAnchor="page" w:hAnchor="page" w:x="39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278.70</w:t>
      </w:r>
    </w:p>
    <w:p w:rsidR="000A1F9B" w:rsidRDefault="00B27F83">
      <w:pPr>
        <w:pStyle w:val="Normal04"/>
        <w:framePr w:w="550" w:h="261" w:hRule="exact" w:wrap="auto" w:vAnchor="page" w:hAnchor="page" w:x="44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284.20</w:t>
      </w:r>
    </w:p>
    <w:p w:rsidR="000A1F9B" w:rsidRDefault="00B27F83">
      <w:pPr>
        <w:pStyle w:val="Normal04"/>
        <w:framePr w:w="550" w:h="261" w:hRule="exact" w:wrap="auto" w:vAnchor="page" w:hAnchor="page" w:x="50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317.70</w:t>
      </w:r>
    </w:p>
    <w:p w:rsidR="000A1F9B" w:rsidRDefault="00B27F83">
      <w:pPr>
        <w:pStyle w:val="Normal04"/>
        <w:framePr w:w="550" w:h="261" w:hRule="exact" w:wrap="auto" w:vAnchor="page" w:hAnchor="page" w:x="55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332.90</w:t>
      </w:r>
    </w:p>
    <w:p w:rsidR="000A1F9B" w:rsidRDefault="00B27F83">
      <w:pPr>
        <w:pStyle w:val="Normal04"/>
        <w:framePr w:w="550" w:h="261" w:hRule="exact" w:wrap="auto" w:vAnchor="page" w:hAnchor="page" w:x="61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348.70</w:t>
      </w:r>
    </w:p>
    <w:p w:rsidR="000A1F9B" w:rsidRDefault="00B27F83">
      <w:pPr>
        <w:pStyle w:val="Normal04"/>
        <w:framePr w:w="550" w:h="261" w:hRule="exact" w:wrap="auto" w:vAnchor="page" w:hAnchor="page" w:x="66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358.90</w:t>
      </w:r>
    </w:p>
    <w:p w:rsidR="000A1F9B" w:rsidRDefault="00B27F83">
      <w:pPr>
        <w:pStyle w:val="Normal04"/>
        <w:framePr w:w="550" w:h="261" w:hRule="exact" w:wrap="auto" w:vAnchor="page" w:hAnchor="page" w:x="72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427.50</w:t>
      </w:r>
    </w:p>
    <w:p w:rsidR="000A1F9B" w:rsidRDefault="00B27F83">
      <w:pPr>
        <w:pStyle w:val="Normal04"/>
        <w:framePr w:w="550" w:h="261" w:hRule="exact" w:wrap="auto" w:vAnchor="page" w:hAnchor="page" w:x="77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5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577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3M009</w:t>
      </w:r>
    </w:p>
    <w:p w:rsidR="000A1F9B" w:rsidRDefault="00B27F83">
      <w:pPr>
        <w:pStyle w:val="Normal04"/>
        <w:framePr w:w="550" w:h="261" w:hRule="exact" w:wrap="auto" w:vAnchor="page" w:hAnchor="page" w:x="28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199.30</w:t>
      </w:r>
    </w:p>
    <w:p w:rsidR="000A1F9B" w:rsidRDefault="00B27F83">
      <w:pPr>
        <w:pStyle w:val="Normal04"/>
        <w:framePr w:w="550" w:h="261" w:hRule="exact" w:wrap="auto" w:vAnchor="page" w:hAnchor="page" w:x="33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235.60</w:t>
      </w:r>
    </w:p>
    <w:p w:rsidR="000A1F9B" w:rsidRDefault="00B27F83">
      <w:pPr>
        <w:pStyle w:val="Normal04"/>
        <w:framePr w:w="550" w:h="261" w:hRule="exact" w:wrap="auto" w:vAnchor="page" w:hAnchor="page" w:x="39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264.50</w:t>
      </w:r>
    </w:p>
    <w:p w:rsidR="000A1F9B" w:rsidRDefault="00B27F83">
      <w:pPr>
        <w:pStyle w:val="Normal04"/>
        <w:framePr w:w="550" w:h="261" w:hRule="exact" w:wrap="auto" w:vAnchor="page" w:hAnchor="page" w:x="44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286.70</w:t>
      </w:r>
    </w:p>
    <w:p w:rsidR="000A1F9B" w:rsidRDefault="00B27F83">
      <w:pPr>
        <w:pStyle w:val="Normal04"/>
        <w:framePr w:w="550" w:h="261" w:hRule="exact" w:wrap="auto" w:vAnchor="page" w:hAnchor="page" w:x="50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300.50</w:t>
      </w:r>
    </w:p>
    <w:p w:rsidR="000A1F9B" w:rsidRDefault="00B27F83">
      <w:pPr>
        <w:pStyle w:val="Normal04"/>
        <w:framePr w:w="550" w:h="261" w:hRule="exact" w:wrap="auto" w:vAnchor="page" w:hAnchor="page" w:x="55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318.90</w:t>
      </w:r>
    </w:p>
    <w:p w:rsidR="000A1F9B" w:rsidRDefault="00B27F83">
      <w:pPr>
        <w:pStyle w:val="Normal04"/>
        <w:framePr w:w="550" w:h="261" w:hRule="exact" w:wrap="auto" w:vAnchor="page" w:hAnchor="page" w:x="61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333.10</w:t>
      </w:r>
    </w:p>
    <w:p w:rsidR="000A1F9B" w:rsidRDefault="00B27F83">
      <w:pPr>
        <w:pStyle w:val="Normal04"/>
        <w:framePr w:w="550" w:h="261" w:hRule="exact" w:wrap="auto" w:vAnchor="page" w:hAnchor="page" w:x="66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337.20</w:t>
      </w:r>
    </w:p>
    <w:p w:rsidR="000A1F9B" w:rsidRDefault="00B27F83">
      <w:pPr>
        <w:pStyle w:val="Normal04"/>
        <w:framePr w:w="550" w:h="261" w:hRule="exact" w:wrap="auto" w:vAnchor="page" w:hAnchor="page" w:x="72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356.20</w:t>
      </w:r>
    </w:p>
    <w:p w:rsidR="000A1F9B" w:rsidRDefault="00B27F83">
      <w:pPr>
        <w:pStyle w:val="Normal04"/>
        <w:framePr w:w="550" w:h="261" w:hRule="exact" w:wrap="auto" w:vAnchor="page" w:hAnchor="page" w:x="77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577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602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3M010</w:t>
      </w:r>
    </w:p>
    <w:p w:rsidR="000A1F9B" w:rsidRDefault="00B27F83">
      <w:pPr>
        <w:pStyle w:val="Normal04"/>
        <w:framePr w:w="550" w:h="261" w:hRule="exact" w:wrap="auto" w:vAnchor="page" w:hAnchor="page" w:x="28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203.80</w:t>
      </w:r>
    </w:p>
    <w:p w:rsidR="000A1F9B" w:rsidRDefault="00B27F83">
      <w:pPr>
        <w:pStyle w:val="Normal04"/>
        <w:framePr w:w="550" w:h="261" w:hRule="exact" w:wrap="auto" w:vAnchor="page" w:hAnchor="page" w:x="33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244.00</w:t>
      </w:r>
    </w:p>
    <w:p w:rsidR="000A1F9B" w:rsidRDefault="00B27F83">
      <w:pPr>
        <w:pStyle w:val="Normal04"/>
        <w:framePr w:w="550" w:h="261" w:hRule="exact" w:wrap="auto" w:vAnchor="page" w:hAnchor="page" w:x="39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291.10</w:t>
      </w:r>
    </w:p>
    <w:p w:rsidR="000A1F9B" w:rsidRDefault="00B27F83">
      <w:pPr>
        <w:pStyle w:val="Normal04"/>
        <w:framePr w:w="550" w:h="261" w:hRule="exact" w:wrap="auto" w:vAnchor="page" w:hAnchor="page" w:x="44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294.10</w:t>
      </w:r>
    </w:p>
    <w:p w:rsidR="000A1F9B" w:rsidRDefault="00B27F83">
      <w:pPr>
        <w:pStyle w:val="Normal04"/>
        <w:framePr w:w="550" w:h="261" w:hRule="exact" w:wrap="auto" w:vAnchor="page" w:hAnchor="page" w:x="50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318.60</w:t>
      </w:r>
    </w:p>
    <w:p w:rsidR="000A1F9B" w:rsidRDefault="00B27F83">
      <w:pPr>
        <w:pStyle w:val="Normal04"/>
        <w:framePr w:w="550" w:h="261" w:hRule="exact" w:wrap="auto" w:vAnchor="page" w:hAnchor="page" w:x="55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327.50</w:t>
      </w:r>
    </w:p>
    <w:p w:rsidR="000A1F9B" w:rsidRDefault="00B27F83">
      <w:pPr>
        <w:pStyle w:val="Normal04"/>
        <w:framePr w:w="550" w:h="261" w:hRule="exact" w:wrap="auto" w:vAnchor="page" w:hAnchor="page" w:x="61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352.30</w:t>
      </w:r>
    </w:p>
    <w:p w:rsidR="000A1F9B" w:rsidRDefault="00B27F83">
      <w:pPr>
        <w:pStyle w:val="Normal04"/>
        <w:framePr w:w="550" w:h="261" w:hRule="exact" w:wrap="auto" w:vAnchor="page" w:hAnchor="page" w:x="66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366.40</w:t>
      </w:r>
    </w:p>
    <w:p w:rsidR="000A1F9B" w:rsidRDefault="00B27F83">
      <w:pPr>
        <w:pStyle w:val="Normal04"/>
        <w:framePr w:w="550" w:h="261" w:hRule="exact" w:wrap="auto" w:vAnchor="page" w:hAnchor="page" w:x="72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389.70</w:t>
      </w:r>
    </w:p>
    <w:p w:rsidR="000A1F9B" w:rsidRDefault="00B27F83">
      <w:pPr>
        <w:pStyle w:val="Normal04"/>
        <w:framePr w:w="550" w:h="261" w:hRule="exact" w:wrap="auto" w:vAnchor="page" w:hAnchor="page" w:x="77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602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62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3M011</w:t>
      </w:r>
    </w:p>
    <w:p w:rsidR="000A1F9B" w:rsidRDefault="00B27F83">
      <w:pPr>
        <w:pStyle w:val="Normal04"/>
        <w:framePr w:w="550" w:h="261" w:hRule="exact" w:wrap="auto" w:vAnchor="page" w:hAnchor="page" w:x="28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200.20</w:t>
      </w:r>
    </w:p>
    <w:p w:rsidR="000A1F9B" w:rsidRDefault="00B27F83">
      <w:pPr>
        <w:pStyle w:val="Normal04"/>
        <w:framePr w:w="550" w:h="261" w:hRule="exact" w:wrap="auto" w:vAnchor="page" w:hAnchor="page" w:x="33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241.70</w:t>
      </w:r>
    </w:p>
    <w:p w:rsidR="000A1F9B" w:rsidRDefault="00B27F83">
      <w:pPr>
        <w:pStyle w:val="Normal04"/>
        <w:framePr w:w="550" w:h="261" w:hRule="exact" w:wrap="auto" w:vAnchor="page" w:hAnchor="page" w:x="39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271.30</w:t>
      </w:r>
    </w:p>
    <w:p w:rsidR="000A1F9B" w:rsidRDefault="00B27F83">
      <w:pPr>
        <w:pStyle w:val="Normal04"/>
        <w:framePr w:w="550" w:h="261" w:hRule="exact" w:wrap="auto" w:vAnchor="page" w:hAnchor="page" w:x="44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290.80</w:t>
      </w:r>
    </w:p>
    <w:p w:rsidR="000A1F9B" w:rsidRDefault="00B27F83">
      <w:pPr>
        <w:pStyle w:val="Normal04"/>
        <w:framePr w:w="550" w:h="261" w:hRule="exact" w:wrap="auto" w:vAnchor="page" w:hAnchor="page" w:x="50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309.90</w:t>
      </w:r>
    </w:p>
    <w:p w:rsidR="000A1F9B" w:rsidRDefault="00B27F83">
      <w:pPr>
        <w:pStyle w:val="Normal04"/>
        <w:framePr w:w="550" w:h="261" w:hRule="exact" w:wrap="auto" w:vAnchor="page" w:hAnchor="page" w:x="55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328.00</w:t>
      </w:r>
    </w:p>
    <w:p w:rsidR="000A1F9B" w:rsidRDefault="00B27F83">
      <w:pPr>
        <w:pStyle w:val="Normal04"/>
        <w:framePr w:w="550" w:h="261" w:hRule="exact" w:wrap="auto" w:vAnchor="page" w:hAnchor="page" w:x="61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345.20</w:t>
      </w:r>
    </w:p>
    <w:p w:rsidR="000A1F9B" w:rsidRDefault="00B27F83">
      <w:pPr>
        <w:pStyle w:val="Normal04"/>
        <w:framePr w:w="550" w:h="261" w:hRule="exact" w:wrap="auto" w:vAnchor="page" w:hAnchor="page" w:x="66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356.40</w:t>
      </w:r>
    </w:p>
    <w:p w:rsidR="000A1F9B" w:rsidRDefault="00B27F83">
      <w:pPr>
        <w:pStyle w:val="Normal04"/>
        <w:framePr w:w="550" w:h="261" w:hRule="exact" w:wrap="auto" w:vAnchor="page" w:hAnchor="page" w:x="72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399.50</w:t>
      </w:r>
    </w:p>
    <w:p w:rsidR="000A1F9B" w:rsidRDefault="00B27F83">
      <w:pPr>
        <w:pStyle w:val="Normal04"/>
        <w:framePr w:w="550" w:h="261" w:hRule="exact" w:wrap="auto" w:vAnchor="page" w:hAnchor="page" w:x="77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418.40</w:t>
      </w:r>
    </w:p>
    <w:p w:rsidR="000A1F9B" w:rsidRDefault="00B27F83">
      <w:pPr>
        <w:pStyle w:val="Normal04"/>
        <w:framePr w:w="550" w:h="261" w:hRule="exact" w:wrap="auto" w:vAnchor="page" w:hAnchor="page" w:x="83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457.00</w:t>
      </w:r>
    </w:p>
    <w:p w:rsidR="000A1F9B" w:rsidRDefault="00B27F83">
      <w:pPr>
        <w:pStyle w:val="Normal04"/>
        <w:framePr w:w="550" w:h="261" w:hRule="exact" w:wrap="auto" w:vAnchor="page" w:hAnchor="page" w:x="887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484.80</w:t>
      </w:r>
    </w:p>
    <w:p w:rsidR="000A1F9B" w:rsidRDefault="00B27F83">
      <w:pPr>
        <w:pStyle w:val="Normal04"/>
        <w:framePr w:w="550" w:h="261" w:hRule="exact" w:wrap="auto" w:vAnchor="page" w:hAnchor="page" w:x="9425" w:y="627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501.30</w:t>
      </w:r>
    </w:p>
    <w:p w:rsidR="000A1F9B" w:rsidRDefault="00B27F83">
      <w:pPr>
        <w:pStyle w:val="Normal04"/>
        <w:framePr w:w="1024" w:h="261" w:hRule="exact" w:wrap="auto" w:vAnchor="page" w:hAnchor="page" w:x="1801" w:y="65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3M012</w:t>
      </w:r>
    </w:p>
    <w:p w:rsidR="000A1F9B" w:rsidRDefault="00B27F83">
      <w:pPr>
        <w:pStyle w:val="Normal04"/>
        <w:framePr w:w="550" w:h="261" w:hRule="exact" w:wrap="auto" w:vAnchor="page" w:hAnchor="page" w:x="28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207.00</w:t>
      </w:r>
    </w:p>
    <w:p w:rsidR="000A1F9B" w:rsidRDefault="00B27F83">
      <w:pPr>
        <w:pStyle w:val="Normal04"/>
        <w:framePr w:w="550" w:h="261" w:hRule="exact" w:wrap="auto" w:vAnchor="page" w:hAnchor="page" w:x="33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251.70</w:t>
      </w:r>
    </w:p>
    <w:p w:rsidR="000A1F9B" w:rsidRDefault="00B27F83">
      <w:pPr>
        <w:pStyle w:val="Normal04"/>
        <w:framePr w:w="550" w:h="261" w:hRule="exact" w:wrap="auto" w:vAnchor="page" w:hAnchor="page" w:x="39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289.90</w:t>
      </w:r>
    </w:p>
    <w:p w:rsidR="000A1F9B" w:rsidRDefault="00B27F83">
      <w:pPr>
        <w:pStyle w:val="Normal04"/>
        <w:framePr w:w="550" w:h="261" w:hRule="exact" w:wrap="auto" w:vAnchor="page" w:hAnchor="page" w:x="44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313.10</w:t>
      </w:r>
    </w:p>
    <w:p w:rsidR="000A1F9B" w:rsidRDefault="00B27F83">
      <w:pPr>
        <w:pStyle w:val="Normal04"/>
        <w:framePr w:w="550" w:h="261" w:hRule="exact" w:wrap="auto" w:vAnchor="page" w:hAnchor="page" w:x="50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351.50</w:t>
      </w:r>
    </w:p>
    <w:p w:rsidR="000A1F9B" w:rsidRDefault="00B27F83">
      <w:pPr>
        <w:pStyle w:val="Normal04"/>
        <w:framePr w:w="550" w:h="261" w:hRule="exact" w:wrap="auto" w:vAnchor="page" w:hAnchor="page" w:x="55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375.50</w:t>
      </w:r>
    </w:p>
    <w:p w:rsidR="000A1F9B" w:rsidRDefault="00B27F83">
      <w:pPr>
        <w:pStyle w:val="Normal04"/>
        <w:framePr w:w="550" w:h="261" w:hRule="exact" w:wrap="auto" w:vAnchor="page" w:hAnchor="page" w:x="61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407.90</w:t>
      </w:r>
    </w:p>
    <w:p w:rsidR="000A1F9B" w:rsidRDefault="00B27F83">
      <w:pPr>
        <w:pStyle w:val="Normal04"/>
        <w:framePr w:w="550" w:h="261" w:hRule="exact" w:wrap="auto" w:vAnchor="page" w:hAnchor="page" w:x="66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427.80</w:t>
      </w:r>
    </w:p>
    <w:p w:rsidR="000A1F9B" w:rsidRDefault="00B27F83">
      <w:pPr>
        <w:pStyle w:val="Normal04"/>
        <w:framePr w:w="550" w:h="261" w:hRule="exact" w:wrap="auto" w:vAnchor="page" w:hAnchor="page" w:x="72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452.70</w:t>
      </w:r>
    </w:p>
    <w:p w:rsidR="000A1F9B" w:rsidRDefault="00B27F83">
      <w:pPr>
        <w:pStyle w:val="Normal04"/>
        <w:framePr w:w="550" w:h="261" w:hRule="exact" w:wrap="auto" w:vAnchor="page" w:hAnchor="page" w:x="77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487.20</w:t>
      </w:r>
    </w:p>
    <w:p w:rsidR="000A1F9B" w:rsidRDefault="00B27F83">
      <w:pPr>
        <w:pStyle w:val="Normal04"/>
        <w:framePr w:w="550" w:h="261" w:hRule="exact" w:wrap="auto" w:vAnchor="page" w:hAnchor="page" w:x="83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524.60</w:t>
      </w:r>
    </w:p>
    <w:p w:rsidR="000A1F9B" w:rsidRDefault="00B27F83">
      <w:pPr>
        <w:pStyle w:val="Normal04"/>
        <w:framePr w:w="550" w:h="261" w:hRule="exact" w:wrap="auto" w:vAnchor="page" w:hAnchor="page" w:x="887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562.50</w:t>
      </w:r>
    </w:p>
    <w:p w:rsidR="000A1F9B" w:rsidRDefault="00B27F83">
      <w:pPr>
        <w:pStyle w:val="Normal04"/>
        <w:framePr w:w="550" w:h="261" w:hRule="exact" w:wrap="auto" w:vAnchor="page" w:hAnchor="page" w:x="9425" w:y="652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585.30</w:t>
      </w:r>
    </w:p>
    <w:p w:rsidR="000A1F9B" w:rsidRDefault="00B27F83">
      <w:pPr>
        <w:pStyle w:val="Normal04"/>
        <w:framePr w:w="1024" w:h="261" w:hRule="exact" w:wrap="auto" w:vAnchor="page" w:hAnchor="page" w:x="1801" w:y="67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3M013</w:t>
      </w:r>
    </w:p>
    <w:p w:rsidR="000A1F9B" w:rsidRDefault="00B27F83">
      <w:pPr>
        <w:pStyle w:val="Normal04"/>
        <w:framePr w:w="550" w:h="261" w:hRule="exact" w:wrap="auto" w:vAnchor="page" w:hAnchor="page" w:x="28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195.60</w:t>
      </w:r>
    </w:p>
    <w:p w:rsidR="000A1F9B" w:rsidRDefault="00B27F83">
      <w:pPr>
        <w:pStyle w:val="Normal04"/>
        <w:framePr w:w="550" w:h="261" w:hRule="exact" w:wrap="auto" w:vAnchor="page" w:hAnchor="page" w:x="33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235.00</w:t>
      </w:r>
    </w:p>
    <w:p w:rsidR="000A1F9B" w:rsidRDefault="00B27F83">
      <w:pPr>
        <w:pStyle w:val="Normal04"/>
        <w:framePr w:w="550" w:h="261" w:hRule="exact" w:wrap="auto" w:vAnchor="page" w:hAnchor="page" w:x="39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270.90</w:t>
      </w:r>
    </w:p>
    <w:p w:rsidR="000A1F9B" w:rsidRDefault="00B27F83">
      <w:pPr>
        <w:pStyle w:val="Normal04"/>
        <w:framePr w:w="550" w:h="261" w:hRule="exact" w:wrap="auto" w:vAnchor="page" w:hAnchor="page" w:x="44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302.50</w:t>
      </w:r>
    </w:p>
    <w:p w:rsidR="000A1F9B" w:rsidRDefault="00B27F83">
      <w:pPr>
        <w:pStyle w:val="Normal04"/>
        <w:framePr w:w="550" w:h="261" w:hRule="exact" w:wrap="auto" w:vAnchor="page" w:hAnchor="page" w:x="50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328.60</w:t>
      </w:r>
    </w:p>
    <w:p w:rsidR="000A1F9B" w:rsidRDefault="00B27F83">
      <w:pPr>
        <w:pStyle w:val="Normal04"/>
        <w:framePr w:w="550" w:h="261" w:hRule="exact" w:wrap="auto" w:vAnchor="page" w:hAnchor="page" w:x="55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346.40</w:t>
      </w:r>
    </w:p>
    <w:p w:rsidR="000A1F9B" w:rsidRDefault="00B27F83">
      <w:pPr>
        <w:pStyle w:val="Normal04"/>
        <w:framePr w:w="550" w:h="261" w:hRule="exact" w:wrap="auto" w:vAnchor="page" w:hAnchor="page" w:x="61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362.90</w:t>
      </w:r>
    </w:p>
    <w:p w:rsidR="000A1F9B" w:rsidRDefault="00B27F83">
      <w:pPr>
        <w:pStyle w:val="Normal04"/>
        <w:framePr w:w="550" w:h="261" w:hRule="exact" w:wrap="auto" w:vAnchor="page" w:hAnchor="page" w:x="66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373.60</w:t>
      </w:r>
    </w:p>
    <w:p w:rsidR="000A1F9B" w:rsidRDefault="00B27F83">
      <w:pPr>
        <w:pStyle w:val="Normal04"/>
        <w:framePr w:w="550" w:h="261" w:hRule="exact" w:wrap="auto" w:vAnchor="page" w:hAnchor="page" w:x="72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382.00</w:t>
      </w:r>
    </w:p>
    <w:p w:rsidR="000A1F9B" w:rsidRDefault="00B27F83">
      <w:pPr>
        <w:pStyle w:val="Normal04"/>
        <w:framePr w:w="550" w:h="261" w:hRule="exact" w:wrap="auto" w:vAnchor="page" w:hAnchor="page" w:x="77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425.80</w:t>
      </w:r>
    </w:p>
    <w:p w:rsidR="000A1F9B" w:rsidRDefault="00B27F83">
      <w:pPr>
        <w:pStyle w:val="Normal04"/>
        <w:framePr w:w="550" w:h="261" w:hRule="exact" w:wrap="auto" w:vAnchor="page" w:hAnchor="page" w:x="83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446.50</w:t>
      </w:r>
    </w:p>
    <w:p w:rsidR="000A1F9B" w:rsidRDefault="00B27F83">
      <w:pPr>
        <w:pStyle w:val="Normal04"/>
        <w:framePr w:w="550" w:h="261" w:hRule="exact" w:wrap="auto" w:vAnchor="page" w:hAnchor="page" w:x="887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474.60</w:t>
      </w:r>
    </w:p>
    <w:p w:rsidR="000A1F9B" w:rsidRDefault="00B27F83">
      <w:pPr>
        <w:pStyle w:val="Normal04"/>
        <w:framePr w:w="550" w:h="261" w:hRule="exact" w:wrap="auto" w:vAnchor="page" w:hAnchor="page" w:x="9425" w:y="67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483.60</w:t>
      </w:r>
    </w:p>
    <w:p w:rsidR="000A1F9B" w:rsidRDefault="00B27F83">
      <w:pPr>
        <w:pStyle w:val="Normal04"/>
        <w:framePr w:w="1024" w:h="261" w:hRule="exact" w:wrap="auto" w:vAnchor="page" w:hAnchor="page" w:x="1801" w:y="70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3M014</w:t>
      </w:r>
    </w:p>
    <w:p w:rsidR="000A1F9B" w:rsidRDefault="00B27F83">
      <w:pPr>
        <w:pStyle w:val="Normal04"/>
        <w:framePr w:w="550" w:h="261" w:hRule="exact" w:wrap="auto" w:vAnchor="page" w:hAnchor="page" w:x="28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202.30</w:t>
      </w:r>
    </w:p>
    <w:p w:rsidR="000A1F9B" w:rsidRDefault="00B27F83">
      <w:pPr>
        <w:pStyle w:val="Normal04"/>
        <w:framePr w:w="550" w:h="261" w:hRule="exact" w:wrap="auto" w:vAnchor="page" w:hAnchor="page" w:x="33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234.20</w:t>
      </w:r>
    </w:p>
    <w:p w:rsidR="000A1F9B" w:rsidRDefault="00B27F83">
      <w:pPr>
        <w:pStyle w:val="Normal04"/>
        <w:framePr w:w="550" w:h="261" w:hRule="exact" w:wrap="auto" w:vAnchor="page" w:hAnchor="page" w:x="39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251.70</w:t>
      </w:r>
    </w:p>
    <w:p w:rsidR="000A1F9B" w:rsidRDefault="00B27F83">
      <w:pPr>
        <w:pStyle w:val="Normal04"/>
        <w:framePr w:w="550" w:h="261" w:hRule="exact" w:wrap="auto" w:vAnchor="page" w:hAnchor="page" w:x="44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267.40</w:t>
      </w:r>
    </w:p>
    <w:p w:rsidR="000A1F9B" w:rsidRDefault="00B27F83">
      <w:pPr>
        <w:pStyle w:val="Normal04"/>
        <w:framePr w:w="550" w:h="261" w:hRule="exact" w:wrap="auto" w:vAnchor="page" w:hAnchor="page" w:x="50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281.30</w:t>
      </w:r>
    </w:p>
    <w:p w:rsidR="000A1F9B" w:rsidRDefault="00B27F83">
      <w:pPr>
        <w:pStyle w:val="Normal04"/>
        <w:framePr w:w="550" w:h="261" w:hRule="exact" w:wrap="auto" w:vAnchor="page" w:hAnchor="page" w:x="55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298.50</w:t>
      </w:r>
    </w:p>
    <w:p w:rsidR="000A1F9B" w:rsidRDefault="00B27F83">
      <w:pPr>
        <w:pStyle w:val="Normal04"/>
        <w:framePr w:w="550" w:h="261" w:hRule="exact" w:wrap="auto" w:vAnchor="page" w:hAnchor="page" w:x="61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305.40</w:t>
      </w:r>
    </w:p>
    <w:p w:rsidR="000A1F9B" w:rsidRDefault="00B27F83">
      <w:pPr>
        <w:pStyle w:val="Normal04"/>
        <w:framePr w:w="550" w:h="261" w:hRule="exact" w:wrap="auto" w:vAnchor="page" w:hAnchor="page" w:x="66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328.50</w:t>
      </w:r>
    </w:p>
    <w:p w:rsidR="000A1F9B" w:rsidRDefault="00B27F83">
      <w:pPr>
        <w:pStyle w:val="Normal04"/>
        <w:framePr w:w="550" w:h="261" w:hRule="exact" w:wrap="auto" w:vAnchor="page" w:hAnchor="page" w:x="72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353.70</w:t>
      </w:r>
    </w:p>
    <w:p w:rsidR="000A1F9B" w:rsidRDefault="00B27F83">
      <w:pPr>
        <w:pStyle w:val="Normal04"/>
        <w:framePr w:w="550" w:h="261" w:hRule="exact" w:wrap="auto" w:vAnchor="page" w:hAnchor="page" w:x="77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350.90</w:t>
      </w:r>
    </w:p>
    <w:p w:rsidR="000A1F9B" w:rsidRDefault="00B27F83">
      <w:pPr>
        <w:pStyle w:val="Normal04"/>
        <w:framePr w:w="550" w:h="261" w:hRule="exact" w:wrap="auto" w:vAnchor="page" w:hAnchor="page" w:x="83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373.70</w:t>
      </w:r>
    </w:p>
    <w:p w:rsidR="000A1F9B" w:rsidRDefault="00B27F83">
      <w:pPr>
        <w:pStyle w:val="Normal04"/>
        <w:framePr w:w="550" w:h="261" w:hRule="exact" w:wrap="auto" w:vAnchor="page" w:hAnchor="page" w:x="887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399.10</w:t>
      </w:r>
    </w:p>
    <w:p w:rsidR="000A1F9B" w:rsidRDefault="00B27F83">
      <w:pPr>
        <w:pStyle w:val="Normal04"/>
        <w:framePr w:w="550" w:h="261" w:hRule="exact" w:wrap="auto" w:vAnchor="page" w:hAnchor="page" w:x="9425" w:y="70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408.00</w:t>
      </w:r>
    </w:p>
    <w:p w:rsidR="000A1F9B" w:rsidRDefault="00B27F83">
      <w:pPr>
        <w:pStyle w:val="Normal04"/>
        <w:framePr w:w="1024" w:h="261" w:hRule="exact" w:wrap="auto" w:vAnchor="page" w:hAnchor="page" w:x="1801" w:y="72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3M015</w:t>
      </w:r>
    </w:p>
    <w:p w:rsidR="000A1F9B" w:rsidRDefault="00B27F83">
      <w:pPr>
        <w:pStyle w:val="Normal04"/>
        <w:framePr w:w="550" w:h="261" w:hRule="exact" w:wrap="auto" w:vAnchor="page" w:hAnchor="page" w:x="28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191.30</w:t>
      </w:r>
    </w:p>
    <w:p w:rsidR="000A1F9B" w:rsidRDefault="00B27F83">
      <w:pPr>
        <w:pStyle w:val="Normal04"/>
        <w:framePr w:w="550" w:h="261" w:hRule="exact" w:wrap="auto" w:vAnchor="page" w:hAnchor="page" w:x="33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226.50</w:t>
      </w:r>
    </w:p>
    <w:p w:rsidR="000A1F9B" w:rsidRDefault="00B27F83">
      <w:pPr>
        <w:pStyle w:val="Normal04"/>
        <w:framePr w:w="550" w:h="261" w:hRule="exact" w:wrap="auto" w:vAnchor="page" w:hAnchor="page" w:x="39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257.80</w:t>
      </w:r>
    </w:p>
    <w:p w:rsidR="000A1F9B" w:rsidRDefault="00B27F83">
      <w:pPr>
        <w:pStyle w:val="Normal04"/>
        <w:framePr w:w="550" w:h="261" w:hRule="exact" w:wrap="auto" w:vAnchor="page" w:hAnchor="page" w:x="44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276.30</w:t>
      </w:r>
    </w:p>
    <w:p w:rsidR="000A1F9B" w:rsidRDefault="00B27F83">
      <w:pPr>
        <w:pStyle w:val="Normal04"/>
        <w:framePr w:w="550" w:h="261" w:hRule="exact" w:wrap="auto" w:vAnchor="page" w:hAnchor="page" w:x="50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295.10</w:t>
      </w:r>
    </w:p>
    <w:p w:rsidR="000A1F9B" w:rsidRDefault="00B27F83">
      <w:pPr>
        <w:pStyle w:val="Normal04"/>
        <w:framePr w:w="550" w:h="261" w:hRule="exact" w:wrap="auto" w:vAnchor="page" w:hAnchor="page" w:x="55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305.80</w:t>
      </w:r>
    </w:p>
    <w:p w:rsidR="000A1F9B" w:rsidRDefault="00B27F83">
      <w:pPr>
        <w:pStyle w:val="Normal04"/>
        <w:framePr w:w="550" w:h="261" w:hRule="exact" w:wrap="auto" w:vAnchor="page" w:hAnchor="page" w:x="61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326.80</w:t>
      </w:r>
    </w:p>
    <w:p w:rsidR="000A1F9B" w:rsidRDefault="00B27F83">
      <w:pPr>
        <w:pStyle w:val="Normal04"/>
        <w:framePr w:w="550" w:h="261" w:hRule="exact" w:wrap="auto" w:vAnchor="page" w:hAnchor="page" w:x="66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334.70</w:t>
      </w:r>
    </w:p>
    <w:p w:rsidR="000A1F9B" w:rsidRDefault="00B27F83">
      <w:pPr>
        <w:pStyle w:val="Normal04"/>
        <w:framePr w:w="550" w:h="261" w:hRule="exact" w:wrap="auto" w:vAnchor="page" w:hAnchor="page" w:x="72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359.30</w:t>
      </w:r>
    </w:p>
    <w:p w:rsidR="000A1F9B" w:rsidRDefault="00B27F83">
      <w:pPr>
        <w:pStyle w:val="Normal04"/>
        <w:framePr w:w="550" w:h="261" w:hRule="exact" w:wrap="auto" w:vAnchor="page" w:hAnchor="page" w:x="77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382.50</w:t>
      </w:r>
    </w:p>
    <w:p w:rsidR="000A1F9B" w:rsidRDefault="00B27F83">
      <w:pPr>
        <w:pStyle w:val="Normal04"/>
        <w:framePr w:w="550" w:h="261" w:hRule="exact" w:wrap="auto" w:vAnchor="page" w:hAnchor="page" w:x="83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405.80</w:t>
      </w:r>
    </w:p>
    <w:p w:rsidR="000A1F9B" w:rsidRDefault="00B27F83">
      <w:pPr>
        <w:pStyle w:val="Normal04"/>
        <w:framePr w:w="550" w:h="261" w:hRule="exact" w:wrap="auto" w:vAnchor="page" w:hAnchor="page" w:x="887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429.70</w:t>
      </w:r>
    </w:p>
    <w:p w:rsidR="000A1F9B" w:rsidRDefault="00B27F83">
      <w:pPr>
        <w:pStyle w:val="Normal04"/>
        <w:framePr w:w="550" w:h="261" w:hRule="exact" w:wrap="auto" w:vAnchor="page" w:hAnchor="page" w:x="9425" w:y="72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442.80</w:t>
      </w:r>
    </w:p>
    <w:p w:rsidR="000A1F9B" w:rsidRDefault="00B27F83">
      <w:pPr>
        <w:pStyle w:val="Normal04"/>
        <w:framePr w:w="1024" w:h="261" w:hRule="exact" w:wrap="auto" w:vAnchor="page" w:hAnchor="page" w:x="1801" w:y="75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3M016</w:t>
      </w:r>
    </w:p>
    <w:p w:rsidR="000A1F9B" w:rsidRDefault="00B27F83">
      <w:pPr>
        <w:pStyle w:val="Normal04"/>
        <w:framePr w:w="550" w:h="261" w:hRule="exact" w:wrap="auto" w:vAnchor="page" w:hAnchor="page" w:x="28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205.00</w:t>
      </w:r>
    </w:p>
    <w:p w:rsidR="000A1F9B" w:rsidRDefault="00B27F83">
      <w:pPr>
        <w:pStyle w:val="Normal04"/>
        <w:framePr w:w="550" w:h="261" w:hRule="exact" w:wrap="auto" w:vAnchor="page" w:hAnchor="page" w:x="33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249.70</w:t>
      </w:r>
    </w:p>
    <w:p w:rsidR="000A1F9B" w:rsidRDefault="00B27F83">
      <w:pPr>
        <w:pStyle w:val="Normal04"/>
        <w:framePr w:w="550" w:h="261" w:hRule="exact" w:wrap="auto" w:vAnchor="page" w:hAnchor="page" w:x="39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281.00</w:t>
      </w:r>
    </w:p>
    <w:p w:rsidR="000A1F9B" w:rsidRDefault="00B27F83">
      <w:pPr>
        <w:pStyle w:val="Normal04"/>
        <w:framePr w:w="550" w:h="261" w:hRule="exact" w:wrap="auto" w:vAnchor="page" w:hAnchor="page" w:x="44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311.80</w:t>
      </w:r>
    </w:p>
    <w:p w:rsidR="000A1F9B" w:rsidRDefault="00B27F83">
      <w:pPr>
        <w:pStyle w:val="Normal04"/>
        <w:framePr w:w="550" w:h="261" w:hRule="exact" w:wrap="auto" w:vAnchor="page" w:hAnchor="page" w:x="50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322.80</w:t>
      </w:r>
    </w:p>
    <w:p w:rsidR="000A1F9B" w:rsidRDefault="00B27F83">
      <w:pPr>
        <w:pStyle w:val="Normal04"/>
        <w:framePr w:w="550" w:h="261" w:hRule="exact" w:wrap="auto" w:vAnchor="page" w:hAnchor="page" w:x="55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334.90</w:t>
      </w:r>
    </w:p>
    <w:p w:rsidR="000A1F9B" w:rsidRDefault="00B27F83">
      <w:pPr>
        <w:pStyle w:val="Normal04"/>
        <w:framePr w:w="550" w:h="261" w:hRule="exact" w:wrap="auto" w:vAnchor="page" w:hAnchor="page" w:x="61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346.80</w:t>
      </w:r>
    </w:p>
    <w:p w:rsidR="000A1F9B" w:rsidRDefault="00B27F83">
      <w:pPr>
        <w:pStyle w:val="Normal04"/>
        <w:framePr w:w="550" w:h="261" w:hRule="exact" w:wrap="auto" w:vAnchor="page" w:hAnchor="page" w:x="66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356.40</w:t>
      </w:r>
    </w:p>
    <w:p w:rsidR="000A1F9B" w:rsidRDefault="00B27F83">
      <w:pPr>
        <w:pStyle w:val="Normal04"/>
        <w:framePr w:w="550" w:h="261" w:hRule="exact" w:wrap="auto" w:vAnchor="page" w:hAnchor="page" w:x="72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368.40</w:t>
      </w:r>
    </w:p>
    <w:p w:rsidR="000A1F9B" w:rsidRDefault="00B27F83">
      <w:pPr>
        <w:pStyle w:val="Normal04"/>
        <w:framePr w:w="550" w:h="261" w:hRule="exact" w:wrap="auto" w:vAnchor="page" w:hAnchor="page" w:x="77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75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777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3M017</w:t>
      </w:r>
    </w:p>
    <w:p w:rsidR="000A1F9B" w:rsidRDefault="00B27F83">
      <w:pPr>
        <w:pStyle w:val="Normal04"/>
        <w:framePr w:w="550" w:h="261" w:hRule="exact" w:wrap="auto" w:vAnchor="page" w:hAnchor="page" w:x="28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205.40</w:t>
      </w:r>
    </w:p>
    <w:p w:rsidR="000A1F9B" w:rsidRDefault="00B27F83">
      <w:pPr>
        <w:pStyle w:val="Normal04"/>
        <w:framePr w:w="550" w:h="261" w:hRule="exact" w:wrap="auto" w:vAnchor="page" w:hAnchor="page" w:x="33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252.10</w:t>
      </w:r>
    </w:p>
    <w:p w:rsidR="000A1F9B" w:rsidRDefault="00B27F83">
      <w:pPr>
        <w:pStyle w:val="Normal04"/>
        <w:framePr w:w="550" w:h="261" w:hRule="exact" w:wrap="auto" w:vAnchor="page" w:hAnchor="page" w:x="39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287.90</w:t>
      </w:r>
    </w:p>
    <w:p w:rsidR="000A1F9B" w:rsidRDefault="00B27F83">
      <w:pPr>
        <w:pStyle w:val="Normal04"/>
        <w:framePr w:w="550" w:h="261" w:hRule="exact" w:wrap="auto" w:vAnchor="page" w:hAnchor="page" w:x="44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322.70</w:t>
      </w:r>
    </w:p>
    <w:p w:rsidR="000A1F9B" w:rsidRDefault="00B27F83">
      <w:pPr>
        <w:pStyle w:val="Normal04"/>
        <w:framePr w:w="550" w:h="261" w:hRule="exact" w:wrap="auto" w:vAnchor="page" w:hAnchor="page" w:x="50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348.50</w:t>
      </w:r>
    </w:p>
    <w:p w:rsidR="000A1F9B" w:rsidRDefault="00B27F83">
      <w:pPr>
        <w:pStyle w:val="Normal04"/>
        <w:framePr w:w="550" w:h="261" w:hRule="exact" w:wrap="auto" w:vAnchor="page" w:hAnchor="page" w:x="55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362.80</w:t>
      </w:r>
    </w:p>
    <w:p w:rsidR="000A1F9B" w:rsidRDefault="00B27F83">
      <w:pPr>
        <w:pStyle w:val="Normal04"/>
        <w:framePr w:w="550" w:h="261" w:hRule="exact" w:wrap="auto" w:vAnchor="page" w:hAnchor="page" w:x="61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379.10</w:t>
      </w:r>
    </w:p>
    <w:p w:rsidR="000A1F9B" w:rsidRDefault="00B27F83">
      <w:pPr>
        <w:pStyle w:val="Normal04"/>
        <w:framePr w:w="550" w:h="261" w:hRule="exact" w:wrap="auto" w:vAnchor="page" w:hAnchor="page" w:x="66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393.90</w:t>
      </w:r>
    </w:p>
    <w:p w:rsidR="000A1F9B" w:rsidRDefault="00B27F83">
      <w:pPr>
        <w:pStyle w:val="Normal04"/>
        <w:framePr w:w="550" w:h="261" w:hRule="exact" w:wrap="auto" w:vAnchor="page" w:hAnchor="page" w:x="72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417.60</w:t>
      </w:r>
    </w:p>
    <w:p w:rsidR="000A1F9B" w:rsidRDefault="00B27F83">
      <w:pPr>
        <w:pStyle w:val="Normal04"/>
        <w:framePr w:w="550" w:h="261" w:hRule="exact" w:wrap="auto" w:vAnchor="page" w:hAnchor="page" w:x="77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77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8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3M018</w:t>
      </w:r>
    </w:p>
    <w:p w:rsidR="000A1F9B" w:rsidRDefault="00B27F83">
      <w:pPr>
        <w:pStyle w:val="Normal04"/>
        <w:framePr w:w="550" w:h="261" w:hRule="exact" w:wrap="auto" w:vAnchor="page" w:hAnchor="page" w:x="28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200.60</w:t>
      </w:r>
    </w:p>
    <w:p w:rsidR="000A1F9B" w:rsidRDefault="00B27F83">
      <w:pPr>
        <w:pStyle w:val="Normal04"/>
        <w:framePr w:w="550" w:h="261" w:hRule="exact" w:wrap="auto" w:vAnchor="page" w:hAnchor="page" w:x="33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243.30</w:t>
      </w:r>
    </w:p>
    <w:p w:rsidR="000A1F9B" w:rsidRDefault="00B27F83">
      <w:pPr>
        <w:pStyle w:val="Normal04"/>
        <w:framePr w:w="550" w:h="261" w:hRule="exact" w:wrap="auto" w:vAnchor="page" w:hAnchor="page" w:x="39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275.90</w:t>
      </w:r>
    </w:p>
    <w:p w:rsidR="000A1F9B" w:rsidRDefault="00B27F83">
      <w:pPr>
        <w:pStyle w:val="Normal04"/>
        <w:framePr w:w="550" w:h="261" w:hRule="exact" w:wrap="auto" w:vAnchor="page" w:hAnchor="page" w:x="44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301.70</w:t>
      </w:r>
    </w:p>
    <w:p w:rsidR="000A1F9B" w:rsidRDefault="00B27F83">
      <w:pPr>
        <w:pStyle w:val="Normal04"/>
        <w:framePr w:w="550" w:h="261" w:hRule="exact" w:wrap="auto" w:vAnchor="page" w:hAnchor="page" w:x="50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328.30</w:t>
      </w:r>
    </w:p>
    <w:p w:rsidR="000A1F9B" w:rsidRDefault="00B27F83">
      <w:pPr>
        <w:pStyle w:val="Normal04"/>
        <w:framePr w:w="550" w:h="261" w:hRule="exact" w:wrap="auto" w:vAnchor="page" w:hAnchor="page" w:x="55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350.80</w:t>
      </w:r>
    </w:p>
    <w:p w:rsidR="000A1F9B" w:rsidRDefault="00B27F83">
      <w:pPr>
        <w:pStyle w:val="Normal04"/>
        <w:framePr w:w="550" w:h="261" w:hRule="exact" w:wrap="auto" w:vAnchor="page" w:hAnchor="page" w:x="61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371.90</w:t>
      </w:r>
    </w:p>
    <w:p w:rsidR="000A1F9B" w:rsidRDefault="00B27F83">
      <w:pPr>
        <w:pStyle w:val="Normal04"/>
        <w:framePr w:w="550" w:h="261" w:hRule="exact" w:wrap="auto" w:vAnchor="page" w:hAnchor="page" w:x="66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379.80</w:t>
      </w:r>
    </w:p>
    <w:p w:rsidR="000A1F9B" w:rsidRDefault="00B27F83">
      <w:pPr>
        <w:pStyle w:val="Normal04"/>
        <w:framePr w:w="550" w:h="261" w:hRule="exact" w:wrap="auto" w:vAnchor="page" w:hAnchor="page" w:x="72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406.30</w:t>
      </w:r>
    </w:p>
    <w:p w:rsidR="000A1F9B" w:rsidRDefault="00B27F83">
      <w:pPr>
        <w:pStyle w:val="Normal04"/>
        <w:framePr w:w="550" w:h="261" w:hRule="exact" w:wrap="auto" w:vAnchor="page" w:hAnchor="page" w:x="77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80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82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3M019</w:t>
      </w:r>
    </w:p>
    <w:p w:rsidR="000A1F9B" w:rsidRDefault="00B27F83">
      <w:pPr>
        <w:pStyle w:val="Normal04"/>
        <w:framePr w:w="550" w:h="261" w:hRule="exact" w:wrap="auto" w:vAnchor="page" w:hAnchor="page" w:x="28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201.80</w:t>
      </w:r>
    </w:p>
    <w:p w:rsidR="000A1F9B" w:rsidRDefault="00B27F83">
      <w:pPr>
        <w:pStyle w:val="Normal04"/>
        <w:framePr w:w="550" w:h="261" w:hRule="exact" w:wrap="auto" w:vAnchor="page" w:hAnchor="page" w:x="33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234.40</w:t>
      </w:r>
    </w:p>
    <w:p w:rsidR="000A1F9B" w:rsidRDefault="00B27F83">
      <w:pPr>
        <w:pStyle w:val="Normal04"/>
        <w:framePr w:w="550" w:h="261" w:hRule="exact" w:wrap="auto" w:vAnchor="page" w:hAnchor="page" w:x="39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260.60</w:t>
      </w:r>
    </w:p>
    <w:p w:rsidR="000A1F9B" w:rsidRDefault="00B27F83">
      <w:pPr>
        <w:pStyle w:val="Normal04"/>
        <w:framePr w:w="550" w:h="261" w:hRule="exact" w:wrap="auto" w:vAnchor="page" w:hAnchor="page" w:x="44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280.10</w:t>
      </w:r>
    </w:p>
    <w:p w:rsidR="000A1F9B" w:rsidRDefault="00B27F83">
      <w:pPr>
        <w:pStyle w:val="Normal04"/>
        <w:framePr w:w="550" w:h="261" w:hRule="exact" w:wrap="auto" w:vAnchor="page" w:hAnchor="page" w:x="50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299.00</w:t>
      </w:r>
    </w:p>
    <w:p w:rsidR="000A1F9B" w:rsidRDefault="00B27F83">
      <w:pPr>
        <w:pStyle w:val="Normal04"/>
        <w:framePr w:w="550" w:h="261" w:hRule="exact" w:wrap="auto" w:vAnchor="page" w:hAnchor="page" w:x="55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317.00</w:t>
      </w:r>
    </w:p>
    <w:p w:rsidR="000A1F9B" w:rsidRDefault="00B27F83">
      <w:pPr>
        <w:pStyle w:val="Normal04"/>
        <w:framePr w:w="550" w:h="261" w:hRule="exact" w:wrap="auto" w:vAnchor="page" w:hAnchor="page" w:x="61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336.60</w:t>
      </w:r>
    </w:p>
    <w:p w:rsidR="000A1F9B" w:rsidRDefault="00B27F83">
      <w:pPr>
        <w:pStyle w:val="Normal04"/>
        <w:framePr w:w="550" w:h="261" w:hRule="exact" w:wrap="auto" w:vAnchor="page" w:hAnchor="page" w:x="66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346.40</w:t>
      </w:r>
    </w:p>
    <w:p w:rsidR="000A1F9B" w:rsidRDefault="00B27F83">
      <w:pPr>
        <w:pStyle w:val="Normal04"/>
        <w:framePr w:w="550" w:h="261" w:hRule="exact" w:wrap="auto" w:vAnchor="page" w:hAnchor="page" w:x="72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360.10</w:t>
      </w:r>
    </w:p>
    <w:p w:rsidR="000A1F9B" w:rsidRDefault="00B27F83">
      <w:pPr>
        <w:pStyle w:val="Normal04"/>
        <w:framePr w:w="550" w:h="261" w:hRule="exact" w:wrap="auto" w:vAnchor="page" w:hAnchor="page" w:x="77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82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853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3M020</w:t>
      </w:r>
    </w:p>
    <w:p w:rsidR="000A1F9B" w:rsidRDefault="00B27F83">
      <w:pPr>
        <w:pStyle w:val="Normal04"/>
        <w:framePr w:w="550" w:h="261" w:hRule="exact" w:wrap="auto" w:vAnchor="page" w:hAnchor="page" w:x="28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202.10</w:t>
      </w:r>
    </w:p>
    <w:p w:rsidR="000A1F9B" w:rsidRDefault="00B27F83">
      <w:pPr>
        <w:pStyle w:val="Normal04"/>
        <w:framePr w:w="550" w:h="261" w:hRule="exact" w:wrap="auto" w:vAnchor="page" w:hAnchor="page" w:x="33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251.90</w:t>
      </w:r>
    </w:p>
    <w:p w:rsidR="000A1F9B" w:rsidRDefault="00B27F83">
      <w:pPr>
        <w:pStyle w:val="Normal04"/>
        <w:framePr w:w="550" w:h="261" w:hRule="exact" w:wrap="auto" w:vAnchor="page" w:hAnchor="page" w:x="39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290.40</w:t>
      </w:r>
    </w:p>
    <w:p w:rsidR="000A1F9B" w:rsidRDefault="00B27F83">
      <w:pPr>
        <w:pStyle w:val="Normal04"/>
        <w:framePr w:w="550" w:h="261" w:hRule="exact" w:wrap="auto" w:vAnchor="page" w:hAnchor="page" w:x="44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319.00</w:t>
      </w:r>
    </w:p>
    <w:p w:rsidR="000A1F9B" w:rsidRDefault="00B27F83">
      <w:pPr>
        <w:pStyle w:val="Normal04"/>
        <w:framePr w:w="550" w:h="261" w:hRule="exact" w:wrap="auto" w:vAnchor="page" w:hAnchor="page" w:x="50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340.90</w:t>
      </w:r>
    </w:p>
    <w:p w:rsidR="000A1F9B" w:rsidRDefault="00B27F83">
      <w:pPr>
        <w:pStyle w:val="Normal04"/>
        <w:framePr w:w="550" w:h="261" w:hRule="exact" w:wrap="auto" w:vAnchor="page" w:hAnchor="page" w:x="55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356.40</w:t>
      </w:r>
    </w:p>
    <w:p w:rsidR="000A1F9B" w:rsidRDefault="00B27F83">
      <w:pPr>
        <w:pStyle w:val="Normal04"/>
        <w:framePr w:w="550" w:h="261" w:hRule="exact" w:wrap="auto" w:vAnchor="page" w:hAnchor="page" w:x="61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384.10</w:t>
      </w:r>
    </w:p>
    <w:p w:rsidR="000A1F9B" w:rsidRDefault="00B27F83">
      <w:pPr>
        <w:pStyle w:val="Normal04"/>
        <w:framePr w:w="550" w:h="261" w:hRule="exact" w:wrap="auto" w:vAnchor="page" w:hAnchor="page" w:x="66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398.50</w:t>
      </w:r>
    </w:p>
    <w:p w:rsidR="000A1F9B" w:rsidRDefault="00B27F83">
      <w:pPr>
        <w:pStyle w:val="Normal04"/>
        <w:framePr w:w="550" w:h="261" w:hRule="exact" w:wrap="auto" w:vAnchor="page" w:hAnchor="page" w:x="72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415.10</w:t>
      </w:r>
    </w:p>
    <w:p w:rsidR="000A1F9B" w:rsidRDefault="00B27F83">
      <w:pPr>
        <w:pStyle w:val="Normal04"/>
        <w:framePr w:w="550" w:h="261" w:hRule="exact" w:wrap="auto" w:vAnchor="page" w:hAnchor="page" w:x="77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853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87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3M021</w:t>
      </w:r>
    </w:p>
    <w:p w:rsidR="000A1F9B" w:rsidRDefault="00B27F83">
      <w:pPr>
        <w:pStyle w:val="Normal04"/>
        <w:framePr w:w="550" w:h="261" w:hRule="exact" w:wrap="auto" w:vAnchor="page" w:hAnchor="page" w:x="28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208.20</w:t>
      </w:r>
    </w:p>
    <w:p w:rsidR="000A1F9B" w:rsidRDefault="00B27F83">
      <w:pPr>
        <w:pStyle w:val="Normal04"/>
        <w:framePr w:w="550" w:h="261" w:hRule="exact" w:wrap="auto" w:vAnchor="page" w:hAnchor="page" w:x="33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244.50</w:t>
      </w:r>
    </w:p>
    <w:p w:rsidR="000A1F9B" w:rsidRDefault="00B27F83">
      <w:pPr>
        <w:pStyle w:val="Normal04"/>
        <w:framePr w:w="550" w:h="261" w:hRule="exact" w:wrap="auto" w:vAnchor="page" w:hAnchor="page" w:x="39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278.00</w:t>
      </w:r>
    </w:p>
    <w:p w:rsidR="000A1F9B" w:rsidRDefault="00B27F83">
      <w:pPr>
        <w:pStyle w:val="Normal04"/>
        <w:framePr w:w="550" w:h="261" w:hRule="exact" w:wrap="auto" w:vAnchor="page" w:hAnchor="page" w:x="44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301.40</w:t>
      </w:r>
    </w:p>
    <w:p w:rsidR="000A1F9B" w:rsidRDefault="00B27F83">
      <w:pPr>
        <w:pStyle w:val="Normal04"/>
        <w:framePr w:w="550" w:h="261" w:hRule="exact" w:wrap="auto" w:vAnchor="page" w:hAnchor="page" w:x="50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324.80</w:t>
      </w:r>
    </w:p>
    <w:p w:rsidR="000A1F9B" w:rsidRDefault="00B27F83">
      <w:pPr>
        <w:pStyle w:val="Normal04"/>
        <w:framePr w:w="550" w:h="261" w:hRule="exact" w:wrap="auto" w:vAnchor="page" w:hAnchor="page" w:x="55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340.00</w:t>
      </w:r>
    </w:p>
    <w:p w:rsidR="000A1F9B" w:rsidRDefault="00B27F83">
      <w:pPr>
        <w:pStyle w:val="Normal04"/>
        <w:framePr w:w="550" w:h="261" w:hRule="exact" w:wrap="auto" w:vAnchor="page" w:hAnchor="page" w:x="61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355.70</w:t>
      </w:r>
    </w:p>
    <w:p w:rsidR="000A1F9B" w:rsidRDefault="00B27F83">
      <w:pPr>
        <w:pStyle w:val="Normal04"/>
        <w:framePr w:w="550" w:h="261" w:hRule="exact" w:wrap="auto" w:vAnchor="page" w:hAnchor="page" w:x="66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364.40</w:t>
      </w:r>
    </w:p>
    <w:p w:rsidR="000A1F9B" w:rsidRDefault="00B27F83">
      <w:pPr>
        <w:pStyle w:val="Normal04"/>
        <w:framePr w:w="550" w:h="261" w:hRule="exact" w:wrap="auto" w:vAnchor="page" w:hAnchor="page" w:x="72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384.50</w:t>
      </w:r>
    </w:p>
    <w:p w:rsidR="000A1F9B" w:rsidRDefault="00B27F83">
      <w:pPr>
        <w:pStyle w:val="Normal04"/>
        <w:framePr w:w="550" w:h="261" w:hRule="exact" w:wrap="auto" w:vAnchor="page" w:hAnchor="page" w:x="77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878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903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3M022</w:t>
      </w:r>
    </w:p>
    <w:p w:rsidR="000A1F9B" w:rsidRDefault="00B27F83">
      <w:pPr>
        <w:pStyle w:val="Normal04"/>
        <w:framePr w:w="550" w:h="261" w:hRule="exact" w:wrap="auto" w:vAnchor="page" w:hAnchor="page" w:x="28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193.50</w:t>
      </w:r>
    </w:p>
    <w:p w:rsidR="000A1F9B" w:rsidRDefault="00B27F83">
      <w:pPr>
        <w:pStyle w:val="Normal04"/>
        <w:framePr w:w="550" w:h="261" w:hRule="exact" w:wrap="auto" w:vAnchor="page" w:hAnchor="page" w:x="33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239.20</w:t>
      </w:r>
    </w:p>
    <w:p w:rsidR="000A1F9B" w:rsidRDefault="00B27F83">
      <w:pPr>
        <w:pStyle w:val="Normal04"/>
        <w:framePr w:w="550" w:h="261" w:hRule="exact" w:wrap="auto" w:vAnchor="page" w:hAnchor="page" w:x="39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269.30</w:t>
      </w:r>
    </w:p>
    <w:p w:rsidR="000A1F9B" w:rsidRDefault="00B27F83">
      <w:pPr>
        <w:pStyle w:val="Normal04"/>
        <w:framePr w:w="550" w:h="261" w:hRule="exact" w:wrap="auto" w:vAnchor="page" w:hAnchor="page" w:x="44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298.10</w:t>
      </w:r>
    </w:p>
    <w:p w:rsidR="000A1F9B" w:rsidRDefault="00B27F83">
      <w:pPr>
        <w:pStyle w:val="Normal04"/>
        <w:framePr w:w="550" w:h="261" w:hRule="exact" w:wrap="auto" w:vAnchor="page" w:hAnchor="page" w:x="50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321.50</w:t>
      </w:r>
    </w:p>
    <w:p w:rsidR="000A1F9B" w:rsidRDefault="00B27F83">
      <w:pPr>
        <w:pStyle w:val="Normal04"/>
        <w:framePr w:w="550" w:h="261" w:hRule="exact" w:wrap="auto" w:vAnchor="page" w:hAnchor="page" w:x="55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336.40</w:t>
      </w:r>
    </w:p>
    <w:p w:rsidR="000A1F9B" w:rsidRDefault="00B27F83">
      <w:pPr>
        <w:pStyle w:val="Normal04"/>
        <w:framePr w:w="550" w:h="261" w:hRule="exact" w:wrap="auto" w:vAnchor="page" w:hAnchor="page" w:x="61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355.30</w:t>
      </w:r>
    </w:p>
    <w:p w:rsidR="000A1F9B" w:rsidRDefault="00B27F83">
      <w:pPr>
        <w:pStyle w:val="Normal04"/>
        <w:framePr w:w="550" w:h="261" w:hRule="exact" w:wrap="auto" w:vAnchor="page" w:hAnchor="page" w:x="66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374.20</w:t>
      </w:r>
    </w:p>
    <w:p w:rsidR="000A1F9B" w:rsidRDefault="00B27F83">
      <w:pPr>
        <w:pStyle w:val="Normal04"/>
        <w:framePr w:w="550" w:h="261" w:hRule="exact" w:wrap="auto" w:vAnchor="page" w:hAnchor="page" w:x="72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384.60</w:t>
      </w:r>
    </w:p>
    <w:p w:rsidR="000A1F9B" w:rsidRDefault="00B27F83">
      <w:pPr>
        <w:pStyle w:val="Normal04"/>
        <w:framePr w:w="550" w:h="261" w:hRule="exact" w:wrap="auto" w:vAnchor="page" w:hAnchor="page" w:x="77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903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92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3M023</w:t>
      </w:r>
    </w:p>
    <w:p w:rsidR="000A1F9B" w:rsidRDefault="00B27F83">
      <w:pPr>
        <w:pStyle w:val="Normal04"/>
        <w:framePr w:w="550" w:h="261" w:hRule="exact" w:wrap="auto" w:vAnchor="page" w:hAnchor="page" w:x="28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213.40</w:t>
      </w:r>
    </w:p>
    <w:p w:rsidR="000A1F9B" w:rsidRDefault="00B27F83">
      <w:pPr>
        <w:pStyle w:val="Normal04"/>
        <w:framePr w:w="550" w:h="261" w:hRule="exact" w:wrap="auto" w:vAnchor="page" w:hAnchor="page" w:x="33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264.60</w:t>
      </w:r>
    </w:p>
    <w:p w:rsidR="000A1F9B" w:rsidRDefault="00B27F83">
      <w:pPr>
        <w:pStyle w:val="Normal04"/>
        <w:framePr w:w="550" w:h="261" w:hRule="exact" w:wrap="auto" w:vAnchor="page" w:hAnchor="page" w:x="39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306.90</w:t>
      </w:r>
    </w:p>
    <w:p w:rsidR="000A1F9B" w:rsidRDefault="00B27F83">
      <w:pPr>
        <w:pStyle w:val="Normal04"/>
        <w:framePr w:w="550" w:h="261" w:hRule="exact" w:wrap="auto" w:vAnchor="page" w:hAnchor="page" w:x="44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338.50</w:t>
      </w:r>
    </w:p>
    <w:p w:rsidR="000A1F9B" w:rsidRDefault="00B27F83">
      <w:pPr>
        <w:pStyle w:val="Normal04"/>
        <w:framePr w:w="550" w:h="261" w:hRule="exact" w:wrap="auto" w:vAnchor="page" w:hAnchor="page" w:x="50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371.40</w:t>
      </w:r>
    </w:p>
    <w:p w:rsidR="000A1F9B" w:rsidRDefault="00B27F83">
      <w:pPr>
        <w:pStyle w:val="Normal04"/>
        <w:framePr w:w="550" w:h="261" w:hRule="exact" w:wrap="auto" w:vAnchor="page" w:hAnchor="page" w:x="55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386.20</w:t>
      </w:r>
    </w:p>
    <w:p w:rsidR="000A1F9B" w:rsidRDefault="00B27F83">
      <w:pPr>
        <w:pStyle w:val="Normal04"/>
        <w:framePr w:w="550" w:h="261" w:hRule="exact" w:wrap="auto" w:vAnchor="page" w:hAnchor="page" w:x="61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408.00</w:t>
      </w:r>
    </w:p>
    <w:p w:rsidR="000A1F9B" w:rsidRDefault="00B27F83">
      <w:pPr>
        <w:pStyle w:val="Normal04"/>
        <w:framePr w:w="550" w:h="261" w:hRule="exact" w:wrap="auto" w:vAnchor="page" w:hAnchor="page" w:x="66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425.20</w:t>
      </w:r>
    </w:p>
    <w:p w:rsidR="000A1F9B" w:rsidRDefault="00B27F83">
      <w:pPr>
        <w:pStyle w:val="Normal04"/>
        <w:framePr w:w="550" w:h="261" w:hRule="exact" w:wrap="auto" w:vAnchor="page" w:hAnchor="page" w:x="72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463.50</w:t>
      </w:r>
    </w:p>
    <w:p w:rsidR="000A1F9B" w:rsidRDefault="00B27F83">
      <w:pPr>
        <w:pStyle w:val="Normal04"/>
        <w:framePr w:w="550" w:h="261" w:hRule="exact" w:wrap="auto" w:vAnchor="page" w:hAnchor="page" w:x="77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928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95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4M001</w:t>
      </w:r>
    </w:p>
    <w:p w:rsidR="000A1F9B" w:rsidRDefault="00B27F83">
      <w:pPr>
        <w:pStyle w:val="Normal04"/>
        <w:framePr w:w="550" w:h="261" w:hRule="exact" w:wrap="auto" w:vAnchor="page" w:hAnchor="page" w:x="28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212.30</w:t>
      </w:r>
    </w:p>
    <w:p w:rsidR="000A1F9B" w:rsidRDefault="00B27F83">
      <w:pPr>
        <w:pStyle w:val="Normal04"/>
        <w:framePr w:w="550" w:h="261" w:hRule="exact" w:wrap="auto" w:vAnchor="page" w:hAnchor="page" w:x="33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251.70</w:t>
      </w:r>
    </w:p>
    <w:p w:rsidR="000A1F9B" w:rsidRDefault="00B27F83">
      <w:pPr>
        <w:pStyle w:val="Normal04"/>
        <w:framePr w:w="550" w:h="261" w:hRule="exact" w:wrap="auto" w:vAnchor="page" w:hAnchor="page" w:x="39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292.70</w:t>
      </w:r>
    </w:p>
    <w:p w:rsidR="000A1F9B" w:rsidRDefault="00B27F83">
      <w:pPr>
        <w:pStyle w:val="Normal04"/>
        <w:framePr w:w="550" w:h="261" w:hRule="exact" w:wrap="auto" w:vAnchor="page" w:hAnchor="page" w:x="44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314.60</w:t>
      </w:r>
    </w:p>
    <w:p w:rsidR="000A1F9B" w:rsidRDefault="00B27F83">
      <w:pPr>
        <w:pStyle w:val="Normal04"/>
        <w:framePr w:w="550" w:h="261" w:hRule="exact" w:wrap="auto" w:vAnchor="page" w:hAnchor="page" w:x="50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347.80</w:t>
      </w:r>
    </w:p>
    <w:p w:rsidR="000A1F9B" w:rsidRDefault="00B27F83">
      <w:pPr>
        <w:pStyle w:val="Normal04"/>
        <w:framePr w:w="550" w:h="261" w:hRule="exact" w:wrap="auto" w:vAnchor="page" w:hAnchor="page" w:x="55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361.50</w:t>
      </w:r>
    </w:p>
    <w:p w:rsidR="000A1F9B" w:rsidRDefault="00B27F83">
      <w:pPr>
        <w:pStyle w:val="Normal04"/>
        <w:framePr w:w="550" w:h="261" w:hRule="exact" w:wrap="auto" w:vAnchor="page" w:hAnchor="page" w:x="61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393.10</w:t>
      </w:r>
    </w:p>
    <w:p w:rsidR="000A1F9B" w:rsidRDefault="00B27F83">
      <w:pPr>
        <w:pStyle w:val="Normal04"/>
        <w:framePr w:w="550" w:h="261" w:hRule="exact" w:wrap="auto" w:vAnchor="page" w:hAnchor="page" w:x="66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409.60</w:t>
      </w:r>
    </w:p>
    <w:p w:rsidR="000A1F9B" w:rsidRDefault="00B27F83">
      <w:pPr>
        <w:pStyle w:val="Normal04"/>
        <w:framePr w:w="550" w:h="261" w:hRule="exact" w:wrap="auto" w:vAnchor="page" w:hAnchor="page" w:x="72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425.10</w:t>
      </w:r>
    </w:p>
    <w:p w:rsidR="000A1F9B" w:rsidRDefault="00B27F83">
      <w:pPr>
        <w:pStyle w:val="Normal04"/>
        <w:framePr w:w="550" w:h="261" w:hRule="exact" w:wrap="auto" w:vAnchor="page" w:hAnchor="page" w:x="77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95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97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4M002</w:t>
      </w:r>
    </w:p>
    <w:p w:rsidR="000A1F9B" w:rsidRDefault="00B27F83">
      <w:pPr>
        <w:pStyle w:val="Normal04"/>
        <w:framePr w:w="550" w:h="261" w:hRule="exact" w:wrap="auto" w:vAnchor="page" w:hAnchor="page" w:x="28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196.70</w:t>
      </w:r>
    </w:p>
    <w:p w:rsidR="000A1F9B" w:rsidRDefault="00B27F83">
      <w:pPr>
        <w:pStyle w:val="Normal04"/>
        <w:framePr w:w="550" w:h="261" w:hRule="exact" w:wrap="auto" w:vAnchor="page" w:hAnchor="page" w:x="33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235.50</w:t>
      </w:r>
    </w:p>
    <w:p w:rsidR="000A1F9B" w:rsidRDefault="00B27F83">
      <w:pPr>
        <w:pStyle w:val="Normal04"/>
        <w:framePr w:w="550" w:h="261" w:hRule="exact" w:wrap="auto" w:vAnchor="page" w:hAnchor="page" w:x="39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271.20</w:t>
      </w:r>
    </w:p>
    <w:p w:rsidR="000A1F9B" w:rsidRDefault="00B27F83">
      <w:pPr>
        <w:pStyle w:val="Normal04"/>
        <w:framePr w:w="550" w:h="261" w:hRule="exact" w:wrap="auto" w:vAnchor="page" w:hAnchor="page" w:x="44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287.70</w:t>
      </w:r>
    </w:p>
    <w:p w:rsidR="000A1F9B" w:rsidRDefault="00B27F83">
      <w:pPr>
        <w:pStyle w:val="Normal04"/>
        <w:framePr w:w="550" w:h="261" w:hRule="exact" w:wrap="auto" w:vAnchor="page" w:hAnchor="page" w:x="50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311.70</w:t>
      </w:r>
    </w:p>
    <w:p w:rsidR="000A1F9B" w:rsidRDefault="00B27F83">
      <w:pPr>
        <w:pStyle w:val="Normal04"/>
        <w:framePr w:w="550" w:h="261" w:hRule="exact" w:wrap="auto" w:vAnchor="page" w:hAnchor="page" w:x="55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330.80</w:t>
      </w:r>
    </w:p>
    <w:p w:rsidR="000A1F9B" w:rsidRDefault="00B27F83">
      <w:pPr>
        <w:pStyle w:val="Normal04"/>
        <w:framePr w:w="550" w:h="261" w:hRule="exact" w:wrap="auto" w:vAnchor="page" w:hAnchor="page" w:x="61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337.60</w:t>
      </w:r>
    </w:p>
    <w:p w:rsidR="000A1F9B" w:rsidRDefault="00B27F83">
      <w:pPr>
        <w:pStyle w:val="Normal04"/>
        <w:framePr w:w="550" w:h="261" w:hRule="exact" w:wrap="auto" w:vAnchor="page" w:hAnchor="page" w:x="66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353.50</w:t>
      </w:r>
    </w:p>
    <w:p w:rsidR="000A1F9B" w:rsidRDefault="00B27F83">
      <w:pPr>
        <w:pStyle w:val="Normal04"/>
        <w:framePr w:w="550" w:h="261" w:hRule="exact" w:wrap="auto" w:vAnchor="page" w:hAnchor="page" w:x="72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379.30</w:t>
      </w:r>
    </w:p>
    <w:p w:rsidR="000A1F9B" w:rsidRDefault="00B27F83">
      <w:pPr>
        <w:pStyle w:val="Normal04"/>
        <w:framePr w:w="550" w:h="261" w:hRule="exact" w:wrap="auto" w:vAnchor="page" w:hAnchor="page" w:x="77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97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00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4M003</w:t>
      </w:r>
    </w:p>
    <w:p w:rsidR="000A1F9B" w:rsidRDefault="00B27F83">
      <w:pPr>
        <w:pStyle w:val="Normal04"/>
        <w:framePr w:w="550" w:h="261" w:hRule="exact" w:wrap="auto" w:vAnchor="page" w:hAnchor="page" w:x="28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195.40</w:t>
      </w:r>
    </w:p>
    <w:p w:rsidR="000A1F9B" w:rsidRDefault="00B27F83">
      <w:pPr>
        <w:pStyle w:val="Normal04"/>
        <w:framePr w:w="550" w:h="261" w:hRule="exact" w:wrap="auto" w:vAnchor="page" w:hAnchor="page" w:x="33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240.90</w:t>
      </w:r>
    </w:p>
    <w:p w:rsidR="000A1F9B" w:rsidRDefault="00B27F83">
      <w:pPr>
        <w:pStyle w:val="Normal04"/>
        <w:framePr w:w="550" w:h="261" w:hRule="exact" w:wrap="auto" w:vAnchor="page" w:hAnchor="page" w:x="39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264.50</w:t>
      </w:r>
    </w:p>
    <w:p w:rsidR="000A1F9B" w:rsidRDefault="00B27F83">
      <w:pPr>
        <w:pStyle w:val="Normal04"/>
        <w:framePr w:w="550" w:h="261" w:hRule="exact" w:wrap="auto" w:vAnchor="page" w:hAnchor="page" w:x="44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277.20</w:t>
      </w:r>
    </w:p>
    <w:p w:rsidR="000A1F9B" w:rsidRDefault="00B27F83">
      <w:pPr>
        <w:pStyle w:val="Normal04"/>
        <w:framePr w:w="550" w:h="261" w:hRule="exact" w:wrap="auto" w:vAnchor="page" w:hAnchor="page" w:x="50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305.70</w:t>
      </w:r>
    </w:p>
    <w:p w:rsidR="000A1F9B" w:rsidRDefault="00B27F83">
      <w:pPr>
        <w:pStyle w:val="Normal04"/>
        <w:framePr w:w="550" w:h="261" w:hRule="exact" w:wrap="auto" w:vAnchor="page" w:hAnchor="page" w:x="55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317.20</w:t>
      </w:r>
    </w:p>
    <w:p w:rsidR="000A1F9B" w:rsidRDefault="00B27F83">
      <w:pPr>
        <w:pStyle w:val="Normal04"/>
        <w:framePr w:w="550" w:h="261" w:hRule="exact" w:wrap="auto" w:vAnchor="page" w:hAnchor="page" w:x="61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336.50</w:t>
      </w:r>
    </w:p>
    <w:p w:rsidR="000A1F9B" w:rsidRDefault="00B27F83">
      <w:pPr>
        <w:pStyle w:val="Normal04"/>
        <w:framePr w:w="550" w:h="261" w:hRule="exact" w:wrap="auto" w:vAnchor="page" w:hAnchor="page" w:x="66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344.80</w:t>
      </w:r>
    </w:p>
    <w:p w:rsidR="000A1F9B" w:rsidRDefault="00B27F83">
      <w:pPr>
        <w:pStyle w:val="Normal04"/>
        <w:framePr w:w="550" w:h="261" w:hRule="exact" w:wrap="auto" w:vAnchor="page" w:hAnchor="page" w:x="72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360.30</w:t>
      </w:r>
    </w:p>
    <w:p w:rsidR="000A1F9B" w:rsidRDefault="00B27F83">
      <w:pPr>
        <w:pStyle w:val="Normal04"/>
        <w:framePr w:w="550" w:h="261" w:hRule="exact" w:wrap="auto" w:vAnchor="page" w:hAnchor="page" w:x="77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00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028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4M004</w:t>
      </w:r>
    </w:p>
    <w:p w:rsidR="000A1F9B" w:rsidRDefault="00B27F83">
      <w:pPr>
        <w:pStyle w:val="Normal04"/>
        <w:framePr w:w="550" w:h="261" w:hRule="exact" w:wrap="auto" w:vAnchor="page" w:hAnchor="page" w:x="28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191.90</w:t>
      </w:r>
    </w:p>
    <w:p w:rsidR="000A1F9B" w:rsidRDefault="00B27F83">
      <w:pPr>
        <w:pStyle w:val="Normal04"/>
        <w:framePr w:w="550" w:h="261" w:hRule="exact" w:wrap="auto" w:vAnchor="page" w:hAnchor="page" w:x="33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226.60</w:t>
      </w:r>
    </w:p>
    <w:p w:rsidR="000A1F9B" w:rsidRDefault="00B27F83">
      <w:pPr>
        <w:pStyle w:val="Normal04"/>
        <w:framePr w:w="550" w:h="261" w:hRule="exact" w:wrap="auto" w:vAnchor="page" w:hAnchor="page" w:x="39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253.00</w:t>
      </w:r>
    </w:p>
    <w:p w:rsidR="000A1F9B" w:rsidRDefault="00B27F83">
      <w:pPr>
        <w:pStyle w:val="Normal04"/>
        <w:framePr w:w="550" w:h="261" w:hRule="exact" w:wrap="auto" w:vAnchor="page" w:hAnchor="page" w:x="44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269.80</w:t>
      </w:r>
    </w:p>
    <w:p w:rsidR="000A1F9B" w:rsidRDefault="00B27F83">
      <w:pPr>
        <w:pStyle w:val="Normal04"/>
        <w:framePr w:w="550" w:h="261" w:hRule="exact" w:wrap="auto" w:vAnchor="page" w:hAnchor="page" w:x="50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292.20</w:t>
      </w:r>
    </w:p>
    <w:p w:rsidR="000A1F9B" w:rsidRDefault="00B27F83">
      <w:pPr>
        <w:pStyle w:val="Normal04"/>
        <w:framePr w:w="550" w:h="261" w:hRule="exact" w:wrap="auto" w:vAnchor="page" w:hAnchor="page" w:x="55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311.80</w:t>
      </w:r>
    </w:p>
    <w:p w:rsidR="000A1F9B" w:rsidRDefault="00B27F83">
      <w:pPr>
        <w:pStyle w:val="Normal04"/>
        <w:framePr w:w="550" w:h="261" w:hRule="exact" w:wrap="auto" w:vAnchor="page" w:hAnchor="page" w:x="61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323.30</w:t>
      </w:r>
    </w:p>
    <w:p w:rsidR="000A1F9B" w:rsidRDefault="00B27F83">
      <w:pPr>
        <w:pStyle w:val="Normal04"/>
        <w:framePr w:w="550" w:h="261" w:hRule="exact" w:wrap="auto" w:vAnchor="page" w:hAnchor="page" w:x="66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329.30</w:t>
      </w:r>
    </w:p>
    <w:p w:rsidR="000A1F9B" w:rsidRDefault="00B27F83">
      <w:pPr>
        <w:pStyle w:val="Normal04"/>
        <w:framePr w:w="550" w:h="261" w:hRule="exact" w:wrap="auto" w:vAnchor="page" w:hAnchor="page" w:x="72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336.80</w:t>
      </w:r>
    </w:p>
    <w:p w:rsidR="000A1F9B" w:rsidRDefault="00B27F83">
      <w:pPr>
        <w:pStyle w:val="Normal04"/>
        <w:framePr w:w="550" w:h="261" w:hRule="exact" w:wrap="auto" w:vAnchor="page" w:hAnchor="page" w:x="77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02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05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4M005</w:t>
      </w:r>
    </w:p>
    <w:p w:rsidR="000A1F9B" w:rsidRDefault="00B27F83">
      <w:pPr>
        <w:pStyle w:val="Normal04"/>
        <w:framePr w:w="550" w:h="261" w:hRule="exact" w:wrap="auto" w:vAnchor="page" w:hAnchor="page" w:x="28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207.30</w:t>
      </w:r>
    </w:p>
    <w:p w:rsidR="000A1F9B" w:rsidRDefault="00B27F83">
      <w:pPr>
        <w:pStyle w:val="Normal04"/>
        <w:framePr w:w="550" w:h="261" w:hRule="exact" w:wrap="auto" w:vAnchor="page" w:hAnchor="page" w:x="33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261.20</w:t>
      </w:r>
    </w:p>
    <w:p w:rsidR="000A1F9B" w:rsidRDefault="00B27F83">
      <w:pPr>
        <w:pStyle w:val="Normal04"/>
        <w:framePr w:w="550" w:h="261" w:hRule="exact" w:wrap="auto" w:vAnchor="page" w:hAnchor="page" w:x="39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307.00</w:t>
      </w:r>
    </w:p>
    <w:p w:rsidR="000A1F9B" w:rsidRDefault="00B27F83">
      <w:pPr>
        <w:pStyle w:val="Normal04"/>
        <w:framePr w:w="550" w:h="261" w:hRule="exact" w:wrap="auto" w:vAnchor="page" w:hAnchor="page" w:x="44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331.00</w:t>
      </w:r>
    </w:p>
    <w:p w:rsidR="000A1F9B" w:rsidRDefault="00B27F83">
      <w:pPr>
        <w:pStyle w:val="Normal04"/>
        <w:framePr w:w="550" w:h="261" w:hRule="exact" w:wrap="auto" w:vAnchor="page" w:hAnchor="page" w:x="50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368.90</w:t>
      </w:r>
    </w:p>
    <w:p w:rsidR="000A1F9B" w:rsidRDefault="00B27F83">
      <w:pPr>
        <w:pStyle w:val="Normal04"/>
        <w:framePr w:w="550" w:h="261" w:hRule="exact" w:wrap="auto" w:vAnchor="page" w:hAnchor="page" w:x="55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399.70</w:t>
      </w:r>
    </w:p>
    <w:p w:rsidR="000A1F9B" w:rsidRDefault="00B27F83">
      <w:pPr>
        <w:pStyle w:val="Normal04"/>
        <w:framePr w:w="550" w:h="261" w:hRule="exact" w:wrap="auto" w:vAnchor="page" w:hAnchor="page" w:x="61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426.30</w:t>
      </w:r>
    </w:p>
    <w:p w:rsidR="000A1F9B" w:rsidRDefault="00B27F83">
      <w:pPr>
        <w:pStyle w:val="Normal04"/>
        <w:framePr w:w="550" w:h="261" w:hRule="exact" w:wrap="auto" w:vAnchor="page" w:hAnchor="page" w:x="66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443.80</w:t>
      </w:r>
    </w:p>
    <w:p w:rsidR="000A1F9B" w:rsidRDefault="00B27F83">
      <w:pPr>
        <w:pStyle w:val="Normal04"/>
        <w:framePr w:w="550" w:h="261" w:hRule="exact" w:wrap="auto" w:vAnchor="page" w:hAnchor="page" w:x="72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479.40</w:t>
      </w:r>
    </w:p>
    <w:p w:rsidR="000A1F9B" w:rsidRDefault="00B27F83">
      <w:pPr>
        <w:pStyle w:val="Normal04"/>
        <w:framePr w:w="550" w:h="261" w:hRule="exact" w:wrap="auto" w:vAnchor="page" w:hAnchor="page" w:x="77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05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07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4M006</w:t>
      </w:r>
    </w:p>
    <w:p w:rsidR="000A1F9B" w:rsidRDefault="00B27F83">
      <w:pPr>
        <w:pStyle w:val="Normal04"/>
        <w:framePr w:w="550" w:h="261" w:hRule="exact" w:wrap="auto" w:vAnchor="page" w:hAnchor="page" w:x="28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202.10</w:t>
      </w:r>
    </w:p>
    <w:p w:rsidR="000A1F9B" w:rsidRDefault="00B27F83">
      <w:pPr>
        <w:pStyle w:val="Normal04"/>
        <w:framePr w:w="550" w:h="261" w:hRule="exact" w:wrap="auto" w:vAnchor="page" w:hAnchor="page" w:x="33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241.10</w:t>
      </w:r>
    </w:p>
    <w:p w:rsidR="000A1F9B" w:rsidRDefault="00B27F83">
      <w:pPr>
        <w:pStyle w:val="Normal04"/>
        <w:framePr w:w="550" w:h="261" w:hRule="exact" w:wrap="auto" w:vAnchor="page" w:hAnchor="page" w:x="39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273.80</w:t>
      </w:r>
    </w:p>
    <w:p w:rsidR="000A1F9B" w:rsidRDefault="00B27F83">
      <w:pPr>
        <w:pStyle w:val="Normal04"/>
        <w:framePr w:w="550" w:h="261" w:hRule="exact" w:wrap="auto" w:vAnchor="page" w:hAnchor="page" w:x="44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289.30</w:t>
      </w:r>
    </w:p>
    <w:p w:rsidR="000A1F9B" w:rsidRDefault="00B27F83">
      <w:pPr>
        <w:pStyle w:val="Normal04"/>
        <w:framePr w:w="550" w:h="261" w:hRule="exact" w:wrap="auto" w:vAnchor="page" w:hAnchor="page" w:x="50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317.70</w:t>
      </w:r>
    </w:p>
    <w:p w:rsidR="000A1F9B" w:rsidRDefault="00B27F83">
      <w:pPr>
        <w:pStyle w:val="Normal04"/>
        <w:framePr w:w="550" w:h="261" w:hRule="exact" w:wrap="auto" w:vAnchor="page" w:hAnchor="page" w:x="55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338.40</w:t>
      </w:r>
    </w:p>
    <w:p w:rsidR="000A1F9B" w:rsidRDefault="00B27F83">
      <w:pPr>
        <w:pStyle w:val="Normal04"/>
        <w:framePr w:w="550" w:h="261" w:hRule="exact" w:wrap="auto" w:vAnchor="page" w:hAnchor="page" w:x="61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353.00</w:t>
      </w:r>
    </w:p>
    <w:p w:rsidR="000A1F9B" w:rsidRDefault="00B27F83">
      <w:pPr>
        <w:pStyle w:val="Normal04"/>
        <w:framePr w:w="550" w:h="261" w:hRule="exact" w:wrap="auto" w:vAnchor="page" w:hAnchor="page" w:x="66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367.20</w:t>
      </w:r>
    </w:p>
    <w:p w:rsidR="000A1F9B" w:rsidRDefault="00B27F83">
      <w:pPr>
        <w:pStyle w:val="Normal04"/>
        <w:framePr w:w="550" w:h="261" w:hRule="exact" w:wrap="auto" w:vAnchor="page" w:hAnchor="page" w:x="72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398.60</w:t>
      </w:r>
    </w:p>
    <w:p w:rsidR="000A1F9B" w:rsidRDefault="00B27F83">
      <w:pPr>
        <w:pStyle w:val="Normal04"/>
        <w:framePr w:w="550" w:h="261" w:hRule="exact" w:wrap="auto" w:vAnchor="page" w:hAnchor="page" w:x="77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07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104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4M007</w:t>
      </w:r>
    </w:p>
    <w:p w:rsidR="000A1F9B" w:rsidRDefault="00B27F83">
      <w:pPr>
        <w:pStyle w:val="Normal04"/>
        <w:framePr w:w="550" w:h="261" w:hRule="exact" w:wrap="auto" w:vAnchor="page" w:hAnchor="page" w:x="28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198.70</w:t>
      </w:r>
    </w:p>
    <w:p w:rsidR="000A1F9B" w:rsidRDefault="00B27F83">
      <w:pPr>
        <w:pStyle w:val="Normal04"/>
        <w:framePr w:w="550" w:h="261" w:hRule="exact" w:wrap="auto" w:vAnchor="page" w:hAnchor="page" w:x="33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233.10</w:t>
      </w:r>
    </w:p>
    <w:p w:rsidR="000A1F9B" w:rsidRDefault="00B27F83">
      <w:pPr>
        <w:pStyle w:val="Normal04"/>
        <w:framePr w:w="550" w:h="261" w:hRule="exact" w:wrap="auto" w:vAnchor="page" w:hAnchor="page" w:x="39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267.20</w:t>
      </w:r>
    </w:p>
    <w:p w:rsidR="000A1F9B" w:rsidRDefault="00B27F83">
      <w:pPr>
        <w:pStyle w:val="Normal04"/>
        <w:framePr w:w="550" w:h="261" w:hRule="exact" w:wrap="auto" w:vAnchor="page" w:hAnchor="page" w:x="44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283.10</w:t>
      </w:r>
    </w:p>
    <w:p w:rsidR="000A1F9B" w:rsidRDefault="00B27F83">
      <w:pPr>
        <w:pStyle w:val="Normal04"/>
        <w:framePr w:w="550" w:h="261" w:hRule="exact" w:wrap="auto" w:vAnchor="page" w:hAnchor="page" w:x="50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306.30</w:t>
      </w:r>
    </w:p>
    <w:p w:rsidR="000A1F9B" w:rsidRDefault="00B27F83">
      <w:pPr>
        <w:pStyle w:val="Normal04"/>
        <w:framePr w:w="550" w:h="261" w:hRule="exact" w:wrap="auto" w:vAnchor="page" w:hAnchor="page" w:x="55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325.80</w:t>
      </w:r>
    </w:p>
    <w:p w:rsidR="000A1F9B" w:rsidRDefault="00B27F83">
      <w:pPr>
        <w:pStyle w:val="Normal04"/>
        <w:framePr w:w="550" w:h="261" w:hRule="exact" w:wrap="auto" w:vAnchor="page" w:hAnchor="page" w:x="61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337.10</w:t>
      </w:r>
    </w:p>
    <w:p w:rsidR="000A1F9B" w:rsidRDefault="00B27F83">
      <w:pPr>
        <w:pStyle w:val="Normal04"/>
        <w:framePr w:w="550" w:h="261" w:hRule="exact" w:wrap="auto" w:vAnchor="page" w:hAnchor="page" w:x="66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354.80</w:t>
      </w:r>
    </w:p>
    <w:p w:rsidR="000A1F9B" w:rsidRDefault="00B27F83">
      <w:pPr>
        <w:pStyle w:val="Normal04"/>
        <w:framePr w:w="550" w:h="261" w:hRule="exact" w:wrap="auto" w:vAnchor="page" w:hAnchor="page" w:x="72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373.80</w:t>
      </w:r>
    </w:p>
    <w:p w:rsidR="000A1F9B" w:rsidRDefault="00B27F83">
      <w:pPr>
        <w:pStyle w:val="Normal04"/>
        <w:framePr w:w="550" w:h="261" w:hRule="exact" w:wrap="auto" w:vAnchor="page" w:hAnchor="page" w:x="77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1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12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4M008</w:t>
      </w:r>
    </w:p>
    <w:p w:rsidR="000A1F9B" w:rsidRDefault="00B27F83">
      <w:pPr>
        <w:pStyle w:val="Normal04"/>
        <w:framePr w:w="550" w:h="261" w:hRule="exact" w:wrap="auto" w:vAnchor="page" w:hAnchor="page" w:x="28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205.30</w:t>
      </w:r>
    </w:p>
    <w:p w:rsidR="000A1F9B" w:rsidRDefault="00B27F83">
      <w:pPr>
        <w:pStyle w:val="Normal04"/>
        <w:framePr w:w="550" w:h="261" w:hRule="exact" w:wrap="auto" w:vAnchor="page" w:hAnchor="page" w:x="33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239.60</w:t>
      </w:r>
    </w:p>
    <w:p w:rsidR="000A1F9B" w:rsidRDefault="00B27F83">
      <w:pPr>
        <w:pStyle w:val="Normal04"/>
        <w:framePr w:w="550" w:h="261" w:hRule="exact" w:wrap="auto" w:vAnchor="page" w:hAnchor="page" w:x="39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274.40</w:t>
      </w:r>
    </w:p>
    <w:p w:rsidR="000A1F9B" w:rsidRDefault="00B27F83">
      <w:pPr>
        <w:pStyle w:val="Normal04"/>
        <w:framePr w:w="550" w:h="261" w:hRule="exact" w:wrap="auto" w:vAnchor="page" w:hAnchor="page" w:x="44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296.40</w:t>
      </w:r>
    </w:p>
    <w:p w:rsidR="000A1F9B" w:rsidRDefault="00B27F83">
      <w:pPr>
        <w:pStyle w:val="Normal04"/>
        <w:framePr w:w="550" w:h="261" w:hRule="exact" w:wrap="auto" w:vAnchor="page" w:hAnchor="page" w:x="50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323.90</w:t>
      </w:r>
    </w:p>
    <w:p w:rsidR="000A1F9B" w:rsidRDefault="00B27F83">
      <w:pPr>
        <w:pStyle w:val="Normal04"/>
        <w:framePr w:w="550" w:h="261" w:hRule="exact" w:wrap="auto" w:vAnchor="page" w:hAnchor="page" w:x="55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349.30</w:t>
      </w:r>
    </w:p>
    <w:p w:rsidR="000A1F9B" w:rsidRDefault="00B27F83">
      <w:pPr>
        <w:pStyle w:val="Normal04"/>
        <w:framePr w:w="550" w:h="261" w:hRule="exact" w:wrap="auto" w:vAnchor="page" w:hAnchor="page" w:x="61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368.30</w:t>
      </w:r>
    </w:p>
    <w:p w:rsidR="000A1F9B" w:rsidRDefault="00B27F83">
      <w:pPr>
        <w:pStyle w:val="Normal04"/>
        <w:framePr w:w="550" w:h="261" w:hRule="exact" w:wrap="auto" w:vAnchor="page" w:hAnchor="page" w:x="66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387.20</w:t>
      </w:r>
    </w:p>
    <w:p w:rsidR="000A1F9B" w:rsidRDefault="00B27F83">
      <w:pPr>
        <w:pStyle w:val="Normal04"/>
        <w:framePr w:w="550" w:h="261" w:hRule="exact" w:wrap="auto" w:vAnchor="page" w:hAnchor="page" w:x="72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416.40</w:t>
      </w:r>
    </w:p>
    <w:p w:rsidR="000A1F9B" w:rsidRDefault="00B27F83">
      <w:pPr>
        <w:pStyle w:val="Normal04"/>
        <w:framePr w:w="550" w:h="261" w:hRule="exact" w:wrap="auto" w:vAnchor="page" w:hAnchor="page" w:x="77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129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15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4M009</w:t>
      </w:r>
    </w:p>
    <w:p w:rsidR="000A1F9B" w:rsidRDefault="00B27F83">
      <w:pPr>
        <w:pStyle w:val="Normal04"/>
        <w:framePr w:w="550" w:h="261" w:hRule="exact" w:wrap="auto" w:vAnchor="page" w:hAnchor="page" w:x="28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201.90</w:t>
      </w:r>
    </w:p>
    <w:p w:rsidR="000A1F9B" w:rsidRDefault="00B27F83">
      <w:pPr>
        <w:pStyle w:val="Normal04"/>
        <w:framePr w:w="550" w:h="261" w:hRule="exact" w:wrap="auto" w:vAnchor="page" w:hAnchor="page" w:x="33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241.50</w:t>
      </w:r>
    </w:p>
    <w:p w:rsidR="000A1F9B" w:rsidRDefault="00B27F83">
      <w:pPr>
        <w:pStyle w:val="Normal04"/>
        <w:framePr w:w="550" w:h="261" w:hRule="exact" w:wrap="auto" w:vAnchor="page" w:hAnchor="page" w:x="39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277.30</w:t>
      </w:r>
    </w:p>
    <w:p w:rsidR="000A1F9B" w:rsidRDefault="00B27F83">
      <w:pPr>
        <w:pStyle w:val="Normal04"/>
        <w:framePr w:w="550" w:h="261" w:hRule="exact" w:wrap="auto" w:vAnchor="page" w:hAnchor="page" w:x="44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298.70</w:t>
      </w:r>
    </w:p>
    <w:p w:rsidR="000A1F9B" w:rsidRDefault="00B27F83">
      <w:pPr>
        <w:pStyle w:val="Normal04"/>
        <w:framePr w:w="550" w:h="261" w:hRule="exact" w:wrap="auto" w:vAnchor="page" w:hAnchor="page" w:x="50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314.30</w:t>
      </w:r>
    </w:p>
    <w:p w:rsidR="000A1F9B" w:rsidRDefault="00B27F83">
      <w:pPr>
        <w:pStyle w:val="Normal04"/>
        <w:framePr w:w="550" w:h="261" w:hRule="exact" w:wrap="auto" w:vAnchor="page" w:hAnchor="page" w:x="55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334.90</w:t>
      </w:r>
    </w:p>
    <w:p w:rsidR="000A1F9B" w:rsidRDefault="00B27F83">
      <w:pPr>
        <w:pStyle w:val="Normal04"/>
        <w:framePr w:w="550" w:h="261" w:hRule="exact" w:wrap="auto" w:vAnchor="page" w:hAnchor="page" w:x="61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344.40</w:t>
      </w:r>
    </w:p>
    <w:p w:rsidR="000A1F9B" w:rsidRDefault="00B27F83">
      <w:pPr>
        <w:pStyle w:val="Normal04"/>
        <w:framePr w:w="550" w:h="261" w:hRule="exact" w:wrap="auto" w:vAnchor="page" w:hAnchor="page" w:x="66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356.70</w:t>
      </w:r>
    </w:p>
    <w:p w:rsidR="000A1F9B" w:rsidRDefault="00B27F83">
      <w:pPr>
        <w:pStyle w:val="Normal04"/>
        <w:framePr w:w="550" w:h="261" w:hRule="exact" w:wrap="auto" w:vAnchor="page" w:hAnchor="page" w:x="72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373.20</w:t>
      </w:r>
    </w:p>
    <w:p w:rsidR="000A1F9B" w:rsidRDefault="00B27F83">
      <w:pPr>
        <w:pStyle w:val="Normal04"/>
        <w:framePr w:w="550" w:h="261" w:hRule="exact" w:wrap="auto" w:vAnchor="page" w:hAnchor="page" w:x="77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154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17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4M010</w:t>
      </w:r>
    </w:p>
    <w:p w:rsidR="000A1F9B" w:rsidRDefault="00B27F83">
      <w:pPr>
        <w:pStyle w:val="Normal04"/>
        <w:framePr w:w="550" w:h="261" w:hRule="exact" w:wrap="auto" w:vAnchor="page" w:hAnchor="page" w:x="28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204.80</w:t>
      </w:r>
    </w:p>
    <w:p w:rsidR="000A1F9B" w:rsidRDefault="00B27F83">
      <w:pPr>
        <w:pStyle w:val="Normal04"/>
        <w:framePr w:w="550" w:h="261" w:hRule="exact" w:wrap="auto" w:vAnchor="page" w:hAnchor="page" w:x="33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231.40</w:t>
      </w:r>
    </w:p>
    <w:p w:rsidR="000A1F9B" w:rsidRDefault="00B27F83">
      <w:pPr>
        <w:pStyle w:val="Normal04"/>
        <w:framePr w:w="550" w:h="261" w:hRule="exact" w:wrap="auto" w:vAnchor="page" w:hAnchor="page" w:x="39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258.00</w:t>
      </w:r>
    </w:p>
    <w:p w:rsidR="000A1F9B" w:rsidRDefault="00B27F83">
      <w:pPr>
        <w:pStyle w:val="Normal04"/>
        <w:framePr w:w="550" w:h="261" w:hRule="exact" w:wrap="auto" w:vAnchor="page" w:hAnchor="page" w:x="44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275.70</w:t>
      </w:r>
    </w:p>
    <w:p w:rsidR="000A1F9B" w:rsidRDefault="00B27F83">
      <w:pPr>
        <w:pStyle w:val="Normal04"/>
        <w:framePr w:w="550" w:h="261" w:hRule="exact" w:wrap="auto" w:vAnchor="page" w:hAnchor="page" w:x="50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288.70</w:t>
      </w:r>
    </w:p>
    <w:p w:rsidR="000A1F9B" w:rsidRDefault="00B27F83">
      <w:pPr>
        <w:pStyle w:val="Normal04"/>
        <w:framePr w:w="550" w:h="261" w:hRule="exact" w:wrap="auto" w:vAnchor="page" w:hAnchor="page" w:x="55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302.10</w:t>
      </w:r>
    </w:p>
    <w:p w:rsidR="000A1F9B" w:rsidRDefault="00B27F83">
      <w:pPr>
        <w:pStyle w:val="Normal04"/>
        <w:framePr w:w="550" w:h="261" w:hRule="exact" w:wrap="auto" w:vAnchor="page" w:hAnchor="page" w:x="61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316.70</w:t>
      </w:r>
    </w:p>
    <w:p w:rsidR="000A1F9B" w:rsidRDefault="00B27F83">
      <w:pPr>
        <w:pStyle w:val="Normal04"/>
        <w:framePr w:w="550" w:h="261" w:hRule="exact" w:wrap="auto" w:vAnchor="page" w:hAnchor="page" w:x="66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324.00</w:t>
      </w:r>
    </w:p>
    <w:p w:rsidR="000A1F9B" w:rsidRDefault="00B27F83">
      <w:pPr>
        <w:pStyle w:val="Normal04"/>
        <w:framePr w:w="550" w:h="261" w:hRule="exact" w:wrap="auto" w:vAnchor="page" w:hAnchor="page" w:x="72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342.30</w:t>
      </w:r>
    </w:p>
    <w:p w:rsidR="000A1F9B" w:rsidRDefault="00B27F83">
      <w:pPr>
        <w:pStyle w:val="Normal04"/>
        <w:framePr w:w="550" w:h="261" w:hRule="exact" w:wrap="auto" w:vAnchor="page" w:hAnchor="page" w:x="77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1179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1204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4M011</w:t>
      </w:r>
    </w:p>
    <w:p w:rsidR="000A1F9B" w:rsidRDefault="00B27F83">
      <w:pPr>
        <w:pStyle w:val="Normal04"/>
        <w:framePr w:w="550" w:h="261" w:hRule="exact" w:wrap="auto" w:vAnchor="page" w:hAnchor="page" w:x="28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200.10</w:t>
      </w:r>
    </w:p>
    <w:p w:rsidR="000A1F9B" w:rsidRDefault="00B27F83">
      <w:pPr>
        <w:pStyle w:val="Normal04"/>
        <w:framePr w:w="550" w:h="261" w:hRule="exact" w:wrap="auto" w:vAnchor="page" w:hAnchor="page" w:x="33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236.90</w:t>
      </w:r>
    </w:p>
    <w:p w:rsidR="000A1F9B" w:rsidRDefault="00B27F83">
      <w:pPr>
        <w:pStyle w:val="Normal04"/>
        <w:framePr w:w="550" w:h="261" w:hRule="exact" w:wrap="auto" w:vAnchor="page" w:hAnchor="page" w:x="39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274.90</w:t>
      </w:r>
    </w:p>
    <w:p w:rsidR="000A1F9B" w:rsidRDefault="00B27F83">
      <w:pPr>
        <w:pStyle w:val="Normal04"/>
        <w:framePr w:w="550" w:h="261" w:hRule="exact" w:wrap="auto" w:vAnchor="page" w:hAnchor="page" w:x="44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300.90</w:t>
      </w:r>
    </w:p>
    <w:p w:rsidR="000A1F9B" w:rsidRDefault="00B27F83">
      <w:pPr>
        <w:pStyle w:val="Normal04"/>
        <w:framePr w:w="550" w:h="261" w:hRule="exact" w:wrap="auto" w:vAnchor="page" w:hAnchor="page" w:x="50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324.10</w:t>
      </w:r>
    </w:p>
    <w:p w:rsidR="000A1F9B" w:rsidRDefault="00B27F83">
      <w:pPr>
        <w:pStyle w:val="Normal04"/>
        <w:framePr w:w="550" w:h="261" w:hRule="exact" w:wrap="auto" w:vAnchor="page" w:hAnchor="page" w:x="55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350.60</w:t>
      </w:r>
    </w:p>
    <w:p w:rsidR="000A1F9B" w:rsidRDefault="00B27F83">
      <w:pPr>
        <w:pStyle w:val="Normal04"/>
        <w:framePr w:w="550" w:h="261" w:hRule="exact" w:wrap="auto" w:vAnchor="page" w:hAnchor="page" w:x="61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364.90</w:t>
      </w:r>
    </w:p>
    <w:p w:rsidR="000A1F9B" w:rsidRDefault="00B27F83">
      <w:pPr>
        <w:pStyle w:val="Normal04"/>
        <w:framePr w:w="550" w:h="261" w:hRule="exact" w:wrap="auto" w:vAnchor="page" w:hAnchor="page" w:x="66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383.70</w:t>
      </w:r>
    </w:p>
    <w:p w:rsidR="000A1F9B" w:rsidRDefault="00B27F83">
      <w:pPr>
        <w:pStyle w:val="Normal04"/>
        <w:framePr w:w="550" w:h="261" w:hRule="exact" w:wrap="auto" w:vAnchor="page" w:hAnchor="page" w:x="72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406.40</w:t>
      </w:r>
    </w:p>
    <w:p w:rsidR="000A1F9B" w:rsidRDefault="00B27F83">
      <w:pPr>
        <w:pStyle w:val="Normal04"/>
        <w:framePr w:w="550" w:h="261" w:hRule="exact" w:wrap="auto" w:vAnchor="page" w:hAnchor="page" w:x="77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435.50</w:t>
      </w:r>
    </w:p>
    <w:p w:rsidR="000A1F9B" w:rsidRDefault="00B27F83">
      <w:pPr>
        <w:pStyle w:val="Normal04"/>
        <w:framePr w:w="550" w:h="261" w:hRule="exact" w:wrap="auto" w:vAnchor="page" w:hAnchor="page" w:x="83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475.60</w:t>
      </w:r>
    </w:p>
    <w:p w:rsidR="000A1F9B" w:rsidRDefault="00B27F83">
      <w:pPr>
        <w:pStyle w:val="Normal04"/>
        <w:framePr w:w="550" w:h="261" w:hRule="exact" w:wrap="auto" w:vAnchor="page" w:hAnchor="page" w:x="887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508.60</w:t>
      </w:r>
    </w:p>
    <w:p w:rsidR="000A1F9B" w:rsidRDefault="00B27F83">
      <w:pPr>
        <w:pStyle w:val="Normal04"/>
        <w:framePr w:w="550" w:h="261" w:hRule="exact" w:wrap="auto" w:vAnchor="page" w:hAnchor="page" w:x="9425" w:y="1204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530.40</w:t>
      </w:r>
    </w:p>
    <w:p w:rsidR="000A1F9B" w:rsidRDefault="00B27F83">
      <w:pPr>
        <w:pStyle w:val="Normal04"/>
        <w:framePr w:w="1024" w:h="261" w:hRule="exact" w:wrap="auto" w:vAnchor="page" w:hAnchor="page" w:x="1801" w:y="1229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4M012</w:t>
      </w:r>
    </w:p>
    <w:p w:rsidR="000A1F9B" w:rsidRDefault="00B27F83">
      <w:pPr>
        <w:pStyle w:val="Normal04"/>
        <w:framePr w:w="550" w:h="261" w:hRule="exact" w:wrap="auto" w:vAnchor="page" w:hAnchor="page" w:x="28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197.10</w:t>
      </w:r>
    </w:p>
    <w:p w:rsidR="000A1F9B" w:rsidRDefault="00B27F83">
      <w:pPr>
        <w:pStyle w:val="Normal04"/>
        <w:framePr w:w="550" w:h="261" w:hRule="exact" w:wrap="auto" w:vAnchor="page" w:hAnchor="page" w:x="33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232.00</w:t>
      </w:r>
    </w:p>
    <w:p w:rsidR="000A1F9B" w:rsidRDefault="00B27F83">
      <w:pPr>
        <w:pStyle w:val="Normal04"/>
        <w:framePr w:w="550" w:h="261" w:hRule="exact" w:wrap="auto" w:vAnchor="page" w:hAnchor="page" w:x="39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265.10</w:t>
      </w:r>
    </w:p>
    <w:p w:rsidR="000A1F9B" w:rsidRDefault="00B27F83">
      <w:pPr>
        <w:pStyle w:val="Normal04"/>
        <w:framePr w:w="550" w:h="261" w:hRule="exact" w:wrap="auto" w:vAnchor="page" w:hAnchor="page" w:x="44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287.50</w:t>
      </w:r>
    </w:p>
    <w:p w:rsidR="000A1F9B" w:rsidRDefault="00B27F83">
      <w:pPr>
        <w:pStyle w:val="Normal04"/>
        <w:framePr w:w="550" w:h="261" w:hRule="exact" w:wrap="auto" w:vAnchor="page" w:hAnchor="page" w:x="50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304.90</w:t>
      </w:r>
    </w:p>
    <w:p w:rsidR="000A1F9B" w:rsidRDefault="00B27F83">
      <w:pPr>
        <w:pStyle w:val="Normal04"/>
        <w:framePr w:w="550" w:h="261" w:hRule="exact" w:wrap="auto" w:vAnchor="page" w:hAnchor="page" w:x="55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324.60</w:t>
      </w:r>
    </w:p>
    <w:p w:rsidR="000A1F9B" w:rsidRDefault="00B27F83">
      <w:pPr>
        <w:pStyle w:val="Normal04"/>
        <w:framePr w:w="550" w:h="261" w:hRule="exact" w:wrap="auto" w:vAnchor="page" w:hAnchor="page" w:x="61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338.00</w:t>
      </w:r>
    </w:p>
    <w:p w:rsidR="000A1F9B" w:rsidRDefault="00B27F83">
      <w:pPr>
        <w:pStyle w:val="Normal04"/>
        <w:framePr w:w="550" w:h="261" w:hRule="exact" w:wrap="auto" w:vAnchor="page" w:hAnchor="page" w:x="66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352.40</w:t>
      </w:r>
    </w:p>
    <w:p w:rsidR="000A1F9B" w:rsidRDefault="00B27F83">
      <w:pPr>
        <w:pStyle w:val="Normal04"/>
        <w:framePr w:w="550" w:h="261" w:hRule="exact" w:wrap="auto" w:vAnchor="page" w:hAnchor="page" w:x="72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373.10</w:t>
      </w:r>
    </w:p>
    <w:p w:rsidR="000A1F9B" w:rsidRDefault="00B27F83">
      <w:pPr>
        <w:pStyle w:val="Normal04"/>
        <w:framePr w:w="550" w:h="261" w:hRule="exact" w:wrap="auto" w:vAnchor="page" w:hAnchor="page" w:x="77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399.80</w:t>
      </w:r>
    </w:p>
    <w:p w:rsidR="000A1F9B" w:rsidRDefault="00B27F83">
      <w:pPr>
        <w:pStyle w:val="Normal04"/>
        <w:framePr w:w="550" w:h="261" w:hRule="exact" w:wrap="auto" w:vAnchor="page" w:hAnchor="page" w:x="83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436.60</w:t>
      </w:r>
    </w:p>
    <w:p w:rsidR="000A1F9B" w:rsidRDefault="00B27F83">
      <w:pPr>
        <w:pStyle w:val="Normal04"/>
        <w:framePr w:w="550" w:h="261" w:hRule="exact" w:wrap="auto" w:vAnchor="page" w:hAnchor="page" w:x="887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467.70</w:t>
      </w:r>
    </w:p>
    <w:p w:rsidR="000A1F9B" w:rsidRDefault="00B27F83">
      <w:pPr>
        <w:pStyle w:val="Normal04"/>
        <w:framePr w:w="550" w:h="261" w:hRule="exact" w:wrap="auto" w:vAnchor="page" w:hAnchor="page" w:x="9425" w:y="1229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479.50</w:t>
      </w:r>
    </w:p>
    <w:p w:rsidR="000A1F9B" w:rsidRDefault="00B27F83">
      <w:pPr>
        <w:pStyle w:val="Normal04"/>
        <w:framePr w:w="1024" w:h="261" w:hRule="exact" w:wrap="auto" w:vAnchor="page" w:hAnchor="page" w:x="1801" w:y="125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4M013</w:t>
      </w:r>
    </w:p>
    <w:p w:rsidR="000A1F9B" w:rsidRDefault="00B27F83">
      <w:pPr>
        <w:pStyle w:val="Normal04"/>
        <w:framePr w:w="550" w:h="261" w:hRule="exact" w:wrap="auto" w:vAnchor="page" w:hAnchor="page" w:x="28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199.10</w:t>
      </w:r>
    </w:p>
    <w:p w:rsidR="000A1F9B" w:rsidRDefault="00B27F83">
      <w:pPr>
        <w:pStyle w:val="Normal04"/>
        <w:framePr w:w="550" w:h="261" w:hRule="exact" w:wrap="auto" w:vAnchor="page" w:hAnchor="page" w:x="33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250.10</w:t>
      </w:r>
    </w:p>
    <w:p w:rsidR="000A1F9B" w:rsidRDefault="00B27F83">
      <w:pPr>
        <w:pStyle w:val="Normal04"/>
        <w:framePr w:w="550" w:h="261" w:hRule="exact" w:wrap="auto" w:vAnchor="page" w:hAnchor="page" w:x="39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290.90</w:t>
      </w:r>
    </w:p>
    <w:p w:rsidR="000A1F9B" w:rsidRDefault="00B27F83">
      <w:pPr>
        <w:pStyle w:val="Normal04"/>
        <w:framePr w:w="550" w:h="261" w:hRule="exact" w:wrap="auto" w:vAnchor="page" w:hAnchor="page" w:x="44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315.50</w:t>
      </w:r>
    </w:p>
    <w:p w:rsidR="000A1F9B" w:rsidRDefault="00B27F83">
      <w:pPr>
        <w:pStyle w:val="Normal04"/>
        <w:framePr w:w="550" w:h="261" w:hRule="exact" w:wrap="auto" w:vAnchor="page" w:hAnchor="page" w:x="50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350.40</w:t>
      </w:r>
    </w:p>
    <w:p w:rsidR="000A1F9B" w:rsidRDefault="00B27F83">
      <w:pPr>
        <w:pStyle w:val="Normal04"/>
        <w:framePr w:w="550" w:h="261" w:hRule="exact" w:wrap="auto" w:vAnchor="page" w:hAnchor="page" w:x="55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378.80</w:t>
      </w:r>
    </w:p>
    <w:p w:rsidR="000A1F9B" w:rsidRDefault="00B27F83">
      <w:pPr>
        <w:pStyle w:val="Normal04"/>
        <w:framePr w:w="550" w:h="261" w:hRule="exact" w:wrap="auto" w:vAnchor="page" w:hAnchor="page" w:x="61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395.40</w:t>
      </w:r>
    </w:p>
    <w:p w:rsidR="000A1F9B" w:rsidRDefault="00B27F83">
      <w:pPr>
        <w:pStyle w:val="Normal04"/>
        <w:framePr w:w="550" w:h="261" w:hRule="exact" w:wrap="auto" w:vAnchor="page" w:hAnchor="page" w:x="66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406.50</w:t>
      </w:r>
    </w:p>
    <w:p w:rsidR="000A1F9B" w:rsidRDefault="00B27F83">
      <w:pPr>
        <w:pStyle w:val="Normal04"/>
        <w:framePr w:w="550" w:h="261" w:hRule="exact" w:wrap="auto" w:vAnchor="page" w:hAnchor="page" w:x="72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435.00</w:t>
      </w:r>
    </w:p>
    <w:p w:rsidR="000A1F9B" w:rsidRDefault="00B27F83">
      <w:pPr>
        <w:pStyle w:val="Normal04"/>
        <w:framePr w:w="550" w:h="261" w:hRule="exact" w:wrap="auto" w:vAnchor="page" w:hAnchor="page" w:x="77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473.60</w:t>
      </w:r>
    </w:p>
    <w:p w:rsidR="000A1F9B" w:rsidRDefault="00B27F83">
      <w:pPr>
        <w:pStyle w:val="Normal04"/>
        <w:framePr w:w="550" w:h="261" w:hRule="exact" w:wrap="auto" w:vAnchor="page" w:hAnchor="page" w:x="83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509.70</w:t>
      </w:r>
    </w:p>
    <w:p w:rsidR="000A1F9B" w:rsidRDefault="00B27F83">
      <w:pPr>
        <w:pStyle w:val="Normal04"/>
        <w:framePr w:w="550" w:h="261" w:hRule="exact" w:wrap="auto" w:vAnchor="page" w:hAnchor="page" w:x="887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542.60</w:t>
      </w:r>
    </w:p>
    <w:p w:rsidR="000A1F9B" w:rsidRDefault="00B27F83">
      <w:pPr>
        <w:pStyle w:val="Normal04"/>
        <w:framePr w:w="550" w:h="261" w:hRule="exact" w:wrap="auto" w:vAnchor="page" w:hAnchor="page" w:x="9425" w:y="125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553.40</w:t>
      </w:r>
    </w:p>
    <w:p w:rsidR="000A1F9B" w:rsidRDefault="00B27F83">
      <w:pPr>
        <w:pStyle w:val="Normal04"/>
        <w:framePr w:w="8265" w:h="405" w:hRule="exact" w:wrap="auto" w:vAnchor="page" w:hAnchor="page" w:x="1981" w:y="1292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P=Pretest Phase            D=Dosing Phase            R=Recovery Phase     </w:t>
      </w:r>
    </w:p>
    <w:p w:rsidR="000A1F9B" w:rsidRDefault="00B27F83">
      <w:pPr>
        <w:pStyle w:val="Normal04"/>
        <w:framePr w:w="1860" w:h="299" w:hRule="exact" w:wrap="auto" w:vAnchor="page" w:hAnchor="page" w:x="1876" w:y="13392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“</w:t>
      </w:r>
      <w:r>
        <w:rPr>
          <w:rFonts w:ascii="宋体" w:eastAsia="宋体" w:hAnsi="宋体"/>
          <w:color w:val="000000"/>
          <w:kern w:val="2"/>
          <w:sz w:val="15"/>
        </w:rPr>
        <w:noBreakHyphen/>
        <w:t>”</w:t>
      </w:r>
      <w:r>
        <w:rPr>
          <w:rFonts w:ascii="宋体" w:eastAsia="宋体" w:hAnsi="宋体"/>
          <w:color w:val="000000"/>
          <w:kern w:val="2"/>
          <w:sz w:val="15"/>
        </w:rPr>
        <w:t>表示不适用</w:t>
      </w:r>
    </w:p>
    <w:p w:rsidR="000A1F9B" w:rsidRDefault="00B27F83">
      <w:pPr>
        <w:pStyle w:val="Normal04"/>
        <w:spacing w:line="1" w:lineRule="auto"/>
      </w:pPr>
      <w:r>
        <w:br w:type="page"/>
      </w:r>
    </w:p>
    <w:p w:rsidR="000A1F9B" w:rsidRDefault="00B27F83">
      <w:pPr>
        <w:pStyle w:val="Normal04"/>
        <w:framePr w:w="8235" w:h="540" w:hRule="exact" w:wrap="auto" w:vAnchor="page" w:hAnchor="page" w:x="1801" w:y="15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b/>
          <w:color w:val="000000"/>
          <w:kern w:val="2"/>
          <w:sz w:val="19"/>
        </w:rPr>
      </w:pPr>
      <w:r>
        <w:pict>
          <v:line id="_x0000_s3256" style="position:absolute;left:0;text-align:left;z-index:-251618304;mso-position-horizontal-relative:page;mso-position-vertical-relative:page" from="90.05pt,104.9pt" to="507.85pt,104.9pt" o:allowincell="f">
            <w10:wrap anchorx="page" anchory="page"/>
          </v:line>
        </w:pict>
      </w:r>
      <w:r>
        <w:pict>
          <v:line id="_x0000_s3255" style="position:absolute;left:0;text-align:left;z-index:-251617280;mso-position-horizontal-relative:page;mso-position-vertical-relative:page" from="90.05pt,125.15pt" to="504.85pt,125.15pt" o:allowincell="f">
            <w10:wrap anchorx="page" anchory="page"/>
          </v:line>
        </w:pict>
      </w:r>
      <w:r>
        <w:pict>
          <v:line id="_x0000_s3254" style="position:absolute;left:0;text-align:left;z-index:-251616256;mso-position-horizontal-relative:page;mso-position-vertical-relative:page" from="96.05pt,646.35pt" to="513.1pt,646.3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Body Weight Report with Individual Values</w:t>
      </w:r>
    </w:p>
    <w:p w:rsidR="000A1F9B" w:rsidRDefault="00B27F83">
      <w:pPr>
        <w:pStyle w:val="Normal04"/>
        <w:framePr w:w="8235" w:h="540" w:hRule="exact" w:wrap="auto" w:vAnchor="page" w:hAnchor="page" w:x="1801" w:y="15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体重测定结果个体数据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(g)</w:t>
      </w:r>
    </w:p>
    <w:p w:rsidR="000A1F9B" w:rsidRDefault="00B27F83">
      <w:pPr>
        <w:pStyle w:val="Normal04"/>
        <w:framePr w:w="945" w:h="255" w:hRule="exact" w:wrap="auto" w:vAnchor="page" w:hAnchor="page" w:x="1816" w:y="2188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动物编号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     </w:t>
      </w:r>
    </w:p>
    <w:p w:rsidR="000A1F9B" w:rsidRDefault="00B27F83">
      <w:pPr>
        <w:pStyle w:val="Normal04"/>
        <w:framePr w:w="550" w:h="360" w:hRule="exact" w:wrap="auto" w:vAnchor="page" w:hAnchor="page" w:x="28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P5</w:t>
      </w:r>
    </w:p>
    <w:p w:rsidR="000A1F9B" w:rsidRDefault="00B27F83">
      <w:pPr>
        <w:pStyle w:val="Normal04"/>
        <w:framePr w:w="550" w:h="360" w:hRule="exact" w:wrap="auto" w:vAnchor="page" w:hAnchor="page" w:x="33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D3</w:t>
      </w:r>
    </w:p>
    <w:p w:rsidR="000A1F9B" w:rsidRDefault="00B27F83">
      <w:pPr>
        <w:pStyle w:val="Normal04"/>
        <w:framePr w:w="550" w:h="360" w:hRule="exact" w:wrap="auto" w:vAnchor="page" w:hAnchor="page" w:x="39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D7</w:t>
      </w:r>
    </w:p>
    <w:p w:rsidR="000A1F9B" w:rsidRDefault="00B27F83">
      <w:pPr>
        <w:pStyle w:val="Normal04"/>
        <w:framePr w:w="550" w:h="360" w:hRule="exact" w:wrap="auto" w:vAnchor="page" w:hAnchor="page" w:x="44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D10</w:t>
      </w:r>
    </w:p>
    <w:p w:rsidR="000A1F9B" w:rsidRDefault="00B27F83">
      <w:pPr>
        <w:pStyle w:val="Normal04"/>
        <w:framePr w:w="550" w:h="360" w:hRule="exact" w:wrap="auto" w:vAnchor="page" w:hAnchor="page" w:x="50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D14</w:t>
      </w:r>
    </w:p>
    <w:p w:rsidR="000A1F9B" w:rsidRDefault="00B27F83">
      <w:pPr>
        <w:pStyle w:val="Normal04"/>
        <w:framePr w:w="550" w:h="360" w:hRule="exact" w:wrap="auto" w:vAnchor="page" w:hAnchor="page" w:x="55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D17</w:t>
      </w:r>
    </w:p>
    <w:p w:rsidR="000A1F9B" w:rsidRDefault="00B27F83">
      <w:pPr>
        <w:pStyle w:val="Normal04"/>
        <w:framePr w:w="550" w:h="360" w:hRule="exact" w:wrap="auto" w:vAnchor="page" w:hAnchor="page" w:x="61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D21</w:t>
      </w:r>
    </w:p>
    <w:p w:rsidR="000A1F9B" w:rsidRDefault="00B27F83">
      <w:pPr>
        <w:pStyle w:val="Normal04"/>
        <w:framePr w:w="550" w:h="360" w:hRule="exact" w:wrap="auto" w:vAnchor="page" w:hAnchor="page" w:x="66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D24</w:t>
      </w:r>
    </w:p>
    <w:p w:rsidR="000A1F9B" w:rsidRDefault="00B27F83">
      <w:pPr>
        <w:pStyle w:val="Normal04"/>
        <w:framePr w:w="550" w:h="360" w:hRule="exact" w:wrap="auto" w:vAnchor="page" w:hAnchor="page" w:x="72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D28</w:t>
      </w:r>
    </w:p>
    <w:p w:rsidR="000A1F9B" w:rsidRDefault="00B27F83">
      <w:pPr>
        <w:pStyle w:val="Normal04"/>
        <w:framePr w:w="550" w:h="360" w:hRule="exact" w:wrap="auto" w:vAnchor="page" w:hAnchor="page" w:x="77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R7</w:t>
      </w:r>
    </w:p>
    <w:p w:rsidR="000A1F9B" w:rsidRDefault="00B27F83">
      <w:pPr>
        <w:pStyle w:val="Normal04"/>
        <w:framePr w:w="550" w:h="360" w:hRule="exact" w:wrap="auto" w:vAnchor="page" w:hAnchor="page" w:x="83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R14</w:t>
      </w:r>
    </w:p>
    <w:p w:rsidR="000A1F9B" w:rsidRDefault="00B27F83">
      <w:pPr>
        <w:pStyle w:val="Normal04"/>
        <w:framePr w:w="550" w:h="360" w:hRule="exact" w:wrap="auto" w:vAnchor="page" w:hAnchor="page" w:x="887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R21</w:t>
      </w:r>
    </w:p>
    <w:p w:rsidR="000A1F9B" w:rsidRDefault="00B27F83">
      <w:pPr>
        <w:pStyle w:val="Normal04"/>
        <w:framePr w:w="550" w:h="360" w:hRule="exact" w:wrap="auto" w:vAnchor="page" w:hAnchor="page" w:x="9425" w:y="2158"/>
        <w:tabs>
          <w:tab w:val="left" w:pos="36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R28</w:t>
      </w:r>
    </w:p>
    <w:p w:rsidR="000A1F9B" w:rsidRDefault="00B27F83">
      <w:pPr>
        <w:pStyle w:val="Normal04"/>
        <w:framePr w:w="1024" w:h="261" w:hRule="exact" w:wrap="auto" w:vAnchor="page" w:hAnchor="page" w:x="1801" w:y="25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</w:t>
      </w:r>
      <w:r>
        <w:rPr>
          <w:rFonts w:eastAsia="Times New Roman"/>
          <w:b/>
          <w:color w:val="000000"/>
          <w:kern w:val="2"/>
          <w:sz w:val="19"/>
        </w:rPr>
        <w:t>014</w:t>
      </w:r>
    </w:p>
    <w:p w:rsidR="000A1F9B" w:rsidRDefault="00B27F83">
      <w:pPr>
        <w:pStyle w:val="Normal04"/>
        <w:framePr w:w="550" w:h="261" w:hRule="exact" w:wrap="auto" w:vAnchor="page" w:hAnchor="page" w:x="28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200.30</w:t>
      </w:r>
    </w:p>
    <w:p w:rsidR="000A1F9B" w:rsidRDefault="00B27F83">
      <w:pPr>
        <w:pStyle w:val="Normal04"/>
        <w:framePr w:w="550" w:h="261" w:hRule="exact" w:wrap="auto" w:vAnchor="page" w:hAnchor="page" w:x="33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240.80</w:t>
      </w:r>
    </w:p>
    <w:p w:rsidR="000A1F9B" w:rsidRDefault="00B27F83">
      <w:pPr>
        <w:pStyle w:val="Normal04"/>
        <w:framePr w:w="550" w:h="261" w:hRule="exact" w:wrap="auto" w:vAnchor="page" w:hAnchor="page" w:x="39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273.20</w:t>
      </w:r>
    </w:p>
    <w:p w:rsidR="000A1F9B" w:rsidRDefault="00B27F83">
      <w:pPr>
        <w:pStyle w:val="Normal04"/>
        <w:framePr w:w="550" w:h="261" w:hRule="exact" w:wrap="auto" w:vAnchor="page" w:hAnchor="page" w:x="44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293.50</w:t>
      </w:r>
    </w:p>
    <w:p w:rsidR="000A1F9B" w:rsidRDefault="00B27F83">
      <w:pPr>
        <w:pStyle w:val="Normal04"/>
        <w:framePr w:w="550" w:h="261" w:hRule="exact" w:wrap="auto" w:vAnchor="page" w:hAnchor="page" w:x="50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306.70</w:t>
      </w:r>
    </w:p>
    <w:p w:rsidR="000A1F9B" w:rsidRDefault="00B27F83">
      <w:pPr>
        <w:pStyle w:val="Normal04"/>
        <w:framePr w:w="550" w:h="261" w:hRule="exact" w:wrap="auto" w:vAnchor="page" w:hAnchor="page" w:x="55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326.30</w:t>
      </w:r>
    </w:p>
    <w:p w:rsidR="000A1F9B" w:rsidRDefault="00B27F83">
      <w:pPr>
        <w:pStyle w:val="Normal04"/>
        <w:framePr w:w="550" w:h="261" w:hRule="exact" w:wrap="auto" w:vAnchor="page" w:hAnchor="page" w:x="61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339.20</w:t>
      </w:r>
    </w:p>
    <w:p w:rsidR="000A1F9B" w:rsidRDefault="00B27F83">
      <w:pPr>
        <w:pStyle w:val="Normal04"/>
        <w:framePr w:w="550" w:h="261" w:hRule="exact" w:wrap="auto" w:vAnchor="page" w:hAnchor="page" w:x="66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343.50</w:t>
      </w:r>
    </w:p>
    <w:p w:rsidR="000A1F9B" w:rsidRDefault="00B27F83">
      <w:pPr>
        <w:pStyle w:val="Normal04"/>
        <w:framePr w:w="550" w:h="261" w:hRule="exact" w:wrap="auto" w:vAnchor="page" w:hAnchor="page" w:x="72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358.20</w:t>
      </w:r>
    </w:p>
    <w:p w:rsidR="000A1F9B" w:rsidRDefault="00B27F83">
      <w:pPr>
        <w:pStyle w:val="Normal04"/>
        <w:framePr w:w="550" w:h="261" w:hRule="exact" w:wrap="auto" w:vAnchor="page" w:hAnchor="page" w:x="77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381.40</w:t>
      </w:r>
    </w:p>
    <w:p w:rsidR="000A1F9B" w:rsidRDefault="00B27F83">
      <w:pPr>
        <w:pStyle w:val="Normal04"/>
        <w:framePr w:w="550" w:h="261" w:hRule="exact" w:wrap="auto" w:vAnchor="page" w:hAnchor="page" w:x="83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404.50</w:t>
      </w:r>
    </w:p>
    <w:p w:rsidR="000A1F9B" w:rsidRDefault="00B27F83">
      <w:pPr>
        <w:pStyle w:val="Normal04"/>
        <w:framePr w:w="550" w:h="261" w:hRule="exact" w:wrap="auto" w:vAnchor="page" w:hAnchor="page" w:x="887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435.40</w:t>
      </w:r>
    </w:p>
    <w:p w:rsidR="000A1F9B" w:rsidRDefault="00B27F83">
      <w:pPr>
        <w:pStyle w:val="Normal04"/>
        <w:framePr w:w="550" w:h="261" w:hRule="exact" w:wrap="auto" w:vAnchor="page" w:hAnchor="page" w:x="9425" w:y="25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442.90</w:t>
      </w:r>
    </w:p>
    <w:p w:rsidR="000A1F9B" w:rsidRDefault="00B27F83">
      <w:pPr>
        <w:pStyle w:val="Normal04"/>
        <w:framePr w:w="1024" w:h="261" w:hRule="exact" w:wrap="auto" w:vAnchor="page" w:hAnchor="page" w:x="1801" w:y="275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4M015</w:t>
      </w:r>
    </w:p>
    <w:p w:rsidR="000A1F9B" w:rsidRDefault="00B27F83">
      <w:pPr>
        <w:pStyle w:val="Normal04"/>
        <w:framePr w:w="550" w:h="261" w:hRule="exact" w:wrap="auto" w:vAnchor="page" w:hAnchor="page" w:x="28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207.20</w:t>
      </w:r>
    </w:p>
    <w:p w:rsidR="000A1F9B" w:rsidRDefault="00B27F83">
      <w:pPr>
        <w:pStyle w:val="Normal04"/>
        <w:framePr w:w="550" w:h="261" w:hRule="exact" w:wrap="auto" w:vAnchor="page" w:hAnchor="page" w:x="33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249.00</w:t>
      </w:r>
    </w:p>
    <w:p w:rsidR="000A1F9B" w:rsidRDefault="00B27F83">
      <w:pPr>
        <w:pStyle w:val="Normal04"/>
        <w:framePr w:w="550" w:h="261" w:hRule="exact" w:wrap="auto" w:vAnchor="page" w:hAnchor="page" w:x="39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295.70</w:t>
      </w:r>
    </w:p>
    <w:p w:rsidR="000A1F9B" w:rsidRDefault="00B27F83">
      <w:pPr>
        <w:pStyle w:val="Normal04"/>
        <w:framePr w:w="550" w:h="261" w:hRule="exact" w:wrap="auto" w:vAnchor="page" w:hAnchor="page" w:x="44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321.00</w:t>
      </w:r>
    </w:p>
    <w:p w:rsidR="000A1F9B" w:rsidRDefault="00B27F83">
      <w:pPr>
        <w:pStyle w:val="Normal04"/>
        <w:framePr w:w="550" w:h="261" w:hRule="exact" w:wrap="auto" w:vAnchor="page" w:hAnchor="page" w:x="50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349.60</w:t>
      </w:r>
    </w:p>
    <w:p w:rsidR="000A1F9B" w:rsidRDefault="00B27F83">
      <w:pPr>
        <w:pStyle w:val="Normal04"/>
        <w:framePr w:w="550" w:h="261" w:hRule="exact" w:wrap="auto" w:vAnchor="page" w:hAnchor="page" w:x="55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372.30</w:t>
      </w:r>
    </w:p>
    <w:p w:rsidR="000A1F9B" w:rsidRDefault="00B27F83">
      <w:pPr>
        <w:pStyle w:val="Normal04"/>
        <w:framePr w:w="550" w:h="261" w:hRule="exact" w:wrap="auto" w:vAnchor="page" w:hAnchor="page" w:x="61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396.60</w:t>
      </w:r>
    </w:p>
    <w:p w:rsidR="000A1F9B" w:rsidRDefault="00B27F83">
      <w:pPr>
        <w:pStyle w:val="Normal04"/>
        <w:framePr w:w="550" w:h="261" w:hRule="exact" w:wrap="auto" w:vAnchor="page" w:hAnchor="page" w:x="66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405.70</w:t>
      </w:r>
    </w:p>
    <w:p w:rsidR="000A1F9B" w:rsidRDefault="00B27F83">
      <w:pPr>
        <w:pStyle w:val="Normal04"/>
        <w:framePr w:w="550" w:h="261" w:hRule="exact" w:wrap="auto" w:vAnchor="page" w:hAnchor="page" w:x="72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431.70</w:t>
      </w:r>
    </w:p>
    <w:p w:rsidR="000A1F9B" w:rsidRDefault="00B27F83">
      <w:pPr>
        <w:pStyle w:val="Normal04"/>
        <w:framePr w:w="550" w:h="261" w:hRule="exact" w:wrap="auto" w:vAnchor="page" w:hAnchor="page" w:x="77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463.80</w:t>
      </w:r>
    </w:p>
    <w:p w:rsidR="000A1F9B" w:rsidRDefault="00B27F83">
      <w:pPr>
        <w:pStyle w:val="Normal04"/>
        <w:framePr w:w="550" w:h="261" w:hRule="exact" w:wrap="auto" w:vAnchor="page" w:hAnchor="page" w:x="83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498.80</w:t>
      </w:r>
    </w:p>
    <w:p w:rsidR="000A1F9B" w:rsidRDefault="00B27F83">
      <w:pPr>
        <w:pStyle w:val="Normal04"/>
        <w:framePr w:w="550" w:h="261" w:hRule="exact" w:wrap="auto" w:vAnchor="page" w:hAnchor="page" w:x="887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542.10</w:t>
      </w:r>
    </w:p>
    <w:p w:rsidR="000A1F9B" w:rsidRDefault="00B27F83">
      <w:pPr>
        <w:pStyle w:val="Normal04"/>
        <w:framePr w:w="550" w:h="261" w:hRule="exact" w:wrap="auto" w:vAnchor="page" w:hAnchor="page" w:x="9425" w:y="27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555.80</w:t>
      </w:r>
    </w:p>
    <w:p w:rsidR="000A1F9B" w:rsidRDefault="00B27F83">
      <w:pPr>
        <w:pStyle w:val="Normal04"/>
        <w:framePr w:w="1024" w:h="261" w:hRule="exact" w:wrap="auto" w:vAnchor="page" w:hAnchor="page" w:x="1801" w:y="30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4M016</w:t>
      </w:r>
    </w:p>
    <w:p w:rsidR="000A1F9B" w:rsidRDefault="00B27F83">
      <w:pPr>
        <w:pStyle w:val="Normal04"/>
        <w:framePr w:w="550" w:h="261" w:hRule="exact" w:wrap="auto" w:vAnchor="page" w:hAnchor="page" w:x="28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198.10</w:t>
      </w:r>
    </w:p>
    <w:p w:rsidR="000A1F9B" w:rsidRDefault="00B27F83">
      <w:pPr>
        <w:pStyle w:val="Normal04"/>
        <w:framePr w:w="550" w:h="261" w:hRule="exact" w:wrap="auto" w:vAnchor="page" w:hAnchor="page" w:x="33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233.60</w:t>
      </w:r>
    </w:p>
    <w:p w:rsidR="000A1F9B" w:rsidRDefault="00B27F83">
      <w:pPr>
        <w:pStyle w:val="Normal04"/>
        <w:framePr w:w="550" w:h="261" w:hRule="exact" w:wrap="auto" w:vAnchor="page" w:hAnchor="page" w:x="39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273.00</w:t>
      </w:r>
    </w:p>
    <w:p w:rsidR="000A1F9B" w:rsidRDefault="00B27F83">
      <w:pPr>
        <w:pStyle w:val="Normal04"/>
        <w:framePr w:w="550" w:h="261" w:hRule="exact" w:wrap="auto" w:vAnchor="page" w:hAnchor="page" w:x="44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291.30</w:t>
      </w:r>
    </w:p>
    <w:p w:rsidR="000A1F9B" w:rsidRDefault="00B27F83">
      <w:pPr>
        <w:pStyle w:val="Normal04"/>
        <w:framePr w:w="550" w:h="261" w:hRule="exact" w:wrap="auto" w:vAnchor="page" w:hAnchor="page" w:x="50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314.90</w:t>
      </w:r>
    </w:p>
    <w:p w:rsidR="000A1F9B" w:rsidRDefault="00B27F83">
      <w:pPr>
        <w:pStyle w:val="Normal04"/>
        <w:framePr w:w="550" w:h="261" w:hRule="exact" w:wrap="auto" w:vAnchor="page" w:hAnchor="page" w:x="55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329.30</w:t>
      </w:r>
    </w:p>
    <w:p w:rsidR="000A1F9B" w:rsidRDefault="00B27F83">
      <w:pPr>
        <w:pStyle w:val="Normal04"/>
        <w:framePr w:w="550" w:h="261" w:hRule="exact" w:wrap="auto" w:vAnchor="page" w:hAnchor="page" w:x="61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343.30</w:t>
      </w:r>
    </w:p>
    <w:p w:rsidR="000A1F9B" w:rsidRDefault="00B27F83">
      <w:pPr>
        <w:pStyle w:val="Normal04"/>
        <w:framePr w:w="550" w:h="261" w:hRule="exact" w:wrap="auto" w:vAnchor="page" w:hAnchor="page" w:x="66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361.50</w:t>
      </w:r>
    </w:p>
    <w:p w:rsidR="000A1F9B" w:rsidRDefault="00B27F83">
      <w:pPr>
        <w:pStyle w:val="Normal04"/>
        <w:framePr w:w="550" w:h="261" w:hRule="exact" w:wrap="auto" w:vAnchor="page" w:hAnchor="page" w:x="72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383.00</w:t>
      </w:r>
    </w:p>
    <w:p w:rsidR="000A1F9B" w:rsidRDefault="00B27F83">
      <w:pPr>
        <w:pStyle w:val="Normal04"/>
        <w:framePr w:w="550" w:h="261" w:hRule="exact" w:wrap="auto" w:vAnchor="page" w:hAnchor="page" w:x="77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01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26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4M017</w:t>
      </w:r>
    </w:p>
    <w:p w:rsidR="000A1F9B" w:rsidRDefault="00B27F83">
      <w:pPr>
        <w:pStyle w:val="Normal04"/>
        <w:framePr w:w="550" w:h="261" w:hRule="exact" w:wrap="auto" w:vAnchor="page" w:hAnchor="page" w:x="28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190.50</w:t>
      </w:r>
    </w:p>
    <w:p w:rsidR="000A1F9B" w:rsidRDefault="00B27F83">
      <w:pPr>
        <w:pStyle w:val="Normal04"/>
        <w:framePr w:w="550" w:h="261" w:hRule="exact" w:wrap="auto" w:vAnchor="page" w:hAnchor="page" w:x="33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225.20</w:t>
      </w:r>
    </w:p>
    <w:p w:rsidR="000A1F9B" w:rsidRDefault="00B27F83">
      <w:pPr>
        <w:pStyle w:val="Normal04"/>
        <w:framePr w:w="550" w:h="261" w:hRule="exact" w:wrap="auto" w:vAnchor="page" w:hAnchor="page" w:x="39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264.50</w:t>
      </w:r>
    </w:p>
    <w:p w:rsidR="000A1F9B" w:rsidRDefault="00B27F83">
      <w:pPr>
        <w:pStyle w:val="Normal04"/>
        <w:framePr w:w="550" w:h="261" w:hRule="exact" w:wrap="auto" w:vAnchor="page" w:hAnchor="page" w:x="44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293.90</w:t>
      </w:r>
    </w:p>
    <w:p w:rsidR="000A1F9B" w:rsidRDefault="00B27F83">
      <w:pPr>
        <w:pStyle w:val="Normal04"/>
        <w:framePr w:w="550" w:h="261" w:hRule="exact" w:wrap="auto" w:vAnchor="page" w:hAnchor="page" w:x="50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320.50</w:t>
      </w:r>
    </w:p>
    <w:p w:rsidR="000A1F9B" w:rsidRDefault="00B27F83">
      <w:pPr>
        <w:pStyle w:val="Normal04"/>
        <w:framePr w:w="550" w:h="261" w:hRule="exact" w:wrap="auto" w:vAnchor="page" w:hAnchor="page" w:x="55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351.30</w:t>
      </w:r>
    </w:p>
    <w:p w:rsidR="000A1F9B" w:rsidRDefault="00B27F83">
      <w:pPr>
        <w:pStyle w:val="Normal04"/>
        <w:framePr w:w="550" w:h="261" w:hRule="exact" w:wrap="auto" w:vAnchor="page" w:hAnchor="page" w:x="61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376.30</w:t>
      </w:r>
    </w:p>
    <w:p w:rsidR="000A1F9B" w:rsidRDefault="00B27F83">
      <w:pPr>
        <w:pStyle w:val="Normal04"/>
        <w:framePr w:w="550" w:h="261" w:hRule="exact" w:wrap="auto" w:vAnchor="page" w:hAnchor="page" w:x="66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392.40</w:t>
      </w:r>
    </w:p>
    <w:p w:rsidR="000A1F9B" w:rsidRDefault="00B27F83">
      <w:pPr>
        <w:pStyle w:val="Normal04"/>
        <w:framePr w:w="550" w:h="261" w:hRule="exact" w:wrap="auto" w:vAnchor="page" w:hAnchor="page" w:x="72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436.50</w:t>
      </w:r>
    </w:p>
    <w:p w:rsidR="000A1F9B" w:rsidRDefault="00B27F83">
      <w:pPr>
        <w:pStyle w:val="Normal04"/>
        <w:framePr w:w="550" w:h="261" w:hRule="exact" w:wrap="auto" w:vAnchor="page" w:hAnchor="page" w:x="77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26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5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4M018</w:t>
      </w:r>
    </w:p>
    <w:p w:rsidR="000A1F9B" w:rsidRDefault="00B27F83">
      <w:pPr>
        <w:pStyle w:val="Normal04"/>
        <w:framePr w:w="550" w:h="261" w:hRule="exact" w:wrap="auto" w:vAnchor="page" w:hAnchor="page" w:x="28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202.30</w:t>
      </w:r>
    </w:p>
    <w:p w:rsidR="000A1F9B" w:rsidRDefault="00B27F83">
      <w:pPr>
        <w:pStyle w:val="Normal04"/>
        <w:framePr w:w="550" w:h="261" w:hRule="exact" w:wrap="auto" w:vAnchor="page" w:hAnchor="page" w:x="33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231.30</w:t>
      </w:r>
    </w:p>
    <w:p w:rsidR="000A1F9B" w:rsidRDefault="00B27F83">
      <w:pPr>
        <w:pStyle w:val="Normal04"/>
        <w:framePr w:w="550" w:h="261" w:hRule="exact" w:wrap="auto" w:vAnchor="page" w:hAnchor="page" w:x="39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266.40</w:t>
      </w:r>
    </w:p>
    <w:p w:rsidR="000A1F9B" w:rsidRDefault="00B27F83">
      <w:pPr>
        <w:pStyle w:val="Normal04"/>
        <w:framePr w:w="550" w:h="261" w:hRule="exact" w:wrap="auto" w:vAnchor="page" w:hAnchor="page" w:x="44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288.60</w:t>
      </w:r>
    </w:p>
    <w:p w:rsidR="000A1F9B" w:rsidRDefault="00B27F83">
      <w:pPr>
        <w:pStyle w:val="Normal04"/>
        <w:framePr w:w="550" w:h="261" w:hRule="exact" w:wrap="auto" w:vAnchor="page" w:hAnchor="page" w:x="50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302.90</w:t>
      </w:r>
    </w:p>
    <w:p w:rsidR="000A1F9B" w:rsidRDefault="00B27F83">
      <w:pPr>
        <w:pStyle w:val="Normal04"/>
        <w:framePr w:w="550" w:h="261" w:hRule="exact" w:wrap="auto" w:vAnchor="page" w:hAnchor="page" w:x="55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327.30</w:t>
      </w:r>
    </w:p>
    <w:p w:rsidR="000A1F9B" w:rsidRDefault="00B27F83">
      <w:pPr>
        <w:pStyle w:val="Normal04"/>
        <w:framePr w:w="550" w:h="261" w:hRule="exact" w:wrap="auto" w:vAnchor="page" w:hAnchor="page" w:x="61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344.60</w:t>
      </w:r>
    </w:p>
    <w:p w:rsidR="000A1F9B" w:rsidRDefault="00B27F83">
      <w:pPr>
        <w:pStyle w:val="Normal04"/>
        <w:framePr w:w="550" w:h="261" w:hRule="exact" w:wrap="auto" w:vAnchor="page" w:hAnchor="page" w:x="66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357.30</w:t>
      </w:r>
    </w:p>
    <w:p w:rsidR="000A1F9B" w:rsidRDefault="00B27F83">
      <w:pPr>
        <w:pStyle w:val="Normal04"/>
        <w:framePr w:w="550" w:h="261" w:hRule="exact" w:wrap="auto" w:vAnchor="page" w:hAnchor="page" w:x="72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376.70</w:t>
      </w:r>
    </w:p>
    <w:p w:rsidR="000A1F9B" w:rsidRDefault="00B27F83">
      <w:pPr>
        <w:pStyle w:val="Normal04"/>
        <w:framePr w:w="550" w:h="261" w:hRule="exact" w:wrap="auto" w:vAnchor="page" w:hAnchor="page" w:x="77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51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37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4M019</w:t>
      </w:r>
    </w:p>
    <w:p w:rsidR="000A1F9B" w:rsidRDefault="00B27F83">
      <w:pPr>
        <w:pStyle w:val="Normal04"/>
        <w:framePr w:w="550" w:h="261" w:hRule="exact" w:wrap="auto" w:vAnchor="page" w:hAnchor="page" w:x="28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203.60</w:t>
      </w:r>
    </w:p>
    <w:p w:rsidR="000A1F9B" w:rsidRDefault="00B27F83">
      <w:pPr>
        <w:pStyle w:val="Normal04"/>
        <w:framePr w:w="550" w:h="261" w:hRule="exact" w:wrap="auto" w:vAnchor="page" w:hAnchor="page" w:x="33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238.30</w:t>
      </w:r>
    </w:p>
    <w:p w:rsidR="000A1F9B" w:rsidRDefault="00B27F83">
      <w:pPr>
        <w:pStyle w:val="Normal04"/>
        <w:framePr w:w="550" w:h="261" w:hRule="exact" w:wrap="auto" w:vAnchor="page" w:hAnchor="page" w:x="39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277.20</w:t>
      </w:r>
    </w:p>
    <w:p w:rsidR="000A1F9B" w:rsidRDefault="00B27F83">
      <w:pPr>
        <w:pStyle w:val="Normal04"/>
        <w:framePr w:w="550" w:h="261" w:hRule="exact" w:wrap="auto" w:vAnchor="page" w:hAnchor="page" w:x="44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305.30</w:t>
      </w:r>
    </w:p>
    <w:p w:rsidR="000A1F9B" w:rsidRDefault="00B27F83">
      <w:pPr>
        <w:pStyle w:val="Normal04"/>
        <w:framePr w:w="550" w:h="261" w:hRule="exact" w:wrap="auto" w:vAnchor="page" w:hAnchor="page" w:x="50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329.60</w:t>
      </w:r>
    </w:p>
    <w:p w:rsidR="000A1F9B" w:rsidRDefault="00B27F83">
      <w:pPr>
        <w:pStyle w:val="Normal04"/>
        <w:framePr w:w="550" w:h="261" w:hRule="exact" w:wrap="auto" w:vAnchor="page" w:hAnchor="page" w:x="55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358.20</w:t>
      </w:r>
    </w:p>
    <w:p w:rsidR="000A1F9B" w:rsidRDefault="00B27F83">
      <w:pPr>
        <w:pStyle w:val="Normal04"/>
        <w:framePr w:w="550" w:h="261" w:hRule="exact" w:wrap="auto" w:vAnchor="page" w:hAnchor="page" w:x="61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373.00</w:t>
      </w:r>
    </w:p>
    <w:p w:rsidR="000A1F9B" w:rsidRDefault="00B27F83">
      <w:pPr>
        <w:pStyle w:val="Normal04"/>
        <w:framePr w:w="550" w:h="261" w:hRule="exact" w:wrap="auto" w:vAnchor="page" w:hAnchor="page" w:x="66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394.20</w:t>
      </w:r>
    </w:p>
    <w:p w:rsidR="000A1F9B" w:rsidRDefault="00B27F83">
      <w:pPr>
        <w:pStyle w:val="Normal04"/>
        <w:framePr w:w="550" w:h="261" w:hRule="exact" w:wrap="auto" w:vAnchor="page" w:hAnchor="page" w:x="72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404.50</w:t>
      </w:r>
    </w:p>
    <w:p w:rsidR="000A1F9B" w:rsidRDefault="00B27F83">
      <w:pPr>
        <w:pStyle w:val="Normal04"/>
        <w:framePr w:w="550" w:h="261" w:hRule="exact" w:wrap="auto" w:vAnchor="page" w:hAnchor="page" w:x="77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376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0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4M020</w:t>
      </w:r>
    </w:p>
    <w:p w:rsidR="000A1F9B" w:rsidRDefault="00B27F83">
      <w:pPr>
        <w:pStyle w:val="Normal04"/>
        <w:framePr w:w="550" w:h="261" w:hRule="exact" w:wrap="auto" w:vAnchor="page" w:hAnchor="page" w:x="28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204.60</w:t>
      </w:r>
    </w:p>
    <w:p w:rsidR="000A1F9B" w:rsidRDefault="00B27F83">
      <w:pPr>
        <w:pStyle w:val="Normal04"/>
        <w:framePr w:w="550" w:h="261" w:hRule="exact" w:wrap="auto" w:vAnchor="page" w:hAnchor="page" w:x="33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243.30</w:t>
      </w:r>
    </w:p>
    <w:p w:rsidR="000A1F9B" w:rsidRDefault="00B27F83">
      <w:pPr>
        <w:pStyle w:val="Normal04"/>
        <w:framePr w:w="550" w:h="261" w:hRule="exact" w:wrap="auto" w:vAnchor="page" w:hAnchor="page" w:x="39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278.10</w:t>
      </w:r>
    </w:p>
    <w:p w:rsidR="000A1F9B" w:rsidRDefault="00B27F83">
      <w:pPr>
        <w:pStyle w:val="Normal04"/>
        <w:framePr w:w="550" w:h="261" w:hRule="exact" w:wrap="auto" w:vAnchor="page" w:hAnchor="page" w:x="44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306.80</w:t>
      </w:r>
    </w:p>
    <w:p w:rsidR="000A1F9B" w:rsidRDefault="00B27F83">
      <w:pPr>
        <w:pStyle w:val="Normal04"/>
        <w:framePr w:w="550" w:h="261" w:hRule="exact" w:wrap="auto" w:vAnchor="page" w:hAnchor="page" w:x="50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328.40</w:t>
      </w:r>
    </w:p>
    <w:p w:rsidR="000A1F9B" w:rsidRDefault="00B27F83">
      <w:pPr>
        <w:pStyle w:val="Normal04"/>
        <w:framePr w:w="550" w:h="261" w:hRule="exact" w:wrap="auto" w:vAnchor="page" w:hAnchor="page" w:x="55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344.90</w:t>
      </w:r>
    </w:p>
    <w:p w:rsidR="000A1F9B" w:rsidRDefault="00B27F83">
      <w:pPr>
        <w:pStyle w:val="Normal04"/>
        <w:framePr w:w="550" w:h="261" w:hRule="exact" w:wrap="auto" w:vAnchor="page" w:hAnchor="page" w:x="61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354.80</w:t>
      </w:r>
    </w:p>
    <w:p w:rsidR="000A1F9B" w:rsidRDefault="00B27F83">
      <w:pPr>
        <w:pStyle w:val="Normal04"/>
        <w:framePr w:w="550" w:h="261" w:hRule="exact" w:wrap="auto" w:vAnchor="page" w:hAnchor="page" w:x="66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369.80</w:t>
      </w:r>
    </w:p>
    <w:p w:rsidR="000A1F9B" w:rsidRDefault="00B27F83">
      <w:pPr>
        <w:pStyle w:val="Normal04"/>
        <w:framePr w:w="550" w:h="261" w:hRule="exact" w:wrap="auto" w:vAnchor="page" w:hAnchor="page" w:x="72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390.00</w:t>
      </w:r>
    </w:p>
    <w:p w:rsidR="000A1F9B" w:rsidRDefault="00B27F83">
      <w:pPr>
        <w:pStyle w:val="Normal04"/>
        <w:framePr w:w="550" w:h="261" w:hRule="exact" w:wrap="auto" w:vAnchor="page" w:hAnchor="page" w:x="77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0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4M021</w:t>
      </w:r>
    </w:p>
    <w:p w:rsidR="000A1F9B" w:rsidRDefault="00B27F83">
      <w:pPr>
        <w:pStyle w:val="Normal04"/>
        <w:framePr w:w="550" w:h="261" w:hRule="exact" w:wrap="auto" w:vAnchor="page" w:hAnchor="page" w:x="28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194.40</w:t>
      </w:r>
    </w:p>
    <w:p w:rsidR="000A1F9B" w:rsidRDefault="00B27F83">
      <w:pPr>
        <w:pStyle w:val="Normal04"/>
        <w:framePr w:w="550" w:h="261" w:hRule="exact" w:wrap="auto" w:vAnchor="page" w:hAnchor="page" w:x="33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233.30</w:t>
      </w:r>
    </w:p>
    <w:p w:rsidR="000A1F9B" w:rsidRDefault="00B27F83">
      <w:pPr>
        <w:pStyle w:val="Normal04"/>
        <w:framePr w:w="550" w:h="261" w:hRule="exact" w:wrap="auto" w:vAnchor="page" w:hAnchor="page" w:x="39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266.60</w:t>
      </w:r>
    </w:p>
    <w:p w:rsidR="000A1F9B" w:rsidRDefault="00B27F83">
      <w:pPr>
        <w:pStyle w:val="Normal04"/>
        <w:framePr w:w="550" w:h="261" w:hRule="exact" w:wrap="auto" w:vAnchor="page" w:hAnchor="page" w:x="44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292.80</w:t>
      </w:r>
    </w:p>
    <w:p w:rsidR="000A1F9B" w:rsidRDefault="00B27F83">
      <w:pPr>
        <w:pStyle w:val="Normal04"/>
        <w:framePr w:w="550" w:h="261" w:hRule="exact" w:wrap="auto" w:vAnchor="page" w:hAnchor="page" w:x="50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318.60</w:t>
      </w:r>
    </w:p>
    <w:p w:rsidR="000A1F9B" w:rsidRDefault="00B27F83">
      <w:pPr>
        <w:pStyle w:val="Normal04"/>
        <w:framePr w:w="550" w:h="261" w:hRule="exact" w:wrap="auto" w:vAnchor="page" w:hAnchor="page" w:x="55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338.50</w:t>
      </w:r>
    </w:p>
    <w:p w:rsidR="000A1F9B" w:rsidRDefault="00B27F83">
      <w:pPr>
        <w:pStyle w:val="Normal04"/>
        <w:framePr w:w="550" w:h="261" w:hRule="exact" w:wrap="auto" w:vAnchor="page" w:hAnchor="page" w:x="61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354.80</w:t>
      </w:r>
    </w:p>
    <w:p w:rsidR="000A1F9B" w:rsidRDefault="00B27F83">
      <w:pPr>
        <w:pStyle w:val="Normal04"/>
        <w:framePr w:w="550" w:h="261" w:hRule="exact" w:wrap="auto" w:vAnchor="page" w:hAnchor="page" w:x="66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370.50</w:t>
      </w:r>
    </w:p>
    <w:p w:rsidR="000A1F9B" w:rsidRDefault="00B27F83">
      <w:pPr>
        <w:pStyle w:val="Normal04"/>
        <w:framePr w:w="550" w:h="261" w:hRule="exact" w:wrap="auto" w:vAnchor="page" w:hAnchor="page" w:x="72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387.70</w:t>
      </w:r>
    </w:p>
    <w:p w:rsidR="000A1F9B" w:rsidRDefault="00B27F83">
      <w:pPr>
        <w:pStyle w:val="Normal04"/>
        <w:framePr w:w="550" w:h="261" w:hRule="exact" w:wrap="auto" w:vAnchor="page" w:hAnchor="page" w:x="77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2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5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4M022</w:t>
      </w:r>
    </w:p>
    <w:p w:rsidR="000A1F9B" w:rsidRDefault="00B27F83">
      <w:pPr>
        <w:pStyle w:val="Normal04"/>
        <w:framePr w:w="550" w:h="261" w:hRule="exact" w:wrap="auto" w:vAnchor="page" w:hAnchor="page" w:x="28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195.30</w:t>
      </w:r>
    </w:p>
    <w:p w:rsidR="000A1F9B" w:rsidRDefault="00B27F83">
      <w:pPr>
        <w:pStyle w:val="Normal04"/>
        <w:framePr w:w="550" w:h="261" w:hRule="exact" w:wrap="auto" w:vAnchor="page" w:hAnchor="page" w:x="33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238.10</w:t>
      </w:r>
    </w:p>
    <w:p w:rsidR="000A1F9B" w:rsidRDefault="00B27F83">
      <w:pPr>
        <w:pStyle w:val="Normal04"/>
        <w:framePr w:w="550" w:h="261" w:hRule="exact" w:wrap="auto" w:vAnchor="page" w:hAnchor="page" w:x="39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267.20</w:t>
      </w:r>
    </w:p>
    <w:p w:rsidR="000A1F9B" w:rsidRDefault="00B27F83">
      <w:pPr>
        <w:pStyle w:val="Normal04"/>
        <w:framePr w:w="550" w:h="261" w:hRule="exact" w:wrap="auto" w:vAnchor="page" w:hAnchor="page" w:x="44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299.20</w:t>
      </w:r>
    </w:p>
    <w:p w:rsidR="000A1F9B" w:rsidRDefault="00B27F83">
      <w:pPr>
        <w:pStyle w:val="Normal04"/>
        <w:framePr w:w="550" w:h="261" w:hRule="exact" w:wrap="auto" w:vAnchor="page" w:hAnchor="page" w:x="50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316.70</w:t>
      </w:r>
    </w:p>
    <w:p w:rsidR="000A1F9B" w:rsidRDefault="00B27F83">
      <w:pPr>
        <w:pStyle w:val="Normal04"/>
        <w:framePr w:w="550" w:h="261" w:hRule="exact" w:wrap="auto" w:vAnchor="page" w:hAnchor="page" w:x="55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343.20</w:t>
      </w:r>
    </w:p>
    <w:p w:rsidR="000A1F9B" w:rsidRDefault="00B27F83">
      <w:pPr>
        <w:pStyle w:val="Normal04"/>
        <w:framePr w:w="550" w:h="261" w:hRule="exact" w:wrap="auto" w:vAnchor="page" w:hAnchor="page" w:x="61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362.20</w:t>
      </w:r>
    </w:p>
    <w:p w:rsidR="000A1F9B" w:rsidRDefault="00B27F83">
      <w:pPr>
        <w:pStyle w:val="Normal04"/>
        <w:framePr w:w="550" w:h="261" w:hRule="exact" w:wrap="auto" w:vAnchor="page" w:hAnchor="page" w:x="66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376.10</w:t>
      </w:r>
    </w:p>
    <w:p w:rsidR="000A1F9B" w:rsidRDefault="00B27F83">
      <w:pPr>
        <w:pStyle w:val="Normal04"/>
        <w:framePr w:w="550" w:h="261" w:hRule="exact" w:wrap="auto" w:vAnchor="page" w:hAnchor="page" w:x="72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400.00</w:t>
      </w:r>
    </w:p>
    <w:p w:rsidR="000A1F9B" w:rsidRDefault="00B27F83">
      <w:pPr>
        <w:pStyle w:val="Normal04"/>
        <w:framePr w:w="550" w:h="261" w:hRule="exact" w:wrap="auto" w:vAnchor="page" w:hAnchor="page" w:x="77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5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1024" w:h="261" w:hRule="exact" w:wrap="auto" w:vAnchor="page" w:hAnchor="page" w:x="1801" w:y="476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4M023</w:t>
      </w:r>
    </w:p>
    <w:p w:rsidR="000A1F9B" w:rsidRDefault="00B27F83">
      <w:pPr>
        <w:pStyle w:val="Normal04"/>
        <w:framePr w:w="550" w:h="261" w:hRule="exact" w:wrap="auto" w:vAnchor="page" w:hAnchor="page" w:x="28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211.30</w:t>
      </w:r>
    </w:p>
    <w:p w:rsidR="000A1F9B" w:rsidRDefault="00B27F83">
      <w:pPr>
        <w:pStyle w:val="Normal04"/>
        <w:framePr w:w="550" w:h="261" w:hRule="exact" w:wrap="auto" w:vAnchor="page" w:hAnchor="page" w:x="33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256.90</w:t>
      </w:r>
    </w:p>
    <w:p w:rsidR="000A1F9B" w:rsidRDefault="00B27F83">
      <w:pPr>
        <w:pStyle w:val="Normal04"/>
        <w:framePr w:w="550" w:h="261" w:hRule="exact" w:wrap="auto" w:vAnchor="page" w:hAnchor="page" w:x="39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292.60</w:t>
      </w:r>
    </w:p>
    <w:p w:rsidR="000A1F9B" w:rsidRDefault="00B27F83">
      <w:pPr>
        <w:pStyle w:val="Normal04"/>
        <w:framePr w:w="550" w:h="261" w:hRule="exact" w:wrap="auto" w:vAnchor="page" w:hAnchor="page" w:x="44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321.40</w:t>
      </w:r>
    </w:p>
    <w:p w:rsidR="000A1F9B" w:rsidRDefault="00B27F83">
      <w:pPr>
        <w:pStyle w:val="Normal04"/>
        <w:framePr w:w="550" w:h="261" w:hRule="exact" w:wrap="auto" w:vAnchor="page" w:hAnchor="page" w:x="50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347.80</w:t>
      </w:r>
    </w:p>
    <w:p w:rsidR="000A1F9B" w:rsidRDefault="00B27F83">
      <w:pPr>
        <w:pStyle w:val="Normal04"/>
        <w:framePr w:w="550" w:h="261" w:hRule="exact" w:wrap="auto" w:vAnchor="page" w:hAnchor="page" w:x="55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374.20</w:t>
      </w:r>
    </w:p>
    <w:p w:rsidR="000A1F9B" w:rsidRDefault="00B27F83">
      <w:pPr>
        <w:pStyle w:val="Normal04"/>
        <w:framePr w:w="550" w:h="261" w:hRule="exact" w:wrap="auto" w:vAnchor="page" w:hAnchor="page" w:x="61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389.90</w:t>
      </w:r>
    </w:p>
    <w:p w:rsidR="000A1F9B" w:rsidRDefault="00B27F83">
      <w:pPr>
        <w:pStyle w:val="Normal04"/>
        <w:framePr w:w="550" w:h="261" w:hRule="exact" w:wrap="auto" w:vAnchor="page" w:hAnchor="page" w:x="66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398.70</w:t>
      </w:r>
    </w:p>
    <w:p w:rsidR="000A1F9B" w:rsidRDefault="00B27F83">
      <w:pPr>
        <w:pStyle w:val="Normal04"/>
        <w:framePr w:w="550" w:h="261" w:hRule="exact" w:wrap="auto" w:vAnchor="page" w:hAnchor="page" w:x="72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426.30</w:t>
      </w:r>
    </w:p>
    <w:p w:rsidR="000A1F9B" w:rsidRDefault="00B27F83">
      <w:pPr>
        <w:pStyle w:val="Normal04"/>
        <w:framePr w:w="550" w:h="261" w:hRule="exact" w:wrap="auto" w:vAnchor="page" w:hAnchor="page" w:x="77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3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887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550" w:h="261" w:hRule="exact" w:wrap="auto" w:vAnchor="page" w:hAnchor="page" w:x="9425" w:y="47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4"/>
        <w:framePr w:w="8265" w:h="405" w:hRule="exact" w:wrap="auto" w:vAnchor="page" w:hAnchor="page" w:x="1981" w:y="1292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P=Pretest Phase            D=Dosing Phase            R=Recovery Phase     </w:t>
      </w:r>
    </w:p>
    <w:p w:rsidR="000A1F9B" w:rsidRDefault="00B27F83">
      <w:pPr>
        <w:pStyle w:val="Normal04"/>
        <w:framePr w:w="1860" w:h="299" w:hRule="exact" w:wrap="auto" w:vAnchor="page" w:hAnchor="page" w:x="1876" w:y="13392"/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“</w:t>
      </w:r>
      <w:r>
        <w:rPr>
          <w:rFonts w:ascii="宋体" w:eastAsia="宋体" w:hAnsi="宋体"/>
          <w:color w:val="000000"/>
          <w:kern w:val="2"/>
          <w:sz w:val="15"/>
        </w:rPr>
        <w:noBreakHyphen/>
        <w:t>”</w:t>
      </w:r>
      <w:r>
        <w:rPr>
          <w:rFonts w:ascii="宋体" w:eastAsia="宋体" w:hAnsi="宋体"/>
          <w:color w:val="000000"/>
          <w:kern w:val="2"/>
          <w:sz w:val="15"/>
        </w:rPr>
        <w:t>表示不适用</w:t>
      </w:r>
    </w:p>
    <w:p w:rsidR="000A1F9B" w:rsidRDefault="00B27F83">
      <w:pPr>
        <w:pStyle w:val="Normal04"/>
        <w:framePr w:w="3240" w:h="216" w:hRule="exact" w:wrap="auto" w:vAnchor="page" w:hAnchor="page" w:x="2026" w:y="1369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0A1F9B" w:rsidRDefault="00B27F83">
      <w:pPr>
        <w:pStyle w:val="Normal04"/>
        <w:framePr w:w="2280" w:h="211" w:hRule="exact" w:wrap="auto" w:vAnchor="page" w:hAnchor="page" w:x="2656" w:y="1393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All records</w:t>
      </w:r>
    </w:p>
    <w:p w:rsidR="000A1F9B" w:rsidRDefault="00B27F83">
      <w:pPr>
        <w:pStyle w:val="Normal04"/>
        <w:framePr w:w="5702" w:h="211" w:hRule="exact" w:wrap="auto" w:vAnchor="page" w:hAnchor="page" w:x="5011" w:y="1393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True</w:t>
      </w:r>
    </w:p>
    <w:p w:rsidR="000A1F9B" w:rsidRDefault="00B27F83">
      <w:pPr>
        <w:pStyle w:val="Normal04"/>
        <w:framePr w:w="2280" w:h="211" w:hRule="exact" w:wrap="auto" w:vAnchor="page" w:hAnchor="page" w:x="2656" w:y="1417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Report generated by</w:t>
      </w:r>
    </w:p>
    <w:p w:rsidR="000A1F9B" w:rsidRDefault="00B27F83">
      <w:pPr>
        <w:pStyle w:val="Normal04"/>
        <w:framePr w:w="5702" w:h="211" w:hRule="exact" w:wrap="auto" w:vAnchor="page" w:hAnchor="page" w:x="5011" w:y="1417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color w:val="000000"/>
          <w:kern w:val="2"/>
          <w:sz w:val="14"/>
        </w:rPr>
        <w:sectPr w:rsidR="000A1F9B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4"/>
        </w:rPr>
        <w:t>Ying Ding</w:t>
      </w:r>
      <w:r>
        <w:rPr>
          <w:rFonts w:eastAsia="Times New Roman"/>
          <w:color w:val="000000"/>
          <w:kern w:val="2"/>
          <w:sz w:val="14"/>
        </w:rPr>
        <w:br w:type="page"/>
      </w:r>
    </w:p>
    <w:p w:rsidR="00880C08" w:rsidRDefault="00B27F83" w:rsidP="00880C08">
      <w:pPr>
        <w:pStyle w:val="Normal05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表</w:t>
      </w:r>
      <w:r>
        <w:rPr>
          <w:rFonts w:ascii="Times" w:eastAsia="宋体" w:hAnsi="Times" w:cs="Times" w:hint="eastAsia"/>
          <w:color w:val="000000"/>
          <w:sz w:val="24"/>
          <w:szCs w:val="24"/>
        </w:rPr>
        <w:t>9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：</w:t>
      </w:r>
      <w:r w:rsidRPr="00EC4F8A">
        <w:rPr>
          <w:rFonts w:ascii="Times" w:eastAsia="宋体" w:hAnsi="Times" w:cs="Times"/>
          <w:color w:val="000000"/>
          <w:sz w:val="24"/>
          <w:szCs w:val="24"/>
        </w:rPr>
        <w:t>SD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大鼠</w:t>
      </w:r>
      <w:r>
        <w:rPr>
          <w:rFonts w:ascii="Times" w:eastAsia="宋体" w:hAnsi="Times" w:cs="Times" w:hint="eastAsia"/>
          <w:color w:val="000000"/>
          <w:sz w:val="24"/>
          <w:szCs w:val="24"/>
        </w:rPr>
        <w:t>灌胃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给予</w:t>
      </w:r>
      <w:r>
        <w:rPr>
          <w:rFonts w:ascii="Times" w:eastAsia="宋体" w:hAnsi="Times" w:cs="Times"/>
          <w:color w:val="000000"/>
          <w:sz w:val="24"/>
          <w:szCs w:val="24"/>
        </w:rPr>
        <w:t>WXSH0376 4</w:t>
      </w:r>
      <w:r>
        <w:rPr>
          <w:rFonts w:ascii="Times" w:eastAsia="宋体" w:hAnsi="Times" w:cs="Times"/>
          <w:color w:val="000000"/>
          <w:sz w:val="24"/>
          <w:szCs w:val="24"/>
        </w:rPr>
        <w:t>周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重复给药毒性试验</w:t>
      </w:r>
    </w:p>
    <w:p w:rsidR="00261C96" w:rsidRPr="00880C08" w:rsidRDefault="00B27F83" w:rsidP="00880C08">
      <w:pPr>
        <w:pStyle w:val="Normal05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  <w:sectPr w:rsidR="00261C96" w:rsidRPr="00880C08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摄食量</w:t>
      </w:r>
      <w:r>
        <w:rPr>
          <w:rFonts w:ascii="Times" w:eastAsia="宋体" w:hAnsi="Times" w:cs="Times" w:hint="eastAsia"/>
          <w:color w:val="000000"/>
          <w:sz w:val="24"/>
          <w:szCs w:val="24"/>
        </w:rPr>
        <w:t>测定结果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个体数据</w:t>
      </w:r>
      <w:r>
        <w:rPr>
          <w:rFonts w:ascii="Times" w:hAnsi="Times" w:cs="Times" w:hint="eastAsia"/>
          <w:color w:val="000000"/>
          <w:kern w:val="2"/>
          <w:sz w:val="21"/>
          <w:szCs w:val="22"/>
        </w:rPr>
        <w:t>（</w:t>
      </w:r>
      <w:r>
        <w:rPr>
          <w:rFonts w:ascii="Times" w:hAnsi="Times" w:cs="Times" w:hint="eastAsia"/>
          <w:color w:val="000000"/>
          <w:kern w:val="2"/>
          <w:sz w:val="21"/>
          <w:szCs w:val="22"/>
        </w:rPr>
        <w:t>g/day</w:t>
      </w:r>
      <w:r>
        <w:rPr>
          <w:rFonts w:ascii="Times" w:hAnsi="Times" w:cs="Times" w:hint="eastAsia"/>
          <w:color w:val="000000"/>
          <w:kern w:val="2"/>
          <w:sz w:val="21"/>
          <w:szCs w:val="22"/>
        </w:rPr>
        <w:t>）</w:t>
      </w:r>
    </w:p>
    <w:p w:rsidR="000A1F9B" w:rsidRDefault="00B27F83">
      <w:pPr>
        <w:pStyle w:val="Normal06"/>
        <w:framePr w:w="8130" w:h="510" w:hRule="exact" w:wrap="auto" w:vAnchor="page" w:hAnchor="page" w:x="1893" w:y="160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b/>
          <w:color w:val="000000"/>
          <w:kern w:val="2"/>
          <w:sz w:val="19"/>
        </w:rPr>
      </w:pPr>
      <w:r>
        <w:pict>
          <v:line id="_x0000_s3253" style="position:absolute;left:0;text-align:left;z-index:-251615232;mso-position-horizontal-relative:page;mso-position-vertical-relative:page" from="99.9pt,114.05pt" to="489.95pt,114.05pt" o:allowincell="f">
            <w10:wrap anchorx="page" anchory="page"/>
          </v:line>
        </w:pict>
      </w:r>
      <w:r>
        <w:pict>
          <v:line id="_x0000_s3252" style="position:absolute;left:0;text-align:left;z-index:-251614208;mso-position-horizontal-relative:page;mso-position-vertical-relative:page" from="99.15pt,132.8pt" to="489.2pt,132.8pt" o:allowincell="f">
            <w10:wrap anchorx="page" anchory="page"/>
          </v:line>
        </w:pict>
      </w:r>
      <w:r>
        <w:pict>
          <v:line id="_x0000_s3251" style="position:absolute;left:0;text-align:left;z-index:-251613184;mso-position-horizontal-relative:page;mso-position-vertical-relative:page" from="99.9pt,638pt" to="485.45pt,638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Average Food Consumption Report with Individual Values</w:t>
      </w:r>
    </w:p>
    <w:p w:rsidR="000A1F9B" w:rsidRDefault="00B27F83">
      <w:pPr>
        <w:pStyle w:val="Normal06"/>
        <w:framePr w:w="8130" w:h="510" w:hRule="exact" w:wrap="auto" w:vAnchor="page" w:hAnchor="page" w:x="1893" w:y="160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摄食量测定结果个体数据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>(g/day/animal)</w:t>
      </w:r>
    </w:p>
    <w:p w:rsidR="000A1F9B" w:rsidRDefault="00B27F83">
      <w:pPr>
        <w:pStyle w:val="Normal06"/>
        <w:framePr w:w="1095" w:h="255" w:hRule="exact" w:wrap="auto" w:vAnchor="page" w:hAnchor="page" w:x="1953" w:y="2386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动物编号</w:t>
      </w:r>
      <w:r>
        <w:rPr>
          <w:rFonts w:ascii="宋体" w:eastAsia="宋体" w:hAnsi="宋体"/>
          <w:b/>
          <w:color w:val="000000"/>
          <w:kern w:val="2"/>
          <w:sz w:val="17"/>
        </w:rPr>
        <w:t xml:space="preserve">      </w:t>
      </w:r>
    </w:p>
    <w:p w:rsidR="000A1F9B" w:rsidRDefault="000A1F9B">
      <w:pPr>
        <w:pStyle w:val="Normal06"/>
        <w:framePr w:w="1095" w:h="255" w:hRule="exact" w:wrap="auto" w:vAnchor="page" w:hAnchor="page" w:x="1953" w:y="2386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</w:p>
    <w:p w:rsidR="000A1F9B" w:rsidRDefault="00B27F83">
      <w:pPr>
        <w:pStyle w:val="Normal06"/>
        <w:framePr w:w="685" w:h="300" w:hRule="exact" w:wrap="auto" w:vAnchor="page" w:hAnchor="page" w:x="291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PR7</w:t>
      </w:r>
    </w:p>
    <w:p w:rsidR="000A1F9B" w:rsidRDefault="00B27F83">
      <w:pPr>
        <w:pStyle w:val="Normal06"/>
        <w:framePr w:w="685" w:h="300" w:hRule="exact" w:wrap="auto" w:vAnchor="page" w:hAnchor="page" w:x="3603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D4</w:t>
      </w:r>
    </w:p>
    <w:p w:rsidR="000A1F9B" w:rsidRDefault="00B27F83">
      <w:pPr>
        <w:pStyle w:val="Normal06"/>
        <w:framePr w:w="685" w:h="300" w:hRule="exact" w:wrap="auto" w:vAnchor="page" w:hAnchor="page" w:x="428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D11</w:t>
      </w:r>
    </w:p>
    <w:p w:rsidR="000A1F9B" w:rsidRDefault="00B27F83">
      <w:pPr>
        <w:pStyle w:val="Normal06"/>
        <w:framePr w:w="685" w:h="300" w:hRule="exact" w:wrap="auto" w:vAnchor="page" w:hAnchor="page" w:x="4973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D18</w:t>
      </w:r>
    </w:p>
    <w:p w:rsidR="000A1F9B" w:rsidRDefault="00B27F83">
      <w:pPr>
        <w:pStyle w:val="Normal06"/>
        <w:framePr w:w="685" w:h="300" w:hRule="exact" w:wrap="auto" w:vAnchor="page" w:hAnchor="page" w:x="565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D25</w:t>
      </w:r>
    </w:p>
    <w:p w:rsidR="000A1F9B" w:rsidRDefault="00B27F83">
      <w:pPr>
        <w:pStyle w:val="Normal06"/>
        <w:framePr w:w="685" w:h="300" w:hRule="exact" w:wrap="auto" w:vAnchor="page" w:hAnchor="page" w:x="6343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R4</w:t>
      </w:r>
    </w:p>
    <w:p w:rsidR="000A1F9B" w:rsidRDefault="00B27F83">
      <w:pPr>
        <w:pStyle w:val="Normal06"/>
        <w:framePr w:w="685" w:h="300" w:hRule="exact" w:wrap="auto" w:vAnchor="page" w:hAnchor="page" w:x="702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R11</w:t>
      </w:r>
    </w:p>
    <w:p w:rsidR="000A1F9B" w:rsidRDefault="00B27F83">
      <w:pPr>
        <w:pStyle w:val="Normal06"/>
        <w:framePr w:w="685" w:h="300" w:hRule="exact" w:wrap="auto" w:vAnchor="page" w:hAnchor="page" w:x="7713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R18</w:t>
      </w:r>
    </w:p>
    <w:p w:rsidR="000A1F9B" w:rsidRDefault="00B27F83">
      <w:pPr>
        <w:pStyle w:val="Normal06"/>
        <w:framePr w:w="685" w:h="300" w:hRule="exact" w:wrap="auto" w:vAnchor="page" w:hAnchor="page" w:x="839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R25</w:t>
      </w:r>
    </w:p>
    <w:p w:rsidR="000A1F9B" w:rsidRDefault="00B27F83">
      <w:pPr>
        <w:pStyle w:val="Normal06"/>
        <w:framePr w:w="960" w:h="261" w:hRule="exact" w:wrap="auto" w:vAnchor="page" w:hAnchor="page" w:x="1958" w:y="26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1F001</w:t>
      </w:r>
    </w:p>
    <w:p w:rsidR="000A1F9B" w:rsidRDefault="00B27F83">
      <w:pPr>
        <w:pStyle w:val="Normal06"/>
        <w:framePr w:w="685" w:h="261" w:hRule="exact" w:wrap="auto" w:vAnchor="page" w:hAnchor="page" w:x="291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15.95</w:t>
      </w:r>
    </w:p>
    <w:p w:rsidR="000A1F9B" w:rsidRDefault="00B27F83">
      <w:pPr>
        <w:pStyle w:val="Normal06"/>
        <w:framePr w:w="685" w:h="261" w:hRule="exact" w:wrap="auto" w:vAnchor="page" w:hAnchor="page" w:x="3603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18.00</w:t>
      </w:r>
    </w:p>
    <w:p w:rsidR="000A1F9B" w:rsidRDefault="00B27F83">
      <w:pPr>
        <w:pStyle w:val="Normal06"/>
        <w:framePr w:w="685" w:h="261" w:hRule="exact" w:wrap="auto" w:vAnchor="page" w:hAnchor="page" w:x="428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21.10</w:t>
      </w:r>
    </w:p>
    <w:p w:rsidR="000A1F9B" w:rsidRDefault="00B27F83">
      <w:pPr>
        <w:pStyle w:val="Normal06"/>
        <w:framePr w:w="685" w:h="261" w:hRule="exact" w:wrap="auto" w:vAnchor="page" w:hAnchor="page" w:x="4973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14.50</w:t>
      </w:r>
    </w:p>
    <w:p w:rsidR="000A1F9B" w:rsidRDefault="00B27F83">
      <w:pPr>
        <w:pStyle w:val="Normal06"/>
        <w:framePr w:w="685" w:h="261" w:hRule="exact" w:wrap="auto" w:vAnchor="page" w:hAnchor="page" w:x="565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18.88</w:t>
      </w:r>
    </w:p>
    <w:p w:rsidR="000A1F9B" w:rsidRDefault="00B27F83">
      <w:pPr>
        <w:pStyle w:val="Normal06"/>
        <w:framePr w:w="685" w:h="261" w:hRule="exact" w:wrap="auto" w:vAnchor="page" w:hAnchor="page" w:x="6343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29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1F002</w:t>
      </w:r>
    </w:p>
    <w:p w:rsidR="000A1F9B" w:rsidRDefault="00B27F83">
      <w:pPr>
        <w:pStyle w:val="Normal06"/>
        <w:framePr w:w="685" w:h="261" w:hRule="exact" w:wrap="auto" w:vAnchor="page" w:hAnchor="page" w:x="291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15.95</w:t>
      </w:r>
    </w:p>
    <w:p w:rsidR="000A1F9B" w:rsidRDefault="00B27F83">
      <w:pPr>
        <w:pStyle w:val="Normal06"/>
        <w:framePr w:w="685" w:h="261" w:hRule="exact" w:wrap="auto" w:vAnchor="page" w:hAnchor="page" w:x="3603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18.00</w:t>
      </w:r>
    </w:p>
    <w:p w:rsidR="000A1F9B" w:rsidRDefault="00B27F83">
      <w:pPr>
        <w:pStyle w:val="Normal06"/>
        <w:framePr w:w="685" w:h="261" w:hRule="exact" w:wrap="auto" w:vAnchor="page" w:hAnchor="page" w:x="428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21.10</w:t>
      </w:r>
    </w:p>
    <w:p w:rsidR="000A1F9B" w:rsidRDefault="00B27F83">
      <w:pPr>
        <w:pStyle w:val="Normal06"/>
        <w:framePr w:w="685" w:h="261" w:hRule="exact" w:wrap="auto" w:vAnchor="page" w:hAnchor="page" w:x="4973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14.50</w:t>
      </w:r>
    </w:p>
    <w:p w:rsidR="000A1F9B" w:rsidRDefault="00B27F83">
      <w:pPr>
        <w:pStyle w:val="Normal06"/>
        <w:framePr w:w="685" w:h="261" w:hRule="exact" w:wrap="auto" w:vAnchor="page" w:hAnchor="page" w:x="565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18.88</w:t>
      </w:r>
    </w:p>
    <w:p w:rsidR="000A1F9B" w:rsidRDefault="00B27F83">
      <w:pPr>
        <w:pStyle w:val="Normal06"/>
        <w:framePr w:w="685" w:h="261" w:hRule="exact" w:wrap="auto" w:vAnchor="page" w:hAnchor="page" w:x="6343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316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1F003</w:t>
      </w:r>
    </w:p>
    <w:p w:rsidR="000A1F9B" w:rsidRDefault="00B27F83">
      <w:pPr>
        <w:pStyle w:val="Normal06"/>
        <w:framePr w:w="685" w:h="261" w:hRule="exact" w:wrap="auto" w:vAnchor="page" w:hAnchor="page" w:x="291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15.95</w:t>
      </w:r>
    </w:p>
    <w:p w:rsidR="000A1F9B" w:rsidRDefault="00B27F83">
      <w:pPr>
        <w:pStyle w:val="Normal06"/>
        <w:framePr w:w="685" w:h="261" w:hRule="exact" w:wrap="auto" w:vAnchor="page" w:hAnchor="page" w:x="3603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18.00</w:t>
      </w:r>
    </w:p>
    <w:p w:rsidR="000A1F9B" w:rsidRDefault="00B27F83">
      <w:pPr>
        <w:pStyle w:val="Normal06"/>
        <w:framePr w:w="685" w:h="261" w:hRule="exact" w:wrap="auto" w:vAnchor="page" w:hAnchor="page" w:x="428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21.10</w:t>
      </w:r>
    </w:p>
    <w:p w:rsidR="000A1F9B" w:rsidRDefault="00B27F83">
      <w:pPr>
        <w:pStyle w:val="Normal06"/>
        <w:framePr w:w="685" w:h="261" w:hRule="exact" w:wrap="auto" w:vAnchor="page" w:hAnchor="page" w:x="4973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14.50</w:t>
      </w:r>
    </w:p>
    <w:p w:rsidR="000A1F9B" w:rsidRDefault="00B27F83">
      <w:pPr>
        <w:pStyle w:val="Normal06"/>
        <w:framePr w:w="685" w:h="261" w:hRule="exact" w:wrap="auto" w:vAnchor="page" w:hAnchor="page" w:x="565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18.88</w:t>
      </w:r>
    </w:p>
    <w:p w:rsidR="000A1F9B" w:rsidRDefault="00B27F83">
      <w:pPr>
        <w:pStyle w:val="Normal06"/>
        <w:framePr w:w="685" w:h="261" w:hRule="exact" w:wrap="auto" w:vAnchor="page" w:hAnchor="page" w:x="6343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34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1F004</w:t>
      </w:r>
    </w:p>
    <w:p w:rsidR="000A1F9B" w:rsidRDefault="00B27F83">
      <w:pPr>
        <w:pStyle w:val="Normal06"/>
        <w:framePr w:w="685" w:h="261" w:hRule="exact" w:wrap="auto" w:vAnchor="page" w:hAnchor="page" w:x="291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15.95</w:t>
      </w:r>
    </w:p>
    <w:p w:rsidR="000A1F9B" w:rsidRDefault="00B27F83">
      <w:pPr>
        <w:pStyle w:val="Normal06"/>
        <w:framePr w:w="685" w:h="261" w:hRule="exact" w:wrap="auto" w:vAnchor="page" w:hAnchor="page" w:x="3603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18.00</w:t>
      </w:r>
    </w:p>
    <w:p w:rsidR="000A1F9B" w:rsidRDefault="00B27F83">
      <w:pPr>
        <w:pStyle w:val="Normal06"/>
        <w:framePr w:w="685" w:h="261" w:hRule="exact" w:wrap="auto" w:vAnchor="page" w:hAnchor="page" w:x="428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21.10</w:t>
      </w:r>
    </w:p>
    <w:p w:rsidR="000A1F9B" w:rsidRDefault="00B27F83">
      <w:pPr>
        <w:pStyle w:val="Normal06"/>
        <w:framePr w:w="685" w:h="261" w:hRule="exact" w:wrap="auto" w:vAnchor="page" w:hAnchor="page" w:x="4973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14.50</w:t>
      </w:r>
    </w:p>
    <w:p w:rsidR="000A1F9B" w:rsidRDefault="00B27F83">
      <w:pPr>
        <w:pStyle w:val="Normal06"/>
        <w:framePr w:w="685" w:h="261" w:hRule="exact" w:wrap="auto" w:vAnchor="page" w:hAnchor="page" w:x="565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18.88</w:t>
      </w:r>
    </w:p>
    <w:p w:rsidR="000A1F9B" w:rsidRDefault="00B27F83">
      <w:pPr>
        <w:pStyle w:val="Normal06"/>
        <w:framePr w:w="685" w:h="261" w:hRule="exact" w:wrap="auto" w:vAnchor="page" w:hAnchor="page" w:x="6343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3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1F005</w:t>
      </w:r>
    </w:p>
    <w:p w:rsidR="000A1F9B" w:rsidRDefault="00B27F83">
      <w:pPr>
        <w:pStyle w:val="Normal06"/>
        <w:framePr w:w="685" w:h="261" w:hRule="exact" w:wrap="auto" w:vAnchor="page" w:hAnchor="page" w:x="291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17.10</w:t>
      </w:r>
    </w:p>
    <w:p w:rsidR="000A1F9B" w:rsidRDefault="00B27F83">
      <w:pPr>
        <w:pStyle w:val="Normal06"/>
        <w:framePr w:w="685" w:h="261" w:hRule="exact" w:wrap="auto" w:vAnchor="page" w:hAnchor="page" w:x="3603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19.95</w:t>
      </w:r>
    </w:p>
    <w:p w:rsidR="000A1F9B" w:rsidRDefault="00B27F83">
      <w:pPr>
        <w:pStyle w:val="Normal06"/>
        <w:framePr w:w="685" w:h="261" w:hRule="exact" w:wrap="auto" w:vAnchor="page" w:hAnchor="page" w:x="428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19.33</w:t>
      </w:r>
    </w:p>
    <w:p w:rsidR="000A1F9B" w:rsidRDefault="00B27F83">
      <w:pPr>
        <w:pStyle w:val="Normal06"/>
        <w:framePr w:w="685" w:h="261" w:hRule="exact" w:wrap="auto" w:vAnchor="page" w:hAnchor="page" w:x="4973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20.00</w:t>
      </w:r>
    </w:p>
    <w:p w:rsidR="000A1F9B" w:rsidRDefault="00B27F83">
      <w:pPr>
        <w:pStyle w:val="Normal06"/>
        <w:framePr w:w="685" w:h="261" w:hRule="exact" w:wrap="auto" w:vAnchor="page" w:hAnchor="page" w:x="565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17.65</w:t>
      </w:r>
    </w:p>
    <w:p w:rsidR="000A1F9B" w:rsidRDefault="00B27F83">
      <w:pPr>
        <w:pStyle w:val="Normal06"/>
        <w:framePr w:w="685" w:h="261" w:hRule="exact" w:wrap="auto" w:vAnchor="page" w:hAnchor="page" w:x="6343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39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1F006</w:t>
      </w:r>
    </w:p>
    <w:p w:rsidR="000A1F9B" w:rsidRDefault="00B27F83">
      <w:pPr>
        <w:pStyle w:val="Normal06"/>
        <w:framePr w:w="685" w:h="261" w:hRule="exact" w:wrap="auto" w:vAnchor="page" w:hAnchor="page" w:x="291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17.10</w:t>
      </w:r>
    </w:p>
    <w:p w:rsidR="000A1F9B" w:rsidRDefault="00B27F83">
      <w:pPr>
        <w:pStyle w:val="Normal06"/>
        <w:framePr w:w="685" w:h="261" w:hRule="exact" w:wrap="auto" w:vAnchor="page" w:hAnchor="page" w:x="3603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19.95</w:t>
      </w:r>
    </w:p>
    <w:p w:rsidR="000A1F9B" w:rsidRDefault="00B27F83">
      <w:pPr>
        <w:pStyle w:val="Normal06"/>
        <w:framePr w:w="685" w:h="261" w:hRule="exact" w:wrap="auto" w:vAnchor="page" w:hAnchor="page" w:x="428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19.33</w:t>
      </w:r>
    </w:p>
    <w:p w:rsidR="000A1F9B" w:rsidRDefault="00B27F83">
      <w:pPr>
        <w:pStyle w:val="Normal06"/>
        <w:framePr w:w="685" w:h="261" w:hRule="exact" w:wrap="auto" w:vAnchor="page" w:hAnchor="page" w:x="4973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20.00</w:t>
      </w:r>
    </w:p>
    <w:p w:rsidR="000A1F9B" w:rsidRDefault="00B27F83">
      <w:pPr>
        <w:pStyle w:val="Normal06"/>
        <w:framePr w:w="685" w:h="261" w:hRule="exact" w:wrap="auto" w:vAnchor="page" w:hAnchor="page" w:x="565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17.65</w:t>
      </w:r>
    </w:p>
    <w:p w:rsidR="000A1F9B" w:rsidRDefault="00B27F83">
      <w:pPr>
        <w:pStyle w:val="Normal06"/>
        <w:framePr w:w="685" w:h="261" w:hRule="exact" w:wrap="auto" w:vAnchor="page" w:hAnchor="page" w:x="6343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416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1F007</w:t>
      </w:r>
    </w:p>
    <w:p w:rsidR="000A1F9B" w:rsidRDefault="00B27F83">
      <w:pPr>
        <w:pStyle w:val="Normal06"/>
        <w:framePr w:w="685" w:h="261" w:hRule="exact" w:wrap="auto" w:vAnchor="page" w:hAnchor="page" w:x="291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17.10</w:t>
      </w:r>
    </w:p>
    <w:p w:rsidR="000A1F9B" w:rsidRDefault="00B27F83">
      <w:pPr>
        <w:pStyle w:val="Normal06"/>
        <w:framePr w:w="685" w:h="261" w:hRule="exact" w:wrap="auto" w:vAnchor="page" w:hAnchor="page" w:x="3603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19.95</w:t>
      </w:r>
    </w:p>
    <w:p w:rsidR="000A1F9B" w:rsidRDefault="00B27F83">
      <w:pPr>
        <w:pStyle w:val="Normal06"/>
        <w:framePr w:w="685" w:h="261" w:hRule="exact" w:wrap="auto" w:vAnchor="page" w:hAnchor="page" w:x="428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19.33</w:t>
      </w:r>
    </w:p>
    <w:p w:rsidR="000A1F9B" w:rsidRDefault="00B27F83">
      <w:pPr>
        <w:pStyle w:val="Normal06"/>
        <w:framePr w:w="685" w:h="261" w:hRule="exact" w:wrap="auto" w:vAnchor="page" w:hAnchor="page" w:x="4973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20.00</w:t>
      </w:r>
    </w:p>
    <w:p w:rsidR="000A1F9B" w:rsidRDefault="00B27F83">
      <w:pPr>
        <w:pStyle w:val="Normal06"/>
        <w:framePr w:w="685" w:h="261" w:hRule="exact" w:wrap="auto" w:vAnchor="page" w:hAnchor="page" w:x="565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17.65</w:t>
      </w:r>
    </w:p>
    <w:p w:rsidR="000A1F9B" w:rsidRDefault="00B27F83">
      <w:pPr>
        <w:pStyle w:val="Normal06"/>
        <w:framePr w:w="685" w:h="261" w:hRule="exact" w:wrap="auto" w:vAnchor="page" w:hAnchor="page" w:x="6343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44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1F008</w:t>
      </w:r>
    </w:p>
    <w:p w:rsidR="000A1F9B" w:rsidRDefault="00B27F83">
      <w:pPr>
        <w:pStyle w:val="Normal06"/>
        <w:framePr w:w="685" w:h="261" w:hRule="exact" w:wrap="auto" w:vAnchor="page" w:hAnchor="page" w:x="291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17.10</w:t>
      </w:r>
    </w:p>
    <w:p w:rsidR="000A1F9B" w:rsidRDefault="00B27F83">
      <w:pPr>
        <w:pStyle w:val="Normal06"/>
        <w:framePr w:w="685" w:h="261" w:hRule="exact" w:wrap="auto" w:vAnchor="page" w:hAnchor="page" w:x="3603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19.95</w:t>
      </w:r>
    </w:p>
    <w:p w:rsidR="000A1F9B" w:rsidRDefault="00B27F83">
      <w:pPr>
        <w:pStyle w:val="Normal06"/>
        <w:framePr w:w="685" w:h="261" w:hRule="exact" w:wrap="auto" w:vAnchor="page" w:hAnchor="page" w:x="428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19.33</w:t>
      </w:r>
    </w:p>
    <w:p w:rsidR="000A1F9B" w:rsidRDefault="00B27F83">
      <w:pPr>
        <w:pStyle w:val="Normal06"/>
        <w:framePr w:w="685" w:h="261" w:hRule="exact" w:wrap="auto" w:vAnchor="page" w:hAnchor="page" w:x="4973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20.00</w:t>
      </w:r>
    </w:p>
    <w:p w:rsidR="000A1F9B" w:rsidRDefault="00B27F83">
      <w:pPr>
        <w:pStyle w:val="Normal06"/>
        <w:framePr w:w="685" w:h="261" w:hRule="exact" w:wrap="auto" w:vAnchor="page" w:hAnchor="page" w:x="565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17.65</w:t>
      </w:r>
    </w:p>
    <w:p w:rsidR="000A1F9B" w:rsidRDefault="00B27F83">
      <w:pPr>
        <w:pStyle w:val="Normal06"/>
        <w:framePr w:w="685" w:h="261" w:hRule="exact" w:wrap="auto" w:vAnchor="page" w:hAnchor="page" w:x="6343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46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1F009</w:t>
      </w:r>
    </w:p>
    <w:p w:rsidR="000A1F9B" w:rsidRDefault="00B27F83">
      <w:pPr>
        <w:pStyle w:val="Normal06"/>
        <w:framePr w:w="685" w:h="261" w:hRule="exact" w:wrap="auto" w:vAnchor="page" w:hAnchor="page" w:x="291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17.23</w:t>
      </w:r>
    </w:p>
    <w:p w:rsidR="000A1F9B" w:rsidRDefault="00B27F83">
      <w:pPr>
        <w:pStyle w:val="Normal06"/>
        <w:framePr w:w="685" w:h="261" w:hRule="exact" w:wrap="auto" w:vAnchor="page" w:hAnchor="page" w:x="3603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18.03</w:t>
      </w:r>
    </w:p>
    <w:p w:rsidR="000A1F9B" w:rsidRDefault="00B27F83">
      <w:pPr>
        <w:pStyle w:val="Normal06"/>
        <w:framePr w:w="685" w:h="261" w:hRule="exact" w:wrap="auto" w:vAnchor="page" w:hAnchor="page" w:x="428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19.40</w:t>
      </w:r>
    </w:p>
    <w:p w:rsidR="000A1F9B" w:rsidRDefault="00B27F83">
      <w:pPr>
        <w:pStyle w:val="Normal06"/>
        <w:framePr w:w="685" w:h="261" w:hRule="exact" w:wrap="auto" w:vAnchor="page" w:hAnchor="page" w:x="4973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20.98</w:t>
      </w:r>
    </w:p>
    <w:p w:rsidR="000A1F9B" w:rsidRDefault="00B27F83">
      <w:pPr>
        <w:pStyle w:val="Normal06"/>
        <w:framePr w:w="685" w:h="261" w:hRule="exact" w:wrap="auto" w:vAnchor="page" w:hAnchor="page" w:x="565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16.48</w:t>
      </w:r>
    </w:p>
    <w:p w:rsidR="000A1F9B" w:rsidRDefault="00B27F83">
      <w:pPr>
        <w:pStyle w:val="Normal06"/>
        <w:framePr w:w="685" w:h="261" w:hRule="exact" w:wrap="auto" w:vAnchor="page" w:hAnchor="page" w:x="6343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49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1F010</w:t>
      </w:r>
    </w:p>
    <w:p w:rsidR="000A1F9B" w:rsidRDefault="00B27F83">
      <w:pPr>
        <w:pStyle w:val="Normal06"/>
        <w:framePr w:w="685" w:h="261" w:hRule="exact" w:wrap="auto" w:vAnchor="page" w:hAnchor="page" w:x="291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17.23</w:t>
      </w:r>
    </w:p>
    <w:p w:rsidR="000A1F9B" w:rsidRDefault="00B27F83">
      <w:pPr>
        <w:pStyle w:val="Normal06"/>
        <w:framePr w:w="685" w:h="261" w:hRule="exact" w:wrap="auto" w:vAnchor="page" w:hAnchor="page" w:x="3603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18.03</w:t>
      </w:r>
    </w:p>
    <w:p w:rsidR="000A1F9B" w:rsidRDefault="00B27F83">
      <w:pPr>
        <w:pStyle w:val="Normal06"/>
        <w:framePr w:w="685" w:h="261" w:hRule="exact" w:wrap="auto" w:vAnchor="page" w:hAnchor="page" w:x="428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19.40</w:t>
      </w:r>
    </w:p>
    <w:p w:rsidR="000A1F9B" w:rsidRDefault="00B27F83">
      <w:pPr>
        <w:pStyle w:val="Normal06"/>
        <w:framePr w:w="685" w:h="261" w:hRule="exact" w:wrap="auto" w:vAnchor="page" w:hAnchor="page" w:x="4973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20.98</w:t>
      </w:r>
    </w:p>
    <w:p w:rsidR="000A1F9B" w:rsidRDefault="00B27F83">
      <w:pPr>
        <w:pStyle w:val="Normal06"/>
        <w:framePr w:w="685" w:h="261" w:hRule="exact" w:wrap="auto" w:vAnchor="page" w:hAnchor="page" w:x="565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16.48</w:t>
      </w:r>
    </w:p>
    <w:p w:rsidR="000A1F9B" w:rsidRDefault="00B27F83">
      <w:pPr>
        <w:pStyle w:val="Normal06"/>
        <w:framePr w:w="685" w:h="261" w:hRule="exact" w:wrap="auto" w:vAnchor="page" w:hAnchor="page" w:x="6343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5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1F011</w:t>
      </w:r>
    </w:p>
    <w:p w:rsidR="000A1F9B" w:rsidRDefault="00B27F83">
      <w:pPr>
        <w:pStyle w:val="Normal06"/>
        <w:framePr w:w="685" w:h="261" w:hRule="exact" w:wrap="auto" w:vAnchor="page" w:hAnchor="page" w:x="291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17.23</w:t>
      </w:r>
    </w:p>
    <w:p w:rsidR="000A1F9B" w:rsidRDefault="00B27F83">
      <w:pPr>
        <w:pStyle w:val="Normal06"/>
        <w:framePr w:w="685" w:h="261" w:hRule="exact" w:wrap="auto" w:vAnchor="page" w:hAnchor="page" w:x="3603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18.03</w:t>
      </w:r>
    </w:p>
    <w:p w:rsidR="000A1F9B" w:rsidRDefault="00B27F83">
      <w:pPr>
        <w:pStyle w:val="Normal06"/>
        <w:framePr w:w="685" w:h="261" w:hRule="exact" w:wrap="auto" w:vAnchor="page" w:hAnchor="page" w:x="428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19.40</w:t>
      </w:r>
    </w:p>
    <w:p w:rsidR="000A1F9B" w:rsidRDefault="00B27F83">
      <w:pPr>
        <w:pStyle w:val="Normal06"/>
        <w:framePr w:w="685" w:h="261" w:hRule="exact" w:wrap="auto" w:vAnchor="page" w:hAnchor="page" w:x="4973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20.98</w:t>
      </w:r>
    </w:p>
    <w:p w:rsidR="000A1F9B" w:rsidRDefault="00B27F83">
      <w:pPr>
        <w:pStyle w:val="Normal06"/>
        <w:framePr w:w="685" w:h="261" w:hRule="exact" w:wrap="auto" w:vAnchor="page" w:hAnchor="page" w:x="565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16.48</w:t>
      </w:r>
    </w:p>
    <w:p w:rsidR="000A1F9B" w:rsidRDefault="00B27F83">
      <w:pPr>
        <w:pStyle w:val="Normal06"/>
        <w:framePr w:w="685" w:h="261" w:hRule="exact" w:wrap="auto" w:vAnchor="page" w:hAnchor="page" w:x="6343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21.10</w:t>
      </w:r>
    </w:p>
    <w:p w:rsidR="000A1F9B" w:rsidRDefault="00B27F83">
      <w:pPr>
        <w:pStyle w:val="Normal06"/>
        <w:framePr w:w="685" w:h="261" w:hRule="exact" w:wrap="auto" w:vAnchor="page" w:hAnchor="page" w:x="702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21.15</w:t>
      </w:r>
    </w:p>
    <w:p w:rsidR="000A1F9B" w:rsidRDefault="00B27F83">
      <w:pPr>
        <w:pStyle w:val="Normal06"/>
        <w:framePr w:w="685" w:h="261" w:hRule="exact" w:wrap="auto" w:vAnchor="page" w:hAnchor="page" w:x="7713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23.10</w:t>
      </w:r>
    </w:p>
    <w:p w:rsidR="000A1F9B" w:rsidRDefault="00B27F83">
      <w:pPr>
        <w:pStyle w:val="Normal06"/>
        <w:framePr w:w="685" w:h="261" w:hRule="exact" w:wrap="auto" w:vAnchor="page" w:hAnchor="page" w:x="839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17.30</w:t>
      </w:r>
    </w:p>
    <w:p w:rsidR="000A1F9B" w:rsidRDefault="00B27F83">
      <w:pPr>
        <w:pStyle w:val="Normal06"/>
        <w:framePr w:w="960" w:h="261" w:hRule="exact" w:wrap="auto" w:vAnchor="page" w:hAnchor="page" w:x="1958" w:y="5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1F012</w:t>
      </w:r>
    </w:p>
    <w:p w:rsidR="000A1F9B" w:rsidRDefault="00B27F83">
      <w:pPr>
        <w:pStyle w:val="Normal06"/>
        <w:framePr w:w="685" w:h="261" w:hRule="exact" w:wrap="auto" w:vAnchor="page" w:hAnchor="page" w:x="291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17.23</w:t>
      </w:r>
    </w:p>
    <w:p w:rsidR="000A1F9B" w:rsidRDefault="00B27F83">
      <w:pPr>
        <w:pStyle w:val="Normal06"/>
        <w:framePr w:w="685" w:h="261" w:hRule="exact" w:wrap="auto" w:vAnchor="page" w:hAnchor="page" w:x="3603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18.03</w:t>
      </w:r>
    </w:p>
    <w:p w:rsidR="000A1F9B" w:rsidRDefault="00B27F83">
      <w:pPr>
        <w:pStyle w:val="Normal06"/>
        <w:framePr w:w="685" w:h="261" w:hRule="exact" w:wrap="auto" w:vAnchor="page" w:hAnchor="page" w:x="428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19.40</w:t>
      </w:r>
    </w:p>
    <w:p w:rsidR="000A1F9B" w:rsidRDefault="00B27F83">
      <w:pPr>
        <w:pStyle w:val="Normal06"/>
        <w:framePr w:w="685" w:h="261" w:hRule="exact" w:wrap="auto" w:vAnchor="page" w:hAnchor="page" w:x="4973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20.98</w:t>
      </w:r>
    </w:p>
    <w:p w:rsidR="000A1F9B" w:rsidRDefault="00B27F83">
      <w:pPr>
        <w:pStyle w:val="Normal06"/>
        <w:framePr w:w="685" w:h="261" w:hRule="exact" w:wrap="auto" w:vAnchor="page" w:hAnchor="page" w:x="565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16.48</w:t>
      </w:r>
    </w:p>
    <w:p w:rsidR="000A1F9B" w:rsidRDefault="00B27F83">
      <w:pPr>
        <w:pStyle w:val="Normal06"/>
        <w:framePr w:w="685" w:h="261" w:hRule="exact" w:wrap="auto" w:vAnchor="page" w:hAnchor="page" w:x="6343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21.10</w:t>
      </w:r>
    </w:p>
    <w:p w:rsidR="000A1F9B" w:rsidRDefault="00B27F83">
      <w:pPr>
        <w:pStyle w:val="Normal06"/>
        <w:framePr w:w="685" w:h="261" w:hRule="exact" w:wrap="auto" w:vAnchor="page" w:hAnchor="page" w:x="702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21.15</w:t>
      </w:r>
    </w:p>
    <w:p w:rsidR="000A1F9B" w:rsidRDefault="00B27F83">
      <w:pPr>
        <w:pStyle w:val="Normal06"/>
        <w:framePr w:w="685" w:h="261" w:hRule="exact" w:wrap="auto" w:vAnchor="page" w:hAnchor="page" w:x="7713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23.10</w:t>
      </w:r>
    </w:p>
    <w:p w:rsidR="000A1F9B" w:rsidRDefault="00B27F83">
      <w:pPr>
        <w:pStyle w:val="Normal06"/>
        <w:framePr w:w="685" w:h="261" w:hRule="exact" w:wrap="auto" w:vAnchor="page" w:hAnchor="page" w:x="839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17.30</w:t>
      </w:r>
    </w:p>
    <w:p w:rsidR="000A1F9B" w:rsidRDefault="00B27F83">
      <w:pPr>
        <w:pStyle w:val="Normal06"/>
        <w:framePr w:w="960" w:h="261" w:hRule="exact" w:wrap="auto" w:vAnchor="page" w:hAnchor="page" w:x="1958" w:y="56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1F013</w:t>
      </w:r>
    </w:p>
    <w:p w:rsidR="000A1F9B" w:rsidRDefault="00B27F83">
      <w:pPr>
        <w:pStyle w:val="Normal06"/>
        <w:framePr w:w="685" w:h="261" w:hRule="exact" w:wrap="auto" w:vAnchor="page" w:hAnchor="page" w:x="291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17.23</w:t>
      </w:r>
    </w:p>
    <w:p w:rsidR="000A1F9B" w:rsidRDefault="00B27F83">
      <w:pPr>
        <w:pStyle w:val="Normal06"/>
        <w:framePr w:w="685" w:h="261" w:hRule="exact" w:wrap="auto" w:vAnchor="page" w:hAnchor="page" w:x="3603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20.57</w:t>
      </w:r>
    </w:p>
    <w:p w:rsidR="000A1F9B" w:rsidRDefault="00B27F83">
      <w:pPr>
        <w:pStyle w:val="Normal06"/>
        <w:framePr w:w="685" w:h="261" w:hRule="exact" w:wrap="auto" w:vAnchor="page" w:hAnchor="page" w:x="428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19.70</w:t>
      </w:r>
    </w:p>
    <w:p w:rsidR="000A1F9B" w:rsidRDefault="00B27F83">
      <w:pPr>
        <w:pStyle w:val="Normal06"/>
        <w:framePr w:w="685" w:h="261" w:hRule="exact" w:wrap="auto" w:vAnchor="page" w:hAnchor="page" w:x="4973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23.07</w:t>
      </w:r>
    </w:p>
    <w:p w:rsidR="000A1F9B" w:rsidRDefault="00B27F83">
      <w:pPr>
        <w:pStyle w:val="Normal06"/>
        <w:framePr w:w="685" w:h="261" w:hRule="exact" w:wrap="auto" w:vAnchor="page" w:hAnchor="page" w:x="565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19.50</w:t>
      </w:r>
    </w:p>
    <w:p w:rsidR="000A1F9B" w:rsidRDefault="00B27F83">
      <w:pPr>
        <w:pStyle w:val="Normal06"/>
        <w:framePr w:w="685" w:h="261" w:hRule="exact" w:wrap="auto" w:vAnchor="page" w:hAnchor="page" w:x="6343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20.03</w:t>
      </w:r>
    </w:p>
    <w:p w:rsidR="000A1F9B" w:rsidRDefault="00B27F83">
      <w:pPr>
        <w:pStyle w:val="Normal06"/>
        <w:framePr w:w="685" w:h="261" w:hRule="exact" w:wrap="auto" w:vAnchor="page" w:hAnchor="page" w:x="702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20.03</w:t>
      </w:r>
    </w:p>
    <w:p w:rsidR="000A1F9B" w:rsidRDefault="00B27F83">
      <w:pPr>
        <w:pStyle w:val="Normal06"/>
        <w:framePr w:w="685" w:h="261" w:hRule="exact" w:wrap="auto" w:vAnchor="page" w:hAnchor="page" w:x="7713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20.87</w:t>
      </w:r>
    </w:p>
    <w:p w:rsidR="000A1F9B" w:rsidRDefault="00B27F83">
      <w:pPr>
        <w:pStyle w:val="Normal06"/>
        <w:framePr w:w="685" w:h="261" w:hRule="exact" w:wrap="auto" w:vAnchor="page" w:hAnchor="page" w:x="839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21.17</w:t>
      </w:r>
    </w:p>
    <w:p w:rsidR="000A1F9B" w:rsidRDefault="00B27F83">
      <w:pPr>
        <w:pStyle w:val="Normal06"/>
        <w:framePr w:w="960" w:h="261" w:hRule="exact" w:wrap="auto" w:vAnchor="page" w:hAnchor="page" w:x="1958" w:y="59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1F014</w:t>
      </w:r>
    </w:p>
    <w:p w:rsidR="000A1F9B" w:rsidRDefault="00B27F83">
      <w:pPr>
        <w:pStyle w:val="Normal06"/>
        <w:framePr w:w="685" w:h="261" w:hRule="exact" w:wrap="auto" w:vAnchor="page" w:hAnchor="page" w:x="291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17.23</w:t>
      </w:r>
    </w:p>
    <w:p w:rsidR="000A1F9B" w:rsidRDefault="00B27F83">
      <w:pPr>
        <w:pStyle w:val="Normal06"/>
        <w:framePr w:w="685" w:h="261" w:hRule="exact" w:wrap="auto" w:vAnchor="page" w:hAnchor="page" w:x="3603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20.57</w:t>
      </w:r>
    </w:p>
    <w:p w:rsidR="000A1F9B" w:rsidRDefault="00B27F83">
      <w:pPr>
        <w:pStyle w:val="Normal06"/>
        <w:framePr w:w="685" w:h="261" w:hRule="exact" w:wrap="auto" w:vAnchor="page" w:hAnchor="page" w:x="428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19.70</w:t>
      </w:r>
    </w:p>
    <w:p w:rsidR="000A1F9B" w:rsidRDefault="00B27F83">
      <w:pPr>
        <w:pStyle w:val="Normal06"/>
        <w:framePr w:w="685" w:h="261" w:hRule="exact" w:wrap="auto" w:vAnchor="page" w:hAnchor="page" w:x="4973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23.07</w:t>
      </w:r>
    </w:p>
    <w:p w:rsidR="000A1F9B" w:rsidRDefault="00B27F83">
      <w:pPr>
        <w:pStyle w:val="Normal06"/>
        <w:framePr w:w="685" w:h="261" w:hRule="exact" w:wrap="auto" w:vAnchor="page" w:hAnchor="page" w:x="565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19.50</w:t>
      </w:r>
    </w:p>
    <w:p w:rsidR="000A1F9B" w:rsidRDefault="00B27F83">
      <w:pPr>
        <w:pStyle w:val="Normal06"/>
        <w:framePr w:w="685" w:h="261" w:hRule="exact" w:wrap="auto" w:vAnchor="page" w:hAnchor="page" w:x="6343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20.03</w:t>
      </w:r>
    </w:p>
    <w:p w:rsidR="000A1F9B" w:rsidRDefault="00B27F83">
      <w:pPr>
        <w:pStyle w:val="Normal06"/>
        <w:framePr w:w="685" w:h="261" w:hRule="exact" w:wrap="auto" w:vAnchor="page" w:hAnchor="page" w:x="702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20.03</w:t>
      </w:r>
    </w:p>
    <w:p w:rsidR="000A1F9B" w:rsidRDefault="00B27F83">
      <w:pPr>
        <w:pStyle w:val="Normal06"/>
        <w:framePr w:w="685" w:h="261" w:hRule="exact" w:wrap="auto" w:vAnchor="page" w:hAnchor="page" w:x="7713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20.87</w:t>
      </w:r>
    </w:p>
    <w:p w:rsidR="000A1F9B" w:rsidRDefault="00B27F83">
      <w:pPr>
        <w:pStyle w:val="Normal06"/>
        <w:framePr w:w="685" w:h="261" w:hRule="exact" w:wrap="auto" w:vAnchor="page" w:hAnchor="page" w:x="839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21.17</w:t>
      </w:r>
    </w:p>
    <w:p w:rsidR="000A1F9B" w:rsidRDefault="00B27F83">
      <w:pPr>
        <w:pStyle w:val="Normal06"/>
        <w:framePr w:w="960" w:h="261" w:hRule="exact" w:wrap="auto" w:vAnchor="page" w:hAnchor="page" w:x="1958" w:y="617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1F015</w:t>
      </w:r>
    </w:p>
    <w:p w:rsidR="000A1F9B" w:rsidRDefault="00B27F83">
      <w:pPr>
        <w:pStyle w:val="Normal06"/>
        <w:framePr w:w="685" w:h="261" w:hRule="exact" w:wrap="auto" w:vAnchor="page" w:hAnchor="page" w:x="291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17.23</w:t>
      </w:r>
    </w:p>
    <w:p w:rsidR="000A1F9B" w:rsidRDefault="00B27F83">
      <w:pPr>
        <w:pStyle w:val="Normal06"/>
        <w:framePr w:w="685" w:h="261" w:hRule="exact" w:wrap="auto" w:vAnchor="page" w:hAnchor="page" w:x="3603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20.57</w:t>
      </w:r>
    </w:p>
    <w:p w:rsidR="000A1F9B" w:rsidRDefault="00B27F83">
      <w:pPr>
        <w:pStyle w:val="Normal06"/>
        <w:framePr w:w="685" w:h="261" w:hRule="exact" w:wrap="auto" w:vAnchor="page" w:hAnchor="page" w:x="428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19.70</w:t>
      </w:r>
    </w:p>
    <w:p w:rsidR="000A1F9B" w:rsidRDefault="00B27F83">
      <w:pPr>
        <w:pStyle w:val="Normal06"/>
        <w:framePr w:w="685" w:h="261" w:hRule="exact" w:wrap="auto" w:vAnchor="page" w:hAnchor="page" w:x="4973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23.07</w:t>
      </w:r>
    </w:p>
    <w:p w:rsidR="000A1F9B" w:rsidRDefault="00B27F83">
      <w:pPr>
        <w:pStyle w:val="Normal06"/>
        <w:framePr w:w="685" w:h="261" w:hRule="exact" w:wrap="auto" w:vAnchor="page" w:hAnchor="page" w:x="565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19.50</w:t>
      </w:r>
    </w:p>
    <w:p w:rsidR="000A1F9B" w:rsidRDefault="00B27F83">
      <w:pPr>
        <w:pStyle w:val="Normal06"/>
        <w:framePr w:w="685" w:h="261" w:hRule="exact" w:wrap="auto" w:vAnchor="page" w:hAnchor="page" w:x="6343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20.03</w:t>
      </w:r>
    </w:p>
    <w:p w:rsidR="000A1F9B" w:rsidRDefault="00B27F83">
      <w:pPr>
        <w:pStyle w:val="Normal06"/>
        <w:framePr w:w="685" w:h="261" w:hRule="exact" w:wrap="auto" w:vAnchor="page" w:hAnchor="page" w:x="702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20.03</w:t>
      </w:r>
    </w:p>
    <w:p w:rsidR="000A1F9B" w:rsidRDefault="00B27F83">
      <w:pPr>
        <w:pStyle w:val="Normal06"/>
        <w:framePr w:w="685" w:h="261" w:hRule="exact" w:wrap="auto" w:vAnchor="page" w:hAnchor="page" w:x="7713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20.87</w:t>
      </w:r>
    </w:p>
    <w:p w:rsidR="000A1F9B" w:rsidRDefault="00B27F83">
      <w:pPr>
        <w:pStyle w:val="Normal06"/>
        <w:framePr w:w="685" w:h="261" w:hRule="exact" w:wrap="auto" w:vAnchor="page" w:hAnchor="page" w:x="839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21.17</w:t>
      </w:r>
    </w:p>
    <w:p w:rsidR="000A1F9B" w:rsidRDefault="00B27F83">
      <w:pPr>
        <w:pStyle w:val="Normal06"/>
        <w:framePr w:w="960" w:h="261" w:hRule="exact" w:wrap="auto" w:vAnchor="page" w:hAnchor="page" w:x="1958" w:y="64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2F001</w:t>
      </w:r>
    </w:p>
    <w:p w:rsidR="000A1F9B" w:rsidRDefault="00B27F83">
      <w:pPr>
        <w:pStyle w:val="Normal06"/>
        <w:framePr w:w="685" w:h="261" w:hRule="exact" w:wrap="auto" w:vAnchor="page" w:hAnchor="page" w:x="291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18.20</w:t>
      </w:r>
    </w:p>
    <w:p w:rsidR="000A1F9B" w:rsidRDefault="00B27F83">
      <w:pPr>
        <w:pStyle w:val="Normal06"/>
        <w:framePr w:w="685" w:h="261" w:hRule="exact" w:wrap="auto" w:vAnchor="page" w:hAnchor="page" w:x="3603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22.98</w:t>
      </w:r>
    </w:p>
    <w:p w:rsidR="000A1F9B" w:rsidRDefault="00B27F83">
      <w:pPr>
        <w:pStyle w:val="Normal06"/>
        <w:framePr w:w="685" w:h="261" w:hRule="exact" w:wrap="auto" w:vAnchor="page" w:hAnchor="page" w:x="428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19.40</w:t>
      </w:r>
    </w:p>
    <w:p w:rsidR="000A1F9B" w:rsidRDefault="00B27F83">
      <w:pPr>
        <w:pStyle w:val="Normal06"/>
        <w:framePr w:w="685" w:h="261" w:hRule="exact" w:wrap="auto" w:vAnchor="page" w:hAnchor="page" w:x="4973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21.03</w:t>
      </w:r>
    </w:p>
    <w:p w:rsidR="000A1F9B" w:rsidRDefault="00B27F83">
      <w:pPr>
        <w:pStyle w:val="Normal06"/>
        <w:framePr w:w="685" w:h="261" w:hRule="exact" w:wrap="auto" w:vAnchor="page" w:hAnchor="page" w:x="565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20.03</w:t>
      </w:r>
    </w:p>
    <w:p w:rsidR="000A1F9B" w:rsidRDefault="00B27F83">
      <w:pPr>
        <w:pStyle w:val="Normal06"/>
        <w:framePr w:w="685" w:h="261" w:hRule="exact" w:wrap="auto" w:vAnchor="page" w:hAnchor="page" w:x="6343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66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2F002</w:t>
      </w:r>
    </w:p>
    <w:p w:rsidR="000A1F9B" w:rsidRDefault="00B27F83">
      <w:pPr>
        <w:pStyle w:val="Normal06"/>
        <w:framePr w:w="685" w:h="261" w:hRule="exact" w:wrap="auto" w:vAnchor="page" w:hAnchor="page" w:x="291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18.20</w:t>
      </w:r>
    </w:p>
    <w:p w:rsidR="000A1F9B" w:rsidRDefault="00B27F83">
      <w:pPr>
        <w:pStyle w:val="Normal06"/>
        <w:framePr w:w="685" w:h="261" w:hRule="exact" w:wrap="auto" w:vAnchor="page" w:hAnchor="page" w:x="3603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22.98</w:t>
      </w:r>
    </w:p>
    <w:p w:rsidR="000A1F9B" w:rsidRDefault="00B27F83">
      <w:pPr>
        <w:pStyle w:val="Normal06"/>
        <w:framePr w:w="685" w:h="261" w:hRule="exact" w:wrap="auto" w:vAnchor="page" w:hAnchor="page" w:x="428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19.40</w:t>
      </w:r>
    </w:p>
    <w:p w:rsidR="000A1F9B" w:rsidRDefault="00B27F83">
      <w:pPr>
        <w:pStyle w:val="Normal06"/>
        <w:framePr w:w="685" w:h="261" w:hRule="exact" w:wrap="auto" w:vAnchor="page" w:hAnchor="page" w:x="4973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21.03</w:t>
      </w:r>
    </w:p>
    <w:p w:rsidR="000A1F9B" w:rsidRDefault="00B27F83">
      <w:pPr>
        <w:pStyle w:val="Normal06"/>
        <w:framePr w:w="685" w:h="261" w:hRule="exact" w:wrap="auto" w:vAnchor="page" w:hAnchor="page" w:x="565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20.03</w:t>
      </w:r>
    </w:p>
    <w:p w:rsidR="000A1F9B" w:rsidRDefault="00B27F83">
      <w:pPr>
        <w:pStyle w:val="Normal06"/>
        <w:framePr w:w="685" w:h="261" w:hRule="exact" w:wrap="auto" w:vAnchor="page" w:hAnchor="page" w:x="6343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69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2F003</w:t>
      </w:r>
    </w:p>
    <w:p w:rsidR="000A1F9B" w:rsidRDefault="00B27F83">
      <w:pPr>
        <w:pStyle w:val="Normal06"/>
        <w:framePr w:w="685" w:h="261" w:hRule="exact" w:wrap="auto" w:vAnchor="page" w:hAnchor="page" w:x="291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18.20</w:t>
      </w:r>
    </w:p>
    <w:p w:rsidR="000A1F9B" w:rsidRDefault="00B27F83">
      <w:pPr>
        <w:pStyle w:val="Normal06"/>
        <w:framePr w:w="685" w:h="261" w:hRule="exact" w:wrap="auto" w:vAnchor="page" w:hAnchor="page" w:x="3603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22.98</w:t>
      </w:r>
    </w:p>
    <w:p w:rsidR="000A1F9B" w:rsidRDefault="00B27F83">
      <w:pPr>
        <w:pStyle w:val="Normal06"/>
        <w:framePr w:w="685" w:h="261" w:hRule="exact" w:wrap="auto" w:vAnchor="page" w:hAnchor="page" w:x="428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19.40</w:t>
      </w:r>
    </w:p>
    <w:p w:rsidR="000A1F9B" w:rsidRDefault="00B27F83">
      <w:pPr>
        <w:pStyle w:val="Normal06"/>
        <w:framePr w:w="685" w:h="261" w:hRule="exact" w:wrap="auto" w:vAnchor="page" w:hAnchor="page" w:x="4973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21.03</w:t>
      </w:r>
    </w:p>
    <w:p w:rsidR="000A1F9B" w:rsidRDefault="00B27F83">
      <w:pPr>
        <w:pStyle w:val="Normal06"/>
        <w:framePr w:w="685" w:h="261" w:hRule="exact" w:wrap="auto" w:vAnchor="page" w:hAnchor="page" w:x="565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20.03</w:t>
      </w:r>
    </w:p>
    <w:p w:rsidR="000A1F9B" w:rsidRDefault="00B27F83">
      <w:pPr>
        <w:pStyle w:val="Normal06"/>
        <w:framePr w:w="685" w:h="261" w:hRule="exact" w:wrap="auto" w:vAnchor="page" w:hAnchor="page" w:x="6343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717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2F004</w:t>
      </w:r>
    </w:p>
    <w:p w:rsidR="000A1F9B" w:rsidRDefault="00B27F83">
      <w:pPr>
        <w:pStyle w:val="Normal06"/>
        <w:framePr w:w="685" w:h="261" w:hRule="exact" w:wrap="auto" w:vAnchor="page" w:hAnchor="page" w:x="291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18.20</w:t>
      </w:r>
    </w:p>
    <w:p w:rsidR="000A1F9B" w:rsidRDefault="00B27F83">
      <w:pPr>
        <w:pStyle w:val="Normal06"/>
        <w:framePr w:w="685" w:h="261" w:hRule="exact" w:wrap="auto" w:vAnchor="page" w:hAnchor="page" w:x="3603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22.98</w:t>
      </w:r>
    </w:p>
    <w:p w:rsidR="000A1F9B" w:rsidRDefault="00B27F83">
      <w:pPr>
        <w:pStyle w:val="Normal06"/>
        <w:framePr w:w="685" w:h="261" w:hRule="exact" w:wrap="auto" w:vAnchor="page" w:hAnchor="page" w:x="428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19.40</w:t>
      </w:r>
    </w:p>
    <w:p w:rsidR="000A1F9B" w:rsidRDefault="00B27F83">
      <w:pPr>
        <w:pStyle w:val="Normal06"/>
        <w:framePr w:w="685" w:h="261" w:hRule="exact" w:wrap="auto" w:vAnchor="page" w:hAnchor="page" w:x="4973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21.03</w:t>
      </w:r>
    </w:p>
    <w:p w:rsidR="000A1F9B" w:rsidRDefault="00B27F83">
      <w:pPr>
        <w:pStyle w:val="Normal06"/>
        <w:framePr w:w="685" w:h="261" w:hRule="exact" w:wrap="auto" w:vAnchor="page" w:hAnchor="page" w:x="565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20.03</w:t>
      </w:r>
    </w:p>
    <w:p w:rsidR="000A1F9B" w:rsidRDefault="00B27F83">
      <w:pPr>
        <w:pStyle w:val="Normal06"/>
        <w:framePr w:w="685" w:h="261" w:hRule="exact" w:wrap="auto" w:vAnchor="page" w:hAnchor="page" w:x="6343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74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2F005</w:t>
      </w:r>
    </w:p>
    <w:p w:rsidR="000A1F9B" w:rsidRDefault="00B27F83">
      <w:pPr>
        <w:pStyle w:val="Normal06"/>
        <w:framePr w:w="685" w:h="261" w:hRule="exact" w:wrap="auto" w:vAnchor="page" w:hAnchor="page" w:x="291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17.03</w:t>
      </w:r>
    </w:p>
    <w:p w:rsidR="000A1F9B" w:rsidRDefault="00B27F83">
      <w:pPr>
        <w:pStyle w:val="Normal06"/>
        <w:framePr w:w="685" w:h="261" w:hRule="exact" w:wrap="auto" w:vAnchor="page" w:hAnchor="page" w:x="3603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18.53</w:t>
      </w:r>
    </w:p>
    <w:p w:rsidR="000A1F9B" w:rsidRDefault="00B27F83">
      <w:pPr>
        <w:pStyle w:val="Normal06"/>
        <w:framePr w:w="685" w:h="261" w:hRule="exact" w:wrap="auto" w:vAnchor="page" w:hAnchor="page" w:x="428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19.10</w:t>
      </w:r>
    </w:p>
    <w:p w:rsidR="000A1F9B" w:rsidRDefault="00B27F83">
      <w:pPr>
        <w:pStyle w:val="Normal06"/>
        <w:framePr w:w="685" w:h="261" w:hRule="exact" w:wrap="auto" w:vAnchor="page" w:hAnchor="page" w:x="4973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21.67</w:t>
      </w:r>
    </w:p>
    <w:p w:rsidR="000A1F9B" w:rsidRDefault="00B27F83">
      <w:pPr>
        <w:pStyle w:val="Normal06"/>
        <w:framePr w:w="685" w:h="261" w:hRule="exact" w:wrap="auto" w:vAnchor="page" w:hAnchor="page" w:x="565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17.73</w:t>
      </w:r>
    </w:p>
    <w:p w:rsidR="000A1F9B" w:rsidRDefault="00B27F83">
      <w:pPr>
        <w:pStyle w:val="Normal06"/>
        <w:framePr w:w="685" w:h="261" w:hRule="exact" w:wrap="auto" w:vAnchor="page" w:hAnchor="page" w:x="6343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76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2F006</w:t>
      </w:r>
    </w:p>
    <w:p w:rsidR="000A1F9B" w:rsidRDefault="00B27F83">
      <w:pPr>
        <w:pStyle w:val="Normal06"/>
        <w:framePr w:w="685" w:h="261" w:hRule="exact" w:wrap="auto" w:vAnchor="page" w:hAnchor="page" w:x="2918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17.03</w:t>
      </w:r>
    </w:p>
    <w:p w:rsidR="000A1F9B" w:rsidRDefault="00B27F83">
      <w:pPr>
        <w:pStyle w:val="Normal06"/>
        <w:framePr w:w="685" w:h="261" w:hRule="exact" w:wrap="auto" w:vAnchor="page" w:hAnchor="page" w:x="3603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18.53</w:t>
      </w:r>
    </w:p>
    <w:p w:rsidR="000A1F9B" w:rsidRDefault="00B27F83">
      <w:pPr>
        <w:pStyle w:val="Normal06"/>
        <w:framePr w:w="685" w:h="261" w:hRule="exact" w:wrap="auto" w:vAnchor="page" w:hAnchor="page" w:x="4288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19.10</w:t>
      </w:r>
    </w:p>
    <w:p w:rsidR="000A1F9B" w:rsidRDefault="00B27F83">
      <w:pPr>
        <w:pStyle w:val="Normal06"/>
        <w:framePr w:w="685" w:h="261" w:hRule="exact" w:wrap="auto" w:vAnchor="page" w:hAnchor="page" w:x="4973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21.67</w:t>
      </w:r>
    </w:p>
    <w:p w:rsidR="000A1F9B" w:rsidRDefault="00B27F83">
      <w:pPr>
        <w:pStyle w:val="Normal06"/>
        <w:framePr w:w="685" w:h="261" w:hRule="exact" w:wrap="auto" w:vAnchor="page" w:hAnchor="page" w:x="5658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17.73</w:t>
      </w:r>
    </w:p>
    <w:p w:rsidR="000A1F9B" w:rsidRDefault="00B27F83">
      <w:pPr>
        <w:pStyle w:val="Normal06"/>
        <w:framePr w:w="685" w:h="261" w:hRule="exact" w:wrap="auto" w:vAnchor="page" w:hAnchor="page" w:x="6343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79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2F007</w:t>
      </w:r>
    </w:p>
    <w:p w:rsidR="000A1F9B" w:rsidRDefault="00B27F83">
      <w:pPr>
        <w:pStyle w:val="Normal06"/>
        <w:framePr w:w="685" w:h="261" w:hRule="exact" w:wrap="auto" w:vAnchor="page" w:hAnchor="page" w:x="2918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17.03</w:t>
      </w:r>
    </w:p>
    <w:p w:rsidR="000A1F9B" w:rsidRDefault="00B27F83">
      <w:pPr>
        <w:pStyle w:val="Normal06"/>
        <w:framePr w:w="685" w:h="261" w:hRule="exact" w:wrap="auto" w:vAnchor="page" w:hAnchor="page" w:x="3603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18.53</w:t>
      </w:r>
    </w:p>
    <w:p w:rsidR="000A1F9B" w:rsidRDefault="00B27F83">
      <w:pPr>
        <w:pStyle w:val="Normal06"/>
        <w:framePr w:w="685" w:h="261" w:hRule="exact" w:wrap="auto" w:vAnchor="page" w:hAnchor="page" w:x="4288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19.10</w:t>
      </w:r>
    </w:p>
    <w:p w:rsidR="000A1F9B" w:rsidRDefault="00B27F83">
      <w:pPr>
        <w:pStyle w:val="Normal06"/>
        <w:framePr w:w="685" w:h="261" w:hRule="exact" w:wrap="auto" w:vAnchor="page" w:hAnchor="page" w:x="4973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21.67</w:t>
      </w:r>
    </w:p>
    <w:p w:rsidR="000A1F9B" w:rsidRDefault="00B27F83">
      <w:pPr>
        <w:pStyle w:val="Normal06"/>
        <w:framePr w:w="685" w:h="261" w:hRule="exact" w:wrap="auto" w:vAnchor="page" w:hAnchor="page" w:x="5658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17.73</w:t>
      </w:r>
    </w:p>
    <w:p w:rsidR="000A1F9B" w:rsidRDefault="00B27F83">
      <w:pPr>
        <w:pStyle w:val="Normal06"/>
        <w:framePr w:w="685" w:h="261" w:hRule="exact" w:wrap="auto" w:vAnchor="page" w:hAnchor="page" w:x="6343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81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2F008</w:t>
      </w:r>
    </w:p>
    <w:p w:rsidR="000A1F9B" w:rsidRDefault="00B27F83">
      <w:pPr>
        <w:pStyle w:val="Normal06"/>
        <w:framePr w:w="685" w:h="261" w:hRule="exact" w:wrap="auto" w:vAnchor="page" w:hAnchor="page" w:x="2918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17.03</w:t>
      </w:r>
    </w:p>
    <w:p w:rsidR="000A1F9B" w:rsidRDefault="00B27F83">
      <w:pPr>
        <w:pStyle w:val="Normal06"/>
        <w:framePr w:w="685" w:h="261" w:hRule="exact" w:wrap="auto" w:vAnchor="page" w:hAnchor="page" w:x="3603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18.53</w:t>
      </w:r>
    </w:p>
    <w:p w:rsidR="000A1F9B" w:rsidRDefault="00B27F83">
      <w:pPr>
        <w:pStyle w:val="Normal06"/>
        <w:framePr w:w="685" w:h="261" w:hRule="exact" w:wrap="auto" w:vAnchor="page" w:hAnchor="page" w:x="4288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4973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5658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6343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84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2F009</w:t>
      </w:r>
    </w:p>
    <w:p w:rsidR="000A1F9B" w:rsidRDefault="00B27F83">
      <w:pPr>
        <w:pStyle w:val="Normal06"/>
        <w:framePr w:w="685" w:h="261" w:hRule="exact" w:wrap="auto" w:vAnchor="page" w:hAnchor="page" w:x="2918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17.53</w:t>
      </w:r>
    </w:p>
    <w:p w:rsidR="000A1F9B" w:rsidRDefault="00B27F83">
      <w:pPr>
        <w:pStyle w:val="Normal06"/>
        <w:framePr w:w="685" w:h="261" w:hRule="exact" w:wrap="auto" w:vAnchor="page" w:hAnchor="page" w:x="3603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21.03</w:t>
      </w:r>
    </w:p>
    <w:p w:rsidR="000A1F9B" w:rsidRDefault="00B27F83">
      <w:pPr>
        <w:pStyle w:val="Normal06"/>
        <w:framePr w:w="685" w:h="261" w:hRule="exact" w:wrap="auto" w:vAnchor="page" w:hAnchor="page" w:x="4288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20.50</w:t>
      </w:r>
    </w:p>
    <w:p w:rsidR="000A1F9B" w:rsidRDefault="00B27F83">
      <w:pPr>
        <w:pStyle w:val="Normal06"/>
        <w:framePr w:w="685" w:h="261" w:hRule="exact" w:wrap="auto" w:vAnchor="page" w:hAnchor="page" w:x="4973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23.93</w:t>
      </w:r>
    </w:p>
    <w:p w:rsidR="000A1F9B" w:rsidRDefault="00B27F83">
      <w:pPr>
        <w:pStyle w:val="Normal06"/>
        <w:framePr w:w="685" w:h="261" w:hRule="exact" w:wrap="auto" w:vAnchor="page" w:hAnchor="page" w:x="5658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17.90</w:t>
      </w:r>
    </w:p>
    <w:p w:rsidR="000A1F9B" w:rsidRDefault="00B27F83">
      <w:pPr>
        <w:pStyle w:val="Normal06"/>
        <w:framePr w:w="685" w:h="261" w:hRule="exact" w:wrap="auto" w:vAnchor="page" w:hAnchor="page" w:x="6343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86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2F010</w:t>
      </w:r>
    </w:p>
    <w:p w:rsidR="000A1F9B" w:rsidRDefault="00B27F83">
      <w:pPr>
        <w:pStyle w:val="Normal06"/>
        <w:framePr w:w="685" w:h="261" w:hRule="exact" w:wrap="auto" w:vAnchor="page" w:hAnchor="page" w:x="2918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17.53</w:t>
      </w:r>
    </w:p>
    <w:p w:rsidR="000A1F9B" w:rsidRDefault="00B27F83">
      <w:pPr>
        <w:pStyle w:val="Normal06"/>
        <w:framePr w:w="685" w:h="261" w:hRule="exact" w:wrap="auto" w:vAnchor="page" w:hAnchor="page" w:x="3603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21.03</w:t>
      </w:r>
    </w:p>
    <w:p w:rsidR="000A1F9B" w:rsidRDefault="00B27F83">
      <w:pPr>
        <w:pStyle w:val="Normal06"/>
        <w:framePr w:w="685" w:h="261" w:hRule="exact" w:wrap="auto" w:vAnchor="page" w:hAnchor="page" w:x="4288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20.50</w:t>
      </w:r>
    </w:p>
    <w:p w:rsidR="000A1F9B" w:rsidRDefault="00B27F83">
      <w:pPr>
        <w:pStyle w:val="Normal06"/>
        <w:framePr w:w="685" w:h="261" w:hRule="exact" w:wrap="auto" w:vAnchor="page" w:hAnchor="page" w:x="4973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23.93</w:t>
      </w:r>
    </w:p>
    <w:p w:rsidR="000A1F9B" w:rsidRDefault="00B27F83">
      <w:pPr>
        <w:pStyle w:val="Normal06"/>
        <w:framePr w:w="685" w:h="261" w:hRule="exact" w:wrap="auto" w:vAnchor="page" w:hAnchor="page" w:x="5658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17.90</w:t>
      </w:r>
    </w:p>
    <w:p w:rsidR="000A1F9B" w:rsidRDefault="00B27F83">
      <w:pPr>
        <w:pStyle w:val="Normal06"/>
        <w:framePr w:w="685" w:h="261" w:hRule="exact" w:wrap="auto" w:vAnchor="page" w:hAnchor="page" w:x="6343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89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2F011</w:t>
      </w:r>
    </w:p>
    <w:p w:rsidR="000A1F9B" w:rsidRDefault="00B27F83">
      <w:pPr>
        <w:pStyle w:val="Normal06"/>
        <w:framePr w:w="685" w:h="261" w:hRule="exact" w:wrap="auto" w:vAnchor="page" w:hAnchor="page" w:x="2918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17.53</w:t>
      </w:r>
    </w:p>
    <w:p w:rsidR="000A1F9B" w:rsidRDefault="00B27F83">
      <w:pPr>
        <w:pStyle w:val="Normal06"/>
        <w:framePr w:w="685" w:h="261" w:hRule="exact" w:wrap="auto" w:vAnchor="page" w:hAnchor="page" w:x="3603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21.03</w:t>
      </w:r>
    </w:p>
    <w:p w:rsidR="000A1F9B" w:rsidRDefault="00B27F83">
      <w:pPr>
        <w:pStyle w:val="Normal06"/>
        <w:framePr w:w="685" w:h="261" w:hRule="exact" w:wrap="auto" w:vAnchor="page" w:hAnchor="page" w:x="4288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20.50</w:t>
      </w:r>
    </w:p>
    <w:p w:rsidR="000A1F9B" w:rsidRDefault="00B27F83">
      <w:pPr>
        <w:pStyle w:val="Normal06"/>
        <w:framePr w:w="685" w:h="261" w:hRule="exact" w:wrap="auto" w:vAnchor="page" w:hAnchor="page" w:x="4973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23.93</w:t>
      </w:r>
    </w:p>
    <w:p w:rsidR="000A1F9B" w:rsidRDefault="00B27F83">
      <w:pPr>
        <w:pStyle w:val="Normal06"/>
        <w:framePr w:w="685" w:h="261" w:hRule="exact" w:wrap="auto" w:vAnchor="page" w:hAnchor="page" w:x="5658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17.90</w:t>
      </w:r>
    </w:p>
    <w:p w:rsidR="000A1F9B" w:rsidRDefault="00B27F83">
      <w:pPr>
        <w:pStyle w:val="Normal06"/>
        <w:framePr w:w="685" w:h="261" w:hRule="exact" w:wrap="auto" w:vAnchor="page" w:hAnchor="page" w:x="6343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22.65</w:t>
      </w:r>
    </w:p>
    <w:p w:rsidR="000A1F9B" w:rsidRDefault="00B27F83">
      <w:pPr>
        <w:pStyle w:val="Normal06"/>
        <w:framePr w:w="685" w:h="261" w:hRule="exact" w:wrap="auto" w:vAnchor="page" w:hAnchor="page" w:x="7028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20.35</w:t>
      </w:r>
    </w:p>
    <w:p w:rsidR="000A1F9B" w:rsidRDefault="00B27F83">
      <w:pPr>
        <w:pStyle w:val="Normal06"/>
        <w:framePr w:w="685" w:h="261" w:hRule="exact" w:wrap="auto" w:vAnchor="page" w:hAnchor="page" w:x="7713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23.65</w:t>
      </w:r>
    </w:p>
    <w:p w:rsidR="000A1F9B" w:rsidRDefault="00B27F83">
      <w:pPr>
        <w:pStyle w:val="Normal06"/>
        <w:framePr w:w="685" w:h="261" w:hRule="exact" w:wrap="auto" w:vAnchor="page" w:hAnchor="page" w:x="8398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17.35</w:t>
      </w:r>
    </w:p>
    <w:p w:rsidR="000A1F9B" w:rsidRDefault="00B27F83">
      <w:pPr>
        <w:pStyle w:val="Normal06"/>
        <w:framePr w:w="960" w:h="261" w:hRule="exact" w:wrap="auto" w:vAnchor="page" w:hAnchor="page" w:x="1958" w:y="918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2F012</w:t>
      </w:r>
    </w:p>
    <w:p w:rsidR="000A1F9B" w:rsidRDefault="00B27F83">
      <w:pPr>
        <w:pStyle w:val="Normal06"/>
        <w:framePr w:w="685" w:h="261" w:hRule="exact" w:wrap="auto" w:vAnchor="page" w:hAnchor="page" w:x="2918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17.53</w:t>
      </w:r>
    </w:p>
    <w:p w:rsidR="000A1F9B" w:rsidRDefault="00B27F83">
      <w:pPr>
        <w:pStyle w:val="Normal06"/>
        <w:framePr w:w="685" w:h="261" w:hRule="exact" w:wrap="auto" w:vAnchor="page" w:hAnchor="page" w:x="3603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21.03</w:t>
      </w:r>
    </w:p>
    <w:p w:rsidR="000A1F9B" w:rsidRDefault="00B27F83">
      <w:pPr>
        <w:pStyle w:val="Normal06"/>
        <w:framePr w:w="685" w:h="261" w:hRule="exact" w:wrap="auto" w:vAnchor="page" w:hAnchor="page" w:x="4288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20.50</w:t>
      </w:r>
    </w:p>
    <w:p w:rsidR="000A1F9B" w:rsidRDefault="00B27F83">
      <w:pPr>
        <w:pStyle w:val="Normal06"/>
        <w:framePr w:w="685" w:h="261" w:hRule="exact" w:wrap="auto" w:vAnchor="page" w:hAnchor="page" w:x="4973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23.93</w:t>
      </w:r>
    </w:p>
    <w:p w:rsidR="000A1F9B" w:rsidRDefault="00B27F83">
      <w:pPr>
        <w:pStyle w:val="Normal06"/>
        <w:framePr w:w="685" w:h="261" w:hRule="exact" w:wrap="auto" w:vAnchor="page" w:hAnchor="page" w:x="5658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17.90</w:t>
      </w:r>
    </w:p>
    <w:p w:rsidR="000A1F9B" w:rsidRDefault="00B27F83">
      <w:pPr>
        <w:pStyle w:val="Normal06"/>
        <w:framePr w:w="685" w:h="261" w:hRule="exact" w:wrap="auto" w:vAnchor="page" w:hAnchor="page" w:x="6343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22.65</w:t>
      </w:r>
    </w:p>
    <w:p w:rsidR="000A1F9B" w:rsidRDefault="00B27F83">
      <w:pPr>
        <w:pStyle w:val="Normal06"/>
        <w:framePr w:w="685" w:h="261" w:hRule="exact" w:wrap="auto" w:vAnchor="page" w:hAnchor="page" w:x="7028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20.35</w:t>
      </w:r>
    </w:p>
    <w:p w:rsidR="000A1F9B" w:rsidRDefault="00B27F83">
      <w:pPr>
        <w:pStyle w:val="Normal06"/>
        <w:framePr w:w="685" w:h="261" w:hRule="exact" w:wrap="auto" w:vAnchor="page" w:hAnchor="page" w:x="7713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23.65</w:t>
      </w:r>
    </w:p>
    <w:p w:rsidR="000A1F9B" w:rsidRDefault="00B27F83">
      <w:pPr>
        <w:pStyle w:val="Normal06"/>
        <w:framePr w:w="685" w:h="261" w:hRule="exact" w:wrap="auto" w:vAnchor="page" w:hAnchor="page" w:x="8398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17.35</w:t>
      </w:r>
    </w:p>
    <w:p w:rsidR="000A1F9B" w:rsidRDefault="00B27F83">
      <w:pPr>
        <w:pStyle w:val="Normal06"/>
        <w:framePr w:w="960" w:h="261" w:hRule="exact" w:wrap="auto" w:vAnchor="page" w:hAnchor="page" w:x="1958" w:y="94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2F013</w:t>
      </w:r>
    </w:p>
    <w:p w:rsidR="000A1F9B" w:rsidRDefault="00B27F83">
      <w:pPr>
        <w:pStyle w:val="Normal06"/>
        <w:framePr w:w="685" w:h="261" w:hRule="exact" w:wrap="auto" w:vAnchor="page" w:hAnchor="page" w:x="2918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18.47</w:t>
      </w:r>
    </w:p>
    <w:p w:rsidR="000A1F9B" w:rsidRDefault="00B27F83">
      <w:pPr>
        <w:pStyle w:val="Normal06"/>
        <w:framePr w:w="685" w:h="261" w:hRule="exact" w:wrap="auto" w:vAnchor="page" w:hAnchor="page" w:x="3603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22.63</w:t>
      </w:r>
    </w:p>
    <w:p w:rsidR="000A1F9B" w:rsidRDefault="00B27F83">
      <w:pPr>
        <w:pStyle w:val="Normal06"/>
        <w:framePr w:w="685" w:h="261" w:hRule="exact" w:wrap="auto" w:vAnchor="page" w:hAnchor="page" w:x="4288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20.20</w:t>
      </w:r>
    </w:p>
    <w:p w:rsidR="000A1F9B" w:rsidRDefault="00B27F83">
      <w:pPr>
        <w:pStyle w:val="Normal06"/>
        <w:framePr w:w="685" w:h="261" w:hRule="exact" w:wrap="auto" w:vAnchor="page" w:hAnchor="page" w:x="4973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21.73</w:t>
      </w:r>
    </w:p>
    <w:p w:rsidR="000A1F9B" w:rsidRDefault="00B27F83">
      <w:pPr>
        <w:pStyle w:val="Normal06"/>
        <w:framePr w:w="685" w:h="261" w:hRule="exact" w:wrap="auto" w:vAnchor="page" w:hAnchor="page" w:x="5658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20.93</w:t>
      </w:r>
    </w:p>
    <w:p w:rsidR="000A1F9B" w:rsidRDefault="00B27F83">
      <w:pPr>
        <w:pStyle w:val="Normal06"/>
        <w:framePr w:w="685" w:h="261" w:hRule="exact" w:wrap="auto" w:vAnchor="page" w:hAnchor="page" w:x="6343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25.67</w:t>
      </w:r>
    </w:p>
    <w:p w:rsidR="000A1F9B" w:rsidRDefault="00B27F83">
      <w:pPr>
        <w:pStyle w:val="Normal06"/>
        <w:framePr w:w="685" w:h="261" w:hRule="exact" w:wrap="auto" w:vAnchor="page" w:hAnchor="page" w:x="7028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19.00</w:t>
      </w:r>
    </w:p>
    <w:p w:rsidR="000A1F9B" w:rsidRDefault="00B27F83">
      <w:pPr>
        <w:pStyle w:val="Normal06"/>
        <w:framePr w:w="685" w:h="261" w:hRule="exact" w:wrap="auto" w:vAnchor="page" w:hAnchor="page" w:x="7713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29.53</w:t>
      </w:r>
    </w:p>
    <w:p w:rsidR="000A1F9B" w:rsidRDefault="00B27F83">
      <w:pPr>
        <w:pStyle w:val="Normal06"/>
        <w:framePr w:w="685" w:h="261" w:hRule="exact" w:wrap="auto" w:vAnchor="page" w:hAnchor="page" w:x="8398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19.13</w:t>
      </w:r>
    </w:p>
    <w:p w:rsidR="000A1F9B" w:rsidRDefault="00B27F83">
      <w:pPr>
        <w:pStyle w:val="Normal06"/>
        <w:framePr w:w="960" w:h="261" w:hRule="exact" w:wrap="auto" w:vAnchor="page" w:hAnchor="page" w:x="1958" w:y="96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2F014</w:t>
      </w:r>
    </w:p>
    <w:p w:rsidR="000A1F9B" w:rsidRDefault="00B27F83">
      <w:pPr>
        <w:pStyle w:val="Normal06"/>
        <w:framePr w:w="685" w:h="261" w:hRule="exact" w:wrap="auto" w:vAnchor="page" w:hAnchor="page" w:x="2918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18.47</w:t>
      </w:r>
    </w:p>
    <w:p w:rsidR="000A1F9B" w:rsidRDefault="00B27F83">
      <w:pPr>
        <w:pStyle w:val="Normal06"/>
        <w:framePr w:w="685" w:h="261" w:hRule="exact" w:wrap="auto" w:vAnchor="page" w:hAnchor="page" w:x="3603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22.63</w:t>
      </w:r>
    </w:p>
    <w:p w:rsidR="000A1F9B" w:rsidRDefault="00B27F83">
      <w:pPr>
        <w:pStyle w:val="Normal06"/>
        <w:framePr w:w="685" w:h="261" w:hRule="exact" w:wrap="auto" w:vAnchor="page" w:hAnchor="page" w:x="4288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20.20</w:t>
      </w:r>
    </w:p>
    <w:p w:rsidR="000A1F9B" w:rsidRDefault="00B27F83">
      <w:pPr>
        <w:pStyle w:val="Normal06"/>
        <w:framePr w:w="685" w:h="261" w:hRule="exact" w:wrap="auto" w:vAnchor="page" w:hAnchor="page" w:x="4973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21.73</w:t>
      </w:r>
    </w:p>
    <w:p w:rsidR="000A1F9B" w:rsidRDefault="00B27F83">
      <w:pPr>
        <w:pStyle w:val="Normal06"/>
        <w:framePr w:w="685" w:h="261" w:hRule="exact" w:wrap="auto" w:vAnchor="page" w:hAnchor="page" w:x="5658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20.93</w:t>
      </w:r>
    </w:p>
    <w:p w:rsidR="000A1F9B" w:rsidRDefault="00B27F83">
      <w:pPr>
        <w:pStyle w:val="Normal06"/>
        <w:framePr w:w="685" w:h="261" w:hRule="exact" w:wrap="auto" w:vAnchor="page" w:hAnchor="page" w:x="6343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25.67</w:t>
      </w:r>
    </w:p>
    <w:p w:rsidR="000A1F9B" w:rsidRDefault="00B27F83">
      <w:pPr>
        <w:pStyle w:val="Normal06"/>
        <w:framePr w:w="685" w:h="261" w:hRule="exact" w:wrap="auto" w:vAnchor="page" w:hAnchor="page" w:x="7028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19.00</w:t>
      </w:r>
    </w:p>
    <w:p w:rsidR="000A1F9B" w:rsidRDefault="00B27F83">
      <w:pPr>
        <w:pStyle w:val="Normal06"/>
        <w:framePr w:w="685" w:h="261" w:hRule="exact" w:wrap="auto" w:vAnchor="page" w:hAnchor="page" w:x="7713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29.53</w:t>
      </w:r>
    </w:p>
    <w:p w:rsidR="000A1F9B" w:rsidRDefault="00B27F83">
      <w:pPr>
        <w:pStyle w:val="Normal06"/>
        <w:framePr w:w="685" w:h="261" w:hRule="exact" w:wrap="auto" w:vAnchor="page" w:hAnchor="page" w:x="8398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19.13</w:t>
      </w:r>
    </w:p>
    <w:p w:rsidR="000A1F9B" w:rsidRDefault="00B27F83">
      <w:pPr>
        <w:pStyle w:val="Normal06"/>
        <w:framePr w:w="960" w:h="261" w:hRule="exact" w:wrap="auto" w:vAnchor="page" w:hAnchor="page" w:x="1958" w:y="993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2F015</w:t>
      </w:r>
    </w:p>
    <w:p w:rsidR="000A1F9B" w:rsidRDefault="00B27F83">
      <w:pPr>
        <w:pStyle w:val="Normal06"/>
        <w:framePr w:w="685" w:h="261" w:hRule="exact" w:wrap="auto" w:vAnchor="page" w:hAnchor="page" w:x="2918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18.47</w:t>
      </w:r>
    </w:p>
    <w:p w:rsidR="000A1F9B" w:rsidRDefault="00B27F83">
      <w:pPr>
        <w:pStyle w:val="Normal06"/>
        <w:framePr w:w="685" w:h="261" w:hRule="exact" w:wrap="auto" w:vAnchor="page" w:hAnchor="page" w:x="3603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22.63</w:t>
      </w:r>
    </w:p>
    <w:p w:rsidR="000A1F9B" w:rsidRDefault="00B27F83">
      <w:pPr>
        <w:pStyle w:val="Normal06"/>
        <w:framePr w:w="685" w:h="261" w:hRule="exact" w:wrap="auto" w:vAnchor="page" w:hAnchor="page" w:x="4288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20.20</w:t>
      </w:r>
    </w:p>
    <w:p w:rsidR="000A1F9B" w:rsidRDefault="00B27F83">
      <w:pPr>
        <w:pStyle w:val="Normal06"/>
        <w:framePr w:w="685" w:h="261" w:hRule="exact" w:wrap="auto" w:vAnchor="page" w:hAnchor="page" w:x="4973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21.73</w:t>
      </w:r>
    </w:p>
    <w:p w:rsidR="000A1F9B" w:rsidRDefault="00B27F83">
      <w:pPr>
        <w:pStyle w:val="Normal06"/>
        <w:framePr w:w="685" w:h="261" w:hRule="exact" w:wrap="auto" w:vAnchor="page" w:hAnchor="page" w:x="5658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20.93</w:t>
      </w:r>
    </w:p>
    <w:p w:rsidR="000A1F9B" w:rsidRDefault="00B27F83">
      <w:pPr>
        <w:pStyle w:val="Normal06"/>
        <w:framePr w:w="685" w:h="261" w:hRule="exact" w:wrap="auto" w:vAnchor="page" w:hAnchor="page" w:x="6343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25.67</w:t>
      </w:r>
    </w:p>
    <w:p w:rsidR="000A1F9B" w:rsidRDefault="00B27F83">
      <w:pPr>
        <w:pStyle w:val="Normal06"/>
        <w:framePr w:w="685" w:h="261" w:hRule="exact" w:wrap="auto" w:vAnchor="page" w:hAnchor="page" w:x="7028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19.00</w:t>
      </w:r>
    </w:p>
    <w:p w:rsidR="000A1F9B" w:rsidRDefault="00B27F83">
      <w:pPr>
        <w:pStyle w:val="Normal06"/>
        <w:framePr w:w="685" w:h="261" w:hRule="exact" w:wrap="auto" w:vAnchor="page" w:hAnchor="page" w:x="7713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29.53</w:t>
      </w:r>
    </w:p>
    <w:p w:rsidR="000A1F9B" w:rsidRDefault="00B27F83">
      <w:pPr>
        <w:pStyle w:val="Normal06"/>
        <w:framePr w:w="685" w:h="261" w:hRule="exact" w:wrap="auto" w:vAnchor="page" w:hAnchor="page" w:x="8398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19.13</w:t>
      </w:r>
    </w:p>
    <w:p w:rsidR="000A1F9B" w:rsidRDefault="00B27F83">
      <w:pPr>
        <w:pStyle w:val="Normal06"/>
        <w:framePr w:w="960" w:h="261" w:hRule="exact" w:wrap="auto" w:vAnchor="page" w:hAnchor="page" w:x="1958" w:y="101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3F001</w:t>
      </w:r>
    </w:p>
    <w:p w:rsidR="000A1F9B" w:rsidRDefault="00B27F83">
      <w:pPr>
        <w:pStyle w:val="Normal06"/>
        <w:framePr w:w="685" w:h="261" w:hRule="exact" w:wrap="auto" w:vAnchor="page" w:hAnchor="page" w:x="2918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16.93</w:t>
      </w:r>
    </w:p>
    <w:p w:rsidR="000A1F9B" w:rsidRDefault="00B27F83">
      <w:pPr>
        <w:pStyle w:val="Normal06"/>
        <w:framePr w:w="685" w:h="261" w:hRule="exact" w:wrap="auto" w:vAnchor="page" w:hAnchor="page" w:x="3603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20.75</w:t>
      </w:r>
    </w:p>
    <w:p w:rsidR="000A1F9B" w:rsidRDefault="00B27F83">
      <w:pPr>
        <w:pStyle w:val="Normal06"/>
        <w:framePr w:w="685" w:h="261" w:hRule="exact" w:wrap="auto" w:vAnchor="page" w:hAnchor="page" w:x="4288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21.20</w:t>
      </w:r>
    </w:p>
    <w:p w:rsidR="000A1F9B" w:rsidRDefault="00B27F83">
      <w:pPr>
        <w:pStyle w:val="Normal06"/>
        <w:framePr w:w="685" w:h="261" w:hRule="exact" w:wrap="auto" w:vAnchor="page" w:hAnchor="page" w:x="4973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19.38</w:t>
      </w:r>
    </w:p>
    <w:p w:rsidR="000A1F9B" w:rsidRDefault="00B27F83">
      <w:pPr>
        <w:pStyle w:val="Normal06"/>
        <w:framePr w:w="685" w:h="261" w:hRule="exact" w:wrap="auto" w:vAnchor="page" w:hAnchor="page" w:x="5658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17.85</w:t>
      </w:r>
    </w:p>
    <w:p w:rsidR="000A1F9B" w:rsidRDefault="00B27F83">
      <w:pPr>
        <w:pStyle w:val="Normal06"/>
        <w:framePr w:w="685" w:h="261" w:hRule="exact" w:wrap="auto" w:vAnchor="page" w:hAnchor="page" w:x="6343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044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3F002</w:t>
      </w:r>
    </w:p>
    <w:p w:rsidR="000A1F9B" w:rsidRDefault="00B27F83">
      <w:pPr>
        <w:pStyle w:val="Normal06"/>
        <w:framePr w:w="685" w:h="261" w:hRule="exact" w:wrap="auto" w:vAnchor="page" w:hAnchor="page" w:x="2918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16.93</w:t>
      </w:r>
    </w:p>
    <w:p w:rsidR="000A1F9B" w:rsidRDefault="00B27F83">
      <w:pPr>
        <w:pStyle w:val="Normal06"/>
        <w:framePr w:w="685" w:h="261" w:hRule="exact" w:wrap="auto" w:vAnchor="page" w:hAnchor="page" w:x="3603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20.75</w:t>
      </w:r>
    </w:p>
    <w:p w:rsidR="000A1F9B" w:rsidRDefault="00B27F83">
      <w:pPr>
        <w:pStyle w:val="Normal06"/>
        <w:framePr w:w="685" w:h="261" w:hRule="exact" w:wrap="auto" w:vAnchor="page" w:hAnchor="page" w:x="4288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21.20</w:t>
      </w:r>
    </w:p>
    <w:p w:rsidR="000A1F9B" w:rsidRDefault="00B27F83">
      <w:pPr>
        <w:pStyle w:val="Normal06"/>
        <w:framePr w:w="685" w:h="261" w:hRule="exact" w:wrap="auto" w:vAnchor="page" w:hAnchor="page" w:x="4973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19.38</w:t>
      </w:r>
    </w:p>
    <w:p w:rsidR="000A1F9B" w:rsidRDefault="00B27F83">
      <w:pPr>
        <w:pStyle w:val="Normal06"/>
        <w:framePr w:w="685" w:h="261" w:hRule="exact" w:wrap="auto" w:vAnchor="page" w:hAnchor="page" w:x="5658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17.85</w:t>
      </w:r>
    </w:p>
    <w:p w:rsidR="000A1F9B" w:rsidRDefault="00B27F83">
      <w:pPr>
        <w:pStyle w:val="Normal06"/>
        <w:framePr w:w="685" w:h="261" w:hRule="exact" w:wrap="auto" w:vAnchor="page" w:hAnchor="page" w:x="6343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06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3F003</w:t>
      </w:r>
    </w:p>
    <w:p w:rsidR="000A1F9B" w:rsidRDefault="00B27F83">
      <w:pPr>
        <w:pStyle w:val="Normal06"/>
        <w:framePr w:w="685" w:h="261" w:hRule="exact" w:wrap="auto" w:vAnchor="page" w:hAnchor="page" w:x="2918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16.93</w:t>
      </w:r>
    </w:p>
    <w:p w:rsidR="000A1F9B" w:rsidRDefault="00B27F83">
      <w:pPr>
        <w:pStyle w:val="Normal06"/>
        <w:framePr w:w="685" w:h="261" w:hRule="exact" w:wrap="auto" w:vAnchor="page" w:hAnchor="page" w:x="3603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20.75</w:t>
      </w:r>
    </w:p>
    <w:p w:rsidR="000A1F9B" w:rsidRDefault="00B27F83">
      <w:pPr>
        <w:pStyle w:val="Normal06"/>
        <w:framePr w:w="685" w:h="261" w:hRule="exact" w:wrap="auto" w:vAnchor="page" w:hAnchor="page" w:x="4288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21.20</w:t>
      </w:r>
    </w:p>
    <w:p w:rsidR="000A1F9B" w:rsidRDefault="00B27F83">
      <w:pPr>
        <w:pStyle w:val="Normal06"/>
        <w:framePr w:w="685" w:h="261" w:hRule="exact" w:wrap="auto" w:vAnchor="page" w:hAnchor="page" w:x="4973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19.38</w:t>
      </w:r>
    </w:p>
    <w:p w:rsidR="000A1F9B" w:rsidRDefault="00B27F83">
      <w:pPr>
        <w:pStyle w:val="Normal06"/>
        <w:framePr w:w="685" w:h="261" w:hRule="exact" w:wrap="auto" w:vAnchor="page" w:hAnchor="page" w:x="5658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17.85</w:t>
      </w:r>
    </w:p>
    <w:p w:rsidR="000A1F9B" w:rsidRDefault="00B27F83">
      <w:pPr>
        <w:pStyle w:val="Normal06"/>
        <w:framePr w:w="685" w:h="261" w:hRule="exact" w:wrap="auto" w:vAnchor="page" w:hAnchor="page" w:x="6343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0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3F004</w:t>
      </w:r>
    </w:p>
    <w:p w:rsidR="000A1F9B" w:rsidRDefault="00B27F83">
      <w:pPr>
        <w:pStyle w:val="Normal06"/>
        <w:framePr w:w="685" w:h="261" w:hRule="exact" w:wrap="auto" w:vAnchor="page" w:hAnchor="page" w:x="2918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16.93</w:t>
      </w:r>
    </w:p>
    <w:p w:rsidR="000A1F9B" w:rsidRDefault="00B27F83">
      <w:pPr>
        <w:pStyle w:val="Normal06"/>
        <w:framePr w:w="685" w:h="261" w:hRule="exact" w:wrap="auto" w:vAnchor="page" w:hAnchor="page" w:x="3603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20.75</w:t>
      </w:r>
    </w:p>
    <w:p w:rsidR="000A1F9B" w:rsidRDefault="00B27F83">
      <w:pPr>
        <w:pStyle w:val="Normal06"/>
        <w:framePr w:w="685" w:h="261" w:hRule="exact" w:wrap="auto" w:vAnchor="page" w:hAnchor="page" w:x="4288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21.20</w:t>
      </w:r>
    </w:p>
    <w:p w:rsidR="000A1F9B" w:rsidRDefault="00B27F83">
      <w:pPr>
        <w:pStyle w:val="Normal06"/>
        <w:framePr w:w="685" w:h="261" w:hRule="exact" w:wrap="auto" w:vAnchor="page" w:hAnchor="page" w:x="4973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19.38</w:t>
      </w:r>
    </w:p>
    <w:p w:rsidR="000A1F9B" w:rsidRDefault="00B27F83">
      <w:pPr>
        <w:pStyle w:val="Normal06"/>
        <w:framePr w:w="685" w:h="261" w:hRule="exact" w:wrap="auto" w:vAnchor="page" w:hAnchor="page" w:x="5658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17.85</w:t>
      </w:r>
    </w:p>
    <w:p w:rsidR="000A1F9B" w:rsidRDefault="00B27F83">
      <w:pPr>
        <w:pStyle w:val="Normal06"/>
        <w:framePr w:w="685" w:h="261" w:hRule="exact" w:wrap="auto" w:vAnchor="page" w:hAnchor="page" w:x="6343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119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3F005</w:t>
      </w:r>
    </w:p>
    <w:p w:rsidR="000A1F9B" w:rsidRDefault="00B27F83">
      <w:pPr>
        <w:pStyle w:val="Normal06"/>
        <w:framePr w:w="685" w:h="261" w:hRule="exact" w:wrap="auto" w:vAnchor="page" w:hAnchor="page" w:x="2918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16.60</w:t>
      </w:r>
    </w:p>
    <w:p w:rsidR="000A1F9B" w:rsidRDefault="00B27F83">
      <w:pPr>
        <w:pStyle w:val="Normal06"/>
        <w:framePr w:w="685" w:h="261" w:hRule="exact" w:wrap="auto" w:vAnchor="page" w:hAnchor="page" w:x="3603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18.93</w:t>
      </w:r>
    </w:p>
    <w:p w:rsidR="000A1F9B" w:rsidRDefault="00B27F83">
      <w:pPr>
        <w:pStyle w:val="Normal06"/>
        <w:framePr w:w="685" w:h="261" w:hRule="exact" w:wrap="auto" w:vAnchor="page" w:hAnchor="page" w:x="4288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20.20</w:t>
      </w:r>
    </w:p>
    <w:p w:rsidR="000A1F9B" w:rsidRDefault="00B27F83">
      <w:pPr>
        <w:pStyle w:val="Normal06"/>
        <w:framePr w:w="685" w:h="261" w:hRule="exact" w:wrap="auto" w:vAnchor="page" w:hAnchor="page" w:x="4973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19.18</w:t>
      </w:r>
    </w:p>
    <w:p w:rsidR="000A1F9B" w:rsidRDefault="00B27F83">
      <w:pPr>
        <w:pStyle w:val="Normal06"/>
        <w:framePr w:w="685" w:h="261" w:hRule="exact" w:wrap="auto" w:vAnchor="page" w:hAnchor="page" w:x="5658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18.15</w:t>
      </w:r>
    </w:p>
    <w:p w:rsidR="000A1F9B" w:rsidRDefault="00B27F83">
      <w:pPr>
        <w:pStyle w:val="Normal06"/>
        <w:framePr w:w="685" w:h="261" w:hRule="exact" w:wrap="auto" w:vAnchor="page" w:hAnchor="page" w:x="6343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1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3F006</w:t>
      </w:r>
    </w:p>
    <w:p w:rsidR="000A1F9B" w:rsidRDefault="00B27F83">
      <w:pPr>
        <w:pStyle w:val="Normal06"/>
        <w:framePr w:w="685" w:h="261" w:hRule="exact" w:wrap="auto" w:vAnchor="page" w:hAnchor="page" w:x="2918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16.60</w:t>
      </w:r>
    </w:p>
    <w:p w:rsidR="000A1F9B" w:rsidRDefault="00B27F83">
      <w:pPr>
        <w:pStyle w:val="Normal06"/>
        <w:framePr w:w="685" w:h="261" w:hRule="exact" w:wrap="auto" w:vAnchor="page" w:hAnchor="page" w:x="3603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18.93</w:t>
      </w:r>
    </w:p>
    <w:p w:rsidR="000A1F9B" w:rsidRDefault="00B27F83">
      <w:pPr>
        <w:pStyle w:val="Normal06"/>
        <w:framePr w:w="685" w:h="261" w:hRule="exact" w:wrap="auto" w:vAnchor="page" w:hAnchor="page" w:x="4288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20.20</w:t>
      </w:r>
    </w:p>
    <w:p w:rsidR="000A1F9B" w:rsidRDefault="00B27F83">
      <w:pPr>
        <w:pStyle w:val="Normal06"/>
        <w:framePr w:w="685" w:h="261" w:hRule="exact" w:wrap="auto" w:vAnchor="page" w:hAnchor="page" w:x="4973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19.18</w:t>
      </w:r>
    </w:p>
    <w:p w:rsidR="000A1F9B" w:rsidRDefault="00B27F83">
      <w:pPr>
        <w:pStyle w:val="Normal06"/>
        <w:framePr w:w="685" w:h="261" w:hRule="exact" w:wrap="auto" w:vAnchor="page" w:hAnchor="page" w:x="5658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18.15</w:t>
      </w:r>
    </w:p>
    <w:p w:rsidR="000A1F9B" w:rsidRDefault="00B27F83">
      <w:pPr>
        <w:pStyle w:val="Normal06"/>
        <w:framePr w:w="685" w:h="261" w:hRule="exact" w:wrap="auto" w:vAnchor="page" w:hAnchor="page" w:x="6343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16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3F007</w:t>
      </w:r>
    </w:p>
    <w:p w:rsidR="000A1F9B" w:rsidRDefault="00B27F83">
      <w:pPr>
        <w:pStyle w:val="Normal06"/>
        <w:framePr w:w="685" w:h="261" w:hRule="exact" w:wrap="auto" w:vAnchor="page" w:hAnchor="page" w:x="2918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16.60</w:t>
      </w:r>
    </w:p>
    <w:p w:rsidR="000A1F9B" w:rsidRDefault="00B27F83">
      <w:pPr>
        <w:pStyle w:val="Normal06"/>
        <w:framePr w:w="685" w:h="261" w:hRule="exact" w:wrap="auto" w:vAnchor="page" w:hAnchor="page" w:x="3603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18.93</w:t>
      </w:r>
    </w:p>
    <w:p w:rsidR="000A1F9B" w:rsidRDefault="00B27F83">
      <w:pPr>
        <w:pStyle w:val="Normal06"/>
        <w:framePr w:w="685" w:h="261" w:hRule="exact" w:wrap="auto" w:vAnchor="page" w:hAnchor="page" w:x="4288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20.20</w:t>
      </w:r>
    </w:p>
    <w:p w:rsidR="000A1F9B" w:rsidRDefault="00B27F83">
      <w:pPr>
        <w:pStyle w:val="Normal06"/>
        <w:framePr w:w="685" w:h="261" w:hRule="exact" w:wrap="auto" w:vAnchor="page" w:hAnchor="page" w:x="4973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19.18</w:t>
      </w:r>
    </w:p>
    <w:p w:rsidR="000A1F9B" w:rsidRDefault="00B27F83">
      <w:pPr>
        <w:pStyle w:val="Normal06"/>
        <w:framePr w:w="685" w:h="261" w:hRule="exact" w:wrap="auto" w:vAnchor="page" w:hAnchor="page" w:x="5658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18.15</w:t>
      </w:r>
    </w:p>
    <w:p w:rsidR="000A1F9B" w:rsidRDefault="00B27F83">
      <w:pPr>
        <w:pStyle w:val="Normal06"/>
        <w:framePr w:w="685" w:h="261" w:hRule="exact" w:wrap="auto" w:vAnchor="page" w:hAnchor="page" w:x="6343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19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3F008</w:t>
      </w:r>
    </w:p>
    <w:p w:rsidR="000A1F9B" w:rsidRDefault="00B27F83">
      <w:pPr>
        <w:pStyle w:val="Normal06"/>
        <w:framePr w:w="685" w:h="261" w:hRule="exact" w:wrap="auto" w:vAnchor="page" w:hAnchor="page" w:x="2918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16.60</w:t>
      </w:r>
    </w:p>
    <w:p w:rsidR="000A1F9B" w:rsidRDefault="00B27F83">
      <w:pPr>
        <w:pStyle w:val="Normal06"/>
        <w:framePr w:w="685" w:h="261" w:hRule="exact" w:wrap="auto" w:vAnchor="page" w:hAnchor="page" w:x="3603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18.93</w:t>
      </w:r>
    </w:p>
    <w:p w:rsidR="000A1F9B" w:rsidRDefault="00B27F83">
      <w:pPr>
        <w:pStyle w:val="Normal06"/>
        <w:framePr w:w="685" w:h="261" w:hRule="exact" w:wrap="auto" w:vAnchor="page" w:hAnchor="page" w:x="4288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20.20</w:t>
      </w:r>
    </w:p>
    <w:p w:rsidR="000A1F9B" w:rsidRDefault="00B27F83">
      <w:pPr>
        <w:pStyle w:val="Normal06"/>
        <w:framePr w:w="685" w:h="261" w:hRule="exact" w:wrap="auto" w:vAnchor="page" w:hAnchor="page" w:x="4973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19.18</w:t>
      </w:r>
    </w:p>
    <w:p w:rsidR="000A1F9B" w:rsidRDefault="00B27F83">
      <w:pPr>
        <w:pStyle w:val="Normal06"/>
        <w:framePr w:w="685" w:h="261" w:hRule="exact" w:wrap="auto" w:vAnchor="page" w:hAnchor="page" w:x="5658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18.15</w:t>
      </w:r>
    </w:p>
    <w:p w:rsidR="000A1F9B" w:rsidRDefault="00B27F83">
      <w:pPr>
        <w:pStyle w:val="Normal06"/>
        <w:framePr w:w="685" w:h="261" w:hRule="exact" w:wrap="auto" w:vAnchor="page" w:hAnchor="page" w:x="6343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219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3F009</w:t>
      </w:r>
    </w:p>
    <w:p w:rsidR="000A1F9B" w:rsidRDefault="00B27F83">
      <w:pPr>
        <w:pStyle w:val="Normal06"/>
        <w:framePr w:w="685" w:h="261" w:hRule="exact" w:wrap="auto" w:vAnchor="page" w:hAnchor="page" w:x="2918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15.00</w:t>
      </w:r>
    </w:p>
    <w:p w:rsidR="000A1F9B" w:rsidRDefault="00B27F83">
      <w:pPr>
        <w:pStyle w:val="Normal06"/>
        <w:framePr w:w="685" w:h="261" w:hRule="exact" w:wrap="auto" w:vAnchor="page" w:hAnchor="page" w:x="3603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19.78</w:t>
      </w:r>
    </w:p>
    <w:p w:rsidR="000A1F9B" w:rsidRDefault="00B27F83">
      <w:pPr>
        <w:pStyle w:val="Normal06"/>
        <w:framePr w:w="685" w:h="261" w:hRule="exact" w:wrap="auto" w:vAnchor="page" w:hAnchor="page" w:x="4288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19.73</w:t>
      </w:r>
    </w:p>
    <w:p w:rsidR="000A1F9B" w:rsidRDefault="00B27F83">
      <w:pPr>
        <w:pStyle w:val="Normal06"/>
        <w:framePr w:w="685" w:h="261" w:hRule="exact" w:wrap="auto" w:vAnchor="page" w:hAnchor="page" w:x="4973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19.88</w:t>
      </w:r>
    </w:p>
    <w:p w:rsidR="000A1F9B" w:rsidRDefault="00B27F83">
      <w:pPr>
        <w:pStyle w:val="Normal06"/>
        <w:framePr w:w="685" w:h="261" w:hRule="exact" w:wrap="auto" w:vAnchor="page" w:hAnchor="page" w:x="5658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17.40</w:t>
      </w:r>
    </w:p>
    <w:p w:rsidR="000A1F9B" w:rsidRDefault="00B27F83">
      <w:pPr>
        <w:pStyle w:val="Normal06"/>
        <w:framePr w:w="685" w:h="261" w:hRule="exact" w:wrap="auto" w:vAnchor="page" w:hAnchor="page" w:x="6343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244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3F010</w:t>
      </w:r>
    </w:p>
    <w:p w:rsidR="000A1F9B" w:rsidRDefault="00B27F83">
      <w:pPr>
        <w:pStyle w:val="Normal06"/>
        <w:framePr w:w="685" w:h="261" w:hRule="exact" w:wrap="auto" w:vAnchor="page" w:hAnchor="page" w:x="2918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15.00</w:t>
      </w:r>
    </w:p>
    <w:p w:rsidR="000A1F9B" w:rsidRDefault="00B27F83">
      <w:pPr>
        <w:pStyle w:val="Normal06"/>
        <w:framePr w:w="685" w:h="261" w:hRule="exact" w:wrap="auto" w:vAnchor="page" w:hAnchor="page" w:x="3603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19.78</w:t>
      </w:r>
    </w:p>
    <w:p w:rsidR="000A1F9B" w:rsidRDefault="00B27F83">
      <w:pPr>
        <w:pStyle w:val="Normal06"/>
        <w:framePr w:w="685" w:h="261" w:hRule="exact" w:wrap="auto" w:vAnchor="page" w:hAnchor="page" w:x="4288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19.73</w:t>
      </w:r>
    </w:p>
    <w:p w:rsidR="000A1F9B" w:rsidRDefault="00B27F83">
      <w:pPr>
        <w:pStyle w:val="Normal06"/>
        <w:framePr w:w="685" w:h="261" w:hRule="exact" w:wrap="auto" w:vAnchor="page" w:hAnchor="page" w:x="4973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19.88</w:t>
      </w:r>
    </w:p>
    <w:p w:rsidR="000A1F9B" w:rsidRDefault="00B27F83">
      <w:pPr>
        <w:pStyle w:val="Normal06"/>
        <w:framePr w:w="685" w:h="261" w:hRule="exact" w:wrap="auto" w:vAnchor="page" w:hAnchor="page" w:x="5658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17.40</w:t>
      </w:r>
    </w:p>
    <w:p w:rsidR="000A1F9B" w:rsidRDefault="00B27F83">
      <w:pPr>
        <w:pStyle w:val="Normal06"/>
        <w:framePr w:w="685" w:h="261" w:hRule="exact" w:wrap="auto" w:vAnchor="page" w:hAnchor="page" w:x="6343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1695" w:h="299" w:hRule="exact" w:wrap="auto" w:vAnchor="page" w:hAnchor="page" w:x="2043" w:y="12790"/>
        <w:tabs>
          <w:tab w:val="left" w:pos="360"/>
          <w:tab w:val="left" w:pos="720"/>
          <w:tab w:val="left" w:pos="1080"/>
          <w:tab w:val="left" w:pos="1440"/>
        </w:tabs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“</w:t>
      </w:r>
      <w:r>
        <w:rPr>
          <w:rFonts w:ascii="宋体" w:eastAsia="宋体" w:hAnsi="宋体"/>
          <w:color w:val="000000"/>
          <w:kern w:val="2"/>
          <w:sz w:val="19"/>
        </w:rPr>
        <w:noBreakHyphen/>
        <w:t>”</w:t>
      </w:r>
      <w:r>
        <w:rPr>
          <w:rFonts w:ascii="宋体" w:eastAsia="宋体" w:hAnsi="宋体"/>
          <w:color w:val="000000"/>
          <w:kern w:val="2"/>
          <w:sz w:val="19"/>
        </w:rPr>
        <w:t>表示不适用</w:t>
      </w:r>
    </w:p>
    <w:p w:rsidR="000A1F9B" w:rsidRDefault="00B27F83">
      <w:pPr>
        <w:pStyle w:val="Normal06"/>
        <w:framePr w:w="7680" w:h="542" w:hRule="exact" w:wrap="auto" w:vAnchor="page" w:hAnchor="page" w:x="2043" w:y="1311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PR=Pretest( Rodent )            D=Dosing Phase            R=Recovery Phase     </w:t>
      </w:r>
    </w:p>
    <w:p w:rsidR="000A1F9B" w:rsidRDefault="00B27F83">
      <w:pPr>
        <w:pStyle w:val="Normal06"/>
        <w:spacing w:line="1" w:lineRule="auto"/>
      </w:pPr>
      <w:r>
        <w:br w:type="page"/>
      </w:r>
    </w:p>
    <w:p w:rsidR="000A1F9B" w:rsidRDefault="00B27F83">
      <w:pPr>
        <w:pStyle w:val="Normal06"/>
        <w:framePr w:w="8130" w:h="510" w:hRule="exact" w:wrap="auto" w:vAnchor="page" w:hAnchor="page" w:x="1893" w:y="160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b/>
          <w:color w:val="000000"/>
          <w:kern w:val="2"/>
          <w:sz w:val="19"/>
        </w:rPr>
      </w:pPr>
      <w:r>
        <w:pict>
          <v:line id="_x0000_s3250" style="position:absolute;left:0;text-align:left;z-index:-251612160;mso-position-horizontal-relative:page;mso-position-vertical-relative:page" from="99.9pt,114.05pt" to="489.95pt,114.05pt" o:allowincell="f">
            <w10:wrap anchorx="page" anchory="page"/>
          </v:line>
        </w:pict>
      </w:r>
      <w:r>
        <w:pict>
          <v:line id="_x0000_s3249" style="position:absolute;left:0;text-align:left;z-index:-251611136;mso-position-horizontal-relative:page;mso-position-vertical-relative:page" from="99.15pt,132.8pt" to="489.2pt,132.8pt" o:allowincell="f">
            <w10:wrap anchorx="page" anchory="page"/>
          </v:line>
        </w:pict>
      </w:r>
      <w:r>
        <w:pict>
          <v:line id="_x0000_s3248" style="position:absolute;left:0;text-align:left;z-index:-251610112;mso-position-horizontal-relative:page;mso-position-vertical-relative:page" from="99.9pt,638pt" to="485.45pt,638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Average Food </w:t>
      </w:r>
      <w:r>
        <w:rPr>
          <w:rFonts w:eastAsia="Times New Roman"/>
          <w:b/>
          <w:color w:val="000000"/>
          <w:kern w:val="2"/>
          <w:sz w:val="19"/>
        </w:rPr>
        <w:t>Consumption Report with Individual Values</w:t>
      </w:r>
    </w:p>
    <w:p w:rsidR="000A1F9B" w:rsidRDefault="00B27F83">
      <w:pPr>
        <w:pStyle w:val="Normal06"/>
        <w:framePr w:w="8130" w:h="510" w:hRule="exact" w:wrap="auto" w:vAnchor="page" w:hAnchor="page" w:x="1893" w:y="160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摄食量测定结果个体数据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>(g/day/animal)</w:t>
      </w:r>
    </w:p>
    <w:p w:rsidR="000A1F9B" w:rsidRDefault="00B27F83">
      <w:pPr>
        <w:pStyle w:val="Normal06"/>
        <w:framePr w:w="1095" w:h="255" w:hRule="exact" w:wrap="auto" w:vAnchor="page" w:hAnchor="page" w:x="1953" w:y="2386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动物编号</w:t>
      </w:r>
      <w:r>
        <w:rPr>
          <w:rFonts w:ascii="宋体" w:eastAsia="宋体" w:hAnsi="宋体"/>
          <w:b/>
          <w:color w:val="000000"/>
          <w:kern w:val="2"/>
          <w:sz w:val="17"/>
        </w:rPr>
        <w:t xml:space="preserve">      </w:t>
      </w:r>
    </w:p>
    <w:p w:rsidR="000A1F9B" w:rsidRDefault="000A1F9B">
      <w:pPr>
        <w:pStyle w:val="Normal06"/>
        <w:framePr w:w="1095" w:h="255" w:hRule="exact" w:wrap="auto" w:vAnchor="page" w:hAnchor="page" w:x="1953" w:y="2386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</w:p>
    <w:p w:rsidR="000A1F9B" w:rsidRDefault="00B27F83">
      <w:pPr>
        <w:pStyle w:val="Normal06"/>
        <w:framePr w:w="685" w:h="300" w:hRule="exact" w:wrap="auto" w:vAnchor="page" w:hAnchor="page" w:x="291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PR7</w:t>
      </w:r>
    </w:p>
    <w:p w:rsidR="000A1F9B" w:rsidRDefault="00B27F83">
      <w:pPr>
        <w:pStyle w:val="Normal06"/>
        <w:framePr w:w="685" w:h="300" w:hRule="exact" w:wrap="auto" w:vAnchor="page" w:hAnchor="page" w:x="3603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D4</w:t>
      </w:r>
    </w:p>
    <w:p w:rsidR="000A1F9B" w:rsidRDefault="00B27F83">
      <w:pPr>
        <w:pStyle w:val="Normal06"/>
        <w:framePr w:w="685" w:h="300" w:hRule="exact" w:wrap="auto" w:vAnchor="page" w:hAnchor="page" w:x="428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D11</w:t>
      </w:r>
    </w:p>
    <w:p w:rsidR="000A1F9B" w:rsidRDefault="00B27F83">
      <w:pPr>
        <w:pStyle w:val="Normal06"/>
        <w:framePr w:w="685" w:h="300" w:hRule="exact" w:wrap="auto" w:vAnchor="page" w:hAnchor="page" w:x="4973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D18</w:t>
      </w:r>
    </w:p>
    <w:p w:rsidR="000A1F9B" w:rsidRDefault="00B27F83">
      <w:pPr>
        <w:pStyle w:val="Normal06"/>
        <w:framePr w:w="685" w:h="300" w:hRule="exact" w:wrap="auto" w:vAnchor="page" w:hAnchor="page" w:x="565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D25</w:t>
      </w:r>
    </w:p>
    <w:p w:rsidR="000A1F9B" w:rsidRDefault="00B27F83">
      <w:pPr>
        <w:pStyle w:val="Normal06"/>
        <w:framePr w:w="685" w:h="300" w:hRule="exact" w:wrap="auto" w:vAnchor="page" w:hAnchor="page" w:x="6343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R4</w:t>
      </w:r>
    </w:p>
    <w:p w:rsidR="000A1F9B" w:rsidRDefault="00B27F83">
      <w:pPr>
        <w:pStyle w:val="Normal06"/>
        <w:framePr w:w="685" w:h="300" w:hRule="exact" w:wrap="auto" w:vAnchor="page" w:hAnchor="page" w:x="702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R11</w:t>
      </w:r>
    </w:p>
    <w:p w:rsidR="000A1F9B" w:rsidRDefault="00B27F83">
      <w:pPr>
        <w:pStyle w:val="Normal06"/>
        <w:framePr w:w="685" w:h="300" w:hRule="exact" w:wrap="auto" w:vAnchor="page" w:hAnchor="page" w:x="7713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R18</w:t>
      </w:r>
    </w:p>
    <w:p w:rsidR="000A1F9B" w:rsidRDefault="00B27F83">
      <w:pPr>
        <w:pStyle w:val="Normal06"/>
        <w:framePr w:w="685" w:h="300" w:hRule="exact" w:wrap="auto" w:vAnchor="page" w:hAnchor="page" w:x="839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R25</w:t>
      </w:r>
    </w:p>
    <w:p w:rsidR="000A1F9B" w:rsidRDefault="00B27F83">
      <w:pPr>
        <w:pStyle w:val="Normal06"/>
        <w:framePr w:w="960" w:h="261" w:hRule="exact" w:wrap="auto" w:vAnchor="page" w:hAnchor="page" w:x="1958" w:y="26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3F011</w:t>
      </w:r>
    </w:p>
    <w:p w:rsidR="000A1F9B" w:rsidRDefault="00B27F83">
      <w:pPr>
        <w:pStyle w:val="Normal06"/>
        <w:framePr w:w="685" w:h="261" w:hRule="exact" w:wrap="auto" w:vAnchor="page" w:hAnchor="page" w:x="291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15.00</w:t>
      </w:r>
    </w:p>
    <w:p w:rsidR="000A1F9B" w:rsidRDefault="00B27F83">
      <w:pPr>
        <w:pStyle w:val="Normal06"/>
        <w:framePr w:w="685" w:h="261" w:hRule="exact" w:wrap="auto" w:vAnchor="page" w:hAnchor="page" w:x="3603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19.78</w:t>
      </w:r>
    </w:p>
    <w:p w:rsidR="000A1F9B" w:rsidRDefault="00B27F83">
      <w:pPr>
        <w:pStyle w:val="Normal06"/>
        <w:framePr w:w="685" w:h="261" w:hRule="exact" w:wrap="auto" w:vAnchor="page" w:hAnchor="page" w:x="428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19.73</w:t>
      </w:r>
    </w:p>
    <w:p w:rsidR="000A1F9B" w:rsidRDefault="00B27F83">
      <w:pPr>
        <w:pStyle w:val="Normal06"/>
        <w:framePr w:w="685" w:h="261" w:hRule="exact" w:wrap="auto" w:vAnchor="page" w:hAnchor="page" w:x="4973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19.88</w:t>
      </w:r>
    </w:p>
    <w:p w:rsidR="000A1F9B" w:rsidRDefault="00B27F83">
      <w:pPr>
        <w:pStyle w:val="Normal06"/>
        <w:framePr w:w="685" w:h="261" w:hRule="exact" w:wrap="auto" w:vAnchor="page" w:hAnchor="page" w:x="565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17.40</w:t>
      </w:r>
    </w:p>
    <w:p w:rsidR="000A1F9B" w:rsidRDefault="00B27F83">
      <w:pPr>
        <w:pStyle w:val="Normal06"/>
        <w:framePr w:w="685" w:h="261" w:hRule="exact" w:wrap="auto" w:vAnchor="page" w:hAnchor="page" w:x="6343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23.35</w:t>
      </w:r>
    </w:p>
    <w:p w:rsidR="000A1F9B" w:rsidRDefault="00B27F83">
      <w:pPr>
        <w:pStyle w:val="Normal06"/>
        <w:framePr w:w="685" w:h="261" w:hRule="exact" w:wrap="auto" w:vAnchor="page" w:hAnchor="page" w:x="702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21.25</w:t>
      </w:r>
    </w:p>
    <w:p w:rsidR="000A1F9B" w:rsidRDefault="00B27F83">
      <w:pPr>
        <w:pStyle w:val="Normal06"/>
        <w:framePr w:w="685" w:h="261" w:hRule="exact" w:wrap="auto" w:vAnchor="page" w:hAnchor="page" w:x="7713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21.80</w:t>
      </w:r>
    </w:p>
    <w:p w:rsidR="000A1F9B" w:rsidRDefault="00B27F83">
      <w:pPr>
        <w:pStyle w:val="Normal06"/>
        <w:framePr w:w="685" w:h="261" w:hRule="exact" w:wrap="auto" w:vAnchor="page" w:hAnchor="page" w:x="839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17.80</w:t>
      </w:r>
    </w:p>
    <w:p w:rsidR="000A1F9B" w:rsidRDefault="00B27F83">
      <w:pPr>
        <w:pStyle w:val="Normal06"/>
        <w:framePr w:w="960" w:h="261" w:hRule="exact" w:wrap="auto" w:vAnchor="page" w:hAnchor="page" w:x="1958" w:y="29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3F012</w:t>
      </w:r>
    </w:p>
    <w:p w:rsidR="000A1F9B" w:rsidRDefault="00B27F83">
      <w:pPr>
        <w:pStyle w:val="Normal06"/>
        <w:framePr w:w="685" w:h="261" w:hRule="exact" w:wrap="auto" w:vAnchor="page" w:hAnchor="page" w:x="291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15.00</w:t>
      </w:r>
    </w:p>
    <w:p w:rsidR="000A1F9B" w:rsidRDefault="00B27F83">
      <w:pPr>
        <w:pStyle w:val="Normal06"/>
        <w:framePr w:w="685" w:h="261" w:hRule="exact" w:wrap="auto" w:vAnchor="page" w:hAnchor="page" w:x="3603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19.78</w:t>
      </w:r>
    </w:p>
    <w:p w:rsidR="000A1F9B" w:rsidRDefault="00B27F83">
      <w:pPr>
        <w:pStyle w:val="Normal06"/>
        <w:framePr w:w="685" w:h="261" w:hRule="exact" w:wrap="auto" w:vAnchor="page" w:hAnchor="page" w:x="428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19.73</w:t>
      </w:r>
    </w:p>
    <w:p w:rsidR="000A1F9B" w:rsidRDefault="00B27F83">
      <w:pPr>
        <w:pStyle w:val="Normal06"/>
        <w:framePr w:w="685" w:h="261" w:hRule="exact" w:wrap="auto" w:vAnchor="page" w:hAnchor="page" w:x="4973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19.88</w:t>
      </w:r>
    </w:p>
    <w:p w:rsidR="000A1F9B" w:rsidRDefault="00B27F83">
      <w:pPr>
        <w:pStyle w:val="Normal06"/>
        <w:framePr w:w="685" w:h="261" w:hRule="exact" w:wrap="auto" w:vAnchor="page" w:hAnchor="page" w:x="565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17.40</w:t>
      </w:r>
    </w:p>
    <w:p w:rsidR="000A1F9B" w:rsidRDefault="00B27F83">
      <w:pPr>
        <w:pStyle w:val="Normal06"/>
        <w:framePr w:w="685" w:h="261" w:hRule="exact" w:wrap="auto" w:vAnchor="page" w:hAnchor="page" w:x="6343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23.35</w:t>
      </w:r>
    </w:p>
    <w:p w:rsidR="000A1F9B" w:rsidRDefault="00B27F83">
      <w:pPr>
        <w:pStyle w:val="Normal06"/>
        <w:framePr w:w="685" w:h="261" w:hRule="exact" w:wrap="auto" w:vAnchor="page" w:hAnchor="page" w:x="702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21.25</w:t>
      </w:r>
    </w:p>
    <w:p w:rsidR="000A1F9B" w:rsidRDefault="00B27F83">
      <w:pPr>
        <w:pStyle w:val="Normal06"/>
        <w:framePr w:w="685" w:h="261" w:hRule="exact" w:wrap="auto" w:vAnchor="page" w:hAnchor="page" w:x="7713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21.80</w:t>
      </w:r>
    </w:p>
    <w:p w:rsidR="000A1F9B" w:rsidRDefault="00B27F83">
      <w:pPr>
        <w:pStyle w:val="Normal06"/>
        <w:framePr w:w="685" w:h="261" w:hRule="exact" w:wrap="auto" w:vAnchor="page" w:hAnchor="page" w:x="839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17.80</w:t>
      </w:r>
    </w:p>
    <w:p w:rsidR="000A1F9B" w:rsidRDefault="00B27F83">
      <w:pPr>
        <w:pStyle w:val="Normal06"/>
        <w:framePr w:w="960" w:h="261" w:hRule="exact" w:wrap="auto" w:vAnchor="page" w:hAnchor="page" w:x="1958" w:y="316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</w:t>
      </w:r>
      <w:r>
        <w:rPr>
          <w:rFonts w:eastAsia="Times New Roman"/>
          <w:b/>
          <w:color w:val="000000"/>
          <w:kern w:val="2"/>
          <w:sz w:val="17"/>
        </w:rPr>
        <w:t>013</w:t>
      </w:r>
    </w:p>
    <w:p w:rsidR="000A1F9B" w:rsidRDefault="00B27F83">
      <w:pPr>
        <w:pStyle w:val="Normal06"/>
        <w:framePr w:w="685" w:h="261" w:hRule="exact" w:wrap="auto" w:vAnchor="page" w:hAnchor="page" w:x="291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17.37</w:t>
      </w:r>
    </w:p>
    <w:p w:rsidR="000A1F9B" w:rsidRDefault="00B27F83">
      <w:pPr>
        <w:pStyle w:val="Normal06"/>
        <w:framePr w:w="685" w:h="261" w:hRule="exact" w:wrap="auto" w:vAnchor="page" w:hAnchor="page" w:x="3603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19.13</w:t>
      </w:r>
    </w:p>
    <w:p w:rsidR="000A1F9B" w:rsidRDefault="00B27F83">
      <w:pPr>
        <w:pStyle w:val="Normal06"/>
        <w:framePr w:w="685" w:h="261" w:hRule="exact" w:wrap="auto" w:vAnchor="page" w:hAnchor="page" w:x="428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20.87</w:t>
      </w:r>
    </w:p>
    <w:p w:rsidR="000A1F9B" w:rsidRDefault="00B27F83">
      <w:pPr>
        <w:pStyle w:val="Normal06"/>
        <w:framePr w:w="685" w:h="261" w:hRule="exact" w:wrap="auto" w:vAnchor="page" w:hAnchor="page" w:x="4973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23.17</w:t>
      </w:r>
    </w:p>
    <w:p w:rsidR="000A1F9B" w:rsidRDefault="00B27F83">
      <w:pPr>
        <w:pStyle w:val="Normal06"/>
        <w:framePr w:w="685" w:h="261" w:hRule="exact" w:wrap="auto" w:vAnchor="page" w:hAnchor="page" w:x="565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16.97</w:t>
      </w:r>
    </w:p>
    <w:p w:rsidR="000A1F9B" w:rsidRDefault="00B27F83">
      <w:pPr>
        <w:pStyle w:val="Normal06"/>
        <w:framePr w:w="685" w:h="261" w:hRule="exact" w:wrap="auto" w:vAnchor="page" w:hAnchor="page" w:x="6343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22.03</w:t>
      </w:r>
    </w:p>
    <w:p w:rsidR="000A1F9B" w:rsidRDefault="00B27F83">
      <w:pPr>
        <w:pStyle w:val="Normal06"/>
        <w:framePr w:w="685" w:h="261" w:hRule="exact" w:wrap="auto" w:vAnchor="page" w:hAnchor="page" w:x="702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23.40</w:t>
      </w:r>
    </w:p>
    <w:p w:rsidR="000A1F9B" w:rsidRDefault="00B27F83">
      <w:pPr>
        <w:pStyle w:val="Normal06"/>
        <w:framePr w:w="685" w:h="261" w:hRule="exact" w:wrap="auto" w:vAnchor="page" w:hAnchor="page" w:x="7713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16.37</w:t>
      </w:r>
    </w:p>
    <w:p w:rsidR="000A1F9B" w:rsidRDefault="00B27F83">
      <w:pPr>
        <w:pStyle w:val="Normal06"/>
        <w:framePr w:w="685" w:h="261" w:hRule="exact" w:wrap="auto" w:vAnchor="page" w:hAnchor="page" w:x="839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15.73</w:t>
      </w:r>
    </w:p>
    <w:p w:rsidR="000A1F9B" w:rsidRDefault="00B27F83">
      <w:pPr>
        <w:pStyle w:val="Normal06"/>
        <w:framePr w:w="960" w:h="261" w:hRule="exact" w:wrap="auto" w:vAnchor="page" w:hAnchor="page" w:x="1958" w:y="34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3F014</w:t>
      </w:r>
    </w:p>
    <w:p w:rsidR="000A1F9B" w:rsidRDefault="00B27F83">
      <w:pPr>
        <w:pStyle w:val="Normal06"/>
        <w:framePr w:w="685" w:h="261" w:hRule="exact" w:wrap="auto" w:vAnchor="page" w:hAnchor="page" w:x="291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17.37</w:t>
      </w:r>
    </w:p>
    <w:p w:rsidR="000A1F9B" w:rsidRDefault="00B27F83">
      <w:pPr>
        <w:pStyle w:val="Normal06"/>
        <w:framePr w:w="685" w:h="261" w:hRule="exact" w:wrap="auto" w:vAnchor="page" w:hAnchor="page" w:x="3603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19.13</w:t>
      </w:r>
    </w:p>
    <w:p w:rsidR="000A1F9B" w:rsidRDefault="00B27F83">
      <w:pPr>
        <w:pStyle w:val="Normal06"/>
        <w:framePr w:w="685" w:h="261" w:hRule="exact" w:wrap="auto" w:vAnchor="page" w:hAnchor="page" w:x="428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20.87</w:t>
      </w:r>
    </w:p>
    <w:p w:rsidR="000A1F9B" w:rsidRDefault="00B27F83">
      <w:pPr>
        <w:pStyle w:val="Normal06"/>
        <w:framePr w:w="685" w:h="261" w:hRule="exact" w:wrap="auto" w:vAnchor="page" w:hAnchor="page" w:x="4973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23.17</w:t>
      </w:r>
    </w:p>
    <w:p w:rsidR="000A1F9B" w:rsidRDefault="00B27F83">
      <w:pPr>
        <w:pStyle w:val="Normal06"/>
        <w:framePr w:w="685" w:h="261" w:hRule="exact" w:wrap="auto" w:vAnchor="page" w:hAnchor="page" w:x="565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16.97</w:t>
      </w:r>
    </w:p>
    <w:p w:rsidR="000A1F9B" w:rsidRDefault="00B27F83">
      <w:pPr>
        <w:pStyle w:val="Normal06"/>
        <w:framePr w:w="685" w:h="261" w:hRule="exact" w:wrap="auto" w:vAnchor="page" w:hAnchor="page" w:x="6343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22.03</w:t>
      </w:r>
    </w:p>
    <w:p w:rsidR="000A1F9B" w:rsidRDefault="00B27F83">
      <w:pPr>
        <w:pStyle w:val="Normal06"/>
        <w:framePr w:w="685" w:h="261" w:hRule="exact" w:wrap="auto" w:vAnchor="page" w:hAnchor="page" w:x="702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23.40</w:t>
      </w:r>
    </w:p>
    <w:p w:rsidR="000A1F9B" w:rsidRDefault="00B27F83">
      <w:pPr>
        <w:pStyle w:val="Normal06"/>
        <w:framePr w:w="685" w:h="261" w:hRule="exact" w:wrap="auto" w:vAnchor="page" w:hAnchor="page" w:x="7713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16.37</w:t>
      </w:r>
    </w:p>
    <w:p w:rsidR="000A1F9B" w:rsidRDefault="00B27F83">
      <w:pPr>
        <w:pStyle w:val="Normal06"/>
        <w:framePr w:w="685" w:h="261" w:hRule="exact" w:wrap="auto" w:vAnchor="page" w:hAnchor="page" w:x="839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15.73</w:t>
      </w:r>
    </w:p>
    <w:p w:rsidR="000A1F9B" w:rsidRDefault="00B27F83">
      <w:pPr>
        <w:pStyle w:val="Normal06"/>
        <w:framePr w:w="960" w:h="261" w:hRule="exact" w:wrap="auto" w:vAnchor="page" w:hAnchor="page" w:x="1958" w:y="3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3F015</w:t>
      </w:r>
    </w:p>
    <w:p w:rsidR="000A1F9B" w:rsidRDefault="00B27F83">
      <w:pPr>
        <w:pStyle w:val="Normal06"/>
        <w:framePr w:w="685" w:h="261" w:hRule="exact" w:wrap="auto" w:vAnchor="page" w:hAnchor="page" w:x="291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17.37</w:t>
      </w:r>
    </w:p>
    <w:p w:rsidR="000A1F9B" w:rsidRDefault="00B27F83">
      <w:pPr>
        <w:pStyle w:val="Normal06"/>
        <w:framePr w:w="685" w:h="261" w:hRule="exact" w:wrap="auto" w:vAnchor="page" w:hAnchor="page" w:x="3603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19.13</w:t>
      </w:r>
    </w:p>
    <w:p w:rsidR="000A1F9B" w:rsidRDefault="00B27F83">
      <w:pPr>
        <w:pStyle w:val="Normal06"/>
        <w:framePr w:w="685" w:h="261" w:hRule="exact" w:wrap="auto" w:vAnchor="page" w:hAnchor="page" w:x="428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20.87</w:t>
      </w:r>
    </w:p>
    <w:p w:rsidR="000A1F9B" w:rsidRDefault="00B27F83">
      <w:pPr>
        <w:pStyle w:val="Normal06"/>
        <w:framePr w:w="685" w:h="261" w:hRule="exact" w:wrap="auto" w:vAnchor="page" w:hAnchor="page" w:x="4973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23.17</w:t>
      </w:r>
    </w:p>
    <w:p w:rsidR="000A1F9B" w:rsidRDefault="00B27F83">
      <w:pPr>
        <w:pStyle w:val="Normal06"/>
        <w:framePr w:w="685" w:h="261" w:hRule="exact" w:wrap="auto" w:vAnchor="page" w:hAnchor="page" w:x="565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16.97</w:t>
      </w:r>
    </w:p>
    <w:p w:rsidR="000A1F9B" w:rsidRDefault="00B27F83">
      <w:pPr>
        <w:pStyle w:val="Normal06"/>
        <w:framePr w:w="685" w:h="261" w:hRule="exact" w:wrap="auto" w:vAnchor="page" w:hAnchor="page" w:x="6343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22.03</w:t>
      </w:r>
    </w:p>
    <w:p w:rsidR="000A1F9B" w:rsidRDefault="00B27F83">
      <w:pPr>
        <w:pStyle w:val="Normal06"/>
        <w:framePr w:w="685" w:h="261" w:hRule="exact" w:wrap="auto" w:vAnchor="page" w:hAnchor="page" w:x="702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23.40</w:t>
      </w:r>
    </w:p>
    <w:p w:rsidR="000A1F9B" w:rsidRDefault="00B27F83">
      <w:pPr>
        <w:pStyle w:val="Normal06"/>
        <w:framePr w:w="685" w:h="261" w:hRule="exact" w:wrap="auto" w:vAnchor="page" w:hAnchor="page" w:x="7713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16.37</w:t>
      </w:r>
    </w:p>
    <w:p w:rsidR="000A1F9B" w:rsidRDefault="00B27F83">
      <w:pPr>
        <w:pStyle w:val="Normal06"/>
        <w:framePr w:w="685" w:h="261" w:hRule="exact" w:wrap="auto" w:vAnchor="page" w:hAnchor="page" w:x="839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15.73</w:t>
      </w:r>
    </w:p>
    <w:p w:rsidR="000A1F9B" w:rsidRDefault="00B27F83">
      <w:pPr>
        <w:pStyle w:val="Normal06"/>
        <w:framePr w:w="960" w:h="261" w:hRule="exact" w:wrap="auto" w:vAnchor="page" w:hAnchor="page" w:x="1958" w:y="39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4F001</w:t>
      </w:r>
    </w:p>
    <w:p w:rsidR="000A1F9B" w:rsidRDefault="00B27F83">
      <w:pPr>
        <w:pStyle w:val="Normal06"/>
        <w:framePr w:w="685" w:h="261" w:hRule="exact" w:wrap="auto" w:vAnchor="page" w:hAnchor="page" w:x="291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18.33</w:t>
      </w:r>
    </w:p>
    <w:p w:rsidR="000A1F9B" w:rsidRDefault="00B27F83">
      <w:pPr>
        <w:pStyle w:val="Normal06"/>
        <w:framePr w:w="685" w:h="261" w:hRule="exact" w:wrap="auto" w:vAnchor="page" w:hAnchor="page" w:x="3603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20.50</w:t>
      </w:r>
    </w:p>
    <w:p w:rsidR="000A1F9B" w:rsidRDefault="00B27F83">
      <w:pPr>
        <w:pStyle w:val="Normal06"/>
        <w:framePr w:w="685" w:h="261" w:hRule="exact" w:wrap="auto" w:vAnchor="page" w:hAnchor="page" w:x="428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22.05</w:t>
      </w:r>
    </w:p>
    <w:p w:rsidR="000A1F9B" w:rsidRDefault="00B27F83">
      <w:pPr>
        <w:pStyle w:val="Normal06"/>
        <w:framePr w:w="685" w:h="261" w:hRule="exact" w:wrap="auto" w:vAnchor="page" w:hAnchor="page" w:x="4973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20.98</w:t>
      </w:r>
    </w:p>
    <w:p w:rsidR="000A1F9B" w:rsidRDefault="00B27F83">
      <w:pPr>
        <w:pStyle w:val="Normal06"/>
        <w:framePr w:w="685" w:h="261" w:hRule="exact" w:wrap="auto" w:vAnchor="page" w:hAnchor="page" w:x="565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19.68</w:t>
      </w:r>
    </w:p>
    <w:p w:rsidR="000A1F9B" w:rsidRDefault="00B27F83">
      <w:pPr>
        <w:pStyle w:val="Normal06"/>
        <w:framePr w:w="685" w:h="261" w:hRule="exact" w:wrap="auto" w:vAnchor="page" w:hAnchor="page" w:x="6343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416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4F002</w:t>
      </w:r>
    </w:p>
    <w:p w:rsidR="000A1F9B" w:rsidRDefault="00B27F83">
      <w:pPr>
        <w:pStyle w:val="Normal06"/>
        <w:framePr w:w="685" w:h="261" w:hRule="exact" w:wrap="auto" w:vAnchor="page" w:hAnchor="page" w:x="291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18.33</w:t>
      </w:r>
    </w:p>
    <w:p w:rsidR="000A1F9B" w:rsidRDefault="00B27F83">
      <w:pPr>
        <w:pStyle w:val="Normal06"/>
        <w:framePr w:w="685" w:h="261" w:hRule="exact" w:wrap="auto" w:vAnchor="page" w:hAnchor="page" w:x="3603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20.50</w:t>
      </w:r>
    </w:p>
    <w:p w:rsidR="000A1F9B" w:rsidRDefault="00B27F83">
      <w:pPr>
        <w:pStyle w:val="Normal06"/>
        <w:framePr w:w="685" w:h="261" w:hRule="exact" w:wrap="auto" w:vAnchor="page" w:hAnchor="page" w:x="428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22.05</w:t>
      </w:r>
    </w:p>
    <w:p w:rsidR="000A1F9B" w:rsidRDefault="00B27F83">
      <w:pPr>
        <w:pStyle w:val="Normal06"/>
        <w:framePr w:w="685" w:h="261" w:hRule="exact" w:wrap="auto" w:vAnchor="page" w:hAnchor="page" w:x="4973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20.98</w:t>
      </w:r>
    </w:p>
    <w:p w:rsidR="000A1F9B" w:rsidRDefault="00B27F83">
      <w:pPr>
        <w:pStyle w:val="Normal06"/>
        <w:framePr w:w="685" w:h="261" w:hRule="exact" w:wrap="auto" w:vAnchor="page" w:hAnchor="page" w:x="565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19.68</w:t>
      </w:r>
    </w:p>
    <w:p w:rsidR="000A1F9B" w:rsidRDefault="00B27F83">
      <w:pPr>
        <w:pStyle w:val="Normal06"/>
        <w:framePr w:w="685" w:h="261" w:hRule="exact" w:wrap="auto" w:vAnchor="page" w:hAnchor="page" w:x="6343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44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4F003</w:t>
      </w:r>
    </w:p>
    <w:p w:rsidR="000A1F9B" w:rsidRDefault="00B27F83">
      <w:pPr>
        <w:pStyle w:val="Normal06"/>
        <w:framePr w:w="685" w:h="261" w:hRule="exact" w:wrap="auto" w:vAnchor="page" w:hAnchor="page" w:x="291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18.33</w:t>
      </w:r>
    </w:p>
    <w:p w:rsidR="000A1F9B" w:rsidRDefault="00B27F83">
      <w:pPr>
        <w:pStyle w:val="Normal06"/>
        <w:framePr w:w="685" w:h="261" w:hRule="exact" w:wrap="auto" w:vAnchor="page" w:hAnchor="page" w:x="3603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20.50</w:t>
      </w:r>
    </w:p>
    <w:p w:rsidR="000A1F9B" w:rsidRDefault="00B27F83">
      <w:pPr>
        <w:pStyle w:val="Normal06"/>
        <w:framePr w:w="685" w:h="261" w:hRule="exact" w:wrap="auto" w:vAnchor="page" w:hAnchor="page" w:x="428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22.05</w:t>
      </w:r>
    </w:p>
    <w:p w:rsidR="000A1F9B" w:rsidRDefault="00B27F83">
      <w:pPr>
        <w:pStyle w:val="Normal06"/>
        <w:framePr w:w="685" w:h="261" w:hRule="exact" w:wrap="auto" w:vAnchor="page" w:hAnchor="page" w:x="4973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20.98</w:t>
      </w:r>
    </w:p>
    <w:p w:rsidR="000A1F9B" w:rsidRDefault="00B27F83">
      <w:pPr>
        <w:pStyle w:val="Normal06"/>
        <w:framePr w:w="685" w:h="261" w:hRule="exact" w:wrap="auto" w:vAnchor="page" w:hAnchor="page" w:x="565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19.68</w:t>
      </w:r>
    </w:p>
    <w:p w:rsidR="000A1F9B" w:rsidRDefault="00B27F83">
      <w:pPr>
        <w:pStyle w:val="Normal06"/>
        <w:framePr w:w="685" w:h="261" w:hRule="exact" w:wrap="auto" w:vAnchor="page" w:hAnchor="page" w:x="6343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46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4F004</w:t>
      </w:r>
    </w:p>
    <w:p w:rsidR="000A1F9B" w:rsidRDefault="00B27F83">
      <w:pPr>
        <w:pStyle w:val="Normal06"/>
        <w:framePr w:w="685" w:h="261" w:hRule="exact" w:wrap="auto" w:vAnchor="page" w:hAnchor="page" w:x="291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18.33</w:t>
      </w:r>
    </w:p>
    <w:p w:rsidR="000A1F9B" w:rsidRDefault="00B27F83">
      <w:pPr>
        <w:pStyle w:val="Normal06"/>
        <w:framePr w:w="685" w:h="261" w:hRule="exact" w:wrap="auto" w:vAnchor="page" w:hAnchor="page" w:x="3603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20.50</w:t>
      </w:r>
    </w:p>
    <w:p w:rsidR="000A1F9B" w:rsidRDefault="00B27F83">
      <w:pPr>
        <w:pStyle w:val="Normal06"/>
        <w:framePr w:w="685" w:h="261" w:hRule="exact" w:wrap="auto" w:vAnchor="page" w:hAnchor="page" w:x="428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22.05</w:t>
      </w:r>
    </w:p>
    <w:p w:rsidR="000A1F9B" w:rsidRDefault="00B27F83">
      <w:pPr>
        <w:pStyle w:val="Normal06"/>
        <w:framePr w:w="685" w:h="261" w:hRule="exact" w:wrap="auto" w:vAnchor="page" w:hAnchor="page" w:x="4973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20.98</w:t>
      </w:r>
    </w:p>
    <w:p w:rsidR="000A1F9B" w:rsidRDefault="00B27F83">
      <w:pPr>
        <w:pStyle w:val="Normal06"/>
        <w:framePr w:w="685" w:h="261" w:hRule="exact" w:wrap="auto" w:vAnchor="page" w:hAnchor="page" w:x="565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19.68</w:t>
      </w:r>
    </w:p>
    <w:p w:rsidR="000A1F9B" w:rsidRDefault="00B27F83">
      <w:pPr>
        <w:pStyle w:val="Normal06"/>
        <w:framePr w:w="685" w:h="261" w:hRule="exact" w:wrap="auto" w:vAnchor="page" w:hAnchor="page" w:x="6343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49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4F005</w:t>
      </w:r>
    </w:p>
    <w:p w:rsidR="000A1F9B" w:rsidRDefault="00B27F83">
      <w:pPr>
        <w:pStyle w:val="Normal06"/>
        <w:framePr w:w="685" w:h="261" w:hRule="exact" w:wrap="auto" w:vAnchor="page" w:hAnchor="page" w:x="291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18.60</w:t>
      </w:r>
    </w:p>
    <w:p w:rsidR="000A1F9B" w:rsidRDefault="00B27F83">
      <w:pPr>
        <w:pStyle w:val="Normal06"/>
        <w:framePr w:w="685" w:h="261" w:hRule="exact" w:wrap="auto" w:vAnchor="page" w:hAnchor="page" w:x="3603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19.13</w:t>
      </w:r>
    </w:p>
    <w:p w:rsidR="000A1F9B" w:rsidRDefault="00B27F83">
      <w:pPr>
        <w:pStyle w:val="Normal06"/>
        <w:framePr w:w="685" w:h="261" w:hRule="exact" w:wrap="auto" w:vAnchor="page" w:hAnchor="page" w:x="428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20.78</w:t>
      </w:r>
    </w:p>
    <w:p w:rsidR="000A1F9B" w:rsidRDefault="00B27F83">
      <w:pPr>
        <w:pStyle w:val="Normal06"/>
        <w:framePr w:w="685" w:h="261" w:hRule="exact" w:wrap="auto" w:vAnchor="page" w:hAnchor="page" w:x="4973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20.83</w:t>
      </w:r>
    </w:p>
    <w:p w:rsidR="000A1F9B" w:rsidRDefault="00B27F83">
      <w:pPr>
        <w:pStyle w:val="Normal06"/>
        <w:framePr w:w="685" w:h="261" w:hRule="exact" w:wrap="auto" w:vAnchor="page" w:hAnchor="page" w:x="565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19.05</w:t>
      </w:r>
    </w:p>
    <w:p w:rsidR="000A1F9B" w:rsidRDefault="00B27F83">
      <w:pPr>
        <w:pStyle w:val="Normal06"/>
        <w:framePr w:w="685" w:h="261" w:hRule="exact" w:wrap="auto" w:vAnchor="page" w:hAnchor="page" w:x="6343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5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</w:t>
      </w:r>
      <w:r>
        <w:rPr>
          <w:rFonts w:eastAsia="Times New Roman"/>
          <w:b/>
          <w:color w:val="000000"/>
          <w:kern w:val="2"/>
          <w:sz w:val="17"/>
        </w:rPr>
        <w:t>006</w:t>
      </w:r>
    </w:p>
    <w:p w:rsidR="000A1F9B" w:rsidRDefault="00B27F83">
      <w:pPr>
        <w:pStyle w:val="Normal06"/>
        <w:framePr w:w="685" w:h="261" w:hRule="exact" w:wrap="auto" w:vAnchor="page" w:hAnchor="page" w:x="291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18.60</w:t>
      </w:r>
    </w:p>
    <w:p w:rsidR="000A1F9B" w:rsidRDefault="00B27F83">
      <w:pPr>
        <w:pStyle w:val="Normal06"/>
        <w:framePr w:w="685" w:h="261" w:hRule="exact" w:wrap="auto" w:vAnchor="page" w:hAnchor="page" w:x="3603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19.13</w:t>
      </w:r>
    </w:p>
    <w:p w:rsidR="000A1F9B" w:rsidRDefault="00B27F83">
      <w:pPr>
        <w:pStyle w:val="Normal06"/>
        <w:framePr w:w="685" w:h="261" w:hRule="exact" w:wrap="auto" w:vAnchor="page" w:hAnchor="page" w:x="428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20.78</w:t>
      </w:r>
    </w:p>
    <w:p w:rsidR="000A1F9B" w:rsidRDefault="00B27F83">
      <w:pPr>
        <w:pStyle w:val="Normal06"/>
        <w:framePr w:w="685" w:h="261" w:hRule="exact" w:wrap="auto" w:vAnchor="page" w:hAnchor="page" w:x="4973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20.83</w:t>
      </w:r>
    </w:p>
    <w:p w:rsidR="000A1F9B" w:rsidRDefault="00B27F83">
      <w:pPr>
        <w:pStyle w:val="Normal06"/>
        <w:framePr w:w="685" w:h="261" w:hRule="exact" w:wrap="auto" w:vAnchor="page" w:hAnchor="page" w:x="565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19.05</w:t>
      </w:r>
    </w:p>
    <w:p w:rsidR="000A1F9B" w:rsidRDefault="00B27F83">
      <w:pPr>
        <w:pStyle w:val="Normal06"/>
        <w:framePr w:w="685" w:h="261" w:hRule="exact" w:wrap="auto" w:vAnchor="page" w:hAnchor="page" w:x="6343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5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4F007</w:t>
      </w:r>
    </w:p>
    <w:p w:rsidR="000A1F9B" w:rsidRDefault="00B27F83">
      <w:pPr>
        <w:pStyle w:val="Normal06"/>
        <w:framePr w:w="685" w:h="261" w:hRule="exact" w:wrap="auto" w:vAnchor="page" w:hAnchor="page" w:x="291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18.60</w:t>
      </w:r>
    </w:p>
    <w:p w:rsidR="000A1F9B" w:rsidRDefault="00B27F83">
      <w:pPr>
        <w:pStyle w:val="Normal06"/>
        <w:framePr w:w="685" w:h="261" w:hRule="exact" w:wrap="auto" w:vAnchor="page" w:hAnchor="page" w:x="3603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19.13</w:t>
      </w:r>
    </w:p>
    <w:p w:rsidR="000A1F9B" w:rsidRDefault="00B27F83">
      <w:pPr>
        <w:pStyle w:val="Normal06"/>
        <w:framePr w:w="685" w:h="261" w:hRule="exact" w:wrap="auto" w:vAnchor="page" w:hAnchor="page" w:x="428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20.78</w:t>
      </w:r>
    </w:p>
    <w:p w:rsidR="000A1F9B" w:rsidRDefault="00B27F83">
      <w:pPr>
        <w:pStyle w:val="Normal06"/>
        <w:framePr w:w="685" w:h="261" w:hRule="exact" w:wrap="auto" w:vAnchor="page" w:hAnchor="page" w:x="4973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20.83</w:t>
      </w:r>
    </w:p>
    <w:p w:rsidR="000A1F9B" w:rsidRDefault="00B27F83">
      <w:pPr>
        <w:pStyle w:val="Normal06"/>
        <w:framePr w:w="685" w:h="261" w:hRule="exact" w:wrap="auto" w:vAnchor="page" w:hAnchor="page" w:x="565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19.05</w:t>
      </w:r>
    </w:p>
    <w:p w:rsidR="000A1F9B" w:rsidRDefault="00B27F83">
      <w:pPr>
        <w:pStyle w:val="Normal06"/>
        <w:framePr w:w="685" w:h="261" w:hRule="exact" w:wrap="auto" w:vAnchor="page" w:hAnchor="page" w:x="6343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56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4F008</w:t>
      </w:r>
    </w:p>
    <w:p w:rsidR="000A1F9B" w:rsidRDefault="00B27F83">
      <w:pPr>
        <w:pStyle w:val="Normal06"/>
        <w:framePr w:w="685" w:h="261" w:hRule="exact" w:wrap="auto" w:vAnchor="page" w:hAnchor="page" w:x="291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18.60</w:t>
      </w:r>
    </w:p>
    <w:p w:rsidR="000A1F9B" w:rsidRDefault="00B27F83">
      <w:pPr>
        <w:pStyle w:val="Normal06"/>
        <w:framePr w:w="685" w:h="261" w:hRule="exact" w:wrap="auto" w:vAnchor="page" w:hAnchor="page" w:x="3603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19.13</w:t>
      </w:r>
    </w:p>
    <w:p w:rsidR="000A1F9B" w:rsidRDefault="00B27F83">
      <w:pPr>
        <w:pStyle w:val="Normal06"/>
        <w:framePr w:w="685" w:h="261" w:hRule="exact" w:wrap="auto" w:vAnchor="page" w:hAnchor="page" w:x="428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20.78</w:t>
      </w:r>
    </w:p>
    <w:p w:rsidR="000A1F9B" w:rsidRDefault="00B27F83">
      <w:pPr>
        <w:pStyle w:val="Normal06"/>
        <w:framePr w:w="685" w:h="261" w:hRule="exact" w:wrap="auto" w:vAnchor="page" w:hAnchor="page" w:x="4973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20.83</w:t>
      </w:r>
    </w:p>
    <w:p w:rsidR="000A1F9B" w:rsidRDefault="00B27F83">
      <w:pPr>
        <w:pStyle w:val="Normal06"/>
        <w:framePr w:w="685" w:h="261" w:hRule="exact" w:wrap="auto" w:vAnchor="page" w:hAnchor="page" w:x="565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19.05</w:t>
      </w:r>
    </w:p>
    <w:p w:rsidR="000A1F9B" w:rsidRDefault="00B27F83">
      <w:pPr>
        <w:pStyle w:val="Normal06"/>
        <w:framePr w:w="685" w:h="261" w:hRule="exact" w:wrap="auto" w:vAnchor="page" w:hAnchor="page" w:x="6343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59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4F009</w:t>
      </w:r>
    </w:p>
    <w:p w:rsidR="000A1F9B" w:rsidRDefault="00B27F83">
      <w:pPr>
        <w:pStyle w:val="Normal06"/>
        <w:framePr w:w="685" w:h="261" w:hRule="exact" w:wrap="auto" w:vAnchor="page" w:hAnchor="page" w:x="291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17.25</w:t>
      </w:r>
    </w:p>
    <w:p w:rsidR="000A1F9B" w:rsidRDefault="00B27F83">
      <w:pPr>
        <w:pStyle w:val="Normal06"/>
        <w:framePr w:w="685" w:h="261" w:hRule="exact" w:wrap="auto" w:vAnchor="page" w:hAnchor="page" w:x="3603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17.98</w:t>
      </w:r>
    </w:p>
    <w:p w:rsidR="000A1F9B" w:rsidRDefault="00B27F83">
      <w:pPr>
        <w:pStyle w:val="Normal06"/>
        <w:framePr w:w="685" w:h="261" w:hRule="exact" w:wrap="auto" w:vAnchor="page" w:hAnchor="page" w:x="428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18.65</w:t>
      </w:r>
    </w:p>
    <w:p w:rsidR="000A1F9B" w:rsidRDefault="00B27F83">
      <w:pPr>
        <w:pStyle w:val="Normal06"/>
        <w:framePr w:w="685" w:h="261" w:hRule="exact" w:wrap="auto" w:vAnchor="page" w:hAnchor="page" w:x="4973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20.85</w:t>
      </w:r>
    </w:p>
    <w:p w:rsidR="000A1F9B" w:rsidRDefault="00B27F83">
      <w:pPr>
        <w:pStyle w:val="Normal06"/>
        <w:framePr w:w="685" w:h="261" w:hRule="exact" w:wrap="auto" w:vAnchor="page" w:hAnchor="page" w:x="565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14.90</w:t>
      </w:r>
    </w:p>
    <w:p w:rsidR="000A1F9B" w:rsidRDefault="00B27F83">
      <w:pPr>
        <w:pStyle w:val="Normal06"/>
        <w:framePr w:w="685" w:h="261" w:hRule="exact" w:wrap="auto" w:vAnchor="page" w:hAnchor="page" w:x="6343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617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4F010</w:t>
      </w:r>
    </w:p>
    <w:p w:rsidR="000A1F9B" w:rsidRDefault="00B27F83">
      <w:pPr>
        <w:pStyle w:val="Normal06"/>
        <w:framePr w:w="685" w:h="261" w:hRule="exact" w:wrap="auto" w:vAnchor="page" w:hAnchor="page" w:x="291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17.25</w:t>
      </w:r>
    </w:p>
    <w:p w:rsidR="000A1F9B" w:rsidRDefault="00B27F83">
      <w:pPr>
        <w:pStyle w:val="Normal06"/>
        <w:framePr w:w="685" w:h="261" w:hRule="exact" w:wrap="auto" w:vAnchor="page" w:hAnchor="page" w:x="3603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17.98</w:t>
      </w:r>
    </w:p>
    <w:p w:rsidR="000A1F9B" w:rsidRDefault="00B27F83">
      <w:pPr>
        <w:pStyle w:val="Normal06"/>
        <w:framePr w:w="685" w:h="261" w:hRule="exact" w:wrap="auto" w:vAnchor="page" w:hAnchor="page" w:x="428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18.65</w:t>
      </w:r>
    </w:p>
    <w:p w:rsidR="000A1F9B" w:rsidRDefault="00B27F83">
      <w:pPr>
        <w:pStyle w:val="Normal06"/>
        <w:framePr w:w="685" w:h="261" w:hRule="exact" w:wrap="auto" w:vAnchor="page" w:hAnchor="page" w:x="4973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20.85</w:t>
      </w:r>
    </w:p>
    <w:p w:rsidR="000A1F9B" w:rsidRDefault="00B27F83">
      <w:pPr>
        <w:pStyle w:val="Normal06"/>
        <w:framePr w:w="685" w:h="261" w:hRule="exact" w:wrap="auto" w:vAnchor="page" w:hAnchor="page" w:x="565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14.90</w:t>
      </w:r>
    </w:p>
    <w:p w:rsidR="000A1F9B" w:rsidRDefault="00B27F83">
      <w:pPr>
        <w:pStyle w:val="Normal06"/>
        <w:framePr w:w="685" w:h="261" w:hRule="exact" w:wrap="auto" w:vAnchor="page" w:hAnchor="page" w:x="6343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64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4F011</w:t>
      </w:r>
    </w:p>
    <w:p w:rsidR="000A1F9B" w:rsidRDefault="00B27F83">
      <w:pPr>
        <w:pStyle w:val="Normal06"/>
        <w:framePr w:w="685" w:h="261" w:hRule="exact" w:wrap="auto" w:vAnchor="page" w:hAnchor="page" w:x="291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17.25</w:t>
      </w:r>
    </w:p>
    <w:p w:rsidR="000A1F9B" w:rsidRDefault="00B27F83">
      <w:pPr>
        <w:pStyle w:val="Normal06"/>
        <w:framePr w:w="685" w:h="261" w:hRule="exact" w:wrap="auto" w:vAnchor="page" w:hAnchor="page" w:x="3603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17.98</w:t>
      </w:r>
    </w:p>
    <w:p w:rsidR="000A1F9B" w:rsidRDefault="00B27F83">
      <w:pPr>
        <w:pStyle w:val="Normal06"/>
        <w:framePr w:w="685" w:h="261" w:hRule="exact" w:wrap="auto" w:vAnchor="page" w:hAnchor="page" w:x="428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18.65</w:t>
      </w:r>
    </w:p>
    <w:p w:rsidR="000A1F9B" w:rsidRDefault="00B27F83">
      <w:pPr>
        <w:pStyle w:val="Normal06"/>
        <w:framePr w:w="685" w:h="261" w:hRule="exact" w:wrap="auto" w:vAnchor="page" w:hAnchor="page" w:x="4973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20.85</w:t>
      </w:r>
    </w:p>
    <w:p w:rsidR="000A1F9B" w:rsidRDefault="00B27F83">
      <w:pPr>
        <w:pStyle w:val="Normal06"/>
        <w:framePr w:w="685" w:h="261" w:hRule="exact" w:wrap="auto" w:vAnchor="page" w:hAnchor="page" w:x="565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14.90</w:t>
      </w:r>
    </w:p>
    <w:p w:rsidR="000A1F9B" w:rsidRDefault="00B27F83">
      <w:pPr>
        <w:pStyle w:val="Normal06"/>
        <w:framePr w:w="685" w:h="261" w:hRule="exact" w:wrap="auto" w:vAnchor="page" w:hAnchor="page" w:x="6343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21.25</w:t>
      </w:r>
    </w:p>
    <w:p w:rsidR="000A1F9B" w:rsidRDefault="00B27F83">
      <w:pPr>
        <w:pStyle w:val="Normal06"/>
        <w:framePr w:w="685" w:h="261" w:hRule="exact" w:wrap="auto" w:vAnchor="page" w:hAnchor="page" w:x="702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23.70</w:t>
      </w:r>
    </w:p>
    <w:p w:rsidR="000A1F9B" w:rsidRDefault="00B27F83">
      <w:pPr>
        <w:pStyle w:val="Normal06"/>
        <w:framePr w:w="685" w:h="261" w:hRule="exact" w:wrap="auto" w:vAnchor="page" w:hAnchor="page" w:x="7713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18.95</w:t>
      </w:r>
    </w:p>
    <w:p w:rsidR="000A1F9B" w:rsidRDefault="00B27F83">
      <w:pPr>
        <w:pStyle w:val="Normal06"/>
        <w:framePr w:w="685" w:h="261" w:hRule="exact" w:wrap="auto" w:vAnchor="page" w:hAnchor="page" w:x="839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16.55</w:t>
      </w:r>
    </w:p>
    <w:p w:rsidR="000A1F9B" w:rsidRDefault="00B27F83">
      <w:pPr>
        <w:pStyle w:val="Normal06"/>
        <w:framePr w:w="960" w:h="261" w:hRule="exact" w:wrap="auto" w:vAnchor="page" w:hAnchor="page" w:x="1958" w:y="66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4F012</w:t>
      </w:r>
    </w:p>
    <w:p w:rsidR="000A1F9B" w:rsidRDefault="00B27F83">
      <w:pPr>
        <w:pStyle w:val="Normal06"/>
        <w:framePr w:w="685" w:h="261" w:hRule="exact" w:wrap="auto" w:vAnchor="page" w:hAnchor="page" w:x="291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17.25</w:t>
      </w:r>
    </w:p>
    <w:p w:rsidR="000A1F9B" w:rsidRDefault="00B27F83">
      <w:pPr>
        <w:pStyle w:val="Normal06"/>
        <w:framePr w:w="685" w:h="261" w:hRule="exact" w:wrap="auto" w:vAnchor="page" w:hAnchor="page" w:x="3603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17.98</w:t>
      </w:r>
    </w:p>
    <w:p w:rsidR="000A1F9B" w:rsidRDefault="00B27F83">
      <w:pPr>
        <w:pStyle w:val="Normal06"/>
        <w:framePr w:w="685" w:h="261" w:hRule="exact" w:wrap="auto" w:vAnchor="page" w:hAnchor="page" w:x="428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18.65</w:t>
      </w:r>
    </w:p>
    <w:p w:rsidR="000A1F9B" w:rsidRDefault="00B27F83">
      <w:pPr>
        <w:pStyle w:val="Normal06"/>
        <w:framePr w:w="685" w:h="261" w:hRule="exact" w:wrap="auto" w:vAnchor="page" w:hAnchor="page" w:x="4973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20.85</w:t>
      </w:r>
    </w:p>
    <w:p w:rsidR="000A1F9B" w:rsidRDefault="00B27F83">
      <w:pPr>
        <w:pStyle w:val="Normal06"/>
        <w:framePr w:w="685" w:h="261" w:hRule="exact" w:wrap="auto" w:vAnchor="page" w:hAnchor="page" w:x="565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14.90</w:t>
      </w:r>
    </w:p>
    <w:p w:rsidR="000A1F9B" w:rsidRDefault="00B27F83">
      <w:pPr>
        <w:pStyle w:val="Normal06"/>
        <w:framePr w:w="685" w:h="261" w:hRule="exact" w:wrap="auto" w:vAnchor="page" w:hAnchor="page" w:x="6343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21.25</w:t>
      </w:r>
    </w:p>
    <w:p w:rsidR="000A1F9B" w:rsidRDefault="00B27F83">
      <w:pPr>
        <w:pStyle w:val="Normal06"/>
        <w:framePr w:w="685" w:h="261" w:hRule="exact" w:wrap="auto" w:vAnchor="page" w:hAnchor="page" w:x="702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23.70</w:t>
      </w:r>
    </w:p>
    <w:p w:rsidR="000A1F9B" w:rsidRDefault="00B27F83">
      <w:pPr>
        <w:pStyle w:val="Normal06"/>
        <w:framePr w:w="685" w:h="261" w:hRule="exact" w:wrap="auto" w:vAnchor="page" w:hAnchor="page" w:x="7713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18.95</w:t>
      </w:r>
    </w:p>
    <w:p w:rsidR="000A1F9B" w:rsidRDefault="00B27F83">
      <w:pPr>
        <w:pStyle w:val="Normal06"/>
        <w:framePr w:w="685" w:h="261" w:hRule="exact" w:wrap="auto" w:vAnchor="page" w:hAnchor="page" w:x="839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16.55</w:t>
      </w:r>
    </w:p>
    <w:p w:rsidR="000A1F9B" w:rsidRDefault="00B27F83">
      <w:pPr>
        <w:pStyle w:val="Normal06"/>
        <w:framePr w:w="960" w:h="261" w:hRule="exact" w:wrap="auto" w:vAnchor="page" w:hAnchor="page" w:x="1958" w:y="69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4F013</w:t>
      </w:r>
    </w:p>
    <w:p w:rsidR="000A1F9B" w:rsidRDefault="00B27F83">
      <w:pPr>
        <w:pStyle w:val="Normal06"/>
        <w:framePr w:w="685" w:h="261" w:hRule="exact" w:wrap="auto" w:vAnchor="page" w:hAnchor="page" w:x="291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14.27</w:t>
      </w:r>
    </w:p>
    <w:p w:rsidR="000A1F9B" w:rsidRDefault="00B27F83">
      <w:pPr>
        <w:pStyle w:val="Normal06"/>
        <w:framePr w:w="685" w:h="261" w:hRule="exact" w:wrap="auto" w:vAnchor="page" w:hAnchor="page" w:x="3603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16.57</w:t>
      </w:r>
    </w:p>
    <w:p w:rsidR="000A1F9B" w:rsidRDefault="00B27F83">
      <w:pPr>
        <w:pStyle w:val="Normal06"/>
        <w:framePr w:w="685" w:h="261" w:hRule="exact" w:wrap="auto" w:vAnchor="page" w:hAnchor="page" w:x="428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18.60</w:t>
      </w:r>
    </w:p>
    <w:p w:rsidR="000A1F9B" w:rsidRDefault="00B27F83">
      <w:pPr>
        <w:pStyle w:val="Normal06"/>
        <w:framePr w:w="685" w:h="261" w:hRule="exact" w:wrap="auto" w:vAnchor="page" w:hAnchor="page" w:x="4973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18.23</w:t>
      </w:r>
    </w:p>
    <w:p w:rsidR="000A1F9B" w:rsidRDefault="00B27F83">
      <w:pPr>
        <w:pStyle w:val="Normal06"/>
        <w:framePr w:w="685" w:h="261" w:hRule="exact" w:wrap="auto" w:vAnchor="page" w:hAnchor="page" w:x="565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13.53</w:t>
      </w:r>
    </w:p>
    <w:p w:rsidR="000A1F9B" w:rsidRDefault="00B27F83">
      <w:pPr>
        <w:pStyle w:val="Normal06"/>
        <w:framePr w:w="685" w:h="261" w:hRule="exact" w:wrap="auto" w:vAnchor="page" w:hAnchor="page" w:x="6343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19.17</w:t>
      </w:r>
    </w:p>
    <w:p w:rsidR="000A1F9B" w:rsidRDefault="00B27F83">
      <w:pPr>
        <w:pStyle w:val="Normal06"/>
        <w:framePr w:w="685" w:h="261" w:hRule="exact" w:wrap="auto" w:vAnchor="page" w:hAnchor="page" w:x="702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20.53</w:t>
      </w:r>
    </w:p>
    <w:p w:rsidR="000A1F9B" w:rsidRDefault="00B27F83">
      <w:pPr>
        <w:pStyle w:val="Normal06"/>
        <w:framePr w:w="685" w:h="261" w:hRule="exact" w:wrap="auto" w:vAnchor="page" w:hAnchor="page" w:x="7713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17.63</w:t>
      </w:r>
    </w:p>
    <w:p w:rsidR="000A1F9B" w:rsidRDefault="00B27F83">
      <w:pPr>
        <w:pStyle w:val="Normal06"/>
        <w:framePr w:w="685" w:h="261" w:hRule="exact" w:wrap="auto" w:vAnchor="page" w:hAnchor="page" w:x="839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18.23</w:t>
      </w:r>
    </w:p>
    <w:p w:rsidR="000A1F9B" w:rsidRDefault="00B27F83">
      <w:pPr>
        <w:pStyle w:val="Normal06"/>
        <w:framePr w:w="960" w:h="261" w:hRule="exact" w:wrap="auto" w:vAnchor="page" w:hAnchor="page" w:x="1958" w:y="717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</w:t>
      </w:r>
      <w:r>
        <w:rPr>
          <w:rFonts w:eastAsia="Times New Roman"/>
          <w:b/>
          <w:color w:val="000000"/>
          <w:kern w:val="2"/>
          <w:sz w:val="17"/>
        </w:rPr>
        <w:t>F014</w:t>
      </w:r>
    </w:p>
    <w:p w:rsidR="000A1F9B" w:rsidRDefault="00B27F83">
      <w:pPr>
        <w:pStyle w:val="Normal06"/>
        <w:framePr w:w="685" w:h="261" w:hRule="exact" w:wrap="auto" w:vAnchor="page" w:hAnchor="page" w:x="291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14.27</w:t>
      </w:r>
    </w:p>
    <w:p w:rsidR="000A1F9B" w:rsidRDefault="00B27F83">
      <w:pPr>
        <w:pStyle w:val="Normal06"/>
        <w:framePr w:w="685" w:h="261" w:hRule="exact" w:wrap="auto" w:vAnchor="page" w:hAnchor="page" w:x="3603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16.57</w:t>
      </w:r>
    </w:p>
    <w:p w:rsidR="000A1F9B" w:rsidRDefault="00B27F83">
      <w:pPr>
        <w:pStyle w:val="Normal06"/>
        <w:framePr w:w="685" w:h="261" w:hRule="exact" w:wrap="auto" w:vAnchor="page" w:hAnchor="page" w:x="428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18.60</w:t>
      </w:r>
    </w:p>
    <w:p w:rsidR="000A1F9B" w:rsidRDefault="00B27F83">
      <w:pPr>
        <w:pStyle w:val="Normal06"/>
        <w:framePr w:w="685" w:h="261" w:hRule="exact" w:wrap="auto" w:vAnchor="page" w:hAnchor="page" w:x="4973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18.23</w:t>
      </w:r>
    </w:p>
    <w:p w:rsidR="000A1F9B" w:rsidRDefault="00B27F83">
      <w:pPr>
        <w:pStyle w:val="Normal06"/>
        <w:framePr w:w="685" w:h="261" w:hRule="exact" w:wrap="auto" w:vAnchor="page" w:hAnchor="page" w:x="565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13.53</w:t>
      </w:r>
    </w:p>
    <w:p w:rsidR="000A1F9B" w:rsidRDefault="00B27F83">
      <w:pPr>
        <w:pStyle w:val="Normal06"/>
        <w:framePr w:w="685" w:h="261" w:hRule="exact" w:wrap="auto" w:vAnchor="page" w:hAnchor="page" w:x="6343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19.17</w:t>
      </w:r>
    </w:p>
    <w:p w:rsidR="000A1F9B" w:rsidRDefault="00B27F83">
      <w:pPr>
        <w:pStyle w:val="Normal06"/>
        <w:framePr w:w="685" w:h="261" w:hRule="exact" w:wrap="auto" w:vAnchor="page" w:hAnchor="page" w:x="702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20.53</w:t>
      </w:r>
    </w:p>
    <w:p w:rsidR="000A1F9B" w:rsidRDefault="00B27F83">
      <w:pPr>
        <w:pStyle w:val="Normal06"/>
        <w:framePr w:w="685" w:h="261" w:hRule="exact" w:wrap="auto" w:vAnchor="page" w:hAnchor="page" w:x="7713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17.63</w:t>
      </w:r>
    </w:p>
    <w:p w:rsidR="000A1F9B" w:rsidRDefault="00B27F83">
      <w:pPr>
        <w:pStyle w:val="Normal06"/>
        <w:framePr w:w="685" w:h="261" w:hRule="exact" w:wrap="auto" w:vAnchor="page" w:hAnchor="page" w:x="839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18.23</w:t>
      </w:r>
    </w:p>
    <w:p w:rsidR="000A1F9B" w:rsidRDefault="00B27F83">
      <w:pPr>
        <w:pStyle w:val="Normal06"/>
        <w:framePr w:w="960" w:h="261" w:hRule="exact" w:wrap="auto" w:vAnchor="page" w:hAnchor="page" w:x="1958" w:y="74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4F015</w:t>
      </w:r>
    </w:p>
    <w:p w:rsidR="000A1F9B" w:rsidRDefault="00B27F83">
      <w:pPr>
        <w:pStyle w:val="Normal06"/>
        <w:framePr w:w="685" w:h="261" w:hRule="exact" w:wrap="auto" w:vAnchor="page" w:hAnchor="page" w:x="291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14.27</w:t>
      </w:r>
    </w:p>
    <w:p w:rsidR="000A1F9B" w:rsidRDefault="00B27F83">
      <w:pPr>
        <w:pStyle w:val="Normal06"/>
        <w:framePr w:w="685" w:h="261" w:hRule="exact" w:wrap="auto" w:vAnchor="page" w:hAnchor="page" w:x="3603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16.57</w:t>
      </w:r>
    </w:p>
    <w:p w:rsidR="000A1F9B" w:rsidRDefault="00B27F83">
      <w:pPr>
        <w:pStyle w:val="Normal06"/>
        <w:framePr w:w="685" w:h="261" w:hRule="exact" w:wrap="auto" w:vAnchor="page" w:hAnchor="page" w:x="428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18.60</w:t>
      </w:r>
    </w:p>
    <w:p w:rsidR="000A1F9B" w:rsidRDefault="00B27F83">
      <w:pPr>
        <w:pStyle w:val="Normal06"/>
        <w:framePr w:w="685" w:h="261" w:hRule="exact" w:wrap="auto" w:vAnchor="page" w:hAnchor="page" w:x="4973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18.23</w:t>
      </w:r>
    </w:p>
    <w:p w:rsidR="000A1F9B" w:rsidRDefault="00B27F83">
      <w:pPr>
        <w:pStyle w:val="Normal06"/>
        <w:framePr w:w="685" w:h="261" w:hRule="exact" w:wrap="auto" w:vAnchor="page" w:hAnchor="page" w:x="565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13.53</w:t>
      </w:r>
    </w:p>
    <w:p w:rsidR="000A1F9B" w:rsidRDefault="00B27F83">
      <w:pPr>
        <w:pStyle w:val="Normal06"/>
        <w:framePr w:w="685" w:h="261" w:hRule="exact" w:wrap="auto" w:vAnchor="page" w:hAnchor="page" w:x="6343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19.17</w:t>
      </w:r>
    </w:p>
    <w:p w:rsidR="000A1F9B" w:rsidRDefault="00B27F83">
      <w:pPr>
        <w:pStyle w:val="Normal06"/>
        <w:framePr w:w="685" w:h="261" w:hRule="exact" w:wrap="auto" w:vAnchor="page" w:hAnchor="page" w:x="702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20.53</w:t>
      </w:r>
    </w:p>
    <w:p w:rsidR="000A1F9B" w:rsidRDefault="00B27F83">
      <w:pPr>
        <w:pStyle w:val="Normal06"/>
        <w:framePr w:w="685" w:h="261" w:hRule="exact" w:wrap="auto" w:vAnchor="page" w:hAnchor="page" w:x="7713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17.63</w:t>
      </w:r>
    </w:p>
    <w:p w:rsidR="000A1F9B" w:rsidRDefault="00B27F83">
      <w:pPr>
        <w:pStyle w:val="Normal06"/>
        <w:framePr w:w="685" w:h="261" w:hRule="exact" w:wrap="auto" w:vAnchor="page" w:hAnchor="page" w:x="839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18.23</w:t>
      </w:r>
    </w:p>
    <w:p w:rsidR="000A1F9B" w:rsidRDefault="00B27F83">
      <w:pPr>
        <w:pStyle w:val="Normal06"/>
        <w:framePr w:w="1695" w:h="299" w:hRule="exact" w:wrap="auto" w:vAnchor="page" w:hAnchor="page" w:x="2043" w:y="12790"/>
        <w:tabs>
          <w:tab w:val="left" w:pos="360"/>
          <w:tab w:val="left" w:pos="720"/>
          <w:tab w:val="left" w:pos="1080"/>
          <w:tab w:val="left" w:pos="1440"/>
        </w:tabs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“</w:t>
      </w:r>
      <w:r>
        <w:rPr>
          <w:rFonts w:ascii="宋体" w:eastAsia="宋体" w:hAnsi="宋体"/>
          <w:color w:val="000000"/>
          <w:kern w:val="2"/>
          <w:sz w:val="19"/>
        </w:rPr>
        <w:noBreakHyphen/>
        <w:t>”</w:t>
      </w:r>
      <w:r>
        <w:rPr>
          <w:rFonts w:ascii="宋体" w:eastAsia="宋体" w:hAnsi="宋体"/>
          <w:color w:val="000000"/>
          <w:kern w:val="2"/>
          <w:sz w:val="19"/>
        </w:rPr>
        <w:t>表示不适用</w:t>
      </w:r>
    </w:p>
    <w:p w:rsidR="000A1F9B" w:rsidRDefault="00B27F83">
      <w:pPr>
        <w:pStyle w:val="Normal06"/>
        <w:framePr w:w="7680" w:h="542" w:hRule="exact" w:wrap="auto" w:vAnchor="page" w:hAnchor="page" w:x="2043" w:y="1311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PR=Pretest( Rodent )            D=Dosing Phase            R=Recovery Phase     </w:t>
      </w:r>
    </w:p>
    <w:p w:rsidR="000A1F9B" w:rsidRDefault="00B27F83">
      <w:pPr>
        <w:pStyle w:val="Normal06"/>
        <w:spacing w:line="1" w:lineRule="auto"/>
      </w:pPr>
      <w:r>
        <w:br w:type="page"/>
      </w:r>
    </w:p>
    <w:p w:rsidR="000A1F9B" w:rsidRDefault="00B27F83">
      <w:pPr>
        <w:pStyle w:val="Normal06"/>
        <w:framePr w:w="8130" w:h="510" w:hRule="exact" w:wrap="auto" w:vAnchor="page" w:hAnchor="page" w:x="1893" w:y="160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b/>
          <w:color w:val="000000"/>
          <w:kern w:val="2"/>
          <w:sz w:val="19"/>
        </w:rPr>
      </w:pPr>
      <w:r>
        <w:pict>
          <v:line id="_x0000_s3247" style="position:absolute;left:0;text-align:left;z-index:-251609088;mso-position-horizontal-relative:page;mso-position-vertical-relative:page" from="99.9pt,114.05pt" to="489.95pt,114.05pt" o:allowincell="f">
            <w10:wrap anchorx="page" anchory="page"/>
          </v:line>
        </w:pict>
      </w:r>
      <w:r>
        <w:pict>
          <v:line id="_x0000_s3246" style="position:absolute;left:0;text-align:left;z-index:-251608064;mso-position-horizontal-relative:page;mso-position-vertical-relative:page" from="99.15pt,132.8pt" to="489.2pt,132.8pt" o:allowincell="f">
            <w10:wrap anchorx="page" anchory="page"/>
          </v:line>
        </w:pict>
      </w:r>
      <w:r>
        <w:pict>
          <v:line id="_x0000_s3245" style="position:absolute;left:0;text-align:left;z-index:-251607040;mso-position-horizontal-relative:page;mso-position-vertical-relative:page" from="99.9pt,638pt" to="485.45pt,638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Average Food Consumption </w:t>
      </w:r>
      <w:r>
        <w:rPr>
          <w:rFonts w:eastAsia="Times New Roman"/>
          <w:b/>
          <w:color w:val="000000"/>
          <w:kern w:val="2"/>
          <w:sz w:val="19"/>
        </w:rPr>
        <w:t>Report with Individual Values</w:t>
      </w:r>
    </w:p>
    <w:p w:rsidR="000A1F9B" w:rsidRDefault="00B27F83">
      <w:pPr>
        <w:pStyle w:val="Normal06"/>
        <w:framePr w:w="8130" w:h="510" w:hRule="exact" w:wrap="auto" w:vAnchor="page" w:hAnchor="page" w:x="1893" w:y="160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摄食量测定结果个体数据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>(g/day/animal)</w:t>
      </w:r>
    </w:p>
    <w:p w:rsidR="000A1F9B" w:rsidRDefault="00B27F83">
      <w:pPr>
        <w:pStyle w:val="Normal06"/>
        <w:framePr w:w="1095" w:h="255" w:hRule="exact" w:wrap="auto" w:vAnchor="page" w:hAnchor="page" w:x="1953" w:y="2386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动物编号</w:t>
      </w:r>
      <w:r>
        <w:rPr>
          <w:rFonts w:ascii="宋体" w:eastAsia="宋体" w:hAnsi="宋体"/>
          <w:b/>
          <w:color w:val="000000"/>
          <w:kern w:val="2"/>
          <w:sz w:val="17"/>
        </w:rPr>
        <w:t xml:space="preserve">      </w:t>
      </w:r>
    </w:p>
    <w:p w:rsidR="000A1F9B" w:rsidRDefault="000A1F9B">
      <w:pPr>
        <w:pStyle w:val="Normal06"/>
        <w:framePr w:w="1095" w:h="255" w:hRule="exact" w:wrap="auto" w:vAnchor="page" w:hAnchor="page" w:x="1953" w:y="2386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</w:p>
    <w:p w:rsidR="000A1F9B" w:rsidRDefault="00B27F83">
      <w:pPr>
        <w:pStyle w:val="Normal06"/>
        <w:framePr w:w="685" w:h="300" w:hRule="exact" w:wrap="auto" w:vAnchor="page" w:hAnchor="page" w:x="291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PR7</w:t>
      </w:r>
    </w:p>
    <w:p w:rsidR="000A1F9B" w:rsidRDefault="00B27F83">
      <w:pPr>
        <w:pStyle w:val="Normal06"/>
        <w:framePr w:w="685" w:h="300" w:hRule="exact" w:wrap="auto" w:vAnchor="page" w:hAnchor="page" w:x="3603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D4</w:t>
      </w:r>
    </w:p>
    <w:p w:rsidR="000A1F9B" w:rsidRDefault="00B27F83">
      <w:pPr>
        <w:pStyle w:val="Normal06"/>
        <w:framePr w:w="685" w:h="300" w:hRule="exact" w:wrap="auto" w:vAnchor="page" w:hAnchor="page" w:x="428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D11</w:t>
      </w:r>
    </w:p>
    <w:p w:rsidR="000A1F9B" w:rsidRDefault="00B27F83">
      <w:pPr>
        <w:pStyle w:val="Normal06"/>
        <w:framePr w:w="685" w:h="300" w:hRule="exact" w:wrap="auto" w:vAnchor="page" w:hAnchor="page" w:x="4973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D18</w:t>
      </w:r>
    </w:p>
    <w:p w:rsidR="000A1F9B" w:rsidRDefault="00B27F83">
      <w:pPr>
        <w:pStyle w:val="Normal06"/>
        <w:framePr w:w="685" w:h="300" w:hRule="exact" w:wrap="auto" w:vAnchor="page" w:hAnchor="page" w:x="565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D25</w:t>
      </w:r>
    </w:p>
    <w:p w:rsidR="000A1F9B" w:rsidRDefault="00B27F83">
      <w:pPr>
        <w:pStyle w:val="Normal06"/>
        <w:framePr w:w="685" w:h="300" w:hRule="exact" w:wrap="auto" w:vAnchor="page" w:hAnchor="page" w:x="6343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R4</w:t>
      </w:r>
    </w:p>
    <w:p w:rsidR="000A1F9B" w:rsidRDefault="00B27F83">
      <w:pPr>
        <w:pStyle w:val="Normal06"/>
        <w:framePr w:w="685" w:h="300" w:hRule="exact" w:wrap="auto" w:vAnchor="page" w:hAnchor="page" w:x="702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R11</w:t>
      </w:r>
    </w:p>
    <w:p w:rsidR="000A1F9B" w:rsidRDefault="00B27F83">
      <w:pPr>
        <w:pStyle w:val="Normal06"/>
        <w:framePr w:w="685" w:h="300" w:hRule="exact" w:wrap="auto" w:vAnchor="page" w:hAnchor="page" w:x="7713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R18</w:t>
      </w:r>
    </w:p>
    <w:p w:rsidR="000A1F9B" w:rsidRDefault="00B27F83">
      <w:pPr>
        <w:pStyle w:val="Normal06"/>
        <w:framePr w:w="685" w:h="300" w:hRule="exact" w:wrap="auto" w:vAnchor="page" w:hAnchor="page" w:x="839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R25</w:t>
      </w:r>
    </w:p>
    <w:p w:rsidR="000A1F9B" w:rsidRDefault="00B27F83">
      <w:pPr>
        <w:pStyle w:val="Normal06"/>
        <w:framePr w:w="960" w:h="261" w:hRule="exact" w:wrap="auto" w:vAnchor="page" w:hAnchor="page" w:x="1958" w:y="26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1M001</w:t>
      </w:r>
    </w:p>
    <w:p w:rsidR="000A1F9B" w:rsidRDefault="00B27F83">
      <w:pPr>
        <w:pStyle w:val="Normal06"/>
        <w:framePr w:w="685" w:h="261" w:hRule="exact" w:wrap="auto" w:vAnchor="page" w:hAnchor="page" w:x="291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23.98</w:t>
      </w:r>
    </w:p>
    <w:p w:rsidR="000A1F9B" w:rsidRDefault="00B27F83">
      <w:pPr>
        <w:pStyle w:val="Normal06"/>
        <w:framePr w:w="685" w:h="261" w:hRule="exact" w:wrap="auto" w:vAnchor="page" w:hAnchor="page" w:x="3603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25.58</w:t>
      </w:r>
    </w:p>
    <w:p w:rsidR="000A1F9B" w:rsidRDefault="00B27F83">
      <w:pPr>
        <w:pStyle w:val="Normal06"/>
        <w:framePr w:w="685" w:h="261" w:hRule="exact" w:wrap="auto" w:vAnchor="page" w:hAnchor="page" w:x="428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30.28</w:t>
      </w:r>
    </w:p>
    <w:p w:rsidR="000A1F9B" w:rsidRDefault="00B27F83">
      <w:pPr>
        <w:pStyle w:val="Normal06"/>
        <w:framePr w:w="685" w:h="261" w:hRule="exact" w:wrap="auto" w:vAnchor="page" w:hAnchor="page" w:x="4973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29.68</w:t>
      </w:r>
    </w:p>
    <w:p w:rsidR="000A1F9B" w:rsidRDefault="00B27F83">
      <w:pPr>
        <w:pStyle w:val="Normal06"/>
        <w:framePr w:w="685" w:h="261" w:hRule="exact" w:wrap="auto" w:vAnchor="page" w:hAnchor="page" w:x="565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28.25</w:t>
      </w:r>
    </w:p>
    <w:p w:rsidR="000A1F9B" w:rsidRDefault="00B27F83">
      <w:pPr>
        <w:pStyle w:val="Normal06"/>
        <w:framePr w:w="685" w:h="261" w:hRule="exact" w:wrap="auto" w:vAnchor="page" w:hAnchor="page" w:x="6343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29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1M002</w:t>
      </w:r>
    </w:p>
    <w:p w:rsidR="000A1F9B" w:rsidRDefault="00B27F83">
      <w:pPr>
        <w:pStyle w:val="Normal06"/>
        <w:framePr w:w="685" w:h="261" w:hRule="exact" w:wrap="auto" w:vAnchor="page" w:hAnchor="page" w:x="291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23.98</w:t>
      </w:r>
    </w:p>
    <w:p w:rsidR="000A1F9B" w:rsidRDefault="00B27F83">
      <w:pPr>
        <w:pStyle w:val="Normal06"/>
        <w:framePr w:w="685" w:h="261" w:hRule="exact" w:wrap="auto" w:vAnchor="page" w:hAnchor="page" w:x="3603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25.58</w:t>
      </w:r>
    </w:p>
    <w:p w:rsidR="000A1F9B" w:rsidRDefault="00B27F83">
      <w:pPr>
        <w:pStyle w:val="Normal06"/>
        <w:framePr w:w="685" w:h="261" w:hRule="exact" w:wrap="auto" w:vAnchor="page" w:hAnchor="page" w:x="428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30.28</w:t>
      </w:r>
    </w:p>
    <w:p w:rsidR="000A1F9B" w:rsidRDefault="00B27F83">
      <w:pPr>
        <w:pStyle w:val="Normal06"/>
        <w:framePr w:w="685" w:h="261" w:hRule="exact" w:wrap="auto" w:vAnchor="page" w:hAnchor="page" w:x="4973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29.68</w:t>
      </w:r>
    </w:p>
    <w:p w:rsidR="000A1F9B" w:rsidRDefault="00B27F83">
      <w:pPr>
        <w:pStyle w:val="Normal06"/>
        <w:framePr w:w="685" w:h="261" w:hRule="exact" w:wrap="auto" w:vAnchor="page" w:hAnchor="page" w:x="565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28.25</w:t>
      </w:r>
    </w:p>
    <w:p w:rsidR="000A1F9B" w:rsidRDefault="00B27F83">
      <w:pPr>
        <w:pStyle w:val="Normal06"/>
        <w:framePr w:w="685" w:h="261" w:hRule="exact" w:wrap="auto" w:vAnchor="page" w:hAnchor="page" w:x="6343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316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1M003</w:t>
      </w:r>
    </w:p>
    <w:p w:rsidR="000A1F9B" w:rsidRDefault="00B27F83">
      <w:pPr>
        <w:pStyle w:val="Normal06"/>
        <w:framePr w:w="685" w:h="261" w:hRule="exact" w:wrap="auto" w:vAnchor="page" w:hAnchor="page" w:x="291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23.98</w:t>
      </w:r>
    </w:p>
    <w:p w:rsidR="000A1F9B" w:rsidRDefault="00B27F83">
      <w:pPr>
        <w:pStyle w:val="Normal06"/>
        <w:framePr w:w="685" w:h="261" w:hRule="exact" w:wrap="auto" w:vAnchor="page" w:hAnchor="page" w:x="3603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25.58</w:t>
      </w:r>
    </w:p>
    <w:p w:rsidR="000A1F9B" w:rsidRDefault="00B27F83">
      <w:pPr>
        <w:pStyle w:val="Normal06"/>
        <w:framePr w:w="685" w:h="261" w:hRule="exact" w:wrap="auto" w:vAnchor="page" w:hAnchor="page" w:x="428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30.28</w:t>
      </w:r>
    </w:p>
    <w:p w:rsidR="000A1F9B" w:rsidRDefault="00B27F83">
      <w:pPr>
        <w:pStyle w:val="Normal06"/>
        <w:framePr w:w="685" w:h="261" w:hRule="exact" w:wrap="auto" w:vAnchor="page" w:hAnchor="page" w:x="4973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29.68</w:t>
      </w:r>
    </w:p>
    <w:p w:rsidR="000A1F9B" w:rsidRDefault="00B27F83">
      <w:pPr>
        <w:pStyle w:val="Normal06"/>
        <w:framePr w:w="685" w:h="261" w:hRule="exact" w:wrap="auto" w:vAnchor="page" w:hAnchor="page" w:x="565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28.25</w:t>
      </w:r>
    </w:p>
    <w:p w:rsidR="000A1F9B" w:rsidRDefault="00B27F83">
      <w:pPr>
        <w:pStyle w:val="Normal06"/>
        <w:framePr w:w="685" w:h="261" w:hRule="exact" w:wrap="auto" w:vAnchor="page" w:hAnchor="page" w:x="6343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34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1M004</w:t>
      </w:r>
    </w:p>
    <w:p w:rsidR="000A1F9B" w:rsidRDefault="00B27F83">
      <w:pPr>
        <w:pStyle w:val="Normal06"/>
        <w:framePr w:w="685" w:h="261" w:hRule="exact" w:wrap="auto" w:vAnchor="page" w:hAnchor="page" w:x="291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23.98</w:t>
      </w:r>
    </w:p>
    <w:p w:rsidR="000A1F9B" w:rsidRDefault="00B27F83">
      <w:pPr>
        <w:pStyle w:val="Normal06"/>
        <w:framePr w:w="685" w:h="261" w:hRule="exact" w:wrap="auto" w:vAnchor="page" w:hAnchor="page" w:x="3603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25.58</w:t>
      </w:r>
    </w:p>
    <w:p w:rsidR="000A1F9B" w:rsidRDefault="00B27F83">
      <w:pPr>
        <w:pStyle w:val="Normal06"/>
        <w:framePr w:w="685" w:h="261" w:hRule="exact" w:wrap="auto" w:vAnchor="page" w:hAnchor="page" w:x="428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30.28</w:t>
      </w:r>
    </w:p>
    <w:p w:rsidR="000A1F9B" w:rsidRDefault="00B27F83">
      <w:pPr>
        <w:pStyle w:val="Normal06"/>
        <w:framePr w:w="685" w:h="261" w:hRule="exact" w:wrap="auto" w:vAnchor="page" w:hAnchor="page" w:x="4973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29.68</w:t>
      </w:r>
    </w:p>
    <w:p w:rsidR="000A1F9B" w:rsidRDefault="00B27F83">
      <w:pPr>
        <w:pStyle w:val="Normal06"/>
        <w:framePr w:w="685" w:h="261" w:hRule="exact" w:wrap="auto" w:vAnchor="page" w:hAnchor="page" w:x="565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28.25</w:t>
      </w:r>
    </w:p>
    <w:p w:rsidR="000A1F9B" w:rsidRDefault="00B27F83">
      <w:pPr>
        <w:pStyle w:val="Normal06"/>
        <w:framePr w:w="685" w:h="261" w:hRule="exact" w:wrap="auto" w:vAnchor="page" w:hAnchor="page" w:x="6343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3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1M005</w:t>
      </w:r>
    </w:p>
    <w:p w:rsidR="000A1F9B" w:rsidRDefault="00B27F83">
      <w:pPr>
        <w:pStyle w:val="Normal06"/>
        <w:framePr w:w="685" w:h="261" w:hRule="exact" w:wrap="auto" w:vAnchor="page" w:hAnchor="page" w:x="291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22.83</w:t>
      </w:r>
    </w:p>
    <w:p w:rsidR="000A1F9B" w:rsidRDefault="00B27F83">
      <w:pPr>
        <w:pStyle w:val="Normal06"/>
        <w:framePr w:w="685" w:h="261" w:hRule="exact" w:wrap="auto" w:vAnchor="page" w:hAnchor="page" w:x="3603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25.58</w:t>
      </w:r>
    </w:p>
    <w:p w:rsidR="000A1F9B" w:rsidRDefault="00B27F83">
      <w:pPr>
        <w:pStyle w:val="Normal06"/>
        <w:framePr w:w="685" w:h="261" w:hRule="exact" w:wrap="auto" w:vAnchor="page" w:hAnchor="page" w:x="428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27.58</w:t>
      </w:r>
    </w:p>
    <w:p w:rsidR="000A1F9B" w:rsidRDefault="00B27F83">
      <w:pPr>
        <w:pStyle w:val="Normal06"/>
        <w:framePr w:w="685" w:h="261" w:hRule="exact" w:wrap="auto" w:vAnchor="page" w:hAnchor="page" w:x="4973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26.95</w:t>
      </w:r>
    </w:p>
    <w:p w:rsidR="000A1F9B" w:rsidRDefault="00B27F83">
      <w:pPr>
        <w:pStyle w:val="Normal06"/>
        <w:framePr w:w="685" w:h="261" w:hRule="exact" w:wrap="auto" w:vAnchor="page" w:hAnchor="page" w:x="565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26.40</w:t>
      </w:r>
    </w:p>
    <w:p w:rsidR="000A1F9B" w:rsidRDefault="00B27F83">
      <w:pPr>
        <w:pStyle w:val="Normal06"/>
        <w:framePr w:w="685" w:h="261" w:hRule="exact" w:wrap="auto" w:vAnchor="page" w:hAnchor="page" w:x="6343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39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1M006</w:t>
      </w:r>
    </w:p>
    <w:p w:rsidR="000A1F9B" w:rsidRDefault="00B27F83">
      <w:pPr>
        <w:pStyle w:val="Normal06"/>
        <w:framePr w:w="685" w:h="261" w:hRule="exact" w:wrap="auto" w:vAnchor="page" w:hAnchor="page" w:x="291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22.83</w:t>
      </w:r>
    </w:p>
    <w:p w:rsidR="000A1F9B" w:rsidRDefault="00B27F83">
      <w:pPr>
        <w:pStyle w:val="Normal06"/>
        <w:framePr w:w="685" w:h="261" w:hRule="exact" w:wrap="auto" w:vAnchor="page" w:hAnchor="page" w:x="3603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25.58</w:t>
      </w:r>
    </w:p>
    <w:p w:rsidR="000A1F9B" w:rsidRDefault="00B27F83">
      <w:pPr>
        <w:pStyle w:val="Normal06"/>
        <w:framePr w:w="685" w:h="261" w:hRule="exact" w:wrap="auto" w:vAnchor="page" w:hAnchor="page" w:x="428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27.58</w:t>
      </w:r>
    </w:p>
    <w:p w:rsidR="000A1F9B" w:rsidRDefault="00B27F83">
      <w:pPr>
        <w:pStyle w:val="Normal06"/>
        <w:framePr w:w="685" w:h="261" w:hRule="exact" w:wrap="auto" w:vAnchor="page" w:hAnchor="page" w:x="4973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26.95</w:t>
      </w:r>
    </w:p>
    <w:p w:rsidR="000A1F9B" w:rsidRDefault="00B27F83">
      <w:pPr>
        <w:pStyle w:val="Normal06"/>
        <w:framePr w:w="685" w:h="261" w:hRule="exact" w:wrap="auto" w:vAnchor="page" w:hAnchor="page" w:x="565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26.40</w:t>
      </w:r>
    </w:p>
    <w:p w:rsidR="000A1F9B" w:rsidRDefault="00B27F83">
      <w:pPr>
        <w:pStyle w:val="Normal06"/>
        <w:framePr w:w="685" w:h="261" w:hRule="exact" w:wrap="auto" w:vAnchor="page" w:hAnchor="page" w:x="6343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416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1M007</w:t>
      </w:r>
    </w:p>
    <w:p w:rsidR="000A1F9B" w:rsidRDefault="00B27F83">
      <w:pPr>
        <w:pStyle w:val="Normal06"/>
        <w:framePr w:w="685" w:h="261" w:hRule="exact" w:wrap="auto" w:vAnchor="page" w:hAnchor="page" w:x="291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22.83</w:t>
      </w:r>
    </w:p>
    <w:p w:rsidR="000A1F9B" w:rsidRDefault="00B27F83">
      <w:pPr>
        <w:pStyle w:val="Normal06"/>
        <w:framePr w:w="685" w:h="261" w:hRule="exact" w:wrap="auto" w:vAnchor="page" w:hAnchor="page" w:x="3603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25.58</w:t>
      </w:r>
    </w:p>
    <w:p w:rsidR="000A1F9B" w:rsidRDefault="00B27F83">
      <w:pPr>
        <w:pStyle w:val="Normal06"/>
        <w:framePr w:w="685" w:h="261" w:hRule="exact" w:wrap="auto" w:vAnchor="page" w:hAnchor="page" w:x="428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27.58</w:t>
      </w:r>
    </w:p>
    <w:p w:rsidR="000A1F9B" w:rsidRDefault="00B27F83">
      <w:pPr>
        <w:pStyle w:val="Normal06"/>
        <w:framePr w:w="685" w:h="261" w:hRule="exact" w:wrap="auto" w:vAnchor="page" w:hAnchor="page" w:x="4973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26.95</w:t>
      </w:r>
    </w:p>
    <w:p w:rsidR="000A1F9B" w:rsidRDefault="00B27F83">
      <w:pPr>
        <w:pStyle w:val="Normal06"/>
        <w:framePr w:w="685" w:h="261" w:hRule="exact" w:wrap="auto" w:vAnchor="page" w:hAnchor="page" w:x="565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26.40</w:t>
      </w:r>
    </w:p>
    <w:p w:rsidR="000A1F9B" w:rsidRDefault="00B27F83">
      <w:pPr>
        <w:pStyle w:val="Normal06"/>
        <w:framePr w:w="685" w:h="261" w:hRule="exact" w:wrap="auto" w:vAnchor="page" w:hAnchor="page" w:x="6343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44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1M008</w:t>
      </w:r>
    </w:p>
    <w:p w:rsidR="000A1F9B" w:rsidRDefault="00B27F83">
      <w:pPr>
        <w:pStyle w:val="Normal06"/>
        <w:framePr w:w="685" w:h="261" w:hRule="exact" w:wrap="auto" w:vAnchor="page" w:hAnchor="page" w:x="291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22.83</w:t>
      </w:r>
    </w:p>
    <w:p w:rsidR="000A1F9B" w:rsidRDefault="00B27F83">
      <w:pPr>
        <w:pStyle w:val="Normal06"/>
        <w:framePr w:w="685" w:h="261" w:hRule="exact" w:wrap="auto" w:vAnchor="page" w:hAnchor="page" w:x="3603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25.58</w:t>
      </w:r>
    </w:p>
    <w:p w:rsidR="000A1F9B" w:rsidRDefault="00B27F83">
      <w:pPr>
        <w:pStyle w:val="Normal06"/>
        <w:framePr w:w="685" w:h="261" w:hRule="exact" w:wrap="auto" w:vAnchor="page" w:hAnchor="page" w:x="428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27.58</w:t>
      </w:r>
    </w:p>
    <w:p w:rsidR="000A1F9B" w:rsidRDefault="00B27F83">
      <w:pPr>
        <w:pStyle w:val="Normal06"/>
        <w:framePr w:w="685" w:h="261" w:hRule="exact" w:wrap="auto" w:vAnchor="page" w:hAnchor="page" w:x="4973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26.95</w:t>
      </w:r>
    </w:p>
    <w:p w:rsidR="000A1F9B" w:rsidRDefault="00B27F83">
      <w:pPr>
        <w:pStyle w:val="Normal06"/>
        <w:framePr w:w="685" w:h="261" w:hRule="exact" w:wrap="auto" w:vAnchor="page" w:hAnchor="page" w:x="565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26.40</w:t>
      </w:r>
    </w:p>
    <w:p w:rsidR="000A1F9B" w:rsidRDefault="00B27F83">
      <w:pPr>
        <w:pStyle w:val="Normal06"/>
        <w:framePr w:w="685" w:h="261" w:hRule="exact" w:wrap="auto" w:vAnchor="page" w:hAnchor="page" w:x="6343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46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1M009</w:t>
      </w:r>
    </w:p>
    <w:p w:rsidR="000A1F9B" w:rsidRDefault="00B27F83">
      <w:pPr>
        <w:pStyle w:val="Normal06"/>
        <w:framePr w:w="685" w:h="261" w:hRule="exact" w:wrap="auto" w:vAnchor="page" w:hAnchor="page" w:x="291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22.88</w:t>
      </w:r>
    </w:p>
    <w:p w:rsidR="000A1F9B" w:rsidRDefault="00B27F83">
      <w:pPr>
        <w:pStyle w:val="Normal06"/>
        <w:framePr w:w="685" w:h="261" w:hRule="exact" w:wrap="auto" w:vAnchor="page" w:hAnchor="page" w:x="3603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26.15</w:t>
      </w:r>
    </w:p>
    <w:p w:rsidR="000A1F9B" w:rsidRDefault="00B27F83">
      <w:pPr>
        <w:pStyle w:val="Normal06"/>
        <w:framePr w:w="685" w:h="261" w:hRule="exact" w:wrap="auto" w:vAnchor="page" w:hAnchor="page" w:x="428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30.38</w:t>
      </w:r>
    </w:p>
    <w:p w:rsidR="000A1F9B" w:rsidRDefault="00B27F83">
      <w:pPr>
        <w:pStyle w:val="Normal06"/>
        <w:framePr w:w="685" w:h="261" w:hRule="exact" w:wrap="auto" w:vAnchor="page" w:hAnchor="page" w:x="4973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31.13</w:t>
      </w:r>
    </w:p>
    <w:p w:rsidR="000A1F9B" w:rsidRDefault="00B27F83">
      <w:pPr>
        <w:pStyle w:val="Normal06"/>
        <w:framePr w:w="685" w:h="261" w:hRule="exact" w:wrap="auto" w:vAnchor="page" w:hAnchor="page" w:x="565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25.27</w:t>
      </w:r>
    </w:p>
    <w:p w:rsidR="000A1F9B" w:rsidRDefault="00B27F83">
      <w:pPr>
        <w:pStyle w:val="Normal06"/>
        <w:framePr w:w="685" w:h="261" w:hRule="exact" w:wrap="auto" w:vAnchor="page" w:hAnchor="page" w:x="6343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49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1M010</w:t>
      </w:r>
    </w:p>
    <w:p w:rsidR="000A1F9B" w:rsidRDefault="00B27F83">
      <w:pPr>
        <w:pStyle w:val="Normal06"/>
        <w:framePr w:w="685" w:h="261" w:hRule="exact" w:wrap="auto" w:vAnchor="page" w:hAnchor="page" w:x="291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22.88</w:t>
      </w:r>
    </w:p>
    <w:p w:rsidR="000A1F9B" w:rsidRDefault="00B27F83">
      <w:pPr>
        <w:pStyle w:val="Normal06"/>
        <w:framePr w:w="685" w:h="261" w:hRule="exact" w:wrap="auto" w:vAnchor="page" w:hAnchor="page" w:x="3603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26.15</w:t>
      </w:r>
    </w:p>
    <w:p w:rsidR="000A1F9B" w:rsidRDefault="00B27F83">
      <w:pPr>
        <w:pStyle w:val="Normal06"/>
        <w:framePr w:w="685" w:h="261" w:hRule="exact" w:wrap="auto" w:vAnchor="page" w:hAnchor="page" w:x="428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30.38</w:t>
      </w:r>
    </w:p>
    <w:p w:rsidR="000A1F9B" w:rsidRDefault="00B27F83">
      <w:pPr>
        <w:pStyle w:val="Normal06"/>
        <w:framePr w:w="685" w:h="261" w:hRule="exact" w:wrap="auto" w:vAnchor="page" w:hAnchor="page" w:x="4973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31.13</w:t>
      </w:r>
    </w:p>
    <w:p w:rsidR="000A1F9B" w:rsidRDefault="00B27F83">
      <w:pPr>
        <w:pStyle w:val="Normal06"/>
        <w:framePr w:w="685" w:h="261" w:hRule="exact" w:wrap="auto" w:vAnchor="page" w:hAnchor="page" w:x="565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25.27</w:t>
      </w:r>
    </w:p>
    <w:p w:rsidR="000A1F9B" w:rsidRDefault="00B27F83">
      <w:pPr>
        <w:pStyle w:val="Normal06"/>
        <w:framePr w:w="685" w:h="261" w:hRule="exact" w:wrap="auto" w:vAnchor="page" w:hAnchor="page" w:x="6343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5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1M011</w:t>
      </w:r>
    </w:p>
    <w:p w:rsidR="000A1F9B" w:rsidRDefault="00B27F83">
      <w:pPr>
        <w:pStyle w:val="Normal06"/>
        <w:framePr w:w="685" w:h="261" w:hRule="exact" w:wrap="auto" w:vAnchor="page" w:hAnchor="page" w:x="291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22.88</w:t>
      </w:r>
    </w:p>
    <w:p w:rsidR="000A1F9B" w:rsidRDefault="00B27F83">
      <w:pPr>
        <w:pStyle w:val="Normal06"/>
        <w:framePr w:w="685" w:h="261" w:hRule="exact" w:wrap="auto" w:vAnchor="page" w:hAnchor="page" w:x="3603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26.15</w:t>
      </w:r>
    </w:p>
    <w:p w:rsidR="000A1F9B" w:rsidRDefault="00B27F83">
      <w:pPr>
        <w:pStyle w:val="Normal06"/>
        <w:framePr w:w="685" w:h="261" w:hRule="exact" w:wrap="auto" w:vAnchor="page" w:hAnchor="page" w:x="428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30.38</w:t>
      </w:r>
    </w:p>
    <w:p w:rsidR="000A1F9B" w:rsidRDefault="00B27F83">
      <w:pPr>
        <w:pStyle w:val="Normal06"/>
        <w:framePr w:w="685" w:h="261" w:hRule="exact" w:wrap="auto" w:vAnchor="page" w:hAnchor="page" w:x="4973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31.13</w:t>
      </w:r>
    </w:p>
    <w:p w:rsidR="000A1F9B" w:rsidRDefault="00B27F83">
      <w:pPr>
        <w:pStyle w:val="Normal06"/>
        <w:framePr w:w="685" w:h="261" w:hRule="exact" w:wrap="auto" w:vAnchor="page" w:hAnchor="page" w:x="565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25.27</w:t>
      </w:r>
    </w:p>
    <w:p w:rsidR="000A1F9B" w:rsidRDefault="00B27F83">
      <w:pPr>
        <w:pStyle w:val="Normal06"/>
        <w:framePr w:w="685" w:h="261" w:hRule="exact" w:wrap="auto" w:vAnchor="page" w:hAnchor="page" w:x="6343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27.20</w:t>
      </w:r>
    </w:p>
    <w:p w:rsidR="000A1F9B" w:rsidRDefault="00B27F83">
      <w:pPr>
        <w:pStyle w:val="Normal06"/>
        <w:framePr w:w="685" w:h="261" w:hRule="exact" w:wrap="auto" w:vAnchor="page" w:hAnchor="page" w:x="702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26.90</w:t>
      </w:r>
    </w:p>
    <w:p w:rsidR="000A1F9B" w:rsidRDefault="00B27F83">
      <w:pPr>
        <w:pStyle w:val="Normal06"/>
        <w:framePr w:w="685" w:h="261" w:hRule="exact" w:wrap="auto" w:vAnchor="page" w:hAnchor="page" w:x="7713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31.30</w:t>
      </w:r>
    </w:p>
    <w:p w:rsidR="000A1F9B" w:rsidRDefault="00B27F83">
      <w:pPr>
        <w:pStyle w:val="Normal06"/>
        <w:framePr w:w="685" w:h="261" w:hRule="exact" w:wrap="auto" w:vAnchor="page" w:hAnchor="page" w:x="839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25.90</w:t>
      </w:r>
    </w:p>
    <w:p w:rsidR="000A1F9B" w:rsidRDefault="00B27F83">
      <w:pPr>
        <w:pStyle w:val="Normal06"/>
        <w:framePr w:w="960" w:h="261" w:hRule="exact" w:wrap="auto" w:vAnchor="page" w:hAnchor="page" w:x="1958" w:y="5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1M012</w:t>
      </w:r>
    </w:p>
    <w:p w:rsidR="000A1F9B" w:rsidRDefault="00B27F83">
      <w:pPr>
        <w:pStyle w:val="Normal06"/>
        <w:framePr w:w="685" w:h="261" w:hRule="exact" w:wrap="auto" w:vAnchor="page" w:hAnchor="page" w:x="291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22.88</w:t>
      </w:r>
    </w:p>
    <w:p w:rsidR="000A1F9B" w:rsidRDefault="00B27F83">
      <w:pPr>
        <w:pStyle w:val="Normal06"/>
        <w:framePr w:w="685" w:h="261" w:hRule="exact" w:wrap="auto" w:vAnchor="page" w:hAnchor="page" w:x="3603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26.15</w:t>
      </w:r>
    </w:p>
    <w:p w:rsidR="000A1F9B" w:rsidRDefault="00B27F83">
      <w:pPr>
        <w:pStyle w:val="Normal06"/>
        <w:framePr w:w="685" w:h="261" w:hRule="exact" w:wrap="auto" w:vAnchor="page" w:hAnchor="page" w:x="428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30.38</w:t>
      </w:r>
    </w:p>
    <w:p w:rsidR="000A1F9B" w:rsidRDefault="00B27F83">
      <w:pPr>
        <w:pStyle w:val="Normal06"/>
        <w:framePr w:w="685" w:h="261" w:hRule="exact" w:wrap="auto" w:vAnchor="page" w:hAnchor="page" w:x="4973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31.13</w:t>
      </w:r>
    </w:p>
    <w:p w:rsidR="000A1F9B" w:rsidRDefault="00B27F83">
      <w:pPr>
        <w:pStyle w:val="Normal06"/>
        <w:framePr w:w="685" w:h="261" w:hRule="exact" w:wrap="auto" w:vAnchor="page" w:hAnchor="page" w:x="565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6343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56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1M013</w:t>
      </w:r>
    </w:p>
    <w:p w:rsidR="000A1F9B" w:rsidRDefault="00B27F83">
      <w:pPr>
        <w:pStyle w:val="Normal06"/>
        <w:framePr w:w="685" w:h="261" w:hRule="exact" w:wrap="auto" w:vAnchor="page" w:hAnchor="page" w:x="291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24.30</w:t>
      </w:r>
    </w:p>
    <w:p w:rsidR="000A1F9B" w:rsidRDefault="00B27F83">
      <w:pPr>
        <w:pStyle w:val="Normal06"/>
        <w:framePr w:w="685" w:h="261" w:hRule="exact" w:wrap="auto" w:vAnchor="page" w:hAnchor="page" w:x="3603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28.33</w:t>
      </w:r>
    </w:p>
    <w:p w:rsidR="000A1F9B" w:rsidRDefault="00B27F83">
      <w:pPr>
        <w:pStyle w:val="Normal06"/>
        <w:framePr w:w="685" w:h="261" w:hRule="exact" w:wrap="auto" w:vAnchor="page" w:hAnchor="page" w:x="428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30.70</w:t>
      </w:r>
    </w:p>
    <w:p w:rsidR="000A1F9B" w:rsidRDefault="00B27F83">
      <w:pPr>
        <w:pStyle w:val="Normal06"/>
        <w:framePr w:w="685" w:h="261" w:hRule="exact" w:wrap="auto" w:vAnchor="page" w:hAnchor="page" w:x="4973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30.93</w:t>
      </w:r>
    </w:p>
    <w:p w:rsidR="000A1F9B" w:rsidRDefault="00B27F83">
      <w:pPr>
        <w:pStyle w:val="Normal06"/>
        <w:framePr w:w="685" w:h="261" w:hRule="exact" w:wrap="auto" w:vAnchor="page" w:hAnchor="page" w:x="565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29.13</w:t>
      </w:r>
    </w:p>
    <w:p w:rsidR="000A1F9B" w:rsidRDefault="00B27F83">
      <w:pPr>
        <w:pStyle w:val="Normal06"/>
        <w:framePr w:w="685" w:h="261" w:hRule="exact" w:wrap="auto" w:vAnchor="page" w:hAnchor="page" w:x="6343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33.37</w:t>
      </w:r>
    </w:p>
    <w:p w:rsidR="000A1F9B" w:rsidRDefault="00B27F83">
      <w:pPr>
        <w:pStyle w:val="Normal06"/>
        <w:framePr w:w="685" w:h="261" w:hRule="exact" w:wrap="auto" w:vAnchor="page" w:hAnchor="page" w:x="702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33.87</w:t>
      </w:r>
    </w:p>
    <w:p w:rsidR="000A1F9B" w:rsidRDefault="00B27F83">
      <w:pPr>
        <w:pStyle w:val="Normal06"/>
        <w:framePr w:w="685" w:h="261" w:hRule="exact" w:wrap="auto" w:vAnchor="page" w:hAnchor="page" w:x="7713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32.07</w:t>
      </w:r>
    </w:p>
    <w:p w:rsidR="000A1F9B" w:rsidRDefault="00B27F83">
      <w:pPr>
        <w:pStyle w:val="Normal06"/>
        <w:framePr w:w="685" w:h="261" w:hRule="exact" w:wrap="auto" w:vAnchor="page" w:hAnchor="page" w:x="839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31.10</w:t>
      </w:r>
    </w:p>
    <w:p w:rsidR="000A1F9B" w:rsidRDefault="00B27F83">
      <w:pPr>
        <w:pStyle w:val="Normal06"/>
        <w:framePr w:w="960" w:h="261" w:hRule="exact" w:wrap="auto" w:vAnchor="page" w:hAnchor="page" w:x="1958" w:y="59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1M014</w:t>
      </w:r>
    </w:p>
    <w:p w:rsidR="000A1F9B" w:rsidRDefault="00B27F83">
      <w:pPr>
        <w:pStyle w:val="Normal06"/>
        <w:framePr w:w="685" w:h="261" w:hRule="exact" w:wrap="auto" w:vAnchor="page" w:hAnchor="page" w:x="291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24.30</w:t>
      </w:r>
    </w:p>
    <w:p w:rsidR="000A1F9B" w:rsidRDefault="00B27F83">
      <w:pPr>
        <w:pStyle w:val="Normal06"/>
        <w:framePr w:w="685" w:h="261" w:hRule="exact" w:wrap="auto" w:vAnchor="page" w:hAnchor="page" w:x="3603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28.33</w:t>
      </w:r>
    </w:p>
    <w:p w:rsidR="000A1F9B" w:rsidRDefault="00B27F83">
      <w:pPr>
        <w:pStyle w:val="Normal06"/>
        <w:framePr w:w="685" w:h="261" w:hRule="exact" w:wrap="auto" w:vAnchor="page" w:hAnchor="page" w:x="428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30.70</w:t>
      </w:r>
    </w:p>
    <w:p w:rsidR="000A1F9B" w:rsidRDefault="00B27F83">
      <w:pPr>
        <w:pStyle w:val="Normal06"/>
        <w:framePr w:w="685" w:h="261" w:hRule="exact" w:wrap="auto" w:vAnchor="page" w:hAnchor="page" w:x="4973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30.93</w:t>
      </w:r>
    </w:p>
    <w:p w:rsidR="000A1F9B" w:rsidRDefault="00B27F83">
      <w:pPr>
        <w:pStyle w:val="Normal06"/>
        <w:framePr w:w="685" w:h="261" w:hRule="exact" w:wrap="auto" w:vAnchor="page" w:hAnchor="page" w:x="565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29.13</w:t>
      </w:r>
    </w:p>
    <w:p w:rsidR="000A1F9B" w:rsidRDefault="00B27F83">
      <w:pPr>
        <w:pStyle w:val="Normal06"/>
        <w:framePr w:w="685" w:h="261" w:hRule="exact" w:wrap="auto" w:vAnchor="page" w:hAnchor="page" w:x="6343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33.37</w:t>
      </w:r>
    </w:p>
    <w:p w:rsidR="000A1F9B" w:rsidRDefault="00B27F83">
      <w:pPr>
        <w:pStyle w:val="Normal06"/>
        <w:framePr w:w="685" w:h="261" w:hRule="exact" w:wrap="auto" w:vAnchor="page" w:hAnchor="page" w:x="702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33.87</w:t>
      </w:r>
    </w:p>
    <w:p w:rsidR="000A1F9B" w:rsidRDefault="00B27F83">
      <w:pPr>
        <w:pStyle w:val="Normal06"/>
        <w:framePr w:w="685" w:h="261" w:hRule="exact" w:wrap="auto" w:vAnchor="page" w:hAnchor="page" w:x="7713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32.07</w:t>
      </w:r>
    </w:p>
    <w:p w:rsidR="000A1F9B" w:rsidRDefault="00B27F83">
      <w:pPr>
        <w:pStyle w:val="Normal06"/>
        <w:framePr w:w="685" w:h="261" w:hRule="exact" w:wrap="auto" w:vAnchor="page" w:hAnchor="page" w:x="839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31.10</w:t>
      </w:r>
    </w:p>
    <w:p w:rsidR="000A1F9B" w:rsidRDefault="00B27F83">
      <w:pPr>
        <w:pStyle w:val="Normal06"/>
        <w:framePr w:w="960" w:h="261" w:hRule="exact" w:wrap="auto" w:vAnchor="page" w:hAnchor="page" w:x="1958" w:y="617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1M015</w:t>
      </w:r>
    </w:p>
    <w:p w:rsidR="000A1F9B" w:rsidRDefault="00B27F83">
      <w:pPr>
        <w:pStyle w:val="Normal06"/>
        <w:framePr w:w="685" w:h="261" w:hRule="exact" w:wrap="auto" w:vAnchor="page" w:hAnchor="page" w:x="291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24.30</w:t>
      </w:r>
    </w:p>
    <w:p w:rsidR="000A1F9B" w:rsidRDefault="00B27F83">
      <w:pPr>
        <w:pStyle w:val="Normal06"/>
        <w:framePr w:w="685" w:h="261" w:hRule="exact" w:wrap="auto" w:vAnchor="page" w:hAnchor="page" w:x="3603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28.33</w:t>
      </w:r>
    </w:p>
    <w:p w:rsidR="000A1F9B" w:rsidRDefault="00B27F83">
      <w:pPr>
        <w:pStyle w:val="Normal06"/>
        <w:framePr w:w="685" w:h="261" w:hRule="exact" w:wrap="auto" w:vAnchor="page" w:hAnchor="page" w:x="428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30.70</w:t>
      </w:r>
    </w:p>
    <w:p w:rsidR="000A1F9B" w:rsidRDefault="00B27F83">
      <w:pPr>
        <w:pStyle w:val="Normal06"/>
        <w:framePr w:w="685" w:h="261" w:hRule="exact" w:wrap="auto" w:vAnchor="page" w:hAnchor="page" w:x="4973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30.93</w:t>
      </w:r>
    </w:p>
    <w:p w:rsidR="000A1F9B" w:rsidRDefault="00B27F83">
      <w:pPr>
        <w:pStyle w:val="Normal06"/>
        <w:framePr w:w="685" w:h="261" w:hRule="exact" w:wrap="auto" w:vAnchor="page" w:hAnchor="page" w:x="565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29.13</w:t>
      </w:r>
    </w:p>
    <w:p w:rsidR="000A1F9B" w:rsidRDefault="00B27F83">
      <w:pPr>
        <w:pStyle w:val="Normal06"/>
        <w:framePr w:w="685" w:h="261" w:hRule="exact" w:wrap="auto" w:vAnchor="page" w:hAnchor="page" w:x="6343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33.37</w:t>
      </w:r>
    </w:p>
    <w:p w:rsidR="000A1F9B" w:rsidRDefault="00B27F83">
      <w:pPr>
        <w:pStyle w:val="Normal06"/>
        <w:framePr w:w="685" w:h="261" w:hRule="exact" w:wrap="auto" w:vAnchor="page" w:hAnchor="page" w:x="702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33.87</w:t>
      </w:r>
    </w:p>
    <w:p w:rsidR="000A1F9B" w:rsidRDefault="00B27F83">
      <w:pPr>
        <w:pStyle w:val="Normal06"/>
        <w:framePr w:w="685" w:h="261" w:hRule="exact" w:wrap="auto" w:vAnchor="page" w:hAnchor="page" w:x="7713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32.07</w:t>
      </w:r>
    </w:p>
    <w:p w:rsidR="000A1F9B" w:rsidRDefault="00B27F83">
      <w:pPr>
        <w:pStyle w:val="Normal06"/>
        <w:framePr w:w="685" w:h="261" w:hRule="exact" w:wrap="auto" w:vAnchor="page" w:hAnchor="page" w:x="839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31.10</w:t>
      </w:r>
    </w:p>
    <w:p w:rsidR="000A1F9B" w:rsidRDefault="00B27F83">
      <w:pPr>
        <w:pStyle w:val="Normal06"/>
        <w:framePr w:w="960" w:h="261" w:hRule="exact" w:wrap="auto" w:vAnchor="page" w:hAnchor="page" w:x="1958" w:y="64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2M001</w:t>
      </w:r>
    </w:p>
    <w:p w:rsidR="000A1F9B" w:rsidRDefault="00B27F83">
      <w:pPr>
        <w:pStyle w:val="Normal06"/>
        <w:framePr w:w="685" w:h="261" w:hRule="exact" w:wrap="auto" w:vAnchor="page" w:hAnchor="page" w:x="291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23.33</w:t>
      </w:r>
    </w:p>
    <w:p w:rsidR="000A1F9B" w:rsidRDefault="00B27F83">
      <w:pPr>
        <w:pStyle w:val="Normal06"/>
        <w:framePr w:w="685" w:h="261" w:hRule="exact" w:wrap="auto" w:vAnchor="page" w:hAnchor="page" w:x="3603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28.35</w:t>
      </w:r>
    </w:p>
    <w:p w:rsidR="000A1F9B" w:rsidRDefault="00B27F83">
      <w:pPr>
        <w:pStyle w:val="Normal06"/>
        <w:framePr w:w="685" w:h="261" w:hRule="exact" w:wrap="auto" w:vAnchor="page" w:hAnchor="page" w:x="428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30.20</w:t>
      </w:r>
    </w:p>
    <w:p w:rsidR="000A1F9B" w:rsidRDefault="00B27F83">
      <w:pPr>
        <w:pStyle w:val="Normal06"/>
        <w:framePr w:w="685" w:h="261" w:hRule="exact" w:wrap="auto" w:vAnchor="page" w:hAnchor="page" w:x="4973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27.98</w:t>
      </w:r>
    </w:p>
    <w:p w:rsidR="000A1F9B" w:rsidRDefault="00B27F83">
      <w:pPr>
        <w:pStyle w:val="Normal06"/>
        <w:framePr w:w="685" w:h="261" w:hRule="exact" w:wrap="auto" w:vAnchor="page" w:hAnchor="page" w:x="565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25.98</w:t>
      </w:r>
    </w:p>
    <w:p w:rsidR="000A1F9B" w:rsidRDefault="00B27F83">
      <w:pPr>
        <w:pStyle w:val="Normal06"/>
        <w:framePr w:w="685" w:h="261" w:hRule="exact" w:wrap="auto" w:vAnchor="page" w:hAnchor="page" w:x="6343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66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2M002</w:t>
      </w:r>
    </w:p>
    <w:p w:rsidR="000A1F9B" w:rsidRDefault="00B27F83">
      <w:pPr>
        <w:pStyle w:val="Normal06"/>
        <w:framePr w:w="685" w:h="261" w:hRule="exact" w:wrap="auto" w:vAnchor="page" w:hAnchor="page" w:x="291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23.33</w:t>
      </w:r>
    </w:p>
    <w:p w:rsidR="000A1F9B" w:rsidRDefault="00B27F83">
      <w:pPr>
        <w:pStyle w:val="Normal06"/>
        <w:framePr w:w="685" w:h="261" w:hRule="exact" w:wrap="auto" w:vAnchor="page" w:hAnchor="page" w:x="3603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28.35</w:t>
      </w:r>
    </w:p>
    <w:p w:rsidR="000A1F9B" w:rsidRDefault="00B27F83">
      <w:pPr>
        <w:pStyle w:val="Normal06"/>
        <w:framePr w:w="685" w:h="261" w:hRule="exact" w:wrap="auto" w:vAnchor="page" w:hAnchor="page" w:x="428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30.20</w:t>
      </w:r>
    </w:p>
    <w:p w:rsidR="000A1F9B" w:rsidRDefault="00B27F83">
      <w:pPr>
        <w:pStyle w:val="Normal06"/>
        <w:framePr w:w="685" w:h="261" w:hRule="exact" w:wrap="auto" w:vAnchor="page" w:hAnchor="page" w:x="4973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27.98</w:t>
      </w:r>
    </w:p>
    <w:p w:rsidR="000A1F9B" w:rsidRDefault="00B27F83">
      <w:pPr>
        <w:pStyle w:val="Normal06"/>
        <w:framePr w:w="685" w:h="261" w:hRule="exact" w:wrap="auto" w:vAnchor="page" w:hAnchor="page" w:x="565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25.98</w:t>
      </w:r>
    </w:p>
    <w:p w:rsidR="000A1F9B" w:rsidRDefault="00B27F83">
      <w:pPr>
        <w:pStyle w:val="Normal06"/>
        <w:framePr w:w="685" w:h="261" w:hRule="exact" w:wrap="auto" w:vAnchor="page" w:hAnchor="page" w:x="6343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69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2M003</w:t>
      </w:r>
    </w:p>
    <w:p w:rsidR="000A1F9B" w:rsidRDefault="00B27F83">
      <w:pPr>
        <w:pStyle w:val="Normal06"/>
        <w:framePr w:w="685" w:h="261" w:hRule="exact" w:wrap="auto" w:vAnchor="page" w:hAnchor="page" w:x="291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23.33</w:t>
      </w:r>
    </w:p>
    <w:p w:rsidR="000A1F9B" w:rsidRDefault="00B27F83">
      <w:pPr>
        <w:pStyle w:val="Normal06"/>
        <w:framePr w:w="685" w:h="261" w:hRule="exact" w:wrap="auto" w:vAnchor="page" w:hAnchor="page" w:x="3603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28.35</w:t>
      </w:r>
    </w:p>
    <w:p w:rsidR="000A1F9B" w:rsidRDefault="00B27F83">
      <w:pPr>
        <w:pStyle w:val="Normal06"/>
        <w:framePr w:w="685" w:h="261" w:hRule="exact" w:wrap="auto" w:vAnchor="page" w:hAnchor="page" w:x="428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30.20</w:t>
      </w:r>
    </w:p>
    <w:p w:rsidR="000A1F9B" w:rsidRDefault="00B27F83">
      <w:pPr>
        <w:pStyle w:val="Normal06"/>
        <w:framePr w:w="685" w:h="261" w:hRule="exact" w:wrap="auto" w:vAnchor="page" w:hAnchor="page" w:x="4973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27.98</w:t>
      </w:r>
    </w:p>
    <w:p w:rsidR="000A1F9B" w:rsidRDefault="00B27F83">
      <w:pPr>
        <w:pStyle w:val="Normal06"/>
        <w:framePr w:w="685" w:h="261" w:hRule="exact" w:wrap="auto" w:vAnchor="page" w:hAnchor="page" w:x="565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25.98</w:t>
      </w:r>
    </w:p>
    <w:p w:rsidR="000A1F9B" w:rsidRDefault="00B27F83">
      <w:pPr>
        <w:pStyle w:val="Normal06"/>
        <w:framePr w:w="685" w:h="261" w:hRule="exact" w:wrap="auto" w:vAnchor="page" w:hAnchor="page" w:x="6343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717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2M004</w:t>
      </w:r>
    </w:p>
    <w:p w:rsidR="000A1F9B" w:rsidRDefault="00B27F83">
      <w:pPr>
        <w:pStyle w:val="Normal06"/>
        <w:framePr w:w="685" w:h="261" w:hRule="exact" w:wrap="auto" w:vAnchor="page" w:hAnchor="page" w:x="291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23.33</w:t>
      </w:r>
    </w:p>
    <w:p w:rsidR="000A1F9B" w:rsidRDefault="00B27F83">
      <w:pPr>
        <w:pStyle w:val="Normal06"/>
        <w:framePr w:w="685" w:h="261" w:hRule="exact" w:wrap="auto" w:vAnchor="page" w:hAnchor="page" w:x="3603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28.35</w:t>
      </w:r>
    </w:p>
    <w:p w:rsidR="000A1F9B" w:rsidRDefault="00B27F83">
      <w:pPr>
        <w:pStyle w:val="Normal06"/>
        <w:framePr w:w="685" w:h="261" w:hRule="exact" w:wrap="auto" w:vAnchor="page" w:hAnchor="page" w:x="428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30.20</w:t>
      </w:r>
    </w:p>
    <w:p w:rsidR="000A1F9B" w:rsidRDefault="00B27F83">
      <w:pPr>
        <w:pStyle w:val="Normal06"/>
        <w:framePr w:w="685" w:h="261" w:hRule="exact" w:wrap="auto" w:vAnchor="page" w:hAnchor="page" w:x="4973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27.98</w:t>
      </w:r>
    </w:p>
    <w:p w:rsidR="000A1F9B" w:rsidRDefault="00B27F83">
      <w:pPr>
        <w:pStyle w:val="Normal06"/>
        <w:framePr w:w="685" w:h="261" w:hRule="exact" w:wrap="auto" w:vAnchor="page" w:hAnchor="page" w:x="565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25.98</w:t>
      </w:r>
    </w:p>
    <w:p w:rsidR="000A1F9B" w:rsidRDefault="00B27F83">
      <w:pPr>
        <w:pStyle w:val="Normal06"/>
        <w:framePr w:w="685" w:h="261" w:hRule="exact" w:wrap="auto" w:vAnchor="page" w:hAnchor="page" w:x="6343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74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2M005</w:t>
      </w:r>
    </w:p>
    <w:p w:rsidR="000A1F9B" w:rsidRDefault="00B27F83">
      <w:pPr>
        <w:pStyle w:val="Normal06"/>
        <w:framePr w:w="685" w:h="261" w:hRule="exact" w:wrap="auto" w:vAnchor="page" w:hAnchor="page" w:x="291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20.38</w:t>
      </w:r>
    </w:p>
    <w:p w:rsidR="000A1F9B" w:rsidRDefault="00B27F83">
      <w:pPr>
        <w:pStyle w:val="Normal06"/>
        <w:framePr w:w="685" w:h="261" w:hRule="exact" w:wrap="auto" w:vAnchor="page" w:hAnchor="page" w:x="3603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25.13</w:t>
      </w:r>
    </w:p>
    <w:p w:rsidR="000A1F9B" w:rsidRDefault="00B27F83">
      <w:pPr>
        <w:pStyle w:val="Normal06"/>
        <w:framePr w:w="685" w:h="261" w:hRule="exact" w:wrap="auto" w:vAnchor="page" w:hAnchor="page" w:x="428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27.90</w:t>
      </w:r>
    </w:p>
    <w:p w:rsidR="000A1F9B" w:rsidRDefault="00B27F83">
      <w:pPr>
        <w:pStyle w:val="Normal06"/>
        <w:framePr w:w="685" w:h="261" w:hRule="exact" w:wrap="auto" w:vAnchor="page" w:hAnchor="page" w:x="4973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26.55</w:t>
      </w:r>
    </w:p>
    <w:p w:rsidR="000A1F9B" w:rsidRDefault="00B27F83">
      <w:pPr>
        <w:pStyle w:val="Normal06"/>
        <w:framePr w:w="685" w:h="261" w:hRule="exact" w:wrap="auto" w:vAnchor="page" w:hAnchor="page" w:x="565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24.93</w:t>
      </w:r>
    </w:p>
    <w:p w:rsidR="000A1F9B" w:rsidRDefault="00B27F83">
      <w:pPr>
        <w:pStyle w:val="Normal06"/>
        <w:framePr w:w="685" w:h="261" w:hRule="exact" w:wrap="auto" w:vAnchor="page" w:hAnchor="page" w:x="6343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76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2M006</w:t>
      </w:r>
    </w:p>
    <w:p w:rsidR="000A1F9B" w:rsidRDefault="00B27F83">
      <w:pPr>
        <w:pStyle w:val="Normal06"/>
        <w:framePr w:w="685" w:h="261" w:hRule="exact" w:wrap="auto" w:vAnchor="page" w:hAnchor="page" w:x="2918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20.38</w:t>
      </w:r>
    </w:p>
    <w:p w:rsidR="000A1F9B" w:rsidRDefault="00B27F83">
      <w:pPr>
        <w:pStyle w:val="Normal06"/>
        <w:framePr w:w="685" w:h="261" w:hRule="exact" w:wrap="auto" w:vAnchor="page" w:hAnchor="page" w:x="3603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25.13</w:t>
      </w:r>
    </w:p>
    <w:p w:rsidR="000A1F9B" w:rsidRDefault="00B27F83">
      <w:pPr>
        <w:pStyle w:val="Normal06"/>
        <w:framePr w:w="685" w:h="261" w:hRule="exact" w:wrap="auto" w:vAnchor="page" w:hAnchor="page" w:x="4288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27.90</w:t>
      </w:r>
    </w:p>
    <w:p w:rsidR="000A1F9B" w:rsidRDefault="00B27F83">
      <w:pPr>
        <w:pStyle w:val="Normal06"/>
        <w:framePr w:w="685" w:h="261" w:hRule="exact" w:wrap="auto" w:vAnchor="page" w:hAnchor="page" w:x="4973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26.55</w:t>
      </w:r>
    </w:p>
    <w:p w:rsidR="000A1F9B" w:rsidRDefault="00B27F83">
      <w:pPr>
        <w:pStyle w:val="Normal06"/>
        <w:framePr w:w="685" w:h="261" w:hRule="exact" w:wrap="auto" w:vAnchor="page" w:hAnchor="page" w:x="5658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24.93</w:t>
      </w:r>
    </w:p>
    <w:p w:rsidR="000A1F9B" w:rsidRDefault="00B27F83">
      <w:pPr>
        <w:pStyle w:val="Normal06"/>
        <w:framePr w:w="685" w:h="261" w:hRule="exact" w:wrap="auto" w:vAnchor="page" w:hAnchor="page" w:x="6343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768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79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2M007</w:t>
      </w:r>
    </w:p>
    <w:p w:rsidR="000A1F9B" w:rsidRDefault="00B27F83">
      <w:pPr>
        <w:pStyle w:val="Normal06"/>
        <w:framePr w:w="685" w:h="261" w:hRule="exact" w:wrap="auto" w:vAnchor="page" w:hAnchor="page" w:x="2918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20.38</w:t>
      </w:r>
    </w:p>
    <w:p w:rsidR="000A1F9B" w:rsidRDefault="00B27F83">
      <w:pPr>
        <w:pStyle w:val="Normal06"/>
        <w:framePr w:w="685" w:h="261" w:hRule="exact" w:wrap="auto" w:vAnchor="page" w:hAnchor="page" w:x="3603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25.13</w:t>
      </w:r>
    </w:p>
    <w:p w:rsidR="000A1F9B" w:rsidRDefault="00B27F83">
      <w:pPr>
        <w:pStyle w:val="Normal06"/>
        <w:framePr w:w="685" w:h="261" w:hRule="exact" w:wrap="auto" w:vAnchor="page" w:hAnchor="page" w:x="4288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27.90</w:t>
      </w:r>
    </w:p>
    <w:p w:rsidR="000A1F9B" w:rsidRDefault="00B27F83">
      <w:pPr>
        <w:pStyle w:val="Normal06"/>
        <w:framePr w:w="685" w:h="261" w:hRule="exact" w:wrap="auto" w:vAnchor="page" w:hAnchor="page" w:x="4973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26.55</w:t>
      </w:r>
    </w:p>
    <w:p w:rsidR="000A1F9B" w:rsidRDefault="00B27F83">
      <w:pPr>
        <w:pStyle w:val="Normal06"/>
        <w:framePr w:w="685" w:h="261" w:hRule="exact" w:wrap="auto" w:vAnchor="page" w:hAnchor="page" w:x="5658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24.93</w:t>
      </w:r>
    </w:p>
    <w:p w:rsidR="000A1F9B" w:rsidRDefault="00B27F83">
      <w:pPr>
        <w:pStyle w:val="Normal06"/>
        <w:framePr w:w="685" w:h="261" w:hRule="exact" w:wrap="auto" w:vAnchor="page" w:hAnchor="page" w:x="6343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79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81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2M008</w:t>
      </w:r>
    </w:p>
    <w:p w:rsidR="000A1F9B" w:rsidRDefault="00B27F83">
      <w:pPr>
        <w:pStyle w:val="Normal06"/>
        <w:framePr w:w="685" w:h="261" w:hRule="exact" w:wrap="auto" w:vAnchor="page" w:hAnchor="page" w:x="2918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20.38</w:t>
      </w:r>
    </w:p>
    <w:p w:rsidR="000A1F9B" w:rsidRDefault="00B27F83">
      <w:pPr>
        <w:pStyle w:val="Normal06"/>
        <w:framePr w:w="685" w:h="261" w:hRule="exact" w:wrap="auto" w:vAnchor="page" w:hAnchor="page" w:x="3603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25.13</w:t>
      </w:r>
    </w:p>
    <w:p w:rsidR="000A1F9B" w:rsidRDefault="00B27F83">
      <w:pPr>
        <w:pStyle w:val="Normal06"/>
        <w:framePr w:w="685" w:h="261" w:hRule="exact" w:wrap="auto" w:vAnchor="page" w:hAnchor="page" w:x="4288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27.90</w:t>
      </w:r>
    </w:p>
    <w:p w:rsidR="000A1F9B" w:rsidRDefault="00B27F83">
      <w:pPr>
        <w:pStyle w:val="Normal06"/>
        <w:framePr w:w="685" w:h="261" w:hRule="exact" w:wrap="auto" w:vAnchor="page" w:hAnchor="page" w:x="4973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26.55</w:t>
      </w:r>
    </w:p>
    <w:p w:rsidR="000A1F9B" w:rsidRDefault="00B27F83">
      <w:pPr>
        <w:pStyle w:val="Normal06"/>
        <w:framePr w:w="685" w:h="261" w:hRule="exact" w:wrap="auto" w:vAnchor="page" w:hAnchor="page" w:x="5658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24.93</w:t>
      </w:r>
    </w:p>
    <w:p w:rsidR="000A1F9B" w:rsidRDefault="00B27F83">
      <w:pPr>
        <w:pStyle w:val="Normal06"/>
        <w:framePr w:w="685" w:h="261" w:hRule="exact" w:wrap="auto" w:vAnchor="page" w:hAnchor="page" w:x="6343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81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843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2M009</w:t>
      </w:r>
    </w:p>
    <w:p w:rsidR="000A1F9B" w:rsidRDefault="00B27F83">
      <w:pPr>
        <w:pStyle w:val="Normal06"/>
        <w:framePr w:w="685" w:h="261" w:hRule="exact" w:wrap="auto" w:vAnchor="page" w:hAnchor="page" w:x="2918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24.48</w:t>
      </w:r>
    </w:p>
    <w:p w:rsidR="000A1F9B" w:rsidRDefault="00B27F83">
      <w:pPr>
        <w:pStyle w:val="Normal06"/>
        <w:framePr w:w="685" w:h="261" w:hRule="exact" w:wrap="auto" w:vAnchor="page" w:hAnchor="page" w:x="3603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27.43</w:t>
      </w:r>
    </w:p>
    <w:p w:rsidR="000A1F9B" w:rsidRDefault="00B27F83">
      <w:pPr>
        <w:pStyle w:val="Normal06"/>
        <w:framePr w:w="685" w:h="261" w:hRule="exact" w:wrap="auto" w:vAnchor="page" w:hAnchor="page" w:x="4288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31.30</w:t>
      </w:r>
    </w:p>
    <w:p w:rsidR="000A1F9B" w:rsidRDefault="00B27F83">
      <w:pPr>
        <w:pStyle w:val="Normal06"/>
        <w:framePr w:w="685" w:h="261" w:hRule="exact" w:wrap="auto" w:vAnchor="page" w:hAnchor="page" w:x="4973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29.00</w:t>
      </w:r>
    </w:p>
    <w:p w:rsidR="000A1F9B" w:rsidRDefault="00B27F83">
      <w:pPr>
        <w:pStyle w:val="Normal06"/>
        <w:framePr w:w="685" w:h="261" w:hRule="exact" w:wrap="auto" w:vAnchor="page" w:hAnchor="page" w:x="5658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28.78</w:t>
      </w:r>
    </w:p>
    <w:p w:rsidR="000A1F9B" w:rsidRDefault="00B27F83">
      <w:pPr>
        <w:pStyle w:val="Normal06"/>
        <w:framePr w:w="685" w:h="261" w:hRule="exact" w:wrap="auto" w:vAnchor="page" w:hAnchor="page" w:x="6343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843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86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2M010</w:t>
      </w:r>
    </w:p>
    <w:p w:rsidR="000A1F9B" w:rsidRDefault="00B27F83">
      <w:pPr>
        <w:pStyle w:val="Normal06"/>
        <w:framePr w:w="685" w:h="261" w:hRule="exact" w:wrap="auto" w:vAnchor="page" w:hAnchor="page" w:x="2918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24.48</w:t>
      </w:r>
    </w:p>
    <w:p w:rsidR="000A1F9B" w:rsidRDefault="00B27F83">
      <w:pPr>
        <w:pStyle w:val="Normal06"/>
        <w:framePr w:w="685" w:h="261" w:hRule="exact" w:wrap="auto" w:vAnchor="page" w:hAnchor="page" w:x="3603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27.43</w:t>
      </w:r>
    </w:p>
    <w:p w:rsidR="000A1F9B" w:rsidRDefault="00B27F83">
      <w:pPr>
        <w:pStyle w:val="Normal06"/>
        <w:framePr w:w="685" w:h="261" w:hRule="exact" w:wrap="auto" w:vAnchor="page" w:hAnchor="page" w:x="4288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31.30</w:t>
      </w:r>
    </w:p>
    <w:p w:rsidR="000A1F9B" w:rsidRDefault="00B27F83">
      <w:pPr>
        <w:pStyle w:val="Normal06"/>
        <w:framePr w:w="685" w:h="261" w:hRule="exact" w:wrap="auto" w:vAnchor="page" w:hAnchor="page" w:x="4973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29.00</w:t>
      </w:r>
    </w:p>
    <w:p w:rsidR="000A1F9B" w:rsidRDefault="00B27F83">
      <w:pPr>
        <w:pStyle w:val="Normal06"/>
        <w:framePr w:w="685" w:h="261" w:hRule="exact" w:wrap="auto" w:vAnchor="page" w:hAnchor="page" w:x="5658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28.78</w:t>
      </w:r>
    </w:p>
    <w:p w:rsidR="000A1F9B" w:rsidRDefault="00B27F83">
      <w:pPr>
        <w:pStyle w:val="Normal06"/>
        <w:framePr w:w="685" w:h="261" w:hRule="exact" w:wrap="auto" w:vAnchor="page" w:hAnchor="page" w:x="6343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86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89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2M011</w:t>
      </w:r>
    </w:p>
    <w:p w:rsidR="000A1F9B" w:rsidRDefault="00B27F83">
      <w:pPr>
        <w:pStyle w:val="Normal06"/>
        <w:framePr w:w="685" w:h="261" w:hRule="exact" w:wrap="auto" w:vAnchor="page" w:hAnchor="page" w:x="2918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24.48</w:t>
      </w:r>
    </w:p>
    <w:p w:rsidR="000A1F9B" w:rsidRDefault="00B27F83">
      <w:pPr>
        <w:pStyle w:val="Normal06"/>
        <w:framePr w:w="685" w:h="261" w:hRule="exact" w:wrap="auto" w:vAnchor="page" w:hAnchor="page" w:x="3603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27.43</w:t>
      </w:r>
    </w:p>
    <w:p w:rsidR="000A1F9B" w:rsidRDefault="00B27F83">
      <w:pPr>
        <w:pStyle w:val="Normal06"/>
        <w:framePr w:w="685" w:h="261" w:hRule="exact" w:wrap="auto" w:vAnchor="page" w:hAnchor="page" w:x="4288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31.30</w:t>
      </w:r>
    </w:p>
    <w:p w:rsidR="000A1F9B" w:rsidRDefault="00B27F83">
      <w:pPr>
        <w:pStyle w:val="Normal06"/>
        <w:framePr w:w="685" w:h="261" w:hRule="exact" w:wrap="auto" w:vAnchor="page" w:hAnchor="page" w:x="4973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29.00</w:t>
      </w:r>
    </w:p>
    <w:p w:rsidR="000A1F9B" w:rsidRDefault="00B27F83">
      <w:pPr>
        <w:pStyle w:val="Normal06"/>
        <w:framePr w:w="685" w:h="261" w:hRule="exact" w:wrap="auto" w:vAnchor="page" w:hAnchor="page" w:x="5658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28.78</w:t>
      </w:r>
    </w:p>
    <w:p w:rsidR="000A1F9B" w:rsidRDefault="00B27F83">
      <w:pPr>
        <w:pStyle w:val="Normal06"/>
        <w:framePr w:w="685" w:h="261" w:hRule="exact" w:wrap="auto" w:vAnchor="page" w:hAnchor="page" w:x="6343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28.55</w:t>
      </w:r>
    </w:p>
    <w:p w:rsidR="000A1F9B" w:rsidRDefault="00B27F83">
      <w:pPr>
        <w:pStyle w:val="Normal06"/>
        <w:framePr w:w="685" w:h="261" w:hRule="exact" w:wrap="auto" w:vAnchor="page" w:hAnchor="page" w:x="7028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28.20</w:t>
      </w:r>
    </w:p>
    <w:p w:rsidR="000A1F9B" w:rsidRDefault="00B27F83">
      <w:pPr>
        <w:pStyle w:val="Normal06"/>
        <w:framePr w:w="685" w:h="261" w:hRule="exact" w:wrap="auto" w:vAnchor="page" w:hAnchor="page" w:x="7713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31.25</w:t>
      </w:r>
    </w:p>
    <w:p w:rsidR="000A1F9B" w:rsidRDefault="00B27F83">
      <w:pPr>
        <w:pStyle w:val="Normal06"/>
        <w:framePr w:w="685" w:h="261" w:hRule="exact" w:wrap="auto" w:vAnchor="page" w:hAnchor="page" w:x="8398" w:y="89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29.30</w:t>
      </w:r>
    </w:p>
    <w:p w:rsidR="000A1F9B" w:rsidRDefault="00B27F83">
      <w:pPr>
        <w:pStyle w:val="Normal06"/>
        <w:framePr w:w="960" w:h="261" w:hRule="exact" w:wrap="auto" w:vAnchor="page" w:hAnchor="page" w:x="1958" w:y="918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2M012</w:t>
      </w:r>
    </w:p>
    <w:p w:rsidR="000A1F9B" w:rsidRDefault="00B27F83">
      <w:pPr>
        <w:pStyle w:val="Normal06"/>
        <w:framePr w:w="685" w:h="261" w:hRule="exact" w:wrap="auto" w:vAnchor="page" w:hAnchor="page" w:x="2918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24.48</w:t>
      </w:r>
    </w:p>
    <w:p w:rsidR="000A1F9B" w:rsidRDefault="00B27F83">
      <w:pPr>
        <w:pStyle w:val="Normal06"/>
        <w:framePr w:w="685" w:h="261" w:hRule="exact" w:wrap="auto" w:vAnchor="page" w:hAnchor="page" w:x="3603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27.43</w:t>
      </w:r>
    </w:p>
    <w:p w:rsidR="000A1F9B" w:rsidRDefault="00B27F83">
      <w:pPr>
        <w:pStyle w:val="Normal06"/>
        <w:framePr w:w="685" w:h="261" w:hRule="exact" w:wrap="auto" w:vAnchor="page" w:hAnchor="page" w:x="4288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31.30</w:t>
      </w:r>
    </w:p>
    <w:p w:rsidR="000A1F9B" w:rsidRDefault="00B27F83">
      <w:pPr>
        <w:pStyle w:val="Normal06"/>
        <w:framePr w:w="685" w:h="261" w:hRule="exact" w:wrap="auto" w:vAnchor="page" w:hAnchor="page" w:x="4973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29.00</w:t>
      </w:r>
    </w:p>
    <w:p w:rsidR="000A1F9B" w:rsidRDefault="00B27F83">
      <w:pPr>
        <w:pStyle w:val="Normal06"/>
        <w:framePr w:w="685" w:h="261" w:hRule="exact" w:wrap="auto" w:vAnchor="page" w:hAnchor="page" w:x="5658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28.78</w:t>
      </w:r>
    </w:p>
    <w:p w:rsidR="000A1F9B" w:rsidRDefault="00B27F83">
      <w:pPr>
        <w:pStyle w:val="Normal06"/>
        <w:framePr w:w="685" w:h="261" w:hRule="exact" w:wrap="auto" w:vAnchor="page" w:hAnchor="page" w:x="6343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28.55</w:t>
      </w:r>
    </w:p>
    <w:p w:rsidR="000A1F9B" w:rsidRDefault="00B27F83">
      <w:pPr>
        <w:pStyle w:val="Normal06"/>
        <w:framePr w:w="685" w:h="261" w:hRule="exact" w:wrap="auto" w:vAnchor="page" w:hAnchor="page" w:x="7028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28.20</w:t>
      </w:r>
    </w:p>
    <w:p w:rsidR="000A1F9B" w:rsidRDefault="00B27F83">
      <w:pPr>
        <w:pStyle w:val="Normal06"/>
        <w:framePr w:w="685" w:h="261" w:hRule="exact" w:wrap="auto" w:vAnchor="page" w:hAnchor="page" w:x="7713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31.25</w:t>
      </w:r>
    </w:p>
    <w:p w:rsidR="000A1F9B" w:rsidRDefault="00B27F83">
      <w:pPr>
        <w:pStyle w:val="Normal06"/>
        <w:framePr w:w="685" w:h="261" w:hRule="exact" w:wrap="auto" w:vAnchor="page" w:hAnchor="page" w:x="8398" w:y="91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29.30</w:t>
      </w:r>
    </w:p>
    <w:p w:rsidR="000A1F9B" w:rsidRDefault="00B27F83">
      <w:pPr>
        <w:pStyle w:val="Normal06"/>
        <w:framePr w:w="960" w:h="261" w:hRule="exact" w:wrap="auto" w:vAnchor="page" w:hAnchor="page" w:x="1958" w:y="94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2M013</w:t>
      </w:r>
    </w:p>
    <w:p w:rsidR="000A1F9B" w:rsidRDefault="00B27F83">
      <w:pPr>
        <w:pStyle w:val="Normal06"/>
        <w:framePr w:w="685" w:h="261" w:hRule="exact" w:wrap="auto" w:vAnchor="page" w:hAnchor="page" w:x="2918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21.57</w:t>
      </w:r>
    </w:p>
    <w:p w:rsidR="000A1F9B" w:rsidRDefault="00B27F83">
      <w:pPr>
        <w:pStyle w:val="Normal06"/>
        <w:framePr w:w="685" w:h="261" w:hRule="exact" w:wrap="auto" w:vAnchor="page" w:hAnchor="page" w:x="3603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27.57</w:t>
      </w:r>
    </w:p>
    <w:p w:rsidR="000A1F9B" w:rsidRDefault="00B27F83">
      <w:pPr>
        <w:pStyle w:val="Normal06"/>
        <w:framePr w:w="685" w:h="261" w:hRule="exact" w:wrap="auto" w:vAnchor="page" w:hAnchor="page" w:x="4288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27.13</w:t>
      </w:r>
    </w:p>
    <w:p w:rsidR="000A1F9B" w:rsidRDefault="00B27F83">
      <w:pPr>
        <w:pStyle w:val="Normal06"/>
        <w:framePr w:w="685" w:h="261" w:hRule="exact" w:wrap="auto" w:vAnchor="page" w:hAnchor="page" w:x="4973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26.83</w:t>
      </w:r>
    </w:p>
    <w:p w:rsidR="000A1F9B" w:rsidRDefault="00B27F83">
      <w:pPr>
        <w:pStyle w:val="Normal06"/>
        <w:framePr w:w="685" w:h="261" w:hRule="exact" w:wrap="auto" w:vAnchor="page" w:hAnchor="page" w:x="5658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27.43</w:t>
      </w:r>
    </w:p>
    <w:p w:rsidR="000A1F9B" w:rsidRDefault="00B27F83">
      <w:pPr>
        <w:pStyle w:val="Normal06"/>
        <w:framePr w:w="685" w:h="261" w:hRule="exact" w:wrap="auto" w:vAnchor="page" w:hAnchor="page" w:x="6343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29.13</w:t>
      </w:r>
    </w:p>
    <w:p w:rsidR="000A1F9B" w:rsidRDefault="00B27F83">
      <w:pPr>
        <w:pStyle w:val="Normal06"/>
        <w:framePr w:w="685" w:h="261" w:hRule="exact" w:wrap="auto" w:vAnchor="page" w:hAnchor="page" w:x="7028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28.33</w:t>
      </w:r>
    </w:p>
    <w:p w:rsidR="000A1F9B" w:rsidRDefault="00B27F83">
      <w:pPr>
        <w:pStyle w:val="Normal06"/>
        <w:framePr w:w="685" w:h="261" w:hRule="exact" w:wrap="auto" w:vAnchor="page" w:hAnchor="page" w:x="7713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30.07</w:t>
      </w:r>
    </w:p>
    <w:p w:rsidR="000A1F9B" w:rsidRDefault="00B27F83">
      <w:pPr>
        <w:pStyle w:val="Normal06"/>
        <w:framePr w:w="685" w:h="261" w:hRule="exact" w:wrap="auto" w:vAnchor="page" w:hAnchor="page" w:x="8398" w:y="94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29.03</w:t>
      </w:r>
    </w:p>
    <w:p w:rsidR="000A1F9B" w:rsidRDefault="00B27F83">
      <w:pPr>
        <w:pStyle w:val="Normal06"/>
        <w:framePr w:w="960" w:h="261" w:hRule="exact" w:wrap="auto" w:vAnchor="page" w:hAnchor="page" w:x="1958" w:y="96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2M014</w:t>
      </w:r>
    </w:p>
    <w:p w:rsidR="000A1F9B" w:rsidRDefault="00B27F83">
      <w:pPr>
        <w:pStyle w:val="Normal06"/>
        <w:framePr w:w="685" w:h="261" w:hRule="exact" w:wrap="auto" w:vAnchor="page" w:hAnchor="page" w:x="2918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21.57</w:t>
      </w:r>
    </w:p>
    <w:p w:rsidR="000A1F9B" w:rsidRDefault="00B27F83">
      <w:pPr>
        <w:pStyle w:val="Normal06"/>
        <w:framePr w:w="685" w:h="261" w:hRule="exact" w:wrap="auto" w:vAnchor="page" w:hAnchor="page" w:x="3603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27.57</w:t>
      </w:r>
    </w:p>
    <w:p w:rsidR="000A1F9B" w:rsidRDefault="00B27F83">
      <w:pPr>
        <w:pStyle w:val="Normal06"/>
        <w:framePr w:w="685" w:h="261" w:hRule="exact" w:wrap="auto" w:vAnchor="page" w:hAnchor="page" w:x="4288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27.13</w:t>
      </w:r>
    </w:p>
    <w:p w:rsidR="000A1F9B" w:rsidRDefault="00B27F83">
      <w:pPr>
        <w:pStyle w:val="Normal06"/>
        <w:framePr w:w="685" w:h="261" w:hRule="exact" w:wrap="auto" w:vAnchor="page" w:hAnchor="page" w:x="4973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26.83</w:t>
      </w:r>
    </w:p>
    <w:p w:rsidR="000A1F9B" w:rsidRDefault="00B27F83">
      <w:pPr>
        <w:pStyle w:val="Normal06"/>
        <w:framePr w:w="685" w:h="261" w:hRule="exact" w:wrap="auto" w:vAnchor="page" w:hAnchor="page" w:x="5658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27.43</w:t>
      </w:r>
    </w:p>
    <w:p w:rsidR="000A1F9B" w:rsidRDefault="00B27F83">
      <w:pPr>
        <w:pStyle w:val="Normal06"/>
        <w:framePr w:w="685" w:h="261" w:hRule="exact" w:wrap="auto" w:vAnchor="page" w:hAnchor="page" w:x="6343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29.13</w:t>
      </w:r>
    </w:p>
    <w:p w:rsidR="000A1F9B" w:rsidRDefault="00B27F83">
      <w:pPr>
        <w:pStyle w:val="Normal06"/>
        <w:framePr w:w="685" w:h="261" w:hRule="exact" w:wrap="auto" w:vAnchor="page" w:hAnchor="page" w:x="7028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28.33</w:t>
      </w:r>
    </w:p>
    <w:p w:rsidR="000A1F9B" w:rsidRDefault="00B27F83">
      <w:pPr>
        <w:pStyle w:val="Normal06"/>
        <w:framePr w:w="685" w:h="261" w:hRule="exact" w:wrap="auto" w:vAnchor="page" w:hAnchor="page" w:x="7713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30.07</w:t>
      </w:r>
    </w:p>
    <w:p w:rsidR="000A1F9B" w:rsidRDefault="00B27F83">
      <w:pPr>
        <w:pStyle w:val="Normal06"/>
        <w:framePr w:w="685" w:h="261" w:hRule="exact" w:wrap="auto" w:vAnchor="page" w:hAnchor="page" w:x="8398" w:y="968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29.03</w:t>
      </w:r>
    </w:p>
    <w:p w:rsidR="000A1F9B" w:rsidRDefault="00B27F83">
      <w:pPr>
        <w:pStyle w:val="Normal06"/>
        <w:framePr w:w="960" w:h="261" w:hRule="exact" w:wrap="auto" w:vAnchor="page" w:hAnchor="page" w:x="1958" w:y="993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2M015</w:t>
      </w:r>
    </w:p>
    <w:p w:rsidR="000A1F9B" w:rsidRDefault="00B27F83">
      <w:pPr>
        <w:pStyle w:val="Normal06"/>
        <w:framePr w:w="685" w:h="261" w:hRule="exact" w:wrap="auto" w:vAnchor="page" w:hAnchor="page" w:x="2918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21.57</w:t>
      </w:r>
    </w:p>
    <w:p w:rsidR="000A1F9B" w:rsidRDefault="00B27F83">
      <w:pPr>
        <w:pStyle w:val="Normal06"/>
        <w:framePr w:w="685" w:h="261" w:hRule="exact" w:wrap="auto" w:vAnchor="page" w:hAnchor="page" w:x="3603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27.57</w:t>
      </w:r>
    </w:p>
    <w:p w:rsidR="000A1F9B" w:rsidRDefault="00B27F83">
      <w:pPr>
        <w:pStyle w:val="Normal06"/>
        <w:framePr w:w="685" w:h="261" w:hRule="exact" w:wrap="auto" w:vAnchor="page" w:hAnchor="page" w:x="4288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27.13</w:t>
      </w:r>
    </w:p>
    <w:p w:rsidR="000A1F9B" w:rsidRDefault="00B27F83">
      <w:pPr>
        <w:pStyle w:val="Normal06"/>
        <w:framePr w:w="685" w:h="261" w:hRule="exact" w:wrap="auto" w:vAnchor="page" w:hAnchor="page" w:x="4973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26.83</w:t>
      </w:r>
    </w:p>
    <w:p w:rsidR="000A1F9B" w:rsidRDefault="00B27F83">
      <w:pPr>
        <w:pStyle w:val="Normal06"/>
        <w:framePr w:w="685" w:h="261" w:hRule="exact" w:wrap="auto" w:vAnchor="page" w:hAnchor="page" w:x="5658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27.43</w:t>
      </w:r>
    </w:p>
    <w:p w:rsidR="000A1F9B" w:rsidRDefault="00B27F83">
      <w:pPr>
        <w:pStyle w:val="Normal06"/>
        <w:framePr w:w="685" w:h="261" w:hRule="exact" w:wrap="auto" w:vAnchor="page" w:hAnchor="page" w:x="6343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29.13</w:t>
      </w:r>
    </w:p>
    <w:p w:rsidR="000A1F9B" w:rsidRDefault="00B27F83">
      <w:pPr>
        <w:pStyle w:val="Normal06"/>
        <w:framePr w:w="685" w:h="261" w:hRule="exact" w:wrap="auto" w:vAnchor="page" w:hAnchor="page" w:x="7028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28.33</w:t>
      </w:r>
    </w:p>
    <w:p w:rsidR="000A1F9B" w:rsidRDefault="00B27F83">
      <w:pPr>
        <w:pStyle w:val="Normal06"/>
        <w:framePr w:w="685" w:h="261" w:hRule="exact" w:wrap="auto" w:vAnchor="page" w:hAnchor="page" w:x="7713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30.07</w:t>
      </w:r>
    </w:p>
    <w:p w:rsidR="000A1F9B" w:rsidRDefault="00B27F83">
      <w:pPr>
        <w:pStyle w:val="Normal06"/>
        <w:framePr w:w="685" w:h="261" w:hRule="exact" w:wrap="auto" w:vAnchor="page" w:hAnchor="page" w:x="8398" w:y="993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29.03</w:t>
      </w:r>
    </w:p>
    <w:p w:rsidR="000A1F9B" w:rsidRDefault="00B27F83">
      <w:pPr>
        <w:pStyle w:val="Normal06"/>
        <w:framePr w:w="960" w:h="261" w:hRule="exact" w:wrap="auto" w:vAnchor="page" w:hAnchor="page" w:x="1958" w:y="101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3M001</w:t>
      </w:r>
    </w:p>
    <w:p w:rsidR="000A1F9B" w:rsidRDefault="00B27F83">
      <w:pPr>
        <w:pStyle w:val="Normal06"/>
        <w:framePr w:w="685" w:h="261" w:hRule="exact" w:wrap="auto" w:vAnchor="page" w:hAnchor="page" w:x="2918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21.60</w:t>
      </w:r>
    </w:p>
    <w:p w:rsidR="000A1F9B" w:rsidRDefault="00B27F83">
      <w:pPr>
        <w:pStyle w:val="Normal06"/>
        <w:framePr w:w="685" w:h="261" w:hRule="exact" w:wrap="auto" w:vAnchor="page" w:hAnchor="page" w:x="3603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24.85</w:t>
      </w:r>
    </w:p>
    <w:p w:rsidR="000A1F9B" w:rsidRDefault="00B27F83">
      <w:pPr>
        <w:pStyle w:val="Normal06"/>
        <w:framePr w:w="685" w:h="261" w:hRule="exact" w:wrap="auto" w:vAnchor="page" w:hAnchor="page" w:x="4288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28.83</w:t>
      </w:r>
    </w:p>
    <w:p w:rsidR="000A1F9B" w:rsidRDefault="00B27F83">
      <w:pPr>
        <w:pStyle w:val="Normal06"/>
        <w:framePr w:w="685" w:h="261" w:hRule="exact" w:wrap="auto" w:vAnchor="page" w:hAnchor="page" w:x="4973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26.70</w:t>
      </w:r>
    </w:p>
    <w:p w:rsidR="000A1F9B" w:rsidRDefault="00B27F83">
      <w:pPr>
        <w:pStyle w:val="Normal06"/>
        <w:framePr w:w="685" w:h="261" w:hRule="exact" w:wrap="auto" w:vAnchor="page" w:hAnchor="page" w:x="5658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25.18</w:t>
      </w:r>
    </w:p>
    <w:p w:rsidR="000A1F9B" w:rsidRDefault="00B27F83">
      <w:pPr>
        <w:pStyle w:val="Normal06"/>
        <w:framePr w:w="685" w:h="261" w:hRule="exact" w:wrap="auto" w:vAnchor="page" w:hAnchor="page" w:x="6343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019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044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3M002</w:t>
      </w:r>
    </w:p>
    <w:p w:rsidR="000A1F9B" w:rsidRDefault="00B27F83">
      <w:pPr>
        <w:pStyle w:val="Normal06"/>
        <w:framePr w:w="685" w:h="261" w:hRule="exact" w:wrap="auto" w:vAnchor="page" w:hAnchor="page" w:x="2918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21.60</w:t>
      </w:r>
    </w:p>
    <w:p w:rsidR="000A1F9B" w:rsidRDefault="00B27F83">
      <w:pPr>
        <w:pStyle w:val="Normal06"/>
        <w:framePr w:w="685" w:h="261" w:hRule="exact" w:wrap="auto" w:vAnchor="page" w:hAnchor="page" w:x="3603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24.85</w:t>
      </w:r>
    </w:p>
    <w:p w:rsidR="000A1F9B" w:rsidRDefault="00B27F83">
      <w:pPr>
        <w:pStyle w:val="Normal06"/>
        <w:framePr w:w="685" w:h="261" w:hRule="exact" w:wrap="auto" w:vAnchor="page" w:hAnchor="page" w:x="4288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28.83</w:t>
      </w:r>
    </w:p>
    <w:p w:rsidR="000A1F9B" w:rsidRDefault="00B27F83">
      <w:pPr>
        <w:pStyle w:val="Normal06"/>
        <w:framePr w:w="685" w:h="261" w:hRule="exact" w:wrap="auto" w:vAnchor="page" w:hAnchor="page" w:x="4973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26.70</w:t>
      </w:r>
    </w:p>
    <w:p w:rsidR="000A1F9B" w:rsidRDefault="00B27F83">
      <w:pPr>
        <w:pStyle w:val="Normal06"/>
        <w:framePr w:w="685" w:h="261" w:hRule="exact" w:wrap="auto" w:vAnchor="page" w:hAnchor="page" w:x="5658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25.18</w:t>
      </w:r>
    </w:p>
    <w:p w:rsidR="000A1F9B" w:rsidRDefault="00B27F83">
      <w:pPr>
        <w:pStyle w:val="Normal06"/>
        <w:framePr w:w="685" w:h="261" w:hRule="exact" w:wrap="auto" w:vAnchor="page" w:hAnchor="page" w:x="6343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044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06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3M003</w:t>
      </w:r>
    </w:p>
    <w:p w:rsidR="000A1F9B" w:rsidRDefault="00B27F83">
      <w:pPr>
        <w:pStyle w:val="Normal06"/>
        <w:framePr w:w="685" w:h="261" w:hRule="exact" w:wrap="auto" w:vAnchor="page" w:hAnchor="page" w:x="2918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21.60</w:t>
      </w:r>
    </w:p>
    <w:p w:rsidR="000A1F9B" w:rsidRDefault="00B27F83">
      <w:pPr>
        <w:pStyle w:val="Normal06"/>
        <w:framePr w:w="685" w:h="261" w:hRule="exact" w:wrap="auto" w:vAnchor="page" w:hAnchor="page" w:x="3603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24.85</w:t>
      </w:r>
    </w:p>
    <w:p w:rsidR="000A1F9B" w:rsidRDefault="00B27F83">
      <w:pPr>
        <w:pStyle w:val="Normal06"/>
        <w:framePr w:w="685" w:h="261" w:hRule="exact" w:wrap="auto" w:vAnchor="page" w:hAnchor="page" w:x="4288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28.83</w:t>
      </w:r>
    </w:p>
    <w:p w:rsidR="000A1F9B" w:rsidRDefault="00B27F83">
      <w:pPr>
        <w:pStyle w:val="Normal06"/>
        <w:framePr w:w="685" w:h="261" w:hRule="exact" w:wrap="auto" w:vAnchor="page" w:hAnchor="page" w:x="4973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26.70</w:t>
      </w:r>
    </w:p>
    <w:p w:rsidR="000A1F9B" w:rsidRDefault="00B27F83">
      <w:pPr>
        <w:pStyle w:val="Normal06"/>
        <w:framePr w:w="685" w:h="261" w:hRule="exact" w:wrap="auto" w:vAnchor="page" w:hAnchor="page" w:x="5658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25.18</w:t>
      </w:r>
    </w:p>
    <w:p w:rsidR="000A1F9B" w:rsidRDefault="00B27F83">
      <w:pPr>
        <w:pStyle w:val="Normal06"/>
        <w:framePr w:w="685" w:h="261" w:hRule="exact" w:wrap="auto" w:vAnchor="page" w:hAnchor="page" w:x="6343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06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0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3M004</w:t>
      </w:r>
    </w:p>
    <w:p w:rsidR="000A1F9B" w:rsidRDefault="00B27F83">
      <w:pPr>
        <w:pStyle w:val="Normal06"/>
        <w:framePr w:w="685" w:h="261" w:hRule="exact" w:wrap="auto" w:vAnchor="page" w:hAnchor="page" w:x="2918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21.60</w:t>
      </w:r>
    </w:p>
    <w:p w:rsidR="000A1F9B" w:rsidRDefault="00B27F83">
      <w:pPr>
        <w:pStyle w:val="Normal06"/>
        <w:framePr w:w="685" w:h="261" w:hRule="exact" w:wrap="auto" w:vAnchor="page" w:hAnchor="page" w:x="3603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24.85</w:t>
      </w:r>
    </w:p>
    <w:p w:rsidR="000A1F9B" w:rsidRDefault="00B27F83">
      <w:pPr>
        <w:pStyle w:val="Normal06"/>
        <w:framePr w:w="685" w:h="261" w:hRule="exact" w:wrap="auto" w:vAnchor="page" w:hAnchor="page" w:x="4288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28.83</w:t>
      </w:r>
    </w:p>
    <w:p w:rsidR="000A1F9B" w:rsidRDefault="00B27F83">
      <w:pPr>
        <w:pStyle w:val="Normal06"/>
        <w:framePr w:w="685" w:h="261" w:hRule="exact" w:wrap="auto" w:vAnchor="page" w:hAnchor="page" w:x="4973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26.70</w:t>
      </w:r>
    </w:p>
    <w:p w:rsidR="000A1F9B" w:rsidRDefault="00B27F83">
      <w:pPr>
        <w:pStyle w:val="Normal06"/>
        <w:framePr w:w="685" w:h="261" w:hRule="exact" w:wrap="auto" w:vAnchor="page" w:hAnchor="page" w:x="5658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25.18</w:t>
      </w:r>
    </w:p>
    <w:p w:rsidR="000A1F9B" w:rsidRDefault="00B27F83">
      <w:pPr>
        <w:pStyle w:val="Normal06"/>
        <w:framePr w:w="685" w:h="261" w:hRule="exact" w:wrap="auto" w:vAnchor="page" w:hAnchor="page" w:x="6343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0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119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3M005</w:t>
      </w:r>
    </w:p>
    <w:p w:rsidR="000A1F9B" w:rsidRDefault="00B27F83">
      <w:pPr>
        <w:pStyle w:val="Normal06"/>
        <w:framePr w:w="685" w:h="261" w:hRule="exact" w:wrap="auto" w:vAnchor="page" w:hAnchor="page" w:x="2918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23.68</w:t>
      </w:r>
    </w:p>
    <w:p w:rsidR="000A1F9B" w:rsidRDefault="00B27F83">
      <w:pPr>
        <w:pStyle w:val="Normal06"/>
        <w:framePr w:w="685" w:h="261" w:hRule="exact" w:wrap="auto" w:vAnchor="page" w:hAnchor="page" w:x="3603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28.78</w:t>
      </w:r>
    </w:p>
    <w:p w:rsidR="000A1F9B" w:rsidRDefault="00B27F83">
      <w:pPr>
        <w:pStyle w:val="Normal06"/>
        <w:framePr w:w="685" w:h="261" w:hRule="exact" w:wrap="auto" w:vAnchor="page" w:hAnchor="page" w:x="4288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31.95</w:t>
      </w:r>
    </w:p>
    <w:p w:rsidR="000A1F9B" w:rsidRDefault="00B27F83">
      <w:pPr>
        <w:pStyle w:val="Normal06"/>
        <w:framePr w:w="685" w:h="261" w:hRule="exact" w:wrap="auto" w:vAnchor="page" w:hAnchor="page" w:x="4973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30.80</w:t>
      </w:r>
    </w:p>
    <w:p w:rsidR="000A1F9B" w:rsidRDefault="00B27F83">
      <w:pPr>
        <w:pStyle w:val="Normal06"/>
        <w:framePr w:w="685" w:h="261" w:hRule="exact" w:wrap="auto" w:vAnchor="page" w:hAnchor="page" w:x="5658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30.48</w:t>
      </w:r>
    </w:p>
    <w:p w:rsidR="000A1F9B" w:rsidRDefault="00B27F83">
      <w:pPr>
        <w:pStyle w:val="Normal06"/>
        <w:framePr w:w="685" w:h="261" w:hRule="exact" w:wrap="auto" w:vAnchor="page" w:hAnchor="page" w:x="6343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119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1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3M006</w:t>
      </w:r>
    </w:p>
    <w:p w:rsidR="000A1F9B" w:rsidRDefault="00B27F83">
      <w:pPr>
        <w:pStyle w:val="Normal06"/>
        <w:framePr w:w="685" w:h="261" w:hRule="exact" w:wrap="auto" w:vAnchor="page" w:hAnchor="page" w:x="2918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23.68</w:t>
      </w:r>
    </w:p>
    <w:p w:rsidR="000A1F9B" w:rsidRDefault="00B27F83">
      <w:pPr>
        <w:pStyle w:val="Normal06"/>
        <w:framePr w:w="685" w:h="261" w:hRule="exact" w:wrap="auto" w:vAnchor="page" w:hAnchor="page" w:x="3603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28.78</w:t>
      </w:r>
    </w:p>
    <w:p w:rsidR="000A1F9B" w:rsidRDefault="00B27F83">
      <w:pPr>
        <w:pStyle w:val="Normal06"/>
        <w:framePr w:w="685" w:h="261" w:hRule="exact" w:wrap="auto" w:vAnchor="page" w:hAnchor="page" w:x="4288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31.95</w:t>
      </w:r>
    </w:p>
    <w:p w:rsidR="000A1F9B" w:rsidRDefault="00B27F83">
      <w:pPr>
        <w:pStyle w:val="Normal06"/>
        <w:framePr w:w="685" w:h="261" w:hRule="exact" w:wrap="auto" w:vAnchor="page" w:hAnchor="page" w:x="4973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30.80</w:t>
      </w:r>
    </w:p>
    <w:p w:rsidR="000A1F9B" w:rsidRDefault="00B27F83">
      <w:pPr>
        <w:pStyle w:val="Normal06"/>
        <w:framePr w:w="685" w:h="261" w:hRule="exact" w:wrap="auto" w:vAnchor="page" w:hAnchor="page" w:x="5658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30.48</w:t>
      </w:r>
    </w:p>
    <w:p w:rsidR="000A1F9B" w:rsidRDefault="00B27F83">
      <w:pPr>
        <w:pStyle w:val="Normal06"/>
        <w:framePr w:w="685" w:h="261" w:hRule="exact" w:wrap="auto" w:vAnchor="page" w:hAnchor="page" w:x="6343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14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16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3M007</w:t>
      </w:r>
    </w:p>
    <w:p w:rsidR="000A1F9B" w:rsidRDefault="00B27F83">
      <w:pPr>
        <w:pStyle w:val="Normal06"/>
        <w:framePr w:w="685" w:h="261" w:hRule="exact" w:wrap="auto" w:vAnchor="page" w:hAnchor="page" w:x="2918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23.68</w:t>
      </w:r>
    </w:p>
    <w:p w:rsidR="000A1F9B" w:rsidRDefault="00B27F83">
      <w:pPr>
        <w:pStyle w:val="Normal06"/>
        <w:framePr w:w="685" w:h="261" w:hRule="exact" w:wrap="auto" w:vAnchor="page" w:hAnchor="page" w:x="3603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28.78</w:t>
      </w:r>
    </w:p>
    <w:p w:rsidR="000A1F9B" w:rsidRDefault="00B27F83">
      <w:pPr>
        <w:pStyle w:val="Normal06"/>
        <w:framePr w:w="685" w:h="261" w:hRule="exact" w:wrap="auto" w:vAnchor="page" w:hAnchor="page" w:x="4288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31.95</w:t>
      </w:r>
    </w:p>
    <w:p w:rsidR="000A1F9B" w:rsidRDefault="00B27F83">
      <w:pPr>
        <w:pStyle w:val="Normal06"/>
        <w:framePr w:w="685" w:h="261" w:hRule="exact" w:wrap="auto" w:vAnchor="page" w:hAnchor="page" w:x="4973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30.80</w:t>
      </w:r>
    </w:p>
    <w:p w:rsidR="000A1F9B" w:rsidRDefault="00B27F83">
      <w:pPr>
        <w:pStyle w:val="Normal06"/>
        <w:framePr w:w="685" w:h="261" w:hRule="exact" w:wrap="auto" w:vAnchor="page" w:hAnchor="page" w:x="5658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30.48</w:t>
      </w:r>
    </w:p>
    <w:p w:rsidR="000A1F9B" w:rsidRDefault="00B27F83">
      <w:pPr>
        <w:pStyle w:val="Normal06"/>
        <w:framePr w:w="685" w:h="261" w:hRule="exact" w:wrap="auto" w:vAnchor="page" w:hAnchor="page" w:x="6343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1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19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3M008</w:t>
      </w:r>
    </w:p>
    <w:p w:rsidR="000A1F9B" w:rsidRDefault="00B27F83">
      <w:pPr>
        <w:pStyle w:val="Normal06"/>
        <w:framePr w:w="685" w:h="261" w:hRule="exact" w:wrap="auto" w:vAnchor="page" w:hAnchor="page" w:x="2918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23.68</w:t>
      </w:r>
    </w:p>
    <w:p w:rsidR="000A1F9B" w:rsidRDefault="00B27F83">
      <w:pPr>
        <w:pStyle w:val="Normal06"/>
        <w:framePr w:w="685" w:h="261" w:hRule="exact" w:wrap="auto" w:vAnchor="page" w:hAnchor="page" w:x="3603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28.78</w:t>
      </w:r>
    </w:p>
    <w:p w:rsidR="000A1F9B" w:rsidRDefault="00B27F83">
      <w:pPr>
        <w:pStyle w:val="Normal06"/>
        <w:framePr w:w="685" w:h="261" w:hRule="exact" w:wrap="auto" w:vAnchor="page" w:hAnchor="page" w:x="4288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31.95</w:t>
      </w:r>
    </w:p>
    <w:p w:rsidR="000A1F9B" w:rsidRDefault="00B27F83">
      <w:pPr>
        <w:pStyle w:val="Normal06"/>
        <w:framePr w:w="685" w:h="261" w:hRule="exact" w:wrap="auto" w:vAnchor="page" w:hAnchor="page" w:x="4973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30.80</w:t>
      </w:r>
    </w:p>
    <w:p w:rsidR="000A1F9B" w:rsidRDefault="00B27F83">
      <w:pPr>
        <w:pStyle w:val="Normal06"/>
        <w:framePr w:w="685" w:h="261" w:hRule="exact" w:wrap="auto" w:vAnchor="page" w:hAnchor="page" w:x="5658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30.48</w:t>
      </w:r>
    </w:p>
    <w:p w:rsidR="000A1F9B" w:rsidRDefault="00B27F83">
      <w:pPr>
        <w:pStyle w:val="Normal06"/>
        <w:framePr w:w="685" w:h="261" w:hRule="exact" w:wrap="auto" w:vAnchor="page" w:hAnchor="page" w:x="6343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19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219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3M009</w:t>
      </w:r>
    </w:p>
    <w:p w:rsidR="000A1F9B" w:rsidRDefault="00B27F83">
      <w:pPr>
        <w:pStyle w:val="Normal06"/>
        <w:framePr w:w="685" w:h="261" w:hRule="exact" w:wrap="auto" w:vAnchor="page" w:hAnchor="page" w:x="2918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23.03</w:t>
      </w:r>
    </w:p>
    <w:p w:rsidR="000A1F9B" w:rsidRDefault="00B27F83">
      <w:pPr>
        <w:pStyle w:val="Normal06"/>
        <w:framePr w:w="685" w:h="261" w:hRule="exact" w:wrap="auto" w:vAnchor="page" w:hAnchor="page" w:x="3603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26.35</w:t>
      </w:r>
    </w:p>
    <w:p w:rsidR="000A1F9B" w:rsidRDefault="00B27F83">
      <w:pPr>
        <w:pStyle w:val="Normal06"/>
        <w:framePr w:w="685" w:h="261" w:hRule="exact" w:wrap="auto" w:vAnchor="page" w:hAnchor="page" w:x="4288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28.73</w:t>
      </w:r>
    </w:p>
    <w:p w:rsidR="000A1F9B" w:rsidRDefault="00B27F83">
      <w:pPr>
        <w:pStyle w:val="Normal06"/>
        <w:framePr w:w="685" w:h="261" w:hRule="exact" w:wrap="auto" w:vAnchor="page" w:hAnchor="page" w:x="4973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30.68</w:t>
      </w:r>
    </w:p>
    <w:p w:rsidR="000A1F9B" w:rsidRDefault="00B27F83">
      <w:pPr>
        <w:pStyle w:val="Normal06"/>
        <w:framePr w:w="685" w:h="261" w:hRule="exact" w:wrap="auto" w:vAnchor="page" w:hAnchor="page" w:x="5658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28.53</w:t>
      </w:r>
    </w:p>
    <w:p w:rsidR="000A1F9B" w:rsidRDefault="00B27F83">
      <w:pPr>
        <w:pStyle w:val="Normal06"/>
        <w:framePr w:w="685" w:h="261" w:hRule="exact" w:wrap="auto" w:vAnchor="page" w:hAnchor="page" w:x="6343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21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1244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3M010</w:t>
      </w:r>
    </w:p>
    <w:p w:rsidR="000A1F9B" w:rsidRDefault="00B27F83">
      <w:pPr>
        <w:pStyle w:val="Normal06"/>
        <w:framePr w:w="685" w:h="261" w:hRule="exact" w:wrap="auto" w:vAnchor="page" w:hAnchor="page" w:x="2918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23.03</w:t>
      </w:r>
    </w:p>
    <w:p w:rsidR="000A1F9B" w:rsidRDefault="00B27F83">
      <w:pPr>
        <w:pStyle w:val="Normal06"/>
        <w:framePr w:w="685" w:h="261" w:hRule="exact" w:wrap="auto" w:vAnchor="page" w:hAnchor="page" w:x="3603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26.35</w:t>
      </w:r>
    </w:p>
    <w:p w:rsidR="000A1F9B" w:rsidRDefault="00B27F83">
      <w:pPr>
        <w:pStyle w:val="Normal06"/>
        <w:framePr w:w="685" w:h="261" w:hRule="exact" w:wrap="auto" w:vAnchor="page" w:hAnchor="page" w:x="4288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28.73</w:t>
      </w:r>
    </w:p>
    <w:p w:rsidR="000A1F9B" w:rsidRDefault="00B27F83">
      <w:pPr>
        <w:pStyle w:val="Normal06"/>
        <w:framePr w:w="685" w:h="261" w:hRule="exact" w:wrap="auto" w:vAnchor="page" w:hAnchor="page" w:x="4973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30.68</w:t>
      </w:r>
    </w:p>
    <w:p w:rsidR="000A1F9B" w:rsidRDefault="00B27F83">
      <w:pPr>
        <w:pStyle w:val="Normal06"/>
        <w:framePr w:w="685" w:h="261" w:hRule="exact" w:wrap="auto" w:vAnchor="page" w:hAnchor="page" w:x="5658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28.53</w:t>
      </w:r>
    </w:p>
    <w:p w:rsidR="000A1F9B" w:rsidRDefault="00B27F83">
      <w:pPr>
        <w:pStyle w:val="Normal06"/>
        <w:framePr w:w="685" w:h="261" w:hRule="exact" w:wrap="auto" w:vAnchor="page" w:hAnchor="page" w:x="6343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1244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1695" w:h="299" w:hRule="exact" w:wrap="auto" w:vAnchor="page" w:hAnchor="page" w:x="2043" w:y="12790"/>
        <w:tabs>
          <w:tab w:val="left" w:pos="360"/>
          <w:tab w:val="left" w:pos="720"/>
          <w:tab w:val="left" w:pos="1080"/>
          <w:tab w:val="left" w:pos="1440"/>
        </w:tabs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“</w:t>
      </w:r>
      <w:r>
        <w:rPr>
          <w:rFonts w:ascii="宋体" w:eastAsia="宋体" w:hAnsi="宋体"/>
          <w:color w:val="000000"/>
          <w:kern w:val="2"/>
          <w:sz w:val="19"/>
        </w:rPr>
        <w:noBreakHyphen/>
        <w:t>”</w:t>
      </w:r>
      <w:r>
        <w:rPr>
          <w:rFonts w:ascii="宋体" w:eastAsia="宋体" w:hAnsi="宋体"/>
          <w:color w:val="000000"/>
          <w:kern w:val="2"/>
          <w:sz w:val="19"/>
        </w:rPr>
        <w:t>表示不适用</w:t>
      </w:r>
    </w:p>
    <w:p w:rsidR="000A1F9B" w:rsidRDefault="00B27F83">
      <w:pPr>
        <w:pStyle w:val="Normal06"/>
        <w:framePr w:w="7680" w:h="542" w:hRule="exact" w:wrap="auto" w:vAnchor="page" w:hAnchor="page" w:x="2043" w:y="1311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PR=Pretest( Rodent )            D=Dosing Phase            R=Recovery Phase     </w:t>
      </w:r>
    </w:p>
    <w:p w:rsidR="000A1F9B" w:rsidRDefault="00B27F83">
      <w:pPr>
        <w:pStyle w:val="Normal06"/>
        <w:spacing w:line="1" w:lineRule="auto"/>
      </w:pPr>
      <w:r>
        <w:br w:type="page"/>
      </w:r>
    </w:p>
    <w:p w:rsidR="000A1F9B" w:rsidRDefault="00B27F83">
      <w:pPr>
        <w:pStyle w:val="Normal06"/>
        <w:framePr w:w="8130" w:h="510" w:hRule="exact" w:wrap="auto" w:vAnchor="page" w:hAnchor="page" w:x="1893" w:y="160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b/>
          <w:color w:val="000000"/>
          <w:kern w:val="2"/>
          <w:sz w:val="19"/>
        </w:rPr>
      </w:pPr>
      <w:r>
        <w:pict>
          <v:line id="_x0000_s3244" style="position:absolute;left:0;text-align:left;z-index:-251606016;mso-position-horizontal-relative:page;mso-position-vertical-relative:page" from="99.9pt,114.05pt" to="489.95pt,114.05pt" o:allowincell="f">
            <w10:wrap anchorx="page" anchory="page"/>
          </v:line>
        </w:pict>
      </w:r>
      <w:r>
        <w:pict>
          <v:line id="_x0000_s3243" style="position:absolute;left:0;text-align:left;z-index:-251604992;mso-position-horizontal-relative:page;mso-position-vertical-relative:page" from="99.15pt,132.8pt" to="489.2pt,132.8pt" o:allowincell="f">
            <w10:wrap anchorx="page" anchory="page"/>
          </v:line>
        </w:pict>
      </w:r>
      <w:r>
        <w:pict>
          <v:line id="_x0000_s3242" style="position:absolute;left:0;text-align:left;z-index:-251603968;mso-position-horizontal-relative:page;mso-position-vertical-relative:page" from="99.9pt,638pt" to="485.45pt,638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Average Food Consumption Report with Individual Values</w:t>
      </w:r>
    </w:p>
    <w:p w:rsidR="000A1F9B" w:rsidRDefault="00B27F83">
      <w:pPr>
        <w:pStyle w:val="Normal06"/>
        <w:framePr w:w="8130" w:h="510" w:hRule="exact" w:wrap="auto" w:vAnchor="page" w:hAnchor="page" w:x="1893" w:y="160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center"/>
        <w:rPr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 xml:space="preserve"> 摄食量测定结果个体数据</w:t>
      </w:r>
      <w:r>
        <w:rPr>
          <w:rFonts w:ascii="宋体" w:eastAsia="宋体" w:hAnsi="宋体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>(g/day/animal)</w:t>
      </w:r>
    </w:p>
    <w:p w:rsidR="000A1F9B" w:rsidRDefault="00B27F83">
      <w:pPr>
        <w:pStyle w:val="Normal06"/>
        <w:framePr w:w="1095" w:h="255" w:hRule="exact" w:wrap="auto" w:vAnchor="page" w:hAnchor="page" w:x="1953" w:y="2386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动物编号</w:t>
      </w:r>
      <w:r>
        <w:rPr>
          <w:rFonts w:ascii="宋体" w:eastAsia="宋体" w:hAnsi="宋体"/>
          <w:b/>
          <w:color w:val="000000"/>
          <w:kern w:val="2"/>
          <w:sz w:val="17"/>
        </w:rPr>
        <w:t xml:space="preserve">      </w:t>
      </w:r>
    </w:p>
    <w:p w:rsidR="000A1F9B" w:rsidRDefault="000A1F9B">
      <w:pPr>
        <w:pStyle w:val="Normal06"/>
        <w:framePr w:w="1095" w:h="255" w:hRule="exact" w:wrap="auto" w:vAnchor="page" w:hAnchor="page" w:x="1953" w:y="2386"/>
        <w:tabs>
          <w:tab w:val="left" w:pos="360"/>
          <w:tab w:val="left" w:pos="720"/>
          <w:tab w:val="left" w:pos="1080"/>
        </w:tabs>
        <w:jc w:val="center"/>
        <w:rPr>
          <w:rFonts w:ascii="宋体" w:eastAsia="宋体" w:hAnsi="宋体"/>
          <w:b/>
          <w:color w:val="000000"/>
          <w:kern w:val="2"/>
          <w:sz w:val="17"/>
        </w:rPr>
      </w:pPr>
    </w:p>
    <w:p w:rsidR="000A1F9B" w:rsidRDefault="00B27F83">
      <w:pPr>
        <w:pStyle w:val="Normal06"/>
        <w:framePr w:w="685" w:h="300" w:hRule="exact" w:wrap="auto" w:vAnchor="page" w:hAnchor="page" w:x="291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PR7</w:t>
      </w:r>
    </w:p>
    <w:p w:rsidR="000A1F9B" w:rsidRDefault="00B27F83">
      <w:pPr>
        <w:pStyle w:val="Normal06"/>
        <w:framePr w:w="685" w:h="300" w:hRule="exact" w:wrap="auto" w:vAnchor="page" w:hAnchor="page" w:x="3603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D4</w:t>
      </w:r>
    </w:p>
    <w:p w:rsidR="000A1F9B" w:rsidRDefault="00B27F83">
      <w:pPr>
        <w:pStyle w:val="Normal06"/>
        <w:framePr w:w="685" w:h="300" w:hRule="exact" w:wrap="auto" w:vAnchor="page" w:hAnchor="page" w:x="428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D11</w:t>
      </w:r>
    </w:p>
    <w:p w:rsidR="000A1F9B" w:rsidRDefault="00B27F83">
      <w:pPr>
        <w:pStyle w:val="Normal06"/>
        <w:framePr w:w="685" w:h="300" w:hRule="exact" w:wrap="auto" w:vAnchor="page" w:hAnchor="page" w:x="4973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D18</w:t>
      </w:r>
    </w:p>
    <w:p w:rsidR="000A1F9B" w:rsidRDefault="00B27F83">
      <w:pPr>
        <w:pStyle w:val="Normal06"/>
        <w:framePr w:w="685" w:h="300" w:hRule="exact" w:wrap="auto" w:vAnchor="page" w:hAnchor="page" w:x="565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D25</w:t>
      </w:r>
    </w:p>
    <w:p w:rsidR="000A1F9B" w:rsidRDefault="00B27F83">
      <w:pPr>
        <w:pStyle w:val="Normal06"/>
        <w:framePr w:w="685" w:h="300" w:hRule="exact" w:wrap="auto" w:vAnchor="page" w:hAnchor="page" w:x="6343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R4</w:t>
      </w:r>
    </w:p>
    <w:p w:rsidR="000A1F9B" w:rsidRDefault="00B27F83">
      <w:pPr>
        <w:pStyle w:val="Normal06"/>
        <w:framePr w:w="685" w:h="300" w:hRule="exact" w:wrap="auto" w:vAnchor="page" w:hAnchor="page" w:x="702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R11</w:t>
      </w:r>
    </w:p>
    <w:p w:rsidR="000A1F9B" w:rsidRDefault="00B27F83">
      <w:pPr>
        <w:pStyle w:val="Normal06"/>
        <w:framePr w:w="685" w:h="300" w:hRule="exact" w:wrap="auto" w:vAnchor="page" w:hAnchor="page" w:x="7713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R18</w:t>
      </w:r>
    </w:p>
    <w:p w:rsidR="000A1F9B" w:rsidRDefault="00B27F83">
      <w:pPr>
        <w:pStyle w:val="Normal06"/>
        <w:framePr w:w="685" w:h="300" w:hRule="exact" w:wrap="auto" w:vAnchor="page" w:hAnchor="page" w:x="8398" w:y="2370"/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R25</w:t>
      </w:r>
    </w:p>
    <w:p w:rsidR="000A1F9B" w:rsidRDefault="00B27F83">
      <w:pPr>
        <w:pStyle w:val="Normal06"/>
        <w:framePr w:w="960" w:h="261" w:hRule="exact" w:wrap="auto" w:vAnchor="page" w:hAnchor="page" w:x="1958" w:y="26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3M011</w:t>
      </w:r>
    </w:p>
    <w:p w:rsidR="000A1F9B" w:rsidRDefault="00B27F83">
      <w:pPr>
        <w:pStyle w:val="Normal06"/>
        <w:framePr w:w="685" w:h="261" w:hRule="exact" w:wrap="auto" w:vAnchor="page" w:hAnchor="page" w:x="291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23.03</w:t>
      </w:r>
    </w:p>
    <w:p w:rsidR="000A1F9B" w:rsidRDefault="00B27F83">
      <w:pPr>
        <w:pStyle w:val="Normal06"/>
        <w:framePr w:w="685" w:h="261" w:hRule="exact" w:wrap="auto" w:vAnchor="page" w:hAnchor="page" w:x="3603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26.35</w:t>
      </w:r>
    </w:p>
    <w:p w:rsidR="000A1F9B" w:rsidRDefault="00B27F83">
      <w:pPr>
        <w:pStyle w:val="Normal06"/>
        <w:framePr w:w="685" w:h="261" w:hRule="exact" w:wrap="auto" w:vAnchor="page" w:hAnchor="page" w:x="428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28.73</w:t>
      </w:r>
    </w:p>
    <w:p w:rsidR="000A1F9B" w:rsidRDefault="00B27F83">
      <w:pPr>
        <w:pStyle w:val="Normal06"/>
        <w:framePr w:w="685" w:h="261" w:hRule="exact" w:wrap="auto" w:vAnchor="page" w:hAnchor="page" w:x="4973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30.68</w:t>
      </w:r>
    </w:p>
    <w:p w:rsidR="000A1F9B" w:rsidRDefault="00B27F83">
      <w:pPr>
        <w:pStyle w:val="Normal06"/>
        <w:framePr w:w="685" w:h="261" w:hRule="exact" w:wrap="auto" w:vAnchor="page" w:hAnchor="page" w:x="565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28.53</w:t>
      </w:r>
    </w:p>
    <w:p w:rsidR="000A1F9B" w:rsidRDefault="00B27F83">
      <w:pPr>
        <w:pStyle w:val="Normal06"/>
        <w:framePr w:w="685" w:h="261" w:hRule="exact" w:wrap="auto" w:vAnchor="page" w:hAnchor="page" w:x="6343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31.70</w:t>
      </w:r>
    </w:p>
    <w:p w:rsidR="000A1F9B" w:rsidRDefault="00B27F83">
      <w:pPr>
        <w:pStyle w:val="Normal06"/>
        <w:framePr w:w="685" w:h="261" w:hRule="exact" w:wrap="auto" w:vAnchor="page" w:hAnchor="page" w:x="702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33.45</w:t>
      </w:r>
    </w:p>
    <w:p w:rsidR="000A1F9B" w:rsidRDefault="00B27F83">
      <w:pPr>
        <w:pStyle w:val="Normal06"/>
        <w:framePr w:w="685" w:h="261" w:hRule="exact" w:wrap="auto" w:vAnchor="page" w:hAnchor="page" w:x="7713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32.70</w:t>
      </w:r>
    </w:p>
    <w:p w:rsidR="000A1F9B" w:rsidRDefault="00B27F83">
      <w:pPr>
        <w:pStyle w:val="Normal06"/>
        <w:framePr w:w="685" w:h="261" w:hRule="exact" w:wrap="auto" w:vAnchor="page" w:hAnchor="page" w:x="8398" w:y="26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34.05</w:t>
      </w:r>
    </w:p>
    <w:p w:rsidR="000A1F9B" w:rsidRDefault="00B27F83">
      <w:pPr>
        <w:pStyle w:val="Normal06"/>
        <w:framePr w:w="960" w:h="261" w:hRule="exact" w:wrap="auto" w:vAnchor="page" w:hAnchor="page" w:x="1958" w:y="29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3M012</w:t>
      </w:r>
    </w:p>
    <w:p w:rsidR="000A1F9B" w:rsidRDefault="00B27F83">
      <w:pPr>
        <w:pStyle w:val="Normal06"/>
        <w:framePr w:w="685" w:h="261" w:hRule="exact" w:wrap="auto" w:vAnchor="page" w:hAnchor="page" w:x="291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23.03</w:t>
      </w:r>
    </w:p>
    <w:p w:rsidR="000A1F9B" w:rsidRDefault="00B27F83">
      <w:pPr>
        <w:pStyle w:val="Normal06"/>
        <w:framePr w:w="685" w:h="261" w:hRule="exact" w:wrap="auto" w:vAnchor="page" w:hAnchor="page" w:x="3603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26.35</w:t>
      </w:r>
    </w:p>
    <w:p w:rsidR="000A1F9B" w:rsidRDefault="00B27F83">
      <w:pPr>
        <w:pStyle w:val="Normal06"/>
        <w:framePr w:w="685" w:h="261" w:hRule="exact" w:wrap="auto" w:vAnchor="page" w:hAnchor="page" w:x="428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28.73</w:t>
      </w:r>
    </w:p>
    <w:p w:rsidR="000A1F9B" w:rsidRDefault="00B27F83">
      <w:pPr>
        <w:pStyle w:val="Normal06"/>
        <w:framePr w:w="685" w:h="261" w:hRule="exact" w:wrap="auto" w:vAnchor="page" w:hAnchor="page" w:x="4973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30.68</w:t>
      </w:r>
    </w:p>
    <w:p w:rsidR="000A1F9B" w:rsidRDefault="00B27F83">
      <w:pPr>
        <w:pStyle w:val="Normal06"/>
        <w:framePr w:w="685" w:h="261" w:hRule="exact" w:wrap="auto" w:vAnchor="page" w:hAnchor="page" w:x="565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28.53</w:t>
      </w:r>
    </w:p>
    <w:p w:rsidR="000A1F9B" w:rsidRDefault="00B27F83">
      <w:pPr>
        <w:pStyle w:val="Normal06"/>
        <w:framePr w:w="685" w:h="261" w:hRule="exact" w:wrap="auto" w:vAnchor="page" w:hAnchor="page" w:x="6343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31.70</w:t>
      </w:r>
    </w:p>
    <w:p w:rsidR="000A1F9B" w:rsidRDefault="00B27F83">
      <w:pPr>
        <w:pStyle w:val="Normal06"/>
        <w:framePr w:w="685" w:h="261" w:hRule="exact" w:wrap="auto" w:vAnchor="page" w:hAnchor="page" w:x="702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33.45</w:t>
      </w:r>
    </w:p>
    <w:p w:rsidR="000A1F9B" w:rsidRDefault="00B27F83">
      <w:pPr>
        <w:pStyle w:val="Normal06"/>
        <w:framePr w:w="685" w:h="261" w:hRule="exact" w:wrap="auto" w:vAnchor="page" w:hAnchor="page" w:x="7713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32.70</w:t>
      </w:r>
    </w:p>
    <w:p w:rsidR="000A1F9B" w:rsidRDefault="00B27F83">
      <w:pPr>
        <w:pStyle w:val="Normal06"/>
        <w:framePr w:w="685" w:h="261" w:hRule="exact" w:wrap="auto" w:vAnchor="page" w:hAnchor="page" w:x="8398" w:y="29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34.05</w:t>
      </w:r>
    </w:p>
    <w:p w:rsidR="000A1F9B" w:rsidRDefault="00B27F83">
      <w:pPr>
        <w:pStyle w:val="Normal06"/>
        <w:framePr w:w="960" w:h="261" w:hRule="exact" w:wrap="auto" w:vAnchor="page" w:hAnchor="page" w:x="1958" w:y="316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3M013</w:t>
      </w:r>
    </w:p>
    <w:p w:rsidR="000A1F9B" w:rsidRDefault="00B27F83">
      <w:pPr>
        <w:pStyle w:val="Normal06"/>
        <w:framePr w:w="685" w:h="261" w:hRule="exact" w:wrap="auto" w:vAnchor="page" w:hAnchor="page" w:x="291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22.27</w:t>
      </w:r>
    </w:p>
    <w:p w:rsidR="000A1F9B" w:rsidRDefault="00B27F83">
      <w:pPr>
        <w:pStyle w:val="Normal06"/>
        <w:framePr w:w="685" w:h="261" w:hRule="exact" w:wrap="auto" w:vAnchor="page" w:hAnchor="page" w:x="3603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22.30</w:t>
      </w:r>
    </w:p>
    <w:p w:rsidR="000A1F9B" w:rsidRDefault="00B27F83">
      <w:pPr>
        <w:pStyle w:val="Normal06"/>
        <w:framePr w:w="685" w:h="261" w:hRule="exact" w:wrap="auto" w:vAnchor="page" w:hAnchor="page" w:x="428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26.00</w:t>
      </w:r>
    </w:p>
    <w:p w:rsidR="000A1F9B" w:rsidRDefault="00B27F83">
      <w:pPr>
        <w:pStyle w:val="Normal06"/>
        <w:framePr w:w="685" w:h="261" w:hRule="exact" w:wrap="auto" w:vAnchor="page" w:hAnchor="page" w:x="4973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24.13</w:t>
      </w:r>
    </w:p>
    <w:p w:rsidR="000A1F9B" w:rsidRDefault="00B27F83">
      <w:pPr>
        <w:pStyle w:val="Normal06"/>
        <w:framePr w:w="685" w:h="261" w:hRule="exact" w:wrap="auto" w:vAnchor="page" w:hAnchor="page" w:x="565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22.40</w:t>
      </w:r>
    </w:p>
    <w:p w:rsidR="000A1F9B" w:rsidRDefault="00B27F83">
      <w:pPr>
        <w:pStyle w:val="Normal06"/>
        <w:framePr w:w="685" w:h="261" w:hRule="exact" w:wrap="auto" w:vAnchor="page" w:hAnchor="page" w:x="6343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25.80</w:t>
      </w:r>
    </w:p>
    <w:p w:rsidR="000A1F9B" w:rsidRDefault="00B27F83">
      <w:pPr>
        <w:pStyle w:val="Normal06"/>
        <w:framePr w:w="685" w:h="261" w:hRule="exact" w:wrap="auto" w:vAnchor="page" w:hAnchor="page" w:x="702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27.27</w:t>
      </w:r>
    </w:p>
    <w:p w:rsidR="000A1F9B" w:rsidRDefault="00B27F83">
      <w:pPr>
        <w:pStyle w:val="Normal06"/>
        <w:framePr w:w="685" w:h="261" w:hRule="exact" w:wrap="auto" w:vAnchor="page" w:hAnchor="page" w:x="7713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25.07</w:t>
      </w:r>
    </w:p>
    <w:p w:rsidR="000A1F9B" w:rsidRDefault="00B27F83">
      <w:pPr>
        <w:pStyle w:val="Normal06"/>
        <w:framePr w:w="685" w:h="261" w:hRule="exact" w:wrap="auto" w:vAnchor="page" w:hAnchor="page" w:x="8398" w:y="31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26.47</w:t>
      </w:r>
    </w:p>
    <w:p w:rsidR="000A1F9B" w:rsidRDefault="00B27F83">
      <w:pPr>
        <w:pStyle w:val="Normal06"/>
        <w:framePr w:w="960" w:h="261" w:hRule="exact" w:wrap="auto" w:vAnchor="page" w:hAnchor="page" w:x="1958" w:y="34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3M014</w:t>
      </w:r>
    </w:p>
    <w:p w:rsidR="000A1F9B" w:rsidRDefault="00B27F83">
      <w:pPr>
        <w:pStyle w:val="Normal06"/>
        <w:framePr w:w="685" w:h="261" w:hRule="exact" w:wrap="auto" w:vAnchor="page" w:hAnchor="page" w:x="291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22.27</w:t>
      </w:r>
    </w:p>
    <w:p w:rsidR="000A1F9B" w:rsidRDefault="00B27F83">
      <w:pPr>
        <w:pStyle w:val="Normal06"/>
        <w:framePr w:w="685" w:h="261" w:hRule="exact" w:wrap="auto" w:vAnchor="page" w:hAnchor="page" w:x="3603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22.30</w:t>
      </w:r>
    </w:p>
    <w:p w:rsidR="000A1F9B" w:rsidRDefault="00B27F83">
      <w:pPr>
        <w:pStyle w:val="Normal06"/>
        <w:framePr w:w="685" w:h="261" w:hRule="exact" w:wrap="auto" w:vAnchor="page" w:hAnchor="page" w:x="428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26.00</w:t>
      </w:r>
    </w:p>
    <w:p w:rsidR="000A1F9B" w:rsidRDefault="00B27F83">
      <w:pPr>
        <w:pStyle w:val="Normal06"/>
        <w:framePr w:w="685" w:h="261" w:hRule="exact" w:wrap="auto" w:vAnchor="page" w:hAnchor="page" w:x="4973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24.13</w:t>
      </w:r>
    </w:p>
    <w:p w:rsidR="000A1F9B" w:rsidRDefault="00B27F83">
      <w:pPr>
        <w:pStyle w:val="Normal06"/>
        <w:framePr w:w="685" w:h="261" w:hRule="exact" w:wrap="auto" w:vAnchor="page" w:hAnchor="page" w:x="565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22.40</w:t>
      </w:r>
    </w:p>
    <w:p w:rsidR="000A1F9B" w:rsidRDefault="00B27F83">
      <w:pPr>
        <w:pStyle w:val="Normal06"/>
        <w:framePr w:w="685" w:h="261" w:hRule="exact" w:wrap="auto" w:vAnchor="page" w:hAnchor="page" w:x="6343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25.80</w:t>
      </w:r>
    </w:p>
    <w:p w:rsidR="000A1F9B" w:rsidRDefault="00B27F83">
      <w:pPr>
        <w:pStyle w:val="Normal06"/>
        <w:framePr w:w="685" w:h="261" w:hRule="exact" w:wrap="auto" w:vAnchor="page" w:hAnchor="page" w:x="702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27.27</w:t>
      </w:r>
    </w:p>
    <w:p w:rsidR="000A1F9B" w:rsidRDefault="00B27F83">
      <w:pPr>
        <w:pStyle w:val="Normal06"/>
        <w:framePr w:w="685" w:h="261" w:hRule="exact" w:wrap="auto" w:vAnchor="page" w:hAnchor="page" w:x="7713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25.07</w:t>
      </w:r>
    </w:p>
    <w:p w:rsidR="000A1F9B" w:rsidRDefault="00B27F83">
      <w:pPr>
        <w:pStyle w:val="Normal06"/>
        <w:framePr w:w="685" w:h="261" w:hRule="exact" w:wrap="auto" w:vAnchor="page" w:hAnchor="page" w:x="8398" w:y="34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26.47</w:t>
      </w:r>
    </w:p>
    <w:p w:rsidR="000A1F9B" w:rsidRDefault="00B27F83">
      <w:pPr>
        <w:pStyle w:val="Normal06"/>
        <w:framePr w:w="960" w:h="261" w:hRule="exact" w:wrap="auto" w:vAnchor="page" w:hAnchor="page" w:x="1958" w:y="3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3M015</w:t>
      </w:r>
    </w:p>
    <w:p w:rsidR="000A1F9B" w:rsidRDefault="00B27F83">
      <w:pPr>
        <w:pStyle w:val="Normal06"/>
        <w:framePr w:w="685" w:h="261" w:hRule="exact" w:wrap="auto" w:vAnchor="page" w:hAnchor="page" w:x="291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22.27</w:t>
      </w:r>
    </w:p>
    <w:p w:rsidR="000A1F9B" w:rsidRDefault="00B27F83">
      <w:pPr>
        <w:pStyle w:val="Normal06"/>
        <w:framePr w:w="685" w:h="261" w:hRule="exact" w:wrap="auto" w:vAnchor="page" w:hAnchor="page" w:x="3603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22.30</w:t>
      </w:r>
    </w:p>
    <w:p w:rsidR="000A1F9B" w:rsidRDefault="00B27F83">
      <w:pPr>
        <w:pStyle w:val="Normal06"/>
        <w:framePr w:w="685" w:h="261" w:hRule="exact" w:wrap="auto" w:vAnchor="page" w:hAnchor="page" w:x="428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26.00</w:t>
      </w:r>
    </w:p>
    <w:p w:rsidR="000A1F9B" w:rsidRDefault="00B27F83">
      <w:pPr>
        <w:pStyle w:val="Normal06"/>
        <w:framePr w:w="685" w:h="261" w:hRule="exact" w:wrap="auto" w:vAnchor="page" w:hAnchor="page" w:x="4973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24.13</w:t>
      </w:r>
    </w:p>
    <w:p w:rsidR="000A1F9B" w:rsidRDefault="00B27F83">
      <w:pPr>
        <w:pStyle w:val="Normal06"/>
        <w:framePr w:w="685" w:h="261" w:hRule="exact" w:wrap="auto" w:vAnchor="page" w:hAnchor="page" w:x="565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22.40</w:t>
      </w:r>
    </w:p>
    <w:p w:rsidR="000A1F9B" w:rsidRDefault="00B27F83">
      <w:pPr>
        <w:pStyle w:val="Normal06"/>
        <w:framePr w:w="685" w:h="261" w:hRule="exact" w:wrap="auto" w:vAnchor="page" w:hAnchor="page" w:x="6343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25.80</w:t>
      </w:r>
    </w:p>
    <w:p w:rsidR="000A1F9B" w:rsidRDefault="00B27F83">
      <w:pPr>
        <w:pStyle w:val="Normal06"/>
        <w:framePr w:w="685" w:h="261" w:hRule="exact" w:wrap="auto" w:vAnchor="page" w:hAnchor="page" w:x="702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27.27</w:t>
      </w:r>
    </w:p>
    <w:p w:rsidR="000A1F9B" w:rsidRDefault="00B27F83">
      <w:pPr>
        <w:pStyle w:val="Normal06"/>
        <w:framePr w:w="685" w:h="261" w:hRule="exact" w:wrap="auto" w:vAnchor="page" w:hAnchor="page" w:x="7713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25.07</w:t>
      </w:r>
    </w:p>
    <w:p w:rsidR="000A1F9B" w:rsidRDefault="00B27F83">
      <w:pPr>
        <w:pStyle w:val="Normal06"/>
        <w:framePr w:w="685" w:h="261" w:hRule="exact" w:wrap="auto" w:vAnchor="page" w:hAnchor="page" w:x="8398" w:y="36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26.47</w:t>
      </w:r>
    </w:p>
    <w:p w:rsidR="000A1F9B" w:rsidRDefault="00B27F83">
      <w:pPr>
        <w:pStyle w:val="Normal06"/>
        <w:framePr w:w="960" w:h="261" w:hRule="exact" w:wrap="auto" w:vAnchor="page" w:hAnchor="page" w:x="1958" w:y="39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4M001</w:t>
      </w:r>
    </w:p>
    <w:p w:rsidR="000A1F9B" w:rsidRDefault="00B27F83">
      <w:pPr>
        <w:pStyle w:val="Normal06"/>
        <w:framePr w:w="685" w:h="261" w:hRule="exact" w:wrap="auto" w:vAnchor="page" w:hAnchor="page" w:x="291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21.70</w:t>
      </w:r>
    </w:p>
    <w:p w:rsidR="000A1F9B" w:rsidRDefault="00B27F83">
      <w:pPr>
        <w:pStyle w:val="Normal06"/>
        <w:framePr w:w="685" w:h="261" w:hRule="exact" w:wrap="auto" w:vAnchor="page" w:hAnchor="page" w:x="3603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25.15</w:t>
      </w:r>
    </w:p>
    <w:p w:rsidR="000A1F9B" w:rsidRDefault="00B27F83">
      <w:pPr>
        <w:pStyle w:val="Normal06"/>
        <w:framePr w:w="685" w:h="261" w:hRule="exact" w:wrap="auto" w:vAnchor="page" w:hAnchor="page" w:x="428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27.78</w:t>
      </w:r>
    </w:p>
    <w:p w:rsidR="000A1F9B" w:rsidRDefault="00B27F83">
      <w:pPr>
        <w:pStyle w:val="Normal06"/>
        <w:framePr w:w="685" w:h="261" w:hRule="exact" w:wrap="auto" w:vAnchor="page" w:hAnchor="page" w:x="4973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27.35</w:t>
      </w:r>
    </w:p>
    <w:p w:rsidR="000A1F9B" w:rsidRDefault="00B27F83">
      <w:pPr>
        <w:pStyle w:val="Normal06"/>
        <w:framePr w:w="685" w:h="261" w:hRule="exact" w:wrap="auto" w:vAnchor="page" w:hAnchor="page" w:x="565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25.13</w:t>
      </w:r>
    </w:p>
    <w:p w:rsidR="000A1F9B" w:rsidRDefault="00B27F83">
      <w:pPr>
        <w:pStyle w:val="Normal06"/>
        <w:framePr w:w="685" w:h="261" w:hRule="exact" w:wrap="auto" w:vAnchor="page" w:hAnchor="page" w:x="6343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39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416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4M002</w:t>
      </w:r>
    </w:p>
    <w:p w:rsidR="000A1F9B" w:rsidRDefault="00B27F83">
      <w:pPr>
        <w:pStyle w:val="Normal06"/>
        <w:framePr w:w="685" w:h="261" w:hRule="exact" w:wrap="auto" w:vAnchor="page" w:hAnchor="page" w:x="291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21.70</w:t>
      </w:r>
    </w:p>
    <w:p w:rsidR="000A1F9B" w:rsidRDefault="00B27F83">
      <w:pPr>
        <w:pStyle w:val="Normal06"/>
        <w:framePr w:w="685" w:h="261" w:hRule="exact" w:wrap="auto" w:vAnchor="page" w:hAnchor="page" w:x="3603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25.15</w:t>
      </w:r>
    </w:p>
    <w:p w:rsidR="000A1F9B" w:rsidRDefault="00B27F83">
      <w:pPr>
        <w:pStyle w:val="Normal06"/>
        <w:framePr w:w="685" w:h="261" w:hRule="exact" w:wrap="auto" w:vAnchor="page" w:hAnchor="page" w:x="428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27.78</w:t>
      </w:r>
    </w:p>
    <w:p w:rsidR="000A1F9B" w:rsidRDefault="00B27F83">
      <w:pPr>
        <w:pStyle w:val="Normal06"/>
        <w:framePr w:w="685" w:h="261" w:hRule="exact" w:wrap="auto" w:vAnchor="page" w:hAnchor="page" w:x="4973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27.35</w:t>
      </w:r>
    </w:p>
    <w:p w:rsidR="000A1F9B" w:rsidRDefault="00B27F83">
      <w:pPr>
        <w:pStyle w:val="Normal06"/>
        <w:framePr w:w="685" w:h="261" w:hRule="exact" w:wrap="auto" w:vAnchor="page" w:hAnchor="page" w:x="565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25.13</w:t>
      </w:r>
    </w:p>
    <w:p w:rsidR="000A1F9B" w:rsidRDefault="00B27F83">
      <w:pPr>
        <w:pStyle w:val="Normal06"/>
        <w:framePr w:w="685" w:h="261" w:hRule="exact" w:wrap="auto" w:vAnchor="page" w:hAnchor="page" w:x="6343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416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44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4M003</w:t>
      </w:r>
    </w:p>
    <w:p w:rsidR="000A1F9B" w:rsidRDefault="00B27F83">
      <w:pPr>
        <w:pStyle w:val="Normal06"/>
        <w:framePr w:w="685" w:h="261" w:hRule="exact" w:wrap="auto" w:vAnchor="page" w:hAnchor="page" w:x="291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21.70</w:t>
      </w:r>
    </w:p>
    <w:p w:rsidR="000A1F9B" w:rsidRDefault="00B27F83">
      <w:pPr>
        <w:pStyle w:val="Normal06"/>
        <w:framePr w:w="685" w:h="261" w:hRule="exact" w:wrap="auto" w:vAnchor="page" w:hAnchor="page" w:x="3603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25.15</w:t>
      </w:r>
    </w:p>
    <w:p w:rsidR="000A1F9B" w:rsidRDefault="00B27F83">
      <w:pPr>
        <w:pStyle w:val="Normal06"/>
        <w:framePr w:w="685" w:h="261" w:hRule="exact" w:wrap="auto" w:vAnchor="page" w:hAnchor="page" w:x="428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27.78</w:t>
      </w:r>
    </w:p>
    <w:p w:rsidR="000A1F9B" w:rsidRDefault="00B27F83">
      <w:pPr>
        <w:pStyle w:val="Normal06"/>
        <w:framePr w:w="685" w:h="261" w:hRule="exact" w:wrap="auto" w:vAnchor="page" w:hAnchor="page" w:x="4973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27.35</w:t>
      </w:r>
    </w:p>
    <w:p w:rsidR="000A1F9B" w:rsidRDefault="00B27F83">
      <w:pPr>
        <w:pStyle w:val="Normal06"/>
        <w:framePr w:w="685" w:h="261" w:hRule="exact" w:wrap="auto" w:vAnchor="page" w:hAnchor="page" w:x="565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25.13</w:t>
      </w:r>
    </w:p>
    <w:p w:rsidR="000A1F9B" w:rsidRDefault="00B27F83">
      <w:pPr>
        <w:pStyle w:val="Normal06"/>
        <w:framePr w:w="685" w:h="261" w:hRule="exact" w:wrap="auto" w:vAnchor="page" w:hAnchor="page" w:x="6343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441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46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4M004</w:t>
      </w:r>
    </w:p>
    <w:p w:rsidR="000A1F9B" w:rsidRDefault="00B27F83">
      <w:pPr>
        <w:pStyle w:val="Normal06"/>
        <w:framePr w:w="685" w:h="261" w:hRule="exact" w:wrap="auto" w:vAnchor="page" w:hAnchor="page" w:x="291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21.70</w:t>
      </w:r>
    </w:p>
    <w:p w:rsidR="000A1F9B" w:rsidRDefault="00B27F83">
      <w:pPr>
        <w:pStyle w:val="Normal06"/>
        <w:framePr w:w="685" w:h="261" w:hRule="exact" w:wrap="auto" w:vAnchor="page" w:hAnchor="page" w:x="3603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25.15</w:t>
      </w:r>
    </w:p>
    <w:p w:rsidR="000A1F9B" w:rsidRDefault="00B27F83">
      <w:pPr>
        <w:pStyle w:val="Normal06"/>
        <w:framePr w:w="685" w:h="261" w:hRule="exact" w:wrap="auto" w:vAnchor="page" w:hAnchor="page" w:x="428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27.78</w:t>
      </w:r>
    </w:p>
    <w:p w:rsidR="000A1F9B" w:rsidRDefault="00B27F83">
      <w:pPr>
        <w:pStyle w:val="Normal06"/>
        <w:framePr w:w="685" w:h="261" w:hRule="exact" w:wrap="auto" w:vAnchor="page" w:hAnchor="page" w:x="4973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27.35</w:t>
      </w:r>
    </w:p>
    <w:p w:rsidR="000A1F9B" w:rsidRDefault="00B27F83">
      <w:pPr>
        <w:pStyle w:val="Normal06"/>
        <w:framePr w:w="685" w:h="261" w:hRule="exact" w:wrap="auto" w:vAnchor="page" w:hAnchor="page" w:x="565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25.13</w:t>
      </w:r>
    </w:p>
    <w:p w:rsidR="000A1F9B" w:rsidRDefault="00B27F83">
      <w:pPr>
        <w:pStyle w:val="Normal06"/>
        <w:framePr w:w="685" w:h="261" w:hRule="exact" w:wrap="auto" w:vAnchor="page" w:hAnchor="page" w:x="6343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466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49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4M005</w:t>
      </w:r>
    </w:p>
    <w:p w:rsidR="000A1F9B" w:rsidRDefault="00B27F83">
      <w:pPr>
        <w:pStyle w:val="Normal06"/>
        <w:framePr w:w="685" w:h="261" w:hRule="exact" w:wrap="auto" w:vAnchor="page" w:hAnchor="page" w:x="291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24.25</w:t>
      </w:r>
    </w:p>
    <w:p w:rsidR="000A1F9B" w:rsidRDefault="00B27F83">
      <w:pPr>
        <w:pStyle w:val="Normal06"/>
        <w:framePr w:w="685" w:h="261" w:hRule="exact" w:wrap="auto" w:vAnchor="page" w:hAnchor="page" w:x="3603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27.13</w:t>
      </w:r>
    </w:p>
    <w:p w:rsidR="000A1F9B" w:rsidRDefault="00B27F83">
      <w:pPr>
        <w:pStyle w:val="Normal06"/>
        <w:framePr w:w="685" w:h="261" w:hRule="exact" w:wrap="auto" w:vAnchor="page" w:hAnchor="page" w:x="428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30.88</w:t>
      </w:r>
    </w:p>
    <w:p w:rsidR="000A1F9B" w:rsidRDefault="00B27F83">
      <w:pPr>
        <w:pStyle w:val="Normal06"/>
        <w:framePr w:w="685" w:h="261" w:hRule="exact" w:wrap="auto" w:vAnchor="page" w:hAnchor="page" w:x="4973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29.05</w:t>
      </w:r>
    </w:p>
    <w:p w:rsidR="000A1F9B" w:rsidRDefault="00B27F83">
      <w:pPr>
        <w:pStyle w:val="Normal06"/>
        <w:framePr w:w="685" w:h="261" w:hRule="exact" w:wrap="auto" w:vAnchor="page" w:hAnchor="page" w:x="565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28.43</w:t>
      </w:r>
    </w:p>
    <w:p w:rsidR="000A1F9B" w:rsidRDefault="00B27F83">
      <w:pPr>
        <w:pStyle w:val="Normal06"/>
        <w:framePr w:w="685" w:h="261" w:hRule="exact" w:wrap="auto" w:vAnchor="page" w:hAnchor="page" w:x="6343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491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5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4M006</w:t>
      </w:r>
    </w:p>
    <w:p w:rsidR="000A1F9B" w:rsidRDefault="00B27F83">
      <w:pPr>
        <w:pStyle w:val="Normal06"/>
        <w:framePr w:w="685" w:h="261" w:hRule="exact" w:wrap="auto" w:vAnchor="page" w:hAnchor="page" w:x="291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24.25</w:t>
      </w:r>
    </w:p>
    <w:p w:rsidR="000A1F9B" w:rsidRDefault="00B27F83">
      <w:pPr>
        <w:pStyle w:val="Normal06"/>
        <w:framePr w:w="685" w:h="261" w:hRule="exact" w:wrap="auto" w:vAnchor="page" w:hAnchor="page" w:x="3603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27.13</w:t>
      </w:r>
    </w:p>
    <w:p w:rsidR="000A1F9B" w:rsidRDefault="00B27F83">
      <w:pPr>
        <w:pStyle w:val="Normal06"/>
        <w:framePr w:w="685" w:h="261" w:hRule="exact" w:wrap="auto" w:vAnchor="page" w:hAnchor="page" w:x="428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30.88</w:t>
      </w:r>
    </w:p>
    <w:p w:rsidR="000A1F9B" w:rsidRDefault="00B27F83">
      <w:pPr>
        <w:pStyle w:val="Normal06"/>
        <w:framePr w:w="685" w:h="261" w:hRule="exact" w:wrap="auto" w:vAnchor="page" w:hAnchor="page" w:x="4973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29.05</w:t>
      </w:r>
    </w:p>
    <w:p w:rsidR="000A1F9B" w:rsidRDefault="00B27F83">
      <w:pPr>
        <w:pStyle w:val="Normal06"/>
        <w:framePr w:w="685" w:h="261" w:hRule="exact" w:wrap="auto" w:vAnchor="page" w:hAnchor="page" w:x="565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28.43</w:t>
      </w:r>
    </w:p>
    <w:p w:rsidR="000A1F9B" w:rsidRDefault="00B27F83">
      <w:pPr>
        <w:pStyle w:val="Normal06"/>
        <w:framePr w:w="685" w:h="261" w:hRule="exact" w:wrap="auto" w:vAnchor="page" w:hAnchor="page" w:x="6343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51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5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4M007</w:t>
      </w:r>
    </w:p>
    <w:p w:rsidR="000A1F9B" w:rsidRDefault="00B27F83">
      <w:pPr>
        <w:pStyle w:val="Normal06"/>
        <w:framePr w:w="685" w:h="261" w:hRule="exact" w:wrap="auto" w:vAnchor="page" w:hAnchor="page" w:x="291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24.25</w:t>
      </w:r>
    </w:p>
    <w:p w:rsidR="000A1F9B" w:rsidRDefault="00B27F83">
      <w:pPr>
        <w:pStyle w:val="Normal06"/>
        <w:framePr w:w="685" w:h="261" w:hRule="exact" w:wrap="auto" w:vAnchor="page" w:hAnchor="page" w:x="3603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27.13</w:t>
      </w:r>
    </w:p>
    <w:p w:rsidR="000A1F9B" w:rsidRDefault="00B27F83">
      <w:pPr>
        <w:pStyle w:val="Normal06"/>
        <w:framePr w:w="685" w:h="261" w:hRule="exact" w:wrap="auto" w:vAnchor="page" w:hAnchor="page" w:x="428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30.88</w:t>
      </w:r>
    </w:p>
    <w:p w:rsidR="000A1F9B" w:rsidRDefault="00B27F83">
      <w:pPr>
        <w:pStyle w:val="Normal06"/>
        <w:framePr w:w="685" w:h="261" w:hRule="exact" w:wrap="auto" w:vAnchor="page" w:hAnchor="page" w:x="4973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29.05</w:t>
      </w:r>
    </w:p>
    <w:p w:rsidR="000A1F9B" w:rsidRDefault="00B27F83">
      <w:pPr>
        <w:pStyle w:val="Normal06"/>
        <w:framePr w:w="685" w:h="261" w:hRule="exact" w:wrap="auto" w:vAnchor="page" w:hAnchor="page" w:x="565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28.43</w:t>
      </w:r>
    </w:p>
    <w:p w:rsidR="000A1F9B" w:rsidRDefault="00B27F83">
      <w:pPr>
        <w:pStyle w:val="Normal06"/>
        <w:framePr w:w="685" w:h="261" w:hRule="exact" w:wrap="auto" w:vAnchor="page" w:hAnchor="page" w:x="6343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5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56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4M008</w:t>
      </w:r>
    </w:p>
    <w:p w:rsidR="000A1F9B" w:rsidRDefault="00B27F83">
      <w:pPr>
        <w:pStyle w:val="Normal06"/>
        <w:framePr w:w="685" w:h="261" w:hRule="exact" w:wrap="auto" w:vAnchor="page" w:hAnchor="page" w:x="291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24.25</w:t>
      </w:r>
    </w:p>
    <w:p w:rsidR="000A1F9B" w:rsidRDefault="00B27F83">
      <w:pPr>
        <w:pStyle w:val="Normal06"/>
        <w:framePr w:w="685" w:h="261" w:hRule="exact" w:wrap="auto" w:vAnchor="page" w:hAnchor="page" w:x="3603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27.13</w:t>
      </w:r>
    </w:p>
    <w:p w:rsidR="000A1F9B" w:rsidRDefault="00B27F83">
      <w:pPr>
        <w:pStyle w:val="Normal06"/>
        <w:framePr w:w="685" w:h="261" w:hRule="exact" w:wrap="auto" w:vAnchor="page" w:hAnchor="page" w:x="428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30.88</w:t>
      </w:r>
    </w:p>
    <w:p w:rsidR="000A1F9B" w:rsidRDefault="00B27F83">
      <w:pPr>
        <w:pStyle w:val="Normal06"/>
        <w:framePr w:w="685" w:h="261" w:hRule="exact" w:wrap="auto" w:vAnchor="page" w:hAnchor="page" w:x="4973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29.05</w:t>
      </w:r>
    </w:p>
    <w:p w:rsidR="000A1F9B" w:rsidRDefault="00B27F83">
      <w:pPr>
        <w:pStyle w:val="Normal06"/>
        <w:framePr w:w="685" w:h="261" w:hRule="exact" w:wrap="auto" w:vAnchor="page" w:hAnchor="page" w:x="565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28.43</w:t>
      </w:r>
    </w:p>
    <w:p w:rsidR="000A1F9B" w:rsidRDefault="00B27F83">
      <w:pPr>
        <w:pStyle w:val="Normal06"/>
        <w:framePr w:w="685" w:h="261" w:hRule="exact" w:wrap="auto" w:vAnchor="page" w:hAnchor="page" w:x="6343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56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59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4M009</w:t>
      </w:r>
    </w:p>
    <w:p w:rsidR="000A1F9B" w:rsidRDefault="00B27F83">
      <w:pPr>
        <w:pStyle w:val="Normal06"/>
        <w:framePr w:w="685" w:h="261" w:hRule="exact" w:wrap="auto" w:vAnchor="page" w:hAnchor="page" w:x="291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22.35</w:t>
      </w:r>
    </w:p>
    <w:p w:rsidR="000A1F9B" w:rsidRDefault="00B27F83">
      <w:pPr>
        <w:pStyle w:val="Normal06"/>
        <w:framePr w:w="685" w:h="261" w:hRule="exact" w:wrap="auto" w:vAnchor="page" w:hAnchor="page" w:x="3603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24.48</w:t>
      </w:r>
    </w:p>
    <w:p w:rsidR="000A1F9B" w:rsidRDefault="00B27F83">
      <w:pPr>
        <w:pStyle w:val="Normal06"/>
        <w:framePr w:w="685" w:h="261" w:hRule="exact" w:wrap="auto" w:vAnchor="page" w:hAnchor="page" w:x="428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26.50</w:t>
      </w:r>
    </w:p>
    <w:p w:rsidR="000A1F9B" w:rsidRDefault="00B27F83">
      <w:pPr>
        <w:pStyle w:val="Normal06"/>
        <w:framePr w:w="685" w:h="261" w:hRule="exact" w:wrap="auto" w:vAnchor="page" w:hAnchor="page" w:x="4973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26.78</w:t>
      </w:r>
    </w:p>
    <w:p w:rsidR="000A1F9B" w:rsidRDefault="00B27F83">
      <w:pPr>
        <w:pStyle w:val="Normal06"/>
        <w:framePr w:w="685" w:h="261" w:hRule="exact" w:wrap="auto" w:vAnchor="page" w:hAnchor="page" w:x="565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28.08</w:t>
      </w:r>
    </w:p>
    <w:p w:rsidR="000A1F9B" w:rsidRDefault="00B27F83">
      <w:pPr>
        <w:pStyle w:val="Normal06"/>
        <w:framePr w:w="685" w:h="261" w:hRule="exact" w:wrap="auto" w:vAnchor="page" w:hAnchor="page" w:x="6343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59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617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4M010</w:t>
      </w:r>
    </w:p>
    <w:p w:rsidR="000A1F9B" w:rsidRDefault="00B27F83">
      <w:pPr>
        <w:pStyle w:val="Normal06"/>
        <w:framePr w:w="685" w:h="261" w:hRule="exact" w:wrap="auto" w:vAnchor="page" w:hAnchor="page" w:x="291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22.35</w:t>
      </w:r>
    </w:p>
    <w:p w:rsidR="000A1F9B" w:rsidRDefault="00B27F83">
      <w:pPr>
        <w:pStyle w:val="Normal06"/>
        <w:framePr w:w="685" w:h="261" w:hRule="exact" w:wrap="auto" w:vAnchor="page" w:hAnchor="page" w:x="3603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24.48</w:t>
      </w:r>
    </w:p>
    <w:p w:rsidR="000A1F9B" w:rsidRDefault="00B27F83">
      <w:pPr>
        <w:pStyle w:val="Normal06"/>
        <w:framePr w:w="685" w:h="261" w:hRule="exact" w:wrap="auto" w:vAnchor="page" w:hAnchor="page" w:x="428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26.50</w:t>
      </w:r>
    </w:p>
    <w:p w:rsidR="000A1F9B" w:rsidRDefault="00B27F83">
      <w:pPr>
        <w:pStyle w:val="Normal06"/>
        <w:framePr w:w="685" w:h="261" w:hRule="exact" w:wrap="auto" w:vAnchor="page" w:hAnchor="page" w:x="4973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26.78</w:t>
      </w:r>
    </w:p>
    <w:p w:rsidR="000A1F9B" w:rsidRDefault="00B27F83">
      <w:pPr>
        <w:pStyle w:val="Normal06"/>
        <w:framePr w:w="685" w:h="261" w:hRule="exact" w:wrap="auto" w:vAnchor="page" w:hAnchor="page" w:x="565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28.08</w:t>
      </w:r>
    </w:p>
    <w:p w:rsidR="000A1F9B" w:rsidRDefault="00B27F83">
      <w:pPr>
        <w:pStyle w:val="Normal06"/>
        <w:framePr w:w="685" w:h="261" w:hRule="exact" w:wrap="auto" w:vAnchor="page" w:hAnchor="page" w:x="6343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02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7713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685" w:h="261" w:hRule="exact" w:wrap="auto" w:vAnchor="page" w:hAnchor="page" w:x="8398" w:y="6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</w:t>
      </w:r>
      <w:r>
        <w:rPr>
          <w:rFonts w:eastAsia="Times New Roman"/>
          <w:color w:val="000000"/>
          <w:kern w:val="2"/>
          <w:sz w:val="17"/>
        </w:rPr>
        <w:noBreakHyphen/>
        <w:t xml:space="preserve">  </w:t>
      </w:r>
    </w:p>
    <w:p w:rsidR="000A1F9B" w:rsidRDefault="00B27F83">
      <w:pPr>
        <w:pStyle w:val="Normal06"/>
        <w:framePr w:w="960" w:h="261" w:hRule="exact" w:wrap="auto" w:vAnchor="page" w:hAnchor="page" w:x="1958" w:y="64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4M011</w:t>
      </w:r>
    </w:p>
    <w:p w:rsidR="000A1F9B" w:rsidRDefault="00B27F83">
      <w:pPr>
        <w:pStyle w:val="Normal06"/>
        <w:framePr w:w="685" w:h="261" w:hRule="exact" w:wrap="auto" w:vAnchor="page" w:hAnchor="page" w:x="291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22.35</w:t>
      </w:r>
    </w:p>
    <w:p w:rsidR="000A1F9B" w:rsidRDefault="00B27F83">
      <w:pPr>
        <w:pStyle w:val="Normal06"/>
        <w:framePr w:w="685" w:h="261" w:hRule="exact" w:wrap="auto" w:vAnchor="page" w:hAnchor="page" w:x="3603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24.48</w:t>
      </w:r>
    </w:p>
    <w:p w:rsidR="000A1F9B" w:rsidRDefault="00B27F83">
      <w:pPr>
        <w:pStyle w:val="Normal06"/>
        <w:framePr w:w="685" w:h="261" w:hRule="exact" w:wrap="auto" w:vAnchor="page" w:hAnchor="page" w:x="428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26.50</w:t>
      </w:r>
    </w:p>
    <w:p w:rsidR="000A1F9B" w:rsidRDefault="00B27F83">
      <w:pPr>
        <w:pStyle w:val="Normal06"/>
        <w:framePr w:w="685" w:h="261" w:hRule="exact" w:wrap="auto" w:vAnchor="page" w:hAnchor="page" w:x="4973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26.78</w:t>
      </w:r>
    </w:p>
    <w:p w:rsidR="000A1F9B" w:rsidRDefault="00B27F83">
      <w:pPr>
        <w:pStyle w:val="Normal06"/>
        <w:framePr w:w="685" w:h="261" w:hRule="exact" w:wrap="auto" w:vAnchor="page" w:hAnchor="page" w:x="565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28.08</w:t>
      </w:r>
    </w:p>
    <w:p w:rsidR="000A1F9B" w:rsidRDefault="00B27F83">
      <w:pPr>
        <w:pStyle w:val="Normal06"/>
        <w:framePr w:w="685" w:h="261" w:hRule="exact" w:wrap="auto" w:vAnchor="page" w:hAnchor="page" w:x="6343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30.80</w:t>
      </w:r>
    </w:p>
    <w:p w:rsidR="000A1F9B" w:rsidRDefault="00B27F83">
      <w:pPr>
        <w:pStyle w:val="Normal06"/>
        <w:framePr w:w="685" w:h="261" w:hRule="exact" w:wrap="auto" w:vAnchor="page" w:hAnchor="page" w:x="702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33.00</w:t>
      </w:r>
    </w:p>
    <w:p w:rsidR="000A1F9B" w:rsidRDefault="00B27F83">
      <w:pPr>
        <w:pStyle w:val="Normal06"/>
        <w:framePr w:w="685" w:h="261" w:hRule="exact" w:wrap="auto" w:vAnchor="page" w:hAnchor="page" w:x="7713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32.90</w:t>
      </w:r>
    </w:p>
    <w:p w:rsidR="000A1F9B" w:rsidRDefault="00B27F83">
      <w:pPr>
        <w:pStyle w:val="Normal06"/>
        <w:framePr w:w="685" w:h="261" w:hRule="exact" w:wrap="auto" w:vAnchor="page" w:hAnchor="page" w:x="8398" w:y="64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25.75</w:t>
      </w:r>
    </w:p>
    <w:p w:rsidR="000A1F9B" w:rsidRDefault="00B27F83">
      <w:pPr>
        <w:pStyle w:val="Normal06"/>
        <w:framePr w:w="960" w:h="261" w:hRule="exact" w:wrap="auto" w:vAnchor="page" w:hAnchor="page" w:x="1958" w:y="66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4M012</w:t>
      </w:r>
    </w:p>
    <w:p w:rsidR="000A1F9B" w:rsidRDefault="00B27F83">
      <w:pPr>
        <w:pStyle w:val="Normal06"/>
        <w:framePr w:w="685" w:h="261" w:hRule="exact" w:wrap="auto" w:vAnchor="page" w:hAnchor="page" w:x="291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22.35</w:t>
      </w:r>
    </w:p>
    <w:p w:rsidR="000A1F9B" w:rsidRDefault="00B27F83">
      <w:pPr>
        <w:pStyle w:val="Normal06"/>
        <w:framePr w:w="685" w:h="261" w:hRule="exact" w:wrap="auto" w:vAnchor="page" w:hAnchor="page" w:x="3603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24.48</w:t>
      </w:r>
    </w:p>
    <w:p w:rsidR="000A1F9B" w:rsidRDefault="00B27F83">
      <w:pPr>
        <w:pStyle w:val="Normal06"/>
        <w:framePr w:w="685" w:h="261" w:hRule="exact" w:wrap="auto" w:vAnchor="page" w:hAnchor="page" w:x="428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26.50</w:t>
      </w:r>
    </w:p>
    <w:p w:rsidR="000A1F9B" w:rsidRDefault="00B27F83">
      <w:pPr>
        <w:pStyle w:val="Normal06"/>
        <w:framePr w:w="685" w:h="261" w:hRule="exact" w:wrap="auto" w:vAnchor="page" w:hAnchor="page" w:x="4973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26.78</w:t>
      </w:r>
    </w:p>
    <w:p w:rsidR="000A1F9B" w:rsidRDefault="00B27F83">
      <w:pPr>
        <w:pStyle w:val="Normal06"/>
        <w:framePr w:w="685" w:h="261" w:hRule="exact" w:wrap="auto" w:vAnchor="page" w:hAnchor="page" w:x="565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28.08</w:t>
      </w:r>
    </w:p>
    <w:p w:rsidR="000A1F9B" w:rsidRDefault="00B27F83">
      <w:pPr>
        <w:pStyle w:val="Normal06"/>
        <w:framePr w:w="685" w:h="261" w:hRule="exact" w:wrap="auto" w:vAnchor="page" w:hAnchor="page" w:x="6343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30.80</w:t>
      </w:r>
    </w:p>
    <w:p w:rsidR="000A1F9B" w:rsidRDefault="00B27F83">
      <w:pPr>
        <w:pStyle w:val="Normal06"/>
        <w:framePr w:w="685" w:h="261" w:hRule="exact" w:wrap="auto" w:vAnchor="page" w:hAnchor="page" w:x="702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33.00</w:t>
      </w:r>
    </w:p>
    <w:p w:rsidR="000A1F9B" w:rsidRDefault="00B27F83">
      <w:pPr>
        <w:pStyle w:val="Normal06"/>
        <w:framePr w:w="685" w:h="261" w:hRule="exact" w:wrap="auto" w:vAnchor="page" w:hAnchor="page" w:x="7713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32.90</w:t>
      </w:r>
    </w:p>
    <w:p w:rsidR="000A1F9B" w:rsidRDefault="00B27F83">
      <w:pPr>
        <w:pStyle w:val="Normal06"/>
        <w:framePr w:w="685" w:h="261" w:hRule="exact" w:wrap="auto" w:vAnchor="page" w:hAnchor="page" w:x="8398" w:y="66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25.75</w:t>
      </w:r>
    </w:p>
    <w:p w:rsidR="000A1F9B" w:rsidRDefault="00B27F83">
      <w:pPr>
        <w:pStyle w:val="Normal06"/>
        <w:framePr w:w="960" w:h="261" w:hRule="exact" w:wrap="auto" w:vAnchor="page" w:hAnchor="page" w:x="1958" w:y="69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4M013</w:t>
      </w:r>
    </w:p>
    <w:p w:rsidR="000A1F9B" w:rsidRDefault="00B27F83">
      <w:pPr>
        <w:pStyle w:val="Normal06"/>
        <w:framePr w:w="685" w:h="261" w:hRule="exact" w:wrap="auto" w:vAnchor="page" w:hAnchor="page" w:x="291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25.87</w:t>
      </w:r>
    </w:p>
    <w:p w:rsidR="000A1F9B" w:rsidRDefault="00B27F83">
      <w:pPr>
        <w:pStyle w:val="Normal06"/>
        <w:framePr w:w="685" w:h="261" w:hRule="exact" w:wrap="auto" w:vAnchor="page" w:hAnchor="page" w:x="3603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27.83</w:t>
      </w:r>
    </w:p>
    <w:p w:rsidR="000A1F9B" w:rsidRDefault="00B27F83">
      <w:pPr>
        <w:pStyle w:val="Normal06"/>
        <w:framePr w:w="685" w:h="261" w:hRule="exact" w:wrap="auto" w:vAnchor="page" w:hAnchor="page" w:x="428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30.60</w:t>
      </w:r>
    </w:p>
    <w:p w:rsidR="000A1F9B" w:rsidRDefault="00B27F83">
      <w:pPr>
        <w:pStyle w:val="Normal06"/>
        <w:framePr w:w="685" w:h="261" w:hRule="exact" w:wrap="auto" w:vAnchor="page" w:hAnchor="page" w:x="4973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30.27</w:t>
      </w:r>
    </w:p>
    <w:p w:rsidR="000A1F9B" w:rsidRDefault="00B27F83">
      <w:pPr>
        <w:pStyle w:val="Normal06"/>
        <w:framePr w:w="685" w:h="261" w:hRule="exact" w:wrap="auto" w:vAnchor="page" w:hAnchor="page" w:x="565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28.10</w:t>
      </w:r>
    </w:p>
    <w:p w:rsidR="000A1F9B" w:rsidRDefault="00B27F83">
      <w:pPr>
        <w:pStyle w:val="Normal06"/>
        <w:framePr w:w="685" w:h="261" w:hRule="exact" w:wrap="auto" w:vAnchor="page" w:hAnchor="page" w:x="6343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31.97</w:t>
      </w:r>
    </w:p>
    <w:p w:rsidR="000A1F9B" w:rsidRDefault="00B27F83">
      <w:pPr>
        <w:pStyle w:val="Normal06"/>
        <w:framePr w:w="685" w:h="261" w:hRule="exact" w:wrap="auto" w:vAnchor="page" w:hAnchor="page" w:x="702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29.07</w:t>
      </w:r>
    </w:p>
    <w:p w:rsidR="000A1F9B" w:rsidRDefault="00B27F83">
      <w:pPr>
        <w:pStyle w:val="Normal06"/>
        <w:framePr w:w="685" w:h="261" w:hRule="exact" w:wrap="auto" w:vAnchor="page" w:hAnchor="page" w:x="7713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32.43</w:t>
      </w:r>
    </w:p>
    <w:p w:rsidR="000A1F9B" w:rsidRDefault="00B27F83">
      <w:pPr>
        <w:pStyle w:val="Normal06"/>
        <w:framePr w:w="685" w:h="261" w:hRule="exact" w:wrap="auto" w:vAnchor="page" w:hAnchor="page" w:x="8398" w:y="692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29.33</w:t>
      </w:r>
    </w:p>
    <w:p w:rsidR="000A1F9B" w:rsidRDefault="00B27F83">
      <w:pPr>
        <w:pStyle w:val="Normal06"/>
        <w:framePr w:w="960" w:h="261" w:hRule="exact" w:wrap="auto" w:vAnchor="page" w:hAnchor="page" w:x="1958" w:y="717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4M014</w:t>
      </w:r>
    </w:p>
    <w:p w:rsidR="000A1F9B" w:rsidRDefault="00B27F83">
      <w:pPr>
        <w:pStyle w:val="Normal06"/>
        <w:framePr w:w="685" w:h="261" w:hRule="exact" w:wrap="auto" w:vAnchor="page" w:hAnchor="page" w:x="291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25.87</w:t>
      </w:r>
    </w:p>
    <w:p w:rsidR="000A1F9B" w:rsidRDefault="00B27F83">
      <w:pPr>
        <w:pStyle w:val="Normal06"/>
        <w:framePr w:w="685" w:h="261" w:hRule="exact" w:wrap="auto" w:vAnchor="page" w:hAnchor="page" w:x="3603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27.83</w:t>
      </w:r>
    </w:p>
    <w:p w:rsidR="000A1F9B" w:rsidRDefault="00B27F83">
      <w:pPr>
        <w:pStyle w:val="Normal06"/>
        <w:framePr w:w="685" w:h="261" w:hRule="exact" w:wrap="auto" w:vAnchor="page" w:hAnchor="page" w:x="428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30.60</w:t>
      </w:r>
    </w:p>
    <w:p w:rsidR="000A1F9B" w:rsidRDefault="00B27F83">
      <w:pPr>
        <w:pStyle w:val="Normal06"/>
        <w:framePr w:w="685" w:h="261" w:hRule="exact" w:wrap="auto" w:vAnchor="page" w:hAnchor="page" w:x="4973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30.27</w:t>
      </w:r>
    </w:p>
    <w:p w:rsidR="000A1F9B" w:rsidRDefault="00B27F83">
      <w:pPr>
        <w:pStyle w:val="Normal06"/>
        <w:framePr w:w="685" w:h="261" w:hRule="exact" w:wrap="auto" w:vAnchor="page" w:hAnchor="page" w:x="565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28.10</w:t>
      </w:r>
    </w:p>
    <w:p w:rsidR="000A1F9B" w:rsidRDefault="00B27F83">
      <w:pPr>
        <w:pStyle w:val="Normal06"/>
        <w:framePr w:w="685" w:h="261" w:hRule="exact" w:wrap="auto" w:vAnchor="page" w:hAnchor="page" w:x="6343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31.97</w:t>
      </w:r>
    </w:p>
    <w:p w:rsidR="000A1F9B" w:rsidRDefault="00B27F83">
      <w:pPr>
        <w:pStyle w:val="Normal06"/>
        <w:framePr w:w="685" w:h="261" w:hRule="exact" w:wrap="auto" w:vAnchor="page" w:hAnchor="page" w:x="702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29.07</w:t>
      </w:r>
    </w:p>
    <w:p w:rsidR="000A1F9B" w:rsidRDefault="00B27F83">
      <w:pPr>
        <w:pStyle w:val="Normal06"/>
        <w:framePr w:w="685" w:h="261" w:hRule="exact" w:wrap="auto" w:vAnchor="page" w:hAnchor="page" w:x="7713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32.43</w:t>
      </w:r>
    </w:p>
    <w:p w:rsidR="000A1F9B" w:rsidRDefault="00B27F83">
      <w:pPr>
        <w:pStyle w:val="Normal06"/>
        <w:framePr w:w="685" w:h="261" w:hRule="exact" w:wrap="auto" w:vAnchor="page" w:hAnchor="page" w:x="8398" w:y="717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29.33</w:t>
      </w:r>
    </w:p>
    <w:p w:rsidR="000A1F9B" w:rsidRDefault="00B27F83">
      <w:pPr>
        <w:pStyle w:val="Normal06"/>
        <w:framePr w:w="960" w:h="261" w:hRule="exact" w:wrap="auto" w:vAnchor="page" w:hAnchor="page" w:x="1958" w:y="74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4M015</w:t>
      </w:r>
    </w:p>
    <w:p w:rsidR="000A1F9B" w:rsidRDefault="00B27F83">
      <w:pPr>
        <w:pStyle w:val="Normal06"/>
        <w:framePr w:w="685" w:h="261" w:hRule="exact" w:wrap="auto" w:vAnchor="page" w:hAnchor="page" w:x="291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25.87</w:t>
      </w:r>
    </w:p>
    <w:p w:rsidR="000A1F9B" w:rsidRDefault="00B27F83">
      <w:pPr>
        <w:pStyle w:val="Normal06"/>
        <w:framePr w:w="685" w:h="261" w:hRule="exact" w:wrap="auto" w:vAnchor="page" w:hAnchor="page" w:x="3603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27.83</w:t>
      </w:r>
    </w:p>
    <w:p w:rsidR="000A1F9B" w:rsidRDefault="00B27F83">
      <w:pPr>
        <w:pStyle w:val="Normal06"/>
        <w:framePr w:w="685" w:h="261" w:hRule="exact" w:wrap="auto" w:vAnchor="page" w:hAnchor="page" w:x="428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30.60</w:t>
      </w:r>
    </w:p>
    <w:p w:rsidR="000A1F9B" w:rsidRDefault="00B27F83">
      <w:pPr>
        <w:pStyle w:val="Normal06"/>
        <w:framePr w:w="685" w:h="261" w:hRule="exact" w:wrap="auto" w:vAnchor="page" w:hAnchor="page" w:x="4973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30.27</w:t>
      </w:r>
    </w:p>
    <w:p w:rsidR="000A1F9B" w:rsidRDefault="00B27F83">
      <w:pPr>
        <w:pStyle w:val="Normal06"/>
        <w:framePr w:w="685" w:h="261" w:hRule="exact" w:wrap="auto" w:vAnchor="page" w:hAnchor="page" w:x="565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28.10</w:t>
      </w:r>
    </w:p>
    <w:p w:rsidR="000A1F9B" w:rsidRDefault="00B27F83">
      <w:pPr>
        <w:pStyle w:val="Normal06"/>
        <w:framePr w:w="685" w:h="261" w:hRule="exact" w:wrap="auto" w:vAnchor="page" w:hAnchor="page" w:x="6343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31.97</w:t>
      </w:r>
    </w:p>
    <w:p w:rsidR="000A1F9B" w:rsidRDefault="00B27F83">
      <w:pPr>
        <w:pStyle w:val="Normal06"/>
        <w:framePr w:w="685" w:h="261" w:hRule="exact" w:wrap="auto" w:vAnchor="page" w:hAnchor="page" w:x="702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29.07</w:t>
      </w:r>
    </w:p>
    <w:p w:rsidR="000A1F9B" w:rsidRDefault="00B27F83">
      <w:pPr>
        <w:pStyle w:val="Normal06"/>
        <w:framePr w:w="685" w:h="261" w:hRule="exact" w:wrap="auto" w:vAnchor="page" w:hAnchor="page" w:x="7713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32.43</w:t>
      </w:r>
    </w:p>
    <w:p w:rsidR="000A1F9B" w:rsidRDefault="00B27F83">
      <w:pPr>
        <w:pStyle w:val="Normal06"/>
        <w:framePr w:w="685" w:h="261" w:hRule="exact" w:wrap="auto" w:vAnchor="page" w:hAnchor="page" w:x="8398" w:y="742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 29.33</w:t>
      </w:r>
    </w:p>
    <w:p w:rsidR="000A1F9B" w:rsidRDefault="00B27F83">
      <w:pPr>
        <w:pStyle w:val="Normal06"/>
        <w:framePr w:w="1695" w:h="299" w:hRule="exact" w:wrap="auto" w:vAnchor="page" w:hAnchor="page" w:x="2043" w:y="12790"/>
        <w:tabs>
          <w:tab w:val="left" w:pos="360"/>
          <w:tab w:val="left" w:pos="720"/>
          <w:tab w:val="left" w:pos="1080"/>
          <w:tab w:val="left" w:pos="1440"/>
        </w:tabs>
        <w:rPr>
          <w:rFonts w:ascii="宋体" w:eastAsia="宋体" w:hAnsi="宋体"/>
          <w:color w:val="000000"/>
          <w:kern w:val="2"/>
          <w:sz w:val="19"/>
        </w:rPr>
      </w:pPr>
      <w:r>
        <w:rPr>
          <w:rFonts w:ascii="宋体" w:eastAsia="宋体" w:hAnsi="宋体"/>
          <w:color w:val="000000"/>
          <w:kern w:val="2"/>
          <w:sz w:val="19"/>
        </w:rPr>
        <w:t>“</w:t>
      </w:r>
      <w:r>
        <w:rPr>
          <w:rFonts w:ascii="宋体" w:eastAsia="宋体" w:hAnsi="宋体"/>
          <w:color w:val="000000"/>
          <w:kern w:val="2"/>
          <w:sz w:val="19"/>
        </w:rPr>
        <w:noBreakHyphen/>
        <w:t>”</w:t>
      </w:r>
      <w:r>
        <w:rPr>
          <w:rFonts w:ascii="宋体" w:eastAsia="宋体" w:hAnsi="宋体"/>
          <w:color w:val="000000"/>
          <w:kern w:val="2"/>
          <w:sz w:val="19"/>
        </w:rPr>
        <w:t>表示不适用</w:t>
      </w:r>
    </w:p>
    <w:p w:rsidR="000A1F9B" w:rsidRDefault="00B27F83">
      <w:pPr>
        <w:pStyle w:val="Normal06"/>
        <w:framePr w:w="7680" w:h="542" w:hRule="exact" w:wrap="auto" w:vAnchor="page" w:hAnchor="page" w:x="2043" w:y="1311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PR=Pretest( Rodent )            D=Dosing Phase            R=Recovery Phase     </w:t>
      </w:r>
    </w:p>
    <w:p w:rsidR="000A1F9B" w:rsidRDefault="00B27F83">
      <w:pPr>
        <w:pStyle w:val="Normal06"/>
        <w:framePr w:w="3240" w:h="216" w:hRule="exact" w:wrap="auto" w:vAnchor="page" w:hAnchor="page" w:x="2028" w:y="1368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0A1F9B" w:rsidRDefault="00B27F83">
      <w:pPr>
        <w:pStyle w:val="Normal06"/>
        <w:framePr w:w="3375" w:h="210" w:hRule="exact" w:wrap="auto" w:vAnchor="page" w:hAnchor="page" w:x="2433" w:y="1393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All records</w:t>
      </w:r>
    </w:p>
    <w:p w:rsidR="000A1F9B" w:rsidRDefault="00B27F83">
      <w:pPr>
        <w:pStyle w:val="Normal06"/>
        <w:framePr w:w="7195" w:h="210" w:hRule="exact" w:wrap="auto" w:vAnchor="page" w:hAnchor="page" w:x="5853" w:y="1392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True</w:t>
      </w:r>
    </w:p>
    <w:p w:rsidR="000A1F9B" w:rsidRDefault="00B27F83">
      <w:pPr>
        <w:pStyle w:val="Normal06"/>
        <w:framePr w:w="3375" w:h="210" w:hRule="exact" w:wrap="auto" w:vAnchor="page" w:hAnchor="page" w:x="2433" w:y="1417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Report generated by</w:t>
      </w:r>
    </w:p>
    <w:p w:rsidR="000A1F9B" w:rsidRDefault="00B27F83">
      <w:pPr>
        <w:pStyle w:val="Normal06"/>
        <w:framePr w:w="7195" w:h="210" w:hRule="exact" w:wrap="auto" w:vAnchor="page" w:hAnchor="page" w:x="5853" w:y="1415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  <w:sectPr w:rsidR="000A1F9B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5"/>
        </w:rPr>
        <w:t>Ying Ding</w:t>
      </w:r>
      <w:r>
        <w:rPr>
          <w:rFonts w:eastAsia="Times New Roman"/>
          <w:color w:val="000000"/>
          <w:kern w:val="2"/>
          <w:sz w:val="15"/>
        </w:rPr>
        <w:br w:type="page"/>
      </w:r>
    </w:p>
    <w:p w:rsidR="00880C08" w:rsidRDefault="00B27F83" w:rsidP="00880C08">
      <w:pPr>
        <w:pStyle w:val="Normal07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表</w:t>
      </w:r>
      <w:r>
        <w:rPr>
          <w:rFonts w:ascii="Times" w:eastAsia="宋体" w:hAnsi="Times" w:cs="Times" w:hint="eastAsia"/>
          <w:color w:val="000000"/>
          <w:sz w:val="24"/>
          <w:szCs w:val="24"/>
        </w:rPr>
        <w:t>11</w:t>
      </w:r>
      <w:r>
        <w:rPr>
          <w:rFonts w:ascii="Times" w:eastAsia="宋体" w:hAnsi="Times" w:cs="Times" w:hint="eastAsia"/>
          <w:color w:val="000000"/>
          <w:sz w:val="24"/>
          <w:szCs w:val="24"/>
        </w:rPr>
        <w:t>-</w:t>
      </w:r>
      <w:r>
        <w:rPr>
          <w:rFonts w:ascii="Times" w:eastAsia="宋体" w:hAnsi="Times" w:cs="Times" w:hint="eastAsia"/>
          <w:color w:val="000000"/>
          <w:sz w:val="24"/>
          <w:szCs w:val="24"/>
        </w:rPr>
        <w:t>1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：</w:t>
      </w:r>
      <w:r w:rsidRPr="00EC4F8A">
        <w:rPr>
          <w:rFonts w:ascii="Times" w:eastAsia="宋体" w:hAnsi="Times" w:cs="Times"/>
          <w:color w:val="000000"/>
          <w:sz w:val="24"/>
          <w:szCs w:val="24"/>
        </w:rPr>
        <w:t>SD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大鼠</w:t>
      </w:r>
      <w:r>
        <w:rPr>
          <w:rFonts w:ascii="Times" w:eastAsia="宋体" w:hAnsi="Times" w:cs="Times" w:hint="eastAsia"/>
          <w:color w:val="000000"/>
          <w:sz w:val="24"/>
          <w:szCs w:val="24"/>
        </w:rPr>
        <w:t>灌胃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给予</w:t>
      </w:r>
      <w:r>
        <w:rPr>
          <w:rFonts w:ascii="Times" w:eastAsia="宋体" w:hAnsi="Times" w:cs="Times"/>
          <w:color w:val="000000"/>
          <w:sz w:val="24"/>
          <w:szCs w:val="24"/>
        </w:rPr>
        <w:t>WXSH0376 4</w:t>
      </w:r>
      <w:r>
        <w:rPr>
          <w:rFonts w:ascii="Times" w:eastAsia="宋体" w:hAnsi="Times" w:cs="Times"/>
          <w:color w:val="000000"/>
          <w:sz w:val="24"/>
          <w:szCs w:val="24"/>
        </w:rPr>
        <w:t>周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重复给药毒性试验</w:t>
      </w:r>
    </w:p>
    <w:p w:rsidR="00261C96" w:rsidRPr="00880C08" w:rsidRDefault="00B27F83" w:rsidP="00880C08">
      <w:pPr>
        <w:pStyle w:val="Normal07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  <w:sectPr w:rsidR="00261C96" w:rsidRPr="00880C08">
          <w:headerReference w:type="even" r:id="rId56"/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血液学</w:t>
      </w:r>
      <w:r>
        <w:rPr>
          <w:rFonts w:ascii="Times" w:eastAsia="宋体" w:hAnsi="Times" w:cs="Times" w:hint="eastAsia"/>
          <w:color w:val="000000"/>
          <w:sz w:val="24"/>
          <w:szCs w:val="24"/>
        </w:rPr>
        <w:t>指标检测结果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个体数据</w:t>
      </w:r>
    </w:p>
    <w:p w:rsidR="000A1F9B" w:rsidRDefault="00B27F83">
      <w:pPr>
        <w:pStyle w:val="Normal08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241" style="position:absolute;left:0;text-align:left;z-index:-251602944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240" style="position:absolute;left:0;text-align:left;z-index:-251601920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239" style="position:absolute;left:0;text-align:left;z-index:-251600896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8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Hematology (ADVIA 2120i)  </w:t>
      </w:r>
      <w:r>
        <w:rPr>
          <w:rFonts w:ascii="宋体" w:eastAsia="宋体" w:hAnsi="宋体"/>
          <w:color w:val="000000"/>
          <w:kern w:val="2"/>
          <w:sz w:val="19"/>
        </w:rPr>
        <w:t>血液学指标检测结果个体数据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RBC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(x10^12/L)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HCT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HGB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MCH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(pg)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MCHC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MCV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(fL)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#RETIC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(x10^12/L)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%RETIC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WBC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#LYMPH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%LYMPH</w:t>
      </w:r>
    </w:p>
    <w:p w:rsidR="000A1F9B" w:rsidRDefault="00B27F83">
      <w:pPr>
        <w:pStyle w:val="Normal08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#NEUT</w:t>
      </w:r>
    </w:p>
    <w:p w:rsidR="000A1F9B" w:rsidRDefault="00B27F83">
      <w:pPr>
        <w:pStyle w:val="Normal08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1F001</w:t>
      </w:r>
    </w:p>
    <w:p w:rsidR="000A1F9B" w:rsidRDefault="00B27F83">
      <w:pPr>
        <w:pStyle w:val="Normal08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6.79</w:t>
      </w:r>
    </w:p>
    <w:p w:rsidR="000A1F9B" w:rsidRDefault="00B27F83">
      <w:pPr>
        <w:pStyle w:val="Normal08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38.8</w:t>
      </w:r>
    </w:p>
    <w:p w:rsidR="000A1F9B" w:rsidRDefault="00B27F83">
      <w:pPr>
        <w:pStyle w:val="Normal08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127</w:t>
      </w:r>
    </w:p>
    <w:p w:rsidR="000A1F9B" w:rsidRDefault="00B27F83">
      <w:pPr>
        <w:pStyle w:val="Normal08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18.8</w:t>
      </w:r>
    </w:p>
    <w:p w:rsidR="000A1F9B" w:rsidRDefault="00B27F83">
      <w:pPr>
        <w:pStyle w:val="Normal08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329</w:t>
      </w:r>
    </w:p>
    <w:p w:rsidR="000A1F9B" w:rsidRDefault="00B27F83">
      <w:pPr>
        <w:pStyle w:val="Normal08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57.1</w:t>
      </w:r>
    </w:p>
    <w:p w:rsidR="000A1F9B" w:rsidRDefault="00B27F83">
      <w:pPr>
        <w:pStyle w:val="Normal08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0.171</w:t>
      </w:r>
    </w:p>
    <w:p w:rsidR="000A1F9B" w:rsidRDefault="00B27F83">
      <w:pPr>
        <w:pStyle w:val="Normal08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2.52</w:t>
      </w:r>
    </w:p>
    <w:p w:rsidR="000A1F9B" w:rsidRDefault="00B27F83">
      <w:pPr>
        <w:pStyle w:val="Normal08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2.12</w:t>
      </w:r>
    </w:p>
    <w:p w:rsidR="000A1F9B" w:rsidRDefault="00B27F83">
      <w:pPr>
        <w:pStyle w:val="Normal08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1.84</w:t>
      </w:r>
    </w:p>
    <w:p w:rsidR="000A1F9B" w:rsidRDefault="00B27F83">
      <w:pPr>
        <w:pStyle w:val="Normal08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86.6</w:t>
      </w:r>
    </w:p>
    <w:p w:rsidR="000A1F9B" w:rsidRDefault="00B27F83">
      <w:pPr>
        <w:pStyle w:val="Normal08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</w:t>
      </w:r>
    </w:p>
    <w:p w:rsidR="000A1F9B" w:rsidRDefault="00B27F83">
      <w:pPr>
        <w:pStyle w:val="Normal08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1F002</w:t>
      </w:r>
    </w:p>
    <w:p w:rsidR="000A1F9B" w:rsidRDefault="00B27F83">
      <w:pPr>
        <w:pStyle w:val="Normal08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6.66</w:t>
      </w:r>
    </w:p>
    <w:p w:rsidR="000A1F9B" w:rsidRDefault="00B27F83">
      <w:pPr>
        <w:pStyle w:val="Normal08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39.5</w:t>
      </w:r>
    </w:p>
    <w:p w:rsidR="000A1F9B" w:rsidRDefault="00B27F83">
      <w:pPr>
        <w:pStyle w:val="Normal08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130</w:t>
      </w:r>
    </w:p>
    <w:p w:rsidR="000A1F9B" w:rsidRDefault="00B27F83">
      <w:pPr>
        <w:pStyle w:val="Normal08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19.5</w:t>
      </w:r>
    </w:p>
    <w:p w:rsidR="000A1F9B" w:rsidRDefault="00B27F83">
      <w:pPr>
        <w:pStyle w:val="Normal08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329</w:t>
      </w:r>
    </w:p>
    <w:p w:rsidR="000A1F9B" w:rsidRDefault="00B27F83">
      <w:pPr>
        <w:pStyle w:val="Normal08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59.3</w:t>
      </w:r>
    </w:p>
    <w:p w:rsidR="000A1F9B" w:rsidRDefault="00B27F83">
      <w:pPr>
        <w:pStyle w:val="Normal08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0.175</w:t>
      </w:r>
    </w:p>
    <w:p w:rsidR="000A1F9B" w:rsidRDefault="00B27F83">
      <w:pPr>
        <w:pStyle w:val="Normal08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2.62</w:t>
      </w:r>
    </w:p>
    <w:p w:rsidR="000A1F9B" w:rsidRDefault="00B27F83">
      <w:pPr>
        <w:pStyle w:val="Normal08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1.50</w:t>
      </w:r>
    </w:p>
    <w:p w:rsidR="000A1F9B" w:rsidRDefault="00B27F83">
      <w:pPr>
        <w:pStyle w:val="Normal08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1.27</w:t>
      </w:r>
    </w:p>
    <w:p w:rsidR="000A1F9B" w:rsidRDefault="00B27F83">
      <w:pPr>
        <w:pStyle w:val="Normal08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84.1</w:t>
      </w:r>
    </w:p>
    <w:p w:rsidR="000A1F9B" w:rsidRDefault="00B27F83">
      <w:pPr>
        <w:pStyle w:val="Normal08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</w:t>
      </w:r>
    </w:p>
    <w:p w:rsidR="000A1F9B" w:rsidRDefault="00B27F83">
      <w:pPr>
        <w:pStyle w:val="Normal08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1F003</w:t>
      </w:r>
    </w:p>
    <w:p w:rsidR="000A1F9B" w:rsidRDefault="00B27F83">
      <w:pPr>
        <w:pStyle w:val="Normal08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6.51</w:t>
      </w:r>
    </w:p>
    <w:p w:rsidR="000A1F9B" w:rsidRDefault="00B27F83">
      <w:pPr>
        <w:pStyle w:val="Normal08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36.7</w:t>
      </w:r>
    </w:p>
    <w:p w:rsidR="000A1F9B" w:rsidRDefault="00B27F83">
      <w:pPr>
        <w:pStyle w:val="Normal08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121</w:t>
      </w:r>
    </w:p>
    <w:p w:rsidR="000A1F9B" w:rsidRDefault="00B27F83">
      <w:pPr>
        <w:pStyle w:val="Normal08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18.7</w:t>
      </w:r>
    </w:p>
    <w:p w:rsidR="000A1F9B" w:rsidRDefault="00B27F83">
      <w:pPr>
        <w:pStyle w:val="Normal08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331</w:t>
      </w:r>
    </w:p>
    <w:p w:rsidR="000A1F9B" w:rsidRDefault="00B27F83">
      <w:pPr>
        <w:pStyle w:val="Normal08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56.4</w:t>
      </w:r>
    </w:p>
    <w:p w:rsidR="000A1F9B" w:rsidRDefault="00B27F83">
      <w:pPr>
        <w:pStyle w:val="Normal08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0.179</w:t>
      </w:r>
    </w:p>
    <w:p w:rsidR="000A1F9B" w:rsidRDefault="00B27F83">
      <w:pPr>
        <w:pStyle w:val="Normal08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2.75</w:t>
      </w:r>
    </w:p>
    <w:p w:rsidR="000A1F9B" w:rsidRDefault="00B27F83">
      <w:pPr>
        <w:pStyle w:val="Normal08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1.31</w:t>
      </w:r>
    </w:p>
    <w:p w:rsidR="000A1F9B" w:rsidRDefault="00B27F83">
      <w:pPr>
        <w:pStyle w:val="Normal08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1.07</w:t>
      </w:r>
    </w:p>
    <w:p w:rsidR="000A1F9B" w:rsidRDefault="00B27F83">
      <w:pPr>
        <w:pStyle w:val="Normal08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81.7</w:t>
      </w:r>
    </w:p>
    <w:p w:rsidR="000A1F9B" w:rsidRDefault="00B27F83">
      <w:pPr>
        <w:pStyle w:val="Normal08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</w:t>
      </w:r>
    </w:p>
    <w:p w:rsidR="000A1F9B" w:rsidRDefault="00B27F83">
      <w:pPr>
        <w:pStyle w:val="Normal08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1F004</w:t>
      </w:r>
    </w:p>
    <w:p w:rsidR="000A1F9B" w:rsidRDefault="00B27F83">
      <w:pPr>
        <w:pStyle w:val="Normal08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6.95</w:t>
      </w:r>
    </w:p>
    <w:p w:rsidR="000A1F9B" w:rsidRDefault="00B27F83">
      <w:pPr>
        <w:pStyle w:val="Normal08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39.9</w:t>
      </w:r>
    </w:p>
    <w:p w:rsidR="000A1F9B" w:rsidRDefault="00B27F83">
      <w:pPr>
        <w:pStyle w:val="Normal08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130</w:t>
      </w:r>
    </w:p>
    <w:p w:rsidR="000A1F9B" w:rsidRDefault="00B27F83">
      <w:pPr>
        <w:pStyle w:val="Normal08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18.7</w:t>
      </w:r>
    </w:p>
    <w:p w:rsidR="000A1F9B" w:rsidRDefault="00B27F83">
      <w:pPr>
        <w:pStyle w:val="Normal08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327</w:t>
      </w:r>
    </w:p>
    <w:p w:rsidR="000A1F9B" w:rsidRDefault="00B27F83">
      <w:pPr>
        <w:pStyle w:val="Normal08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57.4</w:t>
      </w:r>
    </w:p>
    <w:p w:rsidR="000A1F9B" w:rsidRDefault="00B27F83">
      <w:pPr>
        <w:pStyle w:val="Normal08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0.160</w:t>
      </w:r>
    </w:p>
    <w:p w:rsidR="000A1F9B" w:rsidRDefault="00B27F83">
      <w:pPr>
        <w:pStyle w:val="Normal08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2.31</w:t>
      </w:r>
    </w:p>
    <w:p w:rsidR="000A1F9B" w:rsidRDefault="00B27F83">
      <w:pPr>
        <w:pStyle w:val="Normal08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1.30</w:t>
      </w:r>
    </w:p>
    <w:p w:rsidR="000A1F9B" w:rsidRDefault="00B27F83">
      <w:pPr>
        <w:pStyle w:val="Normal08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</w:t>
      </w:r>
    </w:p>
    <w:p w:rsidR="000A1F9B" w:rsidRDefault="00B27F83">
      <w:pPr>
        <w:pStyle w:val="Normal08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78.7</w:t>
      </w:r>
    </w:p>
    <w:p w:rsidR="000A1F9B" w:rsidRDefault="00B27F83">
      <w:pPr>
        <w:pStyle w:val="Normal08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</w:t>
      </w:r>
    </w:p>
    <w:p w:rsidR="000A1F9B" w:rsidRDefault="00B27F83">
      <w:pPr>
        <w:pStyle w:val="Normal08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1F005</w:t>
      </w:r>
    </w:p>
    <w:p w:rsidR="000A1F9B" w:rsidRDefault="00B27F83">
      <w:pPr>
        <w:pStyle w:val="Normal08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7.04</w:t>
      </w:r>
    </w:p>
    <w:p w:rsidR="000A1F9B" w:rsidRDefault="00B27F83">
      <w:pPr>
        <w:pStyle w:val="Normal08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39.2</w:t>
      </w:r>
    </w:p>
    <w:p w:rsidR="000A1F9B" w:rsidRDefault="00B27F83">
      <w:pPr>
        <w:pStyle w:val="Normal08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129</w:t>
      </w:r>
    </w:p>
    <w:p w:rsidR="000A1F9B" w:rsidRDefault="00B27F83">
      <w:pPr>
        <w:pStyle w:val="Normal08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18.3</w:t>
      </w:r>
    </w:p>
    <w:p w:rsidR="000A1F9B" w:rsidRDefault="00B27F83">
      <w:pPr>
        <w:pStyle w:val="Normal08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329</w:t>
      </w:r>
    </w:p>
    <w:p w:rsidR="000A1F9B" w:rsidRDefault="00B27F83">
      <w:pPr>
        <w:pStyle w:val="Normal08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55.7</w:t>
      </w:r>
    </w:p>
    <w:p w:rsidR="000A1F9B" w:rsidRDefault="00B27F83">
      <w:pPr>
        <w:pStyle w:val="Normal08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0.167</w:t>
      </w:r>
    </w:p>
    <w:p w:rsidR="000A1F9B" w:rsidRDefault="00B27F83">
      <w:pPr>
        <w:pStyle w:val="Normal08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2.37</w:t>
      </w:r>
    </w:p>
    <w:p w:rsidR="000A1F9B" w:rsidRDefault="00B27F83">
      <w:pPr>
        <w:pStyle w:val="Normal08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2.97</w:t>
      </w:r>
    </w:p>
    <w:p w:rsidR="000A1F9B" w:rsidRDefault="00B27F83">
      <w:pPr>
        <w:pStyle w:val="Normal08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2.49</w:t>
      </w:r>
    </w:p>
    <w:p w:rsidR="000A1F9B" w:rsidRDefault="00B27F83">
      <w:pPr>
        <w:pStyle w:val="Normal08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83.6</w:t>
      </w:r>
    </w:p>
    <w:p w:rsidR="000A1F9B" w:rsidRDefault="00B27F83">
      <w:pPr>
        <w:pStyle w:val="Normal08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</w:t>
      </w:r>
    </w:p>
    <w:p w:rsidR="000A1F9B" w:rsidRDefault="00B27F83">
      <w:pPr>
        <w:pStyle w:val="Normal08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1F006</w:t>
      </w:r>
    </w:p>
    <w:p w:rsidR="000A1F9B" w:rsidRDefault="00B27F83">
      <w:pPr>
        <w:pStyle w:val="Normal08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</w:t>
      </w:r>
      <w:r>
        <w:rPr>
          <w:rFonts w:eastAsia="Times New Roman"/>
          <w:color w:val="000000"/>
          <w:kern w:val="2"/>
          <w:sz w:val="17"/>
        </w:rPr>
        <w:t>06</w:t>
      </w:r>
    </w:p>
    <w:p w:rsidR="000A1F9B" w:rsidRDefault="00B27F83">
      <w:pPr>
        <w:pStyle w:val="Normal08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39.2</w:t>
      </w:r>
    </w:p>
    <w:p w:rsidR="000A1F9B" w:rsidRDefault="00B27F83">
      <w:pPr>
        <w:pStyle w:val="Normal08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131</w:t>
      </w:r>
    </w:p>
    <w:p w:rsidR="000A1F9B" w:rsidRDefault="00B27F83">
      <w:pPr>
        <w:pStyle w:val="Normal08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18.5</w:t>
      </w:r>
    </w:p>
    <w:p w:rsidR="000A1F9B" w:rsidRDefault="00B27F83">
      <w:pPr>
        <w:pStyle w:val="Normal08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334</w:t>
      </w:r>
    </w:p>
    <w:p w:rsidR="000A1F9B" w:rsidRDefault="00B27F83">
      <w:pPr>
        <w:pStyle w:val="Normal08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55.5</w:t>
      </w:r>
    </w:p>
    <w:p w:rsidR="000A1F9B" w:rsidRDefault="00B27F83">
      <w:pPr>
        <w:pStyle w:val="Normal08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0.110</w:t>
      </w:r>
    </w:p>
    <w:p w:rsidR="000A1F9B" w:rsidRDefault="00B27F83">
      <w:pPr>
        <w:pStyle w:val="Normal08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1.55</w:t>
      </w:r>
    </w:p>
    <w:p w:rsidR="000A1F9B" w:rsidRDefault="00B27F83">
      <w:pPr>
        <w:pStyle w:val="Normal08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2.45</w:t>
      </w:r>
    </w:p>
    <w:p w:rsidR="000A1F9B" w:rsidRDefault="00B27F83">
      <w:pPr>
        <w:pStyle w:val="Normal08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2.07</w:t>
      </w:r>
    </w:p>
    <w:p w:rsidR="000A1F9B" w:rsidRDefault="00B27F83">
      <w:pPr>
        <w:pStyle w:val="Normal08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84.6</w:t>
      </w:r>
    </w:p>
    <w:p w:rsidR="000A1F9B" w:rsidRDefault="00B27F83">
      <w:pPr>
        <w:pStyle w:val="Normal08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</w:t>
      </w:r>
    </w:p>
    <w:p w:rsidR="000A1F9B" w:rsidRDefault="00B27F83">
      <w:pPr>
        <w:pStyle w:val="Normal08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1F007</w:t>
      </w:r>
    </w:p>
    <w:p w:rsidR="000A1F9B" w:rsidRDefault="00B27F83">
      <w:pPr>
        <w:pStyle w:val="Normal08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6.63</w:t>
      </w:r>
    </w:p>
    <w:p w:rsidR="000A1F9B" w:rsidRDefault="00B27F83">
      <w:pPr>
        <w:pStyle w:val="Normal08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38.5</w:t>
      </w:r>
    </w:p>
    <w:p w:rsidR="000A1F9B" w:rsidRDefault="00B27F83">
      <w:pPr>
        <w:pStyle w:val="Normal08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129</w:t>
      </w:r>
    </w:p>
    <w:p w:rsidR="000A1F9B" w:rsidRDefault="00B27F83">
      <w:pPr>
        <w:pStyle w:val="Normal08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19.4</w:t>
      </w:r>
    </w:p>
    <w:p w:rsidR="000A1F9B" w:rsidRDefault="00B27F83">
      <w:pPr>
        <w:pStyle w:val="Normal08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334</w:t>
      </w:r>
    </w:p>
    <w:p w:rsidR="000A1F9B" w:rsidRDefault="00B27F83">
      <w:pPr>
        <w:pStyle w:val="Normal08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58.1</w:t>
      </w:r>
    </w:p>
    <w:p w:rsidR="000A1F9B" w:rsidRDefault="00B27F83">
      <w:pPr>
        <w:pStyle w:val="Normal08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0.186</w:t>
      </w:r>
    </w:p>
    <w:p w:rsidR="000A1F9B" w:rsidRDefault="00B27F83">
      <w:pPr>
        <w:pStyle w:val="Normal08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2.80</w:t>
      </w:r>
    </w:p>
    <w:p w:rsidR="000A1F9B" w:rsidRDefault="00B27F83">
      <w:pPr>
        <w:pStyle w:val="Normal08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1.28</w:t>
      </w:r>
    </w:p>
    <w:p w:rsidR="000A1F9B" w:rsidRDefault="00B27F83">
      <w:pPr>
        <w:pStyle w:val="Normal08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1.05</w:t>
      </w:r>
    </w:p>
    <w:p w:rsidR="000A1F9B" w:rsidRDefault="00B27F83">
      <w:pPr>
        <w:pStyle w:val="Normal08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82.3</w:t>
      </w:r>
    </w:p>
    <w:p w:rsidR="000A1F9B" w:rsidRDefault="00B27F83">
      <w:pPr>
        <w:pStyle w:val="Normal08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</w:t>
      </w:r>
    </w:p>
    <w:p w:rsidR="000A1F9B" w:rsidRDefault="00B27F83">
      <w:pPr>
        <w:pStyle w:val="Normal08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1F008</w:t>
      </w:r>
    </w:p>
    <w:p w:rsidR="000A1F9B" w:rsidRDefault="00B27F83">
      <w:pPr>
        <w:pStyle w:val="Normal08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6.80</w:t>
      </w:r>
    </w:p>
    <w:p w:rsidR="000A1F9B" w:rsidRDefault="00B27F83">
      <w:pPr>
        <w:pStyle w:val="Normal08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39.8</w:t>
      </w:r>
    </w:p>
    <w:p w:rsidR="000A1F9B" w:rsidRDefault="00B27F83">
      <w:pPr>
        <w:pStyle w:val="Normal08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133</w:t>
      </w:r>
    </w:p>
    <w:p w:rsidR="000A1F9B" w:rsidRDefault="00B27F83">
      <w:pPr>
        <w:pStyle w:val="Normal08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19.5</w:t>
      </w:r>
    </w:p>
    <w:p w:rsidR="000A1F9B" w:rsidRDefault="00B27F83">
      <w:pPr>
        <w:pStyle w:val="Normal08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334</w:t>
      </w:r>
    </w:p>
    <w:p w:rsidR="000A1F9B" w:rsidRDefault="00B27F83">
      <w:pPr>
        <w:pStyle w:val="Normal08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58.5</w:t>
      </w:r>
    </w:p>
    <w:p w:rsidR="000A1F9B" w:rsidRDefault="00B27F83">
      <w:pPr>
        <w:pStyle w:val="Normal08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0.234</w:t>
      </w:r>
    </w:p>
    <w:p w:rsidR="000A1F9B" w:rsidRDefault="00B27F83">
      <w:pPr>
        <w:pStyle w:val="Normal08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3.44</w:t>
      </w:r>
    </w:p>
    <w:p w:rsidR="000A1F9B" w:rsidRDefault="00B27F83">
      <w:pPr>
        <w:pStyle w:val="Normal08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1.60</w:t>
      </w:r>
    </w:p>
    <w:p w:rsidR="000A1F9B" w:rsidRDefault="00B27F83">
      <w:pPr>
        <w:pStyle w:val="Normal08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1.37</w:t>
      </w:r>
    </w:p>
    <w:p w:rsidR="000A1F9B" w:rsidRDefault="00B27F83">
      <w:pPr>
        <w:pStyle w:val="Normal08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85.8</w:t>
      </w:r>
    </w:p>
    <w:p w:rsidR="000A1F9B" w:rsidRDefault="00B27F83">
      <w:pPr>
        <w:pStyle w:val="Normal08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</w:t>
      </w:r>
    </w:p>
    <w:p w:rsidR="000A1F9B" w:rsidRDefault="00B27F83">
      <w:pPr>
        <w:pStyle w:val="Normal08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1F009</w:t>
      </w:r>
    </w:p>
    <w:p w:rsidR="000A1F9B" w:rsidRDefault="00B27F83">
      <w:pPr>
        <w:pStyle w:val="Normal08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7.36</w:t>
      </w:r>
    </w:p>
    <w:p w:rsidR="000A1F9B" w:rsidRDefault="00B27F83">
      <w:pPr>
        <w:pStyle w:val="Normal08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40.9</w:t>
      </w:r>
    </w:p>
    <w:p w:rsidR="000A1F9B" w:rsidRDefault="00B27F83">
      <w:pPr>
        <w:pStyle w:val="Normal08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138</w:t>
      </w:r>
    </w:p>
    <w:p w:rsidR="000A1F9B" w:rsidRDefault="00B27F83">
      <w:pPr>
        <w:pStyle w:val="Normal08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18.7</w:t>
      </w:r>
    </w:p>
    <w:p w:rsidR="000A1F9B" w:rsidRDefault="00B27F83">
      <w:pPr>
        <w:pStyle w:val="Normal08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337</w:t>
      </w:r>
    </w:p>
    <w:p w:rsidR="000A1F9B" w:rsidRDefault="00B27F83">
      <w:pPr>
        <w:pStyle w:val="Normal08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55.6</w:t>
      </w:r>
    </w:p>
    <w:p w:rsidR="000A1F9B" w:rsidRDefault="00B27F83">
      <w:pPr>
        <w:pStyle w:val="Normal08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0.133</w:t>
      </w:r>
    </w:p>
    <w:p w:rsidR="000A1F9B" w:rsidRDefault="00B27F83">
      <w:pPr>
        <w:pStyle w:val="Normal08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1.80</w:t>
      </w:r>
    </w:p>
    <w:p w:rsidR="000A1F9B" w:rsidRDefault="00B27F83">
      <w:pPr>
        <w:pStyle w:val="Normal08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2.66</w:t>
      </w:r>
    </w:p>
    <w:p w:rsidR="000A1F9B" w:rsidRDefault="00B27F83">
      <w:pPr>
        <w:pStyle w:val="Normal08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2.36</w:t>
      </w:r>
    </w:p>
    <w:p w:rsidR="000A1F9B" w:rsidRDefault="00B27F83">
      <w:pPr>
        <w:pStyle w:val="Normal08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88.6</w:t>
      </w:r>
    </w:p>
    <w:p w:rsidR="000A1F9B" w:rsidRDefault="00B27F83">
      <w:pPr>
        <w:pStyle w:val="Normal08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</w:t>
      </w:r>
    </w:p>
    <w:p w:rsidR="000A1F9B" w:rsidRDefault="00B27F83">
      <w:pPr>
        <w:pStyle w:val="Normal08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1F010</w:t>
      </w:r>
    </w:p>
    <w:p w:rsidR="000A1F9B" w:rsidRDefault="00B27F83">
      <w:pPr>
        <w:pStyle w:val="Normal08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6.75</w:t>
      </w:r>
    </w:p>
    <w:p w:rsidR="000A1F9B" w:rsidRDefault="00B27F83">
      <w:pPr>
        <w:pStyle w:val="Normal08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38.2</w:t>
      </w:r>
    </w:p>
    <w:p w:rsidR="000A1F9B" w:rsidRDefault="00B27F83">
      <w:pPr>
        <w:pStyle w:val="Normal08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128</w:t>
      </w:r>
    </w:p>
    <w:p w:rsidR="000A1F9B" w:rsidRDefault="00B27F83">
      <w:pPr>
        <w:pStyle w:val="Normal08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18.9</w:t>
      </w:r>
    </w:p>
    <w:p w:rsidR="000A1F9B" w:rsidRDefault="00B27F83">
      <w:pPr>
        <w:pStyle w:val="Normal08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335</w:t>
      </w:r>
    </w:p>
    <w:p w:rsidR="000A1F9B" w:rsidRDefault="00B27F83">
      <w:pPr>
        <w:pStyle w:val="Normal08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56.6</w:t>
      </w:r>
    </w:p>
    <w:p w:rsidR="000A1F9B" w:rsidRDefault="00B27F83">
      <w:pPr>
        <w:pStyle w:val="Normal08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0.192</w:t>
      </w:r>
    </w:p>
    <w:p w:rsidR="000A1F9B" w:rsidRDefault="00B27F83">
      <w:pPr>
        <w:pStyle w:val="Normal08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2.85</w:t>
      </w:r>
    </w:p>
    <w:p w:rsidR="000A1F9B" w:rsidRDefault="00B27F83">
      <w:pPr>
        <w:pStyle w:val="Normal08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2.62</w:t>
      </w:r>
    </w:p>
    <w:p w:rsidR="000A1F9B" w:rsidRDefault="00B27F83">
      <w:pPr>
        <w:pStyle w:val="Normal08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2.37</w:t>
      </w:r>
    </w:p>
    <w:p w:rsidR="000A1F9B" w:rsidRDefault="00B27F83">
      <w:pPr>
        <w:pStyle w:val="Normal08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90.6</w:t>
      </w:r>
    </w:p>
    <w:p w:rsidR="000A1F9B" w:rsidRDefault="00B27F83">
      <w:pPr>
        <w:pStyle w:val="Normal08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</w:t>
      </w:r>
    </w:p>
    <w:p w:rsidR="000A1F9B" w:rsidRDefault="00B27F83">
      <w:pPr>
        <w:pStyle w:val="Normal08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2F001</w:t>
      </w:r>
    </w:p>
    <w:p w:rsidR="000A1F9B" w:rsidRDefault="00B27F83">
      <w:pPr>
        <w:pStyle w:val="Normal08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6.71</w:t>
      </w:r>
    </w:p>
    <w:p w:rsidR="000A1F9B" w:rsidRDefault="00B27F83">
      <w:pPr>
        <w:pStyle w:val="Normal08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38.0</w:t>
      </w:r>
    </w:p>
    <w:p w:rsidR="000A1F9B" w:rsidRDefault="00B27F83">
      <w:pPr>
        <w:pStyle w:val="Normal08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128</w:t>
      </w:r>
    </w:p>
    <w:p w:rsidR="000A1F9B" w:rsidRDefault="00B27F83">
      <w:pPr>
        <w:pStyle w:val="Normal08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19.0</w:t>
      </w:r>
    </w:p>
    <w:p w:rsidR="000A1F9B" w:rsidRDefault="00B27F83">
      <w:pPr>
        <w:pStyle w:val="Normal08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335</w:t>
      </w:r>
    </w:p>
    <w:p w:rsidR="000A1F9B" w:rsidRDefault="00B27F83">
      <w:pPr>
        <w:pStyle w:val="Normal08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56.7</w:t>
      </w:r>
    </w:p>
    <w:p w:rsidR="000A1F9B" w:rsidRDefault="00B27F83">
      <w:pPr>
        <w:pStyle w:val="Normal08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0.130</w:t>
      </w:r>
    </w:p>
    <w:p w:rsidR="000A1F9B" w:rsidRDefault="00B27F83">
      <w:pPr>
        <w:pStyle w:val="Normal08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1.94</w:t>
      </w:r>
    </w:p>
    <w:p w:rsidR="000A1F9B" w:rsidRDefault="00B27F83">
      <w:pPr>
        <w:pStyle w:val="Normal08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1.69</w:t>
      </w:r>
    </w:p>
    <w:p w:rsidR="000A1F9B" w:rsidRDefault="00B27F83">
      <w:pPr>
        <w:pStyle w:val="Normal08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1.35</w:t>
      </w:r>
    </w:p>
    <w:p w:rsidR="000A1F9B" w:rsidRDefault="00B27F83">
      <w:pPr>
        <w:pStyle w:val="Normal08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79.9</w:t>
      </w:r>
    </w:p>
    <w:p w:rsidR="000A1F9B" w:rsidRDefault="00B27F83">
      <w:pPr>
        <w:pStyle w:val="Normal08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</w:t>
      </w:r>
    </w:p>
    <w:p w:rsidR="000A1F9B" w:rsidRDefault="00B27F83">
      <w:pPr>
        <w:pStyle w:val="Normal08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2F002</w:t>
      </w:r>
    </w:p>
    <w:p w:rsidR="000A1F9B" w:rsidRDefault="00B27F83">
      <w:pPr>
        <w:pStyle w:val="Normal08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6.47</w:t>
      </w:r>
    </w:p>
    <w:p w:rsidR="000A1F9B" w:rsidRDefault="00B27F83">
      <w:pPr>
        <w:pStyle w:val="Normal08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37.1</w:t>
      </w:r>
    </w:p>
    <w:p w:rsidR="000A1F9B" w:rsidRDefault="00B27F83">
      <w:pPr>
        <w:pStyle w:val="Normal08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120</w:t>
      </w:r>
    </w:p>
    <w:p w:rsidR="000A1F9B" w:rsidRDefault="00B27F83">
      <w:pPr>
        <w:pStyle w:val="Normal08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18.5</w:t>
      </w:r>
    </w:p>
    <w:p w:rsidR="000A1F9B" w:rsidRDefault="00B27F83">
      <w:pPr>
        <w:pStyle w:val="Normal08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323</w:t>
      </w:r>
    </w:p>
    <w:p w:rsidR="000A1F9B" w:rsidRDefault="00B27F83">
      <w:pPr>
        <w:pStyle w:val="Normal08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57.3</w:t>
      </w:r>
    </w:p>
    <w:p w:rsidR="000A1F9B" w:rsidRDefault="00B27F83">
      <w:pPr>
        <w:pStyle w:val="Normal08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0.194</w:t>
      </w:r>
    </w:p>
    <w:p w:rsidR="000A1F9B" w:rsidRDefault="00B27F83">
      <w:pPr>
        <w:pStyle w:val="Normal08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2.99</w:t>
      </w:r>
    </w:p>
    <w:p w:rsidR="000A1F9B" w:rsidRDefault="00B27F83">
      <w:pPr>
        <w:pStyle w:val="Normal08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2.27</w:t>
      </w:r>
    </w:p>
    <w:p w:rsidR="000A1F9B" w:rsidRDefault="00B27F83">
      <w:pPr>
        <w:pStyle w:val="Normal08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1.78</w:t>
      </w:r>
    </w:p>
    <w:p w:rsidR="000A1F9B" w:rsidRDefault="00B27F83">
      <w:pPr>
        <w:pStyle w:val="Normal08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78.2</w:t>
      </w:r>
    </w:p>
    <w:p w:rsidR="000A1F9B" w:rsidRDefault="00B27F83">
      <w:pPr>
        <w:pStyle w:val="Normal08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</w:t>
      </w:r>
    </w:p>
    <w:p w:rsidR="000A1F9B" w:rsidRDefault="00B27F83">
      <w:pPr>
        <w:pStyle w:val="Normal08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2F003</w:t>
      </w:r>
    </w:p>
    <w:p w:rsidR="000A1F9B" w:rsidRDefault="00B27F83">
      <w:pPr>
        <w:pStyle w:val="Normal08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6.79</w:t>
      </w:r>
    </w:p>
    <w:p w:rsidR="000A1F9B" w:rsidRDefault="00B27F83">
      <w:pPr>
        <w:pStyle w:val="Normal08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37.2</w:t>
      </w:r>
    </w:p>
    <w:p w:rsidR="000A1F9B" w:rsidRDefault="00B27F83">
      <w:pPr>
        <w:pStyle w:val="Normal08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124</w:t>
      </w:r>
    </w:p>
    <w:p w:rsidR="000A1F9B" w:rsidRDefault="00B27F83">
      <w:pPr>
        <w:pStyle w:val="Normal08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18.3</w:t>
      </w:r>
    </w:p>
    <w:p w:rsidR="000A1F9B" w:rsidRDefault="00B27F83">
      <w:pPr>
        <w:pStyle w:val="Normal08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335</w:t>
      </w:r>
    </w:p>
    <w:p w:rsidR="000A1F9B" w:rsidRDefault="00B27F83">
      <w:pPr>
        <w:pStyle w:val="Normal08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54.8</w:t>
      </w:r>
    </w:p>
    <w:p w:rsidR="000A1F9B" w:rsidRDefault="00B27F83">
      <w:pPr>
        <w:pStyle w:val="Normal08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0.180</w:t>
      </w:r>
    </w:p>
    <w:p w:rsidR="000A1F9B" w:rsidRDefault="00B27F83">
      <w:pPr>
        <w:pStyle w:val="Normal08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2.66</w:t>
      </w:r>
    </w:p>
    <w:p w:rsidR="000A1F9B" w:rsidRDefault="00B27F83">
      <w:pPr>
        <w:pStyle w:val="Normal08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1.50</w:t>
      </w:r>
    </w:p>
    <w:p w:rsidR="000A1F9B" w:rsidRDefault="00B27F83">
      <w:pPr>
        <w:pStyle w:val="Normal08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1.15</w:t>
      </w:r>
    </w:p>
    <w:p w:rsidR="000A1F9B" w:rsidRDefault="00B27F83">
      <w:pPr>
        <w:pStyle w:val="Normal08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76.3</w:t>
      </w:r>
    </w:p>
    <w:p w:rsidR="000A1F9B" w:rsidRDefault="00B27F83">
      <w:pPr>
        <w:pStyle w:val="Normal08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</w:t>
      </w:r>
    </w:p>
    <w:p w:rsidR="000A1F9B" w:rsidRDefault="00B27F83">
      <w:pPr>
        <w:pStyle w:val="Normal08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2F004</w:t>
      </w:r>
    </w:p>
    <w:p w:rsidR="000A1F9B" w:rsidRDefault="00B27F83">
      <w:pPr>
        <w:pStyle w:val="Normal08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6.32</w:t>
      </w:r>
    </w:p>
    <w:p w:rsidR="000A1F9B" w:rsidRDefault="00B27F83">
      <w:pPr>
        <w:pStyle w:val="Normal08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37.7</w:t>
      </w:r>
    </w:p>
    <w:p w:rsidR="000A1F9B" w:rsidRDefault="00B27F83">
      <w:pPr>
        <w:pStyle w:val="Normal08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123</w:t>
      </w:r>
    </w:p>
    <w:p w:rsidR="000A1F9B" w:rsidRDefault="00B27F83">
      <w:pPr>
        <w:pStyle w:val="Normal08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19.4</w:t>
      </w:r>
    </w:p>
    <w:p w:rsidR="000A1F9B" w:rsidRDefault="00B27F83">
      <w:pPr>
        <w:pStyle w:val="Normal08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325</w:t>
      </w:r>
    </w:p>
    <w:p w:rsidR="000A1F9B" w:rsidRDefault="00B27F83">
      <w:pPr>
        <w:pStyle w:val="Normal08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59.6</w:t>
      </w:r>
    </w:p>
    <w:p w:rsidR="000A1F9B" w:rsidRDefault="00B27F83">
      <w:pPr>
        <w:pStyle w:val="Normal08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0.210</w:t>
      </w:r>
    </w:p>
    <w:p w:rsidR="000A1F9B" w:rsidRDefault="00B27F83">
      <w:pPr>
        <w:pStyle w:val="Normal08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3.32</w:t>
      </w:r>
    </w:p>
    <w:p w:rsidR="000A1F9B" w:rsidRDefault="00B27F83">
      <w:pPr>
        <w:pStyle w:val="Normal08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2.19</w:t>
      </w:r>
    </w:p>
    <w:p w:rsidR="000A1F9B" w:rsidRDefault="00B27F83">
      <w:pPr>
        <w:pStyle w:val="Normal08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1.70</w:t>
      </w:r>
    </w:p>
    <w:p w:rsidR="000A1F9B" w:rsidRDefault="00B27F83">
      <w:pPr>
        <w:pStyle w:val="Normal08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77.5</w:t>
      </w:r>
    </w:p>
    <w:p w:rsidR="000A1F9B" w:rsidRDefault="00B27F83">
      <w:pPr>
        <w:pStyle w:val="Normal08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</w:t>
      </w:r>
    </w:p>
    <w:p w:rsidR="000A1F9B" w:rsidRDefault="00B27F83">
      <w:pPr>
        <w:pStyle w:val="Normal08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2F005</w:t>
      </w:r>
    </w:p>
    <w:p w:rsidR="000A1F9B" w:rsidRDefault="00B27F83">
      <w:pPr>
        <w:pStyle w:val="Normal08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6.94</w:t>
      </w:r>
    </w:p>
    <w:p w:rsidR="000A1F9B" w:rsidRDefault="00B27F83">
      <w:pPr>
        <w:pStyle w:val="Normal08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38.8</w:t>
      </w:r>
    </w:p>
    <w:p w:rsidR="000A1F9B" w:rsidRDefault="00B27F83">
      <w:pPr>
        <w:pStyle w:val="Normal08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130</w:t>
      </w:r>
    </w:p>
    <w:p w:rsidR="000A1F9B" w:rsidRDefault="00B27F83">
      <w:pPr>
        <w:pStyle w:val="Normal08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18.7</w:t>
      </w:r>
    </w:p>
    <w:p w:rsidR="000A1F9B" w:rsidRDefault="00B27F83">
      <w:pPr>
        <w:pStyle w:val="Normal08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335</w:t>
      </w:r>
    </w:p>
    <w:p w:rsidR="000A1F9B" w:rsidRDefault="00B27F83">
      <w:pPr>
        <w:pStyle w:val="Normal08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55.9</w:t>
      </w:r>
    </w:p>
    <w:p w:rsidR="000A1F9B" w:rsidRDefault="00B27F83">
      <w:pPr>
        <w:pStyle w:val="Normal08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0.178</w:t>
      </w:r>
    </w:p>
    <w:p w:rsidR="000A1F9B" w:rsidRDefault="00B27F83">
      <w:pPr>
        <w:pStyle w:val="Normal08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2.56</w:t>
      </w:r>
    </w:p>
    <w:p w:rsidR="000A1F9B" w:rsidRDefault="00B27F83">
      <w:pPr>
        <w:pStyle w:val="Normal08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3.22</w:t>
      </w:r>
    </w:p>
    <w:p w:rsidR="000A1F9B" w:rsidRDefault="00B27F83">
      <w:pPr>
        <w:pStyle w:val="Normal08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2.92</w:t>
      </w:r>
    </w:p>
    <w:p w:rsidR="000A1F9B" w:rsidRDefault="00B27F83">
      <w:pPr>
        <w:pStyle w:val="Normal08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90.9</w:t>
      </w:r>
    </w:p>
    <w:p w:rsidR="000A1F9B" w:rsidRDefault="00B27F83">
      <w:pPr>
        <w:pStyle w:val="Normal08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</w:t>
      </w:r>
    </w:p>
    <w:p w:rsidR="000A1F9B" w:rsidRDefault="00B27F83">
      <w:pPr>
        <w:pStyle w:val="Normal08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2F006</w:t>
      </w:r>
    </w:p>
    <w:p w:rsidR="000A1F9B" w:rsidRDefault="00B27F83">
      <w:pPr>
        <w:pStyle w:val="Normal08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6.61</w:t>
      </w:r>
    </w:p>
    <w:p w:rsidR="000A1F9B" w:rsidRDefault="00B27F83">
      <w:pPr>
        <w:pStyle w:val="Normal08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37.5</w:t>
      </w:r>
    </w:p>
    <w:p w:rsidR="000A1F9B" w:rsidRDefault="00B27F83">
      <w:pPr>
        <w:pStyle w:val="Normal08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125</w:t>
      </w:r>
    </w:p>
    <w:p w:rsidR="000A1F9B" w:rsidRDefault="00B27F83">
      <w:pPr>
        <w:pStyle w:val="Normal08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18.9</w:t>
      </w:r>
    </w:p>
    <w:p w:rsidR="000A1F9B" w:rsidRDefault="00B27F83">
      <w:pPr>
        <w:pStyle w:val="Normal08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333</w:t>
      </w:r>
    </w:p>
    <w:p w:rsidR="000A1F9B" w:rsidRDefault="00B27F83">
      <w:pPr>
        <w:pStyle w:val="Normal08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56.7</w:t>
      </w:r>
    </w:p>
    <w:p w:rsidR="000A1F9B" w:rsidRDefault="00B27F83">
      <w:pPr>
        <w:pStyle w:val="Normal08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0.156</w:t>
      </w:r>
    </w:p>
    <w:p w:rsidR="000A1F9B" w:rsidRDefault="00B27F83">
      <w:pPr>
        <w:pStyle w:val="Normal08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2.36</w:t>
      </w:r>
    </w:p>
    <w:p w:rsidR="000A1F9B" w:rsidRDefault="00B27F83">
      <w:pPr>
        <w:pStyle w:val="Normal08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</w:t>
      </w:r>
    </w:p>
    <w:p w:rsidR="000A1F9B" w:rsidRDefault="00B27F83">
      <w:pPr>
        <w:pStyle w:val="Normal08"/>
        <w:framePr w:w="975" w:h="271" w:hRule="exact" w:wrap="auto" w:vAnchor="page" w:hAnchor="page" w:x="120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1.61</w:t>
      </w:r>
    </w:p>
    <w:p w:rsidR="000A1F9B" w:rsidRDefault="00B27F83">
      <w:pPr>
        <w:pStyle w:val="Normal08"/>
        <w:framePr w:w="975" w:h="271" w:hRule="exact" w:wrap="auto" w:vAnchor="page" w:hAnchor="page" w:x="130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82.4</w:t>
      </w:r>
    </w:p>
    <w:p w:rsidR="000A1F9B" w:rsidRDefault="00B27F83">
      <w:pPr>
        <w:pStyle w:val="Normal08"/>
        <w:framePr w:w="975" w:h="271" w:hRule="exact" w:wrap="auto" w:vAnchor="page" w:hAnchor="page" w:x="139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</w:t>
      </w:r>
    </w:p>
    <w:p w:rsidR="000A1F9B" w:rsidRDefault="00B27F83">
      <w:pPr>
        <w:pStyle w:val="Normal08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2F007</w:t>
      </w:r>
    </w:p>
    <w:p w:rsidR="000A1F9B" w:rsidRDefault="00B27F83">
      <w:pPr>
        <w:pStyle w:val="Normal08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6.52</w:t>
      </w:r>
    </w:p>
    <w:p w:rsidR="000A1F9B" w:rsidRDefault="00B27F83">
      <w:pPr>
        <w:pStyle w:val="Normal08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37.0</w:t>
      </w:r>
    </w:p>
    <w:p w:rsidR="000A1F9B" w:rsidRDefault="00B27F83">
      <w:pPr>
        <w:pStyle w:val="Normal08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124</w:t>
      </w:r>
    </w:p>
    <w:p w:rsidR="000A1F9B" w:rsidRDefault="00B27F83">
      <w:pPr>
        <w:pStyle w:val="Normal08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19.0</w:t>
      </w:r>
    </w:p>
    <w:p w:rsidR="000A1F9B" w:rsidRDefault="00B27F83">
      <w:pPr>
        <w:pStyle w:val="Normal08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335</w:t>
      </w:r>
    </w:p>
    <w:p w:rsidR="000A1F9B" w:rsidRDefault="00B27F83">
      <w:pPr>
        <w:pStyle w:val="Normal08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56.7</w:t>
      </w:r>
    </w:p>
    <w:p w:rsidR="000A1F9B" w:rsidRDefault="00B27F83">
      <w:pPr>
        <w:pStyle w:val="Normal08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0.177</w:t>
      </w:r>
    </w:p>
    <w:p w:rsidR="000A1F9B" w:rsidRDefault="00B27F83">
      <w:pPr>
        <w:pStyle w:val="Normal08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2.71</w:t>
      </w:r>
    </w:p>
    <w:p w:rsidR="000A1F9B" w:rsidRDefault="00B27F83">
      <w:pPr>
        <w:pStyle w:val="Normal08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2.05</w:t>
      </w:r>
    </w:p>
    <w:p w:rsidR="000A1F9B" w:rsidRDefault="00B27F83">
      <w:pPr>
        <w:pStyle w:val="Normal08"/>
        <w:framePr w:w="975" w:h="271" w:hRule="exact" w:wrap="auto" w:vAnchor="page" w:hAnchor="page" w:x="120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1.65</w:t>
      </w:r>
    </w:p>
    <w:p w:rsidR="000A1F9B" w:rsidRDefault="00B27F83">
      <w:pPr>
        <w:pStyle w:val="Normal08"/>
        <w:framePr w:w="975" w:h="271" w:hRule="exact" w:wrap="auto" w:vAnchor="page" w:hAnchor="page" w:x="130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80.5</w:t>
      </w:r>
    </w:p>
    <w:p w:rsidR="000A1F9B" w:rsidRDefault="00B27F83">
      <w:pPr>
        <w:pStyle w:val="Normal08"/>
        <w:framePr w:w="975" w:h="271" w:hRule="exact" w:wrap="auto" w:vAnchor="page" w:hAnchor="page" w:x="139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</w:t>
      </w:r>
    </w:p>
    <w:p w:rsidR="000A1F9B" w:rsidRDefault="00B27F83">
      <w:pPr>
        <w:pStyle w:val="Normal08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2F009</w:t>
      </w:r>
    </w:p>
    <w:p w:rsidR="000A1F9B" w:rsidRDefault="00B27F83">
      <w:pPr>
        <w:pStyle w:val="Normal08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7.01</w:t>
      </w:r>
    </w:p>
    <w:p w:rsidR="000A1F9B" w:rsidRDefault="00B27F83">
      <w:pPr>
        <w:pStyle w:val="Normal08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41.6</w:t>
      </w:r>
    </w:p>
    <w:p w:rsidR="000A1F9B" w:rsidRDefault="00B27F83">
      <w:pPr>
        <w:pStyle w:val="Normal08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135</w:t>
      </w:r>
    </w:p>
    <w:p w:rsidR="000A1F9B" w:rsidRDefault="00B27F83">
      <w:pPr>
        <w:pStyle w:val="Normal08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19.3</w:t>
      </w:r>
    </w:p>
    <w:p w:rsidR="000A1F9B" w:rsidRDefault="00B27F83">
      <w:pPr>
        <w:pStyle w:val="Normal08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326</w:t>
      </w:r>
    </w:p>
    <w:p w:rsidR="000A1F9B" w:rsidRDefault="00B27F83">
      <w:pPr>
        <w:pStyle w:val="Normal08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59.3</w:t>
      </w:r>
    </w:p>
    <w:p w:rsidR="000A1F9B" w:rsidRDefault="00B27F83">
      <w:pPr>
        <w:pStyle w:val="Normal08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0.176</w:t>
      </w:r>
    </w:p>
    <w:p w:rsidR="000A1F9B" w:rsidRDefault="00B27F83">
      <w:pPr>
        <w:pStyle w:val="Normal08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2.51</w:t>
      </w:r>
    </w:p>
    <w:p w:rsidR="000A1F9B" w:rsidRDefault="00B27F83">
      <w:pPr>
        <w:pStyle w:val="Normal08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2.00</w:t>
      </w:r>
    </w:p>
    <w:p w:rsidR="000A1F9B" w:rsidRDefault="00B27F83">
      <w:pPr>
        <w:pStyle w:val="Normal08"/>
        <w:framePr w:w="975" w:h="271" w:hRule="exact" w:wrap="auto" w:vAnchor="page" w:hAnchor="page" w:x="120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1.69</w:t>
      </w:r>
    </w:p>
    <w:p w:rsidR="000A1F9B" w:rsidRDefault="00B27F83">
      <w:pPr>
        <w:pStyle w:val="Normal08"/>
        <w:framePr w:w="975" w:h="271" w:hRule="exact" w:wrap="auto" w:vAnchor="page" w:hAnchor="page" w:x="130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84.2</w:t>
      </w:r>
    </w:p>
    <w:p w:rsidR="000A1F9B" w:rsidRDefault="00B27F83">
      <w:pPr>
        <w:pStyle w:val="Normal08"/>
        <w:framePr w:w="975" w:h="271" w:hRule="exact" w:wrap="auto" w:vAnchor="page" w:hAnchor="page" w:x="139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</w:t>
      </w:r>
    </w:p>
    <w:p w:rsidR="000A1F9B" w:rsidRDefault="00B27F83">
      <w:pPr>
        <w:pStyle w:val="Normal08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2F010</w:t>
      </w:r>
    </w:p>
    <w:p w:rsidR="000A1F9B" w:rsidRDefault="00B27F83">
      <w:pPr>
        <w:pStyle w:val="Normal08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7.06</w:t>
      </w:r>
    </w:p>
    <w:p w:rsidR="000A1F9B" w:rsidRDefault="00B27F83">
      <w:pPr>
        <w:pStyle w:val="Normal08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41.8</w:t>
      </w:r>
    </w:p>
    <w:p w:rsidR="000A1F9B" w:rsidRDefault="00B27F83">
      <w:pPr>
        <w:pStyle w:val="Normal08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140</w:t>
      </w:r>
    </w:p>
    <w:p w:rsidR="000A1F9B" w:rsidRDefault="00B27F83">
      <w:pPr>
        <w:pStyle w:val="Normal08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19.8</w:t>
      </w:r>
    </w:p>
    <w:p w:rsidR="000A1F9B" w:rsidRDefault="00B27F83">
      <w:pPr>
        <w:pStyle w:val="Normal08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335</w:t>
      </w:r>
    </w:p>
    <w:p w:rsidR="000A1F9B" w:rsidRDefault="00B27F83">
      <w:pPr>
        <w:pStyle w:val="Normal08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59.3</w:t>
      </w:r>
    </w:p>
    <w:p w:rsidR="000A1F9B" w:rsidRDefault="00B27F83">
      <w:pPr>
        <w:pStyle w:val="Normal08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0.151</w:t>
      </w:r>
    </w:p>
    <w:p w:rsidR="000A1F9B" w:rsidRDefault="00B27F83">
      <w:pPr>
        <w:pStyle w:val="Normal08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2.14</w:t>
      </w:r>
    </w:p>
    <w:p w:rsidR="000A1F9B" w:rsidRDefault="00B27F83">
      <w:pPr>
        <w:pStyle w:val="Normal08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1.80</w:t>
      </w:r>
    </w:p>
    <w:p w:rsidR="000A1F9B" w:rsidRDefault="00B27F83">
      <w:pPr>
        <w:pStyle w:val="Normal08"/>
        <w:framePr w:w="975" w:h="271" w:hRule="exact" w:wrap="auto" w:vAnchor="page" w:hAnchor="page" w:x="120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1.52</w:t>
      </w:r>
    </w:p>
    <w:p w:rsidR="000A1F9B" w:rsidRDefault="00B27F83">
      <w:pPr>
        <w:pStyle w:val="Normal08"/>
        <w:framePr w:w="975" w:h="271" w:hRule="exact" w:wrap="auto" w:vAnchor="page" w:hAnchor="page" w:x="130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84.7</w:t>
      </w:r>
    </w:p>
    <w:p w:rsidR="000A1F9B" w:rsidRDefault="00B27F83">
      <w:pPr>
        <w:pStyle w:val="Normal08"/>
        <w:framePr w:w="975" w:h="271" w:hRule="exact" w:wrap="auto" w:vAnchor="page" w:hAnchor="page" w:x="139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</w:t>
      </w:r>
    </w:p>
    <w:p w:rsidR="000A1F9B" w:rsidRDefault="00B27F83">
      <w:pPr>
        <w:pStyle w:val="Normal08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3F001</w:t>
      </w:r>
    </w:p>
    <w:p w:rsidR="000A1F9B" w:rsidRDefault="00B27F83">
      <w:pPr>
        <w:pStyle w:val="Normal08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6.41</w:t>
      </w:r>
    </w:p>
    <w:p w:rsidR="000A1F9B" w:rsidRDefault="00B27F83">
      <w:pPr>
        <w:pStyle w:val="Normal08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36.0</w:t>
      </w:r>
    </w:p>
    <w:p w:rsidR="000A1F9B" w:rsidRDefault="00B27F83">
      <w:pPr>
        <w:pStyle w:val="Normal08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119</w:t>
      </w:r>
    </w:p>
    <w:p w:rsidR="000A1F9B" w:rsidRDefault="00B27F83">
      <w:pPr>
        <w:pStyle w:val="Normal08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18.6</w:t>
      </w:r>
    </w:p>
    <w:p w:rsidR="000A1F9B" w:rsidRDefault="00B27F83">
      <w:pPr>
        <w:pStyle w:val="Normal08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332</w:t>
      </w:r>
    </w:p>
    <w:p w:rsidR="000A1F9B" w:rsidRDefault="00B27F83">
      <w:pPr>
        <w:pStyle w:val="Normal08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56.1</w:t>
      </w:r>
    </w:p>
    <w:p w:rsidR="000A1F9B" w:rsidRDefault="00B27F83">
      <w:pPr>
        <w:pStyle w:val="Normal08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0.129</w:t>
      </w:r>
    </w:p>
    <w:p w:rsidR="000A1F9B" w:rsidRDefault="00B27F83">
      <w:pPr>
        <w:pStyle w:val="Normal08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2.02</w:t>
      </w:r>
    </w:p>
    <w:p w:rsidR="000A1F9B" w:rsidRDefault="00B27F83">
      <w:pPr>
        <w:pStyle w:val="Normal08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2.08</w:t>
      </w:r>
    </w:p>
    <w:p w:rsidR="000A1F9B" w:rsidRDefault="00B27F83">
      <w:pPr>
        <w:pStyle w:val="Normal08"/>
        <w:framePr w:w="975" w:h="271" w:hRule="exact" w:wrap="auto" w:vAnchor="page" w:hAnchor="page" w:x="120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1.62</w:t>
      </w:r>
    </w:p>
    <w:p w:rsidR="000A1F9B" w:rsidRDefault="00B27F83">
      <w:pPr>
        <w:pStyle w:val="Normal08"/>
        <w:framePr w:w="975" w:h="271" w:hRule="exact" w:wrap="auto" w:vAnchor="page" w:hAnchor="page" w:x="130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78.0</w:t>
      </w:r>
    </w:p>
    <w:p w:rsidR="000A1F9B" w:rsidRDefault="00B27F83">
      <w:pPr>
        <w:pStyle w:val="Normal08"/>
        <w:framePr w:w="975" w:h="271" w:hRule="exact" w:wrap="auto" w:vAnchor="page" w:hAnchor="page" w:x="139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</w:t>
      </w:r>
    </w:p>
    <w:p w:rsidR="000A1F9B" w:rsidRDefault="00B27F83">
      <w:pPr>
        <w:pStyle w:val="Normal08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3F002</w:t>
      </w:r>
    </w:p>
    <w:p w:rsidR="000A1F9B" w:rsidRDefault="00B27F83">
      <w:pPr>
        <w:pStyle w:val="Normal08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6.91</w:t>
      </w:r>
    </w:p>
    <w:p w:rsidR="000A1F9B" w:rsidRDefault="00B27F83">
      <w:pPr>
        <w:pStyle w:val="Normal08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41.2</w:t>
      </w:r>
    </w:p>
    <w:p w:rsidR="000A1F9B" w:rsidRDefault="00B27F83">
      <w:pPr>
        <w:pStyle w:val="Normal08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133</w:t>
      </w:r>
    </w:p>
    <w:p w:rsidR="000A1F9B" w:rsidRDefault="00B27F83">
      <w:pPr>
        <w:pStyle w:val="Normal08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19.2</w:t>
      </w:r>
    </w:p>
    <w:p w:rsidR="000A1F9B" w:rsidRDefault="00B27F83">
      <w:pPr>
        <w:pStyle w:val="Normal08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322</w:t>
      </w:r>
    </w:p>
    <w:p w:rsidR="000A1F9B" w:rsidRDefault="00B27F83">
      <w:pPr>
        <w:pStyle w:val="Normal08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59.7</w:t>
      </w:r>
    </w:p>
    <w:p w:rsidR="000A1F9B" w:rsidRDefault="00B27F83">
      <w:pPr>
        <w:pStyle w:val="Normal08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0.179</w:t>
      </w:r>
    </w:p>
    <w:p w:rsidR="000A1F9B" w:rsidRDefault="00B27F83">
      <w:pPr>
        <w:pStyle w:val="Normal08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2.59</w:t>
      </w:r>
    </w:p>
    <w:p w:rsidR="000A1F9B" w:rsidRDefault="00B27F83">
      <w:pPr>
        <w:pStyle w:val="Normal08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1.96</w:t>
      </w:r>
    </w:p>
    <w:p w:rsidR="000A1F9B" w:rsidRDefault="00B27F83">
      <w:pPr>
        <w:pStyle w:val="Normal08"/>
        <w:framePr w:w="975" w:h="271" w:hRule="exact" w:wrap="auto" w:vAnchor="page" w:hAnchor="page" w:x="120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1.74</w:t>
      </w:r>
    </w:p>
    <w:p w:rsidR="000A1F9B" w:rsidRDefault="00B27F83">
      <w:pPr>
        <w:pStyle w:val="Normal08"/>
        <w:framePr w:w="975" w:h="271" w:hRule="exact" w:wrap="auto" w:vAnchor="page" w:hAnchor="page" w:x="130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88.5</w:t>
      </w:r>
    </w:p>
    <w:p w:rsidR="000A1F9B" w:rsidRDefault="00B27F83">
      <w:pPr>
        <w:pStyle w:val="Normal08"/>
        <w:framePr w:w="975" w:h="271" w:hRule="exact" w:wrap="auto" w:vAnchor="page" w:hAnchor="page" w:x="139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</w:t>
      </w:r>
    </w:p>
    <w:p w:rsidR="000A1F9B" w:rsidRDefault="00B27F83">
      <w:pPr>
        <w:pStyle w:val="Normal08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3F003</w:t>
      </w:r>
    </w:p>
    <w:p w:rsidR="000A1F9B" w:rsidRDefault="00B27F83">
      <w:pPr>
        <w:pStyle w:val="Normal08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6.44</w:t>
      </w:r>
    </w:p>
    <w:p w:rsidR="000A1F9B" w:rsidRDefault="00B27F83">
      <w:pPr>
        <w:pStyle w:val="Normal08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38.7</w:t>
      </w:r>
    </w:p>
    <w:p w:rsidR="000A1F9B" w:rsidRDefault="00B27F83">
      <w:pPr>
        <w:pStyle w:val="Normal08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129</w:t>
      </w:r>
    </w:p>
    <w:p w:rsidR="000A1F9B" w:rsidRDefault="00B27F83">
      <w:pPr>
        <w:pStyle w:val="Normal08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20.1</w:t>
      </w:r>
    </w:p>
    <w:p w:rsidR="000A1F9B" w:rsidRDefault="00B27F83">
      <w:pPr>
        <w:pStyle w:val="Normal08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334</w:t>
      </w:r>
    </w:p>
    <w:p w:rsidR="000A1F9B" w:rsidRDefault="00B27F83">
      <w:pPr>
        <w:pStyle w:val="Normal08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60.1</w:t>
      </w:r>
    </w:p>
    <w:p w:rsidR="000A1F9B" w:rsidRDefault="00B27F83">
      <w:pPr>
        <w:pStyle w:val="Normal08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0.152</w:t>
      </w:r>
    </w:p>
    <w:p w:rsidR="000A1F9B" w:rsidRDefault="00B27F83">
      <w:pPr>
        <w:pStyle w:val="Normal08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2.36</w:t>
      </w:r>
    </w:p>
    <w:p w:rsidR="000A1F9B" w:rsidRDefault="00B27F83">
      <w:pPr>
        <w:pStyle w:val="Normal08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1.16</w:t>
      </w:r>
    </w:p>
    <w:p w:rsidR="000A1F9B" w:rsidRDefault="00B27F83">
      <w:pPr>
        <w:pStyle w:val="Normal08"/>
        <w:framePr w:w="975" w:h="271" w:hRule="exact" w:wrap="auto" w:vAnchor="page" w:hAnchor="page" w:x="120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0.87</w:t>
      </w:r>
    </w:p>
    <w:p w:rsidR="000A1F9B" w:rsidRDefault="00B27F83">
      <w:pPr>
        <w:pStyle w:val="Normal08"/>
        <w:framePr w:w="975" w:h="271" w:hRule="exact" w:wrap="auto" w:vAnchor="page" w:hAnchor="page" w:x="130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74.5</w:t>
      </w:r>
    </w:p>
    <w:p w:rsidR="000A1F9B" w:rsidRDefault="00B27F83">
      <w:pPr>
        <w:pStyle w:val="Normal08"/>
        <w:framePr w:w="975" w:h="271" w:hRule="exact" w:wrap="auto" w:vAnchor="page" w:hAnchor="page" w:x="139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</w:t>
      </w:r>
    </w:p>
    <w:p w:rsidR="000A1F9B" w:rsidRDefault="00B27F83">
      <w:pPr>
        <w:pStyle w:val="Normal08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8"/>
        <w:spacing w:line="1" w:lineRule="auto"/>
      </w:pPr>
      <w:r>
        <w:br w:type="page"/>
      </w:r>
    </w:p>
    <w:p w:rsidR="000A1F9B" w:rsidRDefault="00B27F83">
      <w:pPr>
        <w:pStyle w:val="Normal08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238" style="position:absolute;left:0;text-align:left;z-index:-251599872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237" style="position:absolute;left:0;text-align:left;z-index:-251598848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236" style="position:absolute;left:0;text-align:left;z-index:-251597824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8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Hematology (ADVIA 2120i)  </w:t>
      </w:r>
      <w:r>
        <w:rPr>
          <w:rFonts w:ascii="宋体" w:eastAsia="宋体" w:hAnsi="宋体"/>
          <w:color w:val="000000"/>
          <w:kern w:val="2"/>
          <w:sz w:val="19"/>
        </w:rPr>
        <w:t>血液学指标检测结果个体数据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RBC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(x10^12/L)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HCT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HGB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MCH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(pg)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MCHC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MCV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(fL)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#RETIC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(x10^12/L)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%RETIC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WBC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#LYMPH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%LYMPH</w:t>
      </w:r>
    </w:p>
    <w:p w:rsidR="000A1F9B" w:rsidRDefault="00B27F83">
      <w:pPr>
        <w:pStyle w:val="Normal08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#NEUT</w:t>
      </w:r>
    </w:p>
    <w:p w:rsidR="000A1F9B" w:rsidRDefault="00B27F83">
      <w:pPr>
        <w:pStyle w:val="Normal08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3F004</w:t>
      </w:r>
    </w:p>
    <w:p w:rsidR="000A1F9B" w:rsidRDefault="00B27F83">
      <w:pPr>
        <w:pStyle w:val="Normal08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6.49</w:t>
      </w:r>
    </w:p>
    <w:p w:rsidR="000A1F9B" w:rsidRDefault="00B27F83">
      <w:pPr>
        <w:pStyle w:val="Normal08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37.1</w:t>
      </w:r>
    </w:p>
    <w:p w:rsidR="000A1F9B" w:rsidRDefault="00B27F83">
      <w:pPr>
        <w:pStyle w:val="Normal08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123</w:t>
      </w:r>
    </w:p>
    <w:p w:rsidR="000A1F9B" w:rsidRDefault="00B27F83">
      <w:pPr>
        <w:pStyle w:val="Normal08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18.9</w:t>
      </w:r>
    </w:p>
    <w:p w:rsidR="000A1F9B" w:rsidRDefault="00B27F83">
      <w:pPr>
        <w:pStyle w:val="Normal08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330</w:t>
      </w:r>
    </w:p>
    <w:p w:rsidR="000A1F9B" w:rsidRDefault="00B27F83">
      <w:pPr>
        <w:pStyle w:val="Normal08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57.3</w:t>
      </w:r>
    </w:p>
    <w:p w:rsidR="000A1F9B" w:rsidRDefault="00B27F83">
      <w:pPr>
        <w:pStyle w:val="Normal08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0.183</w:t>
      </w:r>
    </w:p>
    <w:p w:rsidR="000A1F9B" w:rsidRDefault="00B27F83">
      <w:pPr>
        <w:pStyle w:val="Normal08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2.82</w:t>
      </w:r>
    </w:p>
    <w:p w:rsidR="000A1F9B" w:rsidRDefault="00B27F83">
      <w:pPr>
        <w:pStyle w:val="Normal08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1.67</w:t>
      </w:r>
    </w:p>
    <w:p w:rsidR="000A1F9B" w:rsidRDefault="00B27F83">
      <w:pPr>
        <w:pStyle w:val="Normal08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1.39</w:t>
      </w:r>
    </w:p>
    <w:p w:rsidR="000A1F9B" w:rsidRDefault="00B27F83">
      <w:pPr>
        <w:pStyle w:val="Normal08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83.3</w:t>
      </w:r>
    </w:p>
    <w:p w:rsidR="000A1F9B" w:rsidRDefault="00B27F83">
      <w:pPr>
        <w:pStyle w:val="Normal08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</w:t>
      </w:r>
    </w:p>
    <w:p w:rsidR="000A1F9B" w:rsidRDefault="00B27F83">
      <w:pPr>
        <w:pStyle w:val="Normal08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3F005</w:t>
      </w:r>
    </w:p>
    <w:p w:rsidR="000A1F9B" w:rsidRDefault="00B27F83">
      <w:pPr>
        <w:pStyle w:val="Normal08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7.12</w:t>
      </w:r>
    </w:p>
    <w:p w:rsidR="000A1F9B" w:rsidRDefault="00B27F83">
      <w:pPr>
        <w:pStyle w:val="Normal08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40.6</w:t>
      </w:r>
    </w:p>
    <w:p w:rsidR="000A1F9B" w:rsidRDefault="00B27F83">
      <w:pPr>
        <w:pStyle w:val="Normal08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133</w:t>
      </w:r>
    </w:p>
    <w:p w:rsidR="000A1F9B" w:rsidRDefault="00B27F83">
      <w:pPr>
        <w:pStyle w:val="Normal08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18.6</w:t>
      </w:r>
    </w:p>
    <w:p w:rsidR="000A1F9B" w:rsidRDefault="00B27F83">
      <w:pPr>
        <w:pStyle w:val="Normal08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327</w:t>
      </w:r>
    </w:p>
    <w:p w:rsidR="000A1F9B" w:rsidRDefault="00B27F83">
      <w:pPr>
        <w:pStyle w:val="Normal08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57.0</w:t>
      </w:r>
    </w:p>
    <w:p w:rsidR="000A1F9B" w:rsidRDefault="00B27F83">
      <w:pPr>
        <w:pStyle w:val="Normal08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0.147</w:t>
      </w:r>
    </w:p>
    <w:p w:rsidR="000A1F9B" w:rsidRDefault="00B27F83">
      <w:pPr>
        <w:pStyle w:val="Normal08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2.07</w:t>
      </w:r>
    </w:p>
    <w:p w:rsidR="000A1F9B" w:rsidRDefault="00B27F83">
      <w:pPr>
        <w:pStyle w:val="Normal08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2.28</w:t>
      </w:r>
    </w:p>
    <w:p w:rsidR="000A1F9B" w:rsidRDefault="00B27F83">
      <w:pPr>
        <w:pStyle w:val="Normal08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2.08</w:t>
      </w:r>
    </w:p>
    <w:p w:rsidR="000A1F9B" w:rsidRDefault="00B27F83">
      <w:pPr>
        <w:pStyle w:val="Normal08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91.4</w:t>
      </w:r>
    </w:p>
    <w:p w:rsidR="000A1F9B" w:rsidRDefault="00B27F83">
      <w:pPr>
        <w:pStyle w:val="Normal08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</w:t>
      </w:r>
    </w:p>
    <w:p w:rsidR="000A1F9B" w:rsidRDefault="00B27F83">
      <w:pPr>
        <w:pStyle w:val="Normal08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3F006</w:t>
      </w:r>
    </w:p>
    <w:p w:rsidR="000A1F9B" w:rsidRDefault="00B27F83">
      <w:pPr>
        <w:pStyle w:val="Normal08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7.42</w:t>
      </w:r>
    </w:p>
    <w:p w:rsidR="000A1F9B" w:rsidRDefault="00B27F83">
      <w:pPr>
        <w:pStyle w:val="Normal08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39.8</w:t>
      </w:r>
    </w:p>
    <w:p w:rsidR="000A1F9B" w:rsidRDefault="00B27F83">
      <w:pPr>
        <w:pStyle w:val="Normal08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135</w:t>
      </w:r>
    </w:p>
    <w:p w:rsidR="000A1F9B" w:rsidRDefault="00B27F83">
      <w:pPr>
        <w:pStyle w:val="Normal08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18.1</w:t>
      </w:r>
    </w:p>
    <w:p w:rsidR="000A1F9B" w:rsidRDefault="00B27F83">
      <w:pPr>
        <w:pStyle w:val="Normal08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338</w:t>
      </w:r>
    </w:p>
    <w:p w:rsidR="000A1F9B" w:rsidRDefault="00B27F83">
      <w:pPr>
        <w:pStyle w:val="Normal08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53.6</w:t>
      </w:r>
    </w:p>
    <w:p w:rsidR="000A1F9B" w:rsidRDefault="00B27F83">
      <w:pPr>
        <w:pStyle w:val="Normal08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0.174</w:t>
      </w:r>
    </w:p>
    <w:p w:rsidR="000A1F9B" w:rsidRDefault="00B27F83">
      <w:pPr>
        <w:pStyle w:val="Normal08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2.34</w:t>
      </w:r>
    </w:p>
    <w:p w:rsidR="000A1F9B" w:rsidRDefault="00B27F83">
      <w:pPr>
        <w:pStyle w:val="Normal08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2.70</w:t>
      </w:r>
    </w:p>
    <w:p w:rsidR="000A1F9B" w:rsidRDefault="00B27F83">
      <w:pPr>
        <w:pStyle w:val="Normal08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2.31</w:t>
      </w:r>
    </w:p>
    <w:p w:rsidR="000A1F9B" w:rsidRDefault="00B27F83">
      <w:pPr>
        <w:pStyle w:val="Normal08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85.4</w:t>
      </w:r>
    </w:p>
    <w:p w:rsidR="000A1F9B" w:rsidRDefault="00B27F83">
      <w:pPr>
        <w:pStyle w:val="Normal08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</w:t>
      </w:r>
    </w:p>
    <w:p w:rsidR="000A1F9B" w:rsidRDefault="00B27F83">
      <w:pPr>
        <w:pStyle w:val="Normal08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3F007</w:t>
      </w:r>
    </w:p>
    <w:p w:rsidR="000A1F9B" w:rsidRDefault="00B27F83">
      <w:pPr>
        <w:pStyle w:val="Normal08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6.91</w:t>
      </w:r>
    </w:p>
    <w:p w:rsidR="000A1F9B" w:rsidRDefault="00B27F83">
      <w:pPr>
        <w:pStyle w:val="Normal08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37.9</w:t>
      </w:r>
    </w:p>
    <w:p w:rsidR="000A1F9B" w:rsidRDefault="00B27F83">
      <w:pPr>
        <w:pStyle w:val="Normal08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124</w:t>
      </w:r>
    </w:p>
    <w:p w:rsidR="000A1F9B" w:rsidRDefault="00B27F83">
      <w:pPr>
        <w:pStyle w:val="Normal08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17.9</w:t>
      </w:r>
    </w:p>
    <w:p w:rsidR="000A1F9B" w:rsidRDefault="00B27F83">
      <w:pPr>
        <w:pStyle w:val="Normal08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327</w:t>
      </w:r>
    </w:p>
    <w:p w:rsidR="000A1F9B" w:rsidRDefault="00B27F83">
      <w:pPr>
        <w:pStyle w:val="Normal08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54.9</w:t>
      </w:r>
    </w:p>
    <w:p w:rsidR="000A1F9B" w:rsidRDefault="00B27F83">
      <w:pPr>
        <w:pStyle w:val="Normal08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0.128</w:t>
      </w:r>
    </w:p>
    <w:p w:rsidR="000A1F9B" w:rsidRDefault="00B27F83">
      <w:pPr>
        <w:pStyle w:val="Normal08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1.85</w:t>
      </w:r>
    </w:p>
    <w:p w:rsidR="000A1F9B" w:rsidRDefault="00B27F83">
      <w:pPr>
        <w:pStyle w:val="Normal08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2.19</w:t>
      </w:r>
    </w:p>
    <w:p w:rsidR="000A1F9B" w:rsidRDefault="00B27F83">
      <w:pPr>
        <w:pStyle w:val="Normal08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1.79</w:t>
      </w:r>
    </w:p>
    <w:p w:rsidR="000A1F9B" w:rsidRDefault="00B27F83">
      <w:pPr>
        <w:pStyle w:val="Normal08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81.6</w:t>
      </w:r>
    </w:p>
    <w:p w:rsidR="000A1F9B" w:rsidRDefault="00B27F83">
      <w:pPr>
        <w:pStyle w:val="Normal08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</w:t>
      </w:r>
    </w:p>
    <w:p w:rsidR="000A1F9B" w:rsidRDefault="00B27F83">
      <w:pPr>
        <w:pStyle w:val="Normal08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3F008</w:t>
      </w:r>
    </w:p>
    <w:p w:rsidR="000A1F9B" w:rsidRDefault="00B27F83">
      <w:pPr>
        <w:pStyle w:val="Normal08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6.75</w:t>
      </w:r>
    </w:p>
    <w:p w:rsidR="000A1F9B" w:rsidRDefault="00B27F83">
      <w:pPr>
        <w:pStyle w:val="Normal08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39.8</w:t>
      </w:r>
    </w:p>
    <w:p w:rsidR="000A1F9B" w:rsidRDefault="00B27F83">
      <w:pPr>
        <w:pStyle w:val="Normal08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132</w:t>
      </w:r>
    </w:p>
    <w:p w:rsidR="000A1F9B" w:rsidRDefault="00B27F83">
      <w:pPr>
        <w:pStyle w:val="Normal08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19.5</w:t>
      </w:r>
    </w:p>
    <w:p w:rsidR="000A1F9B" w:rsidRDefault="00B27F83">
      <w:pPr>
        <w:pStyle w:val="Normal08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331</w:t>
      </w:r>
    </w:p>
    <w:p w:rsidR="000A1F9B" w:rsidRDefault="00B27F83">
      <w:pPr>
        <w:pStyle w:val="Normal08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58.9</w:t>
      </w:r>
    </w:p>
    <w:p w:rsidR="000A1F9B" w:rsidRDefault="00B27F83">
      <w:pPr>
        <w:pStyle w:val="Normal08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0.158</w:t>
      </w:r>
    </w:p>
    <w:p w:rsidR="000A1F9B" w:rsidRDefault="00B27F83">
      <w:pPr>
        <w:pStyle w:val="Normal08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2.34</w:t>
      </w:r>
    </w:p>
    <w:p w:rsidR="000A1F9B" w:rsidRDefault="00B27F83">
      <w:pPr>
        <w:pStyle w:val="Normal08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2.14</w:t>
      </w:r>
    </w:p>
    <w:p w:rsidR="000A1F9B" w:rsidRDefault="00B27F83">
      <w:pPr>
        <w:pStyle w:val="Normal08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1.87</w:t>
      </w:r>
    </w:p>
    <w:p w:rsidR="000A1F9B" w:rsidRDefault="00B27F83">
      <w:pPr>
        <w:pStyle w:val="Normal08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87.7</w:t>
      </w:r>
    </w:p>
    <w:p w:rsidR="000A1F9B" w:rsidRDefault="00B27F83">
      <w:pPr>
        <w:pStyle w:val="Normal08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</w:t>
      </w:r>
    </w:p>
    <w:p w:rsidR="000A1F9B" w:rsidRDefault="00B27F83">
      <w:pPr>
        <w:pStyle w:val="Normal08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3F009</w:t>
      </w:r>
    </w:p>
    <w:p w:rsidR="000A1F9B" w:rsidRDefault="00B27F83">
      <w:pPr>
        <w:pStyle w:val="Normal08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</w:t>
      </w:r>
      <w:r>
        <w:rPr>
          <w:rFonts w:eastAsia="Times New Roman"/>
          <w:color w:val="000000"/>
          <w:kern w:val="2"/>
          <w:sz w:val="17"/>
        </w:rPr>
        <w:t>09</w:t>
      </w:r>
    </w:p>
    <w:p w:rsidR="000A1F9B" w:rsidRDefault="00B27F83">
      <w:pPr>
        <w:pStyle w:val="Normal08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41.2</w:t>
      </w:r>
    </w:p>
    <w:p w:rsidR="000A1F9B" w:rsidRDefault="00B27F83">
      <w:pPr>
        <w:pStyle w:val="Normal08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137</w:t>
      </w:r>
    </w:p>
    <w:p w:rsidR="000A1F9B" w:rsidRDefault="00B27F83">
      <w:pPr>
        <w:pStyle w:val="Normal08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19.4</w:t>
      </w:r>
    </w:p>
    <w:p w:rsidR="000A1F9B" w:rsidRDefault="00B27F83">
      <w:pPr>
        <w:pStyle w:val="Normal08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333</w:t>
      </w:r>
    </w:p>
    <w:p w:rsidR="000A1F9B" w:rsidRDefault="00B27F83">
      <w:pPr>
        <w:pStyle w:val="Normal08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58.1</w:t>
      </w:r>
    </w:p>
    <w:p w:rsidR="000A1F9B" w:rsidRDefault="00B27F83">
      <w:pPr>
        <w:pStyle w:val="Normal08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0.173</w:t>
      </w:r>
    </w:p>
    <w:p w:rsidR="000A1F9B" w:rsidRDefault="00B27F83">
      <w:pPr>
        <w:pStyle w:val="Normal08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2.45</w:t>
      </w:r>
    </w:p>
    <w:p w:rsidR="000A1F9B" w:rsidRDefault="00B27F83">
      <w:pPr>
        <w:pStyle w:val="Normal08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2.95</w:t>
      </w:r>
    </w:p>
    <w:p w:rsidR="000A1F9B" w:rsidRDefault="00B27F83">
      <w:pPr>
        <w:pStyle w:val="Normal08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2.59</w:t>
      </w:r>
    </w:p>
    <w:p w:rsidR="000A1F9B" w:rsidRDefault="00B27F83">
      <w:pPr>
        <w:pStyle w:val="Normal08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87.8</w:t>
      </w:r>
    </w:p>
    <w:p w:rsidR="000A1F9B" w:rsidRDefault="00B27F83">
      <w:pPr>
        <w:pStyle w:val="Normal08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</w:t>
      </w:r>
    </w:p>
    <w:p w:rsidR="000A1F9B" w:rsidRDefault="00B27F83">
      <w:pPr>
        <w:pStyle w:val="Normal08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3F010</w:t>
      </w:r>
    </w:p>
    <w:p w:rsidR="000A1F9B" w:rsidRDefault="00B27F83">
      <w:pPr>
        <w:pStyle w:val="Normal08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7.00</w:t>
      </w:r>
    </w:p>
    <w:p w:rsidR="000A1F9B" w:rsidRDefault="00B27F83">
      <w:pPr>
        <w:pStyle w:val="Normal08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40.5</w:t>
      </w:r>
    </w:p>
    <w:p w:rsidR="000A1F9B" w:rsidRDefault="00B27F83">
      <w:pPr>
        <w:pStyle w:val="Normal08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133</w:t>
      </w:r>
    </w:p>
    <w:p w:rsidR="000A1F9B" w:rsidRDefault="00B27F83">
      <w:pPr>
        <w:pStyle w:val="Normal08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19.0</w:t>
      </w:r>
    </w:p>
    <w:p w:rsidR="000A1F9B" w:rsidRDefault="00B27F83">
      <w:pPr>
        <w:pStyle w:val="Normal08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328</w:t>
      </w:r>
    </w:p>
    <w:p w:rsidR="000A1F9B" w:rsidRDefault="00B27F83">
      <w:pPr>
        <w:pStyle w:val="Normal08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57.9</w:t>
      </w:r>
    </w:p>
    <w:p w:rsidR="000A1F9B" w:rsidRDefault="00B27F83">
      <w:pPr>
        <w:pStyle w:val="Normal08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0.198</w:t>
      </w:r>
    </w:p>
    <w:p w:rsidR="000A1F9B" w:rsidRDefault="00B27F83">
      <w:pPr>
        <w:pStyle w:val="Normal08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2.83</w:t>
      </w:r>
    </w:p>
    <w:p w:rsidR="000A1F9B" w:rsidRDefault="00B27F83">
      <w:pPr>
        <w:pStyle w:val="Normal08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1.38</w:t>
      </w:r>
    </w:p>
    <w:p w:rsidR="000A1F9B" w:rsidRDefault="00B27F83">
      <w:pPr>
        <w:pStyle w:val="Normal08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1.20</w:t>
      </w:r>
    </w:p>
    <w:p w:rsidR="000A1F9B" w:rsidRDefault="00B27F83">
      <w:pPr>
        <w:pStyle w:val="Normal08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86.9</w:t>
      </w:r>
    </w:p>
    <w:p w:rsidR="000A1F9B" w:rsidRDefault="00B27F83">
      <w:pPr>
        <w:pStyle w:val="Normal08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</w:t>
      </w:r>
    </w:p>
    <w:p w:rsidR="000A1F9B" w:rsidRDefault="00B27F83">
      <w:pPr>
        <w:pStyle w:val="Normal08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4F001</w:t>
      </w:r>
    </w:p>
    <w:p w:rsidR="000A1F9B" w:rsidRDefault="00B27F83">
      <w:pPr>
        <w:pStyle w:val="Normal08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6.75</w:t>
      </w:r>
    </w:p>
    <w:p w:rsidR="000A1F9B" w:rsidRDefault="00B27F83">
      <w:pPr>
        <w:pStyle w:val="Normal08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37.4</w:t>
      </w:r>
    </w:p>
    <w:p w:rsidR="000A1F9B" w:rsidRDefault="00B27F83">
      <w:pPr>
        <w:pStyle w:val="Normal08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124</w:t>
      </w:r>
    </w:p>
    <w:p w:rsidR="000A1F9B" w:rsidRDefault="00B27F83">
      <w:pPr>
        <w:pStyle w:val="Normal08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18.4</w:t>
      </w:r>
    </w:p>
    <w:p w:rsidR="000A1F9B" w:rsidRDefault="00B27F83">
      <w:pPr>
        <w:pStyle w:val="Normal08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332</w:t>
      </w:r>
    </w:p>
    <w:p w:rsidR="000A1F9B" w:rsidRDefault="00B27F83">
      <w:pPr>
        <w:pStyle w:val="Normal08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55.4</w:t>
      </w:r>
    </w:p>
    <w:p w:rsidR="000A1F9B" w:rsidRDefault="00B27F83">
      <w:pPr>
        <w:pStyle w:val="Normal08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0.186</w:t>
      </w:r>
    </w:p>
    <w:p w:rsidR="000A1F9B" w:rsidRDefault="00B27F83">
      <w:pPr>
        <w:pStyle w:val="Normal08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2.76</w:t>
      </w:r>
    </w:p>
    <w:p w:rsidR="000A1F9B" w:rsidRDefault="00B27F83">
      <w:pPr>
        <w:pStyle w:val="Normal08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2.47</w:t>
      </w:r>
    </w:p>
    <w:p w:rsidR="000A1F9B" w:rsidRDefault="00B27F83">
      <w:pPr>
        <w:pStyle w:val="Normal08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2.11</w:t>
      </w:r>
    </w:p>
    <w:p w:rsidR="000A1F9B" w:rsidRDefault="00B27F83">
      <w:pPr>
        <w:pStyle w:val="Normal08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85.3</w:t>
      </w:r>
    </w:p>
    <w:p w:rsidR="000A1F9B" w:rsidRDefault="00B27F83">
      <w:pPr>
        <w:pStyle w:val="Normal08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</w:t>
      </w:r>
    </w:p>
    <w:p w:rsidR="000A1F9B" w:rsidRDefault="00B27F83">
      <w:pPr>
        <w:pStyle w:val="Normal08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4F002</w:t>
      </w:r>
    </w:p>
    <w:p w:rsidR="000A1F9B" w:rsidRDefault="00B27F83">
      <w:pPr>
        <w:pStyle w:val="Normal08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6.76</w:t>
      </w:r>
    </w:p>
    <w:p w:rsidR="000A1F9B" w:rsidRDefault="00B27F83">
      <w:pPr>
        <w:pStyle w:val="Normal08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37.8</w:t>
      </w:r>
    </w:p>
    <w:p w:rsidR="000A1F9B" w:rsidRDefault="00B27F83">
      <w:pPr>
        <w:pStyle w:val="Normal08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127</w:t>
      </w:r>
    </w:p>
    <w:p w:rsidR="000A1F9B" w:rsidRDefault="00B27F83">
      <w:pPr>
        <w:pStyle w:val="Normal08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18.7</w:t>
      </w:r>
    </w:p>
    <w:p w:rsidR="000A1F9B" w:rsidRDefault="00B27F83">
      <w:pPr>
        <w:pStyle w:val="Normal08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335</w:t>
      </w:r>
    </w:p>
    <w:p w:rsidR="000A1F9B" w:rsidRDefault="00B27F83">
      <w:pPr>
        <w:pStyle w:val="Normal08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55.8</w:t>
      </w:r>
    </w:p>
    <w:p w:rsidR="000A1F9B" w:rsidRDefault="00B27F83">
      <w:pPr>
        <w:pStyle w:val="Normal08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0.154</w:t>
      </w:r>
    </w:p>
    <w:p w:rsidR="000A1F9B" w:rsidRDefault="00B27F83">
      <w:pPr>
        <w:pStyle w:val="Normal08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2.28</w:t>
      </w:r>
    </w:p>
    <w:p w:rsidR="000A1F9B" w:rsidRDefault="00B27F83">
      <w:pPr>
        <w:pStyle w:val="Normal08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1.48</w:t>
      </w:r>
    </w:p>
    <w:p w:rsidR="000A1F9B" w:rsidRDefault="00B27F83">
      <w:pPr>
        <w:pStyle w:val="Normal08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0.79</w:t>
      </w:r>
    </w:p>
    <w:p w:rsidR="000A1F9B" w:rsidRDefault="00B27F83">
      <w:pPr>
        <w:pStyle w:val="Normal08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53.6</w:t>
      </w:r>
    </w:p>
    <w:p w:rsidR="000A1F9B" w:rsidRDefault="00B27F83">
      <w:pPr>
        <w:pStyle w:val="Normal08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</w:t>
      </w:r>
    </w:p>
    <w:p w:rsidR="000A1F9B" w:rsidRDefault="00B27F83">
      <w:pPr>
        <w:pStyle w:val="Normal08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4F003</w:t>
      </w:r>
    </w:p>
    <w:p w:rsidR="000A1F9B" w:rsidRDefault="00B27F83">
      <w:pPr>
        <w:pStyle w:val="Normal08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6.43</w:t>
      </w:r>
    </w:p>
    <w:p w:rsidR="000A1F9B" w:rsidRDefault="00B27F83">
      <w:pPr>
        <w:pStyle w:val="Normal08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36.5</w:t>
      </w:r>
    </w:p>
    <w:p w:rsidR="000A1F9B" w:rsidRDefault="00B27F83">
      <w:pPr>
        <w:pStyle w:val="Normal08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122</w:t>
      </w:r>
    </w:p>
    <w:p w:rsidR="000A1F9B" w:rsidRDefault="00B27F83">
      <w:pPr>
        <w:pStyle w:val="Normal08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18.9</w:t>
      </w:r>
    </w:p>
    <w:p w:rsidR="000A1F9B" w:rsidRDefault="00B27F83">
      <w:pPr>
        <w:pStyle w:val="Normal08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334</w:t>
      </w:r>
    </w:p>
    <w:p w:rsidR="000A1F9B" w:rsidRDefault="00B27F83">
      <w:pPr>
        <w:pStyle w:val="Normal08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56.7</w:t>
      </w:r>
    </w:p>
    <w:p w:rsidR="000A1F9B" w:rsidRDefault="00B27F83">
      <w:pPr>
        <w:pStyle w:val="Normal08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0.135</w:t>
      </w:r>
    </w:p>
    <w:p w:rsidR="000A1F9B" w:rsidRDefault="00B27F83">
      <w:pPr>
        <w:pStyle w:val="Normal08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2.10</w:t>
      </w:r>
    </w:p>
    <w:p w:rsidR="000A1F9B" w:rsidRDefault="00B27F83">
      <w:pPr>
        <w:pStyle w:val="Normal08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2.95</w:t>
      </w:r>
    </w:p>
    <w:p w:rsidR="000A1F9B" w:rsidRDefault="00B27F83">
      <w:pPr>
        <w:pStyle w:val="Normal08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2.45</w:t>
      </w:r>
    </w:p>
    <w:p w:rsidR="000A1F9B" w:rsidRDefault="00B27F83">
      <w:pPr>
        <w:pStyle w:val="Normal08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83.2</w:t>
      </w:r>
    </w:p>
    <w:p w:rsidR="000A1F9B" w:rsidRDefault="00B27F83">
      <w:pPr>
        <w:pStyle w:val="Normal08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</w:t>
      </w:r>
    </w:p>
    <w:p w:rsidR="000A1F9B" w:rsidRDefault="00B27F83">
      <w:pPr>
        <w:pStyle w:val="Normal08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4F004</w:t>
      </w:r>
    </w:p>
    <w:p w:rsidR="000A1F9B" w:rsidRDefault="00B27F83">
      <w:pPr>
        <w:pStyle w:val="Normal08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6.33</w:t>
      </w:r>
    </w:p>
    <w:p w:rsidR="000A1F9B" w:rsidRDefault="00B27F83">
      <w:pPr>
        <w:pStyle w:val="Normal08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39.4</w:t>
      </w:r>
    </w:p>
    <w:p w:rsidR="000A1F9B" w:rsidRDefault="00B27F83">
      <w:pPr>
        <w:pStyle w:val="Normal08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125</w:t>
      </w:r>
    </w:p>
    <w:p w:rsidR="000A1F9B" w:rsidRDefault="00B27F83">
      <w:pPr>
        <w:pStyle w:val="Normal08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19.8</w:t>
      </w:r>
    </w:p>
    <w:p w:rsidR="000A1F9B" w:rsidRDefault="00B27F83">
      <w:pPr>
        <w:pStyle w:val="Normal08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319</w:t>
      </w:r>
    </w:p>
    <w:p w:rsidR="000A1F9B" w:rsidRDefault="00B27F83">
      <w:pPr>
        <w:pStyle w:val="Normal08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62.3</w:t>
      </w:r>
    </w:p>
    <w:p w:rsidR="000A1F9B" w:rsidRDefault="00B27F83">
      <w:pPr>
        <w:pStyle w:val="Normal08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0.226</w:t>
      </w:r>
    </w:p>
    <w:p w:rsidR="000A1F9B" w:rsidRDefault="00B27F83">
      <w:pPr>
        <w:pStyle w:val="Normal08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3.58</w:t>
      </w:r>
    </w:p>
    <w:p w:rsidR="000A1F9B" w:rsidRDefault="00B27F83">
      <w:pPr>
        <w:pStyle w:val="Normal08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2.37</w:t>
      </w:r>
    </w:p>
    <w:p w:rsidR="000A1F9B" w:rsidRDefault="00B27F83">
      <w:pPr>
        <w:pStyle w:val="Normal08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2.00</w:t>
      </w:r>
    </w:p>
    <w:p w:rsidR="000A1F9B" w:rsidRDefault="00B27F83">
      <w:pPr>
        <w:pStyle w:val="Normal08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84.6</w:t>
      </w:r>
    </w:p>
    <w:p w:rsidR="000A1F9B" w:rsidRDefault="00B27F83">
      <w:pPr>
        <w:pStyle w:val="Normal08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</w:t>
      </w:r>
    </w:p>
    <w:p w:rsidR="000A1F9B" w:rsidRDefault="00B27F83">
      <w:pPr>
        <w:pStyle w:val="Normal08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4F005</w:t>
      </w:r>
    </w:p>
    <w:p w:rsidR="000A1F9B" w:rsidRDefault="00B27F83">
      <w:pPr>
        <w:pStyle w:val="Normal08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7.00</w:t>
      </w:r>
    </w:p>
    <w:p w:rsidR="000A1F9B" w:rsidRDefault="00B27F83">
      <w:pPr>
        <w:pStyle w:val="Normal08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40.0</w:t>
      </w:r>
    </w:p>
    <w:p w:rsidR="000A1F9B" w:rsidRDefault="00B27F83">
      <w:pPr>
        <w:pStyle w:val="Normal08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133</w:t>
      </w:r>
    </w:p>
    <w:p w:rsidR="000A1F9B" w:rsidRDefault="00B27F83">
      <w:pPr>
        <w:pStyle w:val="Normal08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18.9</w:t>
      </w:r>
    </w:p>
    <w:p w:rsidR="000A1F9B" w:rsidRDefault="00B27F83">
      <w:pPr>
        <w:pStyle w:val="Normal08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332</w:t>
      </w:r>
    </w:p>
    <w:p w:rsidR="000A1F9B" w:rsidRDefault="00B27F83">
      <w:pPr>
        <w:pStyle w:val="Normal08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57.1</w:t>
      </w:r>
    </w:p>
    <w:p w:rsidR="000A1F9B" w:rsidRDefault="00B27F83">
      <w:pPr>
        <w:pStyle w:val="Normal08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0.132</w:t>
      </w:r>
    </w:p>
    <w:p w:rsidR="000A1F9B" w:rsidRDefault="00B27F83">
      <w:pPr>
        <w:pStyle w:val="Normal08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1.89</w:t>
      </w:r>
    </w:p>
    <w:p w:rsidR="000A1F9B" w:rsidRDefault="00B27F83">
      <w:pPr>
        <w:pStyle w:val="Normal08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5.60</w:t>
      </w:r>
    </w:p>
    <w:p w:rsidR="000A1F9B" w:rsidRDefault="00B27F83">
      <w:pPr>
        <w:pStyle w:val="Normal08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5.01</w:t>
      </w:r>
    </w:p>
    <w:p w:rsidR="000A1F9B" w:rsidRDefault="00B27F83">
      <w:pPr>
        <w:pStyle w:val="Normal08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89.5</w:t>
      </w:r>
    </w:p>
    <w:p w:rsidR="000A1F9B" w:rsidRDefault="00B27F83">
      <w:pPr>
        <w:pStyle w:val="Normal08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</w:t>
      </w:r>
    </w:p>
    <w:p w:rsidR="000A1F9B" w:rsidRDefault="00B27F83">
      <w:pPr>
        <w:pStyle w:val="Normal08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4F006</w:t>
      </w:r>
    </w:p>
    <w:p w:rsidR="000A1F9B" w:rsidRDefault="00B27F83">
      <w:pPr>
        <w:pStyle w:val="Normal08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7.25</w:t>
      </w:r>
    </w:p>
    <w:p w:rsidR="000A1F9B" w:rsidRDefault="00B27F83">
      <w:pPr>
        <w:pStyle w:val="Normal08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40.5</w:t>
      </w:r>
    </w:p>
    <w:p w:rsidR="000A1F9B" w:rsidRDefault="00B27F83">
      <w:pPr>
        <w:pStyle w:val="Normal08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132</w:t>
      </w:r>
    </w:p>
    <w:p w:rsidR="000A1F9B" w:rsidRDefault="00B27F83">
      <w:pPr>
        <w:pStyle w:val="Normal08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18.2</w:t>
      </w:r>
    </w:p>
    <w:p w:rsidR="000A1F9B" w:rsidRDefault="00B27F83">
      <w:pPr>
        <w:pStyle w:val="Normal08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326</w:t>
      </w:r>
    </w:p>
    <w:p w:rsidR="000A1F9B" w:rsidRDefault="00B27F83">
      <w:pPr>
        <w:pStyle w:val="Normal08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55.8</w:t>
      </w:r>
    </w:p>
    <w:p w:rsidR="000A1F9B" w:rsidRDefault="00B27F83">
      <w:pPr>
        <w:pStyle w:val="Normal08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0.179</w:t>
      </w:r>
    </w:p>
    <w:p w:rsidR="000A1F9B" w:rsidRDefault="00B27F83">
      <w:pPr>
        <w:pStyle w:val="Normal08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2.47</w:t>
      </w:r>
    </w:p>
    <w:p w:rsidR="000A1F9B" w:rsidRDefault="00B27F83">
      <w:pPr>
        <w:pStyle w:val="Normal08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2.10</w:t>
      </w:r>
    </w:p>
    <w:p w:rsidR="000A1F9B" w:rsidRDefault="00B27F83">
      <w:pPr>
        <w:pStyle w:val="Normal08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1.79</w:t>
      </w:r>
    </w:p>
    <w:p w:rsidR="000A1F9B" w:rsidRDefault="00B27F83">
      <w:pPr>
        <w:pStyle w:val="Normal08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85.3</w:t>
      </w:r>
    </w:p>
    <w:p w:rsidR="000A1F9B" w:rsidRDefault="00B27F83">
      <w:pPr>
        <w:pStyle w:val="Normal08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</w:t>
      </w:r>
    </w:p>
    <w:p w:rsidR="000A1F9B" w:rsidRDefault="00B27F83">
      <w:pPr>
        <w:pStyle w:val="Normal08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4F007</w:t>
      </w:r>
    </w:p>
    <w:p w:rsidR="000A1F9B" w:rsidRDefault="00B27F83">
      <w:pPr>
        <w:pStyle w:val="Normal08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7.01</w:t>
      </w:r>
    </w:p>
    <w:p w:rsidR="000A1F9B" w:rsidRDefault="00B27F83">
      <w:pPr>
        <w:pStyle w:val="Normal08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38.7</w:t>
      </w:r>
    </w:p>
    <w:p w:rsidR="000A1F9B" w:rsidRDefault="00B27F83">
      <w:pPr>
        <w:pStyle w:val="Normal08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131</w:t>
      </w:r>
    </w:p>
    <w:p w:rsidR="000A1F9B" w:rsidRDefault="00B27F83">
      <w:pPr>
        <w:pStyle w:val="Normal08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18.6</w:t>
      </w:r>
    </w:p>
    <w:p w:rsidR="000A1F9B" w:rsidRDefault="00B27F83">
      <w:pPr>
        <w:pStyle w:val="Normal08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337</w:t>
      </w:r>
    </w:p>
    <w:p w:rsidR="000A1F9B" w:rsidRDefault="00B27F83">
      <w:pPr>
        <w:pStyle w:val="Normal08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55.2</w:t>
      </w:r>
    </w:p>
    <w:p w:rsidR="000A1F9B" w:rsidRDefault="00B27F83">
      <w:pPr>
        <w:pStyle w:val="Normal08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0.191</w:t>
      </w:r>
    </w:p>
    <w:p w:rsidR="000A1F9B" w:rsidRDefault="00B27F83">
      <w:pPr>
        <w:pStyle w:val="Normal08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2.73</w:t>
      </w:r>
    </w:p>
    <w:p w:rsidR="000A1F9B" w:rsidRDefault="00B27F83">
      <w:pPr>
        <w:pStyle w:val="Normal08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2.61</w:t>
      </w:r>
    </w:p>
    <w:p w:rsidR="000A1F9B" w:rsidRDefault="00B27F83">
      <w:pPr>
        <w:pStyle w:val="Normal08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2.17</w:t>
      </w:r>
    </w:p>
    <w:p w:rsidR="000A1F9B" w:rsidRDefault="00B27F83">
      <w:pPr>
        <w:pStyle w:val="Normal08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83.3</w:t>
      </w:r>
    </w:p>
    <w:p w:rsidR="000A1F9B" w:rsidRDefault="00B27F83">
      <w:pPr>
        <w:pStyle w:val="Normal08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</w:t>
      </w:r>
    </w:p>
    <w:p w:rsidR="000A1F9B" w:rsidRDefault="00B27F83">
      <w:pPr>
        <w:pStyle w:val="Normal08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4F008</w:t>
      </w:r>
    </w:p>
    <w:p w:rsidR="000A1F9B" w:rsidRDefault="00B27F83">
      <w:pPr>
        <w:pStyle w:val="Normal08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6.89</w:t>
      </w:r>
    </w:p>
    <w:p w:rsidR="000A1F9B" w:rsidRDefault="00B27F83">
      <w:pPr>
        <w:pStyle w:val="Normal08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39.9</w:t>
      </w:r>
    </w:p>
    <w:p w:rsidR="000A1F9B" w:rsidRDefault="00B27F83">
      <w:pPr>
        <w:pStyle w:val="Normal08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129</w:t>
      </w:r>
    </w:p>
    <w:p w:rsidR="000A1F9B" w:rsidRDefault="00B27F83">
      <w:pPr>
        <w:pStyle w:val="Normal08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18.8</w:t>
      </w:r>
    </w:p>
    <w:p w:rsidR="000A1F9B" w:rsidRDefault="00B27F83">
      <w:pPr>
        <w:pStyle w:val="Normal08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325</w:t>
      </w:r>
    </w:p>
    <w:p w:rsidR="000A1F9B" w:rsidRDefault="00B27F83">
      <w:pPr>
        <w:pStyle w:val="Normal08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57.9</w:t>
      </w:r>
    </w:p>
    <w:p w:rsidR="000A1F9B" w:rsidRDefault="00B27F83">
      <w:pPr>
        <w:pStyle w:val="Normal08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0.191</w:t>
      </w:r>
    </w:p>
    <w:p w:rsidR="000A1F9B" w:rsidRDefault="00B27F83">
      <w:pPr>
        <w:pStyle w:val="Normal08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2.77</w:t>
      </w:r>
    </w:p>
    <w:p w:rsidR="000A1F9B" w:rsidRDefault="00B27F83">
      <w:pPr>
        <w:pStyle w:val="Normal08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1.87</w:t>
      </w:r>
    </w:p>
    <w:p w:rsidR="000A1F9B" w:rsidRDefault="00B27F83">
      <w:pPr>
        <w:pStyle w:val="Normal08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1.56</w:t>
      </w:r>
    </w:p>
    <w:p w:rsidR="000A1F9B" w:rsidRDefault="00B27F83">
      <w:pPr>
        <w:pStyle w:val="Normal08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83.2</w:t>
      </w:r>
    </w:p>
    <w:p w:rsidR="000A1F9B" w:rsidRDefault="00B27F83">
      <w:pPr>
        <w:pStyle w:val="Normal08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</w:t>
      </w:r>
    </w:p>
    <w:p w:rsidR="000A1F9B" w:rsidRDefault="00B27F83">
      <w:pPr>
        <w:pStyle w:val="Normal08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4F009</w:t>
      </w:r>
    </w:p>
    <w:p w:rsidR="000A1F9B" w:rsidRDefault="00B27F83">
      <w:pPr>
        <w:pStyle w:val="Normal08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6.43</w:t>
      </w:r>
    </w:p>
    <w:p w:rsidR="000A1F9B" w:rsidRDefault="00B27F83">
      <w:pPr>
        <w:pStyle w:val="Normal08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36.1</w:t>
      </w:r>
    </w:p>
    <w:p w:rsidR="000A1F9B" w:rsidRDefault="00B27F83">
      <w:pPr>
        <w:pStyle w:val="Normal08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118</w:t>
      </w:r>
    </w:p>
    <w:p w:rsidR="000A1F9B" w:rsidRDefault="00B27F83">
      <w:pPr>
        <w:pStyle w:val="Normal08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18.3</w:t>
      </w:r>
    </w:p>
    <w:p w:rsidR="000A1F9B" w:rsidRDefault="00B27F83">
      <w:pPr>
        <w:pStyle w:val="Normal08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326</w:t>
      </w:r>
    </w:p>
    <w:p w:rsidR="000A1F9B" w:rsidRDefault="00B27F83">
      <w:pPr>
        <w:pStyle w:val="Normal08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56.2</w:t>
      </w:r>
    </w:p>
    <w:p w:rsidR="000A1F9B" w:rsidRDefault="00B27F83">
      <w:pPr>
        <w:pStyle w:val="Normal08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0.144</w:t>
      </w:r>
    </w:p>
    <w:p w:rsidR="000A1F9B" w:rsidRDefault="00B27F83">
      <w:pPr>
        <w:pStyle w:val="Normal08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2.24</w:t>
      </w:r>
    </w:p>
    <w:p w:rsidR="000A1F9B" w:rsidRDefault="00B27F83">
      <w:pPr>
        <w:pStyle w:val="Normal08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1.88</w:t>
      </w:r>
    </w:p>
    <w:p w:rsidR="000A1F9B" w:rsidRDefault="00B27F83">
      <w:pPr>
        <w:pStyle w:val="Normal08"/>
        <w:framePr w:w="975" w:h="271" w:hRule="exact" w:wrap="auto" w:vAnchor="page" w:hAnchor="page" w:x="120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1.66</w:t>
      </w:r>
    </w:p>
    <w:p w:rsidR="000A1F9B" w:rsidRDefault="00B27F83">
      <w:pPr>
        <w:pStyle w:val="Normal08"/>
        <w:framePr w:w="975" w:h="271" w:hRule="exact" w:wrap="auto" w:vAnchor="page" w:hAnchor="page" w:x="130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88.4</w:t>
      </w:r>
    </w:p>
    <w:p w:rsidR="000A1F9B" w:rsidRDefault="00B27F83">
      <w:pPr>
        <w:pStyle w:val="Normal08"/>
        <w:framePr w:w="975" w:h="271" w:hRule="exact" w:wrap="auto" w:vAnchor="page" w:hAnchor="page" w:x="139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</w:t>
      </w:r>
    </w:p>
    <w:p w:rsidR="000A1F9B" w:rsidRDefault="00B27F83">
      <w:pPr>
        <w:pStyle w:val="Normal08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4F010</w:t>
      </w:r>
    </w:p>
    <w:p w:rsidR="000A1F9B" w:rsidRDefault="00B27F83">
      <w:pPr>
        <w:pStyle w:val="Normal08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6.85</w:t>
      </w:r>
    </w:p>
    <w:p w:rsidR="000A1F9B" w:rsidRDefault="00B27F83">
      <w:pPr>
        <w:pStyle w:val="Normal08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38.1</w:t>
      </w:r>
    </w:p>
    <w:p w:rsidR="000A1F9B" w:rsidRDefault="00B27F83">
      <w:pPr>
        <w:pStyle w:val="Normal08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127</w:t>
      </w:r>
    </w:p>
    <w:p w:rsidR="000A1F9B" w:rsidRDefault="00B27F83">
      <w:pPr>
        <w:pStyle w:val="Normal08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18.6</w:t>
      </w:r>
    </w:p>
    <w:p w:rsidR="000A1F9B" w:rsidRDefault="00B27F83">
      <w:pPr>
        <w:pStyle w:val="Normal08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333</w:t>
      </w:r>
    </w:p>
    <w:p w:rsidR="000A1F9B" w:rsidRDefault="00B27F83">
      <w:pPr>
        <w:pStyle w:val="Normal08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55.7</w:t>
      </w:r>
    </w:p>
    <w:p w:rsidR="000A1F9B" w:rsidRDefault="00B27F83">
      <w:pPr>
        <w:pStyle w:val="Normal08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0.221</w:t>
      </w:r>
    </w:p>
    <w:p w:rsidR="000A1F9B" w:rsidRDefault="00B27F83">
      <w:pPr>
        <w:pStyle w:val="Normal08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3.23</w:t>
      </w:r>
    </w:p>
    <w:p w:rsidR="000A1F9B" w:rsidRDefault="00B27F83">
      <w:pPr>
        <w:pStyle w:val="Normal08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3.76</w:t>
      </w:r>
    </w:p>
    <w:p w:rsidR="000A1F9B" w:rsidRDefault="00B27F83">
      <w:pPr>
        <w:pStyle w:val="Normal08"/>
        <w:framePr w:w="975" w:h="271" w:hRule="exact" w:wrap="auto" w:vAnchor="page" w:hAnchor="page" w:x="120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3.18</w:t>
      </w:r>
    </w:p>
    <w:p w:rsidR="000A1F9B" w:rsidRDefault="00B27F83">
      <w:pPr>
        <w:pStyle w:val="Normal08"/>
        <w:framePr w:w="975" w:h="271" w:hRule="exact" w:wrap="auto" w:vAnchor="page" w:hAnchor="page" w:x="130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84.5</w:t>
      </w:r>
    </w:p>
    <w:p w:rsidR="000A1F9B" w:rsidRDefault="00B27F83">
      <w:pPr>
        <w:pStyle w:val="Normal08"/>
        <w:framePr w:w="975" w:h="271" w:hRule="exact" w:wrap="auto" w:vAnchor="page" w:hAnchor="page" w:x="139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0.45</w:t>
      </w:r>
    </w:p>
    <w:p w:rsidR="000A1F9B" w:rsidRDefault="00B27F83">
      <w:pPr>
        <w:pStyle w:val="Normal08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1F011</w:t>
      </w:r>
    </w:p>
    <w:p w:rsidR="000A1F9B" w:rsidRDefault="00B27F83">
      <w:pPr>
        <w:pStyle w:val="Normal08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7.18</w:t>
      </w:r>
    </w:p>
    <w:p w:rsidR="000A1F9B" w:rsidRDefault="00B27F83">
      <w:pPr>
        <w:pStyle w:val="Normal08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40.1</w:t>
      </w:r>
    </w:p>
    <w:p w:rsidR="000A1F9B" w:rsidRDefault="00B27F83">
      <w:pPr>
        <w:pStyle w:val="Normal08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136</w:t>
      </w:r>
    </w:p>
    <w:p w:rsidR="000A1F9B" w:rsidRDefault="00B27F83">
      <w:pPr>
        <w:pStyle w:val="Normal08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19.0</w:t>
      </w:r>
    </w:p>
    <w:p w:rsidR="000A1F9B" w:rsidRDefault="00B27F83">
      <w:pPr>
        <w:pStyle w:val="Normal08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340</w:t>
      </w:r>
    </w:p>
    <w:p w:rsidR="000A1F9B" w:rsidRDefault="00B27F83">
      <w:pPr>
        <w:pStyle w:val="Normal08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55.9</w:t>
      </w:r>
    </w:p>
    <w:p w:rsidR="000A1F9B" w:rsidRDefault="00B27F83">
      <w:pPr>
        <w:pStyle w:val="Normal08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0.135</w:t>
      </w:r>
    </w:p>
    <w:p w:rsidR="000A1F9B" w:rsidRDefault="00B27F83">
      <w:pPr>
        <w:pStyle w:val="Normal08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1.87</w:t>
      </w:r>
    </w:p>
    <w:p w:rsidR="000A1F9B" w:rsidRDefault="00B27F83">
      <w:pPr>
        <w:pStyle w:val="Normal08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2.01</w:t>
      </w:r>
    </w:p>
    <w:p w:rsidR="000A1F9B" w:rsidRDefault="00B27F83">
      <w:pPr>
        <w:pStyle w:val="Normal08"/>
        <w:framePr w:w="975" w:h="271" w:hRule="exact" w:wrap="auto" w:vAnchor="page" w:hAnchor="page" w:x="120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1.71</w:t>
      </w:r>
    </w:p>
    <w:p w:rsidR="000A1F9B" w:rsidRDefault="00B27F83">
      <w:pPr>
        <w:pStyle w:val="Normal08"/>
        <w:framePr w:w="975" w:h="271" w:hRule="exact" w:wrap="auto" w:vAnchor="page" w:hAnchor="page" w:x="130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84.9</w:t>
      </w:r>
    </w:p>
    <w:p w:rsidR="000A1F9B" w:rsidRDefault="00B27F83">
      <w:pPr>
        <w:pStyle w:val="Normal08"/>
        <w:framePr w:w="975" w:h="271" w:hRule="exact" w:wrap="auto" w:vAnchor="page" w:hAnchor="page" w:x="139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</w:t>
      </w:r>
    </w:p>
    <w:p w:rsidR="000A1F9B" w:rsidRDefault="00B27F83">
      <w:pPr>
        <w:pStyle w:val="Normal08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1F012</w:t>
      </w:r>
    </w:p>
    <w:p w:rsidR="000A1F9B" w:rsidRDefault="00B27F83">
      <w:pPr>
        <w:pStyle w:val="Normal08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7.25</w:t>
      </w:r>
    </w:p>
    <w:p w:rsidR="000A1F9B" w:rsidRDefault="00B27F83">
      <w:pPr>
        <w:pStyle w:val="Normal08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40.3</w:t>
      </w:r>
    </w:p>
    <w:p w:rsidR="000A1F9B" w:rsidRDefault="00B27F83">
      <w:pPr>
        <w:pStyle w:val="Normal08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136</w:t>
      </w:r>
    </w:p>
    <w:p w:rsidR="000A1F9B" w:rsidRDefault="00B27F83">
      <w:pPr>
        <w:pStyle w:val="Normal08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18.8</w:t>
      </w:r>
    </w:p>
    <w:p w:rsidR="000A1F9B" w:rsidRDefault="00B27F83">
      <w:pPr>
        <w:pStyle w:val="Normal08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337</w:t>
      </w:r>
    </w:p>
    <w:p w:rsidR="000A1F9B" w:rsidRDefault="00B27F83">
      <w:pPr>
        <w:pStyle w:val="Normal08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55.7</w:t>
      </w:r>
    </w:p>
    <w:p w:rsidR="000A1F9B" w:rsidRDefault="00B27F83">
      <w:pPr>
        <w:pStyle w:val="Normal08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0.170</w:t>
      </w:r>
    </w:p>
    <w:p w:rsidR="000A1F9B" w:rsidRDefault="00B27F83">
      <w:pPr>
        <w:pStyle w:val="Normal08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2.34</w:t>
      </w:r>
    </w:p>
    <w:p w:rsidR="000A1F9B" w:rsidRDefault="00B27F83">
      <w:pPr>
        <w:pStyle w:val="Normal08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1.21</w:t>
      </w:r>
    </w:p>
    <w:p w:rsidR="000A1F9B" w:rsidRDefault="00B27F83">
      <w:pPr>
        <w:pStyle w:val="Normal08"/>
        <w:framePr w:w="975" w:h="271" w:hRule="exact" w:wrap="auto" w:vAnchor="page" w:hAnchor="page" w:x="120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</w:t>
      </w:r>
    </w:p>
    <w:p w:rsidR="000A1F9B" w:rsidRDefault="00B27F83">
      <w:pPr>
        <w:pStyle w:val="Normal08"/>
        <w:framePr w:w="975" w:h="271" w:hRule="exact" w:wrap="auto" w:vAnchor="page" w:hAnchor="page" w:x="130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66.4</w:t>
      </w:r>
    </w:p>
    <w:p w:rsidR="000A1F9B" w:rsidRDefault="00B27F83">
      <w:pPr>
        <w:pStyle w:val="Normal08"/>
        <w:framePr w:w="975" w:h="271" w:hRule="exact" w:wrap="auto" w:vAnchor="page" w:hAnchor="page" w:x="139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</w:t>
      </w:r>
    </w:p>
    <w:p w:rsidR="000A1F9B" w:rsidRDefault="00B27F83">
      <w:pPr>
        <w:pStyle w:val="Normal08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1F013</w:t>
      </w:r>
    </w:p>
    <w:p w:rsidR="000A1F9B" w:rsidRDefault="00B27F83">
      <w:pPr>
        <w:pStyle w:val="Normal08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6.75</w:t>
      </w:r>
    </w:p>
    <w:p w:rsidR="000A1F9B" w:rsidRDefault="00B27F83">
      <w:pPr>
        <w:pStyle w:val="Normal08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37.0</w:t>
      </w:r>
    </w:p>
    <w:p w:rsidR="000A1F9B" w:rsidRDefault="00B27F83">
      <w:pPr>
        <w:pStyle w:val="Normal08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126</w:t>
      </w:r>
    </w:p>
    <w:p w:rsidR="000A1F9B" w:rsidRDefault="00B27F83">
      <w:pPr>
        <w:pStyle w:val="Normal08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18.7</w:t>
      </w:r>
    </w:p>
    <w:p w:rsidR="000A1F9B" w:rsidRDefault="00B27F83">
      <w:pPr>
        <w:pStyle w:val="Normal08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341</w:t>
      </w:r>
    </w:p>
    <w:p w:rsidR="000A1F9B" w:rsidRDefault="00B27F83">
      <w:pPr>
        <w:pStyle w:val="Normal08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54.8</w:t>
      </w:r>
    </w:p>
    <w:p w:rsidR="000A1F9B" w:rsidRDefault="00B27F83">
      <w:pPr>
        <w:pStyle w:val="Normal08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0.105</w:t>
      </w:r>
    </w:p>
    <w:p w:rsidR="000A1F9B" w:rsidRDefault="00B27F83">
      <w:pPr>
        <w:pStyle w:val="Normal08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1.55</w:t>
      </w:r>
    </w:p>
    <w:p w:rsidR="000A1F9B" w:rsidRDefault="00B27F83">
      <w:pPr>
        <w:pStyle w:val="Normal08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1.74</w:t>
      </w:r>
    </w:p>
    <w:p w:rsidR="000A1F9B" w:rsidRDefault="00B27F83">
      <w:pPr>
        <w:pStyle w:val="Normal08"/>
        <w:framePr w:w="975" w:h="271" w:hRule="exact" w:wrap="auto" w:vAnchor="page" w:hAnchor="page" w:x="120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1.53</w:t>
      </w:r>
    </w:p>
    <w:p w:rsidR="000A1F9B" w:rsidRDefault="00B27F83">
      <w:pPr>
        <w:pStyle w:val="Normal08"/>
        <w:framePr w:w="975" w:h="271" w:hRule="exact" w:wrap="auto" w:vAnchor="page" w:hAnchor="page" w:x="130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88.1</w:t>
      </w:r>
    </w:p>
    <w:p w:rsidR="000A1F9B" w:rsidRDefault="00B27F83">
      <w:pPr>
        <w:pStyle w:val="Normal08"/>
        <w:framePr w:w="975" w:h="271" w:hRule="exact" w:wrap="auto" w:vAnchor="page" w:hAnchor="page" w:x="139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</w:t>
      </w:r>
    </w:p>
    <w:p w:rsidR="000A1F9B" w:rsidRDefault="00B27F83">
      <w:pPr>
        <w:pStyle w:val="Normal08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1F014</w:t>
      </w:r>
    </w:p>
    <w:p w:rsidR="000A1F9B" w:rsidRDefault="00B27F83">
      <w:pPr>
        <w:pStyle w:val="Normal08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</w:t>
      </w:r>
      <w:r>
        <w:rPr>
          <w:rFonts w:eastAsia="Times New Roman"/>
          <w:color w:val="000000"/>
          <w:kern w:val="2"/>
          <w:sz w:val="17"/>
        </w:rPr>
        <w:t>76</w:t>
      </w:r>
    </w:p>
    <w:p w:rsidR="000A1F9B" w:rsidRDefault="00B27F83">
      <w:pPr>
        <w:pStyle w:val="Normal08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39.3</w:t>
      </w:r>
    </w:p>
    <w:p w:rsidR="000A1F9B" w:rsidRDefault="00B27F83">
      <w:pPr>
        <w:pStyle w:val="Normal08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125</w:t>
      </w:r>
    </w:p>
    <w:p w:rsidR="000A1F9B" w:rsidRDefault="00B27F83">
      <w:pPr>
        <w:pStyle w:val="Normal08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18.4</w:t>
      </w:r>
    </w:p>
    <w:p w:rsidR="000A1F9B" w:rsidRDefault="00B27F83">
      <w:pPr>
        <w:pStyle w:val="Normal08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317</w:t>
      </w:r>
    </w:p>
    <w:p w:rsidR="000A1F9B" w:rsidRDefault="00B27F83">
      <w:pPr>
        <w:pStyle w:val="Normal08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58.2</w:t>
      </w:r>
    </w:p>
    <w:p w:rsidR="000A1F9B" w:rsidRDefault="00B27F83">
      <w:pPr>
        <w:pStyle w:val="Normal08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0.124</w:t>
      </w:r>
    </w:p>
    <w:p w:rsidR="000A1F9B" w:rsidRDefault="00B27F83">
      <w:pPr>
        <w:pStyle w:val="Normal08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1.83</w:t>
      </w:r>
    </w:p>
    <w:p w:rsidR="000A1F9B" w:rsidRDefault="00B27F83">
      <w:pPr>
        <w:pStyle w:val="Normal08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1.15</w:t>
      </w:r>
    </w:p>
    <w:p w:rsidR="000A1F9B" w:rsidRDefault="00B27F83">
      <w:pPr>
        <w:pStyle w:val="Normal08"/>
        <w:framePr w:w="975" w:h="271" w:hRule="exact" w:wrap="auto" w:vAnchor="page" w:hAnchor="page" w:x="120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0.90</w:t>
      </w:r>
    </w:p>
    <w:p w:rsidR="000A1F9B" w:rsidRDefault="00B27F83">
      <w:pPr>
        <w:pStyle w:val="Normal08"/>
        <w:framePr w:w="975" w:h="271" w:hRule="exact" w:wrap="auto" w:vAnchor="page" w:hAnchor="page" w:x="130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78.2</w:t>
      </w:r>
    </w:p>
    <w:p w:rsidR="000A1F9B" w:rsidRDefault="00B27F83">
      <w:pPr>
        <w:pStyle w:val="Normal08"/>
        <w:framePr w:w="975" w:h="271" w:hRule="exact" w:wrap="auto" w:vAnchor="page" w:hAnchor="page" w:x="139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</w:t>
      </w:r>
    </w:p>
    <w:p w:rsidR="000A1F9B" w:rsidRDefault="00B27F83">
      <w:pPr>
        <w:pStyle w:val="Normal08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1F015</w:t>
      </w:r>
    </w:p>
    <w:p w:rsidR="000A1F9B" w:rsidRDefault="00B27F83">
      <w:pPr>
        <w:pStyle w:val="Normal08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7.34</w:t>
      </w:r>
    </w:p>
    <w:p w:rsidR="000A1F9B" w:rsidRDefault="00B27F83">
      <w:pPr>
        <w:pStyle w:val="Normal08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40.6</w:t>
      </w:r>
    </w:p>
    <w:p w:rsidR="000A1F9B" w:rsidRDefault="00B27F83">
      <w:pPr>
        <w:pStyle w:val="Normal08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136</w:t>
      </w:r>
    </w:p>
    <w:p w:rsidR="000A1F9B" w:rsidRDefault="00B27F83">
      <w:pPr>
        <w:pStyle w:val="Normal08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18.6</w:t>
      </w:r>
    </w:p>
    <w:p w:rsidR="000A1F9B" w:rsidRDefault="00B27F83">
      <w:pPr>
        <w:pStyle w:val="Normal08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336</w:t>
      </w:r>
    </w:p>
    <w:p w:rsidR="000A1F9B" w:rsidRDefault="00B27F83">
      <w:pPr>
        <w:pStyle w:val="Normal08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55.3</w:t>
      </w:r>
    </w:p>
    <w:p w:rsidR="000A1F9B" w:rsidRDefault="00B27F83">
      <w:pPr>
        <w:pStyle w:val="Normal08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0.119</w:t>
      </w:r>
    </w:p>
    <w:p w:rsidR="000A1F9B" w:rsidRDefault="00B27F83">
      <w:pPr>
        <w:pStyle w:val="Normal08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1.62</w:t>
      </w:r>
    </w:p>
    <w:p w:rsidR="000A1F9B" w:rsidRDefault="00B27F83">
      <w:pPr>
        <w:pStyle w:val="Normal08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1.73</w:t>
      </w:r>
    </w:p>
    <w:p w:rsidR="000A1F9B" w:rsidRDefault="00B27F83">
      <w:pPr>
        <w:pStyle w:val="Normal08"/>
        <w:framePr w:w="975" w:h="271" w:hRule="exact" w:wrap="auto" w:vAnchor="page" w:hAnchor="page" w:x="120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1.44</w:t>
      </w:r>
    </w:p>
    <w:p w:rsidR="000A1F9B" w:rsidRDefault="00B27F83">
      <w:pPr>
        <w:pStyle w:val="Normal08"/>
        <w:framePr w:w="975" w:h="271" w:hRule="exact" w:wrap="auto" w:vAnchor="page" w:hAnchor="page" w:x="130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83.0</w:t>
      </w:r>
    </w:p>
    <w:p w:rsidR="000A1F9B" w:rsidRDefault="00B27F83">
      <w:pPr>
        <w:pStyle w:val="Normal08"/>
        <w:framePr w:w="975" w:h="271" w:hRule="exact" w:wrap="auto" w:vAnchor="page" w:hAnchor="page" w:x="139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</w:t>
      </w:r>
    </w:p>
    <w:p w:rsidR="000A1F9B" w:rsidRDefault="00B27F83">
      <w:pPr>
        <w:pStyle w:val="Normal08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8"/>
        <w:spacing w:line="1" w:lineRule="auto"/>
      </w:pPr>
      <w:r>
        <w:br w:type="page"/>
      </w:r>
    </w:p>
    <w:p w:rsidR="000A1F9B" w:rsidRDefault="00B27F83">
      <w:pPr>
        <w:pStyle w:val="Normal08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235" style="position:absolute;left:0;text-align:left;z-index:-251596800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234" style="position:absolute;left:0;text-align:left;z-index:-251595776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233" style="position:absolute;left:0;text-align:left;z-index:-251594752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8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Hematology (ADVIA 2120i)  </w:t>
      </w:r>
      <w:r>
        <w:rPr>
          <w:rFonts w:ascii="宋体" w:eastAsia="宋体" w:hAnsi="宋体"/>
          <w:color w:val="000000"/>
          <w:kern w:val="2"/>
          <w:sz w:val="19"/>
        </w:rPr>
        <w:t>血液学指标检测结果个体数据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RBC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(x10^12/L)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HCT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HGB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MCH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(pg)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MCHC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MCV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(fL)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#RETIC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(x10^12/L)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%RETIC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WBC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#LYMPH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%LYMPH</w:t>
      </w:r>
    </w:p>
    <w:p w:rsidR="000A1F9B" w:rsidRDefault="00B27F83">
      <w:pPr>
        <w:pStyle w:val="Normal08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#NEUT</w:t>
      </w:r>
    </w:p>
    <w:p w:rsidR="000A1F9B" w:rsidRDefault="00B27F83">
      <w:pPr>
        <w:pStyle w:val="Normal08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2F011</w:t>
      </w:r>
    </w:p>
    <w:p w:rsidR="000A1F9B" w:rsidRDefault="00B27F83">
      <w:pPr>
        <w:pStyle w:val="Normal08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2.52</w:t>
      </w:r>
    </w:p>
    <w:p w:rsidR="000A1F9B" w:rsidRDefault="00B27F83">
      <w:pPr>
        <w:pStyle w:val="Normal08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19.5</w:t>
      </w:r>
    </w:p>
    <w:p w:rsidR="000A1F9B" w:rsidRDefault="00B27F83">
      <w:pPr>
        <w:pStyle w:val="Normal08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</w:t>
      </w:r>
    </w:p>
    <w:p w:rsidR="000A1F9B" w:rsidRDefault="00B27F83">
      <w:pPr>
        <w:pStyle w:val="Normal08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21.1</w:t>
      </w:r>
    </w:p>
    <w:p w:rsidR="000A1F9B" w:rsidRDefault="00B27F83">
      <w:pPr>
        <w:pStyle w:val="Normal08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273</w:t>
      </w:r>
    </w:p>
    <w:p w:rsidR="000A1F9B" w:rsidRDefault="00B27F83">
      <w:pPr>
        <w:pStyle w:val="Normal08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77.4</w:t>
      </w:r>
    </w:p>
    <w:p w:rsidR="000A1F9B" w:rsidRDefault="00B27F83">
      <w:pPr>
        <w:pStyle w:val="Normal08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1.015</w:t>
      </w:r>
    </w:p>
    <w:p w:rsidR="000A1F9B" w:rsidRDefault="00B27F83">
      <w:pPr>
        <w:pStyle w:val="Normal08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40.52</w:t>
      </w:r>
    </w:p>
    <w:p w:rsidR="000A1F9B" w:rsidRDefault="00B27F83">
      <w:pPr>
        <w:pStyle w:val="Normal08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3.92</w:t>
      </w:r>
    </w:p>
    <w:p w:rsidR="000A1F9B" w:rsidRDefault="00B27F83">
      <w:pPr>
        <w:pStyle w:val="Normal08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2.38</w:t>
      </w:r>
    </w:p>
    <w:p w:rsidR="000A1F9B" w:rsidRDefault="00B27F83">
      <w:pPr>
        <w:pStyle w:val="Normal08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60.8</w:t>
      </w:r>
    </w:p>
    <w:p w:rsidR="000A1F9B" w:rsidRDefault="00B27F83">
      <w:pPr>
        <w:pStyle w:val="Normal08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1.32</w:t>
      </w:r>
    </w:p>
    <w:p w:rsidR="000A1F9B" w:rsidRDefault="00B27F83">
      <w:pPr>
        <w:pStyle w:val="Normal08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2F012</w:t>
      </w:r>
    </w:p>
    <w:p w:rsidR="000A1F9B" w:rsidRDefault="00B27F83">
      <w:pPr>
        <w:pStyle w:val="Normal08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7.12</w:t>
      </w:r>
    </w:p>
    <w:p w:rsidR="000A1F9B" w:rsidRDefault="00B27F83">
      <w:pPr>
        <w:pStyle w:val="Normal08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39.9</w:t>
      </w:r>
    </w:p>
    <w:p w:rsidR="000A1F9B" w:rsidRDefault="00B27F83">
      <w:pPr>
        <w:pStyle w:val="Normal08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132</w:t>
      </w:r>
    </w:p>
    <w:p w:rsidR="000A1F9B" w:rsidRDefault="00B27F83">
      <w:pPr>
        <w:pStyle w:val="Normal08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18.5</w:t>
      </w:r>
    </w:p>
    <w:p w:rsidR="000A1F9B" w:rsidRDefault="00B27F83">
      <w:pPr>
        <w:pStyle w:val="Normal08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330</w:t>
      </w:r>
    </w:p>
    <w:p w:rsidR="000A1F9B" w:rsidRDefault="00B27F83">
      <w:pPr>
        <w:pStyle w:val="Normal08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56.1</w:t>
      </w:r>
    </w:p>
    <w:p w:rsidR="000A1F9B" w:rsidRDefault="00B27F83">
      <w:pPr>
        <w:pStyle w:val="Normal08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0.175</w:t>
      </w:r>
    </w:p>
    <w:p w:rsidR="000A1F9B" w:rsidRDefault="00B27F83">
      <w:pPr>
        <w:pStyle w:val="Normal08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2.45</w:t>
      </w:r>
    </w:p>
    <w:p w:rsidR="000A1F9B" w:rsidRDefault="00B27F83">
      <w:pPr>
        <w:pStyle w:val="Normal08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2.97</w:t>
      </w:r>
    </w:p>
    <w:p w:rsidR="000A1F9B" w:rsidRDefault="00B27F83">
      <w:pPr>
        <w:pStyle w:val="Normal08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2.63</w:t>
      </w:r>
    </w:p>
    <w:p w:rsidR="000A1F9B" w:rsidRDefault="00B27F83">
      <w:pPr>
        <w:pStyle w:val="Normal08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88.5</w:t>
      </w:r>
    </w:p>
    <w:p w:rsidR="000A1F9B" w:rsidRDefault="00B27F83">
      <w:pPr>
        <w:pStyle w:val="Normal08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</w:t>
      </w:r>
    </w:p>
    <w:p w:rsidR="000A1F9B" w:rsidRDefault="00B27F83">
      <w:pPr>
        <w:pStyle w:val="Normal08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2F013</w:t>
      </w:r>
    </w:p>
    <w:p w:rsidR="000A1F9B" w:rsidRDefault="00B27F83">
      <w:pPr>
        <w:pStyle w:val="Normal08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6.95</w:t>
      </w:r>
    </w:p>
    <w:p w:rsidR="000A1F9B" w:rsidRDefault="00B27F83">
      <w:pPr>
        <w:pStyle w:val="Normal08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40.6</w:t>
      </w:r>
    </w:p>
    <w:p w:rsidR="000A1F9B" w:rsidRDefault="00B27F83">
      <w:pPr>
        <w:pStyle w:val="Normal08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138</w:t>
      </w:r>
    </w:p>
    <w:p w:rsidR="000A1F9B" w:rsidRDefault="00B27F83">
      <w:pPr>
        <w:pStyle w:val="Normal08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19.8</w:t>
      </w:r>
    </w:p>
    <w:p w:rsidR="000A1F9B" w:rsidRDefault="00B27F83">
      <w:pPr>
        <w:pStyle w:val="Normal08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339</w:t>
      </w:r>
    </w:p>
    <w:p w:rsidR="000A1F9B" w:rsidRDefault="00B27F83">
      <w:pPr>
        <w:pStyle w:val="Normal08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58.5</w:t>
      </w:r>
    </w:p>
    <w:p w:rsidR="000A1F9B" w:rsidRDefault="00B27F83">
      <w:pPr>
        <w:pStyle w:val="Normal08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0.132</w:t>
      </w:r>
    </w:p>
    <w:p w:rsidR="000A1F9B" w:rsidRDefault="00B27F83">
      <w:pPr>
        <w:pStyle w:val="Normal08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1.89</w:t>
      </w:r>
    </w:p>
    <w:p w:rsidR="000A1F9B" w:rsidRDefault="00B27F83">
      <w:pPr>
        <w:pStyle w:val="Normal08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1.38</w:t>
      </w:r>
    </w:p>
    <w:p w:rsidR="000A1F9B" w:rsidRDefault="00B27F83">
      <w:pPr>
        <w:pStyle w:val="Normal08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1.11</w:t>
      </w:r>
    </w:p>
    <w:p w:rsidR="000A1F9B" w:rsidRDefault="00B27F83">
      <w:pPr>
        <w:pStyle w:val="Normal08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80.6</w:t>
      </w:r>
    </w:p>
    <w:p w:rsidR="000A1F9B" w:rsidRDefault="00B27F83">
      <w:pPr>
        <w:pStyle w:val="Normal08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</w:t>
      </w:r>
    </w:p>
    <w:p w:rsidR="000A1F9B" w:rsidRDefault="00B27F83">
      <w:pPr>
        <w:pStyle w:val="Normal08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2F014</w:t>
      </w:r>
    </w:p>
    <w:p w:rsidR="000A1F9B" w:rsidRDefault="00B27F83">
      <w:pPr>
        <w:pStyle w:val="Normal08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7.02</w:t>
      </w:r>
    </w:p>
    <w:p w:rsidR="000A1F9B" w:rsidRDefault="00B27F83">
      <w:pPr>
        <w:pStyle w:val="Normal08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39.4</w:t>
      </w:r>
    </w:p>
    <w:p w:rsidR="000A1F9B" w:rsidRDefault="00B27F83">
      <w:pPr>
        <w:pStyle w:val="Normal08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134</w:t>
      </w:r>
    </w:p>
    <w:p w:rsidR="000A1F9B" w:rsidRDefault="00B27F83">
      <w:pPr>
        <w:pStyle w:val="Normal08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19.1</w:t>
      </w:r>
    </w:p>
    <w:p w:rsidR="000A1F9B" w:rsidRDefault="00B27F83">
      <w:pPr>
        <w:pStyle w:val="Normal08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340</w:t>
      </w:r>
    </w:p>
    <w:p w:rsidR="000A1F9B" w:rsidRDefault="00B27F83">
      <w:pPr>
        <w:pStyle w:val="Normal08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56.1</w:t>
      </w:r>
    </w:p>
    <w:p w:rsidR="000A1F9B" w:rsidRDefault="00B27F83">
      <w:pPr>
        <w:pStyle w:val="Normal08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0.193</w:t>
      </w:r>
    </w:p>
    <w:p w:rsidR="000A1F9B" w:rsidRDefault="00B27F83">
      <w:pPr>
        <w:pStyle w:val="Normal08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2.75</w:t>
      </w:r>
    </w:p>
    <w:p w:rsidR="000A1F9B" w:rsidRDefault="00B27F83">
      <w:pPr>
        <w:pStyle w:val="Normal08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1.48</w:t>
      </w:r>
    </w:p>
    <w:p w:rsidR="000A1F9B" w:rsidRDefault="00B27F83">
      <w:pPr>
        <w:pStyle w:val="Normal08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1.28</w:t>
      </w:r>
    </w:p>
    <w:p w:rsidR="000A1F9B" w:rsidRDefault="00B27F83">
      <w:pPr>
        <w:pStyle w:val="Normal08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86.2</w:t>
      </w:r>
    </w:p>
    <w:p w:rsidR="000A1F9B" w:rsidRDefault="00B27F83">
      <w:pPr>
        <w:pStyle w:val="Normal08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</w:t>
      </w:r>
    </w:p>
    <w:p w:rsidR="000A1F9B" w:rsidRDefault="00B27F83">
      <w:pPr>
        <w:pStyle w:val="Normal08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2F015</w:t>
      </w:r>
    </w:p>
    <w:p w:rsidR="000A1F9B" w:rsidRDefault="00B27F83">
      <w:pPr>
        <w:pStyle w:val="Normal08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6.67</w:t>
      </w:r>
    </w:p>
    <w:p w:rsidR="000A1F9B" w:rsidRDefault="00B27F83">
      <w:pPr>
        <w:pStyle w:val="Normal08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38.2</w:t>
      </w:r>
    </w:p>
    <w:p w:rsidR="000A1F9B" w:rsidRDefault="00B27F83">
      <w:pPr>
        <w:pStyle w:val="Normal08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127</w:t>
      </w:r>
    </w:p>
    <w:p w:rsidR="000A1F9B" w:rsidRDefault="00B27F83">
      <w:pPr>
        <w:pStyle w:val="Normal08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19.1</w:t>
      </w:r>
    </w:p>
    <w:p w:rsidR="000A1F9B" w:rsidRDefault="00B27F83">
      <w:pPr>
        <w:pStyle w:val="Normal08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334</w:t>
      </w:r>
    </w:p>
    <w:p w:rsidR="000A1F9B" w:rsidRDefault="00B27F83">
      <w:pPr>
        <w:pStyle w:val="Normal08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57.3</w:t>
      </w:r>
    </w:p>
    <w:p w:rsidR="000A1F9B" w:rsidRDefault="00B27F83">
      <w:pPr>
        <w:pStyle w:val="Normal08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0.171</w:t>
      </w:r>
    </w:p>
    <w:p w:rsidR="000A1F9B" w:rsidRDefault="00B27F83">
      <w:pPr>
        <w:pStyle w:val="Normal08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2.56</w:t>
      </w:r>
    </w:p>
    <w:p w:rsidR="000A1F9B" w:rsidRDefault="00B27F83">
      <w:pPr>
        <w:pStyle w:val="Normal08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1.05</w:t>
      </w:r>
    </w:p>
    <w:p w:rsidR="000A1F9B" w:rsidRDefault="00B27F83">
      <w:pPr>
        <w:pStyle w:val="Normal08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0.91</w:t>
      </w:r>
    </w:p>
    <w:p w:rsidR="000A1F9B" w:rsidRDefault="00B27F83">
      <w:pPr>
        <w:pStyle w:val="Normal08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87.1</w:t>
      </w:r>
    </w:p>
    <w:p w:rsidR="000A1F9B" w:rsidRDefault="00B27F83">
      <w:pPr>
        <w:pStyle w:val="Normal08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</w:t>
      </w:r>
    </w:p>
    <w:p w:rsidR="000A1F9B" w:rsidRDefault="00B27F83">
      <w:pPr>
        <w:pStyle w:val="Normal08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</w:t>
      </w:r>
      <w:r>
        <w:rPr>
          <w:rFonts w:eastAsia="Times New Roman"/>
          <w:b/>
          <w:color w:val="000000"/>
          <w:kern w:val="2"/>
          <w:sz w:val="17"/>
        </w:rPr>
        <w:t>011</w:t>
      </w:r>
    </w:p>
    <w:p w:rsidR="000A1F9B" w:rsidRDefault="00B27F83">
      <w:pPr>
        <w:pStyle w:val="Normal08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6.79</w:t>
      </w:r>
    </w:p>
    <w:p w:rsidR="000A1F9B" w:rsidRDefault="00B27F83">
      <w:pPr>
        <w:pStyle w:val="Normal08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38.1</w:t>
      </w:r>
    </w:p>
    <w:p w:rsidR="000A1F9B" w:rsidRDefault="00B27F83">
      <w:pPr>
        <w:pStyle w:val="Normal08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130</w:t>
      </w:r>
    </w:p>
    <w:p w:rsidR="000A1F9B" w:rsidRDefault="00B27F83">
      <w:pPr>
        <w:pStyle w:val="Normal08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19.2</w:t>
      </w:r>
    </w:p>
    <w:p w:rsidR="000A1F9B" w:rsidRDefault="00B27F83">
      <w:pPr>
        <w:pStyle w:val="Normal08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342</w:t>
      </w:r>
    </w:p>
    <w:p w:rsidR="000A1F9B" w:rsidRDefault="00B27F83">
      <w:pPr>
        <w:pStyle w:val="Normal08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56.0</w:t>
      </w:r>
    </w:p>
    <w:p w:rsidR="000A1F9B" w:rsidRDefault="00B27F83">
      <w:pPr>
        <w:pStyle w:val="Normal08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0.128</w:t>
      </w:r>
    </w:p>
    <w:p w:rsidR="000A1F9B" w:rsidRDefault="00B27F83">
      <w:pPr>
        <w:pStyle w:val="Normal08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1.89</w:t>
      </w:r>
    </w:p>
    <w:p w:rsidR="000A1F9B" w:rsidRDefault="00B27F83">
      <w:pPr>
        <w:pStyle w:val="Normal08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1.37</w:t>
      </w:r>
    </w:p>
    <w:p w:rsidR="000A1F9B" w:rsidRDefault="00B27F83">
      <w:pPr>
        <w:pStyle w:val="Normal08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1.11</w:t>
      </w:r>
    </w:p>
    <w:p w:rsidR="000A1F9B" w:rsidRDefault="00B27F83">
      <w:pPr>
        <w:pStyle w:val="Normal08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81.0</w:t>
      </w:r>
    </w:p>
    <w:p w:rsidR="000A1F9B" w:rsidRDefault="00B27F83">
      <w:pPr>
        <w:pStyle w:val="Normal08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</w:t>
      </w:r>
    </w:p>
    <w:p w:rsidR="000A1F9B" w:rsidRDefault="00B27F83">
      <w:pPr>
        <w:pStyle w:val="Normal08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3F012</w:t>
      </w:r>
    </w:p>
    <w:p w:rsidR="000A1F9B" w:rsidRDefault="00B27F83">
      <w:pPr>
        <w:pStyle w:val="Normal08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7.02</w:t>
      </w:r>
    </w:p>
    <w:p w:rsidR="000A1F9B" w:rsidRDefault="00B27F83">
      <w:pPr>
        <w:pStyle w:val="Normal08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39.8</w:t>
      </w:r>
    </w:p>
    <w:p w:rsidR="000A1F9B" w:rsidRDefault="00B27F83">
      <w:pPr>
        <w:pStyle w:val="Normal08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135</w:t>
      </w:r>
    </w:p>
    <w:p w:rsidR="000A1F9B" w:rsidRDefault="00B27F83">
      <w:pPr>
        <w:pStyle w:val="Normal08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19.2</w:t>
      </w:r>
    </w:p>
    <w:p w:rsidR="000A1F9B" w:rsidRDefault="00B27F83">
      <w:pPr>
        <w:pStyle w:val="Normal08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340</w:t>
      </w:r>
    </w:p>
    <w:p w:rsidR="000A1F9B" w:rsidRDefault="00B27F83">
      <w:pPr>
        <w:pStyle w:val="Normal08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56.6</w:t>
      </w:r>
    </w:p>
    <w:p w:rsidR="000A1F9B" w:rsidRDefault="00B27F83">
      <w:pPr>
        <w:pStyle w:val="Normal08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0.143</w:t>
      </w:r>
    </w:p>
    <w:p w:rsidR="000A1F9B" w:rsidRDefault="00B27F83">
      <w:pPr>
        <w:pStyle w:val="Normal08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2.03</w:t>
      </w:r>
    </w:p>
    <w:p w:rsidR="000A1F9B" w:rsidRDefault="00B27F83">
      <w:pPr>
        <w:pStyle w:val="Normal08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1.33</w:t>
      </w:r>
    </w:p>
    <w:p w:rsidR="000A1F9B" w:rsidRDefault="00B27F83">
      <w:pPr>
        <w:pStyle w:val="Normal08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1.15</w:t>
      </w:r>
    </w:p>
    <w:p w:rsidR="000A1F9B" w:rsidRDefault="00B27F83">
      <w:pPr>
        <w:pStyle w:val="Normal08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86.5</w:t>
      </w:r>
    </w:p>
    <w:p w:rsidR="000A1F9B" w:rsidRDefault="00B27F83">
      <w:pPr>
        <w:pStyle w:val="Normal08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</w:t>
      </w:r>
    </w:p>
    <w:p w:rsidR="000A1F9B" w:rsidRDefault="00B27F83">
      <w:pPr>
        <w:pStyle w:val="Normal08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3F013</w:t>
      </w:r>
    </w:p>
    <w:p w:rsidR="000A1F9B" w:rsidRDefault="00B27F83">
      <w:pPr>
        <w:pStyle w:val="Normal08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6.92</w:t>
      </w:r>
    </w:p>
    <w:p w:rsidR="000A1F9B" w:rsidRDefault="00B27F83">
      <w:pPr>
        <w:pStyle w:val="Normal08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38.5</w:t>
      </w:r>
    </w:p>
    <w:p w:rsidR="000A1F9B" w:rsidRDefault="00B27F83">
      <w:pPr>
        <w:pStyle w:val="Normal08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130</w:t>
      </w:r>
    </w:p>
    <w:p w:rsidR="000A1F9B" w:rsidRDefault="00B27F83">
      <w:pPr>
        <w:pStyle w:val="Normal08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18.8</w:t>
      </w:r>
    </w:p>
    <w:p w:rsidR="000A1F9B" w:rsidRDefault="00B27F83">
      <w:pPr>
        <w:pStyle w:val="Normal08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339</w:t>
      </w:r>
    </w:p>
    <w:p w:rsidR="000A1F9B" w:rsidRDefault="00B27F83">
      <w:pPr>
        <w:pStyle w:val="Normal08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55.6</w:t>
      </w:r>
    </w:p>
    <w:p w:rsidR="000A1F9B" w:rsidRDefault="00B27F83">
      <w:pPr>
        <w:pStyle w:val="Normal08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0.155</w:t>
      </w:r>
    </w:p>
    <w:p w:rsidR="000A1F9B" w:rsidRDefault="00B27F83">
      <w:pPr>
        <w:pStyle w:val="Normal08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2.24</w:t>
      </w:r>
    </w:p>
    <w:p w:rsidR="000A1F9B" w:rsidRDefault="00B27F83">
      <w:pPr>
        <w:pStyle w:val="Normal08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2.02</w:t>
      </w:r>
    </w:p>
    <w:p w:rsidR="000A1F9B" w:rsidRDefault="00B27F83">
      <w:pPr>
        <w:pStyle w:val="Normal08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1.53</w:t>
      </w:r>
    </w:p>
    <w:p w:rsidR="000A1F9B" w:rsidRDefault="00B27F83">
      <w:pPr>
        <w:pStyle w:val="Normal08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75.8</w:t>
      </w:r>
    </w:p>
    <w:p w:rsidR="000A1F9B" w:rsidRDefault="00B27F83">
      <w:pPr>
        <w:pStyle w:val="Normal08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</w:t>
      </w:r>
    </w:p>
    <w:p w:rsidR="000A1F9B" w:rsidRDefault="00B27F83">
      <w:pPr>
        <w:pStyle w:val="Normal08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3F014</w:t>
      </w:r>
    </w:p>
    <w:p w:rsidR="000A1F9B" w:rsidRDefault="00B27F83">
      <w:pPr>
        <w:pStyle w:val="Normal08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6.66</w:t>
      </w:r>
    </w:p>
    <w:p w:rsidR="000A1F9B" w:rsidRDefault="00B27F83">
      <w:pPr>
        <w:pStyle w:val="Normal08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37.5</w:t>
      </w:r>
    </w:p>
    <w:p w:rsidR="000A1F9B" w:rsidRDefault="00B27F83">
      <w:pPr>
        <w:pStyle w:val="Normal08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128</w:t>
      </w:r>
    </w:p>
    <w:p w:rsidR="000A1F9B" w:rsidRDefault="00B27F83">
      <w:pPr>
        <w:pStyle w:val="Normal08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19.1</w:t>
      </w:r>
    </w:p>
    <w:p w:rsidR="000A1F9B" w:rsidRDefault="00B27F83">
      <w:pPr>
        <w:pStyle w:val="Normal08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340</w:t>
      </w:r>
    </w:p>
    <w:p w:rsidR="000A1F9B" w:rsidRDefault="00B27F83">
      <w:pPr>
        <w:pStyle w:val="Normal08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56.3</w:t>
      </w:r>
    </w:p>
    <w:p w:rsidR="000A1F9B" w:rsidRDefault="00B27F83">
      <w:pPr>
        <w:pStyle w:val="Normal08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0.153</w:t>
      </w:r>
    </w:p>
    <w:p w:rsidR="000A1F9B" w:rsidRDefault="00B27F83">
      <w:pPr>
        <w:pStyle w:val="Normal08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2.30</w:t>
      </w:r>
    </w:p>
    <w:p w:rsidR="000A1F9B" w:rsidRDefault="00B27F83">
      <w:pPr>
        <w:pStyle w:val="Normal08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</w:t>
      </w:r>
      <w:r>
        <w:rPr>
          <w:rFonts w:eastAsia="Times New Roman"/>
          <w:color w:val="000000"/>
          <w:kern w:val="2"/>
          <w:sz w:val="17"/>
        </w:rPr>
        <w:t>43</w:t>
      </w:r>
    </w:p>
    <w:p w:rsidR="000A1F9B" w:rsidRDefault="00B27F83">
      <w:pPr>
        <w:pStyle w:val="Normal08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1.09</w:t>
      </w:r>
    </w:p>
    <w:p w:rsidR="000A1F9B" w:rsidRDefault="00B27F83">
      <w:pPr>
        <w:pStyle w:val="Normal08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75.9</w:t>
      </w:r>
    </w:p>
    <w:p w:rsidR="000A1F9B" w:rsidRDefault="00B27F83">
      <w:pPr>
        <w:pStyle w:val="Normal08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</w:t>
      </w:r>
    </w:p>
    <w:p w:rsidR="000A1F9B" w:rsidRDefault="00B27F83">
      <w:pPr>
        <w:pStyle w:val="Normal08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3F015</w:t>
      </w:r>
    </w:p>
    <w:p w:rsidR="000A1F9B" w:rsidRDefault="00B27F83">
      <w:pPr>
        <w:pStyle w:val="Normal08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7.18</w:t>
      </w:r>
    </w:p>
    <w:p w:rsidR="000A1F9B" w:rsidRDefault="00B27F83">
      <w:pPr>
        <w:pStyle w:val="Normal08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40.7</w:t>
      </w:r>
    </w:p>
    <w:p w:rsidR="000A1F9B" w:rsidRDefault="00B27F83">
      <w:pPr>
        <w:pStyle w:val="Normal08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135</w:t>
      </w:r>
    </w:p>
    <w:p w:rsidR="000A1F9B" w:rsidRDefault="00B27F83">
      <w:pPr>
        <w:pStyle w:val="Normal08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18.8</w:t>
      </w:r>
    </w:p>
    <w:p w:rsidR="000A1F9B" w:rsidRDefault="00B27F83">
      <w:pPr>
        <w:pStyle w:val="Normal08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332</w:t>
      </w:r>
    </w:p>
    <w:p w:rsidR="000A1F9B" w:rsidRDefault="00B27F83">
      <w:pPr>
        <w:pStyle w:val="Normal08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56.8</w:t>
      </w:r>
    </w:p>
    <w:p w:rsidR="000A1F9B" w:rsidRDefault="00B27F83">
      <w:pPr>
        <w:pStyle w:val="Normal08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0.167</w:t>
      </w:r>
    </w:p>
    <w:p w:rsidR="000A1F9B" w:rsidRDefault="00B27F83">
      <w:pPr>
        <w:pStyle w:val="Normal08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2.32</w:t>
      </w:r>
    </w:p>
    <w:p w:rsidR="000A1F9B" w:rsidRDefault="00B27F83">
      <w:pPr>
        <w:pStyle w:val="Normal08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0.94</w:t>
      </w:r>
    </w:p>
    <w:p w:rsidR="000A1F9B" w:rsidRDefault="00B27F83">
      <w:pPr>
        <w:pStyle w:val="Normal08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0.78</w:t>
      </w:r>
    </w:p>
    <w:p w:rsidR="000A1F9B" w:rsidRDefault="00B27F83">
      <w:pPr>
        <w:pStyle w:val="Normal08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83.3</w:t>
      </w:r>
    </w:p>
    <w:p w:rsidR="000A1F9B" w:rsidRDefault="00B27F83">
      <w:pPr>
        <w:pStyle w:val="Normal08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</w:t>
      </w:r>
    </w:p>
    <w:p w:rsidR="000A1F9B" w:rsidRDefault="00B27F83">
      <w:pPr>
        <w:pStyle w:val="Normal08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4F011</w:t>
      </w:r>
    </w:p>
    <w:p w:rsidR="000A1F9B" w:rsidRDefault="00B27F83">
      <w:pPr>
        <w:pStyle w:val="Normal08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7.26</w:t>
      </w:r>
    </w:p>
    <w:p w:rsidR="000A1F9B" w:rsidRDefault="00B27F83">
      <w:pPr>
        <w:pStyle w:val="Normal08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39.5</w:t>
      </w:r>
    </w:p>
    <w:p w:rsidR="000A1F9B" w:rsidRDefault="00B27F83">
      <w:pPr>
        <w:pStyle w:val="Normal08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135</w:t>
      </w:r>
    </w:p>
    <w:p w:rsidR="000A1F9B" w:rsidRDefault="00B27F83">
      <w:pPr>
        <w:pStyle w:val="Normal08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18.6</w:t>
      </w:r>
    </w:p>
    <w:p w:rsidR="000A1F9B" w:rsidRDefault="00B27F83">
      <w:pPr>
        <w:pStyle w:val="Normal08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342</w:t>
      </w:r>
    </w:p>
    <w:p w:rsidR="000A1F9B" w:rsidRDefault="00B27F83">
      <w:pPr>
        <w:pStyle w:val="Normal08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54.3</w:t>
      </w:r>
    </w:p>
    <w:p w:rsidR="000A1F9B" w:rsidRDefault="00B27F83">
      <w:pPr>
        <w:pStyle w:val="Normal08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0.129</w:t>
      </w:r>
    </w:p>
    <w:p w:rsidR="000A1F9B" w:rsidRDefault="00B27F83">
      <w:pPr>
        <w:pStyle w:val="Normal08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1.77</w:t>
      </w:r>
    </w:p>
    <w:p w:rsidR="000A1F9B" w:rsidRDefault="00B27F83">
      <w:pPr>
        <w:pStyle w:val="Normal08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2.10</w:t>
      </w:r>
    </w:p>
    <w:p w:rsidR="000A1F9B" w:rsidRDefault="00B27F83">
      <w:pPr>
        <w:pStyle w:val="Normal08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1.84</w:t>
      </w:r>
    </w:p>
    <w:p w:rsidR="000A1F9B" w:rsidRDefault="00B27F83">
      <w:pPr>
        <w:pStyle w:val="Normal08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87.6</w:t>
      </w:r>
    </w:p>
    <w:p w:rsidR="000A1F9B" w:rsidRDefault="00B27F83">
      <w:pPr>
        <w:pStyle w:val="Normal08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</w:t>
      </w:r>
    </w:p>
    <w:p w:rsidR="000A1F9B" w:rsidRDefault="00B27F83">
      <w:pPr>
        <w:pStyle w:val="Normal08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4F012</w:t>
      </w:r>
    </w:p>
    <w:p w:rsidR="000A1F9B" w:rsidRDefault="00B27F83">
      <w:pPr>
        <w:pStyle w:val="Normal08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7.37</w:t>
      </w:r>
    </w:p>
    <w:p w:rsidR="000A1F9B" w:rsidRDefault="00B27F83">
      <w:pPr>
        <w:pStyle w:val="Normal08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39.6</w:t>
      </w:r>
    </w:p>
    <w:p w:rsidR="000A1F9B" w:rsidRDefault="00B27F83">
      <w:pPr>
        <w:pStyle w:val="Normal08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134</w:t>
      </w:r>
    </w:p>
    <w:p w:rsidR="000A1F9B" w:rsidRDefault="00B27F83">
      <w:pPr>
        <w:pStyle w:val="Normal08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18.1</w:t>
      </w:r>
    </w:p>
    <w:p w:rsidR="000A1F9B" w:rsidRDefault="00B27F83">
      <w:pPr>
        <w:pStyle w:val="Normal08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337</w:t>
      </w:r>
    </w:p>
    <w:p w:rsidR="000A1F9B" w:rsidRDefault="00B27F83">
      <w:pPr>
        <w:pStyle w:val="Normal08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53.7</w:t>
      </w:r>
    </w:p>
    <w:p w:rsidR="000A1F9B" w:rsidRDefault="00B27F83">
      <w:pPr>
        <w:pStyle w:val="Normal08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0.185</w:t>
      </w:r>
    </w:p>
    <w:p w:rsidR="000A1F9B" w:rsidRDefault="00B27F83">
      <w:pPr>
        <w:pStyle w:val="Normal08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2.51</w:t>
      </w:r>
    </w:p>
    <w:p w:rsidR="000A1F9B" w:rsidRDefault="00B27F83">
      <w:pPr>
        <w:pStyle w:val="Normal08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2.86</w:t>
      </w:r>
    </w:p>
    <w:p w:rsidR="000A1F9B" w:rsidRDefault="00B27F83">
      <w:pPr>
        <w:pStyle w:val="Normal08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2.37</w:t>
      </w:r>
    </w:p>
    <w:p w:rsidR="000A1F9B" w:rsidRDefault="00B27F83">
      <w:pPr>
        <w:pStyle w:val="Normal08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83.0</w:t>
      </w:r>
    </w:p>
    <w:p w:rsidR="000A1F9B" w:rsidRDefault="00B27F83">
      <w:pPr>
        <w:pStyle w:val="Normal08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</w:t>
      </w:r>
    </w:p>
    <w:p w:rsidR="000A1F9B" w:rsidRDefault="00B27F83">
      <w:pPr>
        <w:pStyle w:val="Normal08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4F013</w:t>
      </w:r>
    </w:p>
    <w:p w:rsidR="000A1F9B" w:rsidRDefault="00B27F83">
      <w:pPr>
        <w:pStyle w:val="Normal08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7.10</w:t>
      </w:r>
    </w:p>
    <w:p w:rsidR="000A1F9B" w:rsidRDefault="00B27F83">
      <w:pPr>
        <w:pStyle w:val="Normal08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41.1</w:t>
      </w:r>
    </w:p>
    <w:p w:rsidR="000A1F9B" w:rsidRDefault="00B27F83">
      <w:pPr>
        <w:pStyle w:val="Normal08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133</w:t>
      </w:r>
    </w:p>
    <w:p w:rsidR="000A1F9B" w:rsidRDefault="00B27F83">
      <w:pPr>
        <w:pStyle w:val="Normal08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18.7</w:t>
      </w:r>
    </w:p>
    <w:p w:rsidR="000A1F9B" w:rsidRDefault="00B27F83">
      <w:pPr>
        <w:pStyle w:val="Normal08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323</w:t>
      </w:r>
    </w:p>
    <w:p w:rsidR="000A1F9B" w:rsidRDefault="00B27F83">
      <w:pPr>
        <w:pStyle w:val="Normal08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57.9</w:t>
      </w:r>
    </w:p>
    <w:p w:rsidR="000A1F9B" w:rsidRDefault="00B27F83">
      <w:pPr>
        <w:pStyle w:val="Normal08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0.167</w:t>
      </w:r>
    </w:p>
    <w:p w:rsidR="000A1F9B" w:rsidRDefault="00B27F83">
      <w:pPr>
        <w:pStyle w:val="Normal08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2.35</w:t>
      </w:r>
    </w:p>
    <w:p w:rsidR="000A1F9B" w:rsidRDefault="00B27F83">
      <w:pPr>
        <w:pStyle w:val="Normal08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0.72</w:t>
      </w:r>
    </w:p>
    <w:p w:rsidR="000A1F9B" w:rsidRDefault="00B27F83">
      <w:pPr>
        <w:pStyle w:val="Normal08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0.61</w:t>
      </w:r>
    </w:p>
    <w:p w:rsidR="000A1F9B" w:rsidRDefault="00B27F83">
      <w:pPr>
        <w:pStyle w:val="Normal08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84.5</w:t>
      </w:r>
    </w:p>
    <w:p w:rsidR="000A1F9B" w:rsidRDefault="00B27F83">
      <w:pPr>
        <w:pStyle w:val="Normal08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</w:t>
      </w:r>
    </w:p>
    <w:p w:rsidR="000A1F9B" w:rsidRDefault="00B27F83">
      <w:pPr>
        <w:pStyle w:val="Normal08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4F014</w:t>
      </w:r>
    </w:p>
    <w:p w:rsidR="000A1F9B" w:rsidRDefault="00B27F83">
      <w:pPr>
        <w:pStyle w:val="Normal08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6.56</w:t>
      </w:r>
    </w:p>
    <w:p w:rsidR="000A1F9B" w:rsidRDefault="00B27F83">
      <w:pPr>
        <w:pStyle w:val="Normal08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36.6</w:t>
      </w:r>
    </w:p>
    <w:p w:rsidR="000A1F9B" w:rsidRDefault="00B27F83">
      <w:pPr>
        <w:pStyle w:val="Normal08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122</w:t>
      </w:r>
    </w:p>
    <w:p w:rsidR="000A1F9B" w:rsidRDefault="00B27F83">
      <w:pPr>
        <w:pStyle w:val="Normal08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18.6</w:t>
      </w:r>
    </w:p>
    <w:p w:rsidR="000A1F9B" w:rsidRDefault="00B27F83">
      <w:pPr>
        <w:pStyle w:val="Normal08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333</w:t>
      </w:r>
    </w:p>
    <w:p w:rsidR="000A1F9B" w:rsidRDefault="00B27F83">
      <w:pPr>
        <w:pStyle w:val="Normal08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55.8</w:t>
      </w:r>
    </w:p>
    <w:p w:rsidR="000A1F9B" w:rsidRDefault="00B27F83">
      <w:pPr>
        <w:pStyle w:val="Normal08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0.106</w:t>
      </w:r>
    </w:p>
    <w:p w:rsidR="000A1F9B" w:rsidRDefault="00B27F83">
      <w:pPr>
        <w:pStyle w:val="Normal08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1.61</w:t>
      </w:r>
    </w:p>
    <w:p w:rsidR="000A1F9B" w:rsidRDefault="00B27F83">
      <w:pPr>
        <w:pStyle w:val="Normal08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1.60</w:t>
      </w:r>
    </w:p>
    <w:p w:rsidR="000A1F9B" w:rsidRDefault="00B27F83">
      <w:pPr>
        <w:pStyle w:val="Normal08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1.30</w:t>
      </w:r>
    </w:p>
    <w:p w:rsidR="000A1F9B" w:rsidRDefault="00B27F83">
      <w:pPr>
        <w:pStyle w:val="Normal08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81.1</w:t>
      </w:r>
    </w:p>
    <w:p w:rsidR="000A1F9B" w:rsidRDefault="00B27F83">
      <w:pPr>
        <w:pStyle w:val="Normal08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</w:t>
      </w:r>
    </w:p>
    <w:p w:rsidR="000A1F9B" w:rsidRDefault="00B27F83">
      <w:pPr>
        <w:pStyle w:val="Normal08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4F015</w:t>
      </w:r>
    </w:p>
    <w:p w:rsidR="000A1F9B" w:rsidRDefault="00B27F83">
      <w:pPr>
        <w:pStyle w:val="Normal08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7.12</w:t>
      </w:r>
    </w:p>
    <w:p w:rsidR="000A1F9B" w:rsidRDefault="00B27F83">
      <w:pPr>
        <w:pStyle w:val="Normal08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38.9</w:t>
      </w:r>
    </w:p>
    <w:p w:rsidR="000A1F9B" w:rsidRDefault="00B27F83">
      <w:pPr>
        <w:pStyle w:val="Normal08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131</w:t>
      </w:r>
    </w:p>
    <w:p w:rsidR="000A1F9B" w:rsidRDefault="00B27F83">
      <w:pPr>
        <w:pStyle w:val="Normal08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18.4</w:t>
      </w:r>
    </w:p>
    <w:p w:rsidR="000A1F9B" w:rsidRDefault="00B27F83">
      <w:pPr>
        <w:pStyle w:val="Normal08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336</w:t>
      </w:r>
    </w:p>
    <w:p w:rsidR="000A1F9B" w:rsidRDefault="00B27F83">
      <w:pPr>
        <w:pStyle w:val="Normal08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54.6</w:t>
      </w:r>
    </w:p>
    <w:p w:rsidR="000A1F9B" w:rsidRDefault="00B27F83">
      <w:pPr>
        <w:pStyle w:val="Normal08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0.179</w:t>
      </w:r>
    </w:p>
    <w:p w:rsidR="000A1F9B" w:rsidRDefault="00B27F83">
      <w:pPr>
        <w:pStyle w:val="Normal08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2.52</w:t>
      </w:r>
    </w:p>
    <w:p w:rsidR="000A1F9B" w:rsidRDefault="00B27F83">
      <w:pPr>
        <w:pStyle w:val="Normal08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1.08</w:t>
      </w:r>
    </w:p>
    <w:p w:rsidR="000A1F9B" w:rsidRDefault="00B27F83">
      <w:pPr>
        <w:pStyle w:val="Normal08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0.82</w:t>
      </w:r>
    </w:p>
    <w:p w:rsidR="000A1F9B" w:rsidRDefault="00B27F83">
      <w:pPr>
        <w:pStyle w:val="Normal08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75.4</w:t>
      </w:r>
    </w:p>
    <w:p w:rsidR="000A1F9B" w:rsidRDefault="00B27F83">
      <w:pPr>
        <w:pStyle w:val="Normal08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</w:t>
      </w:r>
    </w:p>
    <w:p w:rsidR="000A1F9B" w:rsidRDefault="00B27F83">
      <w:pPr>
        <w:pStyle w:val="Normal08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8"/>
        <w:spacing w:line="1" w:lineRule="auto"/>
      </w:pPr>
      <w:r>
        <w:br w:type="page"/>
      </w:r>
    </w:p>
    <w:p w:rsidR="000A1F9B" w:rsidRDefault="00B27F83">
      <w:pPr>
        <w:pStyle w:val="Normal08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232" style="position:absolute;left:0;text-align:left;z-index:-251593728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231" style="position:absolute;left:0;text-align:left;z-index:-251592704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230" style="position:absolute;left:0;text-align:left;z-index:-251591680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Individual Animal Generalized Measurement by </w:t>
      </w:r>
      <w:r>
        <w:rPr>
          <w:rFonts w:eastAsia="Times New Roman"/>
          <w:b/>
          <w:color w:val="000000"/>
          <w:kern w:val="2"/>
          <w:sz w:val="19"/>
        </w:rPr>
        <w:t>Parameter Report</w:t>
      </w:r>
    </w:p>
    <w:p w:rsidR="000A1F9B" w:rsidRDefault="00B27F83">
      <w:pPr>
        <w:pStyle w:val="Normal08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Hematology (ADVIA 2120i)  </w:t>
      </w:r>
      <w:r>
        <w:rPr>
          <w:rFonts w:ascii="宋体" w:eastAsia="宋体" w:hAnsi="宋体"/>
          <w:color w:val="000000"/>
          <w:kern w:val="2"/>
          <w:sz w:val="19"/>
        </w:rPr>
        <w:t>血液学指标检测结果个体数据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%NEUT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#BASO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%BASO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#MONO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%MONO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#EOS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%EOS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#LUC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%LUC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PLT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1F001</w:t>
      </w:r>
    </w:p>
    <w:p w:rsidR="000A1F9B" w:rsidRDefault="00B27F83">
      <w:pPr>
        <w:pStyle w:val="Normal08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10.2</w:t>
      </w:r>
    </w:p>
    <w:p w:rsidR="000A1F9B" w:rsidRDefault="00B27F83">
      <w:pPr>
        <w:pStyle w:val="Normal08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1039</w:t>
      </w:r>
    </w:p>
    <w:p w:rsidR="000A1F9B" w:rsidRDefault="00B27F83">
      <w:pPr>
        <w:pStyle w:val="Normal08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1F002</w:t>
      </w:r>
    </w:p>
    <w:p w:rsidR="000A1F9B" w:rsidRDefault="00B27F83">
      <w:pPr>
        <w:pStyle w:val="Normal08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13.4</w:t>
      </w:r>
    </w:p>
    <w:p w:rsidR="000A1F9B" w:rsidRDefault="00B27F83">
      <w:pPr>
        <w:pStyle w:val="Normal08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886</w:t>
      </w:r>
    </w:p>
    <w:p w:rsidR="000A1F9B" w:rsidRDefault="00B27F83">
      <w:pPr>
        <w:pStyle w:val="Normal08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1F003</w:t>
      </w:r>
    </w:p>
    <w:p w:rsidR="000A1F9B" w:rsidRDefault="00B27F83">
      <w:pPr>
        <w:pStyle w:val="Normal08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14.8</w:t>
      </w:r>
    </w:p>
    <w:p w:rsidR="000A1F9B" w:rsidRDefault="00B27F83">
      <w:pPr>
        <w:pStyle w:val="Normal08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827</w:t>
      </w:r>
    </w:p>
    <w:p w:rsidR="000A1F9B" w:rsidRDefault="00B27F83">
      <w:pPr>
        <w:pStyle w:val="Normal08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1F004</w:t>
      </w:r>
    </w:p>
    <w:p w:rsidR="000A1F9B" w:rsidRDefault="00B27F83">
      <w:pPr>
        <w:pStyle w:val="Normal08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18.7</w:t>
      </w:r>
    </w:p>
    <w:p w:rsidR="000A1F9B" w:rsidRDefault="00B27F83">
      <w:pPr>
        <w:pStyle w:val="Normal08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8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1069</w:t>
      </w:r>
    </w:p>
    <w:p w:rsidR="000A1F9B" w:rsidRDefault="00B27F83">
      <w:pPr>
        <w:pStyle w:val="Normal08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1F005</w:t>
      </w:r>
    </w:p>
    <w:p w:rsidR="000A1F9B" w:rsidRDefault="00B27F83">
      <w:pPr>
        <w:pStyle w:val="Normal08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13.6</w:t>
      </w:r>
    </w:p>
    <w:p w:rsidR="000A1F9B" w:rsidRDefault="00B27F83">
      <w:pPr>
        <w:pStyle w:val="Normal08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</w:t>
      </w:r>
    </w:p>
    <w:p w:rsidR="000A1F9B" w:rsidRDefault="00B27F83">
      <w:pPr>
        <w:pStyle w:val="Normal08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1129</w:t>
      </w:r>
    </w:p>
    <w:p w:rsidR="000A1F9B" w:rsidRDefault="00B27F83">
      <w:pPr>
        <w:pStyle w:val="Normal08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1F006</w:t>
      </w:r>
    </w:p>
    <w:p w:rsidR="000A1F9B" w:rsidRDefault="00B27F83">
      <w:pPr>
        <w:pStyle w:val="Normal08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11.9</w:t>
      </w:r>
    </w:p>
    <w:p w:rsidR="000A1F9B" w:rsidRDefault="00B27F83">
      <w:pPr>
        <w:pStyle w:val="Normal08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8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01</w:t>
      </w:r>
    </w:p>
    <w:p w:rsidR="000A1F9B" w:rsidRDefault="00B27F83">
      <w:pPr>
        <w:pStyle w:val="Normal08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901</w:t>
      </w:r>
    </w:p>
    <w:p w:rsidR="000A1F9B" w:rsidRDefault="00B27F83">
      <w:pPr>
        <w:pStyle w:val="Normal08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1F007</w:t>
      </w:r>
    </w:p>
    <w:p w:rsidR="000A1F9B" w:rsidRDefault="00B27F83">
      <w:pPr>
        <w:pStyle w:val="Normal08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13.1</w:t>
      </w:r>
    </w:p>
    <w:p w:rsidR="000A1F9B" w:rsidRDefault="00B27F83">
      <w:pPr>
        <w:pStyle w:val="Normal08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</w:t>
      </w:r>
    </w:p>
    <w:p w:rsidR="000A1F9B" w:rsidRDefault="00B27F83">
      <w:pPr>
        <w:pStyle w:val="Normal08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982</w:t>
      </w:r>
    </w:p>
    <w:p w:rsidR="000A1F9B" w:rsidRDefault="00B27F83">
      <w:pPr>
        <w:pStyle w:val="Normal08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1F008</w:t>
      </w:r>
    </w:p>
    <w:p w:rsidR="000A1F9B" w:rsidRDefault="00B27F83">
      <w:pPr>
        <w:pStyle w:val="Normal08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10.6</w:t>
      </w:r>
    </w:p>
    <w:p w:rsidR="000A1F9B" w:rsidRDefault="00B27F83">
      <w:pPr>
        <w:pStyle w:val="Normal08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</w:t>
      </w:r>
    </w:p>
    <w:p w:rsidR="000A1F9B" w:rsidRDefault="00B27F83">
      <w:pPr>
        <w:pStyle w:val="Normal08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1155</w:t>
      </w:r>
    </w:p>
    <w:p w:rsidR="000A1F9B" w:rsidRDefault="00B27F83">
      <w:pPr>
        <w:pStyle w:val="Normal08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1F009</w:t>
      </w:r>
    </w:p>
    <w:p w:rsidR="000A1F9B" w:rsidRDefault="00B27F83">
      <w:pPr>
        <w:pStyle w:val="Normal08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</w:t>
      </w:r>
    </w:p>
    <w:p w:rsidR="000A1F9B" w:rsidRDefault="00B27F83">
      <w:pPr>
        <w:pStyle w:val="Normal08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8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8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986</w:t>
      </w:r>
    </w:p>
    <w:p w:rsidR="000A1F9B" w:rsidRDefault="00B27F83">
      <w:pPr>
        <w:pStyle w:val="Normal08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1F010</w:t>
      </w:r>
    </w:p>
    <w:p w:rsidR="000A1F9B" w:rsidRDefault="00B27F83">
      <w:pPr>
        <w:pStyle w:val="Normal08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</w:t>
      </w:r>
    </w:p>
    <w:p w:rsidR="000A1F9B" w:rsidRDefault="00B27F83">
      <w:pPr>
        <w:pStyle w:val="Normal08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969</w:t>
      </w:r>
    </w:p>
    <w:p w:rsidR="000A1F9B" w:rsidRDefault="00B27F83">
      <w:pPr>
        <w:pStyle w:val="Normal08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2F001</w:t>
      </w:r>
    </w:p>
    <w:p w:rsidR="000A1F9B" w:rsidRDefault="00B27F83">
      <w:pPr>
        <w:pStyle w:val="Normal08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17.3</w:t>
      </w:r>
    </w:p>
    <w:p w:rsidR="000A1F9B" w:rsidRDefault="00B27F83">
      <w:pPr>
        <w:pStyle w:val="Normal08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</w:t>
      </w: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8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879</w:t>
      </w:r>
    </w:p>
    <w:p w:rsidR="000A1F9B" w:rsidRDefault="00B27F83">
      <w:pPr>
        <w:pStyle w:val="Normal08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2F002</w:t>
      </w:r>
    </w:p>
    <w:p w:rsidR="000A1F9B" w:rsidRDefault="00B27F83">
      <w:pPr>
        <w:pStyle w:val="Normal08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18.0</w:t>
      </w:r>
    </w:p>
    <w:p w:rsidR="000A1F9B" w:rsidRDefault="00B27F83">
      <w:pPr>
        <w:pStyle w:val="Normal08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</w:t>
      </w:r>
    </w:p>
    <w:p w:rsidR="000A1F9B" w:rsidRDefault="00B27F83">
      <w:pPr>
        <w:pStyle w:val="Normal08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870</w:t>
      </w:r>
    </w:p>
    <w:p w:rsidR="000A1F9B" w:rsidRDefault="00B27F83">
      <w:pPr>
        <w:pStyle w:val="Normal08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2F003</w:t>
      </w:r>
    </w:p>
    <w:p w:rsidR="000A1F9B" w:rsidRDefault="00B27F83">
      <w:pPr>
        <w:pStyle w:val="Normal08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21.5</w:t>
      </w:r>
    </w:p>
    <w:p w:rsidR="000A1F9B" w:rsidRDefault="00B27F83">
      <w:pPr>
        <w:pStyle w:val="Normal08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1078</w:t>
      </w:r>
    </w:p>
    <w:p w:rsidR="000A1F9B" w:rsidRDefault="00B27F83">
      <w:pPr>
        <w:pStyle w:val="Normal08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2F004</w:t>
      </w:r>
    </w:p>
    <w:p w:rsidR="000A1F9B" w:rsidRDefault="00B27F83">
      <w:pPr>
        <w:pStyle w:val="Normal08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19.7</w:t>
      </w:r>
    </w:p>
    <w:p w:rsidR="000A1F9B" w:rsidRDefault="00B27F83">
      <w:pPr>
        <w:pStyle w:val="Normal08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859</w:t>
      </w:r>
    </w:p>
    <w:p w:rsidR="000A1F9B" w:rsidRDefault="00B27F83">
      <w:pPr>
        <w:pStyle w:val="Normal08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2F005</w:t>
      </w:r>
    </w:p>
    <w:p w:rsidR="000A1F9B" w:rsidRDefault="00B27F83">
      <w:pPr>
        <w:pStyle w:val="Normal08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</w:t>
      </w:r>
    </w:p>
    <w:p w:rsidR="000A1F9B" w:rsidRDefault="00B27F83">
      <w:pPr>
        <w:pStyle w:val="Normal08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8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1026</w:t>
      </w:r>
    </w:p>
    <w:p w:rsidR="000A1F9B" w:rsidRDefault="00B27F83">
      <w:pPr>
        <w:pStyle w:val="Normal08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2F006</w:t>
      </w:r>
    </w:p>
    <w:p w:rsidR="000A1F9B" w:rsidRDefault="00B27F83">
      <w:pPr>
        <w:pStyle w:val="Normal08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14.8</w:t>
      </w:r>
    </w:p>
    <w:p w:rsidR="000A1F9B" w:rsidRDefault="00B27F83">
      <w:pPr>
        <w:pStyle w:val="Normal08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  <w:r>
        <w:rPr>
          <w:rFonts w:eastAsia="Times New Roman"/>
          <w:color w:val="000000"/>
          <w:kern w:val="2"/>
          <w:sz w:val="17"/>
        </w:rPr>
        <w:t>.01</w:t>
      </w:r>
    </w:p>
    <w:p w:rsidR="000A1F9B" w:rsidRDefault="00B27F83">
      <w:pPr>
        <w:pStyle w:val="Normal08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8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20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974</w:t>
      </w:r>
    </w:p>
    <w:p w:rsidR="000A1F9B" w:rsidRDefault="00B27F83">
      <w:pPr>
        <w:pStyle w:val="Normal08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2F007</w:t>
      </w:r>
    </w:p>
    <w:p w:rsidR="000A1F9B" w:rsidRDefault="00B27F83">
      <w:pPr>
        <w:pStyle w:val="Normal08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15.7</w:t>
      </w:r>
    </w:p>
    <w:p w:rsidR="000A1F9B" w:rsidRDefault="00B27F83">
      <w:pPr>
        <w:pStyle w:val="Normal08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</w:t>
      </w:r>
    </w:p>
    <w:p w:rsidR="000A1F9B" w:rsidRDefault="00B27F83">
      <w:pPr>
        <w:pStyle w:val="Normal08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1285</w:t>
      </w:r>
    </w:p>
    <w:p w:rsidR="000A1F9B" w:rsidRDefault="00B27F83">
      <w:pPr>
        <w:pStyle w:val="Normal08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2F009</w:t>
      </w:r>
    </w:p>
    <w:p w:rsidR="000A1F9B" w:rsidRDefault="00B27F83">
      <w:pPr>
        <w:pStyle w:val="Normal08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12.8</w:t>
      </w:r>
    </w:p>
    <w:p w:rsidR="000A1F9B" w:rsidRDefault="00B27F83">
      <w:pPr>
        <w:pStyle w:val="Normal08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20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953</w:t>
      </w:r>
    </w:p>
    <w:p w:rsidR="000A1F9B" w:rsidRDefault="00B27F83">
      <w:pPr>
        <w:pStyle w:val="Normal08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2F010</w:t>
      </w:r>
    </w:p>
    <w:p w:rsidR="000A1F9B" w:rsidRDefault="00B27F83">
      <w:pPr>
        <w:pStyle w:val="Normal08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12.6</w:t>
      </w:r>
    </w:p>
    <w:p w:rsidR="000A1F9B" w:rsidRDefault="00B27F83">
      <w:pPr>
        <w:pStyle w:val="Normal08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8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20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974</w:t>
      </w:r>
    </w:p>
    <w:p w:rsidR="000A1F9B" w:rsidRDefault="00B27F83">
      <w:pPr>
        <w:pStyle w:val="Normal08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3F001</w:t>
      </w:r>
    </w:p>
    <w:p w:rsidR="000A1F9B" w:rsidRDefault="00B27F83">
      <w:pPr>
        <w:pStyle w:val="Normal08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18.2</w:t>
      </w:r>
    </w:p>
    <w:p w:rsidR="000A1F9B" w:rsidRDefault="00B27F83">
      <w:pPr>
        <w:pStyle w:val="Normal08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</w:t>
      </w:r>
    </w:p>
    <w:p w:rsidR="000A1F9B" w:rsidRDefault="00B27F83">
      <w:pPr>
        <w:pStyle w:val="Normal08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20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1034</w:t>
      </w:r>
    </w:p>
    <w:p w:rsidR="000A1F9B" w:rsidRDefault="00B27F83">
      <w:pPr>
        <w:pStyle w:val="Normal08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3F002</w:t>
      </w:r>
    </w:p>
    <w:p w:rsidR="000A1F9B" w:rsidRDefault="00B27F83">
      <w:pPr>
        <w:pStyle w:val="Normal08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9.2</w:t>
      </w:r>
    </w:p>
    <w:p w:rsidR="000A1F9B" w:rsidRDefault="00B27F83">
      <w:pPr>
        <w:pStyle w:val="Normal08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20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1003</w:t>
      </w:r>
    </w:p>
    <w:p w:rsidR="000A1F9B" w:rsidRDefault="00B27F83">
      <w:pPr>
        <w:pStyle w:val="Normal08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3F003</w:t>
      </w:r>
    </w:p>
    <w:p w:rsidR="000A1F9B" w:rsidRDefault="00B27F83">
      <w:pPr>
        <w:pStyle w:val="Normal08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22.6</w:t>
      </w:r>
    </w:p>
    <w:p w:rsidR="000A1F9B" w:rsidRDefault="00B27F83">
      <w:pPr>
        <w:pStyle w:val="Normal08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8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120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827</w:t>
      </w:r>
    </w:p>
    <w:p w:rsidR="000A1F9B" w:rsidRDefault="00B27F83">
      <w:pPr>
        <w:pStyle w:val="Normal08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8"/>
        <w:spacing w:line="1" w:lineRule="auto"/>
      </w:pPr>
      <w:r>
        <w:br w:type="page"/>
      </w:r>
    </w:p>
    <w:p w:rsidR="000A1F9B" w:rsidRDefault="00B27F83">
      <w:pPr>
        <w:pStyle w:val="Normal08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229" style="position:absolute;left:0;text-align:left;z-index:-251590656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228" style="position:absolute;left:0;text-align:left;z-index:-251589632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227" style="position:absolute;left:0;text-align:left;z-index:-251588608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8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Hematology (ADVIA 2120i)  </w:t>
      </w:r>
      <w:r>
        <w:rPr>
          <w:rFonts w:ascii="宋体" w:eastAsia="宋体" w:hAnsi="宋体"/>
          <w:color w:val="000000"/>
          <w:kern w:val="2"/>
          <w:sz w:val="19"/>
        </w:rPr>
        <w:t>血液学指标检测结果个体数据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</w:t>
      </w:r>
      <w:r>
        <w:rPr>
          <w:rFonts w:eastAsia="Times New Roman"/>
          <w:b/>
          <w:color w:val="000000"/>
          <w:kern w:val="2"/>
          <w:sz w:val="15"/>
        </w:rPr>
        <w:t>NEUT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#BASO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%BASO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#MONO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%MONO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#EOS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%EOS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#LUC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%LUC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PLT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3F004</w:t>
      </w:r>
    </w:p>
    <w:p w:rsidR="000A1F9B" w:rsidRDefault="00B27F83">
      <w:pPr>
        <w:pStyle w:val="Normal08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13.7</w:t>
      </w:r>
    </w:p>
    <w:p w:rsidR="000A1F9B" w:rsidRDefault="00B27F83">
      <w:pPr>
        <w:pStyle w:val="Normal08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8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1096</w:t>
      </w:r>
    </w:p>
    <w:p w:rsidR="000A1F9B" w:rsidRDefault="00B27F83">
      <w:pPr>
        <w:pStyle w:val="Normal08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3F005</w:t>
      </w:r>
    </w:p>
    <w:p w:rsidR="000A1F9B" w:rsidRDefault="00B27F83">
      <w:pPr>
        <w:pStyle w:val="Normal08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</w:t>
      </w:r>
    </w:p>
    <w:p w:rsidR="000A1F9B" w:rsidRDefault="00B27F83">
      <w:pPr>
        <w:pStyle w:val="Normal08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</w:t>
      </w:r>
    </w:p>
    <w:p w:rsidR="000A1F9B" w:rsidRDefault="00B27F83">
      <w:pPr>
        <w:pStyle w:val="Normal08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868</w:t>
      </w:r>
    </w:p>
    <w:p w:rsidR="000A1F9B" w:rsidRDefault="00B27F83">
      <w:pPr>
        <w:pStyle w:val="Normal08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3F006</w:t>
      </w:r>
    </w:p>
    <w:p w:rsidR="000A1F9B" w:rsidRDefault="00B27F83">
      <w:pPr>
        <w:pStyle w:val="Normal08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10.0</w:t>
      </w:r>
    </w:p>
    <w:p w:rsidR="000A1F9B" w:rsidRDefault="00B27F83">
      <w:pPr>
        <w:pStyle w:val="Normal08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05</w:t>
      </w:r>
    </w:p>
    <w:p w:rsidR="000A1F9B" w:rsidRDefault="00B27F83">
      <w:pPr>
        <w:pStyle w:val="Normal08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8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</w:t>
      </w:r>
    </w:p>
    <w:p w:rsidR="000A1F9B" w:rsidRDefault="00B27F83">
      <w:pPr>
        <w:pStyle w:val="Normal08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1048</w:t>
      </w:r>
    </w:p>
    <w:p w:rsidR="000A1F9B" w:rsidRDefault="00B27F83">
      <w:pPr>
        <w:pStyle w:val="Normal08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3F007</w:t>
      </w:r>
    </w:p>
    <w:p w:rsidR="000A1F9B" w:rsidRDefault="00B27F83">
      <w:pPr>
        <w:pStyle w:val="Normal08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15.9</w:t>
      </w:r>
    </w:p>
    <w:p w:rsidR="000A1F9B" w:rsidRDefault="00B27F83">
      <w:pPr>
        <w:pStyle w:val="Normal08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1122</w:t>
      </w:r>
    </w:p>
    <w:p w:rsidR="000A1F9B" w:rsidRDefault="00B27F83">
      <w:pPr>
        <w:pStyle w:val="Normal08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3F008</w:t>
      </w:r>
    </w:p>
    <w:p w:rsidR="000A1F9B" w:rsidRDefault="00B27F83">
      <w:pPr>
        <w:pStyle w:val="Normal08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10.6</w:t>
      </w:r>
    </w:p>
    <w:p w:rsidR="000A1F9B" w:rsidRDefault="00B27F83">
      <w:pPr>
        <w:pStyle w:val="Normal08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</w:t>
      </w:r>
    </w:p>
    <w:p w:rsidR="000A1F9B" w:rsidRDefault="00B27F83">
      <w:pPr>
        <w:pStyle w:val="Normal08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</w:t>
      </w:r>
    </w:p>
    <w:p w:rsidR="000A1F9B" w:rsidRDefault="00B27F83">
      <w:pPr>
        <w:pStyle w:val="Normal08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968</w:t>
      </w:r>
    </w:p>
    <w:p w:rsidR="000A1F9B" w:rsidRDefault="00B27F83">
      <w:pPr>
        <w:pStyle w:val="Normal08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3F009</w:t>
      </w:r>
    </w:p>
    <w:p w:rsidR="000A1F9B" w:rsidRDefault="00B27F83">
      <w:pPr>
        <w:pStyle w:val="Normal08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10.4</w:t>
      </w:r>
    </w:p>
    <w:p w:rsidR="000A1F9B" w:rsidRDefault="00B27F83">
      <w:pPr>
        <w:pStyle w:val="Normal08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1076</w:t>
      </w:r>
    </w:p>
    <w:p w:rsidR="000A1F9B" w:rsidRDefault="00B27F83">
      <w:pPr>
        <w:pStyle w:val="Normal08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3F010</w:t>
      </w:r>
    </w:p>
    <w:p w:rsidR="000A1F9B" w:rsidRDefault="00B27F83">
      <w:pPr>
        <w:pStyle w:val="Normal08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10.6</w:t>
      </w:r>
    </w:p>
    <w:p w:rsidR="000A1F9B" w:rsidRDefault="00B27F83">
      <w:pPr>
        <w:pStyle w:val="Normal08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934</w:t>
      </w:r>
    </w:p>
    <w:p w:rsidR="000A1F9B" w:rsidRDefault="00B27F83">
      <w:pPr>
        <w:pStyle w:val="Normal08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4F001</w:t>
      </w:r>
    </w:p>
    <w:p w:rsidR="000A1F9B" w:rsidRDefault="00B27F83">
      <w:pPr>
        <w:pStyle w:val="Normal08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12.7</w:t>
      </w:r>
    </w:p>
    <w:p w:rsidR="000A1F9B" w:rsidRDefault="00B27F83">
      <w:pPr>
        <w:pStyle w:val="Normal08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859</w:t>
      </w:r>
    </w:p>
    <w:p w:rsidR="000A1F9B" w:rsidRDefault="00B27F83">
      <w:pPr>
        <w:pStyle w:val="Normal08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4F002</w:t>
      </w:r>
    </w:p>
    <w:p w:rsidR="000A1F9B" w:rsidRDefault="00B27F83">
      <w:pPr>
        <w:pStyle w:val="Normal08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42.5</w:t>
      </w:r>
    </w:p>
    <w:p w:rsidR="000A1F9B" w:rsidRDefault="00B27F83">
      <w:pPr>
        <w:pStyle w:val="Normal08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</w:t>
      </w:r>
    </w:p>
    <w:p w:rsidR="000A1F9B" w:rsidRDefault="00B27F83">
      <w:pPr>
        <w:pStyle w:val="Normal08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1041</w:t>
      </w:r>
    </w:p>
    <w:p w:rsidR="000A1F9B" w:rsidRDefault="00B27F83">
      <w:pPr>
        <w:pStyle w:val="Normal08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4F003</w:t>
      </w:r>
    </w:p>
    <w:p w:rsidR="000A1F9B" w:rsidRDefault="00B27F83">
      <w:pPr>
        <w:pStyle w:val="Normal08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13.4</w:t>
      </w:r>
    </w:p>
    <w:p w:rsidR="000A1F9B" w:rsidRDefault="00B27F83">
      <w:pPr>
        <w:pStyle w:val="Normal08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</w:t>
      </w:r>
    </w:p>
    <w:p w:rsidR="000A1F9B" w:rsidRDefault="00B27F83">
      <w:pPr>
        <w:pStyle w:val="Normal08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</w:t>
      </w:r>
    </w:p>
    <w:p w:rsidR="000A1F9B" w:rsidRDefault="00B27F83">
      <w:pPr>
        <w:pStyle w:val="Normal08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1121</w:t>
      </w:r>
    </w:p>
    <w:p w:rsidR="000A1F9B" w:rsidRDefault="00B27F83">
      <w:pPr>
        <w:pStyle w:val="Normal08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4F004</w:t>
      </w:r>
    </w:p>
    <w:p w:rsidR="000A1F9B" w:rsidRDefault="00B27F83">
      <w:pPr>
        <w:pStyle w:val="Normal08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13.4</w:t>
      </w:r>
    </w:p>
    <w:p w:rsidR="000A1F9B" w:rsidRDefault="00B27F83">
      <w:pPr>
        <w:pStyle w:val="Normal08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882</w:t>
      </w:r>
    </w:p>
    <w:p w:rsidR="000A1F9B" w:rsidRDefault="00B27F83">
      <w:pPr>
        <w:pStyle w:val="Normal08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4F005</w:t>
      </w:r>
    </w:p>
    <w:p w:rsidR="000A1F9B" w:rsidRDefault="00B27F83">
      <w:pPr>
        <w:pStyle w:val="Normal08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</w:t>
      </w:r>
    </w:p>
    <w:p w:rsidR="000A1F9B" w:rsidRDefault="00B27F83">
      <w:pPr>
        <w:pStyle w:val="Normal08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</w:t>
      </w:r>
    </w:p>
    <w:p w:rsidR="000A1F9B" w:rsidRDefault="00B27F83">
      <w:pPr>
        <w:pStyle w:val="Normal08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8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  <w:r>
        <w:rPr>
          <w:rFonts w:eastAsia="Times New Roman"/>
          <w:color w:val="000000"/>
          <w:kern w:val="2"/>
          <w:sz w:val="17"/>
        </w:rPr>
        <w:t>.7</w:t>
      </w:r>
    </w:p>
    <w:p w:rsidR="000A1F9B" w:rsidRDefault="00B27F83">
      <w:pPr>
        <w:pStyle w:val="Normal08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947</w:t>
      </w:r>
    </w:p>
    <w:p w:rsidR="000A1F9B" w:rsidRDefault="00B27F83">
      <w:pPr>
        <w:pStyle w:val="Normal08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4F006</w:t>
      </w:r>
    </w:p>
    <w:p w:rsidR="000A1F9B" w:rsidRDefault="00B27F83">
      <w:pPr>
        <w:pStyle w:val="Normal08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12.5</w:t>
      </w:r>
    </w:p>
    <w:p w:rsidR="000A1F9B" w:rsidRDefault="00B27F83">
      <w:pPr>
        <w:pStyle w:val="Normal08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973</w:t>
      </w:r>
    </w:p>
    <w:p w:rsidR="000A1F9B" w:rsidRDefault="00B27F83">
      <w:pPr>
        <w:pStyle w:val="Normal08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4F007</w:t>
      </w:r>
    </w:p>
    <w:p w:rsidR="000A1F9B" w:rsidRDefault="00B27F83">
      <w:pPr>
        <w:pStyle w:val="Normal08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12.4</w:t>
      </w:r>
    </w:p>
    <w:p w:rsidR="000A1F9B" w:rsidRDefault="00B27F83">
      <w:pPr>
        <w:pStyle w:val="Normal08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</w:t>
      </w:r>
    </w:p>
    <w:p w:rsidR="000A1F9B" w:rsidRDefault="00B27F83">
      <w:pPr>
        <w:pStyle w:val="Normal08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1076</w:t>
      </w:r>
    </w:p>
    <w:p w:rsidR="000A1F9B" w:rsidRDefault="00B27F83">
      <w:pPr>
        <w:pStyle w:val="Normal08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4F008</w:t>
      </w:r>
    </w:p>
    <w:p w:rsidR="000A1F9B" w:rsidRDefault="00B27F83">
      <w:pPr>
        <w:pStyle w:val="Normal08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14.6</w:t>
      </w:r>
    </w:p>
    <w:p w:rsidR="000A1F9B" w:rsidRDefault="00B27F83">
      <w:pPr>
        <w:pStyle w:val="Normal08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</w:t>
      </w:r>
    </w:p>
    <w:p w:rsidR="000A1F9B" w:rsidRDefault="00B27F83">
      <w:pPr>
        <w:pStyle w:val="Normal08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1092</w:t>
      </w:r>
    </w:p>
    <w:p w:rsidR="000A1F9B" w:rsidRDefault="00B27F83">
      <w:pPr>
        <w:pStyle w:val="Normal08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4F009</w:t>
      </w:r>
    </w:p>
    <w:p w:rsidR="000A1F9B" w:rsidRDefault="00B27F83">
      <w:pPr>
        <w:pStyle w:val="Normal08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8.9</w:t>
      </w:r>
    </w:p>
    <w:p w:rsidR="000A1F9B" w:rsidRDefault="00B27F83">
      <w:pPr>
        <w:pStyle w:val="Normal08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8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1063</w:t>
      </w:r>
    </w:p>
    <w:p w:rsidR="000A1F9B" w:rsidRDefault="00B27F83">
      <w:pPr>
        <w:pStyle w:val="Normal08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4F010</w:t>
      </w:r>
    </w:p>
    <w:p w:rsidR="000A1F9B" w:rsidRDefault="00B27F83">
      <w:pPr>
        <w:pStyle w:val="Normal08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12.0</w:t>
      </w:r>
    </w:p>
    <w:p w:rsidR="000A1F9B" w:rsidRDefault="00B27F83">
      <w:pPr>
        <w:pStyle w:val="Normal08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</w:t>
      </w:r>
    </w:p>
    <w:p w:rsidR="000A1F9B" w:rsidRDefault="00B27F83">
      <w:pPr>
        <w:pStyle w:val="Normal08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</w:t>
      </w:r>
    </w:p>
    <w:p w:rsidR="000A1F9B" w:rsidRDefault="00B27F83">
      <w:pPr>
        <w:pStyle w:val="Normal08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20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1116</w:t>
      </w:r>
    </w:p>
    <w:p w:rsidR="000A1F9B" w:rsidRDefault="00B27F83">
      <w:pPr>
        <w:pStyle w:val="Normal08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1F011</w:t>
      </w:r>
    </w:p>
    <w:p w:rsidR="000A1F9B" w:rsidRDefault="00B27F83">
      <w:pPr>
        <w:pStyle w:val="Normal08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11.0</w:t>
      </w:r>
    </w:p>
    <w:p w:rsidR="000A1F9B" w:rsidRDefault="00B27F83">
      <w:pPr>
        <w:pStyle w:val="Normal08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8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8"/>
        <w:framePr w:w="975" w:h="271" w:hRule="exact" w:wrap="auto" w:vAnchor="page" w:hAnchor="page" w:x="120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955</w:t>
      </w:r>
    </w:p>
    <w:p w:rsidR="000A1F9B" w:rsidRDefault="00B27F83">
      <w:pPr>
        <w:pStyle w:val="Normal08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1F012</w:t>
      </w:r>
    </w:p>
    <w:p w:rsidR="000A1F9B" w:rsidRDefault="00B27F83">
      <w:pPr>
        <w:pStyle w:val="Normal08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29.2</w:t>
      </w:r>
    </w:p>
    <w:p w:rsidR="000A1F9B" w:rsidRDefault="00B27F83">
      <w:pPr>
        <w:pStyle w:val="Normal08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8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8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774</w:t>
      </w:r>
    </w:p>
    <w:p w:rsidR="000A1F9B" w:rsidRDefault="00B27F83">
      <w:pPr>
        <w:pStyle w:val="Normal08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1F013</w:t>
      </w:r>
    </w:p>
    <w:p w:rsidR="000A1F9B" w:rsidRDefault="00B27F83">
      <w:pPr>
        <w:pStyle w:val="Normal08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</w:t>
      </w:r>
    </w:p>
    <w:p w:rsidR="000A1F9B" w:rsidRDefault="00B27F83">
      <w:pPr>
        <w:pStyle w:val="Normal08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8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8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911</w:t>
      </w:r>
    </w:p>
    <w:p w:rsidR="000A1F9B" w:rsidRDefault="00B27F83">
      <w:pPr>
        <w:pStyle w:val="Normal08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1F014</w:t>
      </w:r>
    </w:p>
    <w:p w:rsidR="000A1F9B" w:rsidRDefault="00B27F83">
      <w:pPr>
        <w:pStyle w:val="Normal08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16.8</w:t>
      </w:r>
    </w:p>
    <w:p w:rsidR="000A1F9B" w:rsidRDefault="00B27F83">
      <w:pPr>
        <w:pStyle w:val="Normal08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</w:t>
      </w:r>
    </w:p>
    <w:p w:rsidR="000A1F9B" w:rsidRDefault="00B27F83">
      <w:pPr>
        <w:pStyle w:val="Normal08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8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20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898</w:t>
      </w:r>
    </w:p>
    <w:p w:rsidR="000A1F9B" w:rsidRDefault="00B27F83">
      <w:pPr>
        <w:pStyle w:val="Normal08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1F015</w:t>
      </w:r>
    </w:p>
    <w:p w:rsidR="000A1F9B" w:rsidRDefault="00B27F83">
      <w:pPr>
        <w:pStyle w:val="Normal08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</w:t>
      </w:r>
      <w:r>
        <w:rPr>
          <w:rFonts w:eastAsia="Times New Roman"/>
          <w:color w:val="000000"/>
          <w:kern w:val="2"/>
          <w:sz w:val="17"/>
        </w:rPr>
        <w:t>7</w:t>
      </w:r>
    </w:p>
    <w:p w:rsidR="000A1F9B" w:rsidRDefault="00B27F83">
      <w:pPr>
        <w:pStyle w:val="Normal08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</w:t>
      </w:r>
    </w:p>
    <w:p w:rsidR="000A1F9B" w:rsidRDefault="00B27F83">
      <w:pPr>
        <w:pStyle w:val="Normal08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946</w:t>
      </w:r>
    </w:p>
    <w:p w:rsidR="000A1F9B" w:rsidRDefault="00B27F83">
      <w:pPr>
        <w:pStyle w:val="Normal08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8"/>
        <w:spacing w:line="1" w:lineRule="auto"/>
      </w:pPr>
      <w:r>
        <w:br w:type="page"/>
      </w:r>
    </w:p>
    <w:p w:rsidR="000A1F9B" w:rsidRDefault="00B27F83">
      <w:pPr>
        <w:pStyle w:val="Normal08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226" style="position:absolute;left:0;text-align:left;z-index:-251587584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225" style="position:absolute;left:0;text-align:left;z-index:-251586560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224" style="position:absolute;left:0;text-align:left;z-index:-251585536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8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Hematology (ADVIA 2120i)  </w:t>
      </w:r>
      <w:r>
        <w:rPr>
          <w:rFonts w:ascii="宋体" w:eastAsia="宋体" w:hAnsi="宋体"/>
          <w:color w:val="000000"/>
          <w:kern w:val="2"/>
          <w:sz w:val="19"/>
        </w:rPr>
        <w:t>血液学指标检测结果个体数据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%NEUT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#BASO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%BASO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#MONO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%MONO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#EOS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</w:t>
      </w:r>
      <w:r>
        <w:rPr>
          <w:rFonts w:eastAsia="Times New Roman"/>
          <w:b/>
          <w:color w:val="000000"/>
          <w:kern w:val="2"/>
          <w:sz w:val="15"/>
        </w:rPr>
        <w:t>10^9/L)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%EOS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#LUC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%LUC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PLT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2F011</w:t>
      </w:r>
    </w:p>
    <w:p w:rsidR="000A1F9B" w:rsidRDefault="00B27F83">
      <w:pPr>
        <w:pStyle w:val="Normal08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33.6</w:t>
      </w:r>
    </w:p>
    <w:p w:rsidR="000A1F9B" w:rsidRDefault="00B27F83">
      <w:pPr>
        <w:pStyle w:val="Normal08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</w:t>
      </w:r>
    </w:p>
    <w:p w:rsidR="000A1F9B" w:rsidRDefault="00B27F83">
      <w:pPr>
        <w:pStyle w:val="Normal08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</w:t>
      </w:r>
    </w:p>
    <w:p w:rsidR="000A1F9B" w:rsidRDefault="00B27F83">
      <w:pPr>
        <w:pStyle w:val="Normal08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</w:t>
      </w:r>
    </w:p>
    <w:p w:rsidR="000A1F9B" w:rsidRDefault="00B27F83">
      <w:pPr>
        <w:pStyle w:val="Normal08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</w:t>
      </w:r>
    </w:p>
    <w:p w:rsidR="000A1F9B" w:rsidRDefault="00B27F83">
      <w:pPr>
        <w:pStyle w:val="Normal08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</w:t>
      </w:r>
    </w:p>
    <w:p w:rsidR="000A1F9B" w:rsidRDefault="00B27F83">
      <w:pPr>
        <w:pStyle w:val="Normal08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1310</w:t>
      </w:r>
    </w:p>
    <w:p w:rsidR="000A1F9B" w:rsidRDefault="00B27F83">
      <w:pPr>
        <w:pStyle w:val="Normal08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2F012</w:t>
      </w:r>
    </w:p>
    <w:p w:rsidR="000A1F9B" w:rsidRDefault="00B27F83">
      <w:pPr>
        <w:pStyle w:val="Normal08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</w:t>
      </w:r>
    </w:p>
    <w:p w:rsidR="000A1F9B" w:rsidRDefault="00B27F83">
      <w:pPr>
        <w:pStyle w:val="Normal08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</w:t>
      </w:r>
    </w:p>
    <w:p w:rsidR="000A1F9B" w:rsidRDefault="00B27F83">
      <w:pPr>
        <w:pStyle w:val="Normal08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875</w:t>
      </w:r>
    </w:p>
    <w:p w:rsidR="000A1F9B" w:rsidRDefault="00B27F83">
      <w:pPr>
        <w:pStyle w:val="Normal08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2F013</w:t>
      </w:r>
    </w:p>
    <w:p w:rsidR="000A1F9B" w:rsidRDefault="00B27F83">
      <w:pPr>
        <w:pStyle w:val="Normal08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13.1</w:t>
      </w:r>
    </w:p>
    <w:p w:rsidR="000A1F9B" w:rsidRDefault="00B27F83">
      <w:pPr>
        <w:pStyle w:val="Normal08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</w:t>
      </w:r>
    </w:p>
    <w:p w:rsidR="000A1F9B" w:rsidRDefault="00B27F83">
      <w:pPr>
        <w:pStyle w:val="Normal08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8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</w:t>
      </w:r>
    </w:p>
    <w:p w:rsidR="000A1F9B" w:rsidRDefault="00B27F83">
      <w:pPr>
        <w:pStyle w:val="Normal08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903</w:t>
      </w:r>
    </w:p>
    <w:p w:rsidR="000A1F9B" w:rsidRDefault="00B27F83">
      <w:pPr>
        <w:pStyle w:val="Normal08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2F014</w:t>
      </w:r>
    </w:p>
    <w:p w:rsidR="000A1F9B" w:rsidRDefault="00B27F83">
      <w:pPr>
        <w:pStyle w:val="Normal08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11.0</w:t>
      </w:r>
    </w:p>
    <w:p w:rsidR="000A1F9B" w:rsidRDefault="00B27F83">
      <w:pPr>
        <w:pStyle w:val="Normal08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01</w:t>
      </w:r>
    </w:p>
    <w:p w:rsidR="000A1F9B" w:rsidRDefault="00B27F83">
      <w:pPr>
        <w:pStyle w:val="Normal08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988</w:t>
      </w:r>
    </w:p>
    <w:p w:rsidR="000A1F9B" w:rsidRDefault="00B27F83">
      <w:pPr>
        <w:pStyle w:val="Normal08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2F015</w:t>
      </w:r>
    </w:p>
    <w:p w:rsidR="000A1F9B" w:rsidRDefault="00B27F83">
      <w:pPr>
        <w:pStyle w:val="Normal08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8.3</w:t>
      </w:r>
    </w:p>
    <w:p w:rsidR="000A1F9B" w:rsidRDefault="00B27F83">
      <w:pPr>
        <w:pStyle w:val="Normal08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8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8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999</w:t>
      </w:r>
    </w:p>
    <w:p w:rsidR="000A1F9B" w:rsidRDefault="00B27F83">
      <w:pPr>
        <w:pStyle w:val="Normal08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3F011</w:t>
      </w:r>
    </w:p>
    <w:p w:rsidR="000A1F9B" w:rsidRDefault="00B27F83">
      <w:pPr>
        <w:pStyle w:val="Normal08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15.1</w:t>
      </w:r>
    </w:p>
    <w:p w:rsidR="000A1F9B" w:rsidRDefault="00B27F83">
      <w:pPr>
        <w:pStyle w:val="Normal08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8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853</w:t>
      </w:r>
    </w:p>
    <w:p w:rsidR="000A1F9B" w:rsidRDefault="00B27F83">
      <w:pPr>
        <w:pStyle w:val="Normal08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3F012</w:t>
      </w:r>
    </w:p>
    <w:p w:rsidR="000A1F9B" w:rsidRDefault="00B27F83">
      <w:pPr>
        <w:pStyle w:val="Normal08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10.8</w:t>
      </w:r>
    </w:p>
    <w:p w:rsidR="000A1F9B" w:rsidRDefault="00B27F83">
      <w:pPr>
        <w:pStyle w:val="Normal08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1060</w:t>
      </w:r>
    </w:p>
    <w:p w:rsidR="000A1F9B" w:rsidRDefault="00B27F83">
      <w:pPr>
        <w:pStyle w:val="Normal08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3F013</w:t>
      </w:r>
    </w:p>
    <w:p w:rsidR="000A1F9B" w:rsidRDefault="00B27F83">
      <w:pPr>
        <w:pStyle w:val="Normal08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19.0</w:t>
      </w:r>
    </w:p>
    <w:p w:rsidR="000A1F9B" w:rsidRDefault="00B27F83">
      <w:pPr>
        <w:pStyle w:val="Normal08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</w:t>
      </w:r>
    </w:p>
    <w:p w:rsidR="000A1F9B" w:rsidRDefault="00B27F83">
      <w:pPr>
        <w:pStyle w:val="Normal08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</w:t>
      </w:r>
    </w:p>
    <w:p w:rsidR="000A1F9B" w:rsidRDefault="00B27F83">
      <w:pPr>
        <w:pStyle w:val="Normal08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605</w:t>
      </w:r>
    </w:p>
    <w:p w:rsidR="000A1F9B" w:rsidRDefault="00B27F83">
      <w:pPr>
        <w:pStyle w:val="Normal08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3F014</w:t>
      </w:r>
    </w:p>
    <w:p w:rsidR="000A1F9B" w:rsidRDefault="00B27F83">
      <w:pPr>
        <w:pStyle w:val="Normal08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21.9</w:t>
      </w:r>
    </w:p>
    <w:p w:rsidR="000A1F9B" w:rsidRDefault="00B27F83">
      <w:pPr>
        <w:pStyle w:val="Normal08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  <w:r>
        <w:rPr>
          <w:rFonts w:eastAsia="Times New Roman"/>
          <w:color w:val="000000"/>
          <w:kern w:val="2"/>
          <w:sz w:val="17"/>
        </w:rPr>
        <w:t>.00</w:t>
      </w:r>
    </w:p>
    <w:p w:rsidR="000A1F9B" w:rsidRDefault="00B27F83">
      <w:pPr>
        <w:pStyle w:val="Normal08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</w:t>
      </w:r>
    </w:p>
    <w:p w:rsidR="000A1F9B" w:rsidRDefault="00B27F83">
      <w:pPr>
        <w:pStyle w:val="Normal08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849</w:t>
      </w:r>
    </w:p>
    <w:p w:rsidR="000A1F9B" w:rsidRDefault="00B27F83">
      <w:pPr>
        <w:pStyle w:val="Normal08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3F015</w:t>
      </w:r>
    </w:p>
    <w:p w:rsidR="000A1F9B" w:rsidRDefault="00B27F83">
      <w:pPr>
        <w:pStyle w:val="Normal08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13.1</w:t>
      </w:r>
    </w:p>
    <w:p w:rsidR="000A1F9B" w:rsidRDefault="00B27F83">
      <w:pPr>
        <w:pStyle w:val="Normal08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8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833</w:t>
      </w:r>
    </w:p>
    <w:p w:rsidR="000A1F9B" w:rsidRDefault="00B27F83">
      <w:pPr>
        <w:pStyle w:val="Normal08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4F011</w:t>
      </w:r>
    </w:p>
    <w:p w:rsidR="000A1F9B" w:rsidRDefault="00B27F83">
      <w:pPr>
        <w:pStyle w:val="Normal08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9.2</w:t>
      </w:r>
    </w:p>
    <w:p w:rsidR="000A1F9B" w:rsidRDefault="00B27F83">
      <w:pPr>
        <w:pStyle w:val="Normal08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8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897</w:t>
      </w:r>
    </w:p>
    <w:p w:rsidR="000A1F9B" w:rsidRDefault="00B27F83">
      <w:pPr>
        <w:pStyle w:val="Normal08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4F012</w:t>
      </w:r>
    </w:p>
    <w:p w:rsidR="000A1F9B" w:rsidRDefault="00B27F83">
      <w:pPr>
        <w:pStyle w:val="Normal08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14.3</w:t>
      </w:r>
    </w:p>
    <w:p w:rsidR="000A1F9B" w:rsidRDefault="00B27F83">
      <w:pPr>
        <w:pStyle w:val="Normal08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</w:t>
      </w:r>
    </w:p>
    <w:p w:rsidR="000A1F9B" w:rsidRDefault="00B27F83">
      <w:pPr>
        <w:pStyle w:val="Normal08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1117</w:t>
      </w:r>
    </w:p>
    <w:p w:rsidR="000A1F9B" w:rsidRDefault="00B27F83">
      <w:pPr>
        <w:pStyle w:val="Normal08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4F013</w:t>
      </w:r>
    </w:p>
    <w:p w:rsidR="000A1F9B" w:rsidRDefault="00B27F83">
      <w:pPr>
        <w:pStyle w:val="Normal08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12.0</w:t>
      </w:r>
    </w:p>
    <w:p w:rsidR="000A1F9B" w:rsidRDefault="00B27F83">
      <w:pPr>
        <w:pStyle w:val="Normal08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</w:t>
      </w:r>
    </w:p>
    <w:p w:rsidR="000A1F9B" w:rsidRDefault="00B27F83">
      <w:pPr>
        <w:pStyle w:val="Normal08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8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795</w:t>
      </w:r>
    </w:p>
    <w:p w:rsidR="000A1F9B" w:rsidRDefault="00B27F83">
      <w:pPr>
        <w:pStyle w:val="Normal08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4F014</w:t>
      </w:r>
    </w:p>
    <w:p w:rsidR="000A1F9B" w:rsidRDefault="00B27F83">
      <w:pPr>
        <w:pStyle w:val="Normal08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14.9</w:t>
      </w:r>
    </w:p>
    <w:p w:rsidR="000A1F9B" w:rsidRDefault="00B27F83">
      <w:pPr>
        <w:pStyle w:val="Normal08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</w:t>
      </w:r>
    </w:p>
    <w:p w:rsidR="000A1F9B" w:rsidRDefault="00B27F83">
      <w:pPr>
        <w:pStyle w:val="Normal08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1037</w:t>
      </w:r>
    </w:p>
    <w:p w:rsidR="000A1F9B" w:rsidRDefault="00B27F83">
      <w:pPr>
        <w:pStyle w:val="Normal08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4F015</w:t>
      </w:r>
    </w:p>
    <w:p w:rsidR="000A1F9B" w:rsidRDefault="00B27F83">
      <w:pPr>
        <w:pStyle w:val="Normal08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20.5</w:t>
      </w:r>
    </w:p>
    <w:p w:rsidR="000A1F9B" w:rsidRDefault="00B27F83">
      <w:pPr>
        <w:pStyle w:val="Normal08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8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8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991</w:t>
      </w:r>
    </w:p>
    <w:p w:rsidR="000A1F9B" w:rsidRDefault="00B27F83">
      <w:pPr>
        <w:pStyle w:val="Normal08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8"/>
        <w:spacing w:line="1" w:lineRule="auto"/>
      </w:pPr>
      <w:r>
        <w:br w:type="page"/>
      </w:r>
    </w:p>
    <w:p w:rsidR="000A1F9B" w:rsidRDefault="00B27F83">
      <w:pPr>
        <w:pStyle w:val="Normal08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223" style="position:absolute;left:0;text-align:left;z-index:-251584512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222" style="position:absolute;left:0;text-align:left;z-index:-251583488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221" style="position:absolute;left:0;text-align:left;z-index:-251582464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8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Hematology (ADVIA 2120i)  </w:t>
      </w:r>
      <w:r>
        <w:rPr>
          <w:rFonts w:ascii="宋体" w:eastAsia="宋体" w:hAnsi="宋体"/>
          <w:color w:val="000000"/>
          <w:kern w:val="2"/>
          <w:sz w:val="19"/>
        </w:rPr>
        <w:t>血液学指标检测结果个体数据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RBC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(x10^12/L)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HCT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HGB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MCH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(pg)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MCHC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MCV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(fL)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#RETIC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(x10^12/L)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%RETIC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WBC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#LYMPH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%LYMPH</w:t>
      </w:r>
    </w:p>
    <w:p w:rsidR="000A1F9B" w:rsidRDefault="00B27F83">
      <w:pPr>
        <w:pStyle w:val="Normal08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#NEUT</w:t>
      </w:r>
    </w:p>
    <w:p w:rsidR="000A1F9B" w:rsidRDefault="00B27F83">
      <w:pPr>
        <w:pStyle w:val="Normal08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1M001</w:t>
      </w:r>
    </w:p>
    <w:p w:rsidR="000A1F9B" w:rsidRDefault="00B27F83">
      <w:pPr>
        <w:pStyle w:val="Normal08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6.69</w:t>
      </w:r>
    </w:p>
    <w:p w:rsidR="000A1F9B" w:rsidRDefault="00B27F83">
      <w:pPr>
        <w:pStyle w:val="Normal08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38.2</w:t>
      </w:r>
    </w:p>
    <w:p w:rsidR="000A1F9B" w:rsidRDefault="00B27F83">
      <w:pPr>
        <w:pStyle w:val="Normal08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125</w:t>
      </w:r>
    </w:p>
    <w:p w:rsidR="000A1F9B" w:rsidRDefault="00B27F83">
      <w:pPr>
        <w:pStyle w:val="Normal08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18.8</w:t>
      </w:r>
    </w:p>
    <w:p w:rsidR="000A1F9B" w:rsidRDefault="00B27F83">
      <w:pPr>
        <w:pStyle w:val="Normal08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328</w:t>
      </w:r>
    </w:p>
    <w:p w:rsidR="000A1F9B" w:rsidRDefault="00B27F83">
      <w:pPr>
        <w:pStyle w:val="Normal08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57.1</w:t>
      </w:r>
    </w:p>
    <w:p w:rsidR="000A1F9B" w:rsidRDefault="00B27F83">
      <w:pPr>
        <w:pStyle w:val="Normal08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0.178</w:t>
      </w:r>
    </w:p>
    <w:p w:rsidR="000A1F9B" w:rsidRDefault="00B27F83">
      <w:pPr>
        <w:pStyle w:val="Normal08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2.65</w:t>
      </w:r>
    </w:p>
    <w:p w:rsidR="000A1F9B" w:rsidRDefault="00B27F83">
      <w:pPr>
        <w:pStyle w:val="Normal08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4.92</w:t>
      </w:r>
    </w:p>
    <w:p w:rsidR="000A1F9B" w:rsidRDefault="00B27F83">
      <w:pPr>
        <w:pStyle w:val="Normal08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4.29</w:t>
      </w:r>
    </w:p>
    <w:p w:rsidR="000A1F9B" w:rsidRDefault="00B27F83">
      <w:pPr>
        <w:pStyle w:val="Normal08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87.0</w:t>
      </w:r>
    </w:p>
    <w:p w:rsidR="000A1F9B" w:rsidRDefault="00B27F83">
      <w:pPr>
        <w:pStyle w:val="Normal08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0.48</w:t>
      </w:r>
    </w:p>
    <w:p w:rsidR="000A1F9B" w:rsidRDefault="00B27F83">
      <w:pPr>
        <w:pStyle w:val="Normal08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1M002</w:t>
      </w:r>
    </w:p>
    <w:p w:rsidR="000A1F9B" w:rsidRDefault="00B27F83">
      <w:pPr>
        <w:pStyle w:val="Normal08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7.14</w:t>
      </w:r>
    </w:p>
    <w:p w:rsidR="000A1F9B" w:rsidRDefault="00B27F83">
      <w:pPr>
        <w:pStyle w:val="Normal08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41.1</w:t>
      </w:r>
    </w:p>
    <w:p w:rsidR="000A1F9B" w:rsidRDefault="00B27F83">
      <w:pPr>
        <w:pStyle w:val="Normal08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134</w:t>
      </w:r>
    </w:p>
    <w:p w:rsidR="000A1F9B" w:rsidRDefault="00B27F83">
      <w:pPr>
        <w:pStyle w:val="Normal08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18.7</w:t>
      </w:r>
    </w:p>
    <w:p w:rsidR="000A1F9B" w:rsidRDefault="00B27F83">
      <w:pPr>
        <w:pStyle w:val="Normal08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326</w:t>
      </w:r>
    </w:p>
    <w:p w:rsidR="000A1F9B" w:rsidRDefault="00B27F83">
      <w:pPr>
        <w:pStyle w:val="Normal08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57.5</w:t>
      </w:r>
    </w:p>
    <w:p w:rsidR="000A1F9B" w:rsidRDefault="00B27F83">
      <w:pPr>
        <w:pStyle w:val="Normal08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0.223</w:t>
      </w:r>
    </w:p>
    <w:p w:rsidR="000A1F9B" w:rsidRDefault="00B27F83">
      <w:pPr>
        <w:pStyle w:val="Normal08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3.12</w:t>
      </w:r>
    </w:p>
    <w:p w:rsidR="000A1F9B" w:rsidRDefault="00B27F83">
      <w:pPr>
        <w:pStyle w:val="Normal08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3.89</w:t>
      </w:r>
    </w:p>
    <w:p w:rsidR="000A1F9B" w:rsidRDefault="00B27F83">
      <w:pPr>
        <w:pStyle w:val="Normal08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3.34</w:t>
      </w:r>
    </w:p>
    <w:p w:rsidR="000A1F9B" w:rsidRDefault="00B27F83">
      <w:pPr>
        <w:pStyle w:val="Normal08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85.9</w:t>
      </w:r>
    </w:p>
    <w:p w:rsidR="000A1F9B" w:rsidRDefault="00B27F83">
      <w:pPr>
        <w:pStyle w:val="Normal08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0.46</w:t>
      </w:r>
    </w:p>
    <w:p w:rsidR="000A1F9B" w:rsidRDefault="00B27F83">
      <w:pPr>
        <w:pStyle w:val="Normal08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1M003</w:t>
      </w:r>
    </w:p>
    <w:p w:rsidR="000A1F9B" w:rsidRDefault="00B27F83">
      <w:pPr>
        <w:pStyle w:val="Normal08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7.20</w:t>
      </w:r>
    </w:p>
    <w:p w:rsidR="000A1F9B" w:rsidRDefault="00B27F83">
      <w:pPr>
        <w:pStyle w:val="Normal08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42.3</w:t>
      </w:r>
    </w:p>
    <w:p w:rsidR="000A1F9B" w:rsidRDefault="00B27F83">
      <w:pPr>
        <w:pStyle w:val="Normal08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133</w:t>
      </w:r>
    </w:p>
    <w:p w:rsidR="000A1F9B" w:rsidRDefault="00B27F83">
      <w:pPr>
        <w:pStyle w:val="Normal08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18.4</w:t>
      </w:r>
    </w:p>
    <w:p w:rsidR="000A1F9B" w:rsidRDefault="00B27F83">
      <w:pPr>
        <w:pStyle w:val="Normal08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314</w:t>
      </w:r>
    </w:p>
    <w:p w:rsidR="000A1F9B" w:rsidRDefault="00B27F83">
      <w:pPr>
        <w:pStyle w:val="Normal08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58.7</w:t>
      </w:r>
    </w:p>
    <w:p w:rsidR="000A1F9B" w:rsidRDefault="00B27F83">
      <w:pPr>
        <w:pStyle w:val="Normal08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0.242</w:t>
      </w:r>
    </w:p>
    <w:p w:rsidR="000A1F9B" w:rsidRDefault="00B27F83">
      <w:pPr>
        <w:pStyle w:val="Normal08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3.36</w:t>
      </w:r>
    </w:p>
    <w:p w:rsidR="000A1F9B" w:rsidRDefault="00B27F83">
      <w:pPr>
        <w:pStyle w:val="Normal08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5.55</w:t>
      </w:r>
    </w:p>
    <w:p w:rsidR="000A1F9B" w:rsidRDefault="00B27F83">
      <w:pPr>
        <w:pStyle w:val="Normal08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4.35</w:t>
      </w:r>
    </w:p>
    <w:p w:rsidR="000A1F9B" w:rsidRDefault="00B27F83">
      <w:pPr>
        <w:pStyle w:val="Normal08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78.3</w:t>
      </w:r>
    </w:p>
    <w:p w:rsidR="000A1F9B" w:rsidRDefault="00B27F83">
      <w:pPr>
        <w:pStyle w:val="Normal08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</w:t>
      </w:r>
    </w:p>
    <w:p w:rsidR="000A1F9B" w:rsidRDefault="00B27F83">
      <w:pPr>
        <w:pStyle w:val="Normal08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1M004</w:t>
      </w:r>
    </w:p>
    <w:p w:rsidR="000A1F9B" w:rsidRDefault="00B27F83">
      <w:pPr>
        <w:pStyle w:val="Normal08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6.90</w:t>
      </w:r>
    </w:p>
    <w:p w:rsidR="000A1F9B" w:rsidRDefault="00B27F83">
      <w:pPr>
        <w:pStyle w:val="Normal08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41.3</w:t>
      </w:r>
    </w:p>
    <w:p w:rsidR="000A1F9B" w:rsidRDefault="00B27F83">
      <w:pPr>
        <w:pStyle w:val="Normal08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133</w:t>
      </w:r>
    </w:p>
    <w:p w:rsidR="000A1F9B" w:rsidRDefault="00B27F83">
      <w:pPr>
        <w:pStyle w:val="Normal08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19.3</w:t>
      </w:r>
    </w:p>
    <w:p w:rsidR="000A1F9B" w:rsidRDefault="00B27F83">
      <w:pPr>
        <w:pStyle w:val="Normal08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322</w:t>
      </w:r>
    </w:p>
    <w:p w:rsidR="000A1F9B" w:rsidRDefault="00B27F83">
      <w:pPr>
        <w:pStyle w:val="Normal08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60.0</w:t>
      </w:r>
    </w:p>
    <w:p w:rsidR="000A1F9B" w:rsidRDefault="00B27F83">
      <w:pPr>
        <w:pStyle w:val="Normal08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0.203</w:t>
      </w:r>
    </w:p>
    <w:p w:rsidR="000A1F9B" w:rsidRDefault="00B27F83">
      <w:pPr>
        <w:pStyle w:val="Normal08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2.94</w:t>
      </w:r>
    </w:p>
    <w:p w:rsidR="000A1F9B" w:rsidRDefault="00B27F83">
      <w:pPr>
        <w:pStyle w:val="Normal08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4.41</w:t>
      </w:r>
    </w:p>
    <w:p w:rsidR="000A1F9B" w:rsidRDefault="00B27F83">
      <w:pPr>
        <w:pStyle w:val="Normal08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3.63</w:t>
      </w:r>
    </w:p>
    <w:p w:rsidR="000A1F9B" w:rsidRDefault="00B27F83">
      <w:pPr>
        <w:pStyle w:val="Normal08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82.3</w:t>
      </w:r>
    </w:p>
    <w:p w:rsidR="000A1F9B" w:rsidRDefault="00B27F83">
      <w:pPr>
        <w:pStyle w:val="Normal08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</w:t>
      </w:r>
    </w:p>
    <w:p w:rsidR="000A1F9B" w:rsidRDefault="00B27F83">
      <w:pPr>
        <w:pStyle w:val="Normal08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1M005</w:t>
      </w:r>
    </w:p>
    <w:p w:rsidR="000A1F9B" w:rsidRDefault="00B27F83">
      <w:pPr>
        <w:pStyle w:val="Normal08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7.28</w:t>
      </w:r>
    </w:p>
    <w:p w:rsidR="000A1F9B" w:rsidRDefault="00B27F83">
      <w:pPr>
        <w:pStyle w:val="Normal08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43.3</w:t>
      </w:r>
    </w:p>
    <w:p w:rsidR="000A1F9B" w:rsidRDefault="00B27F83">
      <w:pPr>
        <w:pStyle w:val="Normal08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8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19.5</w:t>
      </w:r>
    </w:p>
    <w:p w:rsidR="000A1F9B" w:rsidRDefault="00B27F83">
      <w:pPr>
        <w:pStyle w:val="Normal08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329</w:t>
      </w:r>
    </w:p>
    <w:p w:rsidR="000A1F9B" w:rsidRDefault="00B27F83">
      <w:pPr>
        <w:pStyle w:val="Normal08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59.5</w:t>
      </w:r>
    </w:p>
    <w:p w:rsidR="000A1F9B" w:rsidRDefault="00B27F83">
      <w:pPr>
        <w:pStyle w:val="Normal08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0.199</w:t>
      </w:r>
    </w:p>
    <w:p w:rsidR="000A1F9B" w:rsidRDefault="00B27F83">
      <w:pPr>
        <w:pStyle w:val="Normal08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2.73</w:t>
      </w:r>
    </w:p>
    <w:p w:rsidR="000A1F9B" w:rsidRDefault="00B27F83">
      <w:pPr>
        <w:pStyle w:val="Normal08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5.94</w:t>
      </w:r>
    </w:p>
    <w:p w:rsidR="000A1F9B" w:rsidRDefault="00B27F83">
      <w:pPr>
        <w:pStyle w:val="Normal08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5.00</w:t>
      </w:r>
    </w:p>
    <w:p w:rsidR="000A1F9B" w:rsidRDefault="00B27F83">
      <w:pPr>
        <w:pStyle w:val="Normal08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84.2</w:t>
      </w:r>
    </w:p>
    <w:p w:rsidR="000A1F9B" w:rsidRDefault="00B27F83">
      <w:pPr>
        <w:pStyle w:val="Normal08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0.64</w:t>
      </w:r>
    </w:p>
    <w:p w:rsidR="000A1F9B" w:rsidRDefault="00B27F83">
      <w:pPr>
        <w:pStyle w:val="Normal08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1M006</w:t>
      </w:r>
    </w:p>
    <w:p w:rsidR="000A1F9B" w:rsidRDefault="00B27F83">
      <w:pPr>
        <w:pStyle w:val="Normal08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7.47</w:t>
      </w:r>
    </w:p>
    <w:p w:rsidR="000A1F9B" w:rsidRDefault="00B27F83">
      <w:pPr>
        <w:pStyle w:val="Normal08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42.5</w:t>
      </w:r>
    </w:p>
    <w:p w:rsidR="000A1F9B" w:rsidRDefault="00B27F83">
      <w:pPr>
        <w:pStyle w:val="Normal08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140</w:t>
      </w:r>
    </w:p>
    <w:p w:rsidR="000A1F9B" w:rsidRDefault="00B27F83">
      <w:pPr>
        <w:pStyle w:val="Normal08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18.7</w:t>
      </w:r>
    </w:p>
    <w:p w:rsidR="000A1F9B" w:rsidRDefault="00B27F83">
      <w:pPr>
        <w:pStyle w:val="Normal08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329</w:t>
      </w:r>
    </w:p>
    <w:p w:rsidR="000A1F9B" w:rsidRDefault="00B27F83">
      <w:pPr>
        <w:pStyle w:val="Normal08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56.9</w:t>
      </w:r>
    </w:p>
    <w:p w:rsidR="000A1F9B" w:rsidRDefault="00B27F83">
      <w:pPr>
        <w:pStyle w:val="Normal08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0.197</w:t>
      </w:r>
    </w:p>
    <w:p w:rsidR="000A1F9B" w:rsidRDefault="00B27F83">
      <w:pPr>
        <w:pStyle w:val="Normal08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2.63</w:t>
      </w:r>
    </w:p>
    <w:p w:rsidR="000A1F9B" w:rsidRDefault="00B27F83">
      <w:pPr>
        <w:pStyle w:val="Normal08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2.80</w:t>
      </w:r>
    </w:p>
    <w:p w:rsidR="000A1F9B" w:rsidRDefault="00B27F83">
      <w:pPr>
        <w:pStyle w:val="Normal08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2.22</w:t>
      </w:r>
    </w:p>
    <w:p w:rsidR="000A1F9B" w:rsidRDefault="00B27F83">
      <w:pPr>
        <w:pStyle w:val="Normal08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79.2</w:t>
      </w:r>
    </w:p>
    <w:p w:rsidR="000A1F9B" w:rsidRDefault="00B27F83">
      <w:pPr>
        <w:pStyle w:val="Normal08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0.46</w:t>
      </w:r>
    </w:p>
    <w:p w:rsidR="000A1F9B" w:rsidRDefault="00B27F83">
      <w:pPr>
        <w:pStyle w:val="Normal08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1M007</w:t>
      </w:r>
    </w:p>
    <w:p w:rsidR="000A1F9B" w:rsidRDefault="00B27F83">
      <w:pPr>
        <w:pStyle w:val="Normal08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7.20</w:t>
      </w:r>
    </w:p>
    <w:p w:rsidR="000A1F9B" w:rsidRDefault="00B27F83">
      <w:pPr>
        <w:pStyle w:val="Normal08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42.1</w:t>
      </w:r>
    </w:p>
    <w:p w:rsidR="000A1F9B" w:rsidRDefault="00B27F83">
      <w:pPr>
        <w:pStyle w:val="Normal08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138</w:t>
      </w:r>
    </w:p>
    <w:p w:rsidR="000A1F9B" w:rsidRDefault="00B27F83">
      <w:pPr>
        <w:pStyle w:val="Normal08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19.1</w:t>
      </w:r>
    </w:p>
    <w:p w:rsidR="000A1F9B" w:rsidRDefault="00B27F83">
      <w:pPr>
        <w:pStyle w:val="Normal08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327</w:t>
      </w:r>
    </w:p>
    <w:p w:rsidR="000A1F9B" w:rsidRDefault="00B27F83">
      <w:pPr>
        <w:pStyle w:val="Normal08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58.5</w:t>
      </w:r>
    </w:p>
    <w:p w:rsidR="000A1F9B" w:rsidRDefault="00B27F83">
      <w:pPr>
        <w:pStyle w:val="Normal08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0.163</w:t>
      </w:r>
    </w:p>
    <w:p w:rsidR="000A1F9B" w:rsidRDefault="00B27F83">
      <w:pPr>
        <w:pStyle w:val="Normal08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2.26</w:t>
      </w:r>
    </w:p>
    <w:p w:rsidR="000A1F9B" w:rsidRDefault="00B27F83">
      <w:pPr>
        <w:pStyle w:val="Normal08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6.99</w:t>
      </w:r>
    </w:p>
    <w:p w:rsidR="000A1F9B" w:rsidRDefault="00B27F83">
      <w:pPr>
        <w:pStyle w:val="Normal08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6.20</w:t>
      </w:r>
    </w:p>
    <w:p w:rsidR="000A1F9B" w:rsidRDefault="00B27F83">
      <w:pPr>
        <w:pStyle w:val="Normal08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88.7</w:t>
      </w:r>
    </w:p>
    <w:p w:rsidR="000A1F9B" w:rsidRDefault="00B27F83">
      <w:pPr>
        <w:pStyle w:val="Normal08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</w:t>
      </w:r>
    </w:p>
    <w:p w:rsidR="000A1F9B" w:rsidRDefault="00B27F83">
      <w:pPr>
        <w:pStyle w:val="Normal08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1M008</w:t>
      </w:r>
    </w:p>
    <w:p w:rsidR="000A1F9B" w:rsidRDefault="00B27F83">
      <w:pPr>
        <w:pStyle w:val="Normal08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7.66</w:t>
      </w:r>
    </w:p>
    <w:p w:rsidR="000A1F9B" w:rsidRDefault="00B27F83">
      <w:pPr>
        <w:pStyle w:val="Normal08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44.3</w:t>
      </w:r>
    </w:p>
    <w:p w:rsidR="000A1F9B" w:rsidRDefault="00B27F83">
      <w:pPr>
        <w:pStyle w:val="Normal08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8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18.5</w:t>
      </w:r>
    </w:p>
    <w:p w:rsidR="000A1F9B" w:rsidRDefault="00B27F83">
      <w:pPr>
        <w:pStyle w:val="Normal08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321</w:t>
      </w:r>
    </w:p>
    <w:p w:rsidR="000A1F9B" w:rsidRDefault="00B27F83">
      <w:pPr>
        <w:pStyle w:val="Normal08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57.8</w:t>
      </w:r>
    </w:p>
    <w:p w:rsidR="000A1F9B" w:rsidRDefault="00B27F83">
      <w:pPr>
        <w:pStyle w:val="Normal08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0.181</w:t>
      </w:r>
    </w:p>
    <w:p w:rsidR="000A1F9B" w:rsidRDefault="00B27F83">
      <w:pPr>
        <w:pStyle w:val="Normal08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2.36</w:t>
      </w:r>
    </w:p>
    <w:p w:rsidR="000A1F9B" w:rsidRDefault="00B27F83">
      <w:pPr>
        <w:pStyle w:val="Normal08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4.94</w:t>
      </w:r>
    </w:p>
    <w:p w:rsidR="000A1F9B" w:rsidRDefault="00B27F83">
      <w:pPr>
        <w:pStyle w:val="Normal08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4.38</w:t>
      </w:r>
    </w:p>
    <w:p w:rsidR="000A1F9B" w:rsidRDefault="00B27F83">
      <w:pPr>
        <w:pStyle w:val="Normal08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88.6</w:t>
      </w:r>
    </w:p>
    <w:p w:rsidR="000A1F9B" w:rsidRDefault="00B27F83">
      <w:pPr>
        <w:pStyle w:val="Normal08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</w:t>
      </w:r>
    </w:p>
    <w:p w:rsidR="000A1F9B" w:rsidRDefault="00B27F83">
      <w:pPr>
        <w:pStyle w:val="Normal08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1M009</w:t>
      </w:r>
    </w:p>
    <w:p w:rsidR="000A1F9B" w:rsidRDefault="00B27F83">
      <w:pPr>
        <w:pStyle w:val="Normal08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7.27</w:t>
      </w:r>
    </w:p>
    <w:p w:rsidR="000A1F9B" w:rsidRDefault="00B27F83">
      <w:pPr>
        <w:pStyle w:val="Normal08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43.6</w:t>
      </w:r>
    </w:p>
    <w:p w:rsidR="000A1F9B" w:rsidRDefault="00B27F83">
      <w:pPr>
        <w:pStyle w:val="Normal08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8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19.5</w:t>
      </w:r>
    </w:p>
    <w:p w:rsidR="000A1F9B" w:rsidRDefault="00B27F83">
      <w:pPr>
        <w:pStyle w:val="Normal08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326</w:t>
      </w:r>
    </w:p>
    <w:p w:rsidR="000A1F9B" w:rsidRDefault="00B27F83">
      <w:pPr>
        <w:pStyle w:val="Normal08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59.9</w:t>
      </w:r>
    </w:p>
    <w:p w:rsidR="000A1F9B" w:rsidRDefault="00B27F83">
      <w:pPr>
        <w:pStyle w:val="Normal08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0.212</w:t>
      </w:r>
    </w:p>
    <w:p w:rsidR="000A1F9B" w:rsidRDefault="00B27F83">
      <w:pPr>
        <w:pStyle w:val="Normal08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2.91</w:t>
      </w:r>
    </w:p>
    <w:p w:rsidR="000A1F9B" w:rsidRDefault="00B27F83">
      <w:pPr>
        <w:pStyle w:val="Normal08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3.95</w:t>
      </w:r>
    </w:p>
    <w:p w:rsidR="000A1F9B" w:rsidRDefault="00B27F83">
      <w:pPr>
        <w:pStyle w:val="Normal08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3.37</w:t>
      </w:r>
    </w:p>
    <w:p w:rsidR="000A1F9B" w:rsidRDefault="00B27F83">
      <w:pPr>
        <w:pStyle w:val="Normal08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85.2</w:t>
      </w:r>
    </w:p>
    <w:p w:rsidR="000A1F9B" w:rsidRDefault="00B27F83">
      <w:pPr>
        <w:pStyle w:val="Normal08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</w:t>
      </w:r>
    </w:p>
    <w:p w:rsidR="000A1F9B" w:rsidRDefault="00B27F83">
      <w:pPr>
        <w:pStyle w:val="Normal08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</w:t>
      </w:r>
      <w:r>
        <w:rPr>
          <w:rFonts w:eastAsia="Times New Roman"/>
          <w:b/>
          <w:color w:val="000000"/>
          <w:kern w:val="2"/>
          <w:sz w:val="17"/>
        </w:rPr>
        <w:t>010</w:t>
      </w:r>
    </w:p>
    <w:p w:rsidR="000A1F9B" w:rsidRDefault="00B27F83">
      <w:pPr>
        <w:pStyle w:val="Normal08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7.23</w:t>
      </w:r>
    </w:p>
    <w:p w:rsidR="000A1F9B" w:rsidRDefault="00B27F83">
      <w:pPr>
        <w:pStyle w:val="Normal08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44.6</w:t>
      </w:r>
    </w:p>
    <w:p w:rsidR="000A1F9B" w:rsidRDefault="00B27F83">
      <w:pPr>
        <w:pStyle w:val="Normal08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</w:t>
      </w:r>
    </w:p>
    <w:p w:rsidR="000A1F9B" w:rsidRDefault="00B27F83">
      <w:pPr>
        <w:pStyle w:val="Normal08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20.3</w:t>
      </w:r>
    </w:p>
    <w:p w:rsidR="000A1F9B" w:rsidRDefault="00B27F83">
      <w:pPr>
        <w:pStyle w:val="Normal08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330</w:t>
      </w:r>
    </w:p>
    <w:p w:rsidR="000A1F9B" w:rsidRDefault="00B27F83">
      <w:pPr>
        <w:pStyle w:val="Normal08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61.7</w:t>
      </w:r>
    </w:p>
    <w:p w:rsidR="000A1F9B" w:rsidRDefault="00B27F83">
      <w:pPr>
        <w:pStyle w:val="Normal08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0.181</w:t>
      </w:r>
    </w:p>
    <w:p w:rsidR="000A1F9B" w:rsidRDefault="00B27F83">
      <w:pPr>
        <w:pStyle w:val="Normal08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2.50</w:t>
      </w:r>
    </w:p>
    <w:p w:rsidR="000A1F9B" w:rsidRDefault="00B27F83">
      <w:pPr>
        <w:pStyle w:val="Normal08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3.62</w:t>
      </w:r>
    </w:p>
    <w:p w:rsidR="000A1F9B" w:rsidRDefault="00B27F83">
      <w:pPr>
        <w:pStyle w:val="Normal08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3.19</w:t>
      </w:r>
    </w:p>
    <w:p w:rsidR="000A1F9B" w:rsidRDefault="00B27F83">
      <w:pPr>
        <w:pStyle w:val="Normal08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88.0</w:t>
      </w:r>
    </w:p>
    <w:p w:rsidR="000A1F9B" w:rsidRDefault="00B27F83">
      <w:pPr>
        <w:pStyle w:val="Normal08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</w:t>
      </w:r>
    </w:p>
    <w:p w:rsidR="000A1F9B" w:rsidRDefault="00B27F83">
      <w:pPr>
        <w:pStyle w:val="Normal08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2M001</w:t>
      </w:r>
    </w:p>
    <w:p w:rsidR="000A1F9B" w:rsidRDefault="00B27F83">
      <w:pPr>
        <w:pStyle w:val="Normal08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7.09</w:t>
      </w:r>
    </w:p>
    <w:p w:rsidR="000A1F9B" w:rsidRDefault="00B27F83">
      <w:pPr>
        <w:pStyle w:val="Normal08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41.2</w:t>
      </w:r>
    </w:p>
    <w:p w:rsidR="000A1F9B" w:rsidRDefault="00B27F83">
      <w:pPr>
        <w:pStyle w:val="Normal08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137</w:t>
      </w:r>
    </w:p>
    <w:p w:rsidR="000A1F9B" w:rsidRDefault="00B27F83">
      <w:pPr>
        <w:pStyle w:val="Normal08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19.3</w:t>
      </w:r>
    </w:p>
    <w:p w:rsidR="000A1F9B" w:rsidRDefault="00B27F83">
      <w:pPr>
        <w:pStyle w:val="Normal08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332</w:t>
      </w:r>
    </w:p>
    <w:p w:rsidR="000A1F9B" w:rsidRDefault="00B27F83">
      <w:pPr>
        <w:pStyle w:val="Normal08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58.2</w:t>
      </w:r>
    </w:p>
    <w:p w:rsidR="000A1F9B" w:rsidRDefault="00B27F83">
      <w:pPr>
        <w:pStyle w:val="Normal08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0.190</w:t>
      </w:r>
    </w:p>
    <w:p w:rsidR="000A1F9B" w:rsidRDefault="00B27F83">
      <w:pPr>
        <w:pStyle w:val="Normal08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2.68</w:t>
      </w:r>
    </w:p>
    <w:p w:rsidR="000A1F9B" w:rsidRDefault="00B27F83">
      <w:pPr>
        <w:pStyle w:val="Normal08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6.45</w:t>
      </w:r>
    </w:p>
    <w:p w:rsidR="000A1F9B" w:rsidRDefault="00B27F83">
      <w:pPr>
        <w:pStyle w:val="Normal08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5.71</w:t>
      </w:r>
    </w:p>
    <w:p w:rsidR="000A1F9B" w:rsidRDefault="00B27F83">
      <w:pPr>
        <w:pStyle w:val="Normal08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88.6</w:t>
      </w:r>
    </w:p>
    <w:p w:rsidR="000A1F9B" w:rsidRDefault="00B27F83">
      <w:pPr>
        <w:pStyle w:val="Normal08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</w:t>
      </w:r>
    </w:p>
    <w:p w:rsidR="000A1F9B" w:rsidRDefault="00B27F83">
      <w:pPr>
        <w:pStyle w:val="Normal08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2M002</w:t>
      </w:r>
    </w:p>
    <w:p w:rsidR="000A1F9B" w:rsidRDefault="00B27F83">
      <w:pPr>
        <w:pStyle w:val="Normal08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7.29</w:t>
      </w:r>
    </w:p>
    <w:p w:rsidR="000A1F9B" w:rsidRDefault="00B27F83">
      <w:pPr>
        <w:pStyle w:val="Normal08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41.7</w:t>
      </w:r>
    </w:p>
    <w:p w:rsidR="000A1F9B" w:rsidRDefault="00B27F83">
      <w:pPr>
        <w:pStyle w:val="Normal08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134</w:t>
      </w:r>
    </w:p>
    <w:p w:rsidR="000A1F9B" w:rsidRDefault="00B27F83">
      <w:pPr>
        <w:pStyle w:val="Normal08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18.4</w:t>
      </w:r>
    </w:p>
    <w:p w:rsidR="000A1F9B" w:rsidRDefault="00B27F83">
      <w:pPr>
        <w:pStyle w:val="Normal08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322</w:t>
      </w:r>
    </w:p>
    <w:p w:rsidR="000A1F9B" w:rsidRDefault="00B27F83">
      <w:pPr>
        <w:pStyle w:val="Normal08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57.3</w:t>
      </w:r>
    </w:p>
    <w:p w:rsidR="000A1F9B" w:rsidRDefault="00B27F83">
      <w:pPr>
        <w:pStyle w:val="Normal08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0.175</w:t>
      </w:r>
    </w:p>
    <w:p w:rsidR="000A1F9B" w:rsidRDefault="00B27F83">
      <w:pPr>
        <w:pStyle w:val="Normal08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2.41</w:t>
      </w:r>
    </w:p>
    <w:p w:rsidR="000A1F9B" w:rsidRDefault="00B27F83">
      <w:pPr>
        <w:pStyle w:val="Normal08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4.38</w:t>
      </w:r>
    </w:p>
    <w:p w:rsidR="000A1F9B" w:rsidRDefault="00B27F83">
      <w:pPr>
        <w:pStyle w:val="Normal08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3.27</w:t>
      </w:r>
    </w:p>
    <w:p w:rsidR="000A1F9B" w:rsidRDefault="00B27F83">
      <w:pPr>
        <w:pStyle w:val="Normal08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74.7</w:t>
      </w:r>
    </w:p>
    <w:p w:rsidR="000A1F9B" w:rsidRDefault="00B27F83">
      <w:pPr>
        <w:pStyle w:val="Normal08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0.97</w:t>
      </w:r>
    </w:p>
    <w:p w:rsidR="000A1F9B" w:rsidRDefault="00B27F83">
      <w:pPr>
        <w:pStyle w:val="Normal08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2M003</w:t>
      </w:r>
    </w:p>
    <w:p w:rsidR="000A1F9B" w:rsidRDefault="00B27F83">
      <w:pPr>
        <w:pStyle w:val="Normal08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6.71</w:t>
      </w:r>
    </w:p>
    <w:p w:rsidR="000A1F9B" w:rsidRDefault="00B27F83">
      <w:pPr>
        <w:pStyle w:val="Normal08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40.9</w:t>
      </w:r>
    </w:p>
    <w:p w:rsidR="000A1F9B" w:rsidRDefault="00B27F83">
      <w:pPr>
        <w:pStyle w:val="Normal08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132</w:t>
      </w:r>
    </w:p>
    <w:p w:rsidR="000A1F9B" w:rsidRDefault="00B27F83">
      <w:pPr>
        <w:pStyle w:val="Normal08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19.6</w:t>
      </w:r>
    </w:p>
    <w:p w:rsidR="000A1F9B" w:rsidRDefault="00B27F83">
      <w:pPr>
        <w:pStyle w:val="Normal08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322</w:t>
      </w:r>
    </w:p>
    <w:p w:rsidR="000A1F9B" w:rsidRDefault="00B27F83">
      <w:pPr>
        <w:pStyle w:val="Normal08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61.0</w:t>
      </w:r>
    </w:p>
    <w:p w:rsidR="000A1F9B" w:rsidRDefault="00B27F83">
      <w:pPr>
        <w:pStyle w:val="Normal08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0.225</w:t>
      </w:r>
    </w:p>
    <w:p w:rsidR="000A1F9B" w:rsidRDefault="00B27F83">
      <w:pPr>
        <w:pStyle w:val="Normal08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3.35</w:t>
      </w:r>
    </w:p>
    <w:p w:rsidR="000A1F9B" w:rsidRDefault="00B27F83">
      <w:pPr>
        <w:pStyle w:val="Normal08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5.24</w:t>
      </w:r>
    </w:p>
    <w:p w:rsidR="000A1F9B" w:rsidRDefault="00B27F83">
      <w:pPr>
        <w:pStyle w:val="Normal08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  <w:r>
        <w:rPr>
          <w:rFonts w:eastAsia="Times New Roman"/>
          <w:color w:val="000000"/>
          <w:kern w:val="2"/>
          <w:sz w:val="17"/>
        </w:rPr>
        <w:t>.33</w:t>
      </w:r>
    </w:p>
    <w:p w:rsidR="000A1F9B" w:rsidRDefault="00B27F83">
      <w:pPr>
        <w:pStyle w:val="Normal08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82.6</w:t>
      </w:r>
    </w:p>
    <w:p w:rsidR="000A1F9B" w:rsidRDefault="00B27F83">
      <w:pPr>
        <w:pStyle w:val="Normal08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0.78</w:t>
      </w:r>
    </w:p>
    <w:p w:rsidR="000A1F9B" w:rsidRDefault="00B27F83">
      <w:pPr>
        <w:pStyle w:val="Normal08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2M004</w:t>
      </w:r>
    </w:p>
    <w:p w:rsidR="000A1F9B" w:rsidRDefault="00B27F83">
      <w:pPr>
        <w:pStyle w:val="Normal08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7.02</w:t>
      </w:r>
    </w:p>
    <w:p w:rsidR="000A1F9B" w:rsidRDefault="00B27F83">
      <w:pPr>
        <w:pStyle w:val="Normal08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42.4</w:t>
      </w:r>
    </w:p>
    <w:p w:rsidR="000A1F9B" w:rsidRDefault="00B27F83">
      <w:pPr>
        <w:pStyle w:val="Normal08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140</w:t>
      </w:r>
    </w:p>
    <w:p w:rsidR="000A1F9B" w:rsidRDefault="00B27F83">
      <w:pPr>
        <w:pStyle w:val="Normal08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20.0</w:t>
      </w:r>
    </w:p>
    <w:p w:rsidR="000A1F9B" w:rsidRDefault="00B27F83">
      <w:pPr>
        <w:pStyle w:val="Normal08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331</w:t>
      </w:r>
    </w:p>
    <w:p w:rsidR="000A1F9B" w:rsidRDefault="00B27F83">
      <w:pPr>
        <w:pStyle w:val="Normal08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60.5</w:t>
      </w:r>
    </w:p>
    <w:p w:rsidR="000A1F9B" w:rsidRDefault="00B27F83">
      <w:pPr>
        <w:pStyle w:val="Normal08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0.161</w:t>
      </w:r>
    </w:p>
    <w:p w:rsidR="000A1F9B" w:rsidRDefault="00B27F83">
      <w:pPr>
        <w:pStyle w:val="Normal08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2.29</w:t>
      </w:r>
    </w:p>
    <w:p w:rsidR="000A1F9B" w:rsidRDefault="00B27F83">
      <w:pPr>
        <w:pStyle w:val="Normal08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5.80</w:t>
      </w:r>
    </w:p>
    <w:p w:rsidR="000A1F9B" w:rsidRDefault="00B27F83">
      <w:pPr>
        <w:pStyle w:val="Normal08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5.01</w:t>
      </w:r>
    </w:p>
    <w:p w:rsidR="000A1F9B" w:rsidRDefault="00B27F83">
      <w:pPr>
        <w:pStyle w:val="Normal08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86.4</w:t>
      </w:r>
    </w:p>
    <w:p w:rsidR="000A1F9B" w:rsidRDefault="00B27F83">
      <w:pPr>
        <w:pStyle w:val="Normal08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0.64</w:t>
      </w:r>
    </w:p>
    <w:p w:rsidR="000A1F9B" w:rsidRDefault="00B27F83">
      <w:pPr>
        <w:pStyle w:val="Normal08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2M005</w:t>
      </w:r>
    </w:p>
    <w:p w:rsidR="000A1F9B" w:rsidRDefault="00B27F83">
      <w:pPr>
        <w:pStyle w:val="Normal08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7.29</w:t>
      </w:r>
    </w:p>
    <w:p w:rsidR="000A1F9B" w:rsidRDefault="00B27F83">
      <w:pPr>
        <w:pStyle w:val="Normal08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43.3</w:t>
      </w:r>
    </w:p>
    <w:p w:rsidR="000A1F9B" w:rsidRDefault="00B27F83">
      <w:pPr>
        <w:pStyle w:val="Normal08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141</w:t>
      </w:r>
    </w:p>
    <w:p w:rsidR="000A1F9B" w:rsidRDefault="00B27F83">
      <w:pPr>
        <w:pStyle w:val="Normal08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19.4</w:t>
      </w:r>
    </w:p>
    <w:p w:rsidR="000A1F9B" w:rsidRDefault="00B27F83">
      <w:pPr>
        <w:pStyle w:val="Normal08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326</w:t>
      </w:r>
    </w:p>
    <w:p w:rsidR="000A1F9B" w:rsidRDefault="00B27F83">
      <w:pPr>
        <w:pStyle w:val="Normal08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59.4</w:t>
      </w:r>
    </w:p>
    <w:p w:rsidR="000A1F9B" w:rsidRDefault="00B27F83">
      <w:pPr>
        <w:pStyle w:val="Normal08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0.240</w:t>
      </w:r>
    </w:p>
    <w:p w:rsidR="000A1F9B" w:rsidRDefault="00B27F83">
      <w:pPr>
        <w:pStyle w:val="Normal08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3.29</w:t>
      </w:r>
    </w:p>
    <w:p w:rsidR="000A1F9B" w:rsidRDefault="00B27F83">
      <w:pPr>
        <w:pStyle w:val="Normal08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4.83</w:t>
      </w:r>
    </w:p>
    <w:p w:rsidR="000A1F9B" w:rsidRDefault="00B27F83">
      <w:pPr>
        <w:pStyle w:val="Normal08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4.08</w:t>
      </w:r>
    </w:p>
    <w:p w:rsidR="000A1F9B" w:rsidRDefault="00B27F83">
      <w:pPr>
        <w:pStyle w:val="Normal08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84.5</w:t>
      </w:r>
    </w:p>
    <w:p w:rsidR="000A1F9B" w:rsidRDefault="00B27F83">
      <w:pPr>
        <w:pStyle w:val="Normal08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0.65</w:t>
      </w:r>
    </w:p>
    <w:p w:rsidR="000A1F9B" w:rsidRDefault="00B27F83">
      <w:pPr>
        <w:pStyle w:val="Normal08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2M006</w:t>
      </w:r>
    </w:p>
    <w:p w:rsidR="000A1F9B" w:rsidRDefault="00B27F83">
      <w:pPr>
        <w:pStyle w:val="Normal08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7.56</w:t>
      </w:r>
    </w:p>
    <w:p w:rsidR="000A1F9B" w:rsidRDefault="00B27F83">
      <w:pPr>
        <w:pStyle w:val="Normal08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42.2</w:t>
      </w:r>
    </w:p>
    <w:p w:rsidR="000A1F9B" w:rsidRDefault="00B27F83">
      <w:pPr>
        <w:pStyle w:val="Normal08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138</w:t>
      </w:r>
    </w:p>
    <w:p w:rsidR="000A1F9B" w:rsidRDefault="00B27F83">
      <w:pPr>
        <w:pStyle w:val="Normal08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18.2</w:t>
      </w:r>
    </w:p>
    <w:p w:rsidR="000A1F9B" w:rsidRDefault="00B27F83">
      <w:pPr>
        <w:pStyle w:val="Normal08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327</w:t>
      </w:r>
    </w:p>
    <w:p w:rsidR="000A1F9B" w:rsidRDefault="00B27F83">
      <w:pPr>
        <w:pStyle w:val="Normal08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55.8</w:t>
      </w:r>
    </w:p>
    <w:p w:rsidR="000A1F9B" w:rsidRDefault="00B27F83">
      <w:pPr>
        <w:pStyle w:val="Normal08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0.197</w:t>
      </w:r>
    </w:p>
    <w:p w:rsidR="000A1F9B" w:rsidRDefault="00B27F83">
      <w:pPr>
        <w:pStyle w:val="Normal08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2.60</w:t>
      </w:r>
    </w:p>
    <w:p w:rsidR="000A1F9B" w:rsidRDefault="00B27F83">
      <w:pPr>
        <w:pStyle w:val="Normal08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2.93</w:t>
      </w:r>
    </w:p>
    <w:p w:rsidR="000A1F9B" w:rsidRDefault="00B27F83">
      <w:pPr>
        <w:pStyle w:val="Normal08"/>
        <w:framePr w:w="975" w:h="271" w:hRule="exact" w:wrap="auto" w:vAnchor="page" w:hAnchor="page" w:x="120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2.52</w:t>
      </w:r>
    </w:p>
    <w:p w:rsidR="000A1F9B" w:rsidRDefault="00B27F83">
      <w:pPr>
        <w:pStyle w:val="Normal08"/>
        <w:framePr w:w="975" w:h="271" w:hRule="exact" w:wrap="auto" w:vAnchor="page" w:hAnchor="page" w:x="130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85.8</w:t>
      </w:r>
    </w:p>
    <w:p w:rsidR="000A1F9B" w:rsidRDefault="00B27F83">
      <w:pPr>
        <w:pStyle w:val="Normal08"/>
        <w:framePr w:w="975" w:h="271" w:hRule="exact" w:wrap="auto" w:vAnchor="page" w:hAnchor="page" w:x="139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</w:t>
      </w:r>
    </w:p>
    <w:p w:rsidR="000A1F9B" w:rsidRDefault="00B27F83">
      <w:pPr>
        <w:pStyle w:val="Normal08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2M007</w:t>
      </w:r>
    </w:p>
    <w:p w:rsidR="000A1F9B" w:rsidRDefault="00B27F83">
      <w:pPr>
        <w:pStyle w:val="Normal08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7.15</w:t>
      </w:r>
    </w:p>
    <w:p w:rsidR="000A1F9B" w:rsidRDefault="00B27F83">
      <w:pPr>
        <w:pStyle w:val="Normal08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40.6</w:t>
      </w:r>
    </w:p>
    <w:p w:rsidR="000A1F9B" w:rsidRDefault="00B27F83">
      <w:pPr>
        <w:pStyle w:val="Normal08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134</w:t>
      </w:r>
    </w:p>
    <w:p w:rsidR="000A1F9B" w:rsidRDefault="00B27F83">
      <w:pPr>
        <w:pStyle w:val="Normal08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18.7</w:t>
      </w:r>
    </w:p>
    <w:p w:rsidR="000A1F9B" w:rsidRDefault="00B27F83">
      <w:pPr>
        <w:pStyle w:val="Normal08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329</w:t>
      </w:r>
    </w:p>
    <w:p w:rsidR="000A1F9B" w:rsidRDefault="00B27F83">
      <w:pPr>
        <w:pStyle w:val="Normal08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56.8</w:t>
      </w:r>
    </w:p>
    <w:p w:rsidR="000A1F9B" w:rsidRDefault="00B27F83">
      <w:pPr>
        <w:pStyle w:val="Normal08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  <w:r>
        <w:rPr>
          <w:rFonts w:eastAsia="Times New Roman"/>
          <w:color w:val="000000"/>
          <w:kern w:val="2"/>
          <w:sz w:val="17"/>
        </w:rPr>
        <w:t>.207</w:t>
      </w:r>
    </w:p>
    <w:p w:rsidR="000A1F9B" w:rsidRDefault="00B27F83">
      <w:pPr>
        <w:pStyle w:val="Normal08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2.90</w:t>
      </w:r>
    </w:p>
    <w:p w:rsidR="000A1F9B" w:rsidRDefault="00B27F83">
      <w:pPr>
        <w:pStyle w:val="Normal08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2.52</w:t>
      </w:r>
    </w:p>
    <w:p w:rsidR="000A1F9B" w:rsidRDefault="00B27F83">
      <w:pPr>
        <w:pStyle w:val="Normal08"/>
        <w:framePr w:w="975" w:h="271" w:hRule="exact" w:wrap="auto" w:vAnchor="page" w:hAnchor="page" w:x="120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2.14</w:t>
      </w:r>
    </w:p>
    <w:p w:rsidR="000A1F9B" w:rsidRDefault="00B27F83">
      <w:pPr>
        <w:pStyle w:val="Normal08"/>
        <w:framePr w:w="975" w:h="271" w:hRule="exact" w:wrap="auto" w:vAnchor="page" w:hAnchor="page" w:x="130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84.9</w:t>
      </w:r>
    </w:p>
    <w:p w:rsidR="000A1F9B" w:rsidRDefault="00B27F83">
      <w:pPr>
        <w:pStyle w:val="Normal08"/>
        <w:framePr w:w="975" w:h="271" w:hRule="exact" w:wrap="auto" w:vAnchor="page" w:hAnchor="page" w:x="139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0.30</w:t>
      </w:r>
    </w:p>
    <w:p w:rsidR="000A1F9B" w:rsidRDefault="00B27F83">
      <w:pPr>
        <w:pStyle w:val="Normal08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2M008</w:t>
      </w:r>
    </w:p>
    <w:p w:rsidR="000A1F9B" w:rsidRDefault="00B27F83">
      <w:pPr>
        <w:pStyle w:val="Normal08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7.11</w:t>
      </w:r>
    </w:p>
    <w:p w:rsidR="000A1F9B" w:rsidRDefault="00B27F83">
      <w:pPr>
        <w:pStyle w:val="Normal08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42.5</w:t>
      </w:r>
    </w:p>
    <w:p w:rsidR="000A1F9B" w:rsidRDefault="00B27F83">
      <w:pPr>
        <w:pStyle w:val="Normal08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140</w:t>
      </w:r>
    </w:p>
    <w:p w:rsidR="000A1F9B" w:rsidRDefault="00B27F83">
      <w:pPr>
        <w:pStyle w:val="Normal08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19.7</w:t>
      </w:r>
    </w:p>
    <w:p w:rsidR="000A1F9B" w:rsidRDefault="00B27F83">
      <w:pPr>
        <w:pStyle w:val="Normal08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329</w:t>
      </w:r>
    </w:p>
    <w:p w:rsidR="000A1F9B" w:rsidRDefault="00B27F83">
      <w:pPr>
        <w:pStyle w:val="Normal08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59.8</w:t>
      </w:r>
    </w:p>
    <w:p w:rsidR="000A1F9B" w:rsidRDefault="00B27F83">
      <w:pPr>
        <w:pStyle w:val="Normal08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0.169</w:t>
      </w:r>
    </w:p>
    <w:p w:rsidR="000A1F9B" w:rsidRDefault="00B27F83">
      <w:pPr>
        <w:pStyle w:val="Normal08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2.38</w:t>
      </w:r>
    </w:p>
    <w:p w:rsidR="000A1F9B" w:rsidRDefault="00B27F83">
      <w:pPr>
        <w:pStyle w:val="Normal08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3.70</w:t>
      </w:r>
    </w:p>
    <w:p w:rsidR="000A1F9B" w:rsidRDefault="00B27F83">
      <w:pPr>
        <w:pStyle w:val="Normal08"/>
        <w:framePr w:w="975" w:h="271" w:hRule="exact" w:wrap="auto" w:vAnchor="page" w:hAnchor="page" w:x="120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3.20</w:t>
      </w:r>
    </w:p>
    <w:p w:rsidR="000A1F9B" w:rsidRDefault="00B27F83">
      <w:pPr>
        <w:pStyle w:val="Normal08"/>
        <w:framePr w:w="975" w:h="271" w:hRule="exact" w:wrap="auto" w:vAnchor="page" w:hAnchor="page" w:x="130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86.6</w:t>
      </w:r>
    </w:p>
    <w:p w:rsidR="000A1F9B" w:rsidRDefault="00B27F83">
      <w:pPr>
        <w:pStyle w:val="Normal08"/>
        <w:framePr w:w="975" w:h="271" w:hRule="exact" w:wrap="auto" w:vAnchor="page" w:hAnchor="page" w:x="139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</w:t>
      </w:r>
    </w:p>
    <w:p w:rsidR="000A1F9B" w:rsidRDefault="00B27F83">
      <w:pPr>
        <w:pStyle w:val="Normal08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2M009</w:t>
      </w:r>
    </w:p>
    <w:p w:rsidR="000A1F9B" w:rsidRDefault="00B27F83">
      <w:pPr>
        <w:pStyle w:val="Normal08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7.35</w:t>
      </w:r>
    </w:p>
    <w:p w:rsidR="000A1F9B" w:rsidRDefault="00B27F83">
      <w:pPr>
        <w:pStyle w:val="Normal08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42.9</w:t>
      </w:r>
    </w:p>
    <w:p w:rsidR="000A1F9B" w:rsidRDefault="00B27F83">
      <w:pPr>
        <w:pStyle w:val="Normal08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139</w:t>
      </w:r>
    </w:p>
    <w:p w:rsidR="000A1F9B" w:rsidRDefault="00B27F83">
      <w:pPr>
        <w:pStyle w:val="Normal08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18.9</w:t>
      </w:r>
    </w:p>
    <w:p w:rsidR="000A1F9B" w:rsidRDefault="00B27F83">
      <w:pPr>
        <w:pStyle w:val="Normal08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324</w:t>
      </w:r>
    </w:p>
    <w:p w:rsidR="000A1F9B" w:rsidRDefault="00B27F83">
      <w:pPr>
        <w:pStyle w:val="Normal08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58.3</w:t>
      </w:r>
    </w:p>
    <w:p w:rsidR="000A1F9B" w:rsidRDefault="00B27F83">
      <w:pPr>
        <w:pStyle w:val="Normal08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0.212</w:t>
      </w:r>
    </w:p>
    <w:p w:rsidR="000A1F9B" w:rsidRDefault="00B27F83">
      <w:pPr>
        <w:pStyle w:val="Normal08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2.89</w:t>
      </w:r>
    </w:p>
    <w:p w:rsidR="000A1F9B" w:rsidRDefault="00B27F83">
      <w:pPr>
        <w:pStyle w:val="Normal08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3.76</w:t>
      </w:r>
    </w:p>
    <w:p w:rsidR="000A1F9B" w:rsidRDefault="00B27F83">
      <w:pPr>
        <w:pStyle w:val="Normal08"/>
        <w:framePr w:w="975" w:h="271" w:hRule="exact" w:wrap="auto" w:vAnchor="page" w:hAnchor="page" w:x="120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3.12</w:t>
      </w:r>
    </w:p>
    <w:p w:rsidR="000A1F9B" w:rsidRDefault="00B27F83">
      <w:pPr>
        <w:pStyle w:val="Normal08"/>
        <w:framePr w:w="975" w:h="271" w:hRule="exact" w:wrap="auto" w:vAnchor="page" w:hAnchor="page" w:x="130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82.9</w:t>
      </w:r>
    </w:p>
    <w:p w:rsidR="000A1F9B" w:rsidRDefault="00B27F83">
      <w:pPr>
        <w:pStyle w:val="Normal08"/>
        <w:framePr w:w="975" w:h="271" w:hRule="exact" w:wrap="auto" w:vAnchor="page" w:hAnchor="page" w:x="139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</w:t>
      </w:r>
    </w:p>
    <w:p w:rsidR="000A1F9B" w:rsidRDefault="00B27F83">
      <w:pPr>
        <w:pStyle w:val="Normal08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2M010</w:t>
      </w:r>
    </w:p>
    <w:p w:rsidR="000A1F9B" w:rsidRDefault="00B27F83">
      <w:pPr>
        <w:pStyle w:val="Normal08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7.34</w:t>
      </w:r>
    </w:p>
    <w:p w:rsidR="000A1F9B" w:rsidRDefault="00B27F83">
      <w:pPr>
        <w:pStyle w:val="Normal08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39.6</w:t>
      </w:r>
    </w:p>
    <w:p w:rsidR="000A1F9B" w:rsidRDefault="00B27F83">
      <w:pPr>
        <w:pStyle w:val="Normal08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131</w:t>
      </w:r>
    </w:p>
    <w:p w:rsidR="000A1F9B" w:rsidRDefault="00B27F83">
      <w:pPr>
        <w:pStyle w:val="Normal08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17.8</w:t>
      </w:r>
    </w:p>
    <w:p w:rsidR="000A1F9B" w:rsidRDefault="00B27F83">
      <w:pPr>
        <w:pStyle w:val="Normal08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330</w:t>
      </w:r>
    </w:p>
    <w:p w:rsidR="000A1F9B" w:rsidRDefault="00B27F83">
      <w:pPr>
        <w:pStyle w:val="Normal08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54.0</w:t>
      </w:r>
    </w:p>
    <w:p w:rsidR="000A1F9B" w:rsidRDefault="00B27F83">
      <w:pPr>
        <w:pStyle w:val="Normal08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0.234</w:t>
      </w:r>
    </w:p>
    <w:p w:rsidR="000A1F9B" w:rsidRDefault="00B27F83">
      <w:pPr>
        <w:pStyle w:val="Normal08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3.19</w:t>
      </w:r>
    </w:p>
    <w:p w:rsidR="000A1F9B" w:rsidRDefault="00B27F83">
      <w:pPr>
        <w:pStyle w:val="Normal08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6.06</w:t>
      </w:r>
    </w:p>
    <w:p w:rsidR="000A1F9B" w:rsidRDefault="00B27F83">
      <w:pPr>
        <w:pStyle w:val="Normal08"/>
        <w:framePr w:w="975" w:h="271" w:hRule="exact" w:wrap="auto" w:vAnchor="page" w:hAnchor="page" w:x="120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5.33</w:t>
      </w:r>
    </w:p>
    <w:p w:rsidR="000A1F9B" w:rsidRDefault="00B27F83">
      <w:pPr>
        <w:pStyle w:val="Normal08"/>
        <w:framePr w:w="975" w:h="271" w:hRule="exact" w:wrap="auto" w:vAnchor="page" w:hAnchor="page" w:x="130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87.9</w:t>
      </w:r>
    </w:p>
    <w:p w:rsidR="000A1F9B" w:rsidRDefault="00B27F83">
      <w:pPr>
        <w:pStyle w:val="Normal08"/>
        <w:framePr w:w="975" w:h="271" w:hRule="exact" w:wrap="auto" w:vAnchor="page" w:hAnchor="page" w:x="139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0.64</w:t>
      </w:r>
    </w:p>
    <w:p w:rsidR="000A1F9B" w:rsidRDefault="00B27F83">
      <w:pPr>
        <w:pStyle w:val="Normal08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3M001</w:t>
      </w:r>
    </w:p>
    <w:p w:rsidR="000A1F9B" w:rsidRDefault="00B27F83">
      <w:pPr>
        <w:pStyle w:val="Normal08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7.42</w:t>
      </w:r>
    </w:p>
    <w:p w:rsidR="000A1F9B" w:rsidRDefault="00B27F83">
      <w:pPr>
        <w:pStyle w:val="Normal08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42.7</w:t>
      </w:r>
    </w:p>
    <w:p w:rsidR="000A1F9B" w:rsidRDefault="00B27F83">
      <w:pPr>
        <w:pStyle w:val="Normal08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140</w:t>
      </w:r>
    </w:p>
    <w:p w:rsidR="000A1F9B" w:rsidRDefault="00B27F83">
      <w:pPr>
        <w:pStyle w:val="Normal08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18.9</w:t>
      </w:r>
    </w:p>
    <w:p w:rsidR="000A1F9B" w:rsidRDefault="00B27F83">
      <w:pPr>
        <w:pStyle w:val="Normal08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328</w:t>
      </w:r>
    </w:p>
    <w:p w:rsidR="000A1F9B" w:rsidRDefault="00B27F83">
      <w:pPr>
        <w:pStyle w:val="Normal08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57.6</w:t>
      </w:r>
    </w:p>
    <w:p w:rsidR="000A1F9B" w:rsidRDefault="00B27F83">
      <w:pPr>
        <w:pStyle w:val="Normal08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0.164</w:t>
      </w:r>
    </w:p>
    <w:p w:rsidR="000A1F9B" w:rsidRDefault="00B27F83">
      <w:pPr>
        <w:pStyle w:val="Normal08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2.21</w:t>
      </w:r>
    </w:p>
    <w:p w:rsidR="000A1F9B" w:rsidRDefault="00B27F83">
      <w:pPr>
        <w:pStyle w:val="Normal08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4.24</w:t>
      </w:r>
    </w:p>
    <w:p w:rsidR="000A1F9B" w:rsidRDefault="00B27F83">
      <w:pPr>
        <w:pStyle w:val="Normal08"/>
        <w:framePr w:w="975" w:h="271" w:hRule="exact" w:wrap="auto" w:vAnchor="page" w:hAnchor="page" w:x="120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3.64</w:t>
      </w:r>
    </w:p>
    <w:p w:rsidR="000A1F9B" w:rsidRDefault="00B27F83">
      <w:pPr>
        <w:pStyle w:val="Normal08"/>
        <w:framePr w:w="975" w:h="271" w:hRule="exact" w:wrap="auto" w:vAnchor="page" w:hAnchor="page" w:x="130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85.9</w:t>
      </w:r>
    </w:p>
    <w:p w:rsidR="000A1F9B" w:rsidRDefault="00B27F83">
      <w:pPr>
        <w:pStyle w:val="Normal08"/>
        <w:framePr w:w="975" w:h="271" w:hRule="exact" w:wrap="auto" w:vAnchor="page" w:hAnchor="page" w:x="139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</w:t>
      </w:r>
    </w:p>
    <w:p w:rsidR="000A1F9B" w:rsidRDefault="00B27F83">
      <w:pPr>
        <w:pStyle w:val="Normal08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3M002</w:t>
      </w:r>
    </w:p>
    <w:p w:rsidR="000A1F9B" w:rsidRDefault="00B27F83">
      <w:pPr>
        <w:pStyle w:val="Normal08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7.46</w:t>
      </w:r>
    </w:p>
    <w:p w:rsidR="000A1F9B" w:rsidRDefault="00B27F83">
      <w:pPr>
        <w:pStyle w:val="Normal08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42.5</w:t>
      </w:r>
    </w:p>
    <w:p w:rsidR="000A1F9B" w:rsidRDefault="00B27F83">
      <w:pPr>
        <w:pStyle w:val="Normal08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136</w:t>
      </w:r>
    </w:p>
    <w:p w:rsidR="000A1F9B" w:rsidRDefault="00B27F83">
      <w:pPr>
        <w:pStyle w:val="Normal08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18.3</w:t>
      </w:r>
    </w:p>
    <w:p w:rsidR="000A1F9B" w:rsidRDefault="00B27F83">
      <w:pPr>
        <w:pStyle w:val="Normal08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321</w:t>
      </w:r>
    </w:p>
    <w:p w:rsidR="000A1F9B" w:rsidRDefault="00B27F83">
      <w:pPr>
        <w:pStyle w:val="Normal08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57.0</w:t>
      </w:r>
    </w:p>
    <w:p w:rsidR="000A1F9B" w:rsidRDefault="00B27F83">
      <w:pPr>
        <w:pStyle w:val="Normal08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0.188</w:t>
      </w:r>
    </w:p>
    <w:p w:rsidR="000A1F9B" w:rsidRDefault="00B27F83">
      <w:pPr>
        <w:pStyle w:val="Normal08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2.52</w:t>
      </w:r>
    </w:p>
    <w:p w:rsidR="000A1F9B" w:rsidRDefault="00B27F83">
      <w:pPr>
        <w:pStyle w:val="Normal08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3.99</w:t>
      </w:r>
    </w:p>
    <w:p w:rsidR="000A1F9B" w:rsidRDefault="00B27F83">
      <w:pPr>
        <w:pStyle w:val="Normal08"/>
        <w:framePr w:w="975" w:h="271" w:hRule="exact" w:wrap="auto" w:vAnchor="page" w:hAnchor="page" w:x="120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3.53</w:t>
      </w:r>
    </w:p>
    <w:p w:rsidR="000A1F9B" w:rsidRDefault="00B27F83">
      <w:pPr>
        <w:pStyle w:val="Normal08"/>
        <w:framePr w:w="975" w:h="271" w:hRule="exact" w:wrap="auto" w:vAnchor="page" w:hAnchor="page" w:x="130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88.5</w:t>
      </w:r>
    </w:p>
    <w:p w:rsidR="000A1F9B" w:rsidRDefault="00B27F83">
      <w:pPr>
        <w:pStyle w:val="Normal08"/>
        <w:framePr w:w="975" w:h="271" w:hRule="exact" w:wrap="auto" w:vAnchor="page" w:hAnchor="page" w:x="139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</w:t>
      </w:r>
    </w:p>
    <w:p w:rsidR="000A1F9B" w:rsidRDefault="00B27F83">
      <w:pPr>
        <w:pStyle w:val="Normal08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8"/>
        <w:spacing w:line="1" w:lineRule="auto"/>
      </w:pPr>
      <w:r>
        <w:br w:type="page"/>
      </w:r>
    </w:p>
    <w:p w:rsidR="000A1F9B" w:rsidRDefault="00B27F83">
      <w:pPr>
        <w:pStyle w:val="Normal08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220" style="position:absolute;left:0;text-align:left;z-index:-251581440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219" style="position:absolute;left:0;text-align:left;z-index:-251580416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218" style="position:absolute;left:0;text-align:left;z-index:-251579392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8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Hematology (ADVIA 2120i)  </w:t>
      </w:r>
      <w:r>
        <w:rPr>
          <w:rFonts w:ascii="宋体" w:eastAsia="宋体" w:hAnsi="宋体"/>
          <w:color w:val="000000"/>
          <w:kern w:val="2"/>
          <w:sz w:val="19"/>
        </w:rPr>
        <w:t>血液学指标检测结果个体数据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RBC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(x10^12/L)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HCT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HGB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MCH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(pg)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MCHC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MCV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(fL)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#RETIC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(x10^12/L)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%RETIC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WBC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#LYMPH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%LYMPH</w:t>
      </w:r>
    </w:p>
    <w:p w:rsidR="000A1F9B" w:rsidRDefault="00B27F83">
      <w:pPr>
        <w:pStyle w:val="Normal08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#NEUT</w:t>
      </w:r>
    </w:p>
    <w:p w:rsidR="000A1F9B" w:rsidRDefault="00B27F83">
      <w:pPr>
        <w:pStyle w:val="Normal08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3M003</w:t>
      </w:r>
    </w:p>
    <w:p w:rsidR="000A1F9B" w:rsidRDefault="00B27F83">
      <w:pPr>
        <w:pStyle w:val="Normal08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7.11</w:t>
      </w:r>
    </w:p>
    <w:p w:rsidR="000A1F9B" w:rsidRDefault="00B27F83">
      <w:pPr>
        <w:pStyle w:val="Normal08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42.8</w:t>
      </w:r>
    </w:p>
    <w:p w:rsidR="000A1F9B" w:rsidRDefault="00B27F83">
      <w:pPr>
        <w:pStyle w:val="Normal08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138</w:t>
      </w:r>
    </w:p>
    <w:p w:rsidR="000A1F9B" w:rsidRDefault="00B27F83">
      <w:pPr>
        <w:pStyle w:val="Normal08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19.4</w:t>
      </w:r>
    </w:p>
    <w:p w:rsidR="000A1F9B" w:rsidRDefault="00B27F83">
      <w:pPr>
        <w:pStyle w:val="Normal08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322</w:t>
      </w:r>
    </w:p>
    <w:p w:rsidR="000A1F9B" w:rsidRDefault="00B27F83">
      <w:pPr>
        <w:pStyle w:val="Normal08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60.2</w:t>
      </w:r>
    </w:p>
    <w:p w:rsidR="000A1F9B" w:rsidRDefault="00B27F83">
      <w:pPr>
        <w:pStyle w:val="Normal08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0.265</w:t>
      </w:r>
    </w:p>
    <w:p w:rsidR="000A1F9B" w:rsidRDefault="00B27F83">
      <w:pPr>
        <w:pStyle w:val="Normal08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3.73</w:t>
      </w:r>
    </w:p>
    <w:p w:rsidR="000A1F9B" w:rsidRDefault="00B27F83">
      <w:pPr>
        <w:pStyle w:val="Normal08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5.30</w:t>
      </w:r>
    </w:p>
    <w:p w:rsidR="000A1F9B" w:rsidRDefault="00B27F83">
      <w:pPr>
        <w:pStyle w:val="Normal08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4.25</w:t>
      </w:r>
    </w:p>
    <w:p w:rsidR="000A1F9B" w:rsidRDefault="00B27F83">
      <w:pPr>
        <w:pStyle w:val="Normal08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80.1</w:t>
      </w:r>
    </w:p>
    <w:p w:rsidR="000A1F9B" w:rsidRDefault="00B27F83">
      <w:pPr>
        <w:pStyle w:val="Normal08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0.89</w:t>
      </w:r>
    </w:p>
    <w:p w:rsidR="000A1F9B" w:rsidRDefault="00B27F83">
      <w:pPr>
        <w:pStyle w:val="Normal08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3M004</w:t>
      </w:r>
    </w:p>
    <w:p w:rsidR="000A1F9B" w:rsidRDefault="00B27F83">
      <w:pPr>
        <w:pStyle w:val="Normal08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7.38</w:t>
      </w:r>
    </w:p>
    <w:p w:rsidR="000A1F9B" w:rsidRDefault="00B27F83">
      <w:pPr>
        <w:pStyle w:val="Normal08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42.4</w:t>
      </w:r>
    </w:p>
    <w:p w:rsidR="000A1F9B" w:rsidRDefault="00B27F83">
      <w:pPr>
        <w:pStyle w:val="Normal08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138</w:t>
      </w:r>
    </w:p>
    <w:p w:rsidR="000A1F9B" w:rsidRDefault="00B27F83">
      <w:pPr>
        <w:pStyle w:val="Normal08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18.7</w:t>
      </w:r>
    </w:p>
    <w:p w:rsidR="000A1F9B" w:rsidRDefault="00B27F83">
      <w:pPr>
        <w:pStyle w:val="Normal08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325</w:t>
      </w:r>
    </w:p>
    <w:p w:rsidR="000A1F9B" w:rsidRDefault="00B27F83">
      <w:pPr>
        <w:pStyle w:val="Normal08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57.5</w:t>
      </w:r>
    </w:p>
    <w:p w:rsidR="000A1F9B" w:rsidRDefault="00B27F83">
      <w:pPr>
        <w:pStyle w:val="Normal08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0.235</w:t>
      </w:r>
    </w:p>
    <w:p w:rsidR="000A1F9B" w:rsidRDefault="00B27F83">
      <w:pPr>
        <w:pStyle w:val="Normal08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3.19</w:t>
      </w:r>
    </w:p>
    <w:p w:rsidR="000A1F9B" w:rsidRDefault="00B27F83">
      <w:pPr>
        <w:pStyle w:val="Normal08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3.59</w:t>
      </w:r>
    </w:p>
    <w:p w:rsidR="000A1F9B" w:rsidRDefault="00B27F83">
      <w:pPr>
        <w:pStyle w:val="Normal08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2.82</w:t>
      </w:r>
    </w:p>
    <w:p w:rsidR="000A1F9B" w:rsidRDefault="00B27F83">
      <w:pPr>
        <w:pStyle w:val="Normal08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78.6</w:t>
      </w:r>
    </w:p>
    <w:p w:rsidR="000A1F9B" w:rsidRDefault="00B27F83">
      <w:pPr>
        <w:pStyle w:val="Normal08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</w:t>
      </w:r>
    </w:p>
    <w:p w:rsidR="000A1F9B" w:rsidRDefault="00B27F83">
      <w:pPr>
        <w:pStyle w:val="Normal08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3M005</w:t>
      </w:r>
    </w:p>
    <w:p w:rsidR="000A1F9B" w:rsidRDefault="00B27F83">
      <w:pPr>
        <w:pStyle w:val="Normal08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7.51</w:t>
      </w:r>
    </w:p>
    <w:p w:rsidR="000A1F9B" w:rsidRDefault="00B27F83">
      <w:pPr>
        <w:pStyle w:val="Normal08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44.8</w:t>
      </w:r>
    </w:p>
    <w:p w:rsidR="000A1F9B" w:rsidRDefault="00B27F83">
      <w:pPr>
        <w:pStyle w:val="Normal08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</w:t>
      </w:r>
    </w:p>
    <w:p w:rsidR="000A1F9B" w:rsidRDefault="00B27F83">
      <w:pPr>
        <w:pStyle w:val="Normal08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19.6</w:t>
      </w:r>
    </w:p>
    <w:p w:rsidR="000A1F9B" w:rsidRDefault="00B27F83">
      <w:pPr>
        <w:pStyle w:val="Normal08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329</w:t>
      </w:r>
    </w:p>
    <w:p w:rsidR="000A1F9B" w:rsidRDefault="00B27F83">
      <w:pPr>
        <w:pStyle w:val="Normal08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59.7</w:t>
      </w:r>
    </w:p>
    <w:p w:rsidR="000A1F9B" w:rsidRDefault="00B27F83">
      <w:pPr>
        <w:pStyle w:val="Normal08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0.195</w:t>
      </w:r>
    </w:p>
    <w:p w:rsidR="000A1F9B" w:rsidRDefault="00B27F83">
      <w:pPr>
        <w:pStyle w:val="Normal08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2.59</w:t>
      </w:r>
    </w:p>
    <w:p w:rsidR="000A1F9B" w:rsidRDefault="00B27F83">
      <w:pPr>
        <w:pStyle w:val="Normal08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5.30</w:t>
      </w:r>
    </w:p>
    <w:p w:rsidR="000A1F9B" w:rsidRDefault="00B27F83">
      <w:pPr>
        <w:pStyle w:val="Normal08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4.67</w:t>
      </w:r>
    </w:p>
    <w:p w:rsidR="000A1F9B" w:rsidRDefault="00B27F83">
      <w:pPr>
        <w:pStyle w:val="Normal08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88.1</w:t>
      </w:r>
    </w:p>
    <w:p w:rsidR="000A1F9B" w:rsidRDefault="00B27F83">
      <w:pPr>
        <w:pStyle w:val="Normal08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0.52</w:t>
      </w:r>
    </w:p>
    <w:p w:rsidR="000A1F9B" w:rsidRDefault="00B27F83">
      <w:pPr>
        <w:pStyle w:val="Normal08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3M006</w:t>
      </w:r>
    </w:p>
    <w:p w:rsidR="000A1F9B" w:rsidRDefault="00B27F83">
      <w:pPr>
        <w:pStyle w:val="Normal08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6.88</w:t>
      </w:r>
    </w:p>
    <w:p w:rsidR="000A1F9B" w:rsidRDefault="00B27F83">
      <w:pPr>
        <w:pStyle w:val="Normal08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41.1</w:t>
      </w:r>
    </w:p>
    <w:p w:rsidR="000A1F9B" w:rsidRDefault="00B27F83">
      <w:pPr>
        <w:pStyle w:val="Normal08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133</w:t>
      </w:r>
    </w:p>
    <w:p w:rsidR="000A1F9B" w:rsidRDefault="00B27F83">
      <w:pPr>
        <w:pStyle w:val="Normal08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19.4</w:t>
      </w:r>
    </w:p>
    <w:p w:rsidR="000A1F9B" w:rsidRDefault="00B27F83">
      <w:pPr>
        <w:pStyle w:val="Normal08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324</w:t>
      </w:r>
    </w:p>
    <w:p w:rsidR="000A1F9B" w:rsidRDefault="00B27F83">
      <w:pPr>
        <w:pStyle w:val="Normal08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59.7</w:t>
      </w:r>
    </w:p>
    <w:p w:rsidR="000A1F9B" w:rsidRDefault="00B27F83">
      <w:pPr>
        <w:pStyle w:val="Normal08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0.196</w:t>
      </w:r>
    </w:p>
    <w:p w:rsidR="000A1F9B" w:rsidRDefault="00B27F83">
      <w:pPr>
        <w:pStyle w:val="Normal08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2.85</w:t>
      </w:r>
    </w:p>
    <w:p w:rsidR="000A1F9B" w:rsidRDefault="00B27F83">
      <w:pPr>
        <w:pStyle w:val="Normal08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5.22</w:t>
      </w:r>
    </w:p>
    <w:p w:rsidR="000A1F9B" w:rsidRDefault="00B27F83">
      <w:pPr>
        <w:pStyle w:val="Normal08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4.78</w:t>
      </w:r>
    </w:p>
    <w:p w:rsidR="000A1F9B" w:rsidRDefault="00B27F83">
      <w:pPr>
        <w:pStyle w:val="Normal08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91.4</w:t>
      </w:r>
    </w:p>
    <w:p w:rsidR="000A1F9B" w:rsidRDefault="00B27F83">
      <w:pPr>
        <w:pStyle w:val="Normal08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</w:t>
      </w:r>
    </w:p>
    <w:p w:rsidR="000A1F9B" w:rsidRDefault="00B27F83">
      <w:pPr>
        <w:pStyle w:val="Normal08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3M007</w:t>
      </w:r>
    </w:p>
    <w:p w:rsidR="000A1F9B" w:rsidRDefault="00B27F83">
      <w:pPr>
        <w:pStyle w:val="Normal08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7.34</w:t>
      </w:r>
    </w:p>
    <w:p w:rsidR="000A1F9B" w:rsidRDefault="00B27F83">
      <w:pPr>
        <w:pStyle w:val="Normal08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43.5</w:t>
      </w:r>
    </w:p>
    <w:p w:rsidR="000A1F9B" w:rsidRDefault="00B27F83">
      <w:pPr>
        <w:pStyle w:val="Normal08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140</w:t>
      </w:r>
    </w:p>
    <w:p w:rsidR="000A1F9B" w:rsidRDefault="00B27F83">
      <w:pPr>
        <w:pStyle w:val="Normal08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19.1</w:t>
      </w:r>
    </w:p>
    <w:p w:rsidR="000A1F9B" w:rsidRDefault="00B27F83">
      <w:pPr>
        <w:pStyle w:val="Normal08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323</w:t>
      </w:r>
    </w:p>
    <w:p w:rsidR="000A1F9B" w:rsidRDefault="00B27F83">
      <w:pPr>
        <w:pStyle w:val="Normal08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59.2</w:t>
      </w:r>
    </w:p>
    <w:p w:rsidR="000A1F9B" w:rsidRDefault="00B27F83">
      <w:pPr>
        <w:pStyle w:val="Normal08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0.219</w:t>
      </w:r>
    </w:p>
    <w:p w:rsidR="000A1F9B" w:rsidRDefault="00B27F83">
      <w:pPr>
        <w:pStyle w:val="Normal08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2.98</w:t>
      </w:r>
    </w:p>
    <w:p w:rsidR="000A1F9B" w:rsidRDefault="00B27F83">
      <w:pPr>
        <w:pStyle w:val="Normal08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5.09</w:t>
      </w:r>
    </w:p>
    <w:p w:rsidR="000A1F9B" w:rsidRDefault="00B27F83">
      <w:pPr>
        <w:pStyle w:val="Normal08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4.37</w:t>
      </w:r>
    </w:p>
    <w:p w:rsidR="000A1F9B" w:rsidRDefault="00B27F83">
      <w:pPr>
        <w:pStyle w:val="Normal08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85.9</w:t>
      </w:r>
    </w:p>
    <w:p w:rsidR="000A1F9B" w:rsidRDefault="00B27F83">
      <w:pPr>
        <w:pStyle w:val="Normal08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0.62</w:t>
      </w:r>
    </w:p>
    <w:p w:rsidR="000A1F9B" w:rsidRDefault="00B27F83">
      <w:pPr>
        <w:pStyle w:val="Normal08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3M008</w:t>
      </w:r>
    </w:p>
    <w:p w:rsidR="000A1F9B" w:rsidRDefault="00B27F83">
      <w:pPr>
        <w:pStyle w:val="Normal08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7.40</w:t>
      </w:r>
    </w:p>
    <w:p w:rsidR="000A1F9B" w:rsidRDefault="00B27F83">
      <w:pPr>
        <w:pStyle w:val="Normal08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41.5</w:t>
      </w:r>
    </w:p>
    <w:p w:rsidR="000A1F9B" w:rsidRDefault="00B27F83">
      <w:pPr>
        <w:pStyle w:val="Normal08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137</w:t>
      </w:r>
    </w:p>
    <w:p w:rsidR="000A1F9B" w:rsidRDefault="00B27F83">
      <w:pPr>
        <w:pStyle w:val="Normal08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18.5</w:t>
      </w:r>
    </w:p>
    <w:p w:rsidR="000A1F9B" w:rsidRDefault="00B27F83">
      <w:pPr>
        <w:pStyle w:val="Normal08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329</w:t>
      </w:r>
    </w:p>
    <w:p w:rsidR="000A1F9B" w:rsidRDefault="00B27F83">
      <w:pPr>
        <w:pStyle w:val="Normal08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56.1</w:t>
      </w:r>
    </w:p>
    <w:p w:rsidR="000A1F9B" w:rsidRDefault="00B27F83">
      <w:pPr>
        <w:pStyle w:val="Normal08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0.191</w:t>
      </w:r>
    </w:p>
    <w:p w:rsidR="000A1F9B" w:rsidRDefault="00B27F83">
      <w:pPr>
        <w:pStyle w:val="Normal08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2.58</w:t>
      </w:r>
    </w:p>
    <w:p w:rsidR="000A1F9B" w:rsidRDefault="00B27F83">
      <w:pPr>
        <w:pStyle w:val="Normal08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6.12</w:t>
      </w:r>
    </w:p>
    <w:p w:rsidR="000A1F9B" w:rsidRDefault="00B27F83">
      <w:pPr>
        <w:pStyle w:val="Normal08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5.34</w:t>
      </w:r>
    </w:p>
    <w:p w:rsidR="000A1F9B" w:rsidRDefault="00B27F83">
      <w:pPr>
        <w:pStyle w:val="Normal08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87.2</w:t>
      </w:r>
    </w:p>
    <w:p w:rsidR="000A1F9B" w:rsidRDefault="00B27F83">
      <w:pPr>
        <w:pStyle w:val="Normal08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0.64</w:t>
      </w:r>
    </w:p>
    <w:p w:rsidR="000A1F9B" w:rsidRDefault="00B27F83">
      <w:pPr>
        <w:pStyle w:val="Normal08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3M009</w:t>
      </w:r>
    </w:p>
    <w:p w:rsidR="000A1F9B" w:rsidRDefault="00B27F83">
      <w:pPr>
        <w:pStyle w:val="Normal08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7.35</w:t>
      </w:r>
    </w:p>
    <w:p w:rsidR="000A1F9B" w:rsidRDefault="00B27F83">
      <w:pPr>
        <w:pStyle w:val="Normal08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42.7</w:t>
      </w:r>
    </w:p>
    <w:p w:rsidR="000A1F9B" w:rsidRDefault="00B27F83">
      <w:pPr>
        <w:pStyle w:val="Normal08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141</w:t>
      </w:r>
    </w:p>
    <w:p w:rsidR="000A1F9B" w:rsidRDefault="00B27F83">
      <w:pPr>
        <w:pStyle w:val="Normal08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19.2</w:t>
      </w:r>
    </w:p>
    <w:p w:rsidR="000A1F9B" w:rsidRDefault="00B27F83">
      <w:pPr>
        <w:pStyle w:val="Normal08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331</w:t>
      </w:r>
    </w:p>
    <w:p w:rsidR="000A1F9B" w:rsidRDefault="00B27F83">
      <w:pPr>
        <w:pStyle w:val="Normal08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58.0</w:t>
      </w:r>
    </w:p>
    <w:p w:rsidR="000A1F9B" w:rsidRDefault="00B27F83">
      <w:pPr>
        <w:pStyle w:val="Normal08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0.236</w:t>
      </w:r>
    </w:p>
    <w:p w:rsidR="000A1F9B" w:rsidRDefault="00B27F83">
      <w:pPr>
        <w:pStyle w:val="Normal08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3.21</w:t>
      </w:r>
    </w:p>
    <w:p w:rsidR="000A1F9B" w:rsidRDefault="00B27F83">
      <w:pPr>
        <w:pStyle w:val="Normal08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3.13</w:t>
      </w:r>
    </w:p>
    <w:p w:rsidR="000A1F9B" w:rsidRDefault="00B27F83">
      <w:pPr>
        <w:pStyle w:val="Normal08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2.32</w:t>
      </w:r>
    </w:p>
    <w:p w:rsidR="000A1F9B" w:rsidRDefault="00B27F83">
      <w:pPr>
        <w:pStyle w:val="Normal08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74.2</w:t>
      </w:r>
    </w:p>
    <w:p w:rsidR="000A1F9B" w:rsidRDefault="00B27F83">
      <w:pPr>
        <w:pStyle w:val="Normal08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0.72</w:t>
      </w:r>
    </w:p>
    <w:p w:rsidR="000A1F9B" w:rsidRDefault="00B27F83">
      <w:pPr>
        <w:pStyle w:val="Normal08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3M010</w:t>
      </w:r>
    </w:p>
    <w:p w:rsidR="000A1F9B" w:rsidRDefault="00B27F83">
      <w:pPr>
        <w:pStyle w:val="Normal08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7.37</w:t>
      </w:r>
    </w:p>
    <w:p w:rsidR="000A1F9B" w:rsidRDefault="00B27F83">
      <w:pPr>
        <w:pStyle w:val="Normal08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40.4</w:t>
      </w:r>
    </w:p>
    <w:p w:rsidR="000A1F9B" w:rsidRDefault="00B27F83">
      <w:pPr>
        <w:pStyle w:val="Normal08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133</w:t>
      </w:r>
    </w:p>
    <w:p w:rsidR="000A1F9B" w:rsidRDefault="00B27F83">
      <w:pPr>
        <w:pStyle w:val="Normal08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18.0</w:t>
      </w:r>
    </w:p>
    <w:p w:rsidR="000A1F9B" w:rsidRDefault="00B27F83">
      <w:pPr>
        <w:pStyle w:val="Normal08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328</w:t>
      </w:r>
    </w:p>
    <w:p w:rsidR="000A1F9B" w:rsidRDefault="00B27F83">
      <w:pPr>
        <w:pStyle w:val="Normal08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54.9</w:t>
      </w:r>
    </w:p>
    <w:p w:rsidR="000A1F9B" w:rsidRDefault="00B27F83">
      <w:pPr>
        <w:pStyle w:val="Normal08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0.215</w:t>
      </w:r>
    </w:p>
    <w:p w:rsidR="000A1F9B" w:rsidRDefault="00B27F83">
      <w:pPr>
        <w:pStyle w:val="Normal08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2.92</w:t>
      </w:r>
    </w:p>
    <w:p w:rsidR="000A1F9B" w:rsidRDefault="00B27F83">
      <w:pPr>
        <w:pStyle w:val="Normal08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4.10</w:t>
      </w:r>
    </w:p>
    <w:p w:rsidR="000A1F9B" w:rsidRDefault="00B27F83">
      <w:pPr>
        <w:pStyle w:val="Normal08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3.27</w:t>
      </w:r>
    </w:p>
    <w:p w:rsidR="000A1F9B" w:rsidRDefault="00B27F83">
      <w:pPr>
        <w:pStyle w:val="Normal08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79.8</w:t>
      </w:r>
    </w:p>
    <w:p w:rsidR="000A1F9B" w:rsidRDefault="00B27F83">
      <w:pPr>
        <w:pStyle w:val="Normal08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</w:t>
      </w:r>
    </w:p>
    <w:p w:rsidR="000A1F9B" w:rsidRDefault="00B27F83">
      <w:pPr>
        <w:pStyle w:val="Normal08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4M001</w:t>
      </w:r>
    </w:p>
    <w:p w:rsidR="000A1F9B" w:rsidRDefault="00B27F83">
      <w:pPr>
        <w:pStyle w:val="Normal08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6.79</w:t>
      </w:r>
    </w:p>
    <w:p w:rsidR="000A1F9B" w:rsidRDefault="00B27F83">
      <w:pPr>
        <w:pStyle w:val="Normal08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40.8</w:t>
      </w:r>
    </w:p>
    <w:p w:rsidR="000A1F9B" w:rsidRDefault="00B27F83">
      <w:pPr>
        <w:pStyle w:val="Normal08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134</w:t>
      </w:r>
    </w:p>
    <w:p w:rsidR="000A1F9B" w:rsidRDefault="00B27F83">
      <w:pPr>
        <w:pStyle w:val="Normal08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19.8</w:t>
      </w:r>
    </w:p>
    <w:p w:rsidR="000A1F9B" w:rsidRDefault="00B27F83">
      <w:pPr>
        <w:pStyle w:val="Normal08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329</w:t>
      </w:r>
    </w:p>
    <w:p w:rsidR="000A1F9B" w:rsidRDefault="00B27F83">
      <w:pPr>
        <w:pStyle w:val="Normal08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60.1</w:t>
      </w:r>
    </w:p>
    <w:p w:rsidR="000A1F9B" w:rsidRDefault="00B27F83">
      <w:pPr>
        <w:pStyle w:val="Normal08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0.207</w:t>
      </w:r>
    </w:p>
    <w:p w:rsidR="000A1F9B" w:rsidRDefault="00B27F83">
      <w:pPr>
        <w:pStyle w:val="Normal08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3.04</w:t>
      </w:r>
    </w:p>
    <w:p w:rsidR="000A1F9B" w:rsidRDefault="00B27F83">
      <w:pPr>
        <w:pStyle w:val="Normal08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4.68</w:t>
      </w:r>
    </w:p>
    <w:p w:rsidR="000A1F9B" w:rsidRDefault="00B27F83">
      <w:pPr>
        <w:pStyle w:val="Normal08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4.08</w:t>
      </w:r>
    </w:p>
    <w:p w:rsidR="000A1F9B" w:rsidRDefault="00B27F83">
      <w:pPr>
        <w:pStyle w:val="Normal08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87.1</w:t>
      </w:r>
    </w:p>
    <w:p w:rsidR="000A1F9B" w:rsidRDefault="00B27F83">
      <w:pPr>
        <w:pStyle w:val="Normal08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</w:t>
      </w:r>
    </w:p>
    <w:p w:rsidR="000A1F9B" w:rsidRDefault="00B27F83">
      <w:pPr>
        <w:pStyle w:val="Normal08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</w:t>
      </w:r>
      <w:r>
        <w:rPr>
          <w:rFonts w:eastAsia="Times New Roman"/>
          <w:b/>
          <w:color w:val="000000"/>
          <w:kern w:val="2"/>
          <w:sz w:val="17"/>
        </w:rPr>
        <w:t>002</w:t>
      </w:r>
    </w:p>
    <w:p w:rsidR="000A1F9B" w:rsidRDefault="00B27F83">
      <w:pPr>
        <w:pStyle w:val="Normal08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7.36</w:t>
      </w:r>
    </w:p>
    <w:p w:rsidR="000A1F9B" w:rsidRDefault="00B27F83">
      <w:pPr>
        <w:pStyle w:val="Normal08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41.7</w:t>
      </w:r>
    </w:p>
    <w:p w:rsidR="000A1F9B" w:rsidRDefault="00B27F83">
      <w:pPr>
        <w:pStyle w:val="Normal08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130</w:t>
      </w:r>
    </w:p>
    <w:p w:rsidR="000A1F9B" w:rsidRDefault="00B27F83">
      <w:pPr>
        <w:pStyle w:val="Normal08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17.7</w:t>
      </w:r>
    </w:p>
    <w:p w:rsidR="000A1F9B" w:rsidRDefault="00B27F83">
      <w:pPr>
        <w:pStyle w:val="Normal08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313</w:t>
      </w:r>
    </w:p>
    <w:p w:rsidR="000A1F9B" w:rsidRDefault="00B27F83">
      <w:pPr>
        <w:pStyle w:val="Normal08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56.6</w:t>
      </w:r>
    </w:p>
    <w:p w:rsidR="000A1F9B" w:rsidRDefault="00B27F83">
      <w:pPr>
        <w:pStyle w:val="Normal08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0.212</w:t>
      </w:r>
    </w:p>
    <w:p w:rsidR="000A1F9B" w:rsidRDefault="00B27F83">
      <w:pPr>
        <w:pStyle w:val="Normal08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2.89</w:t>
      </w:r>
    </w:p>
    <w:p w:rsidR="000A1F9B" w:rsidRDefault="00B27F83">
      <w:pPr>
        <w:pStyle w:val="Normal08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5.85</w:t>
      </w:r>
    </w:p>
    <w:p w:rsidR="000A1F9B" w:rsidRDefault="00B27F83">
      <w:pPr>
        <w:pStyle w:val="Normal08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4.76</w:t>
      </w:r>
    </w:p>
    <w:p w:rsidR="000A1F9B" w:rsidRDefault="00B27F83">
      <w:pPr>
        <w:pStyle w:val="Normal08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81.4</w:t>
      </w:r>
    </w:p>
    <w:p w:rsidR="000A1F9B" w:rsidRDefault="00B27F83">
      <w:pPr>
        <w:pStyle w:val="Normal08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0.92</w:t>
      </w:r>
    </w:p>
    <w:p w:rsidR="000A1F9B" w:rsidRDefault="00B27F83">
      <w:pPr>
        <w:pStyle w:val="Normal08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4M003</w:t>
      </w:r>
    </w:p>
    <w:p w:rsidR="000A1F9B" w:rsidRDefault="00B27F83">
      <w:pPr>
        <w:pStyle w:val="Normal08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7.37</w:t>
      </w:r>
    </w:p>
    <w:p w:rsidR="000A1F9B" w:rsidRDefault="00B27F83">
      <w:pPr>
        <w:pStyle w:val="Normal08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42.9</w:t>
      </w:r>
    </w:p>
    <w:p w:rsidR="000A1F9B" w:rsidRDefault="00B27F83">
      <w:pPr>
        <w:pStyle w:val="Normal08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141</w:t>
      </w:r>
    </w:p>
    <w:p w:rsidR="000A1F9B" w:rsidRDefault="00B27F83">
      <w:pPr>
        <w:pStyle w:val="Normal08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19.2</w:t>
      </w:r>
    </w:p>
    <w:p w:rsidR="000A1F9B" w:rsidRDefault="00B27F83">
      <w:pPr>
        <w:pStyle w:val="Normal08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330</w:t>
      </w:r>
    </w:p>
    <w:p w:rsidR="000A1F9B" w:rsidRDefault="00B27F83">
      <w:pPr>
        <w:pStyle w:val="Normal08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58.1</w:t>
      </w:r>
    </w:p>
    <w:p w:rsidR="000A1F9B" w:rsidRDefault="00B27F83">
      <w:pPr>
        <w:pStyle w:val="Normal08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0.185</w:t>
      </w:r>
    </w:p>
    <w:p w:rsidR="000A1F9B" w:rsidRDefault="00B27F83">
      <w:pPr>
        <w:pStyle w:val="Normal08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2.51</w:t>
      </w:r>
    </w:p>
    <w:p w:rsidR="000A1F9B" w:rsidRDefault="00B27F83">
      <w:pPr>
        <w:pStyle w:val="Normal08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3.74</w:t>
      </w:r>
    </w:p>
    <w:p w:rsidR="000A1F9B" w:rsidRDefault="00B27F83">
      <w:pPr>
        <w:pStyle w:val="Normal08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2.70</w:t>
      </w:r>
    </w:p>
    <w:p w:rsidR="000A1F9B" w:rsidRDefault="00B27F83">
      <w:pPr>
        <w:pStyle w:val="Normal08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72.2</w:t>
      </w:r>
    </w:p>
    <w:p w:rsidR="000A1F9B" w:rsidRDefault="00B27F83">
      <w:pPr>
        <w:pStyle w:val="Normal08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0.89</w:t>
      </w:r>
    </w:p>
    <w:p w:rsidR="000A1F9B" w:rsidRDefault="00B27F83">
      <w:pPr>
        <w:pStyle w:val="Normal08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4M004</w:t>
      </w:r>
    </w:p>
    <w:p w:rsidR="000A1F9B" w:rsidRDefault="00B27F83">
      <w:pPr>
        <w:pStyle w:val="Normal08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7.23</w:t>
      </w:r>
    </w:p>
    <w:p w:rsidR="000A1F9B" w:rsidRDefault="00B27F83">
      <w:pPr>
        <w:pStyle w:val="Normal08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41.3</w:t>
      </w:r>
    </w:p>
    <w:p w:rsidR="000A1F9B" w:rsidRDefault="00B27F83">
      <w:pPr>
        <w:pStyle w:val="Normal08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134</w:t>
      </w:r>
    </w:p>
    <w:p w:rsidR="000A1F9B" w:rsidRDefault="00B27F83">
      <w:pPr>
        <w:pStyle w:val="Normal08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18.5</w:t>
      </w:r>
    </w:p>
    <w:p w:rsidR="000A1F9B" w:rsidRDefault="00B27F83">
      <w:pPr>
        <w:pStyle w:val="Normal08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325</w:t>
      </w:r>
    </w:p>
    <w:p w:rsidR="000A1F9B" w:rsidRDefault="00B27F83">
      <w:pPr>
        <w:pStyle w:val="Normal08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57.2</w:t>
      </w:r>
    </w:p>
    <w:p w:rsidR="000A1F9B" w:rsidRDefault="00B27F83">
      <w:pPr>
        <w:pStyle w:val="Normal08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0.169</w:t>
      </w:r>
    </w:p>
    <w:p w:rsidR="000A1F9B" w:rsidRDefault="00B27F83">
      <w:pPr>
        <w:pStyle w:val="Normal08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2.34</w:t>
      </w:r>
    </w:p>
    <w:p w:rsidR="000A1F9B" w:rsidRDefault="00B27F83">
      <w:pPr>
        <w:pStyle w:val="Normal08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3.95</w:t>
      </w:r>
    </w:p>
    <w:p w:rsidR="000A1F9B" w:rsidRDefault="00B27F83">
      <w:pPr>
        <w:pStyle w:val="Normal08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3.42</w:t>
      </w:r>
    </w:p>
    <w:p w:rsidR="000A1F9B" w:rsidRDefault="00B27F83">
      <w:pPr>
        <w:pStyle w:val="Normal08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86.4</w:t>
      </w:r>
    </w:p>
    <w:p w:rsidR="000A1F9B" w:rsidRDefault="00B27F83">
      <w:pPr>
        <w:pStyle w:val="Normal08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0.45</w:t>
      </w:r>
    </w:p>
    <w:p w:rsidR="000A1F9B" w:rsidRDefault="00B27F83">
      <w:pPr>
        <w:pStyle w:val="Normal08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4M005</w:t>
      </w:r>
    </w:p>
    <w:p w:rsidR="000A1F9B" w:rsidRDefault="00B27F83">
      <w:pPr>
        <w:pStyle w:val="Normal08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7.51</w:t>
      </w:r>
    </w:p>
    <w:p w:rsidR="000A1F9B" w:rsidRDefault="00B27F83">
      <w:pPr>
        <w:pStyle w:val="Normal08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43.9</w:t>
      </w:r>
    </w:p>
    <w:p w:rsidR="000A1F9B" w:rsidRDefault="00B27F83">
      <w:pPr>
        <w:pStyle w:val="Normal08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8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19.0</w:t>
      </w:r>
    </w:p>
    <w:p w:rsidR="000A1F9B" w:rsidRDefault="00B27F83">
      <w:pPr>
        <w:pStyle w:val="Normal08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324</w:t>
      </w:r>
    </w:p>
    <w:p w:rsidR="000A1F9B" w:rsidRDefault="00B27F83">
      <w:pPr>
        <w:pStyle w:val="Normal08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58.5</w:t>
      </w:r>
    </w:p>
    <w:p w:rsidR="000A1F9B" w:rsidRDefault="00B27F83">
      <w:pPr>
        <w:pStyle w:val="Normal08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0.246</w:t>
      </w:r>
    </w:p>
    <w:p w:rsidR="000A1F9B" w:rsidRDefault="00B27F83">
      <w:pPr>
        <w:pStyle w:val="Normal08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3.27</w:t>
      </w:r>
    </w:p>
    <w:p w:rsidR="000A1F9B" w:rsidRDefault="00B27F83">
      <w:pPr>
        <w:pStyle w:val="Normal08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2.95</w:t>
      </w:r>
    </w:p>
    <w:p w:rsidR="000A1F9B" w:rsidRDefault="00B27F83">
      <w:pPr>
        <w:pStyle w:val="Normal08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</w:t>
      </w:r>
      <w:r>
        <w:rPr>
          <w:rFonts w:eastAsia="Times New Roman"/>
          <w:color w:val="000000"/>
          <w:kern w:val="2"/>
          <w:sz w:val="17"/>
        </w:rPr>
        <w:t>.40</w:t>
      </w:r>
    </w:p>
    <w:p w:rsidR="000A1F9B" w:rsidRDefault="00B27F83">
      <w:pPr>
        <w:pStyle w:val="Normal08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81.3</w:t>
      </w:r>
    </w:p>
    <w:p w:rsidR="000A1F9B" w:rsidRDefault="00B27F83">
      <w:pPr>
        <w:pStyle w:val="Normal08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0.46</w:t>
      </w:r>
    </w:p>
    <w:p w:rsidR="000A1F9B" w:rsidRDefault="00B27F83">
      <w:pPr>
        <w:pStyle w:val="Normal08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4M006</w:t>
      </w:r>
    </w:p>
    <w:p w:rsidR="000A1F9B" w:rsidRDefault="00B27F83">
      <w:pPr>
        <w:pStyle w:val="Normal08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7.81</w:t>
      </w:r>
    </w:p>
    <w:p w:rsidR="000A1F9B" w:rsidRDefault="00B27F83">
      <w:pPr>
        <w:pStyle w:val="Normal08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43.8</w:t>
      </w:r>
    </w:p>
    <w:p w:rsidR="000A1F9B" w:rsidRDefault="00B27F83">
      <w:pPr>
        <w:pStyle w:val="Normal08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8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18.2</w:t>
      </w:r>
    </w:p>
    <w:p w:rsidR="000A1F9B" w:rsidRDefault="00B27F83">
      <w:pPr>
        <w:pStyle w:val="Normal08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325</w:t>
      </w:r>
    </w:p>
    <w:p w:rsidR="000A1F9B" w:rsidRDefault="00B27F83">
      <w:pPr>
        <w:pStyle w:val="Normal08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56.0</w:t>
      </w:r>
    </w:p>
    <w:p w:rsidR="000A1F9B" w:rsidRDefault="00B27F83">
      <w:pPr>
        <w:pStyle w:val="Normal08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0.234</w:t>
      </w:r>
    </w:p>
    <w:p w:rsidR="000A1F9B" w:rsidRDefault="00B27F83">
      <w:pPr>
        <w:pStyle w:val="Normal08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3.00</w:t>
      </w:r>
    </w:p>
    <w:p w:rsidR="000A1F9B" w:rsidRDefault="00B27F83">
      <w:pPr>
        <w:pStyle w:val="Normal08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4.62</w:t>
      </w:r>
    </w:p>
    <w:p w:rsidR="000A1F9B" w:rsidRDefault="00B27F83">
      <w:pPr>
        <w:pStyle w:val="Normal08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3.89</w:t>
      </w:r>
    </w:p>
    <w:p w:rsidR="000A1F9B" w:rsidRDefault="00B27F83">
      <w:pPr>
        <w:pStyle w:val="Normal08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84.2</w:t>
      </w:r>
    </w:p>
    <w:p w:rsidR="000A1F9B" w:rsidRDefault="00B27F83">
      <w:pPr>
        <w:pStyle w:val="Normal08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</w:t>
      </w:r>
    </w:p>
    <w:p w:rsidR="000A1F9B" w:rsidRDefault="00B27F83">
      <w:pPr>
        <w:pStyle w:val="Normal08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4M007</w:t>
      </w:r>
    </w:p>
    <w:p w:rsidR="000A1F9B" w:rsidRDefault="00B27F83">
      <w:pPr>
        <w:pStyle w:val="Normal08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7.76</w:t>
      </w:r>
    </w:p>
    <w:p w:rsidR="000A1F9B" w:rsidRDefault="00B27F83">
      <w:pPr>
        <w:pStyle w:val="Normal08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44.7</w:t>
      </w:r>
    </w:p>
    <w:p w:rsidR="000A1F9B" w:rsidRDefault="00B27F83">
      <w:pPr>
        <w:pStyle w:val="Normal08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8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18.6</w:t>
      </w:r>
    </w:p>
    <w:p w:rsidR="000A1F9B" w:rsidRDefault="00B27F83">
      <w:pPr>
        <w:pStyle w:val="Normal08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323</w:t>
      </w:r>
    </w:p>
    <w:p w:rsidR="000A1F9B" w:rsidRDefault="00B27F83">
      <w:pPr>
        <w:pStyle w:val="Normal08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57.7</w:t>
      </w:r>
    </w:p>
    <w:p w:rsidR="000A1F9B" w:rsidRDefault="00B27F83">
      <w:pPr>
        <w:pStyle w:val="Normal08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0.237</w:t>
      </w:r>
    </w:p>
    <w:p w:rsidR="000A1F9B" w:rsidRDefault="00B27F83">
      <w:pPr>
        <w:pStyle w:val="Normal08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3.05</w:t>
      </w:r>
    </w:p>
    <w:p w:rsidR="000A1F9B" w:rsidRDefault="00B27F83">
      <w:pPr>
        <w:pStyle w:val="Normal08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3.65</w:t>
      </w:r>
    </w:p>
    <w:p w:rsidR="000A1F9B" w:rsidRDefault="00B27F83">
      <w:pPr>
        <w:pStyle w:val="Normal08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3.12</w:t>
      </w:r>
    </w:p>
    <w:p w:rsidR="000A1F9B" w:rsidRDefault="00B27F83">
      <w:pPr>
        <w:pStyle w:val="Normal08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85.4</w:t>
      </w:r>
    </w:p>
    <w:p w:rsidR="000A1F9B" w:rsidRDefault="00B27F83">
      <w:pPr>
        <w:pStyle w:val="Normal08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0.45</w:t>
      </w:r>
    </w:p>
    <w:p w:rsidR="000A1F9B" w:rsidRDefault="00B27F83">
      <w:pPr>
        <w:pStyle w:val="Normal08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4M008</w:t>
      </w:r>
    </w:p>
    <w:p w:rsidR="000A1F9B" w:rsidRDefault="00B27F83">
      <w:pPr>
        <w:pStyle w:val="Normal08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7.16</w:t>
      </w:r>
    </w:p>
    <w:p w:rsidR="000A1F9B" w:rsidRDefault="00B27F83">
      <w:pPr>
        <w:pStyle w:val="Normal08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42.9</w:t>
      </w:r>
    </w:p>
    <w:p w:rsidR="000A1F9B" w:rsidRDefault="00B27F83">
      <w:pPr>
        <w:pStyle w:val="Normal08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141</w:t>
      </w:r>
    </w:p>
    <w:p w:rsidR="000A1F9B" w:rsidRDefault="00B27F83">
      <w:pPr>
        <w:pStyle w:val="Normal08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19.7</w:t>
      </w:r>
    </w:p>
    <w:p w:rsidR="000A1F9B" w:rsidRDefault="00B27F83">
      <w:pPr>
        <w:pStyle w:val="Normal08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328</w:t>
      </w:r>
    </w:p>
    <w:p w:rsidR="000A1F9B" w:rsidRDefault="00B27F83">
      <w:pPr>
        <w:pStyle w:val="Normal08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59.9</w:t>
      </w:r>
    </w:p>
    <w:p w:rsidR="000A1F9B" w:rsidRDefault="00B27F83">
      <w:pPr>
        <w:pStyle w:val="Normal08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0.175</w:t>
      </w:r>
    </w:p>
    <w:p w:rsidR="000A1F9B" w:rsidRDefault="00B27F83">
      <w:pPr>
        <w:pStyle w:val="Normal08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2.44</w:t>
      </w:r>
    </w:p>
    <w:p w:rsidR="000A1F9B" w:rsidRDefault="00B27F83">
      <w:pPr>
        <w:pStyle w:val="Normal08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5.01</w:t>
      </w:r>
    </w:p>
    <w:p w:rsidR="000A1F9B" w:rsidRDefault="00B27F83">
      <w:pPr>
        <w:pStyle w:val="Normal08"/>
        <w:framePr w:w="975" w:h="271" w:hRule="exact" w:wrap="auto" w:vAnchor="page" w:hAnchor="page" w:x="120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4.27</w:t>
      </w:r>
    </w:p>
    <w:p w:rsidR="000A1F9B" w:rsidRDefault="00B27F83">
      <w:pPr>
        <w:pStyle w:val="Normal08"/>
        <w:framePr w:w="975" w:h="271" w:hRule="exact" w:wrap="auto" w:vAnchor="page" w:hAnchor="page" w:x="130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85.2</w:t>
      </w:r>
    </w:p>
    <w:p w:rsidR="000A1F9B" w:rsidRDefault="00B27F83">
      <w:pPr>
        <w:pStyle w:val="Normal08"/>
        <w:framePr w:w="975" w:h="271" w:hRule="exact" w:wrap="auto" w:vAnchor="page" w:hAnchor="page" w:x="139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0.61</w:t>
      </w:r>
    </w:p>
    <w:p w:rsidR="000A1F9B" w:rsidRDefault="00B27F83">
      <w:pPr>
        <w:pStyle w:val="Normal08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4M009</w:t>
      </w:r>
    </w:p>
    <w:p w:rsidR="000A1F9B" w:rsidRDefault="00B27F83">
      <w:pPr>
        <w:pStyle w:val="Normal08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7.20</w:t>
      </w:r>
    </w:p>
    <w:p w:rsidR="000A1F9B" w:rsidRDefault="00B27F83">
      <w:pPr>
        <w:pStyle w:val="Normal08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41.1</w:t>
      </w:r>
    </w:p>
    <w:p w:rsidR="000A1F9B" w:rsidRDefault="00B27F83">
      <w:pPr>
        <w:pStyle w:val="Normal08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135</w:t>
      </w:r>
    </w:p>
    <w:p w:rsidR="000A1F9B" w:rsidRDefault="00B27F83">
      <w:pPr>
        <w:pStyle w:val="Normal08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18.8</w:t>
      </w:r>
    </w:p>
    <w:p w:rsidR="000A1F9B" w:rsidRDefault="00B27F83">
      <w:pPr>
        <w:pStyle w:val="Normal08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329</w:t>
      </w:r>
    </w:p>
    <w:p w:rsidR="000A1F9B" w:rsidRDefault="00B27F83">
      <w:pPr>
        <w:pStyle w:val="Normal08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57.1</w:t>
      </w:r>
    </w:p>
    <w:p w:rsidR="000A1F9B" w:rsidRDefault="00B27F83">
      <w:pPr>
        <w:pStyle w:val="Normal08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  <w:r>
        <w:rPr>
          <w:rFonts w:eastAsia="Times New Roman"/>
          <w:color w:val="000000"/>
          <w:kern w:val="2"/>
          <w:sz w:val="17"/>
        </w:rPr>
        <w:t>.206</w:t>
      </w:r>
    </w:p>
    <w:p w:rsidR="000A1F9B" w:rsidRDefault="00B27F83">
      <w:pPr>
        <w:pStyle w:val="Normal08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2.86</w:t>
      </w:r>
    </w:p>
    <w:p w:rsidR="000A1F9B" w:rsidRDefault="00B27F83">
      <w:pPr>
        <w:pStyle w:val="Normal08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6.75</w:t>
      </w:r>
    </w:p>
    <w:p w:rsidR="000A1F9B" w:rsidRDefault="00B27F83">
      <w:pPr>
        <w:pStyle w:val="Normal08"/>
        <w:framePr w:w="975" w:h="271" w:hRule="exact" w:wrap="auto" w:vAnchor="page" w:hAnchor="page" w:x="120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5.38</w:t>
      </w:r>
    </w:p>
    <w:p w:rsidR="000A1F9B" w:rsidRDefault="00B27F83">
      <w:pPr>
        <w:pStyle w:val="Normal08"/>
        <w:framePr w:w="975" w:h="271" w:hRule="exact" w:wrap="auto" w:vAnchor="page" w:hAnchor="page" w:x="130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79.6</w:t>
      </w:r>
    </w:p>
    <w:p w:rsidR="000A1F9B" w:rsidRDefault="00B27F83">
      <w:pPr>
        <w:pStyle w:val="Normal08"/>
        <w:framePr w:w="975" w:h="271" w:hRule="exact" w:wrap="auto" w:vAnchor="page" w:hAnchor="page" w:x="139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1.18</w:t>
      </w:r>
    </w:p>
    <w:p w:rsidR="000A1F9B" w:rsidRDefault="00B27F83">
      <w:pPr>
        <w:pStyle w:val="Normal08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4M010</w:t>
      </w:r>
    </w:p>
    <w:p w:rsidR="000A1F9B" w:rsidRDefault="00B27F83">
      <w:pPr>
        <w:pStyle w:val="Normal08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7.66</w:t>
      </w:r>
    </w:p>
    <w:p w:rsidR="000A1F9B" w:rsidRDefault="00B27F83">
      <w:pPr>
        <w:pStyle w:val="Normal08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42.5</w:t>
      </w:r>
    </w:p>
    <w:p w:rsidR="000A1F9B" w:rsidRDefault="00B27F83">
      <w:pPr>
        <w:pStyle w:val="Normal08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141</w:t>
      </w:r>
    </w:p>
    <w:p w:rsidR="000A1F9B" w:rsidRDefault="00B27F83">
      <w:pPr>
        <w:pStyle w:val="Normal08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18.3</w:t>
      </w:r>
    </w:p>
    <w:p w:rsidR="000A1F9B" w:rsidRDefault="00B27F83">
      <w:pPr>
        <w:pStyle w:val="Normal08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331</w:t>
      </w:r>
    </w:p>
    <w:p w:rsidR="000A1F9B" w:rsidRDefault="00B27F83">
      <w:pPr>
        <w:pStyle w:val="Normal08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55.4</w:t>
      </w:r>
    </w:p>
    <w:p w:rsidR="000A1F9B" w:rsidRDefault="00B27F83">
      <w:pPr>
        <w:pStyle w:val="Normal08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0.217</w:t>
      </w:r>
    </w:p>
    <w:p w:rsidR="000A1F9B" w:rsidRDefault="00B27F83">
      <w:pPr>
        <w:pStyle w:val="Normal08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2.83</w:t>
      </w:r>
    </w:p>
    <w:p w:rsidR="000A1F9B" w:rsidRDefault="00B27F83">
      <w:pPr>
        <w:pStyle w:val="Normal08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2.87</w:t>
      </w:r>
    </w:p>
    <w:p w:rsidR="000A1F9B" w:rsidRDefault="00B27F83">
      <w:pPr>
        <w:pStyle w:val="Normal08"/>
        <w:framePr w:w="975" w:h="271" w:hRule="exact" w:wrap="auto" w:vAnchor="page" w:hAnchor="page" w:x="120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2.31</w:t>
      </w:r>
    </w:p>
    <w:p w:rsidR="000A1F9B" w:rsidRDefault="00B27F83">
      <w:pPr>
        <w:pStyle w:val="Normal08"/>
        <w:framePr w:w="975" w:h="271" w:hRule="exact" w:wrap="auto" w:vAnchor="page" w:hAnchor="page" w:x="130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80.5</w:t>
      </w:r>
    </w:p>
    <w:p w:rsidR="000A1F9B" w:rsidRDefault="00B27F83">
      <w:pPr>
        <w:pStyle w:val="Normal08"/>
        <w:framePr w:w="975" w:h="271" w:hRule="exact" w:wrap="auto" w:vAnchor="page" w:hAnchor="page" w:x="139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0.48</w:t>
      </w:r>
    </w:p>
    <w:p w:rsidR="000A1F9B" w:rsidRDefault="00B27F83">
      <w:pPr>
        <w:pStyle w:val="Normal08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1M011</w:t>
      </w:r>
    </w:p>
    <w:p w:rsidR="000A1F9B" w:rsidRDefault="00B27F83">
      <w:pPr>
        <w:pStyle w:val="Normal08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7.69</w:t>
      </w:r>
    </w:p>
    <w:p w:rsidR="000A1F9B" w:rsidRDefault="00B27F83">
      <w:pPr>
        <w:pStyle w:val="Normal08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42.2</w:t>
      </w:r>
    </w:p>
    <w:p w:rsidR="000A1F9B" w:rsidRDefault="00B27F83">
      <w:pPr>
        <w:pStyle w:val="Normal08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140</w:t>
      </w:r>
    </w:p>
    <w:p w:rsidR="000A1F9B" w:rsidRDefault="00B27F83">
      <w:pPr>
        <w:pStyle w:val="Normal08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18.2</w:t>
      </w:r>
    </w:p>
    <w:p w:rsidR="000A1F9B" w:rsidRDefault="00B27F83">
      <w:pPr>
        <w:pStyle w:val="Normal08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332</w:t>
      </w:r>
    </w:p>
    <w:p w:rsidR="000A1F9B" w:rsidRDefault="00B27F83">
      <w:pPr>
        <w:pStyle w:val="Normal08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54.9</w:t>
      </w:r>
    </w:p>
    <w:p w:rsidR="000A1F9B" w:rsidRDefault="00B27F83">
      <w:pPr>
        <w:pStyle w:val="Normal08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0.250</w:t>
      </w:r>
    </w:p>
    <w:p w:rsidR="000A1F9B" w:rsidRDefault="00B27F83">
      <w:pPr>
        <w:pStyle w:val="Normal08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3.25</w:t>
      </w:r>
    </w:p>
    <w:p w:rsidR="000A1F9B" w:rsidRDefault="00B27F83">
      <w:pPr>
        <w:pStyle w:val="Normal08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5.65</w:t>
      </w:r>
    </w:p>
    <w:p w:rsidR="000A1F9B" w:rsidRDefault="00B27F83">
      <w:pPr>
        <w:pStyle w:val="Normal08"/>
        <w:framePr w:w="975" w:h="271" w:hRule="exact" w:wrap="auto" w:vAnchor="page" w:hAnchor="page" w:x="120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4.80</w:t>
      </w:r>
    </w:p>
    <w:p w:rsidR="000A1F9B" w:rsidRDefault="00B27F83">
      <w:pPr>
        <w:pStyle w:val="Normal08"/>
        <w:framePr w:w="975" w:h="271" w:hRule="exact" w:wrap="auto" w:vAnchor="page" w:hAnchor="page" w:x="130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84.9</w:t>
      </w:r>
    </w:p>
    <w:p w:rsidR="000A1F9B" w:rsidRDefault="00B27F83">
      <w:pPr>
        <w:pStyle w:val="Normal08"/>
        <w:framePr w:w="975" w:h="271" w:hRule="exact" w:wrap="auto" w:vAnchor="page" w:hAnchor="page" w:x="139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0.68</w:t>
      </w:r>
    </w:p>
    <w:p w:rsidR="000A1F9B" w:rsidRDefault="00B27F83">
      <w:pPr>
        <w:pStyle w:val="Normal08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1M013</w:t>
      </w:r>
    </w:p>
    <w:p w:rsidR="000A1F9B" w:rsidRDefault="00B27F83">
      <w:pPr>
        <w:pStyle w:val="Normal08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8.03</w:t>
      </w:r>
    </w:p>
    <w:p w:rsidR="000A1F9B" w:rsidRDefault="00B27F83">
      <w:pPr>
        <w:pStyle w:val="Normal08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44.4</w:t>
      </w:r>
    </w:p>
    <w:p w:rsidR="000A1F9B" w:rsidRDefault="00B27F83">
      <w:pPr>
        <w:pStyle w:val="Normal08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8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18.2</w:t>
      </w:r>
    </w:p>
    <w:p w:rsidR="000A1F9B" w:rsidRDefault="00B27F83">
      <w:pPr>
        <w:pStyle w:val="Normal08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329</w:t>
      </w:r>
    </w:p>
    <w:p w:rsidR="000A1F9B" w:rsidRDefault="00B27F83">
      <w:pPr>
        <w:pStyle w:val="Normal08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55.3</w:t>
      </w:r>
    </w:p>
    <w:p w:rsidR="000A1F9B" w:rsidRDefault="00B27F83">
      <w:pPr>
        <w:pStyle w:val="Normal08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0.223</w:t>
      </w:r>
    </w:p>
    <w:p w:rsidR="000A1F9B" w:rsidRDefault="00B27F83">
      <w:pPr>
        <w:pStyle w:val="Normal08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2.77</w:t>
      </w:r>
    </w:p>
    <w:p w:rsidR="000A1F9B" w:rsidRDefault="00B27F83">
      <w:pPr>
        <w:pStyle w:val="Normal08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3.91</w:t>
      </w:r>
    </w:p>
    <w:p w:rsidR="000A1F9B" w:rsidRDefault="00B27F83">
      <w:pPr>
        <w:pStyle w:val="Normal08"/>
        <w:framePr w:w="975" w:h="271" w:hRule="exact" w:wrap="auto" w:vAnchor="page" w:hAnchor="page" w:x="120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3.37</w:t>
      </w:r>
    </w:p>
    <w:p w:rsidR="000A1F9B" w:rsidRDefault="00B27F83">
      <w:pPr>
        <w:pStyle w:val="Normal08"/>
        <w:framePr w:w="975" w:h="271" w:hRule="exact" w:wrap="auto" w:vAnchor="page" w:hAnchor="page" w:x="130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86.1</w:t>
      </w:r>
    </w:p>
    <w:p w:rsidR="000A1F9B" w:rsidRDefault="00B27F83">
      <w:pPr>
        <w:pStyle w:val="Normal08"/>
        <w:framePr w:w="975" w:h="271" w:hRule="exact" w:wrap="auto" w:vAnchor="page" w:hAnchor="page" w:x="139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</w:t>
      </w:r>
    </w:p>
    <w:p w:rsidR="000A1F9B" w:rsidRDefault="00B27F83">
      <w:pPr>
        <w:pStyle w:val="Normal08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1M014</w:t>
      </w:r>
    </w:p>
    <w:p w:rsidR="000A1F9B" w:rsidRDefault="00B27F83">
      <w:pPr>
        <w:pStyle w:val="Normal08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8.37</w:t>
      </w:r>
    </w:p>
    <w:p w:rsidR="000A1F9B" w:rsidRDefault="00B27F83">
      <w:pPr>
        <w:pStyle w:val="Normal08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45.0</w:t>
      </w:r>
    </w:p>
    <w:p w:rsidR="000A1F9B" w:rsidRDefault="00B27F83">
      <w:pPr>
        <w:pStyle w:val="Normal08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149</w:t>
      </w:r>
    </w:p>
    <w:p w:rsidR="000A1F9B" w:rsidRDefault="00B27F83">
      <w:pPr>
        <w:pStyle w:val="Normal08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17.8</w:t>
      </w:r>
    </w:p>
    <w:p w:rsidR="000A1F9B" w:rsidRDefault="00B27F83">
      <w:pPr>
        <w:pStyle w:val="Normal08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332</w:t>
      </w:r>
    </w:p>
    <w:p w:rsidR="000A1F9B" w:rsidRDefault="00B27F83">
      <w:pPr>
        <w:pStyle w:val="Normal08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53.7</w:t>
      </w:r>
    </w:p>
    <w:p w:rsidR="000A1F9B" w:rsidRDefault="00B27F83">
      <w:pPr>
        <w:pStyle w:val="Normal08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0.188</w:t>
      </w:r>
    </w:p>
    <w:p w:rsidR="000A1F9B" w:rsidRDefault="00B27F83">
      <w:pPr>
        <w:pStyle w:val="Normal08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2.24</w:t>
      </w:r>
    </w:p>
    <w:p w:rsidR="000A1F9B" w:rsidRDefault="00B27F83">
      <w:pPr>
        <w:pStyle w:val="Normal08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4.59</w:t>
      </w:r>
    </w:p>
    <w:p w:rsidR="000A1F9B" w:rsidRDefault="00B27F83">
      <w:pPr>
        <w:pStyle w:val="Normal08"/>
        <w:framePr w:w="975" w:h="271" w:hRule="exact" w:wrap="auto" w:vAnchor="page" w:hAnchor="page" w:x="120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3.83</w:t>
      </w:r>
    </w:p>
    <w:p w:rsidR="000A1F9B" w:rsidRDefault="00B27F83">
      <w:pPr>
        <w:pStyle w:val="Normal08"/>
        <w:framePr w:w="975" w:h="271" w:hRule="exact" w:wrap="auto" w:vAnchor="page" w:hAnchor="page" w:x="130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83.6</w:t>
      </w:r>
    </w:p>
    <w:p w:rsidR="000A1F9B" w:rsidRDefault="00B27F83">
      <w:pPr>
        <w:pStyle w:val="Normal08"/>
        <w:framePr w:w="975" w:h="271" w:hRule="exact" w:wrap="auto" w:vAnchor="page" w:hAnchor="page" w:x="139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0.58</w:t>
      </w:r>
    </w:p>
    <w:p w:rsidR="000A1F9B" w:rsidRDefault="00B27F83">
      <w:pPr>
        <w:pStyle w:val="Normal08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1M015</w:t>
      </w:r>
    </w:p>
    <w:p w:rsidR="000A1F9B" w:rsidRDefault="00B27F83">
      <w:pPr>
        <w:pStyle w:val="Normal08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7.54</w:t>
      </w:r>
    </w:p>
    <w:p w:rsidR="000A1F9B" w:rsidRDefault="00B27F83">
      <w:pPr>
        <w:pStyle w:val="Normal08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42.7</w:t>
      </w:r>
    </w:p>
    <w:p w:rsidR="000A1F9B" w:rsidRDefault="00B27F83">
      <w:pPr>
        <w:pStyle w:val="Normal08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8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19.1</w:t>
      </w:r>
    </w:p>
    <w:p w:rsidR="000A1F9B" w:rsidRDefault="00B27F83">
      <w:pPr>
        <w:pStyle w:val="Normal08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338</w:t>
      </w:r>
    </w:p>
    <w:p w:rsidR="000A1F9B" w:rsidRDefault="00B27F83">
      <w:pPr>
        <w:pStyle w:val="Normal08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56.6</w:t>
      </w:r>
    </w:p>
    <w:p w:rsidR="000A1F9B" w:rsidRDefault="00B27F83">
      <w:pPr>
        <w:pStyle w:val="Normal08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0.212</w:t>
      </w:r>
    </w:p>
    <w:p w:rsidR="000A1F9B" w:rsidRDefault="00B27F83">
      <w:pPr>
        <w:pStyle w:val="Normal08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2.81</w:t>
      </w:r>
    </w:p>
    <w:p w:rsidR="000A1F9B" w:rsidRDefault="00B27F83">
      <w:pPr>
        <w:pStyle w:val="Normal08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4.38</w:t>
      </w:r>
    </w:p>
    <w:p w:rsidR="000A1F9B" w:rsidRDefault="00B27F83">
      <w:pPr>
        <w:pStyle w:val="Normal08"/>
        <w:framePr w:w="975" w:h="271" w:hRule="exact" w:wrap="auto" w:vAnchor="page" w:hAnchor="page" w:x="120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3.77</w:t>
      </w:r>
    </w:p>
    <w:p w:rsidR="000A1F9B" w:rsidRDefault="00B27F83">
      <w:pPr>
        <w:pStyle w:val="Normal08"/>
        <w:framePr w:w="975" w:h="271" w:hRule="exact" w:wrap="auto" w:vAnchor="page" w:hAnchor="page" w:x="130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86.1</w:t>
      </w:r>
    </w:p>
    <w:p w:rsidR="000A1F9B" w:rsidRDefault="00B27F83">
      <w:pPr>
        <w:pStyle w:val="Normal08"/>
        <w:framePr w:w="975" w:h="271" w:hRule="exact" w:wrap="auto" w:vAnchor="page" w:hAnchor="page" w:x="139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</w:t>
      </w:r>
    </w:p>
    <w:p w:rsidR="000A1F9B" w:rsidRDefault="00B27F83">
      <w:pPr>
        <w:pStyle w:val="Normal08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8"/>
        <w:spacing w:line="1" w:lineRule="auto"/>
      </w:pPr>
      <w:r>
        <w:br w:type="page"/>
      </w:r>
    </w:p>
    <w:p w:rsidR="000A1F9B" w:rsidRDefault="00B27F83">
      <w:pPr>
        <w:pStyle w:val="Normal08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217" style="position:absolute;left:0;text-align:left;z-index:-251578368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216" style="position:absolute;left:0;text-align:left;z-index:-251577344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215" style="position:absolute;left:0;text-align:left;z-index:-251576320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8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Hematology (ADVIA 2120i)  </w:t>
      </w:r>
      <w:r>
        <w:rPr>
          <w:rFonts w:ascii="宋体" w:eastAsia="宋体" w:hAnsi="宋体"/>
          <w:color w:val="000000"/>
          <w:kern w:val="2"/>
          <w:sz w:val="19"/>
        </w:rPr>
        <w:t>血液学指标检测结果个体数据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RBC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(x10^12/L)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HCT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HGB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MCH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(pg)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MCHC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MCV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(fL)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#RETIC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(x10^12/L)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%RETIC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WBC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#LYMPH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%LYMPH</w:t>
      </w:r>
    </w:p>
    <w:p w:rsidR="000A1F9B" w:rsidRDefault="00B27F83">
      <w:pPr>
        <w:pStyle w:val="Normal08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#NEUT</w:t>
      </w:r>
    </w:p>
    <w:p w:rsidR="000A1F9B" w:rsidRDefault="00B27F83">
      <w:pPr>
        <w:pStyle w:val="Normal08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2M011</w:t>
      </w:r>
    </w:p>
    <w:p w:rsidR="000A1F9B" w:rsidRDefault="00B27F83">
      <w:pPr>
        <w:pStyle w:val="Normal08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7.94</w:t>
      </w:r>
    </w:p>
    <w:p w:rsidR="000A1F9B" w:rsidRDefault="00B27F83">
      <w:pPr>
        <w:pStyle w:val="Normal08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42.9</w:t>
      </w:r>
    </w:p>
    <w:p w:rsidR="000A1F9B" w:rsidRDefault="00B27F83">
      <w:pPr>
        <w:pStyle w:val="Normal08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145</w:t>
      </w:r>
    </w:p>
    <w:p w:rsidR="000A1F9B" w:rsidRDefault="00B27F83">
      <w:pPr>
        <w:pStyle w:val="Normal08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18.3</w:t>
      </w:r>
    </w:p>
    <w:p w:rsidR="000A1F9B" w:rsidRDefault="00B27F83">
      <w:pPr>
        <w:pStyle w:val="Normal08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338</w:t>
      </w:r>
    </w:p>
    <w:p w:rsidR="000A1F9B" w:rsidRDefault="00B27F83">
      <w:pPr>
        <w:pStyle w:val="Normal08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54.1</w:t>
      </w:r>
    </w:p>
    <w:p w:rsidR="000A1F9B" w:rsidRDefault="00B27F83">
      <w:pPr>
        <w:pStyle w:val="Normal08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0.196</w:t>
      </w:r>
    </w:p>
    <w:p w:rsidR="000A1F9B" w:rsidRDefault="00B27F83">
      <w:pPr>
        <w:pStyle w:val="Normal08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2.47</w:t>
      </w:r>
    </w:p>
    <w:p w:rsidR="000A1F9B" w:rsidRDefault="00B27F83">
      <w:pPr>
        <w:pStyle w:val="Normal08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5.57</w:t>
      </w:r>
    </w:p>
    <w:p w:rsidR="000A1F9B" w:rsidRDefault="00B27F83">
      <w:pPr>
        <w:pStyle w:val="Normal08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4.67</w:t>
      </w:r>
    </w:p>
    <w:p w:rsidR="000A1F9B" w:rsidRDefault="00B27F83">
      <w:pPr>
        <w:pStyle w:val="Normal08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83.8</w:t>
      </w:r>
    </w:p>
    <w:p w:rsidR="000A1F9B" w:rsidRDefault="00B27F83">
      <w:pPr>
        <w:pStyle w:val="Normal08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0.67</w:t>
      </w:r>
    </w:p>
    <w:p w:rsidR="000A1F9B" w:rsidRDefault="00B27F83">
      <w:pPr>
        <w:pStyle w:val="Normal08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2M012</w:t>
      </w:r>
    </w:p>
    <w:p w:rsidR="000A1F9B" w:rsidRDefault="00B27F83">
      <w:pPr>
        <w:pStyle w:val="Normal08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7.92</w:t>
      </w:r>
    </w:p>
    <w:p w:rsidR="000A1F9B" w:rsidRDefault="00B27F83">
      <w:pPr>
        <w:pStyle w:val="Normal08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44.1</w:t>
      </w:r>
    </w:p>
    <w:p w:rsidR="000A1F9B" w:rsidRDefault="00B27F83">
      <w:pPr>
        <w:pStyle w:val="Normal08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8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18.4</w:t>
      </w:r>
    </w:p>
    <w:p w:rsidR="000A1F9B" w:rsidRDefault="00B27F83">
      <w:pPr>
        <w:pStyle w:val="Normal08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332</w:t>
      </w:r>
    </w:p>
    <w:p w:rsidR="000A1F9B" w:rsidRDefault="00B27F83">
      <w:pPr>
        <w:pStyle w:val="Normal08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55.6</w:t>
      </w:r>
    </w:p>
    <w:p w:rsidR="000A1F9B" w:rsidRDefault="00B27F83">
      <w:pPr>
        <w:pStyle w:val="Normal08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0.195</w:t>
      </w:r>
    </w:p>
    <w:p w:rsidR="000A1F9B" w:rsidRDefault="00B27F83">
      <w:pPr>
        <w:pStyle w:val="Normal08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2.47</w:t>
      </w:r>
    </w:p>
    <w:p w:rsidR="000A1F9B" w:rsidRDefault="00B27F83">
      <w:pPr>
        <w:pStyle w:val="Normal08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5.38</w:t>
      </w:r>
    </w:p>
    <w:p w:rsidR="000A1F9B" w:rsidRDefault="00B27F83">
      <w:pPr>
        <w:pStyle w:val="Normal08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4.65</w:t>
      </w:r>
    </w:p>
    <w:p w:rsidR="000A1F9B" w:rsidRDefault="00B27F83">
      <w:pPr>
        <w:pStyle w:val="Normal08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86.5</w:t>
      </w:r>
    </w:p>
    <w:p w:rsidR="000A1F9B" w:rsidRDefault="00B27F83">
      <w:pPr>
        <w:pStyle w:val="Normal08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0.54</w:t>
      </w:r>
    </w:p>
    <w:p w:rsidR="000A1F9B" w:rsidRDefault="00B27F83">
      <w:pPr>
        <w:pStyle w:val="Normal08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2M013</w:t>
      </w:r>
    </w:p>
    <w:p w:rsidR="000A1F9B" w:rsidRDefault="00B27F83">
      <w:pPr>
        <w:pStyle w:val="Normal08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7.73</w:t>
      </w:r>
    </w:p>
    <w:p w:rsidR="000A1F9B" w:rsidRDefault="00B27F83">
      <w:pPr>
        <w:pStyle w:val="Normal08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42.3</w:t>
      </w:r>
    </w:p>
    <w:p w:rsidR="000A1F9B" w:rsidRDefault="00B27F83">
      <w:pPr>
        <w:pStyle w:val="Normal08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141</w:t>
      </w:r>
    </w:p>
    <w:p w:rsidR="000A1F9B" w:rsidRDefault="00B27F83">
      <w:pPr>
        <w:pStyle w:val="Normal08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18.2</w:t>
      </w:r>
    </w:p>
    <w:p w:rsidR="000A1F9B" w:rsidRDefault="00B27F83">
      <w:pPr>
        <w:pStyle w:val="Normal08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333</w:t>
      </w:r>
    </w:p>
    <w:p w:rsidR="000A1F9B" w:rsidRDefault="00B27F83">
      <w:pPr>
        <w:pStyle w:val="Normal08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54.8</w:t>
      </w:r>
    </w:p>
    <w:p w:rsidR="000A1F9B" w:rsidRDefault="00B27F83">
      <w:pPr>
        <w:pStyle w:val="Normal08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0.200</w:t>
      </w:r>
    </w:p>
    <w:p w:rsidR="000A1F9B" w:rsidRDefault="00B27F83">
      <w:pPr>
        <w:pStyle w:val="Normal08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2.59</w:t>
      </w:r>
    </w:p>
    <w:p w:rsidR="000A1F9B" w:rsidRDefault="00B27F83">
      <w:pPr>
        <w:pStyle w:val="Normal08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5.31</w:t>
      </w:r>
    </w:p>
    <w:p w:rsidR="000A1F9B" w:rsidRDefault="00B27F83">
      <w:pPr>
        <w:pStyle w:val="Normal08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4.38</w:t>
      </w:r>
    </w:p>
    <w:p w:rsidR="000A1F9B" w:rsidRDefault="00B27F83">
      <w:pPr>
        <w:pStyle w:val="Normal08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82.6</w:t>
      </w:r>
    </w:p>
    <w:p w:rsidR="000A1F9B" w:rsidRDefault="00B27F83">
      <w:pPr>
        <w:pStyle w:val="Normal08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0.74</w:t>
      </w:r>
    </w:p>
    <w:p w:rsidR="000A1F9B" w:rsidRDefault="00B27F83">
      <w:pPr>
        <w:pStyle w:val="Normal08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2M014</w:t>
      </w:r>
    </w:p>
    <w:p w:rsidR="000A1F9B" w:rsidRDefault="00B27F83">
      <w:pPr>
        <w:pStyle w:val="Normal08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8.23</w:t>
      </w:r>
    </w:p>
    <w:p w:rsidR="000A1F9B" w:rsidRDefault="00B27F83">
      <w:pPr>
        <w:pStyle w:val="Normal08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44.2</w:t>
      </w:r>
    </w:p>
    <w:p w:rsidR="000A1F9B" w:rsidRDefault="00B27F83">
      <w:pPr>
        <w:pStyle w:val="Normal08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145</w:t>
      </w:r>
    </w:p>
    <w:p w:rsidR="000A1F9B" w:rsidRDefault="00B27F83">
      <w:pPr>
        <w:pStyle w:val="Normal08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17.7</w:t>
      </w:r>
    </w:p>
    <w:p w:rsidR="000A1F9B" w:rsidRDefault="00B27F83">
      <w:pPr>
        <w:pStyle w:val="Normal08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329</w:t>
      </w:r>
    </w:p>
    <w:p w:rsidR="000A1F9B" w:rsidRDefault="00B27F83">
      <w:pPr>
        <w:pStyle w:val="Normal08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53.7</w:t>
      </w:r>
    </w:p>
    <w:p w:rsidR="000A1F9B" w:rsidRDefault="00B27F83">
      <w:pPr>
        <w:pStyle w:val="Normal08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0.221</w:t>
      </w:r>
    </w:p>
    <w:p w:rsidR="000A1F9B" w:rsidRDefault="00B27F83">
      <w:pPr>
        <w:pStyle w:val="Normal08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2.68</w:t>
      </w:r>
    </w:p>
    <w:p w:rsidR="000A1F9B" w:rsidRDefault="00B27F83">
      <w:pPr>
        <w:pStyle w:val="Normal08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5.97</w:t>
      </w:r>
    </w:p>
    <w:p w:rsidR="000A1F9B" w:rsidRDefault="00B27F83">
      <w:pPr>
        <w:pStyle w:val="Normal08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4.98</w:t>
      </w:r>
    </w:p>
    <w:p w:rsidR="000A1F9B" w:rsidRDefault="00B27F83">
      <w:pPr>
        <w:pStyle w:val="Normal08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83.3</w:t>
      </w:r>
    </w:p>
    <w:p w:rsidR="000A1F9B" w:rsidRDefault="00B27F83">
      <w:pPr>
        <w:pStyle w:val="Normal08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</w:t>
      </w:r>
    </w:p>
    <w:p w:rsidR="000A1F9B" w:rsidRDefault="00B27F83">
      <w:pPr>
        <w:pStyle w:val="Normal08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2M015</w:t>
      </w:r>
    </w:p>
    <w:p w:rsidR="000A1F9B" w:rsidRDefault="00B27F83">
      <w:pPr>
        <w:pStyle w:val="Normal08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7.94</w:t>
      </w:r>
    </w:p>
    <w:p w:rsidR="000A1F9B" w:rsidRDefault="00B27F83">
      <w:pPr>
        <w:pStyle w:val="Normal08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42.9</w:t>
      </w:r>
    </w:p>
    <w:p w:rsidR="000A1F9B" w:rsidRDefault="00B27F83">
      <w:pPr>
        <w:pStyle w:val="Normal08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8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17.9</w:t>
      </w:r>
    </w:p>
    <w:p w:rsidR="000A1F9B" w:rsidRDefault="00B27F83">
      <w:pPr>
        <w:pStyle w:val="Normal08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332</w:t>
      </w:r>
    </w:p>
    <w:p w:rsidR="000A1F9B" w:rsidRDefault="00B27F83">
      <w:pPr>
        <w:pStyle w:val="Normal08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54.0</w:t>
      </w:r>
    </w:p>
    <w:p w:rsidR="000A1F9B" w:rsidRDefault="00B27F83">
      <w:pPr>
        <w:pStyle w:val="Normal08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0.176</w:t>
      </w:r>
    </w:p>
    <w:p w:rsidR="000A1F9B" w:rsidRDefault="00B27F83">
      <w:pPr>
        <w:pStyle w:val="Normal08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2.22</w:t>
      </w:r>
    </w:p>
    <w:p w:rsidR="000A1F9B" w:rsidRDefault="00B27F83">
      <w:pPr>
        <w:pStyle w:val="Normal08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6.51</w:t>
      </w:r>
    </w:p>
    <w:p w:rsidR="000A1F9B" w:rsidRDefault="00B27F83">
      <w:pPr>
        <w:pStyle w:val="Normal08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5.17</w:t>
      </w:r>
    </w:p>
    <w:p w:rsidR="000A1F9B" w:rsidRDefault="00B27F83">
      <w:pPr>
        <w:pStyle w:val="Normal08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79.4</w:t>
      </w:r>
    </w:p>
    <w:p w:rsidR="000A1F9B" w:rsidRDefault="00B27F83">
      <w:pPr>
        <w:pStyle w:val="Normal08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1.12</w:t>
      </w:r>
    </w:p>
    <w:p w:rsidR="000A1F9B" w:rsidRDefault="00B27F83">
      <w:pPr>
        <w:pStyle w:val="Normal08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3M011</w:t>
      </w:r>
    </w:p>
    <w:p w:rsidR="000A1F9B" w:rsidRDefault="00B27F83">
      <w:pPr>
        <w:pStyle w:val="Normal08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</w:t>
      </w:r>
      <w:r>
        <w:rPr>
          <w:rFonts w:eastAsia="Times New Roman"/>
          <w:color w:val="000000"/>
          <w:kern w:val="2"/>
          <w:sz w:val="17"/>
        </w:rPr>
        <w:t>96</w:t>
      </w:r>
    </w:p>
    <w:p w:rsidR="000A1F9B" w:rsidRDefault="00B27F83">
      <w:pPr>
        <w:pStyle w:val="Normal08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43.9</w:t>
      </w:r>
    </w:p>
    <w:p w:rsidR="000A1F9B" w:rsidRDefault="00B27F83">
      <w:pPr>
        <w:pStyle w:val="Normal08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145</w:t>
      </w:r>
    </w:p>
    <w:p w:rsidR="000A1F9B" w:rsidRDefault="00B27F83">
      <w:pPr>
        <w:pStyle w:val="Normal08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18.2</w:t>
      </w:r>
    </w:p>
    <w:p w:rsidR="000A1F9B" w:rsidRDefault="00B27F83">
      <w:pPr>
        <w:pStyle w:val="Normal08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331</w:t>
      </w:r>
    </w:p>
    <w:p w:rsidR="000A1F9B" w:rsidRDefault="00B27F83">
      <w:pPr>
        <w:pStyle w:val="Normal08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55.1</w:t>
      </w:r>
    </w:p>
    <w:p w:rsidR="000A1F9B" w:rsidRDefault="00B27F83">
      <w:pPr>
        <w:pStyle w:val="Normal08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0.237</w:t>
      </w:r>
    </w:p>
    <w:p w:rsidR="000A1F9B" w:rsidRDefault="00B27F83">
      <w:pPr>
        <w:pStyle w:val="Normal08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2.98</w:t>
      </w:r>
    </w:p>
    <w:p w:rsidR="000A1F9B" w:rsidRDefault="00B27F83">
      <w:pPr>
        <w:pStyle w:val="Normal08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8.73</w:t>
      </w:r>
    </w:p>
    <w:p w:rsidR="000A1F9B" w:rsidRDefault="00B27F83">
      <w:pPr>
        <w:pStyle w:val="Normal08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7.39</w:t>
      </w:r>
    </w:p>
    <w:p w:rsidR="000A1F9B" w:rsidRDefault="00B27F83">
      <w:pPr>
        <w:pStyle w:val="Normal08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84.6</w:t>
      </w:r>
    </w:p>
    <w:p w:rsidR="000A1F9B" w:rsidRDefault="00B27F83">
      <w:pPr>
        <w:pStyle w:val="Normal08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0.93</w:t>
      </w:r>
    </w:p>
    <w:p w:rsidR="000A1F9B" w:rsidRDefault="00B27F83">
      <w:pPr>
        <w:pStyle w:val="Normal08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3M012</w:t>
      </w:r>
    </w:p>
    <w:p w:rsidR="000A1F9B" w:rsidRDefault="00B27F83">
      <w:pPr>
        <w:pStyle w:val="Normal08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8.05</w:t>
      </w:r>
    </w:p>
    <w:p w:rsidR="000A1F9B" w:rsidRDefault="00B27F83">
      <w:pPr>
        <w:pStyle w:val="Normal08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45.5</w:t>
      </w:r>
    </w:p>
    <w:p w:rsidR="000A1F9B" w:rsidRDefault="00B27F83">
      <w:pPr>
        <w:pStyle w:val="Normal08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148</w:t>
      </w:r>
    </w:p>
    <w:p w:rsidR="000A1F9B" w:rsidRDefault="00B27F83">
      <w:pPr>
        <w:pStyle w:val="Normal08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18.4</w:t>
      </w:r>
    </w:p>
    <w:p w:rsidR="000A1F9B" w:rsidRDefault="00B27F83">
      <w:pPr>
        <w:pStyle w:val="Normal08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325</w:t>
      </w:r>
    </w:p>
    <w:p w:rsidR="000A1F9B" w:rsidRDefault="00B27F83">
      <w:pPr>
        <w:pStyle w:val="Normal08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56.5</w:t>
      </w:r>
    </w:p>
    <w:p w:rsidR="000A1F9B" w:rsidRDefault="00B27F83">
      <w:pPr>
        <w:pStyle w:val="Normal08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0.228</w:t>
      </w:r>
    </w:p>
    <w:p w:rsidR="000A1F9B" w:rsidRDefault="00B27F83">
      <w:pPr>
        <w:pStyle w:val="Normal08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2.83</w:t>
      </w:r>
    </w:p>
    <w:p w:rsidR="000A1F9B" w:rsidRDefault="00B27F83">
      <w:pPr>
        <w:pStyle w:val="Normal08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5.24</w:t>
      </w:r>
    </w:p>
    <w:p w:rsidR="000A1F9B" w:rsidRDefault="00B27F83">
      <w:pPr>
        <w:pStyle w:val="Normal08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4.55</w:t>
      </w:r>
    </w:p>
    <w:p w:rsidR="000A1F9B" w:rsidRDefault="00B27F83">
      <w:pPr>
        <w:pStyle w:val="Normal08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86.8</w:t>
      </w:r>
    </w:p>
    <w:p w:rsidR="000A1F9B" w:rsidRDefault="00B27F83">
      <w:pPr>
        <w:pStyle w:val="Normal08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0.48</w:t>
      </w:r>
    </w:p>
    <w:p w:rsidR="000A1F9B" w:rsidRDefault="00B27F83">
      <w:pPr>
        <w:pStyle w:val="Normal08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3M013</w:t>
      </w:r>
    </w:p>
    <w:p w:rsidR="000A1F9B" w:rsidRDefault="00B27F83">
      <w:pPr>
        <w:pStyle w:val="Normal08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7.23</w:t>
      </w:r>
    </w:p>
    <w:p w:rsidR="000A1F9B" w:rsidRDefault="00B27F83">
      <w:pPr>
        <w:pStyle w:val="Normal08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41.0</w:t>
      </w:r>
    </w:p>
    <w:p w:rsidR="000A1F9B" w:rsidRDefault="00B27F83">
      <w:pPr>
        <w:pStyle w:val="Normal08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135</w:t>
      </w:r>
    </w:p>
    <w:p w:rsidR="000A1F9B" w:rsidRDefault="00B27F83">
      <w:pPr>
        <w:pStyle w:val="Normal08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18.6</w:t>
      </w:r>
    </w:p>
    <w:p w:rsidR="000A1F9B" w:rsidRDefault="00B27F83">
      <w:pPr>
        <w:pStyle w:val="Normal08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329</w:t>
      </w:r>
    </w:p>
    <w:p w:rsidR="000A1F9B" w:rsidRDefault="00B27F83">
      <w:pPr>
        <w:pStyle w:val="Normal08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56.7</w:t>
      </w:r>
    </w:p>
    <w:p w:rsidR="000A1F9B" w:rsidRDefault="00B27F83">
      <w:pPr>
        <w:pStyle w:val="Normal08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0.206</w:t>
      </w:r>
    </w:p>
    <w:p w:rsidR="000A1F9B" w:rsidRDefault="00B27F83">
      <w:pPr>
        <w:pStyle w:val="Normal08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2.85</w:t>
      </w:r>
    </w:p>
    <w:p w:rsidR="000A1F9B" w:rsidRDefault="00B27F83">
      <w:pPr>
        <w:pStyle w:val="Normal08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6.35</w:t>
      </w:r>
    </w:p>
    <w:p w:rsidR="000A1F9B" w:rsidRDefault="00B27F83">
      <w:pPr>
        <w:pStyle w:val="Normal08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5.83</w:t>
      </w:r>
    </w:p>
    <w:p w:rsidR="000A1F9B" w:rsidRDefault="00B27F83">
      <w:pPr>
        <w:pStyle w:val="Normal08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91.8</w:t>
      </w:r>
    </w:p>
    <w:p w:rsidR="000A1F9B" w:rsidRDefault="00B27F83">
      <w:pPr>
        <w:pStyle w:val="Normal08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</w:t>
      </w:r>
    </w:p>
    <w:p w:rsidR="000A1F9B" w:rsidRDefault="00B27F83">
      <w:pPr>
        <w:pStyle w:val="Normal08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3M014</w:t>
      </w:r>
    </w:p>
    <w:p w:rsidR="000A1F9B" w:rsidRDefault="00B27F83">
      <w:pPr>
        <w:pStyle w:val="Normal08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7.22</w:t>
      </w:r>
    </w:p>
    <w:p w:rsidR="000A1F9B" w:rsidRDefault="00B27F83">
      <w:pPr>
        <w:pStyle w:val="Normal08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39.2</w:t>
      </w:r>
    </w:p>
    <w:p w:rsidR="000A1F9B" w:rsidRDefault="00B27F83">
      <w:pPr>
        <w:pStyle w:val="Normal08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130</w:t>
      </w:r>
    </w:p>
    <w:p w:rsidR="000A1F9B" w:rsidRDefault="00B27F83">
      <w:pPr>
        <w:pStyle w:val="Normal08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18.0</w:t>
      </w:r>
    </w:p>
    <w:p w:rsidR="000A1F9B" w:rsidRDefault="00B27F83">
      <w:pPr>
        <w:pStyle w:val="Normal08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332</w:t>
      </w:r>
    </w:p>
    <w:p w:rsidR="000A1F9B" w:rsidRDefault="00B27F83">
      <w:pPr>
        <w:pStyle w:val="Normal08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54.4</w:t>
      </w:r>
    </w:p>
    <w:p w:rsidR="000A1F9B" w:rsidRDefault="00B27F83">
      <w:pPr>
        <w:pStyle w:val="Normal08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0.199</w:t>
      </w:r>
    </w:p>
    <w:p w:rsidR="000A1F9B" w:rsidRDefault="00B27F83">
      <w:pPr>
        <w:pStyle w:val="Normal08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2.75</w:t>
      </w:r>
    </w:p>
    <w:p w:rsidR="000A1F9B" w:rsidRDefault="00B27F83">
      <w:pPr>
        <w:pStyle w:val="Normal08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4.19</w:t>
      </w:r>
    </w:p>
    <w:p w:rsidR="000A1F9B" w:rsidRDefault="00B27F83">
      <w:pPr>
        <w:pStyle w:val="Normal08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3.55</w:t>
      </w:r>
    </w:p>
    <w:p w:rsidR="000A1F9B" w:rsidRDefault="00B27F83">
      <w:pPr>
        <w:pStyle w:val="Normal08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</w:t>
      </w:r>
      <w:r>
        <w:rPr>
          <w:rFonts w:eastAsia="Times New Roman"/>
          <w:color w:val="000000"/>
          <w:kern w:val="2"/>
          <w:sz w:val="17"/>
        </w:rPr>
        <w:t>.7</w:t>
      </w:r>
    </w:p>
    <w:p w:rsidR="000A1F9B" w:rsidRDefault="00B27F83">
      <w:pPr>
        <w:pStyle w:val="Normal08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</w:t>
      </w:r>
    </w:p>
    <w:p w:rsidR="000A1F9B" w:rsidRDefault="00B27F83">
      <w:pPr>
        <w:pStyle w:val="Normal08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3M015</w:t>
      </w:r>
    </w:p>
    <w:p w:rsidR="000A1F9B" w:rsidRDefault="00B27F83">
      <w:pPr>
        <w:pStyle w:val="Normal08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7.63</w:t>
      </w:r>
    </w:p>
    <w:p w:rsidR="000A1F9B" w:rsidRDefault="00B27F83">
      <w:pPr>
        <w:pStyle w:val="Normal08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42.0</w:t>
      </w:r>
    </w:p>
    <w:p w:rsidR="000A1F9B" w:rsidRDefault="00B27F83">
      <w:pPr>
        <w:pStyle w:val="Normal08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141</w:t>
      </w:r>
    </w:p>
    <w:p w:rsidR="000A1F9B" w:rsidRDefault="00B27F83">
      <w:pPr>
        <w:pStyle w:val="Normal08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18.4</w:t>
      </w:r>
    </w:p>
    <w:p w:rsidR="000A1F9B" w:rsidRDefault="00B27F83">
      <w:pPr>
        <w:pStyle w:val="Normal08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335</w:t>
      </w:r>
    </w:p>
    <w:p w:rsidR="000A1F9B" w:rsidRDefault="00B27F83">
      <w:pPr>
        <w:pStyle w:val="Normal08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55.1</w:t>
      </w:r>
    </w:p>
    <w:p w:rsidR="000A1F9B" w:rsidRDefault="00B27F83">
      <w:pPr>
        <w:pStyle w:val="Normal08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0.189</w:t>
      </w:r>
    </w:p>
    <w:p w:rsidR="000A1F9B" w:rsidRDefault="00B27F83">
      <w:pPr>
        <w:pStyle w:val="Normal08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2.48</w:t>
      </w:r>
    </w:p>
    <w:p w:rsidR="000A1F9B" w:rsidRDefault="00B27F83">
      <w:pPr>
        <w:pStyle w:val="Normal08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5.46</w:t>
      </w:r>
    </w:p>
    <w:p w:rsidR="000A1F9B" w:rsidRDefault="00B27F83">
      <w:pPr>
        <w:pStyle w:val="Normal08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4.75</w:t>
      </w:r>
    </w:p>
    <w:p w:rsidR="000A1F9B" w:rsidRDefault="00B27F83">
      <w:pPr>
        <w:pStyle w:val="Normal08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87.0</w:t>
      </w:r>
    </w:p>
    <w:p w:rsidR="000A1F9B" w:rsidRDefault="00B27F83">
      <w:pPr>
        <w:pStyle w:val="Normal08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0.54</w:t>
      </w:r>
    </w:p>
    <w:p w:rsidR="000A1F9B" w:rsidRDefault="00B27F83">
      <w:pPr>
        <w:pStyle w:val="Normal08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4M011</w:t>
      </w:r>
    </w:p>
    <w:p w:rsidR="000A1F9B" w:rsidRDefault="00B27F83">
      <w:pPr>
        <w:pStyle w:val="Normal08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7.71</w:t>
      </w:r>
    </w:p>
    <w:p w:rsidR="000A1F9B" w:rsidRDefault="00B27F83">
      <w:pPr>
        <w:pStyle w:val="Normal08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41.7</w:t>
      </w:r>
    </w:p>
    <w:p w:rsidR="000A1F9B" w:rsidRDefault="00B27F83">
      <w:pPr>
        <w:pStyle w:val="Normal08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140</w:t>
      </w:r>
    </w:p>
    <w:p w:rsidR="000A1F9B" w:rsidRDefault="00B27F83">
      <w:pPr>
        <w:pStyle w:val="Normal08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18.2</w:t>
      </w:r>
    </w:p>
    <w:p w:rsidR="000A1F9B" w:rsidRDefault="00B27F83">
      <w:pPr>
        <w:pStyle w:val="Normal08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335</w:t>
      </w:r>
    </w:p>
    <w:p w:rsidR="000A1F9B" w:rsidRDefault="00B27F83">
      <w:pPr>
        <w:pStyle w:val="Normal08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54.1</w:t>
      </w:r>
    </w:p>
    <w:p w:rsidR="000A1F9B" w:rsidRDefault="00B27F83">
      <w:pPr>
        <w:pStyle w:val="Normal08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0.237</w:t>
      </w:r>
    </w:p>
    <w:p w:rsidR="000A1F9B" w:rsidRDefault="00B27F83">
      <w:pPr>
        <w:pStyle w:val="Normal08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3.08</w:t>
      </w:r>
    </w:p>
    <w:p w:rsidR="000A1F9B" w:rsidRDefault="00B27F83">
      <w:pPr>
        <w:pStyle w:val="Normal08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6.62</w:t>
      </w:r>
    </w:p>
    <w:p w:rsidR="000A1F9B" w:rsidRDefault="00B27F83">
      <w:pPr>
        <w:pStyle w:val="Normal08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5.44</w:t>
      </w:r>
    </w:p>
    <w:p w:rsidR="000A1F9B" w:rsidRDefault="00B27F83">
      <w:pPr>
        <w:pStyle w:val="Normal08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82.2</w:t>
      </w:r>
    </w:p>
    <w:p w:rsidR="000A1F9B" w:rsidRDefault="00B27F83">
      <w:pPr>
        <w:pStyle w:val="Normal08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0.92</w:t>
      </w:r>
    </w:p>
    <w:p w:rsidR="000A1F9B" w:rsidRDefault="00B27F83">
      <w:pPr>
        <w:pStyle w:val="Normal08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4M012</w:t>
      </w:r>
    </w:p>
    <w:p w:rsidR="000A1F9B" w:rsidRDefault="00B27F83">
      <w:pPr>
        <w:pStyle w:val="Normal08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7.73</w:t>
      </w:r>
    </w:p>
    <w:p w:rsidR="000A1F9B" w:rsidRDefault="00B27F83">
      <w:pPr>
        <w:pStyle w:val="Normal08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41.8</w:t>
      </w:r>
    </w:p>
    <w:p w:rsidR="000A1F9B" w:rsidRDefault="00B27F83">
      <w:pPr>
        <w:pStyle w:val="Normal08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137</w:t>
      </w:r>
    </w:p>
    <w:p w:rsidR="000A1F9B" w:rsidRDefault="00B27F83">
      <w:pPr>
        <w:pStyle w:val="Normal08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17.7</w:t>
      </w:r>
    </w:p>
    <w:p w:rsidR="000A1F9B" w:rsidRDefault="00B27F83">
      <w:pPr>
        <w:pStyle w:val="Normal08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327</w:t>
      </w:r>
    </w:p>
    <w:p w:rsidR="000A1F9B" w:rsidRDefault="00B27F83">
      <w:pPr>
        <w:pStyle w:val="Normal08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54.1</w:t>
      </w:r>
    </w:p>
    <w:p w:rsidR="000A1F9B" w:rsidRDefault="00B27F83">
      <w:pPr>
        <w:pStyle w:val="Normal08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0.228</w:t>
      </w:r>
    </w:p>
    <w:p w:rsidR="000A1F9B" w:rsidRDefault="00B27F83">
      <w:pPr>
        <w:pStyle w:val="Normal08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2.95</w:t>
      </w:r>
    </w:p>
    <w:p w:rsidR="000A1F9B" w:rsidRDefault="00B27F83">
      <w:pPr>
        <w:pStyle w:val="Normal08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6.89</w:t>
      </w:r>
    </w:p>
    <w:p w:rsidR="000A1F9B" w:rsidRDefault="00B27F83">
      <w:pPr>
        <w:pStyle w:val="Normal08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5.99</w:t>
      </w:r>
    </w:p>
    <w:p w:rsidR="000A1F9B" w:rsidRDefault="00B27F83">
      <w:pPr>
        <w:pStyle w:val="Normal08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86.9</w:t>
      </w:r>
    </w:p>
    <w:p w:rsidR="000A1F9B" w:rsidRDefault="00B27F83">
      <w:pPr>
        <w:pStyle w:val="Normal08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0.69</w:t>
      </w:r>
    </w:p>
    <w:p w:rsidR="000A1F9B" w:rsidRDefault="00B27F83">
      <w:pPr>
        <w:pStyle w:val="Normal08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4M013</w:t>
      </w:r>
    </w:p>
    <w:p w:rsidR="000A1F9B" w:rsidRDefault="00B27F83">
      <w:pPr>
        <w:pStyle w:val="Normal08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7.69</w:t>
      </w:r>
    </w:p>
    <w:p w:rsidR="000A1F9B" w:rsidRDefault="00B27F83">
      <w:pPr>
        <w:pStyle w:val="Normal08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43.1</w:t>
      </w:r>
    </w:p>
    <w:p w:rsidR="000A1F9B" w:rsidRDefault="00B27F83">
      <w:pPr>
        <w:pStyle w:val="Normal08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8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18.7</w:t>
      </w:r>
    </w:p>
    <w:p w:rsidR="000A1F9B" w:rsidRDefault="00B27F83">
      <w:pPr>
        <w:pStyle w:val="Normal08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334</w:t>
      </w:r>
    </w:p>
    <w:p w:rsidR="000A1F9B" w:rsidRDefault="00B27F83">
      <w:pPr>
        <w:pStyle w:val="Normal08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56.0</w:t>
      </w:r>
    </w:p>
    <w:p w:rsidR="000A1F9B" w:rsidRDefault="00B27F83">
      <w:pPr>
        <w:pStyle w:val="Normal08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254</w:t>
      </w:r>
    </w:p>
    <w:p w:rsidR="000A1F9B" w:rsidRDefault="00B27F83">
      <w:pPr>
        <w:pStyle w:val="Normal08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3.30</w:t>
      </w:r>
    </w:p>
    <w:p w:rsidR="000A1F9B" w:rsidRDefault="00B27F83">
      <w:pPr>
        <w:pStyle w:val="Normal08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3.16</w:t>
      </w:r>
    </w:p>
    <w:p w:rsidR="000A1F9B" w:rsidRDefault="00B27F83">
      <w:pPr>
        <w:pStyle w:val="Normal08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2.64</w:t>
      </w:r>
    </w:p>
    <w:p w:rsidR="000A1F9B" w:rsidRDefault="00B27F83">
      <w:pPr>
        <w:pStyle w:val="Normal08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83.5</w:t>
      </w:r>
    </w:p>
    <w:p w:rsidR="000A1F9B" w:rsidRDefault="00B27F83">
      <w:pPr>
        <w:pStyle w:val="Normal08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</w:t>
      </w:r>
    </w:p>
    <w:p w:rsidR="000A1F9B" w:rsidRDefault="00B27F83">
      <w:pPr>
        <w:pStyle w:val="Normal08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4M014</w:t>
      </w:r>
    </w:p>
    <w:p w:rsidR="000A1F9B" w:rsidRDefault="00B27F83">
      <w:pPr>
        <w:pStyle w:val="Normal08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7.82</w:t>
      </w:r>
    </w:p>
    <w:p w:rsidR="000A1F9B" w:rsidRDefault="00B27F83">
      <w:pPr>
        <w:pStyle w:val="Normal08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43.1</w:t>
      </w:r>
    </w:p>
    <w:p w:rsidR="000A1F9B" w:rsidRDefault="00B27F83">
      <w:pPr>
        <w:pStyle w:val="Normal08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8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18.3</w:t>
      </w:r>
    </w:p>
    <w:p w:rsidR="000A1F9B" w:rsidRDefault="00B27F83">
      <w:pPr>
        <w:pStyle w:val="Normal08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331</w:t>
      </w:r>
    </w:p>
    <w:p w:rsidR="000A1F9B" w:rsidRDefault="00B27F83">
      <w:pPr>
        <w:pStyle w:val="Normal08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55.2</w:t>
      </w:r>
    </w:p>
    <w:p w:rsidR="000A1F9B" w:rsidRDefault="00B27F83">
      <w:pPr>
        <w:pStyle w:val="Normal08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0.220</w:t>
      </w:r>
    </w:p>
    <w:p w:rsidR="000A1F9B" w:rsidRDefault="00B27F83">
      <w:pPr>
        <w:pStyle w:val="Normal08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2.82</w:t>
      </w:r>
    </w:p>
    <w:p w:rsidR="000A1F9B" w:rsidRDefault="00B27F83">
      <w:pPr>
        <w:pStyle w:val="Normal08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3.13</w:t>
      </w:r>
    </w:p>
    <w:p w:rsidR="000A1F9B" w:rsidRDefault="00B27F83">
      <w:pPr>
        <w:pStyle w:val="Normal08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2.65</w:t>
      </w:r>
    </w:p>
    <w:p w:rsidR="000A1F9B" w:rsidRDefault="00B27F83">
      <w:pPr>
        <w:pStyle w:val="Normal08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84.7</w:t>
      </w:r>
    </w:p>
    <w:p w:rsidR="000A1F9B" w:rsidRDefault="00B27F83">
      <w:pPr>
        <w:pStyle w:val="Normal08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</w:t>
      </w:r>
    </w:p>
    <w:p w:rsidR="000A1F9B" w:rsidRDefault="00B27F83">
      <w:pPr>
        <w:pStyle w:val="Normal08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4M015</w:t>
      </w:r>
    </w:p>
    <w:p w:rsidR="000A1F9B" w:rsidRDefault="00B27F83">
      <w:pPr>
        <w:pStyle w:val="Normal08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8.02</w:t>
      </w:r>
    </w:p>
    <w:p w:rsidR="000A1F9B" w:rsidRDefault="00B27F83">
      <w:pPr>
        <w:pStyle w:val="Normal08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41.7</w:t>
      </w:r>
    </w:p>
    <w:p w:rsidR="000A1F9B" w:rsidRDefault="00B27F83">
      <w:pPr>
        <w:pStyle w:val="Normal08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139</w:t>
      </w:r>
    </w:p>
    <w:p w:rsidR="000A1F9B" w:rsidRDefault="00B27F83">
      <w:pPr>
        <w:pStyle w:val="Normal08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17.3</w:t>
      </w:r>
    </w:p>
    <w:p w:rsidR="000A1F9B" w:rsidRDefault="00B27F83">
      <w:pPr>
        <w:pStyle w:val="Normal08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333</w:t>
      </w:r>
    </w:p>
    <w:p w:rsidR="000A1F9B" w:rsidRDefault="00B27F83">
      <w:pPr>
        <w:pStyle w:val="Normal08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52.0</w:t>
      </w:r>
    </w:p>
    <w:p w:rsidR="000A1F9B" w:rsidRDefault="00B27F83">
      <w:pPr>
        <w:pStyle w:val="Normal08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0.218</w:t>
      </w:r>
    </w:p>
    <w:p w:rsidR="000A1F9B" w:rsidRDefault="00B27F83">
      <w:pPr>
        <w:pStyle w:val="Normal08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2.72</w:t>
      </w:r>
    </w:p>
    <w:p w:rsidR="000A1F9B" w:rsidRDefault="00B27F83">
      <w:pPr>
        <w:pStyle w:val="Normal08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4.22</w:t>
      </w:r>
    </w:p>
    <w:p w:rsidR="000A1F9B" w:rsidRDefault="00B27F83">
      <w:pPr>
        <w:pStyle w:val="Normal08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3.39</w:t>
      </w:r>
    </w:p>
    <w:p w:rsidR="000A1F9B" w:rsidRDefault="00B27F83">
      <w:pPr>
        <w:pStyle w:val="Normal08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80.3</w:t>
      </w:r>
    </w:p>
    <w:p w:rsidR="000A1F9B" w:rsidRDefault="00B27F83">
      <w:pPr>
        <w:pStyle w:val="Normal08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0.55</w:t>
      </w:r>
    </w:p>
    <w:p w:rsidR="000A1F9B" w:rsidRDefault="00B27F83">
      <w:pPr>
        <w:pStyle w:val="Normal08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8"/>
        <w:spacing w:line="1" w:lineRule="auto"/>
      </w:pPr>
      <w:r>
        <w:br w:type="page"/>
      </w:r>
    </w:p>
    <w:p w:rsidR="000A1F9B" w:rsidRDefault="00B27F83">
      <w:pPr>
        <w:pStyle w:val="Normal08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214" style="position:absolute;left:0;text-align:left;z-index:-251575296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213" style="position:absolute;left:0;text-align:left;z-index:-251574272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212" style="position:absolute;left:0;text-align:left;z-index:-251573248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8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Hematology (ADVIA 2120i)  </w:t>
      </w:r>
      <w:r>
        <w:rPr>
          <w:rFonts w:ascii="宋体" w:eastAsia="宋体" w:hAnsi="宋体"/>
          <w:color w:val="000000"/>
          <w:kern w:val="2"/>
          <w:sz w:val="19"/>
        </w:rPr>
        <w:t>血液学指标检测结果个体数据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%NEUT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#BASO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%BASO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#MONO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%MONO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#EOS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%EOS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#LUC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%LUC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PLT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1M001</w:t>
      </w:r>
    </w:p>
    <w:p w:rsidR="000A1F9B" w:rsidRDefault="00B27F83">
      <w:pPr>
        <w:pStyle w:val="Normal08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9.7</w:t>
      </w:r>
    </w:p>
    <w:p w:rsidR="000A1F9B" w:rsidRDefault="00B27F83">
      <w:pPr>
        <w:pStyle w:val="Normal08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794</w:t>
      </w:r>
    </w:p>
    <w:p w:rsidR="000A1F9B" w:rsidRDefault="00B27F83">
      <w:pPr>
        <w:pStyle w:val="Normal08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1M002</w:t>
      </w:r>
    </w:p>
    <w:p w:rsidR="000A1F9B" w:rsidRDefault="00B27F83">
      <w:pPr>
        <w:pStyle w:val="Normal08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11.7</w:t>
      </w:r>
    </w:p>
    <w:p w:rsidR="000A1F9B" w:rsidRDefault="00B27F83">
      <w:pPr>
        <w:pStyle w:val="Normal08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  <w:r>
        <w:rPr>
          <w:rFonts w:eastAsia="Times New Roman"/>
          <w:color w:val="000000"/>
          <w:kern w:val="2"/>
          <w:sz w:val="17"/>
        </w:rPr>
        <w:t>.03</w:t>
      </w:r>
    </w:p>
    <w:p w:rsidR="000A1F9B" w:rsidRDefault="00B27F83">
      <w:pPr>
        <w:pStyle w:val="Normal08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914</w:t>
      </w:r>
    </w:p>
    <w:p w:rsidR="000A1F9B" w:rsidRDefault="00B27F83">
      <w:pPr>
        <w:pStyle w:val="Normal08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1M003</w:t>
      </w:r>
    </w:p>
    <w:p w:rsidR="000A1F9B" w:rsidRDefault="00B27F83">
      <w:pPr>
        <w:pStyle w:val="Normal08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18.2</w:t>
      </w:r>
    </w:p>
    <w:p w:rsidR="000A1F9B" w:rsidRDefault="00B27F83">
      <w:pPr>
        <w:pStyle w:val="Normal08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</w:t>
      </w:r>
    </w:p>
    <w:p w:rsidR="000A1F9B" w:rsidRDefault="00B27F83">
      <w:pPr>
        <w:pStyle w:val="Normal08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8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936</w:t>
      </w:r>
    </w:p>
    <w:p w:rsidR="000A1F9B" w:rsidRDefault="00B27F83">
      <w:pPr>
        <w:pStyle w:val="Normal08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1M004</w:t>
      </w:r>
    </w:p>
    <w:p w:rsidR="000A1F9B" w:rsidRDefault="00B27F83">
      <w:pPr>
        <w:pStyle w:val="Normal08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14.2</w:t>
      </w:r>
    </w:p>
    <w:p w:rsidR="000A1F9B" w:rsidRDefault="00B27F83">
      <w:pPr>
        <w:pStyle w:val="Normal08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8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984</w:t>
      </w:r>
    </w:p>
    <w:p w:rsidR="000A1F9B" w:rsidRDefault="00B27F83">
      <w:pPr>
        <w:pStyle w:val="Normal08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1M005</w:t>
      </w:r>
    </w:p>
    <w:p w:rsidR="000A1F9B" w:rsidRDefault="00B27F83">
      <w:pPr>
        <w:pStyle w:val="Normal08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10.7</w:t>
      </w:r>
    </w:p>
    <w:p w:rsidR="000A1F9B" w:rsidRDefault="00B27F83">
      <w:pPr>
        <w:pStyle w:val="Normal08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</w:t>
      </w:r>
    </w:p>
    <w:p w:rsidR="000A1F9B" w:rsidRDefault="00B27F83">
      <w:pPr>
        <w:pStyle w:val="Normal08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8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</w:t>
      </w:r>
    </w:p>
    <w:p w:rsidR="000A1F9B" w:rsidRDefault="00B27F83">
      <w:pPr>
        <w:pStyle w:val="Normal08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</w:t>
      </w:r>
    </w:p>
    <w:p w:rsidR="000A1F9B" w:rsidRDefault="00B27F83">
      <w:pPr>
        <w:pStyle w:val="Normal08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1029</w:t>
      </w:r>
    </w:p>
    <w:p w:rsidR="000A1F9B" w:rsidRDefault="00B27F83">
      <w:pPr>
        <w:pStyle w:val="Normal08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1M006</w:t>
      </w:r>
    </w:p>
    <w:p w:rsidR="000A1F9B" w:rsidRDefault="00B27F83">
      <w:pPr>
        <w:pStyle w:val="Normal08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16.5</w:t>
      </w:r>
    </w:p>
    <w:p w:rsidR="000A1F9B" w:rsidRDefault="00B27F83">
      <w:pPr>
        <w:pStyle w:val="Normal08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</w:t>
      </w:r>
    </w:p>
    <w:p w:rsidR="000A1F9B" w:rsidRDefault="00B27F83">
      <w:pPr>
        <w:pStyle w:val="Normal08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1075</w:t>
      </w:r>
    </w:p>
    <w:p w:rsidR="000A1F9B" w:rsidRDefault="00B27F83">
      <w:pPr>
        <w:pStyle w:val="Normal08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1M007</w:t>
      </w:r>
    </w:p>
    <w:p w:rsidR="000A1F9B" w:rsidRDefault="00B27F83">
      <w:pPr>
        <w:pStyle w:val="Normal08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</w:t>
      </w:r>
    </w:p>
    <w:p w:rsidR="000A1F9B" w:rsidRDefault="00B27F83">
      <w:pPr>
        <w:pStyle w:val="Normal08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</w:t>
      </w:r>
    </w:p>
    <w:p w:rsidR="000A1F9B" w:rsidRDefault="00B27F83">
      <w:pPr>
        <w:pStyle w:val="Normal08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8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</w:t>
      </w:r>
    </w:p>
    <w:p w:rsidR="000A1F9B" w:rsidRDefault="00B27F83">
      <w:pPr>
        <w:pStyle w:val="Normal08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8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947</w:t>
      </w:r>
    </w:p>
    <w:p w:rsidR="000A1F9B" w:rsidRDefault="00B27F83">
      <w:pPr>
        <w:pStyle w:val="Normal08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1M008</w:t>
      </w:r>
    </w:p>
    <w:p w:rsidR="000A1F9B" w:rsidRDefault="00B27F83">
      <w:pPr>
        <w:pStyle w:val="Normal08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8.1</w:t>
      </w:r>
    </w:p>
    <w:p w:rsidR="000A1F9B" w:rsidRDefault="00B27F83">
      <w:pPr>
        <w:pStyle w:val="Normal08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</w:t>
      </w:r>
    </w:p>
    <w:p w:rsidR="000A1F9B" w:rsidRDefault="00B27F83">
      <w:pPr>
        <w:pStyle w:val="Normal08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8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995</w:t>
      </w:r>
    </w:p>
    <w:p w:rsidR="000A1F9B" w:rsidRDefault="00B27F83">
      <w:pPr>
        <w:pStyle w:val="Normal08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1M009</w:t>
      </w:r>
    </w:p>
    <w:p w:rsidR="000A1F9B" w:rsidRDefault="00B27F83">
      <w:pPr>
        <w:pStyle w:val="Normal08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10.4</w:t>
      </w:r>
    </w:p>
    <w:p w:rsidR="000A1F9B" w:rsidRDefault="00B27F83">
      <w:pPr>
        <w:pStyle w:val="Normal08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8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943</w:t>
      </w:r>
    </w:p>
    <w:p w:rsidR="000A1F9B" w:rsidRDefault="00B27F83">
      <w:pPr>
        <w:pStyle w:val="Normal08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1M010</w:t>
      </w:r>
    </w:p>
    <w:p w:rsidR="000A1F9B" w:rsidRDefault="00B27F83">
      <w:pPr>
        <w:pStyle w:val="Normal08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9.1</w:t>
      </w:r>
    </w:p>
    <w:p w:rsidR="000A1F9B" w:rsidRDefault="00B27F83">
      <w:pPr>
        <w:pStyle w:val="Normal08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860</w:t>
      </w:r>
    </w:p>
    <w:p w:rsidR="000A1F9B" w:rsidRDefault="00B27F83">
      <w:pPr>
        <w:pStyle w:val="Normal08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2M001</w:t>
      </w:r>
    </w:p>
    <w:p w:rsidR="000A1F9B" w:rsidRDefault="00B27F83">
      <w:pPr>
        <w:pStyle w:val="Normal08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9.8</w:t>
      </w:r>
    </w:p>
    <w:p w:rsidR="000A1F9B" w:rsidRDefault="00B27F83">
      <w:pPr>
        <w:pStyle w:val="Normal08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</w:t>
      </w:r>
    </w:p>
    <w:p w:rsidR="000A1F9B" w:rsidRDefault="00B27F83">
      <w:pPr>
        <w:pStyle w:val="Normal08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963</w:t>
      </w:r>
    </w:p>
    <w:p w:rsidR="000A1F9B" w:rsidRDefault="00B27F83">
      <w:pPr>
        <w:pStyle w:val="Normal08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2M002</w:t>
      </w:r>
    </w:p>
    <w:p w:rsidR="000A1F9B" w:rsidRDefault="00B27F83">
      <w:pPr>
        <w:pStyle w:val="Normal08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22.1</w:t>
      </w:r>
    </w:p>
    <w:p w:rsidR="000A1F9B" w:rsidRDefault="00B27F83">
      <w:pPr>
        <w:pStyle w:val="Normal08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</w:t>
      </w:r>
    </w:p>
    <w:p w:rsidR="000A1F9B" w:rsidRDefault="00B27F83">
      <w:pPr>
        <w:pStyle w:val="Normal08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8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942</w:t>
      </w:r>
    </w:p>
    <w:p w:rsidR="000A1F9B" w:rsidRDefault="00B27F83">
      <w:pPr>
        <w:pStyle w:val="Normal08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2M003</w:t>
      </w:r>
    </w:p>
    <w:p w:rsidR="000A1F9B" w:rsidRDefault="00B27F83">
      <w:pPr>
        <w:pStyle w:val="Normal08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14.9</w:t>
      </w:r>
    </w:p>
    <w:p w:rsidR="000A1F9B" w:rsidRDefault="00B27F83">
      <w:pPr>
        <w:pStyle w:val="Normal08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550</w:t>
      </w:r>
    </w:p>
    <w:p w:rsidR="000A1F9B" w:rsidRDefault="00B27F83">
      <w:pPr>
        <w:pStyle w:val="Normal08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2M004</w:t>
      </w:r>
    </w:p>
    <w:p w:rsidR="000A1F9B" w:rsidRDefault="00B27F83">
      <w:pPr>
        <w:pStyle w:val="Normal08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11.0</w:t>
      </w:r>
    </w:p>
    <w:p w:rsidR="000A1F9B" w:rsidRDefault="00B27F83">
      <w:pPr>
        <w:pStyle w:val="Normal08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950</w:t>
      </w:r>
    </w:p>
    <w:p w:rsidR="000A1F9B" w:rsidRDefault="00B27F83">
      <w:pPr>
        <w:pStyle w:val="Normal08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2M005</w:t>
      </w:r>
    </w:p>
    <w:p w:rsidR="000A1F9B" w:rsidRDefault="00B27F83">
      <w:pPr>
        <w:pStyle w:val="Normal08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13.5</w:t>
      </w:r>
    </w:p>
    <w:p w:rsidR="000A1F9B" w:rsidRDefault="00B27F83">
      <w:pPr>
        <w:pStyle w:val="Normal08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1136</w:t>
      </w:r>
    </w:p>
    <w:p w:rsidR="000A1F9B" w:rsidRDefault="00B27F83">
      <w:pPr>
        <w:pStyle w:val="Normal08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2M006</w:t>
      </w:r>
    </w:p>
    <w:p w:rsidR="000A1F9B" w:rsidRDefault="00B27F83">
      <w:pPr>
        <w:pStyle w:val="Normal08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12.2</w:t>
      </w:r>
    </w:p>
    <w:p w:rsidR="000A1F9B" w:rsidRDefault="00B27F83">
      <w:pPr>
        <w:pStyle w:val="Normal08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02</w:t>
      </w:r>
    </w:p>
    <w:p w:rsidR="000A1F9B" w:rsidRDefault="00B27F83">
      <w:pPr>
        <w:pStyle w:val="Normal08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120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1053</w:t>
      </w:r>
    </w:p>
    <w:p w:rsidR="000A1F9B" w:rsidRDefault="00B27F83">
      <w:pPr>
        <w:pStyle w:val="Normal08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2M007</w:t>
      </w:r>
    </w:p>
    <w:p w:rsidR="000A1F9B" w:rsidRDefault="00B27F83">
      <w:pPr>
        <w:pStyle w:val="Normal08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12.1</w:t>
      </w:r>
    </w:p>
    <w:p w:rsidR="000A1F9B" w:rsidRDefault="00B27F83">
      <w:pPr>
        <w:pStyle w:val="Normal08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8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20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1188</w:t>
      </w:r>
    </w:p>
    <w:p w:rsidR="000A1F9B" w:rsidRDefault="00B27F83">
      <w:pPr>
        <w:pStyle w:val="Normal08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2M008</w:t>
      </w:r>
    </w:p>
    <w:p w:rsidR="000A1F9B" w:rsidRDefault="00B27F83">
      <w:pPr>
        <w:pStyle w:val="Normal08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10.7</w:t>
      </w:r>
    </w:p>
    <w:p w:rsidR="000A1F9B" w:rsidRDefault="00B27F83">
      <w:pPr>
        <w:pStyle w:val="Normal08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8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20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992</w:t>
      </w:r>
    </w:p>
    <w:p w:rsidR="000A1F9B" w:rsidRDefault="00B27F83">
      <w:pPr>
        <w:pStyle w:val="Normal08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2M009</w:t>
      </w:r>
    </w:p>
    <w:p w:rsidR="000A1F9B" w:rsidRDefault="00B27F83">
      <w:pPr>
        <w:pStyle w:val="Normal08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14.1</w:t>
      </w:r>
    </w:p>
    <w:p w:rsidR="000A1F9B" w:rsidRDefault="00B27F83">
      <w:pPr>
        <w:pStyle w:val="Normal08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</w:t>
      </w:r>
    </w:p>
    <w:p w:rsidR="000A1F9B" w:rsidRDefault="00B27F83">
      <w:pPr>
        <w:pStyle w:val="Normal08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120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1150</w:t>
      </w:r>
    </w:p>
    <w:p w:rsidR="000A1F9B" w:rsidRDefault="00B27F83">
      <w:pPr>
        <w:pStyle w:val="Normal08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2M010</w:t>
      </w:r>
    </w:p>
    <w:p w:rsidR="000A1F9B" w:rsidRDefault="00B27F83">
      <w:pPr>
        <w:pStyle w:val="Normal08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10.5</w:t>
      </w:r>
    </w:p>
    <w:p w:rsidR="000A1F9B" w:rsidRDefault="00B27F83">
      <w:pPr>
        <w:pStyle w:val="Normal08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120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1039</w:t>
      </w:r>
    </w:p>
    <w:p w:rsidR="000A1F9B" w:rsidRDefault="00B27F83">
      <w:pPr>
        <w:pStyle w:val="Normal08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3M001</w:t>
      </w:r>
    </w:p>
    <w:p w:rsidR="000A1F9B" w:rsidRDefault="00B27F83">
      <w:pPr>
        <w:pStyle w:val="Normal08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12.1</w:t>
      </w:r>
    </w:p>
    <w:p w:rsidR="000A1F9B" w:rsidRDefault="00B27F83">
      <w:pPr>
        <w:pStyle w:val="Normal08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01</w:t>
      </w:r>
    </w:p>
    <w:p w:rsidR="000A1F9B" w:rsidRDefault="00B27F83">
      <w:pPr>
        <w:pStyle w:val="Normal08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120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1088</w:t>
      </w:r>
    </w:p>
    <w:p w:rsidR="000A1F9B" w:rsidRDefault="00B27F83">
      <w:pPr>
        <w:pStyle w:val="Normal08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3M002</w:t>
      </w:r>
    </w:p>
    <w:p w:rsidR="000A1F9B" w:rsidRDefault="00B27F83">
      <w:pPr>
        <w:pStyle w:val="Normal08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9.7</w:t>
      </w:r>
    </w:p>
    <w:p w:rsidR="000A1F9B" w:rsidRDefault="00B27F83">
      <w:pPr>
        <w:pStyle w:val="Normal08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946</w:t>
      </w:r>
    </w:p>
    <w:p w:rsidR="000A1F9B" w:rsidRDefault="00B27F83">
      <w:pPr>
        <w:pStyle w:val="Normal08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8"/>
        <w:spacing w:line="1" w:lineRule="auto"/>
      </w:pPr>
      <w:r>
        <w:br w:type="page"/>
      </w:r>
    </w:p>
    <w:p w:rsidR="000A1F9B" w:rsidRDefault="00B27F83">
      <w:pPr>
        <w:pStyle w:val="Normal08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211" style="position:absolute;left:0;text-align:left;z-index:-251572224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210" style="position:absolute;left:0;text-align:left;z-index:-251571200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209" style="position:absolute;left:0;text-align:left;z-index:-251570176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8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Hematology (ADVIA 2120i)  </w:t>
      </w:r>
      <w:r>
        <w:rPr>
          <w:rFonts w:ascii="宋体" w:eastAsia="宋体" w:hAnsi="宋体"/>
          <w:color w:val="000000"/>
          <w:kern w:val="2"/>
          <w:sz w:val="19"/>
        </w:rPr>
        <w:t>血液学指标检测结果个体数据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%NEUT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#BASO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</w:t>
      </w:r>
      <w:r>
        <w:rPr>
          <w:rFonts w:eastAsia="Times New Roman"/>
          <w:b/>
          <w:color w:val="000000"/>
          <w:kern w:val="2"/>
          <w:sz w:val="15"/>
        </w:rPr>
        <w:t>^9/L)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%BASO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#MONO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%MONO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#EOS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%EOS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#LUC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%LUC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PLT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3M003</w:t>
      </w:r>
    </w:p>
    <w:p w:rsidR="000A1F9B" w:rsidRDefault="00B27F83">
      <w:pPr>
        <w:pStyle w:val="Normal08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16.8</w:t>
      </w:r>
    </w:p>
    <w:p w:rsidR="000A1F9B" w:rsidRDefault="00B27F83">
      <w:pPr>
        <w:pStyle w:val="Normal08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</w:t>
      </w:r>
    </w:p>
    <w:p w:rsidR="000A1F9B" w:rsidRDefault="00B27F83">
      <w:pPr>
        <w:pStyle w:val="Normal08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8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910</w:t>
      </w:r>
    </w:p>
    <w:p w:rsidR="000A1F9B" w:rsidRDefault="00B27F83">
      <w:pPr>
        <w:pStyle w:val="Normal08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3M004</w:t>
      </w:r>
    </w:p>
    <w:p w:rsidR="000A1F9B" w:rsidRDefault="00B27F83">
      <w:pPr>
        <w:pStyle w:val="Normal08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17.7</w:t>
      </w:r>
    </w:p>
    <w:p w:rsidR="000A1F9B" w:rsidRDefault="00B27F83">
      <w:pPr>
        <w:pStyle w:val="Normal08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8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8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1094</w:t>
      </w:r>
    </w:p>
    <w:p w:rsidR="000A1F9B" w:rsidRDefault="00B27F83">
      <w:pPr>
        <w:pStyle w:val="Normal08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3M005</w:t>
      </w:r>
    </w:p>
    <w:p w:rsidR="000A1F9B" w:rsidRDefault="00B27F83">
      <w:pPr>
        <w:pStyle w:val="Normal08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9.8</w:t>
      </w:r>
    </w:p>
    <w:p w:rsidR="000A1F9B" w:rsidRDefault="00B27F83">
      <w:pPr>
        <w:pStyle w:val="Normal08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03</w:t>
      </w:r>
    </w:p>
    <w:p w:rsidR="000A1F9B" w:rsidRDefault="00B27F83">
      <w:pPr>
        <w:pStyle w:val="Normal08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1026</w:t>
      </w:r>
    </w:p>
    <w:p w:rsidR="000A1F9B" w:rsidRDefault="00B27F83">
      <w:pPr>
        <w:pStyle w:val="Normal08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3M006</w:t>
      </w:r>
    </w:p>
    <w:p w:rsidR="000A1F9B" w:rsidRDefault="00B27F83">
      <w:pPr>
        <w:pStyle w:val="Normal08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6.1</w:t>
      </w:r>
    </w:p>
    <w:p w:rsidR="000A1F9B" w:rsidRDefault="00B27F83">
      <w:pPr>
        <w:pStyle w:val="Normal08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</w:t>
      </w:r>
    </w:p>
    <w:p w:rsidR="000A1F9B" w:rsidRDefault="00B27F83">
      <w:pPr>
        <w:pStyle w:val="Normal08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8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1280</w:t>
      </w:r>
    </w:p>
    <w:p w:rsidR="000A1F9B" w:rsidRDefault="00B27F83">
      <w:pPr>
        <w:pStyle w:val="Normal08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3M007</w:t>
      </w:r>
    </w:p>
    <w:p w:rsidR="000A1F9B" w:rsidRDefault="00B27F83">
      <w:pPr>
        <w:pStyle w:val="Normal08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12.2</w:t>
      </w:r>
    </w:p>
    <w:p w:rsidR="000A1F9B" w:rsidRDefault="00B27F83">
      <w:pPr>
        <w:pStyle w:val="Normal08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937</w:t>
      </w:r>
    </w:p>
    <w:p w:rsidR="000A1F9B" w:rsidRDefault="00B27F83">
      <w:pPr>
        <w:pStyle w:val="Normal08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3M008</w:t>
      </w:r>
    </w:p>
    <w:p w:rsidR="000A1F9B" w:rsidRDefault="00B27F83">
      <w:pPr>
        <w:pStyle w:val="Normal08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10.4</w:t>
      </w:r>
    </w:p>
    <w:p w:rsidR="000A1F9B" w:rsidRDefault="00B27F83">
      <w:pPr>
        <w:pStyle w:val="Normal08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1360</w:t>
      </w:r>
    </w:p>
    <w:p w:rsidR="000A1F9B" w:rsidRDefault="00B27F83">
      <w:pPr>
        <w:pStyle w:val="Normal08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3M009</w:t>
      </w:r>
    </w:p>
    <w:p w:rsidR="000A1F9B" w:rsidRDefault="00B27F83">
      <w:pPr>
        <w:pStyle w:val="Normal08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22.9</w:t>
      </w:r>
    </w:p>
    <w:p w:rsidR="000A1F9B" w:rsidRDefault="00B27F83">
      <w:pPr>
        <w:pStyle w:val="Normal08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8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1185</w:t>
      </w:r>
    </w:p>
    <w:p w:rsidR="000A1F9B" w:rsidRDefault="00B27F83">
      <w:pPr>
        <w:pStyle w:val="Normal08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3M010</w:t>
      </w:r>
    </w:p>
    <w:p w:rsidR="000A1F9B" w:rsidRDefault="00B27F83">
      <w:pPr>
        <w:pStyle w:val="Normal08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17.2</w:t>
      </w:r>
    </w:p>
    <w:p w:rsidR="000A1F9B" w:rsidRDefault="00B27F83">
      <w:pPr>
        <w:pStyle w:val="Normal08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02</w:t>
      </w:r>
    </w:p>
    <w:p w:rsidR="000A1F9B" w:rsidRDefault="00B27F83">
      <w:pPr>
        <w:pStyle w:val="Normal08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8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1035</w:t>
      </w:r>
    </w:p>
    <w:p w:rsidR="000A1F9B" w:rsidRDefault="00B27F83">
      <w:pPr>
        <w:pStyle w:val="Normal08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4M001</w:t>
      </w:r>
    </w:p>
    <w:p w:rsidR="000A1F9B" w:rsidRDefault="00B27F83">
      <w:pPr>
        <w:pStyle w:val="Normal08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10.6</w:t>
      </w:r>
    </w:p>
    <w:p w:rsidR="000A1F9B" w:rsidRDefault="00B27F83">
      <w:pPr>
        <w:pStyle w:val="Normal08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953</w:t>
      </w:r>
    </w:p>
    <w:p w:rsidR="000A1F9B" w:rsidRDefault="00B27F83">
      <w:pPr>
        <w:pStyle w:val="Normal08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4M002</w:t>
      </w:r>
    </w:p>
    <w:p w:rsidR="000A1F9B" w:rsidRDefault="00B27F83">
      <w:pPr>
        <w:pStyle w:val="Normal08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15.7</w:t>
      </w:r>
    </w:p>
    <w:p w:rsidR="000A1F9B" w:rsidRDefault="00B27F83">
      <w:pPr>
        <w:pStyle w:val="Normal08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</w:t>
      </w:r>
    </w:p>
    <w:p w:rsidR="000A1F9B" w:rsidRDefault="00B27F83">
      <w:pPr>
        <w:pStyle w:val="Normal08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</w:t>
      </w:r>
    </w:p>
    <w:p w:rsidR="000A1F9B" w:rsidRDefault="00B27F83">
      <w:pPr>
        <w:pStyle w:val="Normal08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1077</w:t>
      </w:r>
    </w:p>
    <w:p w:rsidR="000A1F9B" w:rsidRDefault="00B27F83">
      <w:pPr>
        <w:pStyle w:val="Normal08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4M003</w:t>
      </w:r>
    </w:p>
    <w:p w:rsidR="000A1F9B" w:rsidRDefault="00B27F83">
      <w:pPr>
        <w:pStyle w:val="Normal08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23.7</w:t>
      </w:r>
    </w:p>
    <w:p w:rsidR="000A1F9B" w:rsidRDefault="00B27F83">
      <w:pPr>
        <w:pStyle w:val="Normal08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</w:t>
      </w:r>
    </w:p>
    <w:p w:rsidR="000A1F9B" w:rsidRDefault="00B27F83">
      <w:pPr>
        <w:pStyle w:val="Normal08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</w:t>
      </w:r>
    </w:p>
    <w:p w:rsidR="000A1F9B" w:rsidRDefault="00B27F83">
      <w:pPr>
        <w:pStyle w:val="Normal08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1077</w:t>
      </w:r>
    </w:p>
    <w:p w:rsidR="000A1F9B" w:rsidRDefault="00B27F83">
      <w:pPr>
        <w:pStyle w:val="Normal08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4M004</w:t>
      </w:r>
    </w:p>
    <w:p w:rsidR="000A1F9B" w:rsidRDefault="00B27F83">
      <w:pPr>
        <w:pStyle w:val="Normal08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11.5</w:t>
      </w:r>
    </w:p>
    <w:p w:rsidR="000A1F9B" w:rsidRDefault="00B27F83">
      <w:pPr>
        <w:pStyle w:val="Normal08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1100</w:t>
      </w:r>
    </w:p>
    <w:p w:rsidR="000A1F9B" w:rsidRDefault="00B27F83">
      <w:pPr>
        <w:pStyle w:val="Normal08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4M005</w:t>
      </w:r>
    </w:p>
    <w:p w:rsidR="000A1F9B" w:rsidRDefault="00B27F83">
      <w:pPr>
        <w:pStyle w:val="Normal08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</w:t>
      </w: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8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15.5</w:t>
      </w:r>
    </w:p>
    <w:p w:rsidR="000A1F9B" w:rsidRDefault="00B27F83">
      <w:pPr>
        <w:pStyle w:val="Normal08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1083</w:t>
      </w:r>
    </w:p>
    <w:p w:rsidR="000A1F9B" w:rsidRDefault="00B27F83">
      <w:pPr>
        <w:pStyle w:val="Normal08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4M006</w:t>
      </w:r>
    </w:p>
    <w:p w:rsidR="000A1F9B" w:rsidRDefault="00B27F83">
      <w:pPr>
        <w:pStyle w:val="Normal08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13.7</w:t>
      </w:r>
    </w:p>
    <w:p w:rsidR="000A1F9B" w:rsidRDefault="00B27F83">
      <w:pPr>
        <w:pStyle w:val="Normal08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1128</w:t>
      </w:r>
    </w:p>
    <w:p w:rsidR="000A1F9B" w:rsidRDefault="00B27F83">
      <w:pPr>
        <w:pStyle w:val="Normal08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4M007</w:t>
      </w:r>
    </w:p>
    <w:p w:rsidR="000A1F9B" w:rsidRDefault="00B27F83">
      <w:pPr>
        <w:pStyle w:val="Normal08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12.4</w:t>
      </w:r>
    </w:p>
    <w:p w:rsidR="000A1F9B" w:rsidRDefault="00B27F83">
      <w:pPr>
        <w:pStyle w:val="Normal08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1095</w:t>
      </w:r>
    </w:p>
    <w:p w:rsidR="000A1F9B" w:rsidRDefault="00B27F83">
      <w:pPr>
        <w:pStyle w:val="Normal08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4M008</w:t>
      </w:r>
    </w:p>
    <w:p w:rsidR="000A1F9B" w:rsidRDefault="00B27F83">
      <w:pPr>
        <w:pStyle w:val="Normal08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12.2</w:t>
      </w:r>
    </w:p>
    <w:p w:rsidR="000A1F9B" w:rsidRDefault="00B27F83">
      <w:pPr>
        <w:pStyle w:val="Normal08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120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893</w:t>
      </w:r>
    </w:p>
    <w:p w:rsidR="000A1F9B" w:rsidRDefault="00B27F83">
      <w:pPr>
        <w:pStyle w:val="Normal08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4M009</w:t>
      </w:r>
    </w:p>
    <w:p w:rsidR="000A1F9B" w:rsidRDefault="00B27F83">
      <w:pPr>
        <w:pStyle w:val="Normal08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17.5</w:t>
      </w:r>
    </w:p>
    <w:p w:rsidR="000A1F9B" w:rsidRDefault="00B27F83">
      <w:pPr>
        <w:pStyle w:val="Normal08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8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</w:t>
      </w:r>
    </w:p>
    <w:p w:rsidR="000A1F9B" w:rsidRDefault="00B27F83">
      <w:pPr>
        <w:pStyle w:val="Normal08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07</w:t>
      </w:r>
    </w:p>
    <w:p w:rsidR="000A1F9B" w:rsidRDefault="00B27F83">
      <w:pPr>
        <w:pStyle w:val="Normal08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20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1086</w:t>
      </w:r>
    </w:p>
    <w:p w:rsidR="000A1F9B" w:rsidRDefault="00B27F83">
      <w:pPr>
        <w:pStyle w:val="Normal08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4M010</w:t>
      </w:r>
    </w:p>
    <w:p w:rsidR="000A1F9B" w:rsidRDefault="00B27F83">
      <w:pPr>
        <w:pStyle w:val="Normal08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8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16.6</w:t>
      </w:r>
    </w:p>
    <w:p w:rsidR="000A1F9B" w:rsidRDefault="00B27F83">
      <w:pPr>
        <w:pStyle w:val="Normal08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</w:t>
      </w:r>
    </w:p>
    <w:p w:rsidR="000A1F9B" w:rsidRDefault="00B27F83">
      <w:pPr>
        <w:pStyle w:val="Normal08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</w:t>
      </w:r>
    </w:p>
    <w:p w:rsidR="000A1F9B" w:rsidRDefault="00B27F83">
      <w:pPr>
        <w:pStyle w:val="Normal08"/>
        <w:framePr w:w="975" w:h="271" w:hRule="exact" w:wrap="auto" w:vAnchor="page" w:hAnchor="page" w:x="120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1240</w:t>
      </w:r>
    </w:p>
    <w:p w:rsidR="000A1F9B" w:rsidRDefault="00B27F83">
      <w:pPr>
        <w:pStyle w:val="Normal08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1M011</w:t>
      </w:r>
    </w:p>
    <w:p w:rsidR="000A1F9B" w:rsidRDefault="00B27F83">
      <w:pPr>
        <w:pStyle w:val="Normal08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12.1</w:t>
      </w:r>
    </w:p>
    <w:p w:rsidR="000A1F9B" w:rsidRDefault="00B27F83">
      <w:pPr>
        <w:pStyle w:val="Normal08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</w:t>
      </w:r>
    </w:p>
    <w:p w:rsidR="000A1F9B" w:rsidRDefault="00B27F83">
      <w:pPr>
        <w:pStyle w:val="Normal08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8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20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1045</w:t>
      </w:r>
    </w:p>
    <w:p w:rsidR="000A1F9B" w:rsidRDefault="00B27F83">
      <w:pPr>
        <w:pStyle w:val="Normal08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1M013</w:t>
      </w:r>
    </w:p>
    <w:p w:rsidR="000A1F9B" w:rsidRDefault="00B27F83">
      <w:pPr>
        <w:pStyle w:val="Normal08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10.1</w:t>
      </w:r>
    </w:p>
    <w:p w:rsidR="000A1F9B" w:rsidRDefault="00B27F83">
      <w:pPr>
        <w:pStyle w:val="Normal08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</w:t>
      </w:r>
    </w:p>
    <w:p w:rsidR="000A1F9B" w:rsidRDefault="00B27F83">
      <w:pPr>
        <w:pStyle w:val="Normal08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</w:t>
      </w:r>
    </w:p>
    <w:p w:rsidR="000A1F9B" w:rsidRDefault="00B27F83">
      <w:pPr>
        <w:pStyle w:val="Normal08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20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1093</w:t>
      </w:r>
    </w:p>
    <w:p w:rsidR="000A1F9B" w:rsidRDefault="00B27F83">
      <w:pPr>
        <w:pStyle w:val="Normal08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1M014</w:t>
      </w:r>
    </w:p>
    <w:p w:rsidR="000A1F9B" w:rsidRDefault="00B27F83">
      <w:pPr>
        <w:pStyle w:val="Normal08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12.7</w:t>
      </w:r>
    </w:p>
    <w:p w:rsidR="000A1F9B" w:rsidRDefault="00B27F83">
      <w:pPr>
        <w:pStyle w:val="Normal08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8"/>
        <w:framePr w:w="975" w:h="271" w:hRule="exact" w:wrap="auto" w:vAnchor="page" w:hAnchor="page" w:x="120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1099</w:t>
      </w:r>
    </w:p>
    <w:p w:rsidR="000A1F9B" w:rsidRDefault="00B27F83">
      <w:pPr>
        <w:pStyle w:val="Normal08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1M015</w:t>
      </w:r>
    </w:p>
    <w:p w:rsidR="000A1F9B" w:rsidRDefault="00B27F83">
      <w:pPr>
        <w:pStyle w:val="Normal08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9.4</w:t>
      </w:r>
    </w:p>
    <w:p w:rsidR="000A1F9B" w:rsidRDefault="00B27F83">
      <w:pPr>
        <w:pStyle w:val="Normal08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3</w:t>
      </w:r>
    </w:p>
    <w:p w:rsidR="000A1F9B" w:rsidRDefault="00B27F83">
      <w:pPr>
        <w:pStyle w:val="Normal08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</w:t>
      </w:r>
    </w:p>
    <w:p w:rsidR="000A1F9B" w:rsidRDefault="00B27F83">
      <w:pPr>
        <w:pStyle w:val="Normal08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8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</w:t>
      </w:r>
    </w:p>
    <w:p w:rsidR="000A1F9B" w:rsidRDefault="00B27F83">
      <w:pPr>
        <w:pStyle w:val="Normal08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8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20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1042</w:t>
      </w:r>
    </w:p>
    <w:p w:rsidR="000A1F9B" w:rsidRDefault="00B27F83">
      <w:pPr>
        <w:pStyle w:val="Normal08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8"/>
        <w:spacing w:line="1" w:lineRule="auto"/>
      </w:pPr>
      <w:r>
        <w:br w:type="page"/>
      </w:r>
    </w:p>
    <w:p w:rsidR="000A1F9B" w:rsidRDefault="00B27F83">
      <w:pPr>
        <w:pStyle w:val="Normal08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208" style="position:absolute;left:0;text-align:left;z-index:-251569152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207" style="position:absolute;left:0;text-align:left;z-index:-251568128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206" style="position:absolute;left:0;text-align:left;z-index:-251567104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8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Hematology (ADVIA 2120i)  </w:t>
      </w:r>
      <w:r>
        <w:rPr>
          <w:rFonts w:ascii="宋体" w:eastAsia="宋体" w:hAnsi="宋体"/>
          <w:color w:val="000000"/>
          <w:kern w:val="2"/>
          <w:sz w:val="19"/>
        </w:rPr>
        <w:t>血液学指标检测结果个体数据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8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8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%NEUT</w:t>
      </w:r>
    </w:p>
    <w:p w:rsidR="000A1F9B" w:rsidRDefault="00B27F83">
      <w:pPr>
        <w:pStyle w:val="Normal08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#BASO</w:t>
      </w:r>
    </w:p>
    <w:p w:rsidR="000A1F9B" w:rsidRDefault="00B27F83">
      <w:pPr>
        <w:pStyle w:val="Normal08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%BASO</w:t>
      </w:r>
    </w:p>
    <w:p w:rsidR="000A1F9B" w:rsidRDefault="00B27F83">
      <w:pPr>
        <w:pStyle w:val="Normal08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#MONO</w:t>
      </w:r>
    </w:p>
    <w:p w:rsidR="000A1F9B" w:rsidRDefault="00B27F83">
      <w:pPr>
        <w:pStyle w:val="Normal08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%MONO</w:t>
      </w:r>
    </w:p>
    <w:p w:rsidR="000A1F9B" w:rsidRDefault="00B27F83">
      <w:pPr>
        <w:pStyle w:val="Normal08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#EOS</w:t>
      </w:r>
    </w:p>
    <w:p w:rsidR="000A1F9B" w:rsidRDefault="00B27F83">
      <w:pPr>
        <w:pStyle w:val="Normal08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</w:t>
      </w:r>
      <w:r>
        <w:rPr>
          <w:rFonts w:eastAsia="Times New Roman"/>
          <w:b/>
          <w:color w:val="000000"/>
          <w:kern w:val="2"/>
          <w:sz w:val="15"/>
        </w:rPr>
        <w:t>EOS</w:t>
      </w:r>
    </w:p>
    <w:p w:rsidR="000A1F9B" w:rsidRDefault="00B27F83">
      <w:pPr>
        <w:pStyle w:val="Normal08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#LUC</w:t>
      </w:r>
    </w:p>
    <w:p w:rsidR="000A1F9B" w:rsidRDefault="00B27F83">
      <w:pPr>
        <w:pStyle w:val="Normal08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%LUC</w:t>
      </w:r>
    </w:p>
    <w:p w:rsidR="000A1F9B" w:rsidRDefault="00B27F83">
      <w:pPr>
        <w:pStyle w:val="Normal08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(%)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PLT</w:t>
      </w:r>
    </w:p>
    <w:p w:rsidR="000A1F9B" w:rsidRDefault="00B27F83">
      <w:pPr>
        <w:pStyle w:val="Normal08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(x10^9/L)</w:t>
      </w:r>
    </w:p>
    <w:p w:rsidR="000A1F9B" w:rsidRDefault="00B27F83">
      <w:pPr>
        <w:pStyle w:val="Normal08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2M011</w:t>
      </w:r>
    </w:p>
    <w:p w:rsidR="000A1F9B" w:rsidRDefault="00B27F83">
      <w:pPr>
        <w:pStyle w:val="Normal08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12.1</w:t>
      </w:r>
    </w:p>
    <w:p w:rsidR="000A1F9B" w:rsidRDefault="00B27F83">
      <w:pPr>
        <w:pStyle w:val="Normal08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</w:t>
      </w:r>
    </w:p>
    <w:p w:rsidR="000A1F9B" w:rsidRDefault="00B27F83">
      <w:pPr>
        <w:pStyle w:val="Normal08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8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</w:t>
      </w:r>
    </w:p>
    <w:p w:rsidR="000A1F9B" w:rsidRDefault="00B27F83">
      <w:pPr>
        <w:pStyle w:val="Normal08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8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911</w:t>
      </w:r>
    </w:p>
    <w:p w:rsidR="000A1F9B" w:rsidRDefault="00B27F83">
      <w:pPr>
        <w:pStyle w:val="Normal08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2M012</w:t>
      </w:r>
    </w:p>
    <w:p w:rsidR="000A1F9B" w:rsidRDefault="00B27F83">
      <w:pPr>
        <w:pStyle w:val="Normal08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10.0</w:t>
      </w:r>
    </w:p>
    <w:p w:rsidR="000A1F9B" w:rsidRDefault="00B27F83">
      <w:pPr>
        <w:pStyle w:val="Normal08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</w:t>
      </w:r>
    </w:p>
    <w:p w:rsidR="000A1F9B" w:rsidRDefault="00B27F83">
      <w:pPr>
        <w:pStyle w:val="Normal08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8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1014</w:t>
      </w:r>
    </w:p>
    <w:p w:rsidR="000A1F9B" w:rsidRDefault="00B27F83">
      <w:pPr>
        <w:pStyle w:val="Normal08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2M013</w:t>
      </w:r>
    </w:p>
    <w:p w:rsidR="000A1F9B" w:rsidRDefault="00B27F83">
      <w:pPr>
        <w:pStyle w:val="Normal08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13.9</w:t>
      </w:r>
    </w:p>
    <w:p w:rsidR="000A1F9B" w:rsidRDefault="00B27F83">
      <w:pPr>
        <w:pStyle w:val="Normal08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</w:t>
      </w:r>
    </w:p>
    <w:p w:rsidR="000A1F9B" w:rsidRDefault="00B27F83">
      <w:pPr>
        <w:pStyle w:val="Normal08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8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976</w:t>
      </w:r>
    </w:p>
    <w:p w:rsidR="000A1F9B" w:rsidRDefault="00B27F83">
      <w:pPr>
        <w:pStyle w:val="Normal08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2M014</w:t>
      </w:r>
    </w:p>
    <w:p w:rsidR="000A1F9B" w:rsidRDefault="00B27F83">
      <w:pPr>
        <w:pStyle w:val="Normal08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12.5</w:t>
      </w:r>
    </w:p>
    <w:p w:rsidR="000A1F9B" w:rsidRDefault="00B27F83">
      <w:pPr>
        <w:pStyle w:val="Normal08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</w:t>
      </w:r>
    </w:p>
    <w:p w:rsidR="000A1F9B" w:rsidRDefault="00B27F83">
      <w:pPr>
        <w:pStyle w:val="Normal08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</w:t>
      </w:r>
    </w:p>
    <w:p w:rsidR="000A1F9B" w:rsidRDefault="00B27F83">
      <w:pPr>
        <w:pStyle w:val="Normal08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05</w:t>
      </w:r>
    </w:p>
    <w:p w:rsidR="000A1F9B" w:rsidRDefault="00B27F83">
      <w:pPr>
        <w:pStyle w:val="Normal08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1035</w:t>
      </w:r>
    </w:p>
    <w:p w:rsidR="000A1F9B" w:rsidRDefault="00B27F83">
      <w:pPr>
        <w:pStyle w:val="Normal08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2M015</w:t>
      </w:r>
    </w:p>
    <w:p w:rsidR="000A1F9B" w:rsidRDefault="00B27F83">
      <w:pPr>
        <w:pStyle w:val="Normal08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17.1</w:t>
      </w:r>
    </w:p>
    <w:p w:rsidR="000A1F9B" w:rsidRDefault="00B27F83">
      <w:pPr>
        <w:pStyle w:val="Normal08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</w:t>
      </w:r>
    </w:p>
    <w:p w:rsidR="000A1F9B" w:rsidRDefault="00B27F83">
      <w:pPr>
        <w:pStyle w:val="Normal08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8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</w:t>
      </w:r>
    </w:p>
    <w:p w:rsidR="000A1F9B" w:rsidRDefault="00B27F83">
      <w:pPr>
        <w:pStyle w:val="Normal08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1018</w:t>
      </w:r>
    </w:p>
    <w:p w:rsidR="000A1F9B" w:rsidRDefault="00B27F83">
      <w:pPr>
        <w:pStyle w:val="Normal08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3M011</w:t>
      </w:r>
    </w:p>
    <w:p w:rsidR="000A1F9B" w:rsidRDefault="00B27F83">
      <w:pPr>
        <w:pStyle w:val="Normal08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10.6</w:t>
      </w:r>
    </w:p>
    <w:p w:rsidR="000A1F9B" w:rsidRDefault="00B27F83">
      <w:pPr>
        <w:pStyle w:val="Normal08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</w:t>
      </w:r>
    </w:p>
    <w:p w:rsidR="000A1F9B" w:rsidRDefault="00B27F83">
      <w:pPr>
        <w:pStyle w:val="Normal08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</w:t>
      </w:r>
    </w:p>
    <w:p w:rsidR="000A1F9B" w:rsidRDefault="00B27F83">
      <w:pPr>
        <w:pStyle w:val="Normal08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</w:t>
      </w:r>
    </w:p>
    <w:p w:rsidR="000A1F9B" w:rsidRDefault="00B27F83">
      <w:pPr>
        <w:pStyle w:val="Normal08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8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</w:t>
      </w:r>
    </w:p>
    <w:p w:rsidR="000A1F9B" w:rsidRDefault="00B27F83">
      <w:pPr>
        <w:pStyle w:val="Normal08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</w:t>
      </w:r>
    </w:p>
    <w:p w:rsidR="000A1F9B" w:rsidRDefault="00B27F83">
      <w:pPr>
        <w:pStyle w:val="Normal08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1022</w:t>
      </w:r>
    </w:p>
    <w:p w:rsidR="000A1F9B" w:rsidRDefault="00B27F83">
      <w:pPr>
        <w:pStyle w:val="Normal08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3M012</w:t>
      </w:r>
    </w:p>
    <w:p w:rsidR="000A1F9B" w:rsidRDefault="00B27F83">
      <w:pPr>
        <w:pStyle w:val="Normal08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9.2</w:t>
      </w:r>
    </w:p>
    <w:p w:rsidR="000A1F9B" w:rsidRDefault="00B27F83">
      <w:pPr>
        <w:pStyle w:val="Normal08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</w:t>
      </w:r>
    </w:p>
    <w:p w:rsidR="000A1F9B" w:rsidRDefault="00B27F83">
      <w:pPr>
        <w:pStyle w:val="Normal08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8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955</w:t>
      </w:r>
    </w:p>
    <w:p w:rsidR="000A1F9B" w:rsidRDefault="00B27F83">
      <w:pPr>
        <w:pStyle w:val="Normal08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3M013</w:t>
      </w:r>
    </w:p>
    <w:p w:rsidR="000A1F9B" w:rsidRDefault="00B27F83">
      <w:pPr>
        <w:pStyle w:val="Normal08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5.1</w:t>
      </w:r>
    </w:p>
    <w:p w:rsidR="000A1F9B" w:rsidRDefault="00B27F83">
      <w:pPr>
        <w:pStyle w:val="Normal08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</w:t>
      </w:r>
    </w:p>
    <w:p w:rsidR="000A1F9B" w:rsidRDefault="00B27F83">
      <w:pPr>
        <w:pStyle w:val="Normal08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</w:t>
      </w:r>
    </w:p>
    <w:p w:rsidR="000A1F9B" w:rsidRDefault="00B27F83">
      <w:pPr>
        <w:pStyle w:val="Normal08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8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903</w:t>
      </w:r>
    </w:p>
    <w:p w:rsidR="000A1F9B" w:rsidRDefault="00B27F83">
      <w:pPr>
        <w:pStyle w:val="Normal08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3M014</w:t>
      </w:r>
    </w:p>
    <w:p w:rsidR="000A1F9B" w:rsidRDefault="00B27F83">
      <w:pPr>
        <w:pStyle w:val="Normal08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12.2</w:t>
      </w:r>
    </w:p>
    <w:p w:rsidR="000A1F9B" w:rsidRDefault="00B27F83">
      <w:pPr>
        <w:pStyle w:val="Normal08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8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</w:t>
      </w:r>
    </w:p>
    <w:p w:rsidR="000A1F9B" w:rsidRDefault="00B27F83">
      <w:pPr>
        <w:pStyle w:val="Normal08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917</w:t>
      </w:r>
    </w:p>
    <w:p w:rsidR="000A1F9B" w:rsidRDefault="00B27F83">
      <w:pPr>
        <w:pStyle w:val="Normal08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3M015</w:t>
      </w:r>
    </w:p>
    <w:p w:rsidR="000A1F9B" w:rsidRDefault="00B27F83">
      <w:pPr>
        <w:pStyle w:val="Normal08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9.9</w:t>
      </w:r>
    </w:p>
    <w:p w:rsidR="000A1F9B" w:rsidRDefault="00B27F83">
      <w:pPr>
        <w:pStyle w:val="Normal08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928</w:t>
      </w:r>
    </w:p>
    <w:p w:rsidR="000A1F9B" w:rsidRDefault="00B27F83">
      <w:pPr>
        <w:pStyle w:val="Normal08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4M011</w:t>
      </w:r>
    </w:p>
    <w:p w:rsidR="000A1F9B" w:rsidRDefault="00B27F83">
      <w:pPr>
        <w:pStyle w:val="Normal08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13.9</w:t>
      </w:r>
    </w:p>
    <w:p w:rsidR="000A1F9B" w:rsidRDefault="00B27F83">
      <w:pPr>
        <w:pStyle w:val="Normal08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</w:t>
      </w:r>
    </w:p>
    <w:p w:rsidR="000A1F9B" w:rsidRDefault="00B27F83">
      <w:pPr>
        <w:pStyle w:val="Normal08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</w:t>
      </w:r>
    </w:p>
    <w:p w:rsidR="000A1F9B" w:rsidRDefault="00B27F83">
      <w:pPr>
        <w:pStyle w:val="Normal08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</w:t>
      </w:r>
    </w:p>
    <w:p w:rsidR="000A1F9B" w:rsidRDefault="00B27F83">
      <w:pPr>
        <w:pStyle w:val="Normal08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</w:t>
      </w:r>
    </w:p>
    <w:p w:rsidR="000A1F9B" w:rsidRDefault="00B27F83">
      <w:pPr>
        <w:pStyle w:val="Normal08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8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</w:t>
      </w:r>
    </w:p>
    <w:p w:rsidR="000A1F9B" w:rsidRDefault="00B27F83">
      <w:pPr>
        <w:pStyle w:val="Normal08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935</w:t>
      </w:r>
    </w:p>
    <w:p w:rsidR="000A1F9B" w:rsidRDefault="00B27F83">
      <w:pPr>
        <w:pStyle w:val="Normal08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4M012</w:t>
      </w:r>
    </w:p>
    <w:p w:rsidR="000A1F9B" w:rsidRDefault="00B27F83">
      <w:pPr>
        <w:pStyle w:val="Normal08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10.1</w:t>
      </w:r>
    </w:p>
    <w:p w:rsidR="000A1F9B" w:rsidRDefault="00B27F83">
      <w:pPr>
        <w:pStyle w:val="Normal08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</w:t>
      </w:r>
    </w:p>
    <w:p w:rsidR="000A1F9B" w:rsidRDefault="00B27F83">
      <w:pPr>
        <w:pStyle w:val="Normal08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8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932</w:t>
      </w:r>
    </w:p>
    <w:p w:rsidR="000A1F9B" w:rsidRDefault="00B27F83">
      <w:pPr>
        <w:pStyle w:val="Normal08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4M013</w:t>
      </w:r>
    </w:p>
    <w:p w:rsidR="000A1F9B" w:rsidRDefault="00B27F83">
      <w:pPr>
        <w:pStyle w:val="Normal08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12.0</w:t>
      </w:r>
    </w:p>
    <w:p w:rsidR="000A1F9B" w:rsidRDefault="00B27F83">
      <w:pPr>
        <w:pStyle w:val="Normal08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8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</w:t>
      </w:r>
    </w:p>
    <w:p w:rsidR="000A1F9B" w:rsidRDefault="00B27F83">
      <w:pPr>
        <w:pStyle w:val="Normal08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8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</w:t>
      </w:r>
    </w:p>
    <w:p w:rsidR="000A1F9B" w:rsidRDefault="00B27F83">
      <w:pPr>
        <w:pStyle w:val="Normal08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</w:t>
      </w:r>
    </w:p>
    <w:p w:rsidR="000A1F9B" w:rsidRDefault="00B27F83">
      <w:pPr>
        <w:pStyle w:val="Normal08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949</w:t>
      </w:r>
    </w:p>
    <w:p w:rsidR="000A1F9B" w:rsidRDefault="00B27F83">
      <w:pPr>
        <w:pStyle w:val="Normal08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4M014</w:t>
      </w:r>
    </w:p>
    <w:p w:rsidR="000A1F9B" w:rsidRDefault="00B27F83">
      <w:pPr>
        <w:pStyle w:val="Normal08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11.8</w:t>
      </w:r>
    </w:p>
    <w:p w:rsidR="000A1F9B" w:rsidRDefault="00B27F83">
      <w:pPr>
        <w:pStyle w:val="Normal08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</w:t>
      </w:r>
    </w:p>
    <w:p w:rsidR="000A1F9B" w:rsidRDefault="00B27F83">
      <w:pPr>
        <w:pStyle w:val="Normal08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</w:t>
      </w:r>
    </w:p>
    <w:p w:rsidR="000A1F9B" w:rsidRDefault="00B27F83">
      <w:pPr>
        <w:pStyle w:val="Normal08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8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8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</w:t>
      </w:r>
    </w:p>
    <w:p w:rsidR="000A1F9B" w:rsidRDefault="00B27F83">
      <w:pPr>
        <w:pStyle w:val="Normal08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8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1040</w:t>
      </w:r>
    </w:p>
    <w:p w:rsidR="000A1F9B" w:rsidRDefault="00B27F83">
      <w:pPr>
        <w:pStyle w:val="Normal08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4M015</w:t>
      </w:r>
    </w:p>
    <w:p w:rsidR="000A1F9B" w:rsidRDefault="00B27F83">
      <w:pPr>
        <w:pStyle w:val="Normal08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8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12.9</w:t>
      </w:r>
    </w:p>
    <w:p w:rsidR="000A1F9B" w:rsidRDefault="00B27F83">
      <w:pPr>
        <w:pStyle w:val="Normal08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</w:t>
      </w:r>
    </w:p>
    <w:p w:rsidR="000A1F9B" w:rsidRDefault="00B27F83">
      <w:pPr>
        <w:pStyle w:val="Normal08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</w:t>
      </w:r>
    </w:p>
    <w:p w:rsidR="000A1F9B" w:rsidRDefault="00B27F83">
      <w:pPr>
        <w:pStyle w:val="Normal08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</w:t>
      </w:r>
    </w:p>
    <w:p w:rsidR="000A1F9B" w:rsidRDefault="00B27F83">
      <w:pPr>
        <w:pStyle w:val="Normal08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</w:t>
      </w:r>
    </w:p>
    <w:p w:rsidR="000A1F9B" w:rsidRDefault="00B27F83">
      <w:pPr>
        <w:pStyle w:val="Normal08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</w:t>
      </w:r>
    </w:p>
    <w:p w:rsidR="000A1F9B" w:rsidRDefault="00B27F83">
      <w:pPr>
        <w:pStyle w:val="Normal08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8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</w:t>
      </w:r>
    </w:p>
    <w:p w:rsidR="000A1F9B" w:rsidRDefault="00B27F83">
      <w:pPr>
        <w:pStyle w:val="Normal08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</w:t>
      </w:r>
    </w:p>
    <w:p w:rsidR="000A1F9B" w:rsidRDefault="00B27F83">
      <w:pPr>
        <w:pStyle w:val="Normal08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838</w:t>
      </w:r>
    </w:p>
    <w:p w:rsidR="000A1F9B" w:rsidRDefault="00B27F83">
      <w:pPr>
        <w:pStyle w:val="Normal08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8"/>
        <w:framePr w:w="3240" w:h="216" w:hRule="exact" w:wrap="auto" w:vAnchor="page" w:hAnchor="page" w:x="1831" w:y="933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0A1F9B" w:rsidRDefault="00B27F83">
      <w:pPr>
        <w:pStyle w:val="Normal08"/>
        <w:framePr w:w="1635" w:h="211" w:hRule="exact" w:wrap="auto" w:vAnchor="page" w:hAnchor="page" w:x="2221" w:y="9550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All records</w:t>
      </w:r>
    </w:p>
    <w:p w:rsidR="000A1F9B" w:rsidRDefault="00B27F83">
      <w:pPr>
        <w:pStyle w:val="Normal08"/>
        <w:framePr w:w="6632" w:h="211" w:hRule="exact" w:wrap="auto" w:vAnchor="page" w:hAnchor="page" w:x="3946" w:y="956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True</w:t>
      </w:r>
    </w:p>
    <w:p w:rsidR="000A1F9B" w:rsidRDefault="00B27F83">
      <w:pPr>
        <w:pStyle w:val="Normal08"/>
        <w:framePr w:w="1635" w:h="211" w:hRule="exact" w:wrap="auto" w:vAnchor="page" w:hAnchor="page" w:x="2221" w:y="9776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Report generated by</w:t>
      </w:r>
    </w:p>
    <w:p w:rsidR="000A1F9B" w:rsidRDefault="00B27F83">
      <w:pPr>
        <w:pStyle w:val="Normal08"/>
        <w:framePr w:w="6632" w:h="211" w:hRule="exact" w:wrap="auto" w:vAnchor="page" w:hAnchor="page" w:x="3946" w:y="979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color w:val="000000"/>
          <w:kern w:val="2"/>
          <w:sz w:val="14"/>
        </w:rPr>
        <w:sectPr w:rsidR="000A1F9B">
          <w:headerReference w:type="even" r:id="rId62"/>
          <w:headerReference w:type="default" r:id="rId63"/>
          <w:footerReference w:type="even" r:id="rId64"/>
          <w:footerReference w:type="default" r:id="rId65"/>
          <w:headerReference w:type="first" r:id="rId66"/>
          <w:footerReference w:type="first" r:id="rId67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4"/>
        </w:rPr>
        <w:t>Ying Ding</w:t>
      </w:r>
      <w:r>
        <w:rPr>
          <w:rFonts w:eastAsia="Times New Roman"/>
          <w:color w:val="000000"/>
          <w:kern w:val="2"/>
          <w:sz w:val="14"/>
        </w:rPr>
        <w:br w:type="page"/>
      </w:r>
    </w:p>
    <w:p w:rsidR="00880C08" w:rsidRDefault="00B27F83" w:rsidP="00880C08">
      <w:pPr>
        <w:pStyle w:val="Normal09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表</w:t>
      </w:r>
      <w:r>
        <w:rPr>
          <w:rFonts w:ascii="Times" w:eastAsia="宋体" w:hAnsi="Times" w:cs="Times" w:hint="eastAsia"/>
          <w:color w:val="000000"/>
          <w:sz w:val="24"/>
          <w:szCs w:val="24"/>
        </w:rPr>
        <w:t>11</w:t>
      </w:r>
      <w:r>
        <w:rPr>
          <w:rFonts w:ascii="Times" w:eastAsia="宋体" w:hAnsi="Times" w:cs="Times" w:hint="eastAsia"/>
          <w:color w:val="000000"/>
          <w:sz w:val="24"/>
          <w:szCs w:val="24"/>
        </w:rPr>
        <w:t>-</w:t>
      </w:r>
      <w:r>
        <w:rPr>
          <w:rFonts w:ascii="Times" w:eastAsia="宋体" w:hAnsi="Times" w:cs="Times" w:hint="eastAsia"/>
          <w:color w:val="000000"/>
          <w:sz w:val="24"/>
          <w:szCs w:val="24"/>
        </w:rPr>
        <w:t>2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：</w:t>
      </w:r>
      <w:r w:rsidRPr="00EC4F8A">
        <w:rPr>
          <w:rFonts w:ascii="Times" w:eastAsia="宋体" w:hAnsi="Times" w:cs="Times"/>
          <w:color w:val="000000"/>
          <w:sz w:val="24"/>
          <w:szCs w:val="24"/>
        </w:rPr>
        <w:t>SD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大鼠</w:t>
      </w:r>
      <w:r>
        <w:rPr>
          <w:rFonts w:ascii="Times" w:eastAsia="宋体" w:hAnsi="Times" w:cs="Times" w:hint="eastAsia"/>
          <w:color w:val="000000"/>
          <w:sz w:val="24"/>
          <w:szCs w:val="24"/>
        </w:rPr>
        <w:t>灌胃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给予</w:t>
      </w:r>
      <w:r>
        <w:rPr>
          <w:rFonts w:ascii="Times" w:eastAsia="宋体" w:hAnsi="Times" w:cs="Times"/>
          <w:color w:val="000000"/>
          <w:sz w:val="24"/>
          <w:szCs w:val="24"/>
        </w:rPr>
        <w:t>WXSH0376 4</w:t>
      </w:r>
      <w:r>
        <w:rPr>
          <w:rFonts w:ascii="Times" w:eastAsia="宋体" w:hAnsi="Times" w:cs="Times"/>
          <w:color w:val="000000"/>
          <w:sz w:val="24"/>
          <w:szCs w:val="24"/>
        </w:rPr>
        <w:t>周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重复给药毒性试验</w:t>
      </w:r>
    </w:p>
    <w:p w:rsidR="00261C96" w:rsidRPr="00880C08" w:rsidRDefault="00B27F83" w:rsidP="00880C08">
      <w:pPr>
        <w:pStyle w:val="Normal09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  <w:sectPr w:rsidR="00261C96" w:rsidRPr="00880C08">
          <w:headerReference w:type="even" r:id="rId68"/>
          <w:headerReference w:type="default" r:id="rId69"/>
          <w:footerReference w:type="even" r:id="rId70"/>
          <w:footerReference w:type="default" r:id="rId71"/>
          <w:headerReference w:type="first" r:id="rId72"/>
          <w:footerReference w:type="first" r:id="rId73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凝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血</w:t>
      </w:r>
      <w:r>
        <w:rPr>
          <w:rFonts w:ascii="Times" w:eastAsia="宋体" w:hAnsi="Times" w:cs="Times" w:hint="eastAsia"/>
          <w:color w:val="000000"/>
          <w:sz w:val="24"/>
          <w:szCs w:val="24"/>
        </w:rPr>
        <w:t>指标检测结果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个体数据</w:t>
      </w:r>
    </w:p>
    <w:p w:rsidR="000A1F9B" w:rsidRDefault="00B27F83">
      <w:pPr>
        <w:pStyle w:val="Normal010"/>
        <w:framePr w:w="9000" w:h="480" w:hRule="exact" w:wrap="auto" w:vAnchor="page" w:hAnchor="page" w:x="1469" w:y="18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center"/>
        <w:rPr>
          <w:b/>
          <w:color w:val="000000"/>
          <w:kern w:val="2"/>
          <w:sz w:val="19"/>
        </w:rPr>
      </w:pPr>
      <w:r>
        <w:pict>
          <v:line id="_x0000_s3205" style="position:absolute;left:0;text-align:left;z-index:-251566080;mso-position-horizontal-relative:page;mso-position-vertical-relative:page" from="74.2pt,131.25pt" to="525pt,131.25pt" o:allowincell="f" strokeweight="1pt">
            <w10:wrap anchorx="page" anchory="page"/>
          </v:line>
        </w:pict>
      </w:r>
      <w:r>
        <w:pict>
          <v:line id="_x0000_s3204" style="position:absolute;left:0;text-align:left;z-index:-251565056;mso-position-horizontal-relative:page;mso-position-vertical-relative:page" from="73.45pt,160.5pt" to="526.5pt,160.5pt" o:allowincell="f" strokeweight="1pt">
            <w10:wrap anchorx="page" anchory="page"/>
          </v:line>
        </w:pict>
      </w:r>
      <w:r>
        <w:pict>
          <v:line id="_x0000_s3203" style="position:absolute;left:0;text-align:left;z-index:-251564032;mso-position-horizontal-relative:page;mso-position-vertical-relative:page" from="73.45pt,665.25pt" to="524.25pt,665.2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0"/>
        <w:framePr w:w="9000" w:h="480" w:hRule="exact" w:wrap="auto" w:vAnchor="page" w:hAnchor="page" w:x="1469" w:y="18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Coagulation (CA</w:t>
      </w:r>
      <w:r>
        <w:rPr>
          <w:rFonts w:eastAsia="Times New Roman"/>
          <w:b/>
          <w:color w:val="000000"/>
          <w:kern w:val="2"/>
          <w:sz w:val="19"/>
        </w:rPr>
        <w:noBreakHyphen/>
        <w:t>7000)</w:t>
      </w:r>
      <w:r>
        <w:rPr>
          <w:rFonts w:eastAsia="Times New Roman"/>
          <w:color w:val="000000"/>
          <w:kern w:val="2"/>
          <w:sz w:val="19"/>
        </w:rPr>
        <w:t xml:space="preserve">   </w:t>
      </w:r>
      <w:r>
        <w:rPr>
          <w:rFonts w:ascii="宋体" w:eastAsia="宋体" w:hAnsi="宋体"/>
          <w:color w:val="000000"/>
          <w:kern w:val="2"/>
          <w:sz w:val="19"/>
        </w:rPr>
        <w:t>凝血指标检测结果个体数据</w:t>
      </w:r>
      <w:r>
        <w:rPr>
          <w:rFonts w:ascii="宋体" w:eastAsia="宋体" w:hAnsi="宋体"/>
          <w:color w:val="000000"/>
          <w:kern w:val="2"/>
          <w:sz w:val="19"/>
        </w:rPr>
        <w:t xml:space="preserve"> </w:t>
      </w:r>
    </w:p>
    <w:p w:rsidR="000A1F9B" w:rsidRDefault="00B27F83">
      <w:pPr>
        <w:pStyle w:val="Normal010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0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0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0"/>
        <w:framePr w:w="870" w:h="450" w:hRule="exact" w:wrap="auto" w:vAnchor="page" w:hAnchor="page" w:x="2189" w:y="274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0"/>
        <w:framePr w:w="870" w:h="450" w:hRule="exact" w:wrap="auto" w:vAnchor="page" w:hAnchor="page" w:x="2189" w:y="274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0"/>
        <w:framePr w:w="1875" w:h="465" w:hRule="exact" w:wrap="auto" w:vAnchor="page" w:hAnchor="page" w:x="293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PT</w:t>
      </w:r>
    </w:p>
    <w:p w:rsidR="000A1F9B" w:rsidRDefault="00B27F83">
      <w:pPr>
        <w:pStyle w:val="Normal010"/>
        <w:framePr w:w="1875" w:h="465" w:hRule="exact" w:wrap="auto" w:vAnchor="page" w:hAnchor="page" w:x="293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(sec)</w:t>
      </w:r>
    </w:p>
    <w:p w:rsidR="000A1F9B" w:rsidRDefault="00B27F83">
      <w:pPr>
        <w:pStyle w:val="Normal010"/>
        <w:framePr w:w="1875" w:h="465" w:hRule="exact" w:wrap="auto" w:vAnchor="page" w:hAnchor="page" w:x="481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APTT</w:t>
      </w:r>
    </w:p>
    <w:p w:rsidR="000A1F9B" w:rsidRDefault="00B27F83">
      <w:pPr>
        <w:pStyle w:val="Normal010"/>
        <w:framePr w:w="1875" w:h="465" w:hRule="exact" w:wrap="auto" w:vAnchor="page" w:hAnchor="page" w:x="481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(sec)</w:t>
      </w:r>
    </w:p>
    <w:p w:rsidR="000A1F9B" w:rsidRDefault="00B27F83">
      <w:pPr>
        <w:pStyle w:val="Normal010"/>
        <w:framePr w:w="1875" w:h="465" w:hRule="exact" w:wrap="auto" w:vAnchor="page" w:hAnchor="page" w:x="668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TT</w:t>
      </w:r>
    </w:p>
    <w:p w:rsidR="000A1F9B" w:rsidRDefault="00B27F83">
      <w:pPr>
        <w:pStyle w:val="Normal010"/>
        <w:framePr w:w="1875" w:h="465" w:hRule="exact" w:wrap="auto" w:vAnchor="page" w:hAnchor="page" w:x="668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(sec)</w:t>
      </w:r>
    </w:p>
    <w:p w:rsidR="000A1F9B" w:rsidRDefault="00B27F83">
      <w:pPr>
        <w:pStyle w:val="Normal010"/>
        <w:framePr w:w="1875" w:h="465" w:hRule="exact" w:wrap="auto" w:vAnchor="page" w:hAnchor="page" w:x="856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FIB</w:t>
      </w:r>
    </w:p>
    <w:p w:rsidR="000A1F9B" w:rsidRDefault="00B27F83">
      <w:pPr>
        <w:pStyle w:val="Normal010"/>
        <w:framePr w:w="1875" w:h="465" w:hRule="exact" w:wrap="auto" w:vAnchor="page" w:hAnchor="page" w:x="856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0"/>
        <w:framePr w:w="825" w:h="271" w:hRule="exact" w:wrap="auto" w:vAnchor="page" w:hAnchor="page" w:x="1499" w:y="32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1F001</w:t>
      </w:r>
    </w:p>
    <w:p w:rsidR="000A1F9B" w:rsidRDefault="00B27F83">
      <w:pPr>
        <w:pStyle w:val="Normal010"/>
        <w:framePr w:w="615" w:h="271" w:hRule="exact" w:wrap="auto" w:vAnchor="page" w:hAnchor="page" w:x="2324" w:y="32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</w:t>
      </w:r>
    </w:p>
    <w:p w:rsidR="000A1F9B" w:rsidRDefault="00B27F83">
      <w:pPr>
        <w:pStyle w:val="Normal010"/>
        <w:framePr w:w="1875" w:h="271" w:hRule="exact" w:wrap="auto" w:vAnchor="page" w:hAnchor="page" w:x="4814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16.2</w:t>
      </w:r>
    </w:p>
    <w:p w:rsidR="000A1F9B" w:rsidRDefault="00B27F83">
      <w:pPr>
        <w:pStyle w:val="Normal010"/>
        <w:framePr w:w="1875" w:h="271" w:hRule="exact" w:wrap="auto" w:vAnchor="page" w:hAnchor="page" w:x="6689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</w:t>
      </w:r>
    </w:p>
    <w:p w:rsidR="000A1F9B" w:rsidRDefault="00B27F83">
      <w:pPr>
        <w:pStyle w:val="Normal010"/>
        <w:framePr w:w="1875" w:h="271" w:hRule="exact" w:wrap="auto" w:vAnchor="page" w:hAnchor="page" w:x="8564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</w:t>
      </w:r>
      <w:r>
        <w:rPr>
          <w:rFonts w:eastAsia="Times New Roman"/>
          <w:color w:val="000000"/>
          <w:kern w:val="2"/>
          <w:sz w:val="17"/>
        </w:rPr>
        <w:t>659</w:t>
      </w:r>
    </w:p>
    <w:p w:rsidR="000A1F9B" w:rsidRDefault="00B27F83">
      <w:pPr>
        <w:pStyle w:val="Normal010"/>
        <w:framePr w:w="825" w:h="271" w:hRule="exact" w:wrap="auto" w:vAnchor="page" w:hAnchor="page" w:x="1499" w:y="34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1F002</w:t>
      </w:r>
    </w:p>
    <w:p w:rsidR="000A1F9B" w:rsidRDefault="00B27F83">
      <w:pPr>
        <w:pStyle w:val="Normal010"/>
        <w:framePr w:w="615" w:h="271" w:hRule="exact" w:wrap="auto" w:vAnchor="page" w:hAnchor="page" w:x="2324" w:y="34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</w:t>
      </w:r>
    </w:p>
    <w:p w:rsidR="000A1F9B" w:rsidRDefault="00B27F83">
      <w:pPr>
        <w:pStyle w:val="Normal010"/>
        <w:framePr w:w="1875" w:h="271" w:hRule="exact" w:wrap="auto" w:vAnchor="page" w:hAnchor="page" w:x="4814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17.3</w:t>
      </w:r>
    </w:p>
    <w:p w:rsidR="000A1F9B" w:rsidRDefault="00B27F83">
      <w:pPr>
        <w:pStyle w:val="Normal010"/>
        <w:framePr w:w="1875" w:h="271" w:hRule="exact" w:wrap="auto" w:vAnchor="page" w:hAnchor="page" w:x="6689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</w:t>
      </w:r>
    </w:p>
    <w:p w:rsidR="000A1F9B" w:rsidRDefault="00B27F83">
      <w:pPr>
        <w:pStyle w:val="Normal010"/>
        <w:framePr w:w="1875" w:h="271" w:hRule="exact" w:wrap="auto" w:vAnchor="page" w:hAnchor="page" w:x="8564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1.742</w:t>
      </w:r>
    </w:p>
    <w:p w:rsidR="000A1F9B" w:rsidRDefault="00B27F83">
      <w:pPr>
        <w:pStyle w:val="Normal010"/>
        <w:framePr w:w="825" w:h="271" w:hRule="exact" w:wrap="auto" w:vAnchor="page" w:hAnchor="page" w:x="1499" w:y="37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1F003</w:t>
      </w:r>
    </w:p>
    <w:p w:rsidR="000A1F9B" w:rsidRDefault="00B27F83">
      <w:pPr>
        <w:pStyle w:val="Normal010"/>
        <w:framePr w:w="615" w:h="271" w:hRule="exact" w:wrap="auto" w:vAnchor="page" w:hAnchor="page" w:x="2324" w:y="37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8.3</w:t>
      </w:r>
    </w:p>
    <w:p w:rsidR="000A1F9B" w:rsidRDefault="00B27F83">
      <w:pPr>
        <w:pStyle w:val="Normal010"/>
        <w:framePr w:w="1875" w:h="271" w:hRule="exact" w:wrap="auto" w:vAnchor="page" w:hAnchor="page" w:x="4814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14.7</w:t>
      </w:r>
    </w:p>
    <w:p w:rsidR="000A1F9B" w:rsidRDefault="00B27F83">
      <w:pPr>
        <w:pStyle w:val="Normal010"/>
        <w:framePr w:w="1875" w:h="271" w:hRule="exact" w:wrap="auto" w:vAnchor="page" w:hAnchor="page" w:x="6689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</w:t>
      </w:r>
    </w:p>
    <w:p w:rsidR="000A1F9B" w:rsidRDefault="00B27F83">
      <w:pPr>
        <w:pStyle w:val="Normal010"/>
        <w:framePr w:w="1875" w:h="271" w:hRule="exact" w:wrap="auto" w:vAnchor="page" w:hAnchor="page" w:x="8564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1.571</w:t>
      </w:r>
    </w:p>
    <w:p w:rsidR="000A1F9B" w:rsidRDefault="00B27F83">
      <w:pPr>
        <w:pStyle w:val="Normal010"/>
        <w:framePr w:w="825" w:h="271" w:hRule="exact" w:wrap="auto" w:vAnchor="page" w:hAnchor="page" w:x="1499" w:y="399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1F004</w:t>
      </w:r>
    </w:p>
    <w:p w:rsidR="000A1F9B" w:rsidRDefault="00B27F83">
      <w:pPr>
        <w:pStyle w:val="Normal010"/>
        <w:framePr w:w="615" w:h="271" w:hRule="exact" w:wrap="auto" w:vAnchor="page" w:hAnchor="page" w:x="2324" w:y="39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8.1</w:t>
      </w:r>
    </w:p>
    <w:p w:rsidR="000A1F9B" w:rsidRDefault="00B27F83">
      <w:pPr>
        <w:pStyle w:val="Normal010"/>
        <w:framePr w:w="1875" w:h="271" w:hRule="exact" w:wrap="auto" w:vAnchor="page" w:hAnchor="page" w:x="4814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16.3</w:t>
      </w:r>
    </w:p>
    <w:p w:rsidR="000A1F9B" w:rsidRDefault="00B27F83">
      <w:pPr>
        <w:pStyle w:val="Normal010"/>
        <w:framePr w:w="1875" w:h="271" w:hRule="exact" w:wrap="auto" w:vAnchor="page" w:hAnchor="page" w:x="6689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</w:t>
      </w:r>
    </w:p>
    <w:p w:rsidR="000A1F9B" w:rsidRDefault="00B27F83">
      <w:pPr>
        <w:pStyle w:val="Normal010"/>
        <w:framePr w:w="1875" w:h="271" w:hRule="exact" w:wrap="auto" w:vAnchor="page" w:hAnchor="page" w:x="8564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1.742</w:t>
      </w:r>
    </w:p>
    <w:p w:rsidR="000A1F9B" w:rsidRDefault="00B27F83">
      <w:pPr>
        <w:pStyle w:val="Normal010"/>
        <w:framePr w:w="825" w:h="271" w:hRule="exact" w:wrap="auto" w:vAnchor="page" w:hAnchor="page" w:x="1499" w:y="425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1F005</w:t>
      </w:r>
    </w:p>
    <w:p w:rsidR="000A1F9B" w:rsidRDefault="00B27F83">
      <w:pPr>
        <w:pStyle w:val="Normal010"/>
        <w:framePr w:w="615" w:h="271" w:hRule="exact" w:wrap="auto" w:vAnchor="page" w:hAnchor="page" w:x="2324" w:y="42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</w:t>
      </w:r>
    </w:p>
    <w:p w:rsidR="000A1F9B" w:rsidRDefault="00B27F83">
      <w:pPr>
        <w:pStyle w:val="Normal010"/>
        <w:framePr w:w="1875" w:h="271" w:hRule="exact" w:wrap="auto" w:vAnchor="page" w:hAnchor="page" w:x="4814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15.3</w:t>
      </w:r>
    </w:p>
    <w:p w:rsidR="000A1F9B" w:rsidRDefault="00B27F83">
      <w:pPr>
        <w:pStyle w:val="Normal010"/>
        <w:framePr w:w="1875" w:h="271" w:hRule="exact" w:wrap="auto" w:vAnchor="page" w:hAnchor="page" w:x="6689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</w:t>
      </w:r>
    </w:p>
    <w:p w:rsidR="000A1F9B" w:rsidRDefault="00B27F83">
      <w:pPr>
        <w:pStyle w:val="Normal010"/>
        <w:framePr w:w="1875" w:h="271" w:hRule="exact" w:wrap="auto" w:vAnchor="page" w:hAnchor="page" w:x="8564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1.525</w:t>
      </w:r>
    </w:p>
    <w:p w:rsidR="000A1F9B" w:rsidRDefault="00B27F83">
      <w:pPr>
        <w:pStyle w:val="Normal010"/>
        <w:framePr w:w="825" w:h="271" w:hRule="exact" w:wrap="auto" w:vAnchor="page" w:hAnchor="page" w:x="1499" w:y="45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1F006</w:t>
      </w:r>
    </w:p>
    <w:p w:rsidR="000A1F9B" w:rsidRDefault="00B27F83">
      <w:pPr>
        <w:pStyle w:val="Normal010"/>
        <w:framePr w:w="615" w:h="271" w:hRule="exact" w:wrap="auto" w:vAnchor="page" w:hAnchor="page" w:x="2324" w:y="4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8.7</w:t>
      </w:r>
    </w:p>
    <w:p w:rsidR="000A1F9B" w:rsidRDefault="00B27F83">
      <w:pPr>
        <w:pStyle w:val="Normal010"/>
        <w:framePr w:w="1875" w:h="271" w:hRule="exact" w:wrap="auto" w:vAnchor="page" w:hAnchor="page" w:x="4814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16.3</w:t>
      </w:r>
    </w:p>
    <w:p w:rsidR="000A1F9B" w:rsidRDefault="00B27F83">
      <w:pPr>
        <w:pStyle w:val="Normal010"/>
        <w:framePr w:w="1875" w:h="271" w:hRule="exact" w:wrap="auto" w:vAnchor="page" w:hAnchor="page" w:x="6689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</w:t>
      </w:r>
    </w:p>
    <w:p w:rsidR="000A1F9B" w:rsidRDefault="00B27F83">
      <w:pPr>
        <w:pStyle w:val="Normal010"/>
        <w:framePr w:w="1875" w:h="271" w:hRule="exact" w:wrap="auto" w:vAnchor="page" w:hAnchor="page" w:x="8564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1.392</w:t>
      </w:r>
    </w:p>
    <w:p w:rsidR="000A1F9B" w:rsidRDefault="00B27F83">
      <w:pPr>
        <w:pStyle w:val="Normal010"/>
        <w:framePr w:w="825" w:h="271" w:hRule="exact" w:wrap="auto" w:vAnchor="page" w:hAnchor="page" w:x="1499" w:y="47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1F007</w:t>
      </w:r>
    </w:p>
    <w:p w:rsidR="000A1F9B" w:rsidRDefault="00B27F83">
      <w:pPr>
        <w:pStyle w:val="Normal010"/>
        <w:framePr w:w="615" w:h="271" w:hRule="exact" w:wrap="auto" w:vAnchor="page" w:hAnchor="page" w:x="2324" w:y="47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8.3</w:t>
      </w:r>
    </w:p>
    <w:p w:rsidR="000A1F9B" w:rsidRDefault="00B27F83">
      <w:pPr>
        <w:pStyle w:val="Normal010"/>
        <w:framePr w:w="1875" w:h="271" w:hRule="exact" w:wrap="auto" w:vAnchor="page" w:hAnchor="page" w:x="4814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16.2</w:t>
      </w:r>
    </w:p>
    <w:p w:rsidR="000A1F9B" w:rsidRDefault="00B27F83">
      <w:pPr>
        <w:pStyle w:val="Normal010"/>
        <w:framePr w:w="1875" w:h="271" w:hRule="exact" w:wrap="auto" w:vAnchor="page" w:hAnchor="page" w:x="6689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</w:t>
      </w:r>
    </w:p>
    <w:p w:rsidR="000A1F9B" w:rsidRDefault="00B27F83">
      <w:pPr>
        <w:pStyle w:val="Normal010"/>
        <w:framePr w:w="1875" w:h="271" w:hRule="exact" w:wrap="auto" w:vAnchor="page" w:hAnchor="page" w:x="8564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1.757</w:t>
      </w:r>
    </w:p>
    <w:p w:rsidR="000A1F9B" w:rsidRDefault="00B27F83">
      <w:pPr>
        <w:pStyle w:val="Normal010"/>
        <w:framePr w:w="825" w:h="271" w:hRule="exact" w:wrap="auto" w:vAnchor="page" w:hAnchor="page" w:x="1499" w:y="504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1F008</w:t>
      </w:r>
    </w:p>
    <w:p w:rsidR="000A1F9B" w:rsidRDefault="00B27F83">
      <w:pPr>
        <w:pStyle w:val="Normal010"/>
        <w:framePr w:w="615" w:h="271" w:hRule="exact" w:wrap="auto" w:vAnchor="page" w:hAnchor="page" w:x="2324" w:y="5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</w:t>
      </w:r>
    </w:p>
    <w:p w:rsidR="000A1F9B" w:rsidRDefault="00B27F83">
      <w:pPr>
        <w:pStyle w:val="Normal010"/>
        <w:framePr w:w="1875" w:h="271" w:hRule="exact" w:wrap="auto" w:vAnchor="page" w:hAnchor="page" w:x="4814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16.9</w:t>
      </w:r>
    </w:p>
    <w:p w:rsidR="000A1F9B" w:rsidRDefault="00B27F83">
      <w:pPr>
        <w:pStyle w:val="Normal010"/>
        <w:framePr w:w="1875" w:h="271" w:hRule="exact" w:wrap="auto" w:vAnchor="page" w:hAnchor="page" w:x="6689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48</w:t>
      </w:r>
    </w:p>
    <w:p w:rsidR="000A1F9B" w:rsidRDefault="00B27F83">
      <w:pPr>
        <w:pStyle w:val="Normal010"/>
        <w:framePr w:w="1875" w:h="271" w:hRule="exact" w:wrap="auto" w:vAnchor="page" w:hAnchor="page" w:x="8564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1.938</w:t>
      </w:r>
    </w:p>
    <w:p w:rsidR="000A1F9B" w:rsidRDefault="00B27F83">
      <w:pPr>
        <w:pStyle w:val="Normal010"/>
        <w:framePr w:w="825" w:h="271" w:hRule="exact" w:wrap="auto" w:vAnchor="page" w:hAnchor="page" w:x="1499" w:y="53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1F009</w:t>
      </w:r>
    </w:p>
    <w:p w:rsidR="000A1F9B" w:rsidRDefault="00B27F83">
      <w:pPr>
        <w:pStyle w:val="Normal010"/>
        <w:framePr w:w="615" w:h="271" w:hRule="exact" w:wrap="auto" w:vAnchor="page" w:hAnchor="page" w:x="2324" w:y="53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</w:t>
      </w:r>
    </w:p>
    <w:p w:rsidR="000A1F9B" w:rsidRDefault="00B27F83">
      <w:pPr>
        <w:pStyle w:val="Normal010"/>
        <w:framePr w:w="1875" w:h="271" w:hRule="exact" w:wrap="auto" w:vAnchor="page" w:hAnchor="page" w:x="4814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16.3</w:t>
      </w:r>
    </w:p>
    <w:p w:rsidR="000A1F9B" w:rsidRDefault="00B27F83">
      <w:pPr>
        <w:pStyle w:val="Normal010"/>
        <w:framePr w:w="1875" w:h="271" w:hRule="exact" w:wrap="auto" w:vAnchor="page" w:hAnchor="page" w:x="6689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</w:t>
      </w:r>
    </w:p>
    <w:p w:rsidR="000A1F9B" w:rsidRDefault="00B27F83">
      <w:pPr>
        <w:pStyle w:val="Normal010"/>
        <w:framePr w:w="1875" w:h="271" w:hRule="exact" w:wrap="auto" w:vAnchor="page" w:hAnchor="page" w:x="8564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1.450</w:t>
      </w:r>
    </w:p>
    <w:p w:rsidR="000A1F9B" w:rsidRDefault="00B27F83">
      <w:pPr>
        <w:pStyle w:val="Normal010"/>
        <w:framePr w:w="825" w:h="271" w:hRule="exact" w:wrap="auto" w:vAnchor="page" w:hAnchor="page" w:x="1499" w:y="55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1F010</w:t>
      </w:r>
    </w:p>
    <w:p w:rsidR="000A1F9B" w:rsidRDefault="00B27F83">
      <w:pPr>
        <w:pStyle w:val="Normal010"/>
        <w:framePr w:w="615" w:h="271" w:hRule="exact" w:wrap="auto" w:vAnchor="page" w:hAnchor="page" w:x="2324" w:y="55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</w:t>
      </w:r>
    </w:p>
    <w:p w:rsidR="000A1F9B" w:rsidRDefault="00B27F83">
      <w:pPr>
        <w:pStyle w:val="Normal010"/>
        <w:framePr w:w="1875" w:h="271" w:hRule="exact" w:wrap="auto" w:vAnchor="page" w:hAnchor="page" w:x="4814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17.8</w:t>
      </w:r>
    </w:p>
    <w:p w:rsidR="000A1F9B" w:rsidRDefault="00B27F83">
      <w:pPr>
        <w:pStyle w:val="Normal010"/>
        <w:framePr w:w="1875" w:h="271" w:hRule="exact" w:wrap="auto" w:vAnchor="page" w:hAnchor="page" w:x="6689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</w:t>
      </w:r>
    </w:p>
    <w:p w:rsidR="000A1F9B" w:rsidRDefault="00B27F83">
      <w:pPr>
        <w:pStyle w:val="Normal010"/>
        <w:framePr w:w="1875" w:h="271" w:hRule="exact" w:wrap="auto" w:vAnchor="page" w:hAnchor="page" w:x="8564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1.956</w:t>
      </w:r>
    </w:p>
    <w:p w:rsidR="000A1F9B" w:rsidRDefault="00B27F83">
      <w:pPr>
        <w:pStyle w:val="Normal010"/>
        <w:framePr w:w="825" w:h="271" w:hRule="exact" w:wrap="auto" w:vAnchor="page" w:hAnchor="page" w:x="1499" w:y="58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2F001</w:t>
      </w:r>
    </w:p>
    <w:p w:rsidR="000A1F9B" w:rsidRDefault="00B27F83">
      <w:pPr>
        <w:pStyle w:val="Normal010"/>
        <w:framePr w:w="615" w:h="271" w:hRule="exact" w:wrap="auto" w:vAnchor="page" w:hAnchor="page" w:x="2324" w:y="58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</w:t>
      </w:r>
    </w:p>
    <w:p w:rsidR="000A1F9B" w:rsidRDefault="00B27F83">
      <w:pPr>
        <w:pStyle w:val="Normal010"/>
        <w:framePr w:w="1875" w:h="271" w:hRule="exact" w:wrap="auto" w:vAnchor="page" w:hAnchor="page" w:x="4814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15.7</w:t>
      </w:r>
    </w:p>
    <w:p w:rsidR="000A1F9B" w:rsidRDefault="00B27F83">
      <w:pPr>
        <w:pStyle w:val="Normal010"/>
        <w:framePr w:w="1875" w:h="271" w:hRule="exact" w:wrap="auto" w:vAnchor="page" w:hAnchor="page" w:x="6689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</w:t>
      </w:r>
    </w:p>
    <w:p w:rsidR="000A1F9B" w:rsidRDefault="00B27F83">
      <w:pPr>
        <w:pStyle w:val="Normal010"/>
        <w:framePr w:w="1875" w:h="271" w:hRule="exact" w:wrap="auto" w:vAnchor="page" w:hAnchor="page" w:x="8564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1.633</w:t>
      </w:r>
    </w:p>
    <w:p w:rsidR="000A1F9B" w:rsidRDefault="00B27F83">
      <w:pPr>
        <w:pStyle w:val="Normal010"/>
        <w:framePr w:w="825" w:h="271" w:hRule="exact" w:wrap="auto" w:vAnchor="page" w:hAnchor="page" w:x="1499" w:y="608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2F002</w:t>
      </w:r>
    </w:p>
    <w:p w:rsidR="000A1F9B" w:rsidRDefault="00B27F83">
      <w:pPr>
        <w:pStyle w:val="Normal010"/>
        <w:framePr w:w="615" w:h="271" w:hRule="exact" w:wrap="auto" w:vAnchor="page" w:hAnchor="page" w:x="2324" w:y="60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</w:t>
      </w:r>
    </w:p>
    <w:p w:rsidR="000A1F9B" w:rsidRDefault="00B27F83">
      <w:pPr>
        <w:pStyle w:val="Normal010"/>
        <w:framePr w:w="1875" w:h="271" w:hRule="exact" w:wrap="auto" w:vAnchor="page" w:hAnchor="page" w:x="4814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15.2</w:t>
      </w:r>
    </w:p>
    <w:p w:rsidR="000A1F9B" w:rsidRDefault="00B27F83">
      <w:pPr>
        <w:pStyle w:val="Normal010"/>
        <w:framePr w:w="1875" w:h="271" w:hRule="exact" w:wrap="auto" w:vAnchor="page" w:hAnchor="page" w:x="6689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</w:t>
      </w:r>
    </w:p>
    <w:p w:rsidR="000A1F9B" w:rsidRDefault="00B27F83">
      <w:pPr>
        <w:pStyle w:val="Normal010"/>
        <w:framePr w:w="1875" w:h="271" w:hRule="exact" w:wrap="auto" w:vAnchor="page" w:hAnchor="page" w:x="8564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1.607</w:t>
      </w:r>
    </w:p>
    <w:p w:rsidR="000A1F9B" w:rsidRDefault="00B27F83">
      <w:pPr>
        <w:pStyle w:val="Normal010"/>
        <w:framePr w:w="825" w:h="271" w:hRule="exact" w:wrap="auto" w:vAnchor="page" w:hAnchor="page" w:x="1499" w:y="63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2F003</w:t>
      </w:r>
    </w:p>
    <w:p w:rsidR="000A1F9B" w:rsidRDefault="00B27F83">
      <w:pPr>
        <w:pStyle w:val="Normal010"/>
        <w:framePr w:w="615" w:h="271" w:hRule="exact" w:wrap="auto" w:vAnchor="page" w:hAnchor="page" w:x="2324" w:y="63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8.1</w:t>
      </w:r>
    </w:p>
    <w:p w:rsidR="000A1F9B" w:rsidRDefault="00B27F83">
      <w:pPr>
        <w:pStyle w:val="Normal010"/>
        <w:framePr w:w="1875" w:h="271" w:hRule="exact" w:wrap="auto" w:vAnchor="page" w:hAnchor="page" w:x="4814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17.3</w:t>
      </w:r>
    </w:p>
    <w:p w:rsidR="000A1F9B" w:rsidRDefault="00B27F83">
      <w:pPr>
        <w:pStyle w:val="Normal010"/>
        <w:framePr w:w="1875" w:h="271" w:hRule="exact" w:wrap="auto" w:vAnchor="page" w:hAnchor="page" w:x="6689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</w:t>
      </w:r>
    </w:p>
    <w:p w:rsidR="000A1F9B" w:rsidRDefault="00B27F83">
      <w:pPr>
        <w:pStyle w:val="Normal010"/>
        <w:framePr w:w="1875" w:h="271" w:hRule="exact" w:wrap="auto" w:vAnchor="page" w:hAnchor="page" w:x="8564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1.757</w:t>
      </w:r>
    </w:p>
    <w:p w:rsidR="000A1F9B" w:rsidRDefault="00B27F83">
      <w:pPr>
        <w:pStyle w:val="Normal010"/>
        <w:framePr w:w="825" w:h="271" w:hRule="exact" w:wrap="auto" w:vAnchor="page" w:hAnchor="page" w:x="1499" w:y="66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2F004</w:t>
      </w:r>
    </w:p>
    <w:p w:rsidR="000A1F9B" w:rsidRDefault="00B27F83">
      <w:pPr>
        <w:pStyle w:val="Normal010"/>
        <w:framePr w:w="615" w:h="271" w:hRule="exact" w:wrap="auto" w:vAnchor="page" w:hAnchor="page" w:x="2324" w:y="66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</w:t>
      </w:r>
    </w:p>
    <w:p w:rsidR="000A1F9B" w:rsidRDefault="00B27F83">
      <w:pPr>
        <w:pStyle w:val="Normal010"/>
        <w:framePr w:w="1875" w:h="271" w:hRule="exact" w:wrap="auto" w:vAnchor="page" w:hAnchor="page" w:x="4814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15.9</w:t>
      </w:r>
    </w:p>
    <w:p w:rsidR="000A1F9B" w:rsidRDefault="00B27F83">
      <w:pPr>
        <w:pStyle w:val="Normal010"/>
        <w:framePr w:w="1875" w:h="271" w:hRule="exact" w:wrap="auto" w:vAnchor="page" w:hAnchor="page" w:x="6689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</w:t>
      </w:r>
    </w:p>
    <w:p w:rsidR="000A1F9B" w:rsidRDefault="00B27F83">
      <w:pPr>
        <w:pStyle w:val="Normal010"/>
        <w:framePr w:w="1875" w:h="271" w:hRule="exact" w:wrap="auto" w:vAnchor="page" w:hAnchor="page" w:x="8564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1.819</w:t>
      </w:r>
    </w:p>
    <w:p w:rsidR="000A1F9B" w:rsidRDefault="00B27F83">
      <w:pPr>
        <w:pStyle w:val="Normal010"/>
        <w:framePr w:w="825" w:h="271" w:hRule="exact" w:wrap="auto" w:vAnchor="page" w:hAnchor="page" w:x="1499" w:y="686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2F005</w:t>
      </w:r>
    </w:p>
    <w:p w:rsidR="000A1F9B" w:rsidRDefault="00B27F83">
      <w:pPr>
        <w:pStyle w:val="Normal010"/>
        <w:framePr w:w="615" w:h="271" w:hRule="exact" w:wrap="auto" w:vAnchor="page" w:hAnchor="page" w:x="2324" w:y="68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</w:t>
      </w:r>
    </w:p>
    <w:p w:rsidR="000A1F9B" w:rsidRDefault="00B27F83">
      <w:pPr>
        <w:pStyle w:val="Normal010"/>
        <w:framePr w:w="1875" w:h="271" w:hRule="exact" w:wrap="auto" w:vAnchor="page" w:hAnchor="page" w:x="4814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17.9</w:t>
      </w:r>
    </w:p>
    <w:p w:rsidR="000A1F9B" w:rsidRDefault="00B27F83">
      <w:pPr>
        <w:pStyle w:val="Normal010"/>
        <w:framePr w:w="1875" w:h="271" w:hRule="exact" w:wrap="auto" w:vAnchor="page" w:hAnchor="page" w:x="6689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</w:t>
      </w:r>
    </w:p>
    <w:p w:rsidR="000A1F9B" w:rsidRDefault="00B27F83">
      <w:pPr>
        <w:pStyle w:val="Normal010"/>
        <w:framePr w:w="1875" w:h="271" w:hRule="exact" w:wrap="auto" w:vAnchor="page" w:hAnchor="page" w:x="8564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1.757</w:t>
      </w:r>
    </w:p>
    <w:p w:rsidR="000A1F9B" w:rsidRDefault="00B27F83">
      <w:pPr>
        <w:pStyle w:val="Normal010"/>
        <w:framePr w:w="825" w:h="271" w:hRule="exact" w:wrap="auto" w:vAnchor="page" w:hAnchor="page" w:x="1499" w:y="71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2F006</w:t>
      </w:r>
    </w:p>
    <w:p w:rsidR="000A1F9B" w:rsidRDefault="00B27F83">
      <w:pPr>
        <w:pStyle w:val="Normal010"/>
        <w:framePr w:w="615" w:h="271" w:hRule="exact" w:wrap="auto" w:vAnchor="page" w:hAnchor="page" w:x="2324" w:y="71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</w:t>
      </w:r>
    </w:p>
    <w:p w:rsidR="000A1F9B" w:rsidRDefault="00B27F83">
      <w:pPr>
        <w:pStyle w:val="Normal010"/>
        <w:framePr w:w="1875" w:h="271" w:hRule="exact" w:wrap="auto" w:vAnchor="page" w:hAnchor="page" w:x="4814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17.3</w:t>
      </w:r>
    </w:p>
    <w:p w:rsidR="000A1F9B" w:rsidRDefault="00B27F83">
      <w:pPr>
        <w:pStyle w:val="Normal010"/>
        <w:framePr w:w="1875" w:h="271" w:hRule="exact" w:wrap="auto" w:vAnchor="page" w:hAnchor="page" w:x="6689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</w:t>
      </w:r>
    </w:p>
    <w:p w:rsidR="000A1F9B" w:rsidRDefault="00B27F83">
      <w:pPr>
        <w:pStyle w:val="Normal010"/>
        <w:framePr w:w="1875" w:h="271" w:hRule="exact" w:wrap="auto" w:vAnchor="page" w:hAnchor="page" w:x="8564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1.686</w:t>
      </w:r>
    </w:p>
    <w:p w:rsidR="000A1F9B" w:rsidRDefault="00B27F83">
      <w:pPr>
        <w:pStyle w:val="Normal010"/>
        <w:framePr w:w="825" w:h="271" w:hRule="exact" w:wrap="auto" w:vAnchor="page" w:hAnchor="page" w:x="1499" w:y="73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2F007</w:t>
      </w:r>
    </w:p>
    <w:p w:rsidR="000A1F9B" w:rsidRDefault="00B27F83">
      <w:pPr>
        <w:pStyle w:val="Normal010"/>
        <w:framePr w:w="615" w:h="271" w:hRule="exact" w:wrap="auto" w:vAnchor="page" w:hAnchor="page" w:x="2324" w:y="73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</w:t>
      </w:r>
    </w:p>
    <w:p w:rsidR="000A1F9B" w:rsidRDefault="00B27F83">
      <w:pPr>
        <w:pStyle w:val="Normal010"/>
        <w:framePr w:w="1875" w:h="271" w:hRule="exact" w:wrap="auto" w:vAnchor="page" w:hAnchor="page" w:x="4814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17.1</w:t>
      </w:r>
    </w:p>
    <w:p w:rsidR="000A1F9B" w:rsidRDefault="00B27F83">
      <w:pPr>
        <w:pStyle w:val="Normal010"/>
        <w:framePr w:w="1875" w:h="271" w:hRule="exact" w:wrap="auto" w:vAnchor="page" w:hAnchor="page" w:x="6689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</w:t>
      </w:r>
    </w:p>
    <w:p w:rsidR="000A1F9B" w:rsidRDefault="00B27F83">
      <w:pPr>
        <w:pStyle w:val="Normal010"/>
        <w:framePr w:w="1875" w:h="271" w:hRule="exact" w:wrap="auto" w:vAnchor="page" w:hAnchor="page" w:x="8564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1.595</w:t>
      </w:r>
    </w:p>
    <w:p w:rsidR="000A1F9B" w:rsidRDefault="00B27F83">
      <w:pPr>
        <w:pStyle w:val="Normal010"/>
        <w:framePr w:w="825" w:h="271" w:hRule="exact" w:wrap="auto" w:vAnchor="page" w:hAnchor="page" w:x="1499" w:y="76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2F009</w:t>
      </w:r>
    </w:p>
    <w:p w:rsidR="000A1F9B" w:rsidRDefault="00B27F83">
      <w:pPr>
        <w:pStyle w:val="Normal010"/>
        <w:framePr w:w="615" w:h="271" w:hRule="exact" w:wrap="auto" w:vAnchor="page" w:hAnchor="page" w:x="2324" w:y="765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8.1</w:t>
      </w:r>
    </w:p>
    <w:p w:rsidR="000A1F9B" w:rsidRDefault="00B27F83">
      <w:pPr>
        <w:pStyle w:val="Normal010"/>
        <w:framePr w:w="1875" w:h="271" w:hRule="exact" w:wrap="auto" w:vAnchor="page" w:hAnchor="page" w:x="4814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16.8</w:t>
      </w:r>
    </w:p>
    <w:p w:rsidR="000A1F9B" w:rsidRDefault="00B27F83">
      <w:pPr>
        <w:pStyle w:val="Normal010"/>
        <w:framePr w:w="1875" w:h="271" w:hRule="exact" w:wrap="auto" w:vAnchor="page" w:hAnchor="page" w:x="6689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</w:t>
      </w:r>
    </w:p>
    <w:p w:rsidR="000A1F9B" w:rsidRDefault="00B27F83">
      <w:pPr>
        <w:pStyle w:val="Normal010"/>
        <w:framePr w:w="1875" w:h="271" w:hRule="exact" w:wrap="auto" w:vAnchor="page" w:hAnchor="page" w:x="8564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1.975</w:t>
      </w:r>
    </w:p>
    <w:p w:rsidR="000A1F9B" w:rsidRDefault="00B27F83">
      <w:pPr>
        <w:pStyle w:val="Normal010"/>
        <w:framePr w:w="825" w:h="271" w:hRule="exact" w:wrap="auto" w:vAnchor="page" w:hAnchor="page" w:x="1499" w:y="79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2F010</w:t>
      </w:r>
    </w:p>
    <w:p w:rsidR="000A1F9B" w:rsidRDefault="00B27F83">
      <w:pPr>
        <w:pStyle w:val="Normal010"/>
        <w:framePr w:w="615" w:h="271" w:hRule="exact" w:wrap="auto" w:vAnchor="page" w:hAnchor="page" w:x="2324" w:y="79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8.3</w:t>
      </w:r>
    </w:p>
    <w:p w:rsidR="000A1F9B" w:rsidRDefault="00B27F83">
      <w:pPr>
        <w:pStyle w:val="Normal010"/>
        <w:framePr w:w="1875" w:h="271" w:hRule="exact" w:wrap="auto" w:vAnchor="page" w:hAnchor="page" w:x="4814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17.0</w:t>
      </w:r>
    </w:p>
    <w:p w:rsidR="000A1F9B" w:rsidRDefault="00B27F83">
      <w:pPr>
        <w:pStyle w:val="Normal010"/>
        <w:framePr w:w="1875" w:h="271" w:hRule="exact" w:wrap="auto" w:vAnchor="page" w:hAnchor="page" w:x="6689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</w:t>
      </w:r>
    </w:p>
    <w:p w:rsidR="000A1F9B" w:rsidRDefault="00B27F83">
      <w:pPr>
        <w:pStyle w:val="Normal010"/>
        <w:framePr w:w="1875" w:h="271" w:hRule="exact" w:wrap="auto" w:vAnchor="page" w:hAnchor="page" w:x="8564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1.595</w:t>
      </w:r>
    </w:p>
    <w:p w:rsidR="000A1F9B" w:rsidRDefault="00B27F83">
      <w:pPr>
        <w:pStyle w:val="Normal010"/>
        <w:framePr w:w="825" w:h="271" w:hRule="exact" w:wrap="auto" w:vAnchor="page" w:hAnchor="page" w:x="1499" w:y="817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3F001</w:t>
      </w:r>
    </w:p>
    <w:p w:rsidR="000A1F9B" w:rsidRDefault="00B27F83">
      <w:pPr>
        <w:pStyle w:val="Normal010"/>
        <w:framePr w:w="615" w:h="271" w:hRule="exact" w:wrap="auto" w:vAnchor="page" w:hAnchor="page" w:x="2324" w:y="8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</w:t>
      </w:r>
    </w:p>
    <w:p w:rsidR="000A1F9B" w:rsidRDefault="00B27F83">
      <w:pPr>
        <w:pStyle w:val="Normal010"/>
        <w:framePr w:w="1875" w:h="271" w:hRule="exact" w:wrap="auto" w:vAnchor="page" w:hAnchor="page" w:x="4814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16.7</w:t>
      </w:r>
    </w:p>
    <w:p w:rsidR="000A1F9B" w:rsidRDefault="00B27F83">
      <w:pPr>
        <w:pStyle w:val="Normal010"/>
        <w:framePr w:w="1875" w:h="271" w:hRule="exact" w:wrap="auto" w:vAnchor="page" w:hAnchor="page" w:x="6689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</w:t>
      </w:r>
    </w:p>
    <w:p w:rsidR="000A1F9B" w:rsidRDefault="00B27F83">
      <w:pPr>
        <w:pStyle w:val="Normal010"/>
        <w:framePr w:w="1875" w:h="271" w:hRule="exact" w:wrap="auto" w:vAnchor="page" w:hAnchor="page" w:x="8564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  <w:r>
        <w:rPr>
          <w:rFonts w:eastAsia="Times New Roman"/>
          <w:color w:val="000000"/>
          <w:kern w:val="2"/>
          <w:sz w:val="17"/>
        </w:rPr>
        <w:t>.595</w:t>
      </w:r>
    </w:p>
    <w:p w:rsidR="000A1F9B" w:rsidRDefault="00B27F83">
      <w:pPr>
        <w:pStyle w:val="Normal010"/>
        <w:framePr w:w="825" w:h="271" w:hRule="exact" w:wrap="auto" w:vAnchor="page" w:hAnchor="page" w:x="1499" w:y="84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3F002</w:t>
      </w:r>
    </w:p>
    <w:p w:rsidR="000A1F9B" w:rsidRDefault="00B27F83">
      <w:pPr>
        <w:pStyle w:val="Normal010"/>
        <w:framePr w:w="615" w:h="271" w:hRule="exact" w:wrap="auto" w:vAnchor="page" w:hAnchor="page" w:x="2324" w:y="84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8.4</w:t>
      </w:r>
    </w:p>
    <w:p w:rsidR="000A1F9B" w:rsidRDefault="00B27F83">
      <w:pPr>
        <w:pStyle w:val="Normal010"/>
        <w:framePr w:w="1875" w:h="271" w:hRule="exact" w:wrap="auto" w:vAnchor="page" w:hAnchor="page" w:x="4814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15.2</w:t>
      </w:r>
    </w:p>
    <w:p w:rsidR="000A1F9B" w:rsidRDefault="00B27F83">
      <w:pPr>
        <w:pStyle w:val="Normal010"/>
        <w:framePr w:w="1875" w:h="271" w:hRule="exact" w:wrap="auto" w:vAnchor="page" w:hAnchor="page" w:x="6689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</w:t>
      </w:r>
    </w:p>
    <w:p w:rsidR="000A1F9B" w:rsidRDefault="00B27F83">
      <w:pPr>
        <w:pStyle w:val="Normal010"/>
        <w:framePr w:w="1875" w:h="271" w:hRule="exact" w:wrap="auto" w:vAnchor="page" w:hAnchor="page" w:x="8564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1.536</w:t>
      </w:r>
    </w:p>
    <w:p w:rsidR="000A1F9B" w:rsidRDefault="00B27F83">
      <w:pPr>
        <w:pStyle w:val="Normal010"/>
        <w:framePr w:w="825" w:h="271" w:hRule="exact" w:wrap="auto" w:vAnchor="page" w:hAnchor="page" w:x="1499" w:y="86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3F003</w:t>
      </w:r>
    </w:p>
    <w:p w:rsidR="000A1F9B" w:rsidRDefault="00B27F83">
      <w:pPr>
        <w:pStyle w:val="Normal010"/>
        <w:framePr w:w="615" w:h="271" w:hRule="exact" w:wrap="auto" w:vAnchor="page" w:hAnchor="page" w:x="2324" w:y="8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869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8.1</w:t>
      </w:r>
    </w:p>
    <w:p w:rsidR="000A1F9B" w:rsidRDefault="00B27F83">
      <w:pPr>
        <w:pStyle w:val="Normal010"/>
        <w:framePr w:w="1875" w:h="271" w:hRule="exact" w:wrap="auto" w:vAnchor="page" w:hAnchor="page" w:x="4814" w:y="869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14.6</w:t>
      </w:r>
    </w:p>
    <w:p w:rsidR="000A1F9B" w:rsidRDefault="00B27F83">
      <w:pPr>
        <w:pStyle w:val="Normal010"/>
        <w:framePr w:w="1875" w:h="271" w:hRule="exact" w:wrap="auto" w:vAnchor="page" w:hAnchor="page" w:x="6689" w:y="869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48</w:t>
      </w:r>
    </w:p>
    <w:p w:rsidR="000A1F9B" w:rsidRDefault="00B27F83">
      <w:pPr>
        <w:pStyle w:val="Normal010"/>
        <w:framePr w:w="1875" w:h="271" w:hRule="exact" w:wrap="auto" w:vAnchor="page" w:hAnchor="page" w:x="8564" w:y="869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1.633</w:t>
      </w:r>
    </w:p>
    <w:p w:rsidR="000A1F9B" w:rsidRDefault="00B27F83">
      <w:pPr>
        <w:pStyle w:val="Normal010"/>
        <w:framePr w:w="825" w:h="271" w:hRule="exact" w:wrap="auto" w:vAnchor="page" w:hAnchor="page" w:x="1499" w:y="895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3F004</w:t>
      </w:r>
    </w:p>
    <w:p w:rsidR="000A1F9B" w:rsidRDefault="00B27F83">
      <w:pPr>
        <w:pStyle w:val="Normal010"/>
        <w:framePr w:w="615" w:h="271" w:hRule="exact" w:wrap="auto" w:vAnchor="page" w:hAnchor="page" w:x="2324" w:y="895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8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</w:t>
      </w:r>
    </w:p>
    <w:p w:rsidR="000A1F9B" w:rsidRDefault="00B27F83">
      <w:pPr>
        <w:pStyle w:val="Normal010"/>
        <w:framePr w:w="1875" w:h="271" w:hRule="exact" w:wrap="auto" w:vAnchor="page" w:hAnchor="page" w:x="4814" w:y="8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15.9</w:t>
      </w:r>
    </w:p>
    <w:p w:rsidR="000A1F9B" w:rsidRDefault="00B27F83">
      <w:pPr>
        <w:pStyle w:val="Normal010"/>
        <w:framePr w:w="1875" w:h="271" w:hRule="exact" w:wrap="auto" w:vAnchor="page" w:hAnchor="page" w:x="6689" w:y="8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</w:t>
      </w:r>
    </w:p>
    <w:p w:rsidR="000A1F9B" w:rsidRDefault="00B27F83">
      <w:pPr>
        <w:pStyle w:val="Normal010"/>
        <w:framePr w:w="1875" w:h="271" w:hRule="exact" w:wrap="auto" w:vAnchor="page" w:hAnchor="page" w:x="8564" w:y="8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1.620</w:t>
      </w:r>
    </w:p>
    <w:p w:rsidR="000A1F9B" w:rsidRDefault="00B27F83">
      <w:pPr>
        <w:pStyle w:val="Normal010"/>
        <w:framePr w:w="825" w:h="271" w:hRule="exact" w:wrap="auto" w:vAnchor="page" w:hAnchor="page" w:x="1499" w:y="921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3F005</w:t>
      </w:r>
    </w:p>
    <w:p w:rsidR="000A1F9B" w:rsidRDefault="00B27F83">
      <w:pPr>
        <w:pStyle w:val="Normal010"/>
        <w:framePr w:w="615" w:h="271" w:hRule="exact" w:wrap="auto" w:vAnchor="page" w:hAnchor="page" w:x="2324" w:y="92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92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0"/>
        <w:framePr w:w="1875" w:h="271" w:hRule="exact" w:wrap="auto" w:vAnchor="page" w:hAnchor="page" w:x="4814" w:y="92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18.8</w:t>
      </w:r>
    </w:p>
    <w:p w:rsidR="000A1F9B" w:rsidRDefault="00B27F83">
      <w:pPr>
        <w:pStyle w:val="Normal010"/>
        <w:framePr w:w="1875" w:h="271" w:hRule="exact" w:wrap="auto" w:vAnchor="page" w:hAnchor="page" w:x="6689" w:y="92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</w:t>
      </w:r>
    </w:p>
    <w:p w:rsidR="000A1F9B" w:rsidRDefault="00B27F83">
      <w:pPr>
        <w:pStyle w:val="Normal010"/>
        <w:framePr w:w="1875" w:h="271" w:hRule="exact" w:wrap="auto" w:vAnchor="page" w:hAnchor="page" w:x="8564" w:y="92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1.461</w:t>
      </w:r>
    </w:p>
    <w:p w:rsidR="000A1F9B" w:rsidRDefault="00B27F83">
      <w:pPr>
        <w:pStyle w:val="Normal010"/>
        <w:framePr w:w="825" w:h="271" w:hRule="exact" w:wrap="auto" w:vAnchor="page" w:hAnchor="page" w:x="1499" w:y="947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3F006</w:t>
      </w:r>
    </w:p>
    <w:p w:rsidR="000A1F9B" w:rsidRDefault="00B27F83">
      <w:pPr>
        <w:pStyle w:val="Normal010"/>
        <w:framePr w:w="615" w:h="271" w:hRule="exact" w:wrap="auto" w:vAnchor="page" w:hAnchor="page" w:x="2324" w:y="94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94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0"/>
        <w:framePr w:w="1875" w:h="271" w:hRule="exact" w:wrap="auto" w:vAnchor="page" w:hAnchor="page" w:x="4814" w:y="94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15.7</w:t>
      </w:r>
    </w:p>
    <w:p w:rsidR="000A1F9B" w:rsidRDefault="00B27F83">
      <w:pPr>
        <w:pStyle w:val="Normal010"/>
        <w:framePr w:w="1875" w:h="271" w:hRule="exact" w:wrap="auto" w:vAnchor="page" w:hAnchor="page" w:x="6689" w:y="94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</w:t>
      </w:r>
    </w:p>
    <w:p w:rsidR="000A1F9B" w:rsidRDefault="00B27F83">
      <w:pPr>
        <w:pStyle w:val="Normal010"/>
        <w:framePr w:w="1875" w:h="271" w:hRule="exact" w:wrap="auto" w:vAnchor="page" w:hAnchor="page" w:x="8564" w:y="94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1.525</w:t>
      </w:r>
    </w:p>
    <w:p w:rsidR="000A1F9B" w:rsidRDefault="00B27F83">
      <w:pPr>
        <w:pStyle w:val="Normal010"/>
        <w:framePr w:w="825" w:h="271" w:hRule="exact" w:wrap="auto" w:vAnchor="page" w:hAnchor="page" w:x="1499" w:y="9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3F007</w:t>
      </w:r>
    </w:p>
    <w:p w:rsidR="000A1F9B" w:rsidRDefault="00B27F83">
      <w:pPr>
        <w:pStyle w:val="Normal010"/>
        <w:framePr w:w="615" w:h="271" w:hRule="exact" w:wrap="auto" w:vAnchor="page" w:hAnchor="page" w:x="2324" w:y="97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974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8.3</w:t>
      </w:r>
    </w:p>
    <w:p w:rsidR="000A1F9B" w:rsidRDefault="00B27F83">
      <w:pPr>
        <w:pStyle w:val="Normal010"/>
        <w:framePr w:w="1875" w:h="271" w:hRule="exact" w:wrap="auto" w:vAnchor="page" w:hAnchor="page" w:x="4814" w:y="974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16.5</w:t>
      </w:r>
    </w:p>
    <w:p w:rsidR="000A1F9B" w:rsidRDefault="00B27F83">
      <w:pPr>
        <w:pStyle w:val="Normal010"/>
        <w:framePr w:w="1875" w:h="271" w:hRule="exact" w:wrap="auto" w:vAnchor="page" w:hAnchor="page" w:x="6689" w:y="974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</w:t>
      </w:r>
    </w:p>
    <w:p w:rsidR="000A1F9B" w:rsidRDefault="00B27F83">
      <w:pPr>
        <w:pStyle w:val="Normal010"/>
        <w:framePr w:w="1875" w:h="271" w:hRule="exact" w:wrap="auto" w:vAnchor="page" w:hAnchor="page" w:x="8564" w:y="974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1.525</w:t>
      </w:r>
    </w:p>
    <w:p w:rsidR="000A1F9B" w:rsidRDefault="00B27F83">
      <w:pPr>
        <w:pStyle w:val="Normal010"/>
        <w:framePr w:w="825" w:h="271" w:hRule="exact" w:wrap="auto" w:vAnchor="page" w:hAnchor="page" w:x="1499" w:y="100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3F008</w:t>
      </w:r>
    </w:p>
    <w:p w:rsidR="000A1F9B" w:rsidRDefault="00B27F83">
      <w:pPr>
        <w:pStyle w:val="Normal010"/>
        <w:framePr w:w="615" w:h="271" w:hRule="exact" w:wrap="auto" w:vAnchor="page" w:hAnchor="page" w:x="2324" w:y="1000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00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8.4</w:t>
      </w:r>
    </w:p>
    <w:p w:rsidR="000A1F9B" w:rsidRDefault="00B27F83">
      <w:pPr>
        <w:pStyle w:val="Normal010"/>
        <w:framePr w:w="1875" w:h="271" w:hRule="exact" w:wrap="auto" w:vAnchor="page" w:hAnchor="page" w:x="4814" w:y="100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18.0</w:t>
      </w:r>
    </w:p>
    <w:p w:rsidR="000A1F9B" w:rsidRDefault="00B27F83">
      <w:pPr>
        <w:pStyle w:val="Normal010"/>
        <w:framePr w:w="1875" w:h="271" w:hRule="exact" w:wrap="auto" w:vAnchor="page" w:hAnchor="page" w:x="6689" w:y="100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46</w:t>
      </w:r>
    </w:p>
    <w:p w:rsidR="000A1F9B" w:rsidRDefault="00B27F83">
      <w:pPr>
        <w:pStyle w:val="Normal010"/>
        <w:framePr w:w="1875" w:h="271" w:hRule="exact" w:wrap="auto" w:vAnchor="page" w:hAnchor="page" w:x="8564" w:y="100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1.803</w:t>
      </w:r>
    </w:p>
    <w:p w:rsidR="000A1F9B" w:rsidRDefault="00B27F83">
      <w:pPr>
        <w:pStyle w:val="Normal010"/>
        <w:framePr w:w="825" w:h="271" w:hRule="exact" w:wrap="auto" w:vAnchor="page" w:hAnchor="page" w:x="1499" w:y="1026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3F009</w:t>
      </w:r>
    </w:p>
    <w:p w:rsidR="000A1F9B" w:rsidRDefault="00B27F83">
      <w:pPr>
        <w:pStyle w:val="Normal010"/>
        <w:framePr w:w="615" w:h="271" w:hRule="exact" w:wrap="auto" w:vAnchor="page" w:hAnchor="page" w:x="2324" w:y="102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026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</w:t>
      </w:r>
    </w:p>
    <w:p w:rsidR="000A1F9B" w:rsidRDefault="00B27F83">
      <w:pPr>
        <w:pStyle w:val="Normal010"/>
        <w:framePr w:w="1875" w:h="271" w:hRule="exact" w:wrap="auto" w:vAnchor="page" w:hAnchor="page" w:x="4814" w:y="1026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18.0</w:t>
      </w:r>
    </w:p>
    <w:p w:rsidR="000A1F9B" w:rsidRDefault="00B27F83">
      <w:pPr>
        <w:pStyle w:val="Normal010"/>
        <w:framePr w:w="1875" w:h="271" w:hRule="exact" w:wrap="auto" w:vAnchor="page" w:hAnchor="page" w:x="6689" w:y="1026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</w:t>
      </w:r>
    </w:p>
    <w:p w:rsidR="000A1F9B" w:rsidRDefault="00B27F83">
      <w:pPr>
        <w:pStyle w:val="Normal010"/>
        <w:framePr w:w="1875" w:h="271" w:hRule="exact" w:wrap="auto" w:vAnchor="page" w:hAnchor="page" w:x="8564" w:y="1026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1.885</w:t>
      </w:r>
    </w:p>
    <w:p w:rsidR="000A1F9B" w:rsidRDefault="00B27F83">
      <w:pPr>
        <w:pStyle w:val="Normal010"/>
        <w:framePr w:w="825" w:h="271" w:hRule="exact" w:wrap="auto" w:vAnchor="page" w:hAnchor="page" w:x="1499" w:y="105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3F010</w:t>
      </w:r>
    </w:p>
    <w:p w:rsidR="000A1F9B" w:rsidRDefault="00B27F83">
      <w:pPr>
        <w:pStyle w:val="Normal010"/>
        <w:framePr w:w="615" w:h="271" w:hRule="exact" w:wrap="auto" w:vAnchor="page" w:hAnchor="page" w:x="2324" w:y="105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05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</w:t>
      </w:r>
    </w:p>
    <w:p w:rsidR="000A1F9B" w:rsidRDefault="00B27F83">
      <w:pPr>
        <w:pStyle w:val="Normal010"/>
        <w:framePr w:w="1875" w:h="271" w:hRule="exact" w:wrap="auto" w:vAnchor="page" w:hAnchor="page" w:x="4814" w:y="105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18.1</w:t>
      </w:r>
    </w:p>
    <w:p w:rsidR="000A1F9B" w:rsidRDefault="00B27F83">
      <w:pPr>
        <w:pStyle w:val="Normal010"/>
        <w:framePr w:w="1875" w:h="271" w:hRule="exact" w:wrap="auto" w:vAnchor="page" w:hAnchor="page" w:x="6689" w:y="105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</w:t>
      </w:r>
    </w:p>
    <w:p w:rsidR="000A1F9B" w:rsidRDefault="00B27F83">
      <w:pPr>
        <w:pStyle w:val="Normal010"/>
        <w:framePr w:w="1875" w:h="271" w:hRule="exact" w:wrap="auto" w:vAnchor="page" w:hAnchor="page" w:x="8564" w:y="105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1.514</w:t>
      </w:r>
    </w:p>
    <w:p w:rsidR="000A1F9B" w:rsidRDefault="00B27F83">
      <w:pPr>
        <w:pStyle w:val="Normal010"/>
        <w:framePr w:w="825" w:h="271" w:hRule="exact" w:wrap="auto" w:vAnchor="page" w:hAnchor="page" w:x="1499" w:y="107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4F001</w:t>
      </w:r>
    </w:p>
    <w:p w:rsidR="000A1F9B" w:rsidRDefault="00B27F83">
      <w:pPr>
        <w:pStyle w:val="Normal010"/>
        <w:framePr w:w="615" w:h="271" w:hRule="exact" w:wrap="auto" w:vAnchor="page" w:hAnchor="page" w:x="2324" w:y="107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07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8.1</w:t>
      </w:r>
    </w:p>
    <w:p w:rsidR="000A1F9B" w:rsidRDefault="00B27F83">
      <w:pPr>
        <w:pStyle w:val="Normal010"/>
        <w:framePr w:w="1875" w:h="271" w:hRule="exact" w:wrap="auto" w:vAnchor="page" w:hAnchor="page" w:x="4814" w:y="107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15.4</w:t>
      </w:r>
    </w:p>
    <w:p w:rsidR="000A1F9B" w:rsidRDefault="00B27F83">
      <w:pPr>
        <w:pStyle w:val="Normal010"/>
        <w:framePr w:w="1875" w:h="271" w:hRule="exact" w:wrap="auto" w:vAnchor="page" w:hAnchor="page" w:x="6689" w:y="107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</w:t>
      </w:r>
    </w:p>
    <w:p w:rsidR="000A1F9B" w:rsidRDefault="00B27F83">
      <w:pPr>
        <w:pStyle w:val="Normal010"/>
        <w:framePr w:w="1875" w:h="271" w:hRule="exact" w:wrap="auto" w:vAnchor="page" w:hAnchor="page" w:x="8564" w:y="107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1.885</w:t>
      </w:r>
    </w:p>
    <w:p w:rsidR="000A1F9B" w:rsidRDefault="00B27F83">
      <w:pPr>
        <w:pStyle w:val="Normal010"/>
        <w:framePr w:w="825" w:h="271" w:hRule="exact" w:wrap="auto" w:vAnchor="page" w:hAnchor="page" w:x="1499" w:y="110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4F002</w:t>
      </w:r>
    </w:p>
    <w:p w:rsidR="000A1F9B" w:rsidRDefault="00B27F83">
      <w:pPr>
        <w:pStyle w:val="Normal010"/>
        <w:framePr w:w="615" w:h="271" w:hRule="exact" w:wrap="auto" w:vAnchor="page" w:hAnchor="page" w:x="2324" w:y="110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10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8.1</w:t>
      </w:r>
    </w:p>
    <w:p w:rsidR="000A1F9B" w:rsidRDefault="00B27F83">
      <w:pPr>
        <w:pStyle w:val="Normal010"/>
        <w:framePr w:w="1875" w:h="271" w:hRule="exact" w:wrap="auto" w:vAnchor="page" w:hAnchor="page" w:x="4814" w:y="110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16.5</w:t>
      </w:r>
    </w:p>
    <w:p w:rsidR="000A1F9B" w:rsidRDefault="00B27F83">
      <w:pPr>
        <w:pStyle w:val="Normal010"/>
        <w:framePr w:w="1875" w:h="271" w:hRule="exact" w:wrap="auto" w:vAnchor="page" w:hAnchor="page" w:x="6689" w:y="110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</w:t>
      </w:r>
    </w:p>
    <w:p w:rsidR="000A1F9B" w:rsidRDefault="00B27F83">
      <w:pPr>
        <w:pStyle w:val="Normal010"/>
        <w:framePr w:w="1875" w:h="271" w:hRule="exact" w:wrap="auto" w:vAnchor="page" w:hAnchor="page" w:x="8564" w:y="110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1.646</w:t>
      </w:r>
    </w:p>
    <w:p w:rsidR="000A1F9B" w:rsidRDefault="00B27F83">
      <w:pPr>
        <w:pStyle w:val="Normal010"/>
        <w:framePr w:w="825" w:h="271" w:hRule="exact" w:wrap="auto" w:vAnchor="page" w:hAnchor="page" w:x="1499" w:y="1130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4F003</w:t>
      </w:r>
    </w:p>
    <w:p w:rsidR="000A1F9B" w:rsidRDefault="00B27F83">
      <w:pPr>
        <w:pStyle w:val="Normal010"/>
        <w:framePr w:w="615" w:h="271" w:hRule="exact" w:wrap="auto" w:vAnchor="page" w:hAnchor="page" w:x="2324" w:y="1130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130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8.6</w:t>
      </w:r>
    </w:p>
    <w:p w:rsidR="000A1F9B" w:rsidRDefault="00B27F83">
      <w:pPr>
        <w:pStyle w:val="Normal010"/>
        <w:framePr w:w="1875" w:h="271" w:hRule="exact" w:wrap="auto" w:vAnchor="page" w:hAnchor="page" w:x="4814" w:y="1130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15.7</w:t>
      </w:r>
    </w:p>
    <w:p w:rsidR="000A1F9B" w:rsidRDefault="00B27F83">
      <w:pPr>
        <w:pStyle w:val="Normal010"/>
        <w:framePr w:w="1875" w:h="271" w:hRule="exact" w:wrap="auto" w:vAnchor="page" w:hAnchor="page" w:x="6689" w:y="1130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47</w:t>
      </w:r>
    </w:p>
    <w:p w:rsidR="000A1F9B" w:rsidRDefault="00B27F83">
      <w:pPr>
        <w:pStyle w:val="Normal010"/>
        <w:framePr w:w="1875" w:h="271" w:hRule="exact" w:wrap="auto" w:vAnchor="page" w:hAnchor="page" w:x="8564" w:y="1130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1.461</w:t>
      </w:r>
    </w:p>
    <w:p w:rsidR="000A1F9B" w:rsidRDefault="00B27F83">
      <w:pPr>
        <w:pStyle w:val="Normal010"/>
        <w:framePr w:w="825" w:h="271" w:hRule="exact" w:wrap="auto" w:vAnchor="page" w:hAnchor="page" w:x="1499" w:y="1156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4F004</w:t>
      </w:r>
    </w:p>
    <w:p w:rsidR="000A1F9B" w:rsidRDefault="00B27F83">
      <w:pPr>
        <w:pStyle w:val="Normal010"/>
        <w:framePr w:w="615" w:h="271" w:hRule="exact" w:wrap="auto" w:vAnchor="page" w:hAnchor="page" w:x="2324" w:y="115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15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8.3</w:t>
      </w:r>
    </w:p>
    <w:p w:rsidR="000A1F9B" w:rsidRDefault="00B27F83">
      <w:pPr>
        <w:pStyle w:val="Normal010"/>
        <w:framePr w:w="1875" w:h="271" w:hRule="exact" w:wrap="auto" w:vAnchor="page" w:hAnchor="page" w:x="4814" w:y="115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17.3</w:t>
      </w:r>
    </w:p>
    <w:p w:rsidR="000A1F9B" w:rsidRDefault="00B27F83">
      <w:pPr>
        <w:pStyle w:val="Normal010"/>
        <w:framePr w:w="1875" w:h="271" w:hRule="exact" w:wrap="auto" w:vAnchor="page" w:hAnchor="page" w:x="6689" w:y="115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</w:t>
      </w:r>
    </w:p>
    <w:p w:rsidR="000A1F9B" w:rsidRDefault="00B27F83">
      <w:pPr>
        <w:pStyle w:val="Normal010"/>
        <w:framePr w:w="1875" w:h="271" w:hRule="exact" w:wrap="auto" w:vAnchor="page" w:hAnchor="page" w:x="8564" w:y="115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1.742</w:t>
      </w:r>
    </w:p>
    <w:p w:rsidR="000A1F9B" w:rsidRDefault="00B27F83">
      <w:pPr>
        <w:pStyle w:val="Normal010"/>
        <w:framePr w:w="825" w:h="271" w:hRule="exact" w:wrap="auto" w:vAnchor="page" w:hAnchor="page" w:x="1499" w:y="118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4F005</w:t>
      </w:r>
    </w:p>
    <w:p w:rsidR="000A1F9B" w:rsidRDefault="00B27F83">
      <w:pPr>
        <w:pStyle w:val="Normal010"/>
        <w:framePr w:w="615" w:h="271" w:hRule="exact" w:wrap="auto" w:vAnchor="page" w:hAnchor="page" w:x="2324" w:y="118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182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8.3</w:t>
      </w:r>
    </w:p>
    <w:p w:rsidR="000A1F9B" w:rsidRDefault="00B27F83">
      <w:pPr>
        <w:pStyle w:val="Normal010"/>
        <w:framePr w:w="1875" w:h="271" w:hRule="exact" w:wrap="auto" w:vAnchor="page" w:hAnchor="page" w:x="4814" w:y="1182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15.5</w:t>
      </w:r>
    </w:p>
    <w:p w:rsidR="000A1F9B" w:rsidRDefault="00B27F83">
      <w:pPr>
        <w:pStyle w:val="Normal010"/>
        <w:framePr w:w="1875" w:h="271" w:hRule="exact" w:wrap="auto" w:vAnchor="page" w:hAnchor="page" w:x="6689" w:y="1182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</w:t>
      </w:r>
    </w:p>
    <w:p w:rsidR="000A1F9B" w:rsidRDefault="00B27F83">
      <w:pPr>
        <w:pStyle w:val="Normal010"/>
        <w:framePr w:w="1875" w:h="271" w:hRule="exact" w:wrap="auto" w:vAnchor="page" w:hAnchor="page" w:x="8564" w:y="1182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1.595</w:t>
      </w:r>
    </w:p>
    <w:p w:rsidR="000A1F9B" w:rsidRDefault="00B27F83">
      <w:pPr>
        <w:pStyle w:val="Normal010"/>
        <w:framePr w:w="825" w:h="271" w:hRule="exact" w:wrap="auto" w:vAnchor="page" w:hAnchor="page" w:x="1499" w:y="1208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4F006</w:t>
      </w:r>
    </w:p>
    <w:p w:rsidR="000A1F9B" w:rsidRDefault="00B27F83">
      <w:pPr>
        <w:pStyle w:val="Normal010"/>
        <w:framePr w:w="615" w:h="271" w:hRule="exact" w:wrap="auto" w:vAnchor="page" w:hAnchor="page" w:x="2324" w:y="120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20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8.4</w:t>
      </w:r>
    </w:p>
    <w:p w:rsidR="000A1F9B" w:rsidRDefault="00B27F83">
      <w:pPr>
        <w:pStyle w:val="Normal010"/>
        <w:framePr w:w="1875" w:h="271" w:hRule="exact" w:wrap="auto" w:vAnchor="page" w:hAnchor="page" w:x="4814" w:y="120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16.9</w:t>
      </w:r>
    </w:p>
    <w:p w:rsidR="000A1F9B" w:rsidRDefault="00B27F83">
      <w:pPr>
        <w:pStyle w:val="Normal010"/>
        <w:framePr w:w="1875" w:h="271" w:hRule="exact" w:wrap="auto" w:vAnchor="page" w:hAnchor="page" w:x="6689" w:y="120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</w:t>
      </w:r>
    </w:p>
    <w:p w:rsidR="000A1F9B" w:rsidRDefault="00B27F83">
      <w:pPr>
        <w:pStyle w:val="Normal010"/>
        <w:framePr w:w="1875" w:h="271" w:hRule="exact" w:wrap="auto" w:vAnchor="page" w:hAnchor="page" w:x="8564" w:y="120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1.571</w:t>
      </w:r>
    </w:p>
    <w:p w:rsidR="000A1F9B" w:rsidRDefault="00B27F83">
      <w:pPr>
        <w:pStyle w:val="Normal010"/>
        <w:framePr w:w="825" w:h="271" w:hRule="exact" w:wrap="auto" w:vAnchor="page" w:hAnchor="page" w:x="1499" w:y="123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4F007</w:t>
      </w:r>
    </w:p>
    <w:p w:rsidR="000A1F9B" w:rsidRDefault="00B27F83">
      <w:pPr>
        <w:pStyle w:val="Normal010"/>
        <w:framePr w:w="615" w:h="271" w:hRule="exact" w:wrap="auto" w:vAnchor="page" w:hAnchor="page" w:x="2324" w:y="1235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235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</w:t>
      </w:r>
    </w:p>
    <w:p w:rsidR="000A1F9B" w:rsidRDefault="00B27F83">
      <w:pPr>
        <w:pStyle w:val="Normal010"/>
        <w:framePr w:w="1875" w:h="271" w:hRule="exact" w:wrap="auto" w:vAnchor="page" w:hAnchor="page" w:x="4814" w:y="1235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16.6</w:t>
      </w:r>
    </w:p>
    <w:p w:rsidR="000A1F9B" w:rsidRDefault="00B27F83">
      <w:pPr>
        <w:pStyle w:val="Normal010"/>
        <w:framePr w:w="1875" w:h="271" w:hRule="exact" w:wrap="auto" w:vAnchor="page" w:hAnchor="page" w:x="6689" w:y="1235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</w:t>
      </w:r>
    </w:p>
    <w:p w:rsidR="000A1F9B" w:rsidRDefault="00B27F83">
      <w:pPr>
        <w:pStyle w:val="Normal010"/>
        <w:framePr w:w="1875" w:h="271" w:hRule="exact" w:wrap="auto" w:vAnchor="page" w:hAnchor="page" w:x="8564" w:y="1235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1.633</w:t>
      </w:r>
    </w:p>
    <w:p w:rsidR="000A1F9B" w:rsidRDefault="00B27F83">
      <w:pPr>
        <w:pStyle w:val="Normal010"/>
        <w:framePr w:w="825" w:h="271" w:hRule="exact" w:wrap="auto" w:vAnchor="page" w:hAnchor="page" w:x="1499" w:y="126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4F008</w:t>
      </w:r>
    </w:p>
    <w:p w:rsidR="000A1F9B" w:rsidRDefault="00B27F83">
      <w:pPr>
        <w:pStyle w:val="Normal010"/>
        <w:framePr w:w="615" w:h="271" w:hRule="exact" w:wrap="auto" w:vAnchor="page" w:hAnchor="page" w:x="2324" w:y="126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261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8.3</w:t>
      </w:r>
    </w:p>
    <w:p w:rsidR="000A1F9B" w:rsidRDefault="00B27F83">
      <w:pPr>
        <w:pStyle w:val="Normal010"/>
        <w:framePr w:w="1875" w:h="271" w:hRule="exact" w:wrap="auto" w:vAnchor="page" w:hAnchor="page" w:x="4814" w:y="1261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18.7</w:t>
      </w:r>
    </w:p>
    <w:p w:rsidR="000A1F9B" w:rsidRDefault="00B27F83">
      <w:pPr>
        <w:pStyle w:val="Normal010"/>
        <w:framePr w:w="1875" w:h="271" w:hRule="exact" w:wrap="auto" w:vAnchor="page" w:hAnchor="page" w:x="6689" w:y="1261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</w:t>
      </w:r>
    </w:p>
    <w:p w:rsidR="000A1F9B" w:rsidRDefault="00B27F83">
      <w:pPr>
        <w:pStyle w:val="Normal010"/>
        <w:framePr w:w="1875" w:h="271" w:hRule="exact" w:wrap="auto" w:vAnchor="page" w:hAnchor="page" w:x="8564" w:y="1261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1.620</w:t>
      </w:r>
    </w:p>
    <w:p w:rsidR="000A1F9B" w:rsidRDefault="00B27F83">
      <w:pPr>
        <w:pStyle w:val="Normal010"/>
        <w:framePr w:w="825" w:h="271" w:hRule="exact" w:wrap="auto" w:vAnchor="page" w:hAnchor="page" w:x="1499" w:y="128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4F009</w:t>
      </w:r>
    </w:p>
    <w:p w:rsidR="000A1F9B" w:rsidRDefault="00B27F83">
      <w:pPr>
        <w:pStyle w:val="Normal010"/>
        <w:framePr w:w="615" w:h="271" w:hRule="exact" w:wrap="auto" w:vAnchor="page" w:hAnchor="page" w:x="2324" w:y="128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287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</w:t>
      </w:r>
    </w:p>
    <w:p w:rsidR="000A1F9B" w:rsidRDefault="00B27F83">
      <w:pPr>
        <w:pStyle w:val="Normal010"/>
        <w:framePr w:w="1875" w:h="271" w:hRule="exact" w:wrap="auto" w:vAnchor="page" w:hAnchor="page" w:x="4814" w:y="1287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13.7</w:t>
      </w:r>
    </w:p>
    <w:p w:rsidR="000A1F9B" w:rsidRDefault="00B27F83">
      <w:pPr>
        <w:pStyle w:val="Normal010"/>
        <w:framePr w:w="1875" w:h="271" w:hRule="exact" w:wrap="auto" w:vAnchor="page" w:hAnchor="page" w:x="6689" w:y="1287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45</w:t>
      </w:r>
    </w:p>
    <w:p w:rsidR="000A1F9B" w:rsidRDefault="00B27F83">
      <w:pPr>
        <w:pStyle w:val="Normal010"/>
        <w:framePr w:w="1875" w:h="271" w:hRule="exact" w:wrap="auto" w:vAnchor="page" w:hAnchor="page" w:x="8564" w:y="1287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1.659</w:t>
      </w:r>
    </w:p>
    <w:p w:rsidR="000A1F9B" w:rsidRDefault="00B27F83">
      <w:pPr>
        <w:pStyle w:val="Normal010"/>
        <w:framePr w:w="8880" w:h="211" w:hRule="exact" w:wrap="auto" w:vAnchor="page" w:hAnchor="page" w:x="1589" w:y="1366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10"/>
        <w:spacing w:line="1" w:lineRule="auto"/>
      </w:pPr>
      <w:r>
        <w:br w:type="page"/>
      </w:r>
    </w:p>
    <w:p w:rsidR="000A1F9B" w:rsidRDefault="00B27F83">
      <w:pPr>
        <w:pStyle w:val="Normal010"/>
        <w:framePr w:w="9000" w:h="480" w:hRule="exact" w:wrap="auto" w:vAnchor="page" w:hAnchor="page" w:x="1469" w:y="18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center"/>
        <w:rPr>
          <w:b/>
          <w:color w:val="000000"/>
          <w:kern w:val="2"/>
          <w:sz w:val="19"/>
        </w:rPr>
      </w:pPr>
      <w:r>
        <w:pict>
          <v:line id="_x0000_s3202" style="position:absolute;left:0;text-align:left;z-index:-251563008;mso-position-horizontal-relative:page;mso-position-vertical-relative:page" from="74.2pt,131.25pt" to="525pt,131.25pt" o:allowincell="f" strokeweight="1pt">
            <w10:wrap anchorx="page" anchory="page"/>
          </v:line>
        </w:pict>
      </w:r>
      <w:r>
        <w:pict>
          <v:line id="_x0000_s3201" style="position:absolute;left:0;text-align:left;z-index:-251561984;mso-position-horizontal-relative:page;mso-position-vertical-relative:page" from="73.45pt,160.5pt" to="526.5pt,160.5pt" o:allowincell="f" strokeweight="1pt">
            <w10:wrap anchorx="page" anchory="page"/>
          </v:line>
        </w:pict>
      </w:r>
      <w:r>
        <w:pict>
          <v:line id="_x0000_s3200" style="position:absolute;left:0;text-align:left;z-index:-251560960;mso-position-horizontal-relative:page;mso-position-vertical-relative:page" from="73.45pt,665.25pt" to="524.25pt,665.2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0"/>
        <w:framePr w:w="9000" w:h="480" w:hRule="exact" w:wrap="auto" w:vAnchor="page" w:hAnchor="page" w:x="1469" w:y="18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Coagulation (CA</w:t>
      </w:r>
      <w:r>
        <w:rPr>
          <w:rFonts w:eastAsia="Times New Roman"/>
          <w:b/>
          <w:color w:val="000000"/>
          <w:kern w:val="2"/>
          <w:sz w:val="19"/>
        </w:rPr>
        <w:noBreakHyphen/>
        <w:t>7000)</w:t>
      </w:r>
      <w:r>
        <w:rPr>
          <w:rFonts w:eastAsia="Times New Roman"/>
          <w:color w:val="000000"/>
          <w:kern w:val="2"/>
          <w:sz w:val="19"/>
        </w:rPr>
        <w:t xml:space="preserve">   </w:t>
      </w:r>
      <w:r>
        <w:rPr>
          <w:rFonts w:ascii="宋体" w:eastAsia="宋体" w:hAnsi="宋体"/>
          <w:color w:val="000000"/>
          <w:kern w:val="2"/>
          <w:sz w:val="19"/>
        </w:rPr>
        <w:t>凝血指标检测结果个体数据</w:t>
      </w:r>
      <w:r>
        <w:rPr>
          <w:rFonts w:ascii="宋体" w:eastAsia="宋体" w:hAnsi="宋体"/>
          <w:color w:val="000000"/>
          <w:kern w:val="2"/>
          <w:sz w:val="19"/>
        </w:rPr>
        <w:t xml:space="preserve"> </w:t>
      </w:r>
    </w:p>
    <w:p w:rsidR="000A1F9B" w:rsidRDefault="00B27F83">
      <w:pPr>
        <w:pStyle w:val="Normal010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0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0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0"/>
        <w:framePr w:w="870" w:h="450" w:hRule="exact" w:wrap="auto" w:vAnchor="page" w:hAnchor="page" w:x="2189" w:y="274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0"/>
        <w:framePr w:w="870" w:h="450" w:hRule="exact" w:wrap="auto" w:vAnchor="page" w:hAnchor="page" w:x="2189" w:y="274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0"/>
        <w:framePr w:w="1875" w:h="465" w:hRule="exact" w:wrap="auto" w:vAnchor="page" w:hAnchor="page" w:x="293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PT</w:t>
      </w:r>
    </w:p>
    <w:p w:rsidR="000A1F9B" w:rsidRDefault="00B27F83">
      <w:pPr>
        <w:pStyle w:val="Normal010"/>
        <w:framePr w:w="1875" w:h="465" w:hRule="exact" w:wrap="auto" w:vAnchor="page" w:hAnchor="page" w:x="293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(sec)</w:t>
      </w:r>
    </w:p>
    <w:p w:rsidR="000A1F9B" w:rsidRDefault="00B27F83">
      <w:pPr>
        <w:pStyle w:val="Normal010"/>
        <w:framePr w:w="1875" w:h="465" w:hRule="exact" w:wrap="auto" w:vAnchor="page" w:hAnchor="page" w:x="481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APTT</w:t>
      </w:r>
    </w:p>
    <w:p w:rsidR="000A1F9B" w:rsidRDefault="00B27F83">
      <w:pPr>
        <w:pStyle w:val="Normal010"/>
        <w:framePr w:w="1875" w:h="465" w:hRule="exact" w:wrap="auto" w:vAnchor="page" w:hAnchor="page" w:x="481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(sec)</w:t>
      </w:r>
    </w:p>
    <w:p w:rsidR="000A1F9B" w:rsidRDefault="00B27F83">
      <w:pPr>
        <w:pStyle w:val="Normal010"/>
        <w:framePr w:w="1875" w:h="465" w:hRule="exact" w:wrap="auto" w:vAnchor="page" w:hAnchor="page" w:x="668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TT</w:t>
      </w:r>
    </w:p>
    <w:p w:rsidR="000A1F9B" w:rsidRDefault="00B27F83">
      <w:pPr>
        <w:pStyle w:val="Normal010"/>
        <w:framePr w:w="1875" w:h="465" w:hRule="exact" w:wrap="auto" w:vAnchor="page" w:hAnchor="page" w:x="668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(sec)</w:t>
      </w:r>
    </w:p>
    <w:p w:rsidR="000A1F9B" w:rsidRDefault="00B27F83">
      <w:pPr>
        <w:pStyle w:val="Normal010"/>
        <w:framePr w:w="1875" w:h="465" w:hRule="exact" w:wrap="auto" w:vAnchor="page" w:hAnchor="page" w:x="856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FIB</w:t>
      </w:r>
    </w:p>
    <w:p w:rsidR="000A1F9B" w:rsidRDefault="00B27F83">
      <w:pPr>
        <w:pStyle w:val="Normal010"/>
        <w:framePr w:w="1875" w:h="465" w:hRule="exact" w:wrap="auto" w:vAnchor="page" w:hAnchor="page" w:x="856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0"/>
        <w:framePr w:w="825" w:h="271" w:hRule="exact" w:wrap="auto" w:vAnchor="page" w:hAnchor="page" w:x="1499" w:y="32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4F010</w:t>
      </w:r>
    </w:p>
    <w:p w:rsidR="000A1F9B" w:rsidRDefault="00B27F83">
      <w:pPr>
        <w:pStyle w:val="Normal010"/>
        <w:framePr w:w="615" w:h="271" w:hRule="exact" w:wrap="auto" w:vAnchor="page" w:hAnchor="page" w:x="2324" w:y="32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</w:t>
      </w:r>
    </w:p>
    <w:p w:rsidR="000A1F9B" w:rsidRDefault="00B27F83">
      <w:pPr>
        <w:pStyle w:val="Normal010"/>
        <w:framePr w:w="1875" w:h="271" w:hRule="exact" w:wrap="auto" w:vAnchor="page" w:hAnchor="page" w:x="4814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15.6</w:t>
      </w:r>
    </w:p>
    <w:p w:rsidR="000A1F9B" w:rsidRDefault="00B27F83">
      <w:pPr>
        <w:pStyle w:val="Normal010"/>
        <w:framePr w:w="1875" w:h="271" w:hRule="exact" w:wrap="auto" w:vAnchor="page" w:hAnchor="page" w:x="6689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</w:t>
      </w:r>
    </w:p>
    <w:p w:rsidR="000A1F9B" w:rsidRDefault="00B27F83">
      <w:pPr>
        <w:pStyle w:val="Normal010"/>
        <w:framePr w:w="1875" w:h="271" w:hRule="exact" w:wrap="auto" w:vAnchor="page" w:hAnchor="page" w:x="8564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1.461</w:t>
      </w:r>
    </w:p>
    <w:p w:rsidR="000A1F9B" w:rsidRDefault="00B27F83">
      <w:pPr>
        <w:pStyle w:val="Normal010"/>
        <w:framePr w:w="825" w:h="271" w:hRule="exact" w:wrap="auto" w:vAnchor="page" w:hAnchor="page" w:x="1499" w:y="34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1F011</w:t>
      </w:r>
    </w:p>
    <w:p w:rsidR="000A1F9B" w:rsidRDefault="00B27F83">
      <w:pPr>
        <w:pStyle w:val="Normal010"/>
        <w:framePr w:w="615" w:h="271" w:hRule="exact" w:wrap="auto" w:vAnchor="page" w:hAnchor="page" w:x="2324" w:y="34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</w:t>
      </w:r>
    </w:p>
    <w:p w:rsidR="000A1F9B" w:rsidRDefault="00B27F83">
      <w:pPr>
        <w:pStyle w:val="Normal010"/>
        <w:framePr w:w="1875" w:h="271" w:hRule="exact" w:wrap="auto" w:vAnchor="page" w:hAnchor="page" w:x="4814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18.0</w:t>
      </w:r>
    </w:p>
    <w:p w:rsidR="000A1F9B" w:rsidRDefault="00B27F83">
      <w:pPr>
        <w:pStyle w:val="Normal010"/>
        <w:framePr w:w="1875" w:h="271" w:hRule="exact" w:wrap="auto" w:vAnchor="page" w:hAnchor="page" w:x="6689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48</w:t>
      </w:r>
    </w:p>
    <w:p w:rsidR="000A1F9B" w:rsidRDefault="00B27F83">
      <w:pPr>
        <w:pStyle w:val="Normal010"/>
        <w:framePr w:w="1875" w:h="271" w:hRule="exact" w:wrap="auto" w:vAnchor="page" w:hAnchor="page" w:x="8564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2.074</w:t>
      </w:r>
    </w:p>
    <w:p w:rsidR="000A1F9B" w:rsidRDefault="00B27F83">
      <w:pPr>
        <w:pStyle w:val="Normal010"/>
        <w:framePr w:w="825" w:h="271" w:hRule="exact" w:wrap="auto" w:vAnchor="page" w:hAnchor="page" w:x="1499" w:y="37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1F012</w:t>
      </w:r>
    </w:p>
    <w:p w:rsidR="000A1F9B" w:rsidRDefault="00B27F83">
      <w:pPr>
        <w:pStyle w:val="Normal010"/>
        <w:framePr w:w="615" w:h="271" w:hRule="exact" w:wrap="auto" w:vAnchor="page" w:hAnchor="page" w:x="2324" w:y="37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</w:t>
      </w:r>
    </w:p>
    <w:p w:rsidR="000A1F9B" w:rsidRDefault="00B27F83">
      <w:pPr>
        <w:pStyle w:val="Normal010"/>
        <w:framePr w:w="1875" w:h="271" w:hRule="exact" w:wrap="auto" w:vAnchor="page" w:hAnchor="page" w:x="4814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16.1</w:t>
      </w:r>
    </w:p>
    <w:p w:rsidR="000A1F9B" w:rsidRDefault="00B27F83">
      <w:pPr>
        <w:pStyle w:val="Normal010"/>
        <w:framePr w:w="1875" w:h="271" w:hRule="exact" w:wrap="auto" w:vAnchor="page" w:hAnchor="page" w:x="6689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48</w:t>
      </w:r>
    </w:p>
    <w:p w:rsidR="000A1F9B" w:rsidRDefault="00B27F83">
      <w:pPr>
        <w:pStyle w:val="Normal010"/>
        <w:framePr w:w="1875" w:h="271" w:hRule="exact" w:wrap="auto" w:vAnchor="page" w:hAnchor="page" w:x="8564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1.902</w:t>
      </w:r>
    </w:p>
    <w:p w:rsidR="000A1F9B" w:rsidRDefault="00B27F83">
      <w:pPr>
        <w:pStyle w:val="Normal010"/>
        <w:framePr w:w="825" w:h="271" w:hRule="exact" w:wrap="auto" w:vAnchor="page" w:hAnchor="page" w:x="1499" w:y="399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1F013</w:t>
      </w:r>
    </w:p>
    <w:p w:rsidR="000A1F9B" w:rsidRDefault="00B27F83">
      <w:pPr>
        <w:pStyle w:val="Normal010"/>
        <w:framePr w:w="615" w:h="271" w:hRule="exact" w:wrap="auto" w:vAnchor="page" w:hAnchor="page" w:x="2324" w:y="39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</w:t>
      </w:r>
    </w:p>
    <w:p w:rsidR="000A1F9B" w:rsidRDefault="00B27F83">
      <w:pPr>
        <w:pStyle w:val="Normal010"/>
        <w:framePr w:w="1875" w:h="271" w:hRule="exact" w:wrap="auto" w:vAnchor="page" w:hAnchor="page" w:x="4814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</w:t>
      </w:r>
      <w:r>
        <w:rPr>
          <w:rFonts w:eastAsia="Times New Roman"/>
          <w:color w:val="000000"/>
          <w:kern w:val="2"/>
          <w:sz w:val="17"/>
        </w:rPr>
        <w:t>9</w:t>
      </w:r>
    </w:p>
    <w:p w:rsidR="000A1F9B" w:rsidRDefault="00B27F83">
      <w:pPr>
        <w:pStyle w:val="Normal010"/>
        <w:framePr w:w="1875" w:h="271" w:hRule="exact" w:wrap="auto" w:vAnchor="page" w:hAnchor="page" w:x="6689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</w:t>
      </w:r>
    </w:p>
    <w:p w:rsidR="000A1F9B" w:rsidRDefault="00B27F83">
      <w:pPr>
        <w:pStyle w:val="Normal010"/>
        <w:framePr w:w="1875" w:h="271" w:hRule="exact" w:wrap="auto" w:vAnchor="page" w:hAnchor="page" w:x="8564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1.440</w:t>
      </w:r>
    </w:p>
    <w:p w:rsidR="000A1F9B" w:rsidRDefault="00B27F83">
      <w:pPr>
        <w:pStyle w:val="Normal010"/>
        <w:framePr w:w="825" w:h="271" w:hRule="exact" w:wrap="auto" w:vAnchor="page" w:hAnchor="page" w:x="1499" w:y="425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1F014</w:t>
      </w:r>
    </w:p>
    <w:p w:rsidR="000A1F9B" w:rsidRDefault="00B27F83">
      <w:pPr>
        <w:pStyle w:val="Normal010"/>
        <w:framePr w:w="615" w:h="271" w:hRule="exact" w:wrap="auto" w:vAnchor="page" w:hAnchor="page" w:x="2324" w:y="42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</w:t>
      </w:r>
    </w:p>
    <w:p w:rsidR="000A1F9B" w:rsidRDefault="00B27F83">
      <w:pPr>
        <w:pStyle w:val="Normal010"/>
        <w:framePr w:w="1875" w:h="271" w:hRule="exact" w:wrap="auto" w:vAnchor="page" w:hAnchor="page" w:x="4814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17.1</w:t>
      </w:r>
    </w:p>
    <w:p w:rsidR="000A1F9B" w:rsidRDefault="00B27F83">
      <w:pPr>
        <w:pStyle w:val="Normal010"/>
        <w:framePr w:w="1875" w:h="271" w:hRule="exact" w:wrap="auto" w:vAnchor="page" w:hAnchor="page" w:x="6689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</w:t>
      </w:r>
    </w:p>
    <w:p w:rsidR="000A1F9B" w:rsidRDefault="00B27F83">
      <w:pPr>
        <w:pStyle w:val="Normal010"/>
        <w:framePr w:w="1875" w:h="271" w:hRule="exact" w:wrap="auto" w:vAnchor="page" w:hAnchor="page" w:x="8564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1.492</w:t>
      </w:r>
    </w:p>
    <w:p w:rsidR="000A1F9B" w:rsidRDefault="00B27F83">
      <w:pPr>
        <w:pStyle w:val="Normal010"/>
        <w:framePr w:w="825" w:h="271" w:hRule="exact" w:wrap="auto" w:vAnchor="page" w:hAnchor="page" w:x="1499" w:y="45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1F015</w:t>
      </w:r>
    </w:p>
    <w:p w:rsidR="000A1F9B" w:rsidRDefault="00B27F83">
      <w:pPr>
        <w:pStyle w:val="Normal010"/>
        <w:framePr w:w="615" w:h="271" w:hRule="exact" w:wrap="auto" w:vAnchor="page" w:hAnchor="page" w:x="2324" w:y="4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</w:t>
      </w:r>
    </w:p>
    <w:p w:rsidR="000A1F9B" w:rsidRDefault="00B27F83">
      <w:pPr>
        <w:pStyle w:val="Normal010"/>
        <w:framePr w:w="1875" w:h="271" w:hRule="exact" w:wrap="auto" w:vAnchor="page" w:hAnchor="page" w:x="4814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16.3</w:t>
      </w:r>
    </w:p>
    <w:p w:rsidR="000A1F9B" w:rsidRDefault="00B27F83">
      <w:pPr>
        <w:pStyle w:val="Normal010"/>
        <w:framePr w:w="1875" w:h="271" w:hRule="exact" w:wrap="auto" w:vAnchor="page" w:hAnchor="page" w:x="6689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</w:t>
      </w:r>
    </w:p>
    <w:p w:rsidR="000A1F9B" w:rsidRDefault="00B27F83">
      <w:pPr>
        <w:pStyle w:val="Normal010"/>
        <w:framePr w:w="1875" w:h="271" w:hRule="exact" w:wrap="auto" w:vAnchor="page" w:hAnchor="page" w:x="8564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1.583</w:t>
      </w:r>
    </w:p>
    <w:p w:rsidR="000A1F9B" w:rsidRDefault="00B27F83">
      <w:pPr>
        <w:pStyle w:val="Normal010"/>
        <w:framePr w:w="825" w:h="271" w:hRule="exact" w:wrap="auto" w:vAnchor="page" w:hAnchor="page" w:x="1499" w:y="47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2F011</w:t>
      </w:r>
    </w:p>
    <w:p w:rsidR="000A1F9B" w:rsidRDefault="00B27F83">
      <w:pPr>
        <w:pStyle w:val="Normal010"/>
        <w:framePr w:w="615" w:h="271" w:hRule="exact" w:wrap="auto" w:vAnchor="page" w:hAnchor="page" w:x="2324" w:y="47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</w:t>
      </w:r>
    </w:p>
    <w:p w:rsidR="000A1F9B" w:rsidRDefault="00B27F83">
      <w:pPr>
        <w:pStyle w:val="Normal010"/>
        <w:framePr w:w="1875" w:h="271" w:hRule="exact" w:wrap="auto" w:vAnchor="page" w:hAnchor="page" w:x="4814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14.0</w:t>
      </w:r>
    </w:p>
    <w:p w:rsidR="000A1F9B" w:rsidRDefault="00B27F83">
      <w:pPr>
        <w:pStyle w:val="Normal010"/>
        <w:framePr w:w="1875" w:h="271" w:hRule="exact" w:wrap="auto" w:vAnchor="page" w:hAnchor="page" w:x="6689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36</w:t>
      </w:r>
    </w:p>
    <w:p w:rsidR="000A1F9B" w:rsidRDefault="00B27F83">
      <w:pPr>
        <w:pStyle w:val="Normal010"/>
        <w:framePr w:w="1875" w:h="271" w:hRule="exact" w:wrap="auto" w:vAnchor="page" w:hAnchor="page" w:x="8564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2.254</w:t>
      </w:r>
    </w:p>
    <w:p w:rsidR="000A1F9B" w:rsidRDefault="00B27F83">
      <w:pPr>
        <w:pStyle w:val="Normal010"/>
        <w:framePr w:w="825" w:h="271" w:hRule="exact" w:wrap="auto" w:vAnchor="page" w:hAnchor="page" w:x="1499" w:y="504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2F012</w:t>
      </w:r>
    </w:p>
    <w:p w:rsidR="000A1F9B" w:rsidRDefault="00B27F83">
      <w:pPr>
        <w:pStyle w:val="Normal010"/>
        <w:framePr w:w="615" w:h="271" w:hRule="exact" w:wrap="auto" w:vAnchor="page" w:hAnchor="page" w:x="2324" w:y="5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</w:t>
      </w:r>
    </w:p>
    <w:p w:rsidR="000A1F9B" w:rsidRDefault="00B27F83">
      <w:pPr>
        <w:pStyle w:val="Normal010"/>
        <w:framePr w:w="1875" w:h="271" w:hRule="exact" w:wrap="auto" w:vAnchor="page" w:hAnchor="page" w:x="4814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16.5</w:t>
      </w:r>
    </w:p>
    <w:p w:rsidR="000A1F9B" w:rsidRDefault="00B27F83">
      <w:pPr>
        <w:pStyle w:val="Normal010"/>
        <w:framePr w:w="1875" w:h="271" w:hRule="exact" w:wrap="auto" w:vAnchor="page" w:hAnchor="page" w:x="6689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</w:t>
      </w:r>
    </w:p>
    <w:p w:rsidR="000A1F9B" w:rsidRDefault="00B27F83">
      <w:pPr>
        <w:pStyle w:val="Normal010"/>
        <w:framePr w:w="1875" w:h="271" w:hRule="exact" w:wrap="auto" w:vAnchor="page" w:hAnchor="page" w:x="8564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1.440</w:t>
      </w:r>
    </w:p>
    <w:p w:rsidR="000A1F9B" w:rsidRDefault="00B27F83">
      <w:pPr>
        <w:pStyle w:val="Normal010"/>
        <w:framePr w:w="825" w:h="271" w:hRule="exact" w:wrap="auto" w:vAnchor="page" w:hAnchor="page" w:x="1499" w:y="53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2F013</w:t>
      </w:r>
    </w:p>
    <w:p w:rsidR="000A1F9B" w:rsidRDefault="00B27F83">
      <w:pPr>
        <w:pStyle w:val="Normal010"/>
        <w:framePr w:w="615" w:h="271" w:hRule="exact" w:wrap="auto" w:vAnchor="page" w:hAnchor="page" w:x="2324" w:y="53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</w:t>
      </w:r>
    </w:p>
    <w:p w:rsidR="000A1F9B" w:rsidRDefault="00B27F83">
      <w:pPr>
        <w:pStyle w:val="Normal010"/>
        <w:framePr w:w="1875" w:h="271" w:hRule="exact" w:wrap="auto" w:vAnchor="page" w:hAnchor="page" w:x="4814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16.9</w:t>
      </w:r>
    </w:p>
    <w:p w:rsidR="000A1F9B" w:rsidRDefault="00B27F83">
      <w:pPr>
        <w:pStyle w:val="Normal010"/>
        <w:framePr w:w="1875" w:h="271" w:hRule="exact" w:wrap="auto" w:vAnchor="page" w:hAnchor="page" w:x="6689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46</w:t>
      </w:r>
    </w:p>
    <w:p w:rsidR="000A1F9B" w:rsidRDefault="00B27F83">
      <w:pPr>
        <w:pStyle w:val="Normal010"/>
        <w:framePr w:w="1875" w:h="271" w:hRule="exact" w:wrap="auto" w:vAnchor="page" w:hAnchor="page" w:x="8564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1.571</w:t>
      </w:r>
    </w:p>
    <w:p w:rsidR="000A1F9B" w:rsidRDefault="00B27F83">
      <w:pPr>
        <w:pStyle w:val="Normal010"/>
        <w:framePr w:w="825" w:h="271" w:hRule="exact" w:wrap="auto" w:vAnchor="page" w:hAnchor="page" w:x="1499" w:y="55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2F014</w:t>
      </w:r>
    </w:p>
    <w:p w:rsidR="000A1F9B" w:rsidRDefault="00B27F83">
      <w:pPr>
        <w:pStyle w:val="Normal010"/>
        <w:framePr w:w="615" w:h="271" w:hRule="exact" w:wrap="auto" w:vAnchor="page" w:hAnchor="page" w:x="2324" w:y="55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</w:t>
      </w:r>
    </w:p>
    <w:p w:rsidR="000A1F9B" w:rsidRDefault="00B27F83">
      <w:pPr>
        <w:pStyle w:val="Normal010"/>
        <w:framePr w:w="1875" w:h="271" w:hRule="exact" w:wrap="auto" w:vAnchor="page" w:hAnchor="page" w:x="4814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17.5</w:t>
      </w:r>
    </w:p>
    <w:p w:rsidR="000A1F9B" w:rsidRDefault="00B27F83">
      <w:pPr>
        <w:pStyle w:val="Normal010"/>
        <w:framePr w:w="1875" w:h="271" w:hRule="exact" w:wrap="auto" w:vAnchor="page" w:hAnchor="page" w:x="6689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48</w:t>
      </w:r>
    </w:p>
    <w:p w:rsidR="000A1F9B" w:rsidRDefault="00B27F83">
      <w:pPr>
        <w:pStyle w:val="Normal010"/>
        <w:framePr w:w="1875" w:h="271" w:hRule="exact" w:wrap="auto" w:vAnchor="page" w:hAnchor="page" w:x="8564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1.803</w:t>
      </w:r>
    </w:p>
    <w:p w:rsidR="000A1F9B" w:rsidRDefault="00B27F83">
      <w:pPr>
        <w:pStyle w:val="Normal010"/>
        <w:framePr w:w="825" w:h="271" w:hRule="exact" w:wrap="auto" w:vAnchor="page" w:hAnchor="page" w:x="1499" w:y="58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2F015</w:t>
      </w:r>
    </w:p>
    <w:p w:rsidR="000A1F9B" w:rsidRDefault="00B27F83">
      <w:pPr>
        <w:pStyle w:val="Normal010"/>
        <w:framePr w:w="615" w:h="271" w:hRule="exact" w:wrap="auto" w:vAnchor="page" w:hAnchor="page" w:x="2324" w:y="58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</w:t>
      </w:r>
    </w:p>
    <w:p w:rsidR="000A1F9B" w:rsidRDefault="00B27F83">
      <w:pPr>
        <w:pStyle w:val="Normal010"/>
        <w:framePr w:w="1875" w:h="271" w:hRule="exact" w:wrap="auto" w:vAnchor="page" w:hAnchor="page" w:x="4814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17.1</w:t>
      </w:r>
    </w:p>
    <w:p w:rsidR="000A1F9B" w:rsidRDefault="00B27F83">
      <w:pPr>
        <w:pStyle w:val="Normal010"/>
        <w:framePr w:w="1875" w:h="271" w:hRule="exact" w:wrap="auto" w:vAnchor="page" w:hAnchor="page" w:x="6689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48</w:t>
      </w:r>
    </w:p>
    <w:p w:rsidR="000A1F9B" w:rsidRDefault="00B27F83">
      <w:pPr>
        <w:pStyle w:val="Normal010"/>
        <w:framePr w:w="1875" w:h="271" w:hRule="exact" w:wrap="auto" w:vAnchor="page" w:hAnchor="page" w:x="8564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1.607</w:t>
      </w:r>
    </w:p>
    <w:p w:rsidR="000A1F9B" w:rsidRDefault="00B27F83">
      <w:pPr>
        <w:pStyle w:val="Normal010"/>
        <w:framePr w:w="825" w:h="271" w:hRule="exact" w:wrap="auto" w:vAnchor="page" w:hAnchor="page" w:x="1499" w:y="608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3F011</w:t>
      </w:r>
    </w:p>
    <w:p w:rsidR="000A1F9B" w:rsidRDefault="00B27F83">
      <w:pPr>
        <w:pStyle w:val="Normal010"/>
        <w:framePr w:w="615" w:h="271" w:hRule="exact" w:wrap="auto" w:vAnchor="page" w:hAnchor="page" w:x="2324" w:y="60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</w:t>
      </w:r>
    </w:p>
    <w:p w:rsidR="000A1F9B" w:rsidRDefault="00B27F83">
      <w:pPr>
        <w:pStyle w:val="Normal010"/>
        <w:framePr w:w="1875" w:h="271" w:hRule="exact" w:wrap="auto" w:vAnchor="page" w:hAnchor="page" w:x="4814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16.6</w:t>
      </w:r>
    </w:p>
    <w:p w:rsidR="000A1F9B" w:rsidRDefault="00B27F83">
      <w:pPr>
        <w:pStyle w:val="Normal010"/>
        <w:framePr w:w="1875" w:h="271" w:hRule="exact" w:wrap="auto" w:vAnchor="page" w:hAnchor="page" w:x="6689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</w:t>
      </w:r>
    </w:p>
    <w:p w:rsidR="000A1F9B" w:rsidRDefault="00B27F83">
      <w:pPr>
        <w:pStyle w:val="Normal010"/>
        <w:framePr w:w="1875" w:h="271" w:hRule="exact" w:wrap="auto" w:vAnchor="page" w:hAnchor="page" w:x="8564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1.607</w:t>
      </w:r>
    </w:p>
    <w:p w:rsidR="000A1F9B" w:rsidRDefault="00B27F83">
      <w:pPr>
        <w:pStyle w:val="Normal010"/>
        <w:framePr w:w="825" w:h="271" w:hRule="exact" w:wrap="auto" w:vAnchor="page" w:hAnchor="page" w:x="1499" w:y="63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3F012</w:t>
      </w:r>
    </w:p>
    <w:p w:rsidR="000A1F9B" w:rsidRDefault="00B27F83">
      <w:pPr>
        <w:pStyle w:val="Normal010"/>
        <w:framePr w:w="615" w:h="271" w:hRule="exact" w:wrap="auto" w:vAnchor="page" w:hAnchor="page" w:x="2324" w:y="63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</w:t>
      </w:r>
    </w:p>
    <w:p w:rsidR="000A1F9B" w:rsidRDefault="00B27F83">
      <w:pPr>
        <w:pStyle w:val="Normal010"/>
        <w:framePr w:w="1875" w:h="271" w:hRule="exact" w:wrap="auto" w:vAnchor="page" w:hAnchor="page" w:x="4814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17.0</w:t>
      </w:r>
    </w:p>
    <w:p w:rsidR="000A1F9B" w:rsidRDefault="00B27F83">
      <w:pPr>
        <w:pStyle w:val="Normal010"/>
        <w:framePr w:w="1875" w:h="271" w:hRule="exact" w:wrap="auto" w:vAnchor="page" w:hAnchor="page" w:x="6689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</w:t>
      </w:r>
    </w:p>
    <w:p w:rsidR="000A1F9B" w:rsidRDefault="00B27F83">
      <w:pPr>
        <w:pStyle w:val="Normal010"/>
        <w:framePr w:w="1875" w:h="271" w:hRule="exact" w:wrap="auto" w:vAnchor="page" w:hAnchor="page" w:x="8564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1.672</w:t>
      </w:r>
    </w:p>
    <w:p w:rsidR="000A1F9B" w:rsidRDefault="00B27F83">
      <w:pPr>
        <w:pStyle w:val="Normal010"/>
        <w:framePr w:w="825" w:h="271" w:hRule="exact" w:wrap="auto" w:vAnchor="page" w:hAnchor="page" w:x="1499" w:y="66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3F013</w:t>
      </w:r>
    </w:p>
    <w:p w:rsidR="000A1F9B" w:rsidRDefault="00B27F83">
      <w:pPr>
        <w:pStyle w:val="Normal010"/>
        <w:framePr w:w="615" w:h="271" w:hRule="exact" w:wrap="auto" w:vAnchor="page" w:hAnchor="page" w:x="2324" w:y="66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</w:t>
      </w:r>
    </w:p>
    <w:p w:rsidR="000A1F9B" w:rsidRDefault="00B27F83">
      <w:pPr>
        <w:pStyle w:val="Normal010"/>
        <w:framePr w:w="1875" w:h="271" w:hRule="exact" w:wrap="auto" w:vAnchor="page" w:hAnchor="page" w:x="4814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15.6</w:t>
      </w:r>
    </w:p>
    <w:p w:rsidR="000A1F9B" w:rsidRDefault="00B27F83">
      <w:pPr>
        <w:pStyle w:val="Normal010"/>
        <w:framePr w:w="1875" w:h="271" w:hRule="exact" w:wrap="auto" w:vAnchor="page" w:hAnchor="page" w:x="6689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45</w:t>
      </w:r>
    </w:p>
    <w:p w:rsidR="000A1F9B" w:rsidRDefault="00B27F83">
      <w:pPr>
        <w:pStyle w:val="Normal010"/>
        <w:framePr w:w="1875" w:h="271" w:hRule="exact" w:wrap="auto" w:vAnchor="page" w:hAnchor="page" w:x="8564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1.548</w:t>
      </w:r>
    </w:p>
    <w:p w:rsidR="000A1F9B" w:rsidRDefault="00B27F83">
      <w:pPr>
        <w:pStyle w:val="Normal010"/>
        <w:framePr w:w="825" w:h="271" w:hRule="exact" w:wrap="auto" w:vAnchor="page" w:hAnchor="page" w:x="1499" w:y="686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3F014</w:t>
      </w:r>
    </w:p>
    <w:p w:rsidR="000A1F9B" w:rsidRDefault="00B27F83">
      <w:pPr>
        <w:pStyle w:val="Normal010"/>
        <w:framePr w:w="615" w:h="271" w:hRule="exact" w:wrap="auto" w:vAnchor="page" w:hAnchor="page" w:x="2324" w:y="68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</w:t>
      </w:r>
    </w:p>
    <w:p w:rsidR="000A1F9B" w:rsidRDefault="00B27F83">
      <w:pPr>
        <w:pStyle w:val="Normal010"/>
        <w:framePr w:w="1875" w:h="271" w:hRule="exact" w:wrap="auto" w:vAnchor="page" w:hAnchor="page" w:x="4814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17.0</w:t>
      </w:r>
    </w:p>
    <w:p w:rsidR="000A1F9B" w:rsidRDefault="00B27F83">
      <w:pPr>
        <w:pStyle w:val="Normal010"/>
        <w:framePr w:w="1875" w:h="271" w:hRule="exact" w:wrap="auto" w:vAnchor="page" w:hAnchor="page" w:x="6689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47</w:t>
      </w:r>
    </w:p>
    <w:p w:rsidR="000A1F9B" w:rsidRDefault="00B27F83">
      <w:pPr>
        <w:pStyle w:val="Normal010"/>
        <w:framePr w:w="1875" w:h="271" w:hRule="exact" w:wrap="auto" w:vAnchor="page" w:hAnchor="page" w:x="8564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1.700</w:t>
      </w:r>
    </w:p>
    <w:p w:rsidR="000A1F9B" w:rsidRDefault="00B27F83">
      <w:pPr>
        <w:pStyle w:val="Normal010"/>
        <w:framePr w:w="825" w:h="271" w:hRule="exact" w:wrap="auto" w:vAnchor="page" w:hAnchor="page" w:x="1499" w:y="71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3F015</w:t>
      </w:r>
    </w:p>
    <w:p w:rsidR="000A1F9B" w:rsidRDefault="00B27F83">
      <w:pPr>
        <w:pStyle w:val="Normal010"/>
        <w:framePr w:w="615" w:h="271" w:hRule="exact" w:wrap="auto" w:vAnchor="page" w:hAnchor="page" w:x="2324" w:y="71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</w:t>
      </w:r>
    </w:p>
    <w:p w:rsidR="000A1F9B" w:rsidRDefault="00B27F83">
      <w:pPr>
        <w:pStyle w:val="Normal010"/>
        <w:framePr w:w="1875" w:h="271" w:hRule="exact" w:wrap="auto" w:vAnchor="page" w:hAnchor="page" w:x="4814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16.9</w:t>
      </w:r>
    </w:p>
    <w:p w:rsidR="000A1F9B" w:rsidRDefault="00B27F83">
      <w:pPr>
        <w:pStyle w:val="Normal010"/>
        <w:framePr w:w="1875" w:h="271" w:hRule="exact" w:wrap="auto" w:vAnchor="page" w:hAnchor="page" w:x="6689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</w:t>
      </w:r>
    </w:p>
    <w:p w:rsidR="000A1F9B" w:rsidRDefault="00B27F83">
      <w:pPr>
        <w:pStyle w:val="Normal010"/>
        <w:framePr w:w="1875" w:h="271" w:hRule="exact" w:wrap="auto" w:vAnchor="page" w:hAnchor="page" w:x="8564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1.659</w:t>
      </w:r>
    </w:p>
    <w:p w:rsidR="000A1F9B" w:rsidRDefault="00B27F83">
      <w:pPr>
        <w:pStyle w:val="Normal010"/>
        <w:framePr w:w="825" w:h="271" w:hRule="exact" w:wrap="auto" w:vAnchor="page" w:hAnchor="page" w:x="1499" w:y="73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4F011</w:t>
      </w:r>
    </w:p>
    <w:p w:rsidR="000A1F9B" w:rsidRDefault="00B27F83">
      <w:pPr>
        <w:pStyle w:val="Normal010"/>
        <w:framePr w:w="615" w:h="271" w:hRule="exact" w:wrap="auto" w:vAnchor="page" w:hAnchor="page" w:x="2324" w:y="73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</w:t>
      </w:r>
    </w:p>
    <w:p w:rsidR="000A1F9B" w:rsidRDefault="00B27F83">
      <w:pPr>
        <w:pStyle w:val="Normal010"/>
        <w:framePr w:w="1875" w:h="271" w:hRule="exact" w:wrap="auto" w:vAnchor="page" w:hAnchor="page" w:x="4814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18.0</w:t>
      </w:r>
    </w:p>
    <w:p w:rsidR="000A1F9B" w:rsidRDefault="00B27F83">
      <w:pPr>
        <w:pStyle w:val="Normal010"/>
        <w:framePr w:w="1875" w:h="271" w:hRule="exact" w:wrap="auto" w:vAnchor="page" w:hAnchor="page" w:x="6689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</w:t>
      </w:r>
    </w:p>
    <w:p w:rsidR="000A1F9B" w:rsidRDefault="00B27F83">
      <w:pPr>
        <w:pStyle w:val="Normal010"/>
        <w:framePr w:w="1875" w:h="271" w:hRule="exact" w:wrap="auto" w:vAnchor="page" w:hAnchor="page" w:x="8564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1.383</w:t>
      </w:r>
    </w:p>
    <w:p w:rsidR="000A1F9B" w:rsidRDefault="00B27F83">
      <w:pPr>
        <w:pStyle w:val="Normal010"/>
        <w:framePr w:w="825" w:h="271" w:hRule="exact" w:wrap="auto" w:vAnchor="page" w:hAnchor="page" w:x="1499" w:y="76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4F012</w:t>
      </w:r>
    </w:p>
    <w:p w:rsidR="000A1F9B" w:rsidRDefault="00B27F83">
      <w:pPr>
        <w:pStyle w:val="Normal010"/>
        <w:framePr w:w="615" w:h="271" w:hRule="exact" w:wrap="auto" w:vAnchor="page" w:hAnchor="page" w:x="2324" w:y="765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</w:t>
      </w:r>
    </w:p>
    <w:p w:rsidR="000A1F9B" w:rsidRDefault="00B27F83">
      <w:pPr>
        <w:pStyle w:val="Normal010"/>
        <w:framePr w:w="1875" w:h="271" w:hRule="exact" w:wrap="auto" w:vAnchor="page" w:hAnchor="page" w:x="4814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18.0</w:t>
      </w:r>
    </w:p>
    <w:p w:rsidR="000A1F9B" w:rsidRDefault="00B27F83">
      <w:pPr>
        <w:pStyle w:val="Normal010"/>
        <w:framePr w:w="1875" w:h="271" w:hRule="exact" w:wrap="auto" w:vAnchor="page" w:hAnchor="page" w:x="6689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47</w:t>
      </w:r>
    </w:p>
    <w:p w:rsidR="000A1F9B" w:rsidRDefault="00B27F83">
      <w:pPr>
        <w:pStyle w:val="Normal010"/>
        <w:framePr w:w="1875" w:h="271" w:hRule="exact" w:wrap="auto" w:vAnchor="page" w:hAnchor="page" w:x="8564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1.548</w:t>
      </w:r>
    </w:p>
    <w:p w:rsidR="000A1F9B" w:rsidRDefault="00B27F83">
      <w:pPr>
        <w:pStyle w:val="Normal010"/>
        <w:framePr w:w="825" w:h="271" w:hRule="exact" w:wrap="auto" w:vAnchor="page" w:hAnchor="page" w:x="1499" w:y="79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4F013</w:t>
      </w:r>
    </w:p>
    <w:p w:rsidR="000A1F9B" w:rsidRDefault="00B27F83">
      <w:pPr>
        <w:pStyle w:val="Normal010"/>
        <w:framePr w:w="615" w:h="271" w:hRule="exact" w:wrap="auto" w:vAnchor="page" w:hAnchor="page" w:x="2324" w:y="79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</w:t>
      </w:r>
    </w:p>
    <w:p w:rsidR="000A1F9B" w:rsidRDefault="00B27F83">
      <w:pPr>
        <w:pStyle w:val="Normal010"/>
        <w:framePr w:w="1875" w:h="271" w:hRule="exact" w:wrap="auto" w:vAnchor="page" w:hAnchor="page" w:x="4814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18.1</w:t>
      </w:r>
    </w:p>
    <w:p w:rsidR="000A1F9B" w:rsidRDefault="00B27F83">
      <w:pPr>
        <w:pStyle w:val="Normal010"/>
        <w:framePr w:w="1875" w:h="271" w:hRule="exact" w:wrap="auto" w:vAnchor="page" w:hAnchor="page" w:x="6689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48</w:t>
      </w:r>
    </w:p>
    <w:p w:rsidR="000A1F9B" w:rsidRDefault="00B27F83">
      <w:pPr>
        <w:pStyle w:val="Normal010"/>
        <w:framePr w:w="1875" w:h="271" w:hRule="exact" w:wrap="auto" w:vAnchor="page" w:hAnchor="page" w:x="8564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1.514</w:t>
      </w:r>
    </w:p>
    <w:p w:rsidR="000A1F9B" w:rsidRDefault="00B27F83">
      <w:pPr>
        <w:pStyle w:val="Normal010"/>
        <w:framePr w:w="825" w:h="271" w:hRule="exact" w:wrap="auto" w:vAnchor="page" w:hAnchor="page" w:x="1499" w:y="817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4F014</w:t>
      </w:r>
    </w:p>
    <w:p w:rsidR="000A1F9B" w:rsidRDefault="00B27F83">
      <w:pPr>
        <w:pStyle w:val="Normal010"/>
        <w:framePr w:w="615" w:h="271" w:hRule="exact" w:wrap="auto" w:vAnchor="page" w:hAnchor="page" w:x="2324" w:y="8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</w:t>
      </w:r>
    </w:p>
    <w:p w:rsidR="000A1F9B" w:rsidRDefault="00B27F83">
      <w:pPr>
        <w:pStyle w:val="Normal010"/>
        <w:framePr w:w="1875" w:h="271" w:hRule="exact" w:wrap="auto" w:vAnchor="page" w:hAnchor="page" w:x="4814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18.9</w:t>
      </w:r>
    </w:p>
    <w:p w:rsidR="000A1F9B" w:rsidRDefault="00B27F83">
      <w:pPr>
        <w:pStyle w:val="Normal010"/>
        <w:framePr w:w="1875" w:h="271" w:hRule="exact" w:wrap="auto" w:vAnchor="page" w:hAnchor="page" w:x="6689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</w:t>
      </w:r>
    </w:p>
    <w:p w:rsidR="000A1F9B" w:rsidRDefault="00B27F83">
      <w:pPr>
        <w:pStyle w:val="Normal010"/>
        <w:framePr w:w="1875" w:h="271" w:hRule="exact" w:wrap="auto" w:vAnchor="page" w:hAnchor="page" w:x="8564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1.356</w:t>
      </w:r>
    </w:p>
    <w:p w:rsidR="000A1F9B" w:rsidRDefault="00B27F83">
      <w:pPr>
        <w:pStyle w:val="Normal010"/>
        <w:framePr w:w="825" w:h="271" w:hRule="exact" w:wrap="auto" w:vAnchor="page" w:hAnchor="page" w:x="1499" w:y="84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4F015</w:t>
      </w:r>
    </w:p>
    <w:p w:rsidR="000A1F9B" w:rsidRDefault="00B27F83">
      <w:pPr>
        <w:pStyle w:val="Normal010"/>
        <w:framePr w:w="615" w:h="271" w:hRule="exact" w:wrap="auto" w:vAnchor="page" w:hAnchor="page" w:x="2324" w:y="84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</w:t>
      </w:r>
    </w:p>
    <w:p w:rsidR="000A1F9B" w:rsidRDefault="00B27F83">
      <w:pPr>
        <w:pStyle w:val="Normal010"/>
        <w:framePr w:w="1875" w:h="271" w:hRule="exact" w:wrap="auto" w:vAnchor="page" w:hAnchor="page" w:x="4814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17.6</w:t>
      </w:r>
    </w:p>
    <w:p w:rsidR="000A1F9B" w:rsidRDefault="00B27F83">
      <w:pPr>
        <w:pStyle w:val="Normal010"/>
        <w:framePr w:w="1875" w:h="271" w:hRule="exact" w:wrap="auto" w:vAnchor="page" w:hAnchor="page" w:x="6689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</w:t>
      </w:r>
    </w:p>
    <w:p w:rsidR="000A1F9B" w:rsidRDefault="00B27F83">
      <w:pPr>
        <w:pStyle w:val="Normal010"/>
        <w:framePr w:w="1875" w:h="271" w:hRule="exact" w:wrap="auto" w:vAnchor="page" w:hAnchor="page" w:x="8564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1.440</w:t>
      </w:r>
    </w:p>
    <w:p w:rsidR="000A1F9B" w:rsidRDefault="00B27F83">
      <w:pPr>
        <w:pStyle w:val="Normal010"/>
        <w:framePr w:w="8880" w:h="211" w:hRule="exact" w:wrap="auto" w:vAnchor="page" w:hAnchor="page" w:x="1589" w:y="1366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10"/>
        <w:spacing w:line="1" w:lineRule="auto"/>
      </w:pPr>
      <w:r>
        <w:br w:type="page"/>
      </w:r>
    </w:p>
    <w:p w:rsidR="000A1F9B" w:rsidRDefault="00B27F83">
      <w:pPr>
        <w:pStyle w:val="Normal010"/>
        <w:framePr w:w="9000" w:h="480" w:hRule="exact" w:wrap="auto" w:vAnchor="page" w:hAnchor="page" w:x="1469" w:y="18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center"/>
        <w:rPr>
          <w:b/>
          <w:color w:val="000000"/>
          <w:kern w:val="2"/>
          <w:sz w:val="19"/>
        </w:rPr>
      </w:pPr>
      <w:r>
        <w:pict>
          <v:line id="_x0000_s3199" style="position:absolute;left:0;text-align:left;z-index:-251559936;mso-position-horizontal-relative:page;mso-position-vertical-relative:page" from="74.2pt,131.25pt" to="525pt,131.25pt" o:allowincell="f" strokeweight="1pt">
            <w10:wrap anchorx="page" anchory="page"/>
          </v:line>
        </w:pict>
      </w:r>
      <w:r>
        <w:pict>
          <v:line id="_x0000_s3198" style="position:absolute;left:0;text-align:left;z-index:-251558912;mso-position-horizontal-relative:page;mso-position-vertical-relative:page" from="73.45pt,160.5pt" to="526.5pt,160.5pt" o:allowincell="f" strokeweight="1pt">
            <w10:wrap anchorx="page" anchory="page"/>
          </v:line>
        </w:pict>
      </w:r>
      <w:r>
        <w:pict>
          <v:line id="_x0000_s3197" style="position:absolute;left:0;text-align:left;z-index:-251557888;mso-position-horizontal-relative:page;mso-position-vertical-relative:page" from="73.45pt,665.25pt" to="524.25pt,665.2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0"/>
        <w:framePr w:w="9000" w:h="480" w:hRule="exact" w:wrap="auto" w:vAnchor="page" w:hAnchor="page" w:x="1469" w:y="18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Coagulation (CA</w:t>
      </w:r>
      <w:r>
        <w:rPr>
          <w:rFonts w:eastAsia="Times New Roman"/>
          <w:b/>
          <w:color w:val="000000"/>
          <w:kern w:val="2"/>
          <w:sz w:val="19"/>
        </w:rPr>
        <w:noBreakHyphen/>
        <w:t>7000)</w:t>
      </w:r>
      <w:r>
        <w:rPr>
          <w:rFonts w:eastAsia="Times New Roman"/>
          <w:color w:val="000000"/>
          <w:kern w:val="2"/>
          <w:sz w:val="19"/>
        </w:rPr>
        <w:t xml:space="preserve">   </w:t>
      </w:r>
      <w:r>
        <w:rPr>
          <w:rFonts w:ascii="宋体" w:eastAsia="宋体" w:hAnsi="宋体"/>
          <w:color w:val="000000"/>
          <w:kern w:val="2"/>
          <w:sz w:val="19"/>
        </w:rPr>
        <w:t>凝血指标检测结果个体数据</w:t>
      </w:r>
      <w:r>
        <w:rPr>
          <w:rFonts w:ascii="宋体" w:eastAsia="宋体" w:hAnsi="宋体"/>
          <w:color w:val="000000"/>
          <w:kern w:val="2"/>
          <w:sz w:val="19"/>
        </w:rPr>
        <w:t xml:space="preserve"> </w:t>
      </w:r>
    </w:p>
    <w:p w:rsidR="000A1F9B" w:rsidRDefault="00B27F83">
      <w:pPr>
        <w:pStyle w:val="Normal010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0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0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0"/>
        <w:framePr w:w="870" w:h="450" w:hRule="exact" w:wrap="auto" w:vAnchor="page" w:hAnchor="page" w:x="2189" w:y="274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0"/>
        <w:framePr w:w="870" w:h="450" w:hRule="exact" w:wrap="auto" w:vAnchor="page" w:hAnchor="page" w:x="2189" w:y="274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0"/>
        <w:framePr w:w="1875" w:h="465" w:hRule="exact" w:wrap="auto" w:vAnchor="page" w:hAnchor="page" w:x="293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PT</w:t>
      </w:r>
    </w:p>
    <w:p w:rsidR="000A1F9B" w:rsidRDefault="00B27F83">
      <w:pPr>
        <w:pStyle w:val="Normal010"/>
        <w:framePr w:w="1875" w:h="465" w:hRule="exact" w:wrap="auto" w:vAnchor="page" w:hAnchor="page" w:x="293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(sec)</w:t>
      </w:r>
    </w:p>
    <w:p w:rsidR="000A1F9B" w:rsidRDefault="00B27F83">
      <w:pPr>
        <w:pStyle w:val="Normal010"/>
        <w:framePr w:w="1875" w:h="465" w:hRule="exact" w:wrap="auto" w:vAnchor="page" w:hAnchor="page" w:x="481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APTT</w:t>
      </w:r>
    </w:p>
    <w:p w:rsidR="000A1F9B" w:rsidRDefault="00B27F83">
      <w:pPr>
        <w:pStyle w:val="Normal010"/>
        <w:framePr w:w="1875" w:h="465" w:hRule="exact" w:wrap="auto" w:vAnchor="page" w:hAnchor="page" w:x="481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(sec)</w:t>
      </w:r>
    </w:p>
    <w:p w:rsidR="000A1F9B" w:rsidRDefault="00B27F83">
      <w:pPr>
        <w:pStyle w:val="Normal010"/>
        <w:framePr w:w="1875" w:h="465" w:hRule="exact" w:wrap="auto" w:vAnchor="page" w:hAnchor="page" w:x="668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TT</w:t>
      </w:r>
    </w:p>
    <w:p w:rsidR="000A1F9B" w:rsidRDefault="00B27F83">
      <w:pPr>
        <w:pStyle w:val="Normal010"/>
        <w:framePr w:w="1875" w:h="465" w:hRule="exact" w:wrap="auto" w:vAnchor="page" w:hAnchor="page" w:x="668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(sec)</w:t>
      </w:r>
    </w:p>
    <w:p w:rsidR="000A1F9B" w:rsidRDefault="00B27F83">
      <w:pPr>
        <w:pStyle w:val="Normal010"/>
        <w:framePr w:w="1875" w:h="465" w:hRule="exact" w:wrap="auto" w:vAnchor="page" w:hAnchor="page" w:x="856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FIB</w:t>
      </w:r>
    </w:p>
    <w:p w:rsidR="000A1F9B" w:rsidRDefault="00B27F83">
      <w:pPr>
        <w:pStyle w:val="Normal010"/>
        <w:framePr w:w="1875" w:h="465" w:hRule="exact" w:wrap="auto" w:vAnchor="page" w:hAnchor="page" w:x="856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0"/>
        <w:framePr w:w="825" w:h="271" w:hRule="exact" w:wrap="auto" w:vAnchor="page" w:hAnchor="page" w:x="1499" w:y="32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1M001</w:t>
      </w:r>
    </w:p>
    <w:p w:rsidR="000A1F9B" w:rsidRDefault="00B27F83">
      <w:pPr>
        <w:pStyle w:val="Normal010"/>
        <w:framePr w:w="615" w:h="271" w:hRule="exact" w:wrap="auto" w:vAnchor="page" w:hAnchor="page" w:x="2324" w:y="32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9.4</w:t>
      </w:r>
    </w:p>
    <w:p w:rsidR="000A1F9B" w:rsidRDefault="00B27F83">
      <w:pPr>
        <w:pStyle w:val="Normal010"/>
        <w:framePr w:w="1875" w:h="271" w:hRule="exact" w:wrap="auto" w:vAnchor="page" w:hAnchor="page" w:x="4814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18.5</w:t>
      </w:r>
    </w:p>
    <w:p w:rsidR="000A1F9B" w:rsidRDefault="00B27F83">
      <w:pPr>
        <w:pStyle w:val="Normal010"/>
        <w:framePr w:w="1875" w:h="271" w:hRule="exact" w:wrap="auto" w:vAnchor="page" w:hAnchor="page" w:x="6689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</w:t>
      </w:r>
    </w:p>
    <w:p w:rsidR="000A1F9B" w:rsidRDefault="00B27F83">
      <w:pPr>
        <w:pStyle w:val="Normal010"/>
        <w:framePr w:w="1875" w:h="271" w:hRule="exact" w:wrap="auto" w:vAnchor="page" w:hAnchor="page" w:x="8564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1.956</w:t>
      </w:r>
    </w:p>
    <w:p w:rsidR="000A1F9B" w:rsidRDefault="00B27F83">
      <w:pPr>
        <w:pStyle w:val="Normal010"/>
        <w:framePr w:w="825" w:h="271" w:hRule="exact" w:wrap="auto" w:vAnchor="page" w:hAnchor="page" w:x="1499" w:y="34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1M002</w:t>
      </w:r>
    </w:p>
    <w:p w:rsidR="000A1F9B" w:rsidRDefault="00B27F83">
      <w:pPr>
        <w:pStyle w:val="Normal010"/>
        <w:framePr w:w="615" w:h="271" w:hRule="exact" w:wrap="auto" w:vAnchor="page" w:hAnchor="page" w:x="2324" w:y="34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10.0</w:t>
      </w:r>
    </w:p>
    <w:p w:rsidR="000A1F9B" w:rsidRDefault="00B27F83">
      <w:pPr>
        <w:pStyle w:val="Normal010"/>
        <w:framePr w:w="1875" w:h="271" w:hRule="exact" w:wrap="auto" w:vAnchor="page" w:hAnchor="page" w:x="4814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17.1</w:t>
      </w:r>
    </w:p>
    <w:p w:rsidR="000A1F9B" w:rsidRDefault="00B27F83">
      <w:pPr>
        <w:pStyle w:val="Normal010"/>
        <w:framePr w:w="1875" w:h="271" w:hRule="exact" w:wrap="auto" w:vAnchor="page" w:hAnchor="page" w:x="6689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</w:t>
      </w:r>
    </w:p>
    <w:p w:rsidR="000A1F9B" w:rsidRDefault="00B27F83">
      <w:pPr>
        <w:pStyle w:val="Normal010"/>
        <w:framePr w:w="1875" w:h="271" w:hRule="exact" w:wrap="auto" w:vAnchor="page" w:hAnchor="page" w:x="8564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2.254</w:t>
      </w:r>
    </w:p>
    <w:p w:rsidR="000A1F9B" w:rsidRDefault="00B27F83">
      <w:pPr>
        <w:pStyle w:val="Normal010"/>
        <w:framePr w:w="825" w:h="271" w:hRule="exact" w:wrap="auto" w:vAnchor="page" w:hAnchor="page" w:x="1499" w:y="37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1M003</w:t>
      </w:r>
    </w:p>
    <w:p w:rsidR="000A1F9B" w:rsidRDefault="00B27F83">
      <w:pPr>
        <w:pStyle w:val="Normal010"/>
        <w:framePr w:w="615" w:h="271" w:hRule="exact" w:wrap="auto" w:vAnchor="page" w:hAnchor="page" w:x="2324" w:y="37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9.2</w:t>
      </w:r>
    </w:p>
    <w:p w:rsidR="000A1F9B" w:rsidRDefault="00B27F83">
      <w:pPr>
        <w:pStyle w:val="Normal010"/>
        <w:framePr w:w="1875" w:h="271" w:hRule="exact" w:wrap="auto" w:vAnchor="page" w:hAnchor="page" w:x="4814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18.3</w:t>
      </w:r>
    </w:p>
    <w:p w:rsidR="000A1F9B" w:rsidRDefault="00B27F83">
      <w:pPr>
        <w:pStyle w:val="Normal010"/>
        <w:framePr w:w="1875" w:h="271" w:hRule="exact" w:wrap="auto" w:vAnchor="page" w:hAnchor="page" w:x="6689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</w:t>
      </w:r>
    </w:p>
    <w:p w:rsidR="000A1F9B" w:rsidRDefault="00B27F83">
      <w:pPr>
        <w:pStyle w:val="Normal010"/>
        <w:framePr w:w="1875" w:h="271" w:hRule="exact" w:wrap="auto" w:vAnchor="page" w:hAnchor="page" w:x="8564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1.975</w:t>
      </w:r>
    </w:p>
    <w:p w:rsidR="000A1F9B" w:rsidRDefault="00B27F83">
      <w:pPr>
        <w:pStyle w:val="Normal010"/>
        <w:framePr w:w="825" w:h="271" w:hRule="exact" w:wrap="auto" w:vAnchor="page" w:hAnchor="page" w:x="1499" w:y="399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1M004</w:t>
      </w:r>
    </w:p>
    <w:p w:rsidR="000A1F9B" w:rsidRDefault="00B27F83">
      <w:pPr>
        <w:pStyle w:val="Normal010"/>
        <w:framePr w:w="615" w:h="271" w:hRule="exact" w:wrap="auto" w:vAnchor="page" w:hAnchor="page" w:x="2324" w:y="39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9.3</w:t>
      </w:r>
    </w:p>
    <w:p w:rsidR="000A1F9B" w:rsidRDefault="00B27F83">
      <w:pPr>
        <w:pStyle w:val="Normal010"/>
        <w:framePr w:w="1875" w:h="271" w:hRule="exact" w:wrap="auto" w:vAnchor="page" w:hAnchor="page" w:x="4814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18.2</w:t>
      </w:r>
    </w:p>
    <w:p w:rsidR="000A1F9B" w:rsidRDefault="00B27F83">
      <w:pPr>
        <w:pStyle w:val="Normal010"/>
        <w:framePr w:w="1875" w:h="271" w:hRule="exact" w:wrap="auto" w:vAnchor="page" w:hAnchor="page" w:x="6689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</w:t>
      </w:r>
    </w:p>
    <w:p w:rsidR="000A1F9B" w:rsidRDefault="00B27F83">
      <w:pPr>
        <w:pStyle w:val="Normal010"/>
        <w:framePr w:w="1875" w:h="271" w:hRule="exact" w:wrap="auto" w:vAnchor="page" w:hAnchor="page" w:x="8564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</w:t>
      </w:r>
      <w:r>
        <w:rPr>
          <w:rFonts w:eastAsia="Times New Roman"/>
          <w:color w:val="000000"/>
          <w:kern w:val="2"/>
          <w:sz w:val="17"/>
        </w:rPr>
        <w:t>.013</w:t>
      </w:r>
    </w:p>
    <w:p w:rsidR="000A1F9B" w:rsidRDefault="00B27F83">
      <w:pPr>
        <w:pStyle w:val="Normal010"/>
        <w:framePr w:w="825" w:h="271" w:hRule="exact" w:wrap="auto" w:vAnchor="page" w:hAnchor="page" w:x="1499" w:y="425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1M005</w:t>
      </w:r>
    </w:p>
    <w:p w:rsidR="000A1F9B" w:rsidRDefault="00B27F83">
      <w:pPr>
        <w:pStyle w:val="Normal010"/>
        <w:framePr w:w="615" w:h="271" w:hRule="exact" w:wrap="auto" w:vAnchor="page" w:hAnchor="page" w:x="2324" w:y="42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10.6</w:t>
      </w:r>
    </w:p>
    <w:p w:rsidR="000A1F9B" w:rsidRDefault="00B27F83">
      <w:pPr>
        <w:pStyle w:val="Normal010"/>
        <w:framePr w:w="1875" w:h="271" w:hRule="exact" w:wrap="auto" w:vAnchor="page" w:hAnchor="page" w:x="4814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19.6</w:t>
      </w:r>
    </w:p>
    <w:p w:rsidR="000A1F9B" w:rsidRDefault="00B27F83">
      <w:pPr>
        <w:pStyle w:val="Normal010"/>
        <w:framePr w:w="1875" w:h="271" w:hRule="exact" w:wrap="auto" w:vAnchor="page" w:hAnchor="page" w:x="6689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</w:t>
      </w:r>
    </w:p>
    <w:p w:rsidR="000A1F9B" w:rsidRDefault="00B27F83">
      <w:pPr>
        <w:pStyle w:val="Normal010"/>
        <w:framePr w:w="1875" w:h="271" w:hRule="exact" w:wrap="auto" w:vAnchor="page" w:hAnchor="page" w:x="8564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1.902</w:t>
      </w:r>
    </w:p>
    <w:p w:rsidR="000A1F9B" w:rsidRDefault="00B27F83">
      <w:pPr>
        <w:pStyle w:val="Normal010"/>
        <w:framePr w:w="825" w:h="271" w:hRule="exact" w:wrap="auto" w:vAnchor="page" w:hAnchor="page" w:x="1499" w:y="45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1M006</w:t>
      </w:r>
    </w:p>
    <w:p w:rsidR="000A1F9B" w:rsidRDefault="00B27F83">
      <w:pPr>
        <w:pStyle w:val="Normal010"/>
        <w:framePr w:w="615" w:h="271" w:hRule="exact" w:wrap="auto" w:vAnchor="page" w:hAnchor="page" w:x="2324" w:y="4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10.1</w:t>
      </w:r>
    </w:p>
    <w:p w:rsidR="000A1F9B" w:rsidRDefault="00B27F83">
      <w:pPr>
        <w:pStyle w:val="Normal010"/>
        <w:framePr w:w="1875" w:h="271" w:hRule="exact" w:wrap="auto" w:vAnchor="page" w:hAnchor="page" w:x="4814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21.4</w:t>
      </w:r>
    </w:p>
    <w:p w:rsidR="000A1F9B" w:rsidRDefault="00B27F83">
      <w:pPr>
        <w:pStyle w:val="Normal010"/>
        <w:framePr w:w="1875" w:h="271" w:hRule="exact" w:wrap="auto" w:vAnchor="page" w:hAnchor="page" w:x="6689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</w:t>
      </w:r>
    </w:p>
    <w:p w:rsidR="000A1F9B" w:rsidRDefault="00B27F83">
      <w:pPr>
        <w:pStyle w:val="Normal010"/>
        <w:framePr w:w="1875" w:h="271" w:hRule="exact" w:wrap="auto" w:vAnchor="page" w:hAnchor="page" w:x="8564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1.938</w:t>
      </w:r>
    </w:p>
    <w:p w:rsidR="000A1F9B" w:rsidRDefault="00B27F83">
      <w:pPr>
        <w:pStyle w:val="Normal010"/>
        <w:framePr w:w="825" w:h="271" w:hRule="exact" w:wrap="auto" w:vAnchor="page" w:hAnchor="page" w:x="1499" w:y="47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1M007</w:t>
      </w:r>
    </w:p>
    <w:p w:rsidR="000A1F9B" w:rsidRDefault="00B27F83">
      <w:pPr>
        <w:pStyle w:val="Normal010"/>
        <w:framePr w:w="615" w:h="271" w:hRule="exact" w:wrap="auto" w:vAnchor="page" w:hAnchor="page" w:x="2324" w:y="47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9.9</w:t>
      </w:r>
    </w:p>
    <w:p w:rsidR="000A1F9B" w:rsidRDefault="00B27F83">
      <w:pPr>
        <w:pStyle w:val="Normal010"/>
        <w:framePr w:w="1875" w:h="271" w:hRule="exact" w:wrap="auto" w:vAnchor="page" w:hAnchor="page" w:x="4814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19.2</w:t>
      </w:r>
    </w:p>
    <w:p w:rsidR="000A1F9B" w:rsidRDefault="00B27F83">
      <w:pPr>
        <w:pStyle w:val="Normal010"/>
        <w:framePr w:w="1875" w:h="271" w:hRule="exact" w:wrap="auto" w:vAnchor="page" w:hAnchor="page" w:x="6689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</w:t>
      </w:r>
    </w:p>
    <w:p w:rsidR="000A1F9B" w:rsidRDefault="00B27F83">
      <w:pPr>
        <w:pStyle w:val="Normal010"/>
        <w:framePr w:w="1875" w:h="271" w:hRule="exact" w:wrap="auto" w:vAnchor="page" w:hAnchor="page" w:x="8564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1.714</w:t>
      </w:r>
    </w:p>
    <w:p w:rsidR="000A1F9B" w:rsidRDefault="00B27F83">
      <w:pPr>
        <w:pStyle w:val="Normal010"/>
        <w:framePr w:w="825" w:h="271" w:hRule="exact" w:wrap="auto" w:vAnchor="page" w:hAnchor="page" w:x="1499" w:y="504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1M008</w:t>
      </w:r>
    </w:p>
    <w:p w:rsidR="000A1F9B" w:rsidRDefault="00B27F83">
      <w:pPr>
        <w:pStyle w:val="Normal010"/>
        <w:framePr w:w="615" w:h="271" w:hRule="exact" w:wrap="auto" w:vAnchor="page" w:hAnchor="page" w:x="2324" w:y="5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9.3</w:t>
      </w:r>
    </w:p>
    <w:p w:rsidR="000A1F9B" w:rsidRDefault="00B27F83">
      <w:pPr>
        <w:pStyle w:val="Normal010"/>
        <w:framePr w:w="1875" w:h="271" w:hRule="exact" w:wrap="auto" w:vAnchor="page" w:hAnchor="page" w:x="4814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18.2</w:t>
      </w:r>
    </w:p>
    <w:p w:rsidR="000A1F9B" w:rsidRDefault="00B27F83">
      <w:pPr>
        <w:pStyle w:val="Normal010"/>
        <w:framePr w:w="1875" w:h="271" w:hRule="exact" w:wrap="auto" w:vAnchor="page" w:hAnchor="page" w:x="6689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</w:t>
      </w:r>
    </w:p>
    <w:p w:rsidR="000A1F9B" w:rsidRDefault="00B27F83">
      <w:pPr>
        <w:pStyle w:val="Normal010"/>
        <w:framePr w:w="1875" w:h="271" w:hRule="exact" w:wrap="auto" w:vAnchor="page" w:hAnchor="page" w:x="8564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1.835</w:t>
      </w:r>
    </w:p>
    <w:p w:rsidR="000A1F9B" w:rsidRDefault="00B27F83">
      <w:pPr>
        <w:pStyle w:val="Normal010"/>
        <w:framePr w:w="825" w:h="271" w:hRule="exact" w:wrap="auto" w:vAnchor="page" w:hAnchor="page" w:x="1499" w:y="53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1M009</w:t>
      </w:r>
    </w:p>
    <w:p w:rsidR="000A1F9B" w:rsidRDefault="00B27F83">
      <w:pPr>
        <w:pStyle w:val="Normal010"/>
        <w:framePr w:w="615" w:h="271" w:hRule="exact" w:wrap="auto" w:vAnchor="page" w:hAnchor="page" w:x="2324" w:y="53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10.2</w:t>
      </w:r>
    </w:p>
    <w:p w:rsidR="000A1F9B" w:rsidRDefault="00B27F83">
      <w:pPr>
        <w:pStyle w:val="Normal010"/>
        <w:framePr w:w="1875" w:h="271" w:hRule="exact" w:wrap="auto" w:vAnchor="page" w:hAnchor="page" w:x="4814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21.1</w:t>
      </w:r>
    </w:p>
    <w:p w:rsidR="000A1F9B" w:rsidRDefault="00B27F83">
      <w:pPr>
        <w:pStyle w:val="Normal010"/>
        <w:framePr w:w="1875" w:h="271" w:hRule="exact" w:wrap="auto" w:vAnchor="page" w:hAnchor="page" w:x="6689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</w:t>
      </w:r>
    </w:p>
    <w:p w:rsidR="000A1F9B" w:rsidRDefault="00B27F83">
      <w:pPr>
        <w:pStyle w:val="Normal010"/>
        <w:framePr w:w="1875" w:h="271" w:hRule="exact" w:wrap="auto" w:vAnchor="page" w:hAnchor="page" w:x="8564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1.956</w:t>
      </w:r>
    </w:p>
    <w:p w:rsidR="000A1F9B" w:rsidRDefault="00B27F83">
      <w:pPr>
        <w:pStyle w:val="Normal010"/>
        <w:framePr w:w="825" w:h="271" w:hRule="exact" w:wrap="auto" w:vAnchor="page" w:hAnchor="page" w:x="1499" w:y="55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1M010</w:t>
      </w:r>
    </w:p>
    <w:p w:rsidR="000A1F9B" w:rsidRDefault="00B27F83">
      <w:pPr>
        <w:pStyle w:val="Normal010"/>
        <w:framePr w:w="615" w:h="271" w:hRule="exact" w:wrap="auto" w:vAnchor="page" w:hAnchor="page" w:x="2324" w:y="55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10.0</w:t>
      </w:r>
    </w:p>
    <w:p w:rsidR="000A1F9B" w:rsidRDefault="00B27F83">
      <w:pPr>
        <w:pStyle w:val="Normal010"/>
        <w:framePr w:w="1875" w:h="271" w:hRule="exact" w:wrap="auto" w:vAnchor="page" w:hAnchor="page" w:x="4814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22.2</w:t>
      </w:r>
    </w:p>
    <w:p w:rsidR="000A1F9B" w:rsidRDefault="00B27F83">
      <w:pPr>
        <w:pStyle w:val="Normal010"/>
        <w:framePr w:w="1875" w:h="271" w:hRule="exact" w:wrap="auto" w:vAnchor="page" w:hAnchor="page" w:x="6689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</w:t>
      </w:r>
    </w:p>
    <w:p w:rsidR="000A1F9B" w:rsidRDefault="00B27F83">
      <w:pPr>
        <w:pStyle w:val="Normal010"/>
        <w:framePr w:w="1875" w:h="271" w:hRule="exact" w:wrap="auto" w:vAnchor="page" w:hAnchor="page" w:x="8564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1.956</w:t>
      </w:r>
    </w:p>
    <w:p w:rsidR="000A1F9B" w:rsidRDefault="00B27F83">
      <w:pPr>
        <w:pStyle w:val="Normal010"/>
        <w:framePr w:w="825" w:h="271" w:hRule="exact" w:wrap="auto" w:vAnchor="page" w:hAnchor="page" w:x="1499" w:y="58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2M001</w:t>
      </w:r>
    </w:p>
    <w:p w:rsidR="000A1F9B" w:rsidRDefault="00B27F83">
      <w:pPr>
        <w:pStyle w:val="Normal010"/>
        <w:framePr w:w="615" w:h="271" w:hRule="exact" w:wrap="auto" w:vAnchor="page" w:hAnchor="page" w:x="2324" w:y="58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9.5</w:t>
      </w:r>
    </w:p>
    <w:p w:rsidR="000A1F9B" w:rsidRDefault="00B27F83">
      <w:pPr>
        <w:pStyle w:val="Normal010"/>
        <w:framePr w:w="1875" w:h="271" w:hRule="exact" w:wrap="auto" w:vAnchor="page" w:hAnchor="page" w:x="4814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16.2</w:t>
      </w:r>
    </w:p>
    <w:p w:rsidR="000A1F9B" w:rsidRDefault="00B27F83">
      <w:pPr>
        <w:pStyle w:val="Normal010"/>
        <w:framePr w:w="1875" w:h="271" w:hRule="exact" w:wrap="auto" w:vAnchor="page" w:hAnchor="page" w:x="6689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</w:t>
      </w:r>
    </w:p>
    <w:p w:rsidR="000A1F9B" w:rsidRDefault="00B27F83">
      <w:pPr>
        <w:pStyle w:val="Normal010"/>
        <w:framePr w:w="1875" w:h="271" w:hRule="exact" w:wrap="auto" w:vAnchor="page" w:hAnchor="page" w:x="8564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1.885</w:t>
      </w:r>
    </w:p>
    <w:p w:rsidR="000A1F9B" w:rsidRDefault="00B27F83">
      <w:pPr>
        <w:pStyle w:val="Normal010"/>
        <w:framePr w:w="825" w:h="271" w:hRule="exact" w:wrap="auto" w:vAnchor="page" w:hAnchor="page" w:x="1499" w:y="608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2M002</w:t>
      </w:r>
    </w:p>
    <w:p w:rsidR="000A1F9B" w:rsidRDefault="00B27F83">
      <w:pPr>
        <w:pStyle w:val="Normal010"/>
        <w:framePr w:w="615" w:h="271" w:hRule="exact" w:wrap="auto" w:vAnchor="page" w:hAnchor="page" w:x="2324" w:y="60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9.7</w:t>
      </w:r>
    </w:p>
    <w:p w:rsidR="000A1F9B" w:rsidRDefault="00B27F83">
      <w:pPr>
        <w:pStyle w:val="Normal010"/>
        <w:framePr w:w="1875" w:h="271" w:hRule="exact" w:wrap="auto" w:vAnchor="page" w:hAnchor="page" w:x="4814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17.6</w:t>
      </w:r>
    </w:p>
    <w:p w:rsidR="000A1F9B" w:rsidRDefault="00B27F83">
      <w:pPr>
        <w:pStyle w:val="Normal010"/>
        <w:framePr w:w="1875" w:h="271" w:hRule="exact" w:wrap="auto" w:vAnchor="page" w:hAnchor="page" w:x="6689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</w:t>
      </w:r>
    </w:p>
    <w:p w:rsidR="000A1F9B" w:rsidRDefault="00B27F83">
      <w:pPr>
        <w:pStyle w:val="Normal010"/>
        <w:framePr w:w="1875" w:h="271" w:hRule="exact" w:wrap="auto" w:vAnchor="page" w:hAnchor="page" w:x="8564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1.975</w:t>
      </w:r>
    </w:p>
    <w:p w:rsidR="000A1F9B" w:rsidRDefault="00B27F83">
      <w:pPr>
        <w:pStyle w:val="Normal010"/>
        <w:framePr w:w="825" w:h="271" w:hRule="exact" w:wrap="auto" w:vAnchor="page" w:hAnchor="page" w:x="1499" w:y="63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2M003</w:t>
      </w:r>
    </w:p>
    <w:p w:rsidR="000A1F9B" w:rsidRDefault="00B27F83">
      <w:pPr>
        <w:pStyle w:val="Normal010"/>
        <w:framePr w:w="615" w:h="271" w:hRule="exact" w:wrap="auto" w:vAnchor="page" w:hAnchor="page" w:x="2324" w:y="63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8.3</w:t>
      </w:r>
    </w:p>
    <w:p w:rsidR="000A1F9B" w:rsidRDefault="00B27F83">
      <w:pPr>
        <w:pStyle w:val="Normal010"/>
        <w:framePr w:w="1875" w:h="271" w:hRule="exact" w:wrap="auto" w:vAnchor="page" w:hAnchor="page" w:x="4814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14.0</w:t>
      </w:r>
    </w:p>
    <w:p w:rsidR="000A1F9B" w:rsidRDefault="00B27F83">
      <w:pPr>
        <w:pStyle w:val="Normal010"/>
        <w:framePr w:w="1875" w:h="271" w:hRule="exact" w:wrap="auto" w:vAnchor="page" w:hAnchor="page" w:x="6689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</w:t>
      </w:r>
    </w:p>
    <w:p w:rsidR="000A1F9B" w:rsidRDefault="00B27F83">
      <w:pPr>
        <w:pStyle w:val="Normal010"/>
        <w:framePr w:w="1875" w:h="271" w:hRule="exact" w:wrap="auto" w:vAnchor="page" w:hAnchor="page" w:x="8564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1.994</w:t>
      </w:r>
    </w:p>
    <w:p w:rsidR="000A1F9B" w:rsidRDefault="00B27F83">
      <w:pPr>
        <w:pStyle w:val="Normal010"/>
        <w:framePr w:w="825" w:h="271" w:hRule="exact" w:wrap="auto" w:vAnchor="page" w:hAnchor="page" w:x="1499" w:y="66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</w:t>
      </w:r>
      <w:r>
        <w:rPr>
          <w:rFonts w:eastAsia="Times New Roman"/>
          <w:b/>
          <w:color w:val="000000"/>
          <w:kern w:val="2"/>
          <w:sz w:val="17"/>
        </w:rPr>
        <w:t>004</w:t>
      </w:r>
    </w:p>
    <w:p w:rsidR="000A1F9B" w:rsidRDefault="00B27F83">
      <w:pPr>
        <w:pStyle w:val="Normal010"/>
        <w:framePr w:w="615" w:h="271" w:hRule="exact" w:wrap="auto" w:vAnchor="page" w:hAnchor="page" w:x="2324" w:y="66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10.0</w:t>
      </w:r>
    </w:p>
    <w:p w:rsidR="000A1F9B" w:rsidRDefault="00B27F83">
      <w:pPr>
        <w:pStyle w:val="Normal010"/>
        <w:framePr w:w="1875" w:h="271" w:hRule="exact" w:wrap="auto" w:vAnchor="page" w:hAnchor="page" w:x="4814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19.4</w:t>
      </w:r>
    </w:p>
    <w:p w:rsidR="000A1F9B" w:rsidRDefault="00B27F83">
      <w:pPr>
        <w:pStyle w:val="Normal010"/>
        <w:framePr w:w="1875" w:h="271" w:hRule="exact" w:wrap="auto" w:vAnchor="page" w:hAnchor="page" w:x="6689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</w:t>
      </w:r>
    </w:p>
    <w:p w:rsidR="000A1F9B" w:rsidRDefault="00B27F83">
      <w:pPr>
        <w:pStyle w:val="Normal010"/>
        <w:framePr w:w="1875" w:h="271" w:hRule="exact" w:wrap="auto" w:vAnchor="page" w:hAnchor="page" w:x="8564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1.851</w:t>
      </w:r>
    </w:p>
    <w:p w:rsidR="000A1F9B" w:rsidRDefault="00B27F83">
      <w:pPr>
        <w:pStyle w:val="Normal010"/>
        <w:framePr w:w="825" w:h="271" w:hRule="exact" w:wrap="auto" w:vAnchor="page" w:hAnchor="page" w:x="1499" w:y="686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2M005</w:t>
      </w:r>
    </w:p>
    <w:p w:rsidR="000A1F9B" w:rsidRDefault="00B27F83">
      <w:pPr>
        <w:pStyle w:val="Normal010"/>
        <w:framePr w:w="615" w:h="271" w:hRule="exact" w:wrap="auto" w:vAnchor="page" w:hAnchor="page" w:x="2324" w:y="68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8.8</w:t>
      </w:r>
    </w:p>
    <w:p w:rsidR="000A1F9B" w:rsidRDefault="00B27F83">
      <w:pPr>
        <w:pStyle w:val="Normal010"/>
        <w:framePr w:w="1875" w:h="271" w:hRule="exact" w:wrap="auto" w:vAnchor="page" w:hAnchor="page" w:x="4814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18.4</w:t>
      </w:r>
    </w:p>
    <w:p w:rsidR="000A1F9B" w:rsidRDefault="00B27F83">
      <w:pPr>
        <w:pStyle w:val="Normal010"/>
        <w:framePr w:w="1875" w:h="271" w:hRule="exact" w:wrap="auto" w:vAnchor="page" w:hAnchor="page" w:x="6689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10"/>
        <w:framePr w:w="1875" w:h="271" w:hRule="exact" w:wrap="auto" w:vAnchor="page" w:hAnchor="page" w:x="8564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1.920</w:t>
      </w:r>
    </w:p>
    <w:p w:rsidR="000A1F9B" w:rsidRDefault="00B27F83">
      <w:pPr>
        <w:pStyle w:val="Normal010"/>
        <w:framePr w:w="825" w:h="271" w:hRule="exact" w:wrap="auto" w:vAnchor="page" w:hAnchor="page" w:x="1499" w:y="71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2M006</w:t>
      </w:r>
    </w:p>
    <w:p w:rsidR="000A1F9B" w:rsidRDefault="00B27F83">
      <w:pPr>
        <w:pStyle w:val="Normal010"/>
        <w:framePr w:w="615" w:h="271" w:hRule="exact" w:wrap="auto" w:vAnchor="page" w:hAnchor="page" w:x="2324" w:y="71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10.0</w:t>
      </w:r>
    </w:p>
    <w:p w:rsidR="000A1F9B" w:rsidRDefault="00B27F83">
      <w:pPr>
        <w:pStyle w:val="Normal010"/>
        <w:framePr w:w="1875" w:h="271" w:hRule="exact" w:wrap="auto" w:vAnchor="page" w:hAnchor="page" w:x="4814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20.9</w:t>
      </w:r>
    </w:p>
    <w:p w:rsidR="000A1F9B" w:rsidRDefault="00B27F83">
      <w:pPr>
        <w:pStyle w:val="Normal010"/>
        <w:framePr w:w="1875" w:h="271" w:hRule="exact" w:wrap="auto" w:vAnchor="page" w:hAnchor="page" w:x="6689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</w:t>
      </w:r>
    </w:p>
    <w:p w:rsidR="000A1F9B" w:rsidRDefault="00B27F83">
      <w:pPr>
        <w:pStyle w:val="Normal010"/>
        <w:framePr w:w="1875" w:h="271" w:hRule="exact" w:wrap="auto" w:vAnchor="page" w:hAnchor="page" w:x="8564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1.819</w:t>
      </w:r>
    </w:p>
    <w:p w:rsidR="000A1F9B" w:rsidRDefault="00B27F83">
      <w:pPr>
        <w:pStyle w:val="Normal010"/>
        <w:framePr w:w="825" w:h="271" w:hRule="exact" w:wrap="auto" w:vAnchor="page" w:hAnchor="page" w:x="1499" w:y="73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2M007</w:t>
      </w:r>
    </w:p>
    <w:p w:rsidR="000A1F9B" w:rsidRDefault="00B27F83">
      <w:pPr>
        <w:pStyle w:val="Normal010"/>
        <w:framePr w:w="615" w:h="271" w:hRule="exact" w:wrap="auto" w:vAnchor="page" w:hAnchor="page" w:x="2324" w:y="73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9.7</w:t>
      </w:r>
    </w:p>
    <w:p w:rsidR="000A1F9B" w:rsidRDefault="00B27F83">
      <w:pPr>
        <w:pStyle w:val="Normal010"/>
        <w:framePr w:w="1875" w:h="271" w:hRule="exact" w:wrap="auto" w:vAnchor="page" w:hAnchor="page" w:x="4814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17.1</w:t>
      </w:r>
    </w:p>
    <w:p w:rsidR="000A1F9B" w:rsidRDefault="00B27F83">
      <w:pPr>
        <w:pStyle w:val="Normal010"/>
        <w:framePr w:w="1875" w:h="271" w:hRule="exact" w:wrap="auto" w:vAnchor="page" w:hAnchor="page" w:x="6689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</w:t>
      </w:r>
    </w:p>
    <w:p w:rsidR="000A1F9B" w:rsidRDefault="00B27F83">
      <w:pPr>
        <w:pStyle w:val="Normal010"/>
        <w:framePr w:w="1875" w:h="271" w:hRule="exact" w:wrap="auto" w:vAnchor="page" w:hAnchor="page" w:x="8564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1.938</w:t>
      </w:r>
    </w:p>
    <w:p w:rsidR="000A1F9B" w:rsidRDefault="00B27F83">
      <w:pPr>
        <w:pStyle w:val="Normal010"/>
        <w:framePr w:w="825" w:h="271" w:hRule="exact" w:wrap="auto" w:vAnchor="page" w:hAnchor="page" w:x="1499" w:y="76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2M008</w:t>
      </w:r>
    </w:p>
    <w:p w:rsidR="000A1F9B" w:rsidRDefault="00B27F83">
      <w:pPr>
        <w:pStyle w:val="Normal010"/>
        <w:framePr w:w="615" w:h="271" w:hRule="exact" w:wrap="auto" w:vAnchor="page" w:hAnchor="page" w:x="2324" w:y="765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9.8</w:t>
      </w:r>
    </w:p>
    <w:p w:rsidR="000A1F9B" w:rsidRDefault="00B27F83">
      <w:pPr>
        <w:pStyle w:val="Normal010"/>
        <w:framePr w:w="1875" w:h="271" w:hRule="exact" w:wrap="auto" w:vAnchor="page" w:hAnchor="page" w:x="4814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18.9</w:t>
      </w:r>
    </w:p>
    <w:p w:rsidR="000A1F9B" w:rsidRDefault="00B27F83">
      <w:pPr>
        <w:pStyle w:val="Normal010"/>
        <w:framePr w:w="1875" w:h="271" w:hRule="exact" w:wrap="auto" w:vAnchor="page" w:hAnchor="page" w:x="6689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</w:t>
      </w:r>
    </w:p>
    <w:p w:rsidR="000A1F9B" w:rsidRDefault="00B27F83">
      <w:pPr>
        <w:pStyle w:val="Normal010"/>
        <w:framePr w:w="1875" w:h="271" w:hRule="exact" w:wrap="auto" w:vAnchor="page" w:hAnchor="page" w:x="8564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1.803</w:t>
      </w:r>
    </w:p>
    <w:p w:rsidR="000A1F9B" w:rsidRDefault="00B27F83">
      <w:pPr>
        <w:pStyle w:val="Normal010"/>
        <w:framePr w:w="825" w:h="271" w:hRule="exact" w:wrap="auto" w:vAnchor="page" w:hAnchor="page" w:x="1499" w:y="79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2M009</w:t>
      </w:r>
    </w:p>
    <w:p w:rsidR="000A1F9B" w:rsidRDefault="00B27F83">
      <w:pPr>
        <w:pStyle w:val="Normal010"/>
        <w:framePr w:w="615" w:h="271" w:hRule="exact" w:wrap="auto" w:vAnchor="page" w:hAnchor="page" w:x="2324" w:y="79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9.0</w:t>
      </w:r>
    </w:p>
    <w:p w:rsidR="000A1F9B" w:rsidRDefault="00B27F83">
      <w:pPr>
        <w:pStyle w:val="Normal010"/>
        <w:framePr w:w="1875" w:h="271" w:hRule="exact" w:wrap="auto" w:vAnchor="page" w:hAnchor="page" w:x="4814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17.7</w:t>
      </w:r>
    </w:p>
    <w:p w:rsidR="000A1F9B" w:rsidRDefault="00B27F83">
      <w:pPr>
        <w:pStyle w:val="Normal010"/>
        <w:framePr w:w="1875" w:h="271" w:hRule="exact" w:wrap="auto" w:vAnchor="page" w:hAnchor="page" w:x="6689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</w:t>
      </w:r>
    </w:p>
    <w:p w:rsidR="000A1F9B" w:rsidRDefault="00B27F83">
      <w:pPr>
        <w:pStyle w:val="Normal010"/>
        <w:framePr w:w="1875" w:h="271" w:hRule="exact" w:wrap="auto" w:vAnchor="page" w:hAnchor="page" w:x="8564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1.920</w:t>
      </w:r>
    </w:p>
    <w:p w:rsidR="000A1F9B" w:rsidRDefault="00B27F83">
      <w:pPr>
        <w:pStyle w:val="Normal010"/>
        <w:framePr w:w="825" w:h="271" w:hRule="exact" w:wrap="auto" w:vAnchor="page" w:hAnchor="page" w:x="1499" w:y="817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2M010</w:t>
      </w:r>
    </w:p>
    <w:p w:rsidR="000A1F9B" w:rsidRDefault="00B27F83">
      <w:pPr>
        <w:pStyle w:val="Normal010"/>
        <w:framePr w:w="615" w:h="271" w:hRule="exact" w:wrap="auto" w:vAnchor="page" w:hAnchor="page" w:x="2324" w:y="8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9.8</w:t>
      </w:r>
    </w:p>
    <w:p w:rsidR="000A1F9B" w:rsidRDefault="00B27F83">
      <w:pPr>
        <w:pStyle w:val="Normal010"/>
        <w:framePr w:w="1875" w:h="271" w:hRule="exact" w:wrap="auto" w:vAnchor="page" w:hAnchor="page" w:x="4814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19.4</w:t>
      </w:r>
    </w:p>
    <w:p w:rsidR="000A1F9B" w:rsidRDefault="00B27F83">
      <w:pPr>
        <w:pStyle w:val="Normal010"/>
        <w:framePr w:w="1875" w:h="271" w:hRule="exact" w:wrap="auto" w:vAnchor="page" w:hAnchor="page" w:x="6689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</w:t>
      </w:r>
    </w:p>
    <w:p w:rsidR="000A1F9B" w:rsidRDefault="00B27F83">
      <w:pPr>
        <w:pStyle w:val="Normal010"/>
        <w:framePr w:w="1875" w:h="271" w:hRule="exact" w:wrap="auto" w:vAnchor="page" w:hAnchor="page" w:x="8564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1.975</w:t>
      </w:r>
    </w:p>
    <w:p w:rsidR="000A1F9B" w:rsidRDefault="00B27F83">
      <w:pPr>
        <w:pStyle w:val="Normal010"/>
        <w:framePr w:w="825" w:h="271" w:hRule="exact" w:wrap="auto" w:vAnchor="page" w:hAnchor="page" w:x="1499" w:y="84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3M001</w:t>
      </w:r>
    </w:p>
    <w:p w:rsidR="000A1F9B" w:rsidRDefault="00B27F83">
      <w:pPr>
        <w:pStyle w:val="Normal010"/>
        <w:framePr w:w="615" w:h="271" w:hRule="exact" w:wrap="auto" w:vAnchor="page" w:hAnchor="page" w:x="2324" w:y="84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10.4</w:t>
      </w:r>
    </w:p>
    <w:p w:rsidR="000A1F9B" w:rsidRDefault="00B27F83">
      <w:pPr>
        <w:pStyle w:val="Normal010"/>
        <w:framePr w:w="1875" w:h="271" w:hRule="exact" w:wrap="auto" w:vAnchor="page" w:hAnchor="page" w:x="4814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19.4</w:t>
      </w:r>
    </w:p>
    <w:p w:rsidR="000A1F9B" w:rsidRDefault="00B27F83">
      <w:pPr>
        <w:pStyle w:val="Normal010"/>
        <w:framePr w:w="1875" w:h="271" w:hRule="exact" w:wrap="auto" w:vAnchor="page" w:hAnchor="page" w:x="6689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</w:t>
      </w:r>
    </w:p>
    <w:p w:rsidR="000A1F9B" w:rsidRDefault="00B27F83">
      <w:pPr>
        <w:pStyle w:val="Normal010"/>
        <w:framePr w:w="1875" w:h="271" w:hRule="exact" w:wrap="auto" w:vAnchor="page" w:hAnchor="page" w:x="8564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1.902</w:t>
      </w:r>
    </w:p>
    <w:p w:rsidR="000A1F9B" w:rsidRDefault="00B27F83">
      <w:pPr>
        <w:pStyle w:val="Normal010"/>
        <w:framePr w:w="825" w:h="271" w:hRule="exact" w:wrap="auto" w:vAnchor="page" w:hAnchor="page" w:x="1499" w:y="86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3M002</w:t>
      </w:r>
    </w:p>
    <w:p w:rsidR="000A1F9B" w:rsidRDefault="00B27F83">
      <w:pPr>
        <w:pStyle w:val="Normal010"/>
        <w:framePr w:w="615" w:h="271" w:hRule="exact" w:wrap="auto" w:vAnchor="page" w:hAnchor="page" w:x="2324" w:y="8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869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9.5</w:t>
      </w:r>
    </w:p>
    <w:p w:rsidR="000A1F9B" w:rsidRDefault="00B27F83">
      <w:pPr>
        <w:pStyle w:val="Normal010"/>
        <w:framePr w:w="1875" w:h="271" w:hRule="exact" w:wrap="auto" w:vAnchor="page" w:hAnchor="page" w:x="4814" w:y="869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19.6</w:t>
      </w:r>
    </w:p>
    <w:p w:rsidR="000A1F9B" w:rsidRDefault="00B27F83">
      <w:pPr>
        <w:pStyle w:val="Normal010"/>
        <w:framePr w:w="1875" w:h="271" w:hRule="exact" w:wrap="auto" w:vAnchor="page" w:hAnchor="page" w:x="6689" w:y="869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</w:t>
      </w:r>
    </w:p>
    <w:p w:rsidR="000A1F9B" w:rsidRDefault="00B27F83">
      <w:pPr>
        <w:pStyle w:val="Normal010"/>
        <w:framePr w:w="1875" w:h="271" w:hRule="exact" w:wrap="auto" w:vAnchor="page" w:hAnchor="page" w:x="8564" w:y="869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2.053</w:t>
      </w:r>
    </w:p>
    <w:p w:rsidR="000A1F9B" w:rsidRDefault="00B27F83">
      <w:pPr>
        <w:pStyle w:val="Normal010"/>
        <w:framePr w:w="825" w:h="271" w:hRule="exact" w:wrap="auto" w:vAnchor="page" w:hAnchor="page" w:x="1499" w:y="895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3M003</w:t>
      </w:r>
    </w:p>
    <w:p w:rsidR="000A1F9B" w:rsidRDefault="00B27F83">
      <w:pPr>
        <w:pStyle w:val="Normal010"/>
        <w:framePr w:w="615" w:h="271" w:hRule="exact" w:wrap="auto" w:vAnchor="page" w:hAnchor="page" w:x="2324" w:y="895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8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9.9</w:t>
      </w:r>
    </w:p>
    <w:p w:rsidR="000A1F9B" w:rsidRDefault="00B27F83">
      <w:pPr>
        <w:pStyle w:val="Normal010"/>
        <w:framePr w:w="1875" w:h="271" w:hRule="exact" w:wrap="auto" w:vAnchor="page" w:hAnchor="page" w:x="4814" w:y="8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17.6</w:t>
      </w:r>
    </w:p>
    <w:p w:rsidR="000A1F9B" w:rsidRDefault="00B27F83">
      <w:pPr>
        <w:pStyle w:val="Normal010"/>
        <w:framePr w:w="1875" w:h="271" w:hRule="exact" w:wrap="auto" w:vAnchor="page" w:hAnchor="page" w:x="6689" w:y="8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</w:t>
      </w:r>
    </w:p>
    <w:p w:rsidR="000A1F9B" w:rsidRDefault="00B27F83">
      <w:pPr>
        <w:pStyle w:val="Normal010"/>
        <w:framePr w:w="1875" w:h="271" w:hRule="exact" w:wrap="auto" w:vAnchor="page" w:hAnchor="page" w:x="8564" w:y="8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2.095</w:t>
      </w:r>
    </w:p>
    <w:p w:rsidR="000A1F9B" w:rsidRDefault="00B27F83">
      <w:pPr>
        <w:pStyle w:val="Normal010"/>
        <w:framePr w:w="825" w:h="271" w:hRule="exact" w:wrap="auto" w:vAnchor="page" w:hAnchor="page" w:x="1499" w:y="921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3M004</w:t>
      </w:r>
    </w:p>
    <w:p w:rsidR="000A1F9B" w:rsidRDefault="00B27F83">
      <w:pPr>
        <w:pStyle w:val="Normal010"/>
        <w:framePr w:w="615" w:h="271" w:hRule="exact" w:wrap="auto" w:vAnchor="page" w:hAnchor="page" w:x="2324" w:y="92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92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9.2</w:t>
      </w:r>
    </w:p>
    <w:p w:rsidR="000A1F9B" w:rsidRDefault="00B27F83">
      <w:pPr>
        <w:pStyle w:val="Normal010"/>
        <w:framePr w:w="1875" w:h="271" w:hRule="exact" w:wrap="auto" w:vAnchor="page" w:hAnchor="page" w:x="4814" w:y="92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18.2</w:t>
      </w:r>
    </w:p>
    <w:p w:rsidR="000A1F9B" w:rsidRDefault="00B27F83">
      <w:pPr>
        <w:pStyle w:val="Normal010"/>
        <w:framePr w:w="1875" w:h="271" w:hRule="exact" w:wrap="auto" w:vAnchor="page" w:hAnchor="page" w:x="6689" w:y="92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</w:t>
      </w:r>
    </w:p>
    <w:p w:rsidR="000A1F9B" w:rsidRDefault="00B27F83">
      <w:pPr>
        <w:pStyle w:val="Normal010"/>
        <w:framePr w:w="1875" w:h="271" w:hRule="exact" w:wrap="auto" w:vAnchor="page" w:hAnchor="page" w:x="8564" w:y="92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2.116</w:t>
      </w:r>
    </w:p>
    <w:p w:rsidR="000A1F9B" w:rsidRDefault="00B27F83">
      <w:pPr>
        <w:pStyle w:val="Normal010"/>
        <w:framePr w:w="825" w:h="271" w:hRule="exact" w:wrap="auto" w:vAnchor="page" w:hAnchor="page" w:x="1499" w:y="947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3M005</w:t>
      </w:r>
    </w:p>
    <w:p w:rsidR="000A1F9B" w:rsidRDefault="00B27F83">
      <w:pPr>
        <w:pStyle w:val="Normal010"/>
        <w:framePr w:w="615" w:h="271" w:hRule="exact" w:wrap="auto" w:vAnchor="page" w:hAnchor="page" w:x="2324" w:y="94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94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10.2</w:t>
      </w:r>
    </w:p>
    <w:p w:rsidR="000A1F9B" w:rsidRDefault="00B27F83">
      <w:pPr>
        <w:pStyle w:val="Normal010"/>
        <w:framePr w:w="1875" w:h="271" w:hRule="exact" w:wrap="auto" w:vAnchor="page" w:hAnchor="page" w:x="4814" w:y="94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19.4</w:t>
      </w:r>
    </w:p>
    <w:p w:rsidR="000A1F9B" w:rsidRDefault="00B27F83">
      <w:pPr>
        <w:pStyle w:val="Normal010"/>
        <w:framePr w:w="1875" w:h="271" w:hRule="exact" w:wrap="auto" w:vAnchor="page" w:hAnchor="page" w:x="6689" w:y="94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</w:t>
      </w:r>
    </w:p>
    <w:p w:rsidR="000A1F9B" w:rsidRDefault="00B27F83">
      <w:pPr>
        <w:pStyle w:val="Normal010"/>
        <w:framePr w:w="1875" w:h="271" w:hRule="exact" w:wrap="auto" w:vAnchor="page" w:hAnchor="page" w:x="8564" w:y="94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2.013</w:t>
      </w:r>
    </w:p>
    <w:p w:rsidR="000A1F9B" w:rsidRDefault="00B27F83">
      <w:pPr>
        <w:pStyle w:val="Normal010"/>
        <w:framePr w:w="825" w:h="271" w:hRule="exact" w:wrap="auto" w:vAnchor="page" w:hAnchor="page" w:x="1499" w:y="9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3M006</w:t>
      </w:r>
    </w:p>
    <w:p w:rsidR="000A1F9B" w:rsidRDefault="00B27F83">
      <w:pPr>
        <w:pStyle w:val="Normal010"/>
        <w:framePr w:w="615" w:h="271" w:hRule="exact" w:wrap="auto" w:vAnchor="page" w:hAnchor="page" w:x="2324" w:y="97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974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9.5</w:t>
      </w:r>
    </w:p>
    <w:p w:rsidR="000A1F9B" w:rsidRDefault="00B27F83">
      <w:pPr>
        <w:pStyle w:val="Normal010"/>
        <w:framePr w:w="1875" w:h="271" w:hRule="exact" w:wrap="auto" w:vAnchor="page" w:hAnchor="page" w:x="4814" w:y="974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19.6</w:t>
      </w:r>
    </w:p>
    <w:p w:rsidR="000A1F9B" w:rsidRDefault="00B27F83">
      <w:pPr>
        <w:pStyle w:val="Normal010"/>
        <w:framePr w:w="1875" w:h="271" w:hRule="exact" w:wrap="auto" w:vAnchor="page" w:hAnchor="page" w:x="6689" w:y="974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</w:t>
      </w:r>
    </w:p>
    <w:p w:rsidR="000A1F9B" w:rsidRDefault="00B27F83">
      <w:pPr>
        <w:pStyle w:val="Normal010"/>
        <w:framePr w:w="1875" w:h="271" w:hRule="exact" w:wrap="auto" w:vAnchor="page" w:hAnchor="page" w:x="8564" w:y="974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2.138</w:t>
      </w:r>
    </w:p>
    <w:p w:rsidR="000A1F9B" w:rsidRDefault="00B27F83">
      <w:pPr>
        <w:pStyle w:val="Normal010"/>
        <w:framePr w:w="825" w:h="271" w:hRule="exact" w:wrap="auto" w:vAnchor="page" w:hAnchor="page" w:x="1499" w:y="100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3M007</w:t>
      </w:r>
    </w:p>
    <w:p w:rsidR="000A1F9B" w:rsidRDefault="00B27F83">
      <w:pPr>
        <w:pStyle w:val="Normal010"/>
        <w:framePr w:w="615" w:h="271" w:hRule="exact" w:wrap="auto" w:vAnchor="page" w:hAnchor="page" w:x="2324" w:y="1000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00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10.1</w:t>
      </w:r>
    </w:p>
    <w:p w:rsidR="000A1F9B" w:rsidRDefault="00B27F83">
      <w:pPr>
        <w:pStyle w:val="Normal010"/>
        <w:framePr w:w="1875" w:h="271" w:hRule="exact" w:wrap="auto" w:vAnchor="page" w:hAnchor="page" w:x="4814" w:y="100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18.0</w:t>
      </w:r>
    </w:p>
    <w:p w:rsidR="000A1F9B" w:rsidRDefault="00B27F83">
      <w:pPr>
        <w:pStyle w:val="Normal010"/>
        <w:framePr w:w="1875" w:h="271" w:hRule="exact" w:wrap="auto" w:vAnchor="page" w:hAnchor="page" w:x="6689" w:y="100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</w:t>
      </w:r>
    </w:p>
    <w:p w:rsidR="000A1F9B" w:rsidRDefault="00B27F83">
      <w:pPr>
        <w:pStyle w:val="Normal010"/>
        <w:framePr w:w="1875" w:h="271" w:hRule="exact" w:wrap="auto" w:vAnchor="page" w:hAnchor="page" w:x="8564" w:y="100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2.053</w:t>
      </w:r>
    </w:p>
    <w:p w:rsidR="000A1F9B" w:rsidRDefault="00B27F83">
      <w:pPr>
        <w:pStyle w:val="Normal010"/>
        <w:framePr w:w="825" w:h="271" w:hRule="exact" w:wrap="auto" w:vAnchor="page" w:hAnchor="page" w:x="1499" w:y="1026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3M008</w:t>
      </w:r>
    </w:p>
    <w:p w:rsidR="000A1F9B" w:rsidRDefault="00B27F83">
      <w:pPr>
        <w:pStyle w:val="Normal010"/>
        <w:framePr w:w="615" w:h="271" w:hRule="exact" w:wrap="auto" w:vAnchor="page" w:hAnchor="page" w:x="2324" w:y="102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026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9.2</w:t>
      </w:r>
    </w:p>
    <w:p w:rsidR="000A1F9B" w:rsidRDefault="00B27F83">
      <w:pPr>
        <w:pStyle w:val="Normal010"/>
        <w:framePr w:w="1875" w:h="271" w:hRule="exact" w:wrap="auto" w:vAnchor="page" w:hAnchor="page" w:x="4814" w:y="1026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18.8</w:t>
      </w:r>
    </w:p>
    <w:p w:rsidR="000A1F9B" w:rsidRDefault="00B27F83">
      <w:pPr>
        <w:pStyle w:val="Normal010"/>
        <w:framePr w:w="1875" w:h="271" w:hRule="exact" w:wrap="auto" w:vAnchor="page" w:hAnchor="page" w:x="6689" w:y="1026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</w:t>
      </w:r>
    </w:p>
    <w:p w:rsidR="000A1F9B" w:rsidRDefault="00B27F83">
      <w:pPr>
        <w:pStyle w:val="Normal010"/>
        <w:framePr w:w="1875" w:h="271" w:hRule="exact" w:wrap="auto" w:vAnchor="page" w:hAnchor="page" w:x="8564" w:y="1026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1.885</w:t>
      </w:r>
    </w:p>
    <w:p w:rsidR="000A1F9B" w:rsidRDefault="00B27F83">
      <w:pPr>
        <w:pStyle w:val="Normal010"/>
        <w:framePr w:w="825" w:h="271" w:hRule="exact" w:wrap="auto" w:vAnchor="page" w:hAnchor="page" w:x="1499" w:y="105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3M009</w:t>
      </w:r>
    </w:p>
    <w:p w:rsidR="000A1F9B" w:rsidRDefault="00B27F83">
      <w:pPr>
        <w:pStyle w:val="Normal010"/>
        <w:framePr w:w="615" w:h="271" w:hRule="exact" w:wrap="auto" w:vAnchor="page" w:hAnchor="page" w:x="2324" w:y="105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05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8.6</w:t>
      </w:r>
    </w:p>
    <w:p w:rsidR="000A1F9B" w:rsidRDefault="00B27F83">
      <w:pPr>
        <w:pStyle w:val="Normal010"/>
        <w:framePr w:w="1875" w:h="271" w:hRule="exact" w:wrap="auto" w:vAnchor="page" w:hAnchor="page" w:x="4814" w:y="105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17.7</w:t>
      </w:r>
    </w:p>
    <w:p w:rsidR="000A1F9B" w:rsidRDefault="00B27F83">
      <w:pPr>
        <w:pStyle w:val="Normal010"/>
        <w:framePr w:w="1875" w:h="271" w:hRule="exact" w:wrap="auto" w:vAnchor="page" w:hAnchor="page" w:x="6689" w:y="105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</w:t>
      </w:r>
    </w:p>
    <w:p w:rsidR="000A1F9B" w:rsidRDefault="00B27F83">
      <w:pPr>
        <w:pStyle w:val="Normal010"/>
        <w:framePr w:w="1875" w:h="271" w:hRule="exact" w:wrap="auto" w:vAnchor="page" w:hAnchor="page" w:x="8564" w:y="105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1.956</w:t>
      </w:r>
    </w:p>
    <w:p w:rsidR="000A1F9B" w:rsidRDefault="00B27F83">
      <w:pPr>
        <w:pStyle w:val="Normal010"/>
        <w:framePr w:w="825" w:h="271" w:hRule="exact" w:wrap="auto" w:vAnchor="page" w:hAnchor="page" w:x="1499" w:y="107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3M010</w:t>
      </w:r>
    </w:p>
    <w:p w:rsidR="000A1F9B" w:rsidRDefault="00B27F83">
      <w:pPr>
        <w:pStyle w:val="Normal010"/>
        <w:framePr w:w="615" w:h="271" w:hRule="exact" w:wrap="auto" w:vAnchor="page" w:hAnchor="page" w:x="2324" w:y="107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07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10.1</w:t>
      </w:r>
    </w:p>
    <w:p w:rsidR="000A1F9B" w:rsidRDefault="00B27F83">
      <w:pPr>
        <w:pStyle w:val="Normal010"/>
        <w:framePr w:w="1875" w:h="271" w:hRule="exact" w:wrap="auto" w:vAnchor="page" w:hAnchor="page" w:x="4814" w:y="107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19.2</w:t>
      </w:r>
    </w:p>
    <w:p w:rsidR="000A1F9B" w:rsidRDefault="00B27F83">
      <w:pPr>
        <w:pStyle w:val="Normal010"/>
        <w:framePr w:w="1875" w:h="271" w:hRule="exact" w:wrap="auto" w:vAnchor="page" w:hAnchor="page" w:x="6689" w:y="107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10"/>
        <w:framePr w:w="1875" w:h="271" w:hRule="exact" w:wrap="auto" w:vAnchor="page" w:hAnchor="page" w:x="8564" w:y="107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1.819</w:t>
      </w:r>
    </w:p>
    <w:p w:rsidR="000A1F9B" w:rsidRDefault="00B27F83">
      <w:pPr>
        <w:pStyle w:val="Normal010"/>
        <w:framePr w:w="825" w:h="271" w:hRule="exact" w:wrap="auto" w:vAnchor="page" w:hAnchor="page" w:x="1499" w:y="110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4M001</w:t>
      </w:r>
    </w:p>
    <w:p w:rsidR="000A1F9B" w:rsidRDefault="00B27F83">
      <w:pPr>
        <w:pStyle w:val="Normal010"/>
        <w:framePr w:w="615" w:h="271" w:hRule="exact" w:wrap="auto" w:vAnchor="page" w:hAnchor="page" w:x="2324" w:y="110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10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9.1</w:t>
      </w:r>
    </w:p>
    <w:p w:rsidR="000A1F9B" w:rsidRDefault="00B27F83">
      <w:pPr>
        <w:pStyle w:val="Normal010"/>
        <w:framePr w:w="1875" w:h="271" w:hRule="exact" w:wrap="auto" w:vAnchor="page" w:hAnchor="page" w:x="4814" w:y="110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17.4</w:t>
      </w:r>
    </w:p>
    <w:p w:rsidR="000A1F9B" w:rsidRDefault="00B27F83">
      <w:pPr>
        <w:pStyle w:val="Normal010"/>
        <w:framePr w:w="1875" w:h="271" w:hRule="exact" w:wrap="auto" w:vAnchor="page" w:hAnchor="page" w:x="6689" w:y="110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</w:t>
      </w:r>
    </w:p>
    <w:p w:rsidR="000A1F9B" w:rsidRDefault="00B27F83">
      <w:pPr>
        <w:pStyle w:val="Normal010"/>
        <w:framePr w:w="1875" w:h="271" w:hRule="exact" w:wrap="auto" w:vAnchor="page" w:hAnchor="page" w:x="8564" w:y="110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2.074</w:t>
      </w:r>
    </w:p>
    <w:p w:rsidR="000A1F9B" w:rsidRDefault="00B27F83">
      <w:pPr>
        <w:pStyle w:val="Normal010"/>
        <w:framePr w:w="825" w:h="271" w:hRule="exact" w:wrap="auto" w:vAnchor="page" w:hAnchor="page" w:x="1499" w:y="1130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4M002</w:t>
      </w:r>
    </w:p>
    <w:p w:rsidR="000A1F9B" w:rsidRDefault="00B27F83">
      <w:pPr>
        <w:pStyle w:val="Normal010"/>
        <w:framePr w:w="615" w:h="271" w:hRule="exact" w:wrap="auto" w:vAnchor="page" w:hAnchor="page" w:x="2324" w:y="1130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130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9.8</w:t>
      </w:r>
    </w:p>
    <w:p w:rsidR="000A1F9B" w:rsidRDefault="00B27F83">
      <w:pPr>
        <w:pStyle w:val="Normal010"/>
        <w:framePr w:w="1875" w:h="271" w:hRule="exact" w:wrap="auto" w:vAnchor="page" w:hAnchor="page" w:x="4814" w:y="1130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17.8</w:t>
      </w:r>
    </w:p>
    <w:p w:rsidR="000A1F9B" w:rsidRDefault="00B27F83">
      <w:pPr>
        <w:pStyle w:val="Normal010"/>
        <w:framePr w:w="1875" w:h="271" w:hRule="exact" w:wrap="auto" w:vAnchor="page" w:hAnchor="page" w:x="6689" w:y="1130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10"/>
        <w:framePr w:w="1875" w:h="271" w:hRule="exact" w:wrap="auto" w:vAnchor="page" w:hAnchor="page" w:x="8564" w:y="1130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  <w:r>
        <w:rPr>
          <w:rFonts w:eastAsia="Times New Roman"/>
          <w:color w:val="000000"/>
          <w:kern w:val="2"/>
          <w:sz w:val="17"/>
        </w:rPr>
        <w:t>.902</w:t>
      </w:r>
    </w:p>
    <w:p w:rsidR="000A1F9B" w:rsidRDefault="00B27F83">
      <w:pPr>
        <w:pStyle w:val="Normal010"/>
        <w:framePr w:w="825" w:h="271" w:hRule="exact" w:wrap="auto" w:vAnchor="page" w:hAnchor="page" w:x="1499" w:y="1156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4M003</w:t>
      </w:r>
    </w:p>
    <w:p w:rsidR="000A1F9B" w:rsidRDefault="00B27F83">
      <w:pPr>
        <w:pStyle w:val="Normal010"/>
        <w:framePr w:w="615" w:h="271" w:hRule="exact" w:wrap="auto" w:vAnchor="page" w:hAnchor="page" w:x="2324" w:y="115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15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8.8</w:t>
      </w:r>
    </w:p>
    <w:p w:rsidR="000A1F9B" w:rsidRDefault="00B27F83">
      <w:pPr>
        <w:pStyle w:val="Normal010"/>
        <w:framePr w:w="1875" w:h="271" w:hRule="exact" w:wrap="auto" w:vAnchor="page" w:hAnchor="page" w:x="4814" w:y="115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17.8</w:t>
      </w:r>
    </w:p>
    <w:p w:rsidR="000A1F9B" w:rsidRDefault="00B27F83">
      <w:pPr>
        <w:pStyle w:val="Normal010"/>
        <w:framePr w:w="1875" w:h="271" w:hRule="exact" w:wrap="auto" w:vAnchor="page" w:hAnchor="page" w:x="6689" w:y="115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</w:t>
      </w:r>
    </w:p>
    <w:p w:rsidR="000A1F9B" w:rsidRDefault="00B27F83">
      <w:pPr>
        <w:pStyle w:val="Normal010"/>
        <w:framePr w:w="1875" w:h="271" w:hRule="exact" w:wrap="auto" w:vAnchor="page" w:hAnchor="page" w:x="8564" w:y="115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2.053</w:t>
      </w:r>
    </w:p>
    <w:p w:rsidR="000A1F9B" w:rsidRDefault="00B27F83">
      <w:pPr>
        <w:pStyle w:val="Normal010"/>
        <w:framePr w:w="825" w:h="271" w:hRule="exact" w:wrap="auto" w:vAnchor="page" w:hAnchor="page" w:x="1499" w:y="118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4M004</w:t>
      </w:r>
    </w:p>
    <w:p w:rsidR="000A1F9B" w:rsidRDefault="00B27F83">
      <w:pPr>
        <w:pStyle w:val="Normal010"/>
        <w:framePr w:w="615" w:h="271" w:hRule="exact" w:wrap="auto" w:vAnchor="page" w:hAnchor="page" w:x="2324" w:y="118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182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9.0</w:t>
      </w:r>
    </w:p>
    <w:p w:rsidR="000A1F9B" w:rsidRDefault="00B27F83">
      <w:pPr>
        <w:pStyle w:val="Normal010"/>
        <w:framePr w:w="1875" w:h="271" w:hRule="exact" w:wrap="auto" w:vAnchor="page" w:hAnchor="page" w:x="4814" w:y="1182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17.6</w:t>
      </w:r>
    </w:p>
    <w:p w:rsidR="000A1F9B" w:rsidRDefault="00B27F83">
      <w:pPr>
        <w:pStyle w:val="Normal010"/>
        <w:framePr w:w="1875" w:h="271" w:hRule="exact" w:wrap="auto" w:vAnchor="page" w:hAnchor="page" w:x="6689" w:y="1182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</w:t>
      </w:r>
    </w:p>
    <w:p w:rsidR="000A1F9B" w:rsidRDefault="00B27F83">
      <w:pPr>
        <w:pStyle w:val="Normal010"/>
        <w:framePr w:w="1875" w:h="271" w:hRule="exact" w:wrap="auto" w:vAnchor="page" w:hAnchor="page" w:x="8564" w:y="1182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2.254</w:t>
      </w:r>
    </w:p>
    <w:p w:rsidR="000A1F9B" w:rsidRDefault="00B27F83">
      <w:pPr>
        <w:pStyle w:val="Normal010"/>
        <w:framePr w:w="825" w:h="271" w:hRule="exact" w:wrap="auto" w:vAnchor="page" w:hAnchor="page" w:x="1499" w:y="1208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4M005</w:t>
      </w:r>
    </w:p>
    <w:p w:rsidR="000A1F9B" w:rsidRDefault="00B27F83">
      <w:pPr>
        <w:pStyle w:val="Normal010"/>
        <w:framePr w:w="615" w:h="271" w:hRule="exact" w:wrap="auto" w:vAnchor="page" w:hAnchor="page" w:x="2324" w:y="120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20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9.5</w:t>
      </w:r>
    </w:p>
    <w:p w:rsidR="000A1F9B" w:rsidRDefault="00B27F83">
      <w:pPr>
        <w:pStyle w:val="Normal010"/>
        <w:framePr w:w="1875" w:h="271" w:hRule="exact" w:wrap="auto" w:vAnchor="page" w:hAnchor="page" w:x="4814" w:y="120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18.7</w:t>
      </w:r>
    </w:p>
    <w:p w:rsidR="000A1F9B" w:rsidRDefault="00B27F83">
      <w:pPr>
        <w:pStyle w:val="Normal010"/>
        <w:framePr w:w="1875" w:h="271" w:hRule="exact" w:wrap="auto" w:vAnchor="page" w:hAnchor="page" w:x="6689" w:y="120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</w:t>
      </w:r>
    </w:p>
    <w:p w:rsidR="000A1F9B" w:rsidRDefault="00B27F83">
      <w:pPr>
        <w:pStyle w:val="Normal010"/>
        <w:framePr w:w="1875" w:h="271" w:hRule="exact" w:wrap="auto" w:vAnchor="page" w:hAnchor="page" w:x="8564" w:y="120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2.013</w:t>
      </w:r>
    </w:p>
    <w:p w:rsidR="000A1F9B" w:rsidRDefault="00B27F83">
      <w:pPr>
        <w:pStyle w:val="Normal010"/>
        <w:framePr w:w="825" w:h="271" w:hRule="exact" w:wrap="auto" w:vAnchor="page" w:hAnchor="page" w:x="1499" w:y="123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4M006</w:t>
      </w:r>
    </w:p>
    <w:p w:rsidR="000A1F9B" w:rsidRDefault="00B27F83">
      <w:pPr>
        <w:pStyle w:val="Normal010"/>
        <w:framePr w:w="615" w:h="271" w:hRule="exact" w:wrap="auto" w:vAnchor="page" w:hAnchor="page" w:x="2324" w:y="1235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235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9.4</w:t>
      </w:r>
    </w:p>
    <w:p w:rsidR="000A1F9B" w:rsidRDefault="00B27F83">
      <w:pPr>
        <w:pStyle w:val="Normal010"/>
        <w:framePr w:w="1875" w:h="271" w:hRule="exact" w:wrap="auto" w:vAnchor="page" w:hAnchor="page" w:x="4814" w:y="1235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21.4</w:t>
      </w:r>
    </w:p>
    <w:p w:rsidR="000A1F9B" w:rsidRDefault="00B27F83">
      <w:pPr>
        <w:pStyle w:val="Normal010"/>
        <w:framePr w:w="1875" w:h="271" w:hRule="exact" w:wrap="auto" w:vAnchor="page" w:hAnchor="page" w:x="6689" w:y="1235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</w:t>
      </w:r>
    </w:p>
    <w:p w:rsidR="000A1F9B" w:rsidRDefault="00B27F83">
      <w:pPr>
        <w:pStyle w:val="Normal010"/>
        <w:framePr w:w="1875" w:h="271" w:hRule="exact" w:wrap="auto" w:vAnchor="page" w:hAnchor="page" w:x="8564" w:y="1235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1.902</w:t>
      </w:r>
    </w:p>
    <w:p w:rsidR="000A1F9B" w:rsidRDefault="00B27F83">
      <w:pPr>
        <w:pStyle w:val="Normal010"/>
        <w:framePr w:w="825" w:h="271" w:hRule="exact" w:wrap="auto" w:vAnchor="page" w:hAnchor="page" w:x="1499" w:y="126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4M007</w:t>
      </w:r>
    </w:p>
    <w:p w:rsidR="000A1F9B" w:rsidRDefault="00B27F83">
      <w:pPr>
        <w:pStyle w:val="Normal010"/>
        <w:framePr w:w="615" w:h="271" w:hRule="exact" w:wrap="auto" w:vAnchor="page" w:hAnchor="page" w:x="2324" w:y="126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261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10.4</w:t>
      </w:r>
    </w:p>
    <w:p w:rsidR="000A1F9B" w:rsidRDefault="00B27F83">
      <w:pPr>
        <w:pStyle w:val="Normal010"/>
        <w:framePr w:w="1875" w:h="271" w:hRule="exact" w:wrap="auto" w:vAnchor="page" w:hAnchor="page" w:x="4814" w:y="1261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19.5</w:t>
      </w:r>
    </w:p>
    <w:p w:rsidR="000A1F9B" w:rsidRDefault="00B27F83">
      <w:pPr>
        <w:pStyle w:val="Normal010"/>
        <w:framePr w:w="1875" w:h="271" w:hRule="exact" w:wrap="auto" w:vAnchor="page" w:hAnchor="page" w:x="6689" w:y="1261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</w:t>
      </w:r>
    </w:p>
    <w:p w:rsidR="000A1F9B" w:rsidRDefault="00B27F83">
      <w:pPr>
        <w:pStyle w:val="Normal010"/>
        <w:framePr w:w="1875" w:h="271" w:hRule="exact" w:wrap="auto" w:vAnchor="page" w:hAnchor="page" w:x="8564" w:y="1261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1.788</w:t>
      </w:r>
    </w:p>
    <w:p w:rsidR="000A1F9B" w:rsidRDefault="00B27F83">
      <w:pPr>
        <w:pStyle w:val="Normal010"/>
        <w:framePr w:w="825" w:h="271" w:hRule="exact" w:wrap="auto" w:vAnchor="page" w:hAnchor="page" w:x="1499" w:y="128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4M008</w:t>
      </w:r>
    </w:p>
    <w:p w:rsidR="000A1F9B" w:rsidRDefault="00B27F83">
      <w:pPr>
        <w:pStyle w:val="Normal010"/>
        <w:framePr w:w="615" w:h="271" w:hRule="exact" w:wrap="auto" w:vAnchor="page" w:hAnchor="page" w:x="2324" w:y="128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1287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9.5</w:t>
      </w:r>
    </w:p>
    <w:p w:rsidR="000A1F9B" w:rsidRDefault="00B27F83">
      <w:pPr>
        <w:pStyle w:val="Normal010"/>
        <w:framePr w:w="1875" w:h="271" w:hRule="exact" w:wrap="auto" w:vAnchor="page" w:hAnchor="page" w:x="4814" w:y="1287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19.2</w:t>
      </w:r>
    </w:p>
    <w:p w:rsidR="000A1F9B" w:rsidRDefault="00B27F83">
      <w:pPr>
        <w:pStyle w:val="Normal010"/>
        <w:framePr w:w="1875" w:h="271" w:hRule="exact" w:wrap="auto" w:vAnchor="page" w:hAnchor="page" w:x="6689" w:y="1287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</w:t>
      </w:r>
    </w:p>
    <w:p w:rsidR="000A1F9B" w:rsidRDefault="00B27F83">
      <w:pPr>
        <w:pStyle w:val="Normal010"/>
        <w:framePr w:w="1875" w:h="271" w:hRule="exact" w:wrap="auto" w:vAnchor="page" w:hAnchor="page" w:x="8564" w:y="1287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1.956</w:t>
      </w:r>
    </w:p>
    <w:p w:rsidR="000A1F9B" w:rsidRDefault="00B27F83">
      <w:pPr>
        <w:pStyle w:val="Normal010"/>
        <w:framePr w:w="8880" w:h="211" w:hRule="exact" w:wrap="auto" w:vAnchor="page" w:hAnchor="page" w:x="1589" w:y="1366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10"/>
        <w:spacing w:line="1" w:lineRule="auto"/>
      </w:pPr>
      <w:r>
        <w:br w:type="page"/>
      </w:r>
    </w:p>
    <w:p w:rsidR="000A1F9B" w:rsidRDefault="00B27F83">
      <w:pPr>
        <w:pStyle w:val="Normal010"/>
        <w:framePr w:w="9000" w:h="480" w:hRule="exact" w:wrap="auto" w:vAnchor="page" w:hAnchor="page" w:x="1469" w:y="18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center"/>
        <w:rPr>
          <w:b/>
          <w:color w:val="000000"/>
          <w:kern w:val="2"/>
          <w:sz w:val="19"/>
        </w:rPr>
      </w:pPr>
      <w:r>
        <w:pict>
          <v:line id="_x0000_s3196" style="position:absolute;left:0;text-align:left;z-index:-251556864;mso-position-horizontal-relative:page;mso-position-vertical-relative:page" from="74.2pt,131.25pt" to="525pt,131.25pt" o:allowincell="f" strokeweight="1pt">
            <w10:wrap anchorx="page" anchory="page"/>
          </v:line>
        </w:pict>
      </w:r>
      <w:r>
        <w:pict>
          <v:line id="_x0000_s3195" style="position:absolute;left:0;text-align:left;z-index:-251555840;mso-position-horizontal-relative:page;mso-position-vertical-relative:page" from="73.45pt,160.5pt" to="526.5pt,160.5pt" o:allowincell="f" strokeweight="1pt">
            <w10:wrap anchorx="page" anchory="page"/>
          </v:line>
        </w:pict>
      </w:r>
      <w:r>
        <w:pict>
          <v:line id="_x0000_s3194" style="position:absolute;left:0;text-align:left;z-index:-251554816;mso-position-horizontal-relative:page;mso-position-vertical-relative:page" from="73.45pt,665.25pt" to="524.25pt,665.2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0"/>
        <w:framePr w:w="9000" w:h="480" w:hRule="exact" w:wrap="auto" w:vAnchor="page" w:hAnchor="page" w:x="1469" w:y="18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Coagulation (CA</w:t>
      </w:r>
      <w:r>
        <w:rPr>
          <w:rFonts w:eastAsia="Times New Roman"/>
          <w:b/>
          <w:color w:val="000000"/>
          <w:kern w:val="2"/>
          <w:sz w:val="19"/>
        </w:rPr>
        <w:noBreakHyphen/>
        <w:t>7000)</w:t>
      </w:r>
      <w:r>
        <w:rPr>
          <w:rFonts w:eastAsia="Times New Roman"/>
          <w:color w:val="000000"/>
          <w:kern w:val="2"/>
          <w:sz w:val="19"/>
        </w:rPr>
        <w:t xml:space="preserve">   </w:t>
      </w:r>
      <w:r>
        <w:rPr>
          <w:rFonts w:ascii="宋体" w:eastAsia="宋体" w:hAnsi="宋体"/>
          <w:color w:val="000000"/>
          <w:kern w:val="2"/>
          <w:sz w:val="19"/>
        </w:rPr>
        <w:t>凝血指标检测结果个体数据</w:t>
      </w:r>
      <w:r>
        <w:rPr>
          <w:rFonts w:ascii="宋体" w:eastAsia="宋体" w:hAnsi="宋体"/>
          <w:color w:val="000000"/>
          <w:kern w:val="2"/>
          <w:sz w:val="19"/>
        </w:rPr>
        <w:t xml:space="preserve"> </w:t>
      </w:r>
    </w:p>
    <w:p w:rsidR="000A1F9B" w:rsidRDefault="00B27F83">
      <w:pPr>
        <w:pStyle w:val="Normal010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0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0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0"/>
        <w:framePr w:w="870" w:h="450" w:hRule="exact" w:wrap="auto" w:vAnchor="page" w:hAnchor="page" w:x="2189" w:y="274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0"/>
        <w:framePr w:w="870" w:h="450" w:hRule="exact" w:wrap="auto" w:vAnchor="page" w:hAnchor="page" w:x="2189" w:y="274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0"/>
        <w:framePr w:w="1875" w:h="465" w:hRule="exact" w:wrap="auto" w:vAnchor="page" w:hAnchor="page" w:x="293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PT</w:t>
      </w:r>
    </w:p>
    <w:p w:rsidR="000A1F9B" w:rsidRDefault="00B27F83">
      <w:pPr>
        <w:pStyle w:val="Normal010"/>
        <w:framePr w:w="1875" w:h="465" w:hRule="exact" w:wrap="auto" w:vAnchor="page" w:hAnchor="page" w:x="293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(sec)</w:t>
      </w:r>
    </w:p>
    <w:p w:rsidR="000A1F9B" w:rsidRDefault="00B27F83">
      <w:pPr>
        <w:pStyle w:val="Normal010"/>
        <w:framePr w:w="1875" w:h="465" w:hRule="exact" w:wrap="auto" w:vAnchor="page" w:hAnchor="page" w:x="481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APTT</w:t>
      </w:r>
    </w:p>
    <w:p w:rsidR="000A1F9B" w:rsidRDefault="00B27F83">
      <w:pPr>
        <w:pStyle w:val="Normal010"/>
        <w:framePr w:w="1875" w:h="465" w:hRule="exact" w:wrap="auto" w:vAnchor="page" w:hAnchor="page" w:x="481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(sec)</w:t>
      </w:r>
    </w:p>
    <w:p w:rsidR="000A1F9B" w:rsidRDefault="00B27F83">
      <w:pPr>
        <w:pStyle w:val="Normal010"/>
        <w:framePr w:w="1875" w:h="465" w:hRule="exact" w:wrap="auto" w:vAnchor="page" w:hAnchor="page" w:x="668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TT</w:t>
      </w:r>
    </w:p>
    <w:p w:rsidR="000A1F9B" w:rsidRDefault="00B27F83">
      <w:pPr>
        <w:pStyle w:val="Normal010"/>
        <w:framePr w:w="1875" w:h="465" w:hRule="exact" w:wrap="auto" w:vAnchor="page" w:hAnchor="page" w:x="668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(sec)</w:t>
      </w:r>
    </w:p>
    <w:p w:rsidR="000A1F9B" w:rsidRDefault="00B27F83">
      <w:pPr>
        <w:pStyle w:val="Normal010"/>
        <w:framePr w:w="1875" w:h="465" w:hRule="exact" w:wrap="auto" w:vAnchor="page" w:hAnchor="page" w:x="856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FIB</w:t>
      </w:r>
    </w:p>
    <w:p w:rsidR="000A1F9B" w:rsidRDefault="00B27F83">
      <w:pPr>
        <w:pStyle w:val="Normal010"/>
        <w:framePr w:w="1875" w:h="465" w:hRule="exact" w:wrap="auto" w:vAnchor="page" w:hAnchor="page" w:x="856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0"/>
        <w:framePr w:w="825" w:h="271" w:hRule="exact" w:wrap="auto" w:vAnchor="page" w:hAnchor="page" w:x="1499" w:y="32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4M009</w:t>
      </w:r>
    </w:p>
    <w:p w:rsidR="000A1F9B" w:rsidRDefault="00B27F83">
      <w:pPr>
        <w:pStyle w:val="Normal010"/>
        <w:framePr w:w="615" w:h="271" w:hRule="exact" w:wrap="auto" w:vAnchor="page" w:hAnchor="page" w:x="2324" w:y="32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10.0</w:t>
      </w:r>
    </w:p>
    <w:p w:rsidR="000A1F9B" w:rsidRDefault="00B27F83">
      <w:pPr>
        <w:pStyle w:val="Normal010"/>
        <w:framePr w:w="1875" w:h="271" w:hRule="exact" w:wrap="auto" w:vAnchor="page" w:hAnchor="page" w:x="4814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19.0</w:t>
      </w:r>
    </w:p>
    <w:p w:rsidR="000A1F9B" w:rsidRDefault="00B27F83">
      <w:pPr>
        <w:pStyle w:val="Normal010"/>
        <w:framePr w:w="1875" w:h="271" w:hRule="exact" w:wrap="auto" w:vAnchor="page" w:hAnchor="page" w:x="6689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</w:t>
      </w:r>
    </w:p>
    <w:p w:rsidR="000A1F9B" w:rsidRDefault="00B27F83">
      <w:pPr>
        <w:pStyle w:val="Normal010"/>
        <w:framePr w:w="1875" w:h="271" w:hRule="exact" w:wrap="auto" w:vAnchor="page" w:hAnchor="page" w:x="8564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1.803</w:t>
      </w:r>
    </w:p>
    <w:p w:rsidR="000A1F9B" w:rsidRDefault="00B27F83">
      <w:pPr>
        <w:pStyle w:val="Normal010"/>
        <w:framePr w:w="825" w:h="271" w:hRule="exact" w:wrap="auto" w:vAnchor="page" w:hAnchor="page" w:x="1499" w:y="34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4M010</w:t>
      </w:r>
    </w:p>
    <w:p w:rsidR="000A1F9B" w:rsidRDefault="00B27F83">
      <w:pPr>
        <w:pStyle w:val="Normal010"/>
        <w:framePr w:w="615" w:h="271" w:hRule="exact" w:wrap="auto" w:vAnchor="page" w:hAnchor="page" w:x="2324" w:y="34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0"/>
        <w:framePr w:w="1875" w:h="271" w:hRule="exact" w:wrap="auto" w:vAnchor="page" w:hAnchor="page" w:x="2939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9.2</w:t>
      </w:r>
    </w:p>
    <w:p w:rsidR="000A1F9B" w:rsidRDefault="00B27F83">
      <w:pPr>
        <w:pStyle w:val="Normal010"/>
        <w:framePr w:w="1875" w:h="271" w:hRule="exact" w:wrap="auto" w:vAnchor="page" w:hAnchor="page" w:x="4814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17.8</w:t>
      </w:r>
    </w:p>
    <w:p w:rsidR="000A1F9B" w:rsidRDefault="00B27F83">
      <w:pPr>
        <w:pStyle w:val="Normal010"/>
        <w:framePr w:w="1875" w:h="271" w:hRule="exact" w:wrap="auto" w:vAnchor="page" w:hAnchor="page" w:x="6689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</w:t>
      </w:r>
    </w:p>
    <w:p w:rsidR="000A1F9B" w:rsidRDefault="00B27F83">
      <w:pPr>
        <w:pStyle w:val="Normal010"/>
        <w:framePr w:w="1875" w:h="271" w:hRule="exact" w:wrap="auto" w:vAnchor="page" w:hAnchor="page" w:x="8564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1.994</w:t>
      </w:r>
    </w:p>
    <w:p w:rsidR="000A1F9B" w:rsidRDefault="00B27F83">
      <w:pPr>
        <w:pStyle w:val="Normal010"/>
        <w:framePr w:w="825" w:h="271" w:hRule="exact" w:wrap="auto" w:vAnchor="page" w:hAnchor="page" w:x="1499" w:y="37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1M011</w:t>
      </w:r>
    </w:p>
    <w:p w:rsidR="000A1F9B" w:rsidRDefault="00B27F83">
      <w:pPr>
        <w:pStyle w:val="Normal010"/>
        <w:framePr w:w="615" w:h="271" w:hRule="exact" w:wrap="auto" w:vAnchor="page" w:hAnchor="page" w:x="2324" w:y="37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8.8</w:t>
      </w:r>
    </w:p>
    <w:p w:rsidR="000A1F9B" w:rsidRDefault="00B27F83">
      <w:pPr>
        <w:pStyle w:val="Normal010"/>
        <w:framePr w:w="1875" w:h="271" w:hRule="exact" w:wrap="auto" w:vAnchor="page" w:hAnchor="page" w:x="4814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17.2</w:t>
      </w:r>
    </w:p>
    <w:p w:rsidR="000A1F9B" w:rsidRDefault="00B27F83">
      <w:pPr>
        <w:pStyle w:val="Normal010"/>
        <w:framePr w:w="1875" w:h="271" w:hRule="exact" w:wrap="auto" w:vAnchor="page" w:hAnchor="page" w:x="6689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</w:t>
      </w:r>
    </w:p>
    <w:p w:rsidR="000A1F9B" w:rsidRDefault="00B27F83">
      <w:pPr>
        <w:pStyle w:val="Normal010"/>
        <w:framePr w:w="1875" w:h="271" w:hRule="exact" w:wrap="auto" w:vAnchor="page" w:hAnchor="page" w:x="8564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2.013</w:t>
      </w:r>
    </w:p>
    <w:p w:rsidR="000A1F9B" w:rsidRDefault="00B27F83">
      <w:pPr>
        <w:pStyle w:val="Normal010"/>
        <w:framePr w:w="825" w:h="271" w:hRule="exact" w:wrap="auto" w:vAnchor="page" w:hAnchor="page" w:x="1499" w:y="399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1M013</w:t>
      </w:r>
    </w:p>
    <w:p w:rsidR="000A1F9B" w:rsidRDefault="00B27F83">
      <w:pPr>
        <w:pStyle w:val="Normal010"/>
        <w:framePr w:w="615" w:h="271" w:hRule="exact" w:wrap="auto" w:vAnchor="page" w:hAnchor="page" w:x="2324" w:y="39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9.0</w:t>
      </w:r>
    </w:p>
    <w:p w:rsidR="000A1F9B" w:rsidRDefault="00B27F83">
      <w:pPr>
        <w:pStyle w:val="Normal010"/>
        <w:framePr w:w="1875" w:h="271" w:hRule="exact" w:wrap="auto" w:vAnchor="page" w:hAnchor="page" w:x="4814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18.4</w:t>
      </w:r>
    </w:p>
    <w:p w:rsidR="000A1F9B" w:rsidRDefault="00B27F83">
      <w:pPr>
        <w:pStyle w:val="Normal010"/>
        <w:framePr w:w="1875" w:h="271" w:hRule="exact" w:wrap="auto" w:vAnchor="page" w:hAnchor="page" w:x="6689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</w:t>
      </w:r>
    </w:p>
    <w:p w:rsidR="000A1F9B" w:rsidRDefault="00B27F83">
      <w:pPr>
        <w:pStyle w:val="Normal010"/>
        <w:framePr w:w="1875" w:h="271" w:hRule="exact" w:wrap="auto" w:vAnchor="page" w:hAnchor="page" w:x="8564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2.357</w:t>
      </w:r>
    </w:p>
    <w:p w:rsidR="000A1F9B" w:rsidRDefault="00B27F83">
      <w:pPr>
        <w:pStyle w:val="Normal010"/>
        <w:framePr w:w="825" w:h="271" w:hRule="exact" w:wrap="auto" w:vAnchor="page" w:hAnchor="page" w:x="1499" w:y="425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1M014</w:t>
      </w:r>
    </w:p>
    <w:p w:rsidR="000A1F9B" w:rsidRDefault="00B27F83">
      <w:pPr>
        <w:pStyle w:val="Normal010"/>
        <w:framePr w:w="615" w:h="271" w:hRule="exact" w:wrap="auto" w:vAnchor="page" w:hAnchor="page" w:x="2324" w:y="42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0"/>
        <w:framePr w:w="1875" w:h="271" w:hRule="exact" w:wrap="auto" w:vAnchor="page" w:hAnchor="page" w:x="4814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18.9</w:t>
      </w:r>
    </w:p>
    <w:p w:rsidR="000A1F9B" w:rsidRDefault="00B27F83">
      <w:pPr>
        <w:pStyle w:val="Normal010"/>
        <w:framePr w:w="1875" w:h="271" w:hRule="exact" w:wrap="auto" w:vAnchor="page" w:hAnchor="page" w:x="6689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</w:t>
      </w:r>
    </w:p>
    <w:p w:rsidR="000A1F9B" w:rsidRDefault="00B27F83">
      <w:pPr>
        <w:pStyle w:val="Normal010"/>
        <w:framePr w:w="1875" w:h="271" w:hRule="exact" w:wrap="auto" w:vAnchor="page" w:hAnchor="page" w:x="8564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1.975</w:t>
      </w:r>
    </w:p>
    <w:p w:rsidR="000A1F9B" w:rsidRDefault="00B27F83">
      <w:pPr>
        <w:pStyle w:val="Normal010"/>
        <w:framePr w:w="825" w:h="271" w:hRule="exact" w:wrap="auto" w:vAnchor="page" w:hAnchor="page" w:x="1499" w:y="45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1M015</w:t>
      </w:r>
    </w:p>
    <w:p w:rsidR="000A1F9B" w:rsidRDefault="00B27F83">
      <w:pPr>
        <w:pStyle w:val="Normal010"/>
        <w:framePr w:w="615" w:h="271" w:hRule="exact" w:wrap="auto" w:vAnchor="page" w:hAnchor="page" w:x="2324" w:y="4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8.6</w:t>
      </w:r>
    </w:p>
    <w:p w:rsidR="000A1F9B" w:rsidRDefault="00B27F83">
      <w:pPr>
        <w:pStyle w:val="Normal010"/>
        <w:framePr w:w="1875" w:h="271" w:hRule="exact" w:wrap="auto" w:vAnchor="page" w:hAnchor="page" w:x="4814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17.6</w:t>
      </w:r>
    </w:p>
    <w:p w:rsidR="000A1F9B" w:rsidRDefault="00B27F83">
      <w:pPr>
        <w:pStyle w:val="Normal010"/>
        <w:framePr w:w="1875" w:h="271" w:hRule="exact" w:wrap="auto" w:vAnchor="page" w:hAnchor="page" w:x="6689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</w:t>
      </w:r>
    </w:p>
    <w:p w:rsidR="000A1F9B" w:rsidRDefault="00B27F83">
      <w:pPr>
        <w:pStyle w:val="Normal010"/>
        <w:framePr w:w="1875" w:h="271" w:hRule="exact" w:wrap="auto" w:vAnchor="page" w:hAnchor="page" w:x="8564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2.116</w:t>
      </w:r>
    </w:p>
    <w:p w:rsidR="000A1F9B" w:rsidRDefault="00B27F83">
      <w:pPr>
        <w:pStyle w:val="Normal010"/>
        <w:framePr w:w="825" w:h="271" w:hRule="exact" w:wrap="auto" w:vAnchor="page" w:hAnchor="page" w:x="1499" w:y="47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2M011</w:t>
      </w:r>
    </w:p>
    <w:p w:rsidR="000A1F9B" w:rsidRDefault="00B27F83">
      <w:pPr>
        <w:pStyle w:val="Normal010"/>
        <w:framePr w:w="615" w:h="271" w:hRule="exact" w:wrap="auto" w:vAnchor="page" w:hAnchor="page" w:x="2324" w:y="47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9.8</w:t>
      </w:r>
    </w:p>
    <w:p w:rsidR="000A1F9B" w:rsidRDefault="00B27F83">
      <w:pPr>
        <w:pStyle w:val="Normal010"/>
        <w:framePr w:w="1875" w:h="271" w:hRule="exact" w:wrap="auto" w:vAnchor="page" w:hAnchor="page" w:x="4814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19.6</w:t>
      </w:r>
    </w:p>
    <w:p w:rsidR="000A1F9B" w:rsidRDefault="00B27F83">
      <w:pPr>
        <w:pStyle w:val="Normal010"/>
        <w:framePr w:w="1875" w:h="271" w:hRule="exact" w:wrap="auto" w:vAnchor="page" w:hAnchor="page" w:x="6689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</w:t>
      </w:r>
    </w:p>
    <w:p w:rsidR="000A1F9B" w:rsidRDefault="00B27F83">
      <w:pPr>
        <w:pStyle w:val="Normal010"/>
        <w:framePr w:w="1875" w:h="271" w:hRule="exact" w:wrap="auto" w:vAnchor="page" w:hAnchor="page" w:x="8564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2.330</w:t>
      </w:r>
    </w:p>
    <w:p w:rsidR="000A1F9B" w:rsidRDefault="00B27F83">
      <w:pPr>
        <w:pStyle w:val="Normal010"/>
        <w:framePr w:w="825" w:h="271" w:hRule="exact" w:wrap="auto" w:vAnchor="page" w:hAnchor="page" w:x="1499" w:y="504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2M012</w:t>
      </w:r>
    </w:p>
    <w:p w:rsidR="000A1F9B" w:rsidRDefault="00B27F83">
      <w:pPr>
        <w:pStyle w:val="Normal010"/>
        <w:framePr w:w="615" w:h="271" w:hRule="exact" w:wrap="auto" w:vAnchor="page" w:hAnchor="page" w:x="2324" w:y="5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9.1</w:t>
      </w:r>
    </w:p>
    <w:p w:rsidR="000A1F9B" w:rsidRDefault="00B27F83">
      <w:pPr>
        <w:pStyle w:val="Normal010"/>
        <w:framePr w:w="1875" w:h="271" w:hRule="exact" w:wrap="auto" w:vAnchor="page" w:hAnchor="page" w:x="4814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19.4</w:t>
      </w:r>
    </w:p>
    <w:p w:rsidR="000A1F9B" w:rsidRDefault="00B27F83">
      <w:pPr>
        <w:pStyle w:val="Normal010"/>
        <w:framePr w:w="1875" w:h="271" w:hRule="exact" w:wrap="auto" w:vAnchor="page" w:hAnchor="page" w:x="6689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</w:t>
      </w:r>
    </w:p>
    <w:p w:rsidR="000A1F9B" w:rsidRDefault="00B27F83">
      <w:pPr>
        <w:pStyle w:val="Normal010"/>
        <w:framePr w:w="1875" w:h="271" w:hRule="exact" w:wrap="auto" w:vAnchor="page" w:hAnchor="page" w:x="8564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2.206</w:t>
      </w:r>
    </w:p>
    <w:p w:rsidR="000A1F9B" w:rsidRDefault="00B27F83">
      <w:pPr>
        <w:pStyle w:val="Normal010"/>
        <w:framePr w:w="825" w:h="271" w:hRule="exact" w:wrap="auto" w:vAnchor="page" w:hAnchor="page" w:x="1499" w:y="53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2M013</w:t>
      </w:r>
    </w:p>
    <w:p w:rsidR="000A1F9B" w:rsidRDefault="00B27F83">
      <w:pPr>
        <w:pStyle w:val="Normal010"/>
        <w:framePr w:w="615" w:h="271" w:hRule="exact" w:wrap="auto" w:vAnchor="page" w:hAnchor="page" w:x="2324" w:y="53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8.7</w:t>
      </w:r>
    </w:p>
    <w:p w:rsidR="000A1F9B" w:rsidRDefault="00B27F83">
      <w:pPr>
        <w:pStyle w:val="Normal010"/>
        <w:framePr w:w="1875" w:h="271" w:hRule="exact" w:wrap="auto" w:vAnchor="page" w:hAnchor="page" w:x="4814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18.0</w:t>
      </w:r>
    </w:p>
    <w:p w:rsidR="000A1F9B" w:rsidRDefault="00B27F83">
      <w:pPr>
        <w:pStyle w:val="Normal010"/>
        <w:framePr w:w="1875" w:h="271" w:hRule="exact" w:wrap="auto" w:vAnchor="page" w:hAnchor="page" w:x="6689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</w:t>
      </w:r>
    </w:p>
    <w:p w:rsidR="000A1F9B" w:rsidRDefault="00B27F83">
      <w:pPr>
        <w:pStyle w:val="Normal010"/>
        <w:framePr w:w="1875" w:h="271" w:hRule="exact" w:wrap="auto" w:vAnchor="page" w:hAnchor="page" w:x="8564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2.183</w:t>
      </w:r>
    </w:p>
    <w:p w:rsidR="000A1F9B" w:rsidRDefault="00B27F83">
      <w:pPr>
        <w:pStyle w:val="Normal010"/>
        <w:framePr w:w="825" w:h="271" w:hRule="exact" w:wrap="auto" w:vAnchor="page" w:hAnchor="page" w:x="1499" w:y="55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2M014</w:t>
      </w:r>
    </w:p>
    <w:p w:rsidR="000A1F9B" w:rsidRDefault="00B27F83">
      <w:pPr>
        <w:pStyle w:val="Normal010"/>
        <w:framePr w:w="615" w:h="271" w:hRule="exact" w:wrap="auto" w:vAnchor="page" w:hAnchor="page" w:x="2324" w:y="55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8.4</w:t>
      </w:r>
    </w:p>
    <w:p w:rsidR="000A1F9B" w:rsidRDefault="00B27F83">
      <w:pPr>
        <w:pStyle w:val="Normal010"/>
        <w:framePr w:w="1875" w:h="271" w:hRule="exact" w:wrap="auto" w:vAnchor="page" w:hAnchor="page" w:x="4814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17.6</w:t>
      </w:r>
    </w:p>
    <w:p w:rsidR="000A1F9B" w:rsidRDefault="00B27F83">
      <w:pPr>
        <w:pStyle w:val="Normal010"/>
        <w:framePr w:w="1875" w:h="271" w:hRule="exact" w:wrap="auto" w:vAnchor="page" w:hAnchor="page" w:x="6689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</w:t>
      </w:r>
    </w:p>
    <w:p w:rsidR="000A1F9B" w:rsidRDefault="00B27F83">
      <w:pPr>
        <w:pStyle w:val="Normal010"/>
        <w:framePr w:w="1875" w:h="271" w:hRule="exact" w:wrap="auto" w:vAnchor="page" w:hAnchor="page" w:x="8564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2.183</w:t>
      </w:r>
    </w:p>
    <w:p w:rsidR="000A1F9B" w:rsidRDefault="00B27F83">
      <w:pPr>
        <w:pStyle w:val="Normal010"/>
        <w:framePr w:w="825" w:h="271" w:hRule="exact" w:wrap="auto" w:vAnchor="page" w:hAnchor="page" w:x="1499" w:y="58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2M015</w:t>
      </w:r>
    </w:p>
    <w:p w:rsidR="000A1F9B" w:rsidRDefault="00B27F83">
      <w:pPr>
        <w:pStyle w:val="Normal010"/>
        <w:framePr w:w="615" w:h="271" w:hRule="exact" w:wrap="auto" w:vAnchor="page" w:hAnchor="page" w:x="2324" w:y="58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8.8</w:t>
      </w:r>
    </w:p>
    <w:p w:rsidR="000A1F9B" w:rsidRDefault="00B27F83">
      <w:pPr>
        <w:pStyle w:val="Normal010"/>
        <w:framePr w:w="1875" w:h="271" w:hRule="exact" w:wrap="auto" w:vAnchor="page" w:hAnchor="page" w:x="4814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17.1</w:t>
      </w:r>
    </w:p>
    <w:p w:rsidR="000A1F9B" w:rsidRDefault="00B27F83">
      <w:pPr>
        <w:pStyle w:val="Normal010"/>
        <w:framePr w:w="1875" w:h="271" w:hRule="exact" w:wrap="auto" w:vAnchor="page" w:hAnchor="page" w:x="6689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</w:t>
      </w:r>
    </w:p>
    <w:p w:rsidR="000A1F9B" w:rsidRDefault="00B27F83">
      <w:pPr>
        <w:pStyle w:val="Normal010"/>
        <w:framePr w:w="1875" w:h="271" w:hRule="exact" w:wrap="auto" w:vAnchor="page" w:hAnchor="page" w:x="8564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2.160</w:t>
      </w:r>
    </w:p>
    <w:p w:rsidR="000A1F9B" w:rsidRDefault="00B27F83">
      <w:pPr>
        <w:pStyle w:val="Normal010"/>
        <w:framePr w:w="825" w:h="271" w:hRule="exact" w:wrap="auto" w:vAnchor="page" w:hAnchor="page" w:x="1499" w:y="608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3M011</w:t>
      </w:r>
    </w:p>
    <w:p w:rsidR="000A1F9B" w:rsidRDefault="00B27F83">
      <w:pPr>
        <w:pStyle w:val="Normal010"/>
        <w:framePr w:w="615" w:h="271" w:hRule="exact" w:wrap="auto" w:vAnchor="page" w:hAnchor="page" w:x="2324" w:y="60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9.4</w:t>
      </w:r>
    </w:p>
    <w:p w:rsidR="000A1F9B" w:rsidRDefault="00B27F83">
      <w:pPr>
        <w:pStyle w:val="Normal010"/>
        <w:framePr w:w="1875" w:h="271" w:hRule="exact" w:wrap="auto" w:vAnchor="page" w:hAnchor="page" w:x="4814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19.0</w:t>
      </w:r>
    </w:p>
    <w:p w:rsidR="000A1F9B" w:rsidRDefault="00B27F83">
      <w:pPr>
        <w:pStyle w:val="Normal010"/>
        <w:framePr w:w="1875" w:h="271" w:hRule="exact" w:wrap="auto" w:vAnchor="page" w:hAnchor="page" w:x="6689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</w:t>
      </w:r>
    </w:p>
    <w:p w:rsidR="000A1F9B" w:rsidRDefault="00B27F83">
      <w:pPr>
        <w:pStyle w:val="Normal010"/>
        <w:framePr w:w="1875" w:h="271" w:hRule="exact" w:wrap="auto" w:vAnchor="page" w:hAnchor="page" w:x="8564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2.013</w:t>
      </w:r>
    </w:p>
    <w:p w:rsidR="000A1F9B" w:rsidRDefault="00B27F83">
      <w:pPr>
        <w:pStyle w:val="Normal010"/>
        <w:framePr w:w="825" w:h="271" w:hRule="exact" w:wrap="auto" w:vAnchor="page" w:hAnchor="page" w:x="1499" w:y="63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3M012</w:t>
      </w:r>
    </w:p>
    <w:p w:rsidR="000A1F9B" w:rsidRDefault="00B27F83">
      <w:pPr>
        <w:pStyle w:val="Normal010"/>
        <w:framePr w:w="615" w:h="271" w:hRule="exact" w:wrap="auto" w:vAnchor="page" w:hAnchor="page" w:x="2324" w:y="63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9.0</w:t>
      </w:r>
    </w:p>
    <w:p w:rsidR="000A1F9B" w:rsidRDefault="00B27F83">
      <w:pPr>
        <w:pStyle w:val="Normal010"/>
        <w:framePr w:w="1875" w:h="271" w:hRule="exact" w:wrap="auto" w:vAnchor="page" w:hAnchor="page" w:x="4814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20.2</w:t>
      </w:r>
    </w:p>
    <w:p w:rsidR="000A1F9B" w:rsidRDefault="00B27F83">
      <w:pPr>
        <w:pStyle w:val="Normal010"/>
        <w:framePr w:w="1875" w:h="271" w:hRule="exact" w:wrap="auto" w:vAnchor="page" w:hAnchor="page" w:x="6689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</w:t>
      </w:r>
    </w:p>
    <w:p w:rsidR="000A1F9B" w:rsidRDefault="00B27F83">
      <w:pPr>
        <w:pStyle w:val="Normal010"/>
        <w:framePr w:w="1875" w:h="271" w:hRule="exact" w:wrap="auto" w:vAnchor="page" w:hAnchor="page" w:x="8564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2.206</w:t>
      </w:r>
    </w:p>
    <w:p w:rsidR="000A1F9B" w:rsidRDefault="00B27F83">
      <w:pPr>
        <w:pStyle w:val="Normal010"/>
        <w:framePr w:w="825" w:h="271" w:hRule="exact" w:wrap="auto" w:vAnchor="page" w:hAnchor="page" w:x="1499" w:y="66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3M013</w:t>
      </w:r>
    </w:p>
    <w:p w:rsidR="000A1F9B" w:rsidRDefault="00B27F83">
      <w:pPr>
        <w:pStyle w:val="Normal010"/>
        <w:framePr w:w="615" w:h="271" w:hRule="exact" w:wrap="auto" w:vAnchor="page" w:hAnchor="page" w:x="2324" w:y="66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9.2</w:t>
      </w:r>
    </w:p>
    <w:p w:rsidR="000A1F9B" w:rsidRDefault="00B27F83">
      <w:pPr>
        <w:pStyle w:val="Normal010"/>
        <w:framePr w:w="1875" w:h="271" w:hRule="exact" w:wrap="auto" w:vAnchor="page" w:hAnchor="page" w:x="4814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17.7</w:t>
      </w:r>
    </w:p>
    <w:p w:rsidR="000A1F9B" w:rsidRDefault="00B27F83">
      <w:pPr>
        <w:pStyle w:val="Normal010"/>
        <w:framePr w:w="1875" w:h="271" w:hRule="exact" w:wrap="auto" w:vAnchor="page" w:hAnchor="page" w:x="6689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</w:t>
      </w:r>
    </w:p>
    <w:p w:rsidR="000A1F9B" w:rsidRDefault="00B27F83">
      <w:pPr>
        <w:pStyle w:val="Normal010"/>
        <w:framePr w:w="1875" w:h="271" w:hRule="exact" w:wrap="auto" w:vAnchor="page" w:hAnchor="page" w:x="8564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2.053</w:t>
      </w:r>
    </w:p>
    <w:p w:rsidR="000A1F9B" w:rsidRDefault="00B27F83">
      <w:pPr>
        <w:pStyle w:val="Normal010"/>
        <w:framePr w:w="825" w:h="271" w:hRule="exact" w:wrap="auto" w:vAnchor="page" w:hAnchor="page" w:x="1499" w:y="686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3M014</w:t>
      </w:r>
    </w:p>
    <w:p w:rsidR="000A1F9B" w:rsidRDefault="00B27F83">
      <w:pPr>
        <w:pStyle w:val="Normal010"/>
        <w:framePr w:w="615" w:h="271" w:hRule="exact" w:wrap="auto" w:vAnchor="page" w:hAnchor="page" w:x="2324" w:y="68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0"/>
        <w:framePr w:w="1875" w:h="271" w:hRule="exact" w:wrap="auto" w:vAnchor="page" w:hAnchor="page" w:x="4814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15.5</w:t>
      </w:r>
    </w:p>
    <w:p w:rsidR="000A1F9B" w:rsidRDefault="00B27F83">
      <w:pPr>
        <w:pStyle w:val="Normal010"/>
        <w:framePr w:w="1875" w:h="271" w:hRule="exact" w:wrap="auto" w:vAnchor="page" w:hAnchor="page" w:x="6689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46</w:t>
      </w:r>
    </w:p>
    <w:p w:rsidR="000A1F9B" w:rsidRDefault="00B27F83">
      <w:pPr>
        <w:pStyle w:val="Normal010"/>
        <w:framePr w:w="1875" w:h="271" w:hRule="exact" w:wrap="auto" w:vAnchor="page" w:hAnchor="page" w:x="8564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2.230</w:t>
      </w:r>
    </w:p>
    <w:p w:rsidR="000A1F9B" w:rsidRDefault="00B27F83">
      <w:pPr>
        <w:pStyle w:val="Normal010"/>
        <w:framePr w:w="825" w:h="271" w:hRule="exact" w:wrap="auto" w:vAnchor="page" w:hAnchor="page" w:x="1499" w:y="71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</w:t>
      </w:r>
      <w:r>
        <w:rPr>
          <w:rFonts w:eastAsia="Times New Roman"/>
          <w:b/>
          <w:color w:val="000000"/>
          <w:kern w:val="2"/>
          <w:sz w:val="17"/>
        </w:rPr>
        <w:t>015</w:t>
      </w:r>
    </w:p>
    <w:p w:rsidR="000A1F9B" w:rsidRDefault="00B27F83">
      <w:pPr>
        <w:pStyle w:val="Normal010"/>
        <w:framePr w:w="615" w:h="271" w:hRule="exact" w:wrap="auto" w:vAnchor="page" w:hAnchor="page" w:x="2324" w:y="71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9.1</w:t>
      </w:r>
    </w:p>
    <w:p w:rsidR="000A1F9B" w:rsidRDefault="00B27F83">
      <w:pPr>
        <w:pStyle w:val="Normal010"/>
        <w:framePr w:w="1875" w:h="271" w:hRule="exact" w:wrap="auto" w:vAnchor="page" w:hAnchor="page" w:x="4814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18.0</w:t>
      </w:r>
    </w:p>
    <w:p w:rsidR="000A1F9B" w:rsidRDefault="00B27F83">
      <w:pPr>
        <w:pStyle w:val="Normal010"/>
        <w:framePr w:w="1875" w:h="271" w:hRule="exact" w:wrap="auto" w:vAnchor="page" w:hAnchor="page" w:x="6689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</w:t>
      </w:r>
    </w:p>
    <w:p w:rsidR="000A1F9B" w:rsidRDefault="00B27F83">
      <w:pPr>
        <w:pStyle w:val="Normal010"/>
        <w:framePr w:w="1875" w:h="271" w:hRule="exact" w:wrap="auto" w:vAnchor="page" w:hAnchor="page" w:x="8564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1.975</w:t>
      </w:r>
    </w:p>
    <w:p w:rsidR="000A1F9B" w:rsidRDefault="00B27F83">
      <w:pPr>
        <w:pStyle w:val="Normal010"/>
        <w:framePr w:w="825" w:h="271" w:hRule="exact" w:wrap="auto" w:vAnchor="page" w:hAnchor="page" w:x="1499" w:y="73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4M011</w:t>
      </w:r>
    </w:p>
    <w:p w:rsidR="000A1F9B" w:rsidRDefault="00B27F83">
      <w:pPr>
        <w:pStyle w:val="Normal010"/>
        <w:framePr w:w="615" w:h="271" w:hRule="exact" w:wrap="auto" w:vAnchor="page" w:hAnchor="page" w:x="2324" w:y="73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9.2</w:t>
      </w:r>
    </w:p>
    <w:p w:rsidR="000A1F9B" w:rsidRDefault="00B27F83">
      <w:pPr>
        <w:pStyle w:val="Normal010"/>
        <w:framePr w:w="1875" w:h="271" w:hRule="exact" w:wrap="auto" w:vAnchor="page" w:hAnchor="page" w:x="4814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17.0</w:t>
      </w:r>
    </w:p>
    <w:p w:rsidR="000A1F9B" w:rsidRDefault="00B27F83">
      <w:pPr>
        <w:pStyle w:val="Normal010"/>
        <w:framePr w:w="1875" w:h="271" w:hRule="exact" w:wrap="auto" w:vAnchor="page" w:hAnchor="page" w:x="6689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</w:t>
      </w:r>
    </w:p>
    <w:p w:rsidR="000A1F9B" w:rsidRDefault="00B27F83">
      <w:pPr>
        <w:pStyle w:val="Normal010"/>
        <w:framePr w:w="1875" w:h="271" w:hRule="exact" w:wrap="auto" w:vAnchor="page" w:hAnchor="page" w:x="8564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2.160</w:t>
      </w:r>
    </w:p>
    <w:p w:rsidR="000A1F9B" w:rsidRDefault="00B27F83">
      <w:pPr>
        <w:pStyle w:val="Normal010"/>
        <w:framePr w:w="825" w:h="271" w:hRule="exact" w:wrap="auto" w:vAnchor="page" w:hAnchor="page" w:x="1499" w:y="76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4M012</w:t>
      </w:r>
    </w:p>
    <w:p w:rsidR="000A1F9B" w:rsidRDefault="00B27F83">
      <w:pPr>
        <w:pStyle w:val="Normal010"/>
        <w:framePr w:w="615" w:h="271" w:hRule="exact" w:wrap="auto" w:vAnchor="page" w:hAnchor="page" w:x="2324" w:y="765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9.3</w:t>
      </w:r>
    </w:p>
    <w:p w:rsidR="000A1F9B" w:rsidRDefault="00B27F83">
      <w:pPr>
        <w:pStyle w:val="Normal010"/>
        <w:framePr w:w="1875" w:h="271" w:hRule="exact" w:wrap="auto" w:vAnchor="page" w:hAnchor="page" w:x="4814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17.5</w:t>
      </w:r>
    </w:p>
    <w:p w:rsidR="000A1F9B" w:rsidRDefault="00B27F83">
      <w:pPr>
        <w:pStyle w:val="Normal010"/>
        <w:framePr w:w="1875" w:h="271" w:hRule="exact" w:wrap="auto" w:vAnchor="page" w:hAnchor="page" w:x="6689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</w:t>
      </w:r>
    </w:p>
    <w:p w:rsidR="000A1F9B" w:rsidRDefault="00B27F83">
      <w:pPr>
        <w:pStyle w:val="Normal010"/>
        <w:framePr w:w="1875" w:h="271" w:hRule="exact" w:wrap="auto" w:vAnchor="page" w:hAnchor="page" w:x="8564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2.138</w:t>
      </w:r>
    </w:p>
    <w:p w:rsidR="000A1F9B" w:rsidRDefault="00B27F83">
      <w:pPr>
        <w:pStyle w:val="Normal010"/>
        <w:framePr w:w="825" w:h="271" w:hRule="exact" w:wrap="auto" w:vAnchor="page" w:hAnchor="page" w:x="1499" w:y="79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4M013</w:t>
      </w:r>
    </w:p>
    <w:p w:rsidR="000A1F9B" w:rsidRDefault="00B27F83">
      <w:pPr>
        <w:pStyle w:val="Normal010"/>
        <w:framePr w:w="615" w:h="271" w:hRule="exact" w:wrap="auto" w:vAnchor="page" w:hAnchor="page" w:x="2324" w:y="79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10.5</w:t>
      </w:r>
    </w:p>
    <w:p w:rsidR="000A1F9B" w:rsidRDefault="00B27F83">
      <w:pPr>
        <w:pStyle w:val="Normal010"/>
        <w:framePr w:w="1875" w:h="271" w:hRule="exact" w:wrap="auto" w:vAnchor="page" w:hAnchor="page" w:x="4814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19.3</w:t>
      </w:r>
    </w:p>
    <w:p w:rsidR="000A1F9B" w:rsidRDefault="00B27F83">
      <w:pPr>
        <w:pStyle w:val="Normal010"/>
        <w:framePr w:w="1875" w:h="271" w:hRule="exact" w:wrap="auto" w:vAnchor="page" w:hAnchor="page" w:x="6689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46</w:t>
      </w:r>
    </w:p>
    <w:p w:rsidR="000A1F9B" w:rsidRDefault="00B27F83">
      <w:pPr>
        <w:pStyle w:val="Normal010"/>
        <w:framePr w:w="1875" w:h="271" w:hRule="exact" w:wrap="auto" w:vAnchor="page" w:hAnchor="page" w:x="8564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2.160</w:t>
      </w:r>
    </w:p>
    <w:p w:rsidR="000A1F9B" w:rsidRDefault="00B27F83">
      <w:pPr>
        <w:pStyle w:val="Normal010"/>
        <w:framePr w:w="825" w:h="271" w:hRule="exact" w:wrap="auto" w:vAnchor="page" w:hAnchor="page" w:x="1499" w:y="817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4M014</w:t>
      </w:r>
    </w:p>
    <w:p w:rsidR="000A1F9B" w:rsidRDefault="00B27F83">
      <w:pPr>
        <w:pStyle w:val="Normal010"/>
        <w:framePr w:w="615" w:h="271" w:hRule="exact" w:wrap="auto" w:vAnchor="page" w:hAnchor="page" w:x="2324" w:y="8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9.4</w:t>
      </w:r>
    </w:p>
    <w:p w:rsidR="000A1F9B" w:rsidRDefault="00B27F83">
      <w:pPr>
        <w:pStyle w:val="Normal010"/>
        <w:framePr w:w="1875" w:h="271" w:hRule="exact" w:wrap="auto" w:vAnchor="page" w:hAnchor="page" w:x="4814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20.3</w:t>
      </w:r>
    </w:p>
    <w:p w:rsidR="000A1F9B" w:rsidRDefault="00B27F83">
      <w:pPr>
        <w:pStyle w:val="Normal010"/>
        <w:framePr w:w="1875" w:h="271" w:hRule="exact" w:wrap="auto" w:vAnchor="page" w:hAnchor="page" w:x="6689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</w:t>
      </w:r>
    </w:p>
    <w:p w:rsidR="000A1F9B" w:rsidRDefault="00B27F83">
      <w:pPr>
        <w:pStyle w:val="Normal010"/>
        <w:framePr w:w="1875" w:h="271" w:hRule="exact" w:wrap="auto" w:vAnchor="page" w:hAnchor="page" w:x="8564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1.728</w:t>
      </w:r>
    </w:p>
    <w:p w:rsidR="000A1F9B" w:rsidRDefault="00B27F83">
      <w:pPr>
        <w:pStyle w:val="Normal010"/>
        <w:framePr w:w="825" w:h="271" w:hRule="exact" w:wrap="auto" w:vAnchor="page" w:hAnchor="page" w:x="1499" w:y="84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4M015</w:t>
      </w:r>
    </w:p>
    <w:p w:rsidR="000A1F9B" w:rsidRDefault="00B27F83">
      <w:pPr>
        <w:pStyle w:val="Normal010"/>
        <w:framePr w:w="615" w:h="271" w:hRule="exact" w:wrap="auto" w:vAnchor="page" w:hAnchor="page" w:x="2324" w:y="84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0"/>
        <w:framePr w:w="1875" w:h="271" w:hRule="exact" w:wrap="auto" w:vAnchor="page" w:hAnchor="page" w:x="2939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9.4</w:t>
      </w:r>
    </w:p>
    <w:p w:rsidR="000A1F9B" w:rsidRDefault="00B27F83">
      <w:pPr>
        <w:pStyle w:val="Normal010"/>
        <w:framePr w:w="1875" w:h="271" w:hRule="exact" w:wrap="auto" w:vAnchor="page" w:hAnchor="page" w:x="4814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17.9</w:t>
      </w:r>
    </w:p>
    <w:p w:rsidR="000A1F9B" w:rsidRDefault="00B27F83">
      <w:pPr>
        <w:pStyle w:val="Normal010"/>
        <w:framePr w:w="1875" w:h="271" w:hRule="exact" w:wrap="auto" w:vAnchor="page" w:hAnchor="page" w:x="6689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</w:t>
      </w:r>
    </w:p>
    <w:p w:rsidR="000A1F9B" w:rsidRDefault="00B27F83">
      <w:pPr>
        <w:pStyle w:val="Normal010"/>
        <w:framePr w:w="1875" w:h="271" w:hRule="exact" w:wrap="auto" w:vAnchor="page" w:hAnchor="page" w:x="8564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2.384</w:t>
      </w:r>
    </w:p>
    <w:p w:rsidR="000A1F9B" w:rsidRDefault="00B27F83">
      <w:pPr>
        <w:pStyle w:val="Normal010"/>
        <w:framePr w:w="8880" w:h="211" w:hRule="exact" w:wrap="auto" w:vAnchor="page" w:hAnchor="page" w:x="1589" w:y="1366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10"/>
        <w:framePr w:w="3240" w:h="216" w:hRule="exact" w:wrap="auto" w:vAnchor="page" w:hAnchor="page" w:x="1469" w:y="1390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0A1F9B" w:rsidRDefault="00B27F83">
      <w:pPr>
        <w:pStyle w:val="Normal010"/>
        <w:framePr w:w="1635" w:h="211" w:hRule="exact" w:wrap="auto" w:vAnchor="page" w:hAnchor="page" w:x="1859" w:y="14122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All records</w:t>
      </w:r>
    </w:p>
    <w:p w:rsidR="000A1F9B" w:rsidRDefault="00B27F83">
      <w:pPr>
        <w:pStyle w:val="Normal010"/>
        <w:framePr w:w="6632" w:h="211" w:hRule="exact" w:wrap="auto" w:vAnchor="page" w:hAnchor="page" w:x="3584" w:y="1413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True</w:t>
      </w:r>
    </w:p>
    <w:p w:rsidR="000A1F9B" w:rsidRDefault="00B27F83">
      <w:pPr>
        <w:pStyle w:val="Normal010"/>
        <w:framePr w:w="1635" w:h="211" w:hRule="exact" w:wrap="auto" w:vAnchor="page" w:hAnchor="page" w:x="1859" w:y="14348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Report generated by</w:t>
      </w:r>
    </w:p>
    <w:p w:rsidR="000A1F9B" w:rsidRDefault="00B27F83">
      <w:pPr>
        <w:pStyle w:val="Normal010"/>
        <w:framePr w:w="6632" w:h="211" w:hRule="exact" w:wrap="auto" w:vAnchor="page" w:hAnchor="page" w:x="3584" w:y="1436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color w:val="000000"/>
          <w:kern w:val="2"/>
          <w:sz w:val="14"/>
        </w:rPr>
        <w:sectPr w:rsidR="000A1F9B">
          <w:headerReference w:type="even" r:id="rId74"/>
          <w:headerReference w:type="default" r:id="rId75"/>
          <w:footerReference w:type="even" r:id="rId76"/>
          <w:footerReference w:type="default" r:id="rId77"/>
          <w:headerReference w:type="first" r:id="rId78"/>
          <w:footerReference w:type="first" r:id="rId79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4"/>
        </w:rPr>
        <w:t>Ying Ding</w:t>
      </w:r>
      <w:r>
        <w:rPr>
          <w:rFonts w:eastAsia="Times New Roman"/>
          <w:color w:val="000000"/>
          <w:kern w:val="2"/>
          <w:sz w:val="14"/>
        </w:rPr>
        <w:br w:type="page"/>
      </w:r>
    </w:p>
    <w:p w:rsidR="00880C08" w:rsidRDefault="00B27F83" w:rsidP="00880C08">
      <w:pPr>
        <w:pStyle w:val="Normal011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表</w:t>
      </w:r>
      <w:r>
        <w:rPr>
          <w:rFonts w:ascii="Times" w:eastAsia="宋体" w:hAnsi="Times" w:cs="Times" w:hint="eastAsia"/>
          <w:color w:val="000000"/>
          <w:sz w:val="24"/>
          <w:szCs w:val="24"/>
        </w:rPr>
        <w:t>11</w:t>
      </w:r>
      <w:r>
        <w:rPr>
          <w:rFonts w:ascii="Times" w:eastAsia="宋体" w:hAnsi="Times" w:cs="Times" w:hint="eastAsia"/>
          <w:color w:val="000000"/>
          <w:sz w:val="24"/>
          <w:szCs w:val="24"/>
        </w:rPr>
        <w:t>-</w:t>
      </w:r>
      <w:r>
        <w:rPr>
          <w:rFonts w:ascii="Times" w:eastAsia="宋体" w:hAnsi="Times" w:cs="Times" w:hint="eastAsia"/>
          <w:color w:val="000000"/>
          <w:sz w:val="24"/>
          <w:szCs w:val="24"/>
        </w:rPr>
        <w:t>3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：</w:t>
      </w:r>
      <w:r w:rsidRPr="00EC4F8A">
        <w:rPr>
          <w:rFonts w:ascii="Times" w:eastAsia="宋体" w:hAnsi="Times" w:cs="Times"/>
          <w:color w:val="000000"/>
          <w:sz w:val="24"/>
          <w:szCs w:val="24"/>
        </w:rPr>
        <w:t>SD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大鼠</w:t>
      </w:r>
      <w:r>
        <w:rPr>
          <w:rFonts w:ascii="Times" w:eastAsia="宋体" w:hAnsi="Times" w:cs="Times" w:hint="eastAsia"/>
          <w:color w:val="000000"/>
          <w:sz w:val="24"/>
          <w:szCs w:val="24"/>
        </w:rPr>
        <w:t>灌胃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给予</w:t>
      </w:r>
      <w:r>
        <w:rPr>
          <w:rFonts w:ascii="Times" w:eastAsia="宋体" w:hAnsi="Times" w:cs="Times"/>
          <w:color w:val="000000"/>
          <w:sz w:val="24"/>
          <w:szCs w:val="24"/>
        </w:rPr>
        <w:t>WXSH0376 4</w:t>
      </w:r>
      <w:r>
        <w:rPr>
          <w:rFonts w:ascii="Times" w:eastAsia="宋体" w:hAnsi="Times" w:cs="Times"/>
          <w:color w:val="000000"/>
          <w:sz w:val="24"/>
          <w:szCs w:val="24"/>
        </w:rPr>
        <w:t>周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重复给药毒性试验</w:t>
      </w:r>
    </w:p>
    <w:p w:rsidR="00261C96" w:rsidRPr="00880C08" w:rsidRDefault="00B27F83" w:rsidP="00880C08">
      <w:pPr>
        <w:pStyle w:val="Normal011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  <w:sectPr w:rsidR="00261C96" w:rsidRPr="00880C08">
          <w:headerReference w:type="even" r:id="rId80"/>
          <w:headerReference w:type="default" r:id="rId81"/>
          <w:footerReference w:type="even" r:id="rId82"/>
          <w:footerReference w:type="default" r:id="rId83"/>
          <w:headerReference w:type="first" r:id="rId84"/>
          <w:footerReference w:type="first" r:id="rId85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血生化</w:t>
      </w:r>
      <w:r>
        <w:rPr>
          <w:rFonts w:ascii="Times" w:eastAsia="宋体" w:hAnsi="Times" w:cs="Times" w:hint="eastAsia"/>
          <w:color w:val="000000"/>
          <w:sz w:val="24"/>
          <w:szCs w:val="24"/>
        </w:rPr>
        <w:t>指标检测结果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个体数据</w:t>
      </w:r>
    </w:p>
    <w:p w:rsidR="000A1F9B" w:rsidRDefault="00B27F83">
      <w:pPr>
        <w:pStyle w:val="Normal012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93" style="position:absolute;left:0;text-align:left;z-index:-251553792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92" style="position:absolute;left:0;text-align:left;z-index:-251552768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91" style="position:absolute;left:0;text-align:left;z-index:-251551744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2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Blood Biochemistry (cobas 6000)  </w:t>
      </w:r>
      <w:r>
        <w:rPr>
          <w:rFonts w:ascii="宋体" w:eastAsia="宋体" w:hAnsi="宋体"/>
          <w:color w:val="000000"/>
          <w:kern w:val="2"/>
          <w:sz w:val="19"/>
        </w:rPr>
        <w:t>血生化指标检测结果个体数据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ALT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AST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ALP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TBIL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(μmol/L)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GGT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CK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LDH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CREA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(μmol/L)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UREA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ALB</w:t>
      </w:r>
    </w:p>
    <w:p w:rsidR="000A1F9B" w:rsidRDefault="00B27F83">
      <w:pPr>
        <w:pStyle w:val="Normal012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TG</w:t>
      </w:r>
    </w:p>
    <w:p w:rsidR="000A1F9B" w:rsidRDefault="00B27F83">
      <w:pPr>
        <w:pStyle w:val="Normal012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CHOL</w:t>
      </w:r>
    </w:p>
    <w:p w:rsidR="000A1F9B" w:rsidRDefault="00B27F83">
      <w:pPr>
        <w:pStyle w:val="Normal012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1F001</w:t>
      </w:r>
    </w:p>
    <w:p w:rsidR="000A1F9B" w:rsidRDefault="00B27F83">
      <w:pPr>
        <w:pStyle w:val="Normal012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21.1</w:t>
      </w:r>
    </w:p>
    <w:p w:rsidR="000A1F9B" w:rsidRDefault="00B27F83">
      <w:pPr>
        <w:pStyle w:val="Normal012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91.7</w:t>
      </w:r>
    </w:p>
    <w:p w:rsidR="000A1F9B" w:rsidRDefault="00B27F83">
      <w:pPr>
        <w:pStyle w:val="Normal012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66</w:t>
      </w:r>
    </w:p>
    <w:p w:rsidR="000A1F9B" w:rsidRDefault="00B27F83">
      <w:pPr>
        <w:pStyle w:val="Normal012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827</w:t>
      </w:r>
    </w:p>
    <w:p w:rsidR="000A1F9B" w:rsidRDefault="00B27F83">
      <w:pPr>
        <w:pStyle w:val="Normal012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1013</w:t>
      </w:r>
    </w:p>
    <w:p w:rsidR="000A1F9B" w:rsidRDefault="00B27F83">
      <w:pPr>
        <w:pStyle w:val="Normal012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</w:t>
      </w:r>
    </w:p>
    <w:p w:rsidR="000A1F9B" w:rsidRDefault="00B27F83">
      <w:pPr>
        <w:pStyle w:val="Normal012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4.9</w:t>
      </w:r>
    </w:p>
    <w:p w:rsidR="000A1F9B" w:rsidRDefault="00B27F83">
      <w:pPr>
        <w:pStyle w:val="Normal012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47.5</w:t>
      </w:r>
    </w:p>
    <w:p w:rsidR="000A1F9B" w:rsidRDefault="00B27F83">
      <w:pPr>
        <w:pStyle w:val="Normal012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</w:t>
      </w:r>
    </w:p>
    <w:p w:rsidR="000A1F9B" w:rsidRDefault="00B27F83">
      <w:pPr>
        <w:pStyle w:val="Normal012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2.22</w:t>
      </w:r>
    </w:p>
    <w:p w:rsidR="000A1F9B" w:rsidRDefault="00B27F83">
      <w:pPr>
        <w:pStyle w:val="Normal012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1F002</w:t>
      </w:r>
    </w:p>
    <w:p w:rsidR="000A1F9B" w:rsidRDefault="00B27F83">
      <w:pPr>
        <w:pStyle w:val="Normal012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25.6</w:t>
      </w:r>
    </w:p>
    <w:p w:rsidR="000A1F9B" w:rsidRDefault="00B27F83">
      <w:pPr>
        <w:pStyle w:val="Normal012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122.9</w:t>
      </w:r>
    </w:p>
    <w:p w:rsidR="000A1F9B" w:rsidRDefault="00B27F83">
      <w:pPr>
        <w:pStyle w:val="Normal012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</w:t>
      </w:r>
    </w:p>
    <w:p w:rsidR="000A1F9B" w:rsidRDefault="00B27F83">
      <w:pPr>
        <w:pStyle w:val="Normal012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12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794</w:t>
      </w:r>
    </w:p>
    <w:p w:rsidR="000A1F9B" w:rsidRDefault="00B27F83">
      <w:pPr>
        <w:pStyle w:val="Normal012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1246</w:t>
      </w:r>
    </w:p>
    <w:p w:rsidR="000A1F9B" w:rsidRDefault="00B27F83">
      <w:pPr>
        <w:pStyle w:val="Normal012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</w:t>
      </w:r>
    </w:p>
    <w:p w:rsidR="000A1F9B" w:rsidRDefault="00B27F83">
      <w:pPr>
        <w:pStyle w:val="Normal012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5.4</w:t>
      </w:r>
    </w:p>
    <w:p w:rsidR="000A1F9B" w:rsidRDefault="00B27F83">
      <w:pPr>
        <w:pStyle w:val="Normal012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</w:t>
      </w:r>
      <w:r>
        <w:rPr>
          <w:rFonts w:eastAsia="Times New Roman"/>
          <w:color w:val="000000"/>
          <w:kern w:val="2"/>
          <w:sz w:val="17"/>
        </w:rPr>
        <w:t>6</w:t>
      </w:r>
    </w:p>
    <w:p w:rsidR="000A1F9B" w:rsidRDefault="00B27F83">
      <w:pPr>
        <w:pStyle w:val="Normal012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</w:t>
      </w:r>
    </w:p>
    <w:p w:rsidR="000A1F9B" w:rsidRDefault="00B27F83">
      <w:pPr>
        <w:pStyle w:val="Normal012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1.39</w:t>
      </w:r>
    </w:p>
    <w:p w:rsidR="000A1F9B" w:rsidRDefault="00B27F83">
      <w:pPr>
        <w:pStyle w:val="Normal012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1F003</w:t>
      </w:r>
    </w:p>
    <w:p w:rsidR="000A1F9B" w:rsidRDefault="00B27F83">
      <w:pPr>
        <w:pStyle w:val="Normal012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28.5</w:t>
      </w:r>
    </w:p>
    <w:p w:rsidR="000A1F9B" w:rsidRDefault="00B27F83">
      <w:pPr>
        <w:pStyle w:val="Normal012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107.8</w:t>
      </w:r>
    </w:p>
    <w:p w:rsidR="000A1F9B" w:rsidRDefault="00B27F83">
      <w:pPr>
        <w:pStyle w:val="Normal012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</w:t>
      </w:r>
    </w:p>
    <w:p w:rsidR="000A1F9B" w:rsidRDefault="00B27F83">
      <w:pPr>
        <w:pStyle w:val="Normal012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379</w:t>
      </w:r>
    </w:p>
    <w:p w:rsidR="000A1F9B" w:rsidRDefault="00B27F83">
      <w:pPr>
        <w:pStyle w:val="Normal012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506</w:t>
      </w:r>
    </w:p>
    <w:p w:rsidR="000A1F9B" w:rsidRDefault="00B27F83">
      <w:pPr>
        <w:pStyle w:val="Normal012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</w:t>
      </w:r>
    </w:p>
    <w:p w:rsidR="000A1F9B" w:rsidRDefault="00B27F83">
      <w:pPr>
        <w:pStyle w:val="Normal012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5.6</w:t>
      </w:r>
    </w:p>
    <w:p w:rsidR="000A1F9B" w:rsidRDefault="00B27F83">
      <w:pPr>
        <w:pStyle w:val="Normal012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41.8</w:t>
      </w:r>
    </w:p>
    <w:p w:rsidR="000A1F9B" w:rsidRDefault="00B27F83">
      <w:pPr>
        <w:pStyle w:val="Normal012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</w:t>
      </w:r>
    </w:p>
    <w:p w:rsidR="000A1F9B" w:rsidRDefault="00B27F83">
      <w:pPr>
        <w:pStyle w:val="Normal012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1.43</w:t>
      </w:r>
    </w:p>
    <w:p w:rsidR="000A1F9B" w:rsidRDefault="00B27F83">
      <w:pPr>
        <w:pStyle w:val="Normal012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1F004</w:t>
      </w:r>
    </w:p>
    <w:p w:rsidR="000A1F9B" w:rsidRDefault="00B27F83">
      <w:pPr>
        <w:pStyle w:val="Normal012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20.1</w:t>
      </w:r>
    </w:p>
    <w:p w:rsidR="000A1F9B" w:rsidRDefault="00B27F83">
      <w:pPr>
        <w:pStyle w:val="Normal012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77.0</w:t>
      </w:r>
    </w:p>
    <w:p w:rsidR="000A1F9B" w:rsidRDefault="00B27F83">
      <w:pPr>
        <w:pStyle w:val="Normal012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74</w:t>
      </w:r>
    </w:p>
    <w:p w:rsidR="000A1F9B" w:rsidRDefault="00B27F83">
      <w:pPr>
        <w:pStyle w:val="Normal012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12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386</w:t>
      </w:r>
    </w:p>
    <w:p w:rsidR="000A1F9B" w:rsidRDefault="00B27F83">
      <w:pPr>
        <w:pStyle w:val="Normal012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639</w:t>
      </w:r>
    </w:p>
    <w:p w:rsidR="000A1F9B" w:rsidRDefault="00B27F83">
      <w:pPr>
        <w:pStyle w:val="Normal012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</w:t>
      </w:r>
    </w:p>
    <w:p w:rsidR="000A1F9B" w:rsidRDefault="00B27F83">
      <w:pPr>
        <w:pStyle w:val="Normal012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4.9</w:t>
      </w:r>
    </w:p>
    <w:p w:rsidR="000A1F9B" w:rsidRDefault="00B27F83">
      <w:pPr>
        <w:pStyle w:val="Normal012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50.4</w:t>
      </w:r>
    </w:p>
    <w:p w:rsidR="000A1F9B" w:rsidRDefault="00B27F83">
      <w:pPr>
        <w:pStyle w:val="Normal012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</w:t>
      </w:r>
    </w:p>
    <w:p w:rsidR="000A1F9B" w:rsidRDefault="00B27F83">
      <w:pPr>
        <w:pStyle w:val="Normal012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1.77</w:t>
      </w:r>
    </w:p>
    <w:p w:rsidR="000A1F9B" w:rsidRDefault="00B27F83">
      <w:pPr>
        <w:pStyle w:val="Normal012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1F005</w:t>
      </w:r>
    </w:p>
    <w:p w:rsidR="000A1F9B" w:rsidRDefault="00B27F83">
      <w:pPr>
        <w:pStyle w:val="Normal012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17.5</w:t>
      </w:r>
    </w:p>
    <w:p w:rsidR="000A1F9B" w:rsidRDefault="00B27F83">
      <w:pPr>
        <w:pStyle w:val="Normal012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88.7</w:t>
      </w:r>
    </w:p>
    <w:p w:rsidR="000A1F9B" w:rsidRDefault="00B27F83">
      <w:pPr>
        <w:pStyle w:val="Normal012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</w:t>
      </w:r>
    </w:p>
    <w:p w:rsidR="000A1F9B" w:rsidRDefault="00B27F83">
      <w:pPr>
        <w:pStyle w:val="Normal012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12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  <w:t>1</w:t>
      </w:r>
    </w:p>
    <w:p w:rsidR="000A1F9B" w:rsidRDefault="00B27F83">
      <w:pPr>
        <w:pStyle w:val="Normal012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576</w:t>
      </w:r>
    </w:p>
    <w:p w:rsidR="000A1F9B" w:rsidRDefault="00B27F83">
      <w:pPr>
        <w:pStyle w:val="Normal012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843</w:t>
      </w:r>
    </w:p>
    <w:p w:rsidR="000A1F9B" w:rsidRDefault="00B27F83">
      <w:pPr>
        <w:pStyle w:val="Normal012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</w:t>
      </w:r>
    </w:p>
    <w:p w:rsidR="000A1F9B" w:rsidRDefault="00B27F83">
      <w:pPr>
        <w:pStyle w:val="Normal012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5.1</w:t>
      </w:r>
    </w:p>
    <w:p w:rsidR="000A1F9B" w:rsidRDefault="00B27F83">
      <w:pPr>
        <w:pStyle w:val="Normal012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42.6</w:t>
      </w:r>
    </w:p>
    <w:p w:rsidR="000A1F9B" w:rsidRDefault="00B27F83">
      <w:pPr>
        <w:pStyle w:val="Normal012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</w:t>
      </w:r>
    </w:p>
    <w:p w:rsidR="000A1F9B" w:rsidRDefault="00B27F83">
      <w:pPr>
        <w:pStyle w:val="Normal012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1.30</w:t>
      </w:r>
    </w:p>
    <w:p w:rsidR="000A1F9B" w:rsidRDefault="00B27F83">
      <w:pPr>
        <w:pStyle w:val="Normal012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1F006</w:t>
      </w:r>
    </w:p>
    <w:p w:rsidR="000A1F9B" w:rsidRDefault="00B27F83">
      <w:pPr>
        <w:pStyle w:val="Normal012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34.8</w:t>
      </w:r>
    </w:p>
    <w:p w:rsidR="000A1F9B" w:rsidRDefault="00B27F83">
      <w:pPr>
        <w:pStyle w:val="Normal012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142.5</w:t>
      </w:r>
    </w:p>
    <w:p w:rsidR="000A1F9B" w:rsidRDefault="00B27F83">
      <w:pPr>
        <w:pStyle w:val="Normal012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66</w:t>
      </w:r>
    </w:p>
    <w:p w:rsidR="000A1F9B" w:rsidRDefault="00B27F83">
      <w:pPr>
        <w:pStyle w:val="Normal012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12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850</w:t>
      </w:r>
    </w:p>
    <w:p w:rsidR="000A1F9B" w:rsidRDefault="00B27F83">
      <w:pPr>
        <w:pStyle w:val="Normal012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1298</w:t>
      </w:r>
    </w:p>
    <w:p w:rsidR="000A1F9B" w:rsidRDefault="00B27F83">
      <w:pPr>
        <w:pStyle w:val="Normal012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</w:t>
      </w:r>
    </w:p>
    <w:p w:rsidR="000A1F9B" w:rsidRDefault="00B27F83">
      <w:pPr>
        <w:pStyle w:val="Normal012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5.2</w:t>
      </w:r>
    </w:p>
    <w:p w:rsidR="000A1F9B" w:rsidRDefault="00B27F83">
      <w:pPr>
        <w:pStyle w:val="Normal012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41.2</w:t>
      </w:r>
    </w:p>
    <w:p w:rsidR="000A1F9B" w:rsidRDefault="00B27F83">
      <w:pPr>
        <w:pStyle w:val="Normal012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</w:t>
      </w:r>
    </w:p>
    <w:p w:rsidR="000A1F9B" w:rsidRDefault="00B27F83">
      <w:pPr>
        <w:pStyle w:val="Normal012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0.57</w:t>
      </w:r>
    </w:p>
    <w:p w:rsidR="000A1F9B" w:rsidRDefault="00B27F83">
      <w:pPr>
        <w:pStyle w:val="Normal012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1F007</w:t>
      </w:r>
    </w:p>
    <w:p w:rsidR="000A1F9B" w:rsidRDefault="00B27F83">
      <w:pPr>
        <w:pStyle w:val="Normal012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18.0</w:t>
      </w:r>
    </w:p>
    <w:p w:rsidR="000A1F9B" w:rsidRDefault="00B27F83">
      <w:pPr>
        <w:pStyle w:val="Normal012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90.4</w:t>
      </w:r>
    </w:p>
    <w:p w:rsidR="000A1F9B" w:rsidRDefault="00B27F83">
      <w:pPr>
        <w:pStyle w:val="Normal012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92</w:t>
      </w:r>
    </w:p>
    <w:p w:rsidR="000A1F9B" w:rsidRDefault="00B27F83">
      <w:pPr>
        <w:pStyle w:val="Normal012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12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627</w:t>
      </w:r>
    </w:p>
    <w:p w:rsidR="000A1F9B" w:rsidRDefault="00B27F83">
      <w:pPr>
        <w:pStyle w:val="Normal012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801</w:t>
      </w:r>
    </w:p>
    <w:p w:rsidR="000A1F9B" w:rsidRDefault="00B27F83">
      <w:pPr>
        <w:pStyle w:val="Normal012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</w:t>
      </w:r>
    </w:p>
    <w:p w:rsidR="000A1F9B" w:rsidRDefault="00B27F83">
      <w:pPr>
        <w:pStyle w:val="Normal012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5.9</w:t>
      </w:r>
    </w:p>
    <w:p w:rsidR="000A1F9B" w:rsidRDefault="00B27F83">
      <w:pPr>
        <w:pStyle w:val="Normal012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41.1</w:t>
      </w:r>
    </w:p>
    <w:p w:rsidR="000A1F9B" w:rsidRDefault="00B27F83">
      <w:pPr>
        <w:pStyle w:val="Normal012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</w:t>
      </w:r>
    </w:p>
    <w:p w:rsidR="000A1F9B" w:rsidRDefault="00B27F83">
      <w:pPr>
        <w:pStyle w:val="Normal012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1.64</w:t>
      </w:r>
    </w:p>
    <w:p w:rsidR="000A1F9B" w:rsidRDefault="00B27F83">
      <w:pPr>
        <w:pStyle w:val="Normal012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1F008</w:t>
      </w:r>
    </w:p>
    <w:p w:rsidR="000A1F9B" w:rsidRDefault="00B27F83">
      <w:pPr>
        <w:pStyle w:val="Normal012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19.1</w:t>
      </w:r>
    </w:p>
    <w:p w:rsidR="000A1F9B" w:rsidRDefault="00B27F83">
      <w:pPr>
        <w:pStyle w:val="Normal012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93.3</w:t>
      </w:r>
    </w:p>
    <w:p w:rsidR="000A1F9B" w:rsidRDefault="00B27F83">
      <w:pPr>
        <w:pStyle w:val="Normal012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</w:t>
      </w:r>
    </w:p>
    <w:p w:rsidR="000A1F9B" w:rsidRDefault="00B27F83">
      <w:pPr>
        <w:pStyle w:val="Normal012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12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537</w:t>
      </w:r>
    </w:p>
    <w:p w:rsidR="000A1F9B" w:rsidRDefault="00B27F83">
      <w:pPr>
        <w:pStyle w:val="Normal012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786</w:t>
      </w:r>
    </w:p>
    <w:p w:rsidR="000A1F9B" w:rsidRDefault="00B27F83">
      <w:pPr>
        <w:pStyle w:val="Normal012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</w:t>
      </w:r>
    </w:p>
    <w:p w:rsidR="000A1F9B" w:rsidRDefault="00B27F83">
      <w:pPr>
        <w:pStyle w:val="Normal012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5.7</w:t>
      </w:r>
    </w:p>
    <w:p w:rsidR="000A1F9B" w:rsidRDefault="00B27F83">
      <w:pPr>
        <w:pStyle w:val="Normal012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46.1</w:t>
      </w:r>
    </w:p>
    <w:p w:rsidR="000A1F9B" w:rsidRDefault="00B27F83">
      <w:pPr>
        <w:pStyle w:val="Normal012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</w:t>
      </w:r>
    </w:p>
    <w:p w:rsidR="000A1F9B" w:rsidRDefault="00B27F83">
      <w:pPr>
        <w:pStyle w:val="Normal012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1.46</w:t>
      </w:r>
    </w:p>
    <w:p w:rsidR="000A1F9B" w:rsidRDefault="00B27F83">
      <w:pPr>
        <w:pStyle w:val="Normal012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1F009</w:t>
      </w:r>
    </w:p>
    <w:p w:rsidR="000A1F9B" w:rsidRDefault="00B27F83">
      <w:pPr>
        <w:pStyle w:val="Normal012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15.9</w:t>
      </w:r>
    </w:p>
    <w:p w:rsidR="000A1F9B" w:rsidRDefault="00B27F83">
      <w:pPr>
        <w:pStyle w:val="Normal012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95.9</w:t>
      </w:r>
    </w:p>
    <w:p w:rsidR="000A1F9B" w:rsidRDefault="00B27F83">
      <w:pPr>
        <w:pStyle w:val="Normal012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93</w:t>
      </w:r>
    </w:p>
    <w:p w:rsidR="000A1F9B" w:rsidRDefault="00B27F83">
      <w:pPr>
        <w:pStyle w:val="Normal012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12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657</w:t>
      </w:r>
    </w:p>
    <w:p w:rsidR="000A1F9B" w:rsidRDefault="00B27F83">
      <w:pPr>
        <w:pStyle w:val="Normal012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902</w:t>
      </w:r>
    </w:p>
    <w:p w:rsidR="000A1F9B" w:rsidRDefault="00B27F83">
      <w:pPr>
        <w:pStyle w:val="Normal012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</w:t>
      </w:r>
    </w:p>
    <w:p w:rsidR="000A1F9B" w:rsidRDefault="00B27F83">
      <w:pPr>
        <w:pStyle w:val="Normal012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5.0</w:t>
      </w:r>
    </w:p>
    <w:p w:rsidR="000A1F9B" w:rsidRDefault="00B27F83">
      <w:pPr>
        <w:pStyle w:val="Normal012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38.2</w:t>
      </w:r>
    </w:p>
    <w:p w:rsidR="000A1F9B" w:rsidRDefault="00B27F83">
      <w:pPr>
        <w:pStyle w:val="Normal012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</w:t>
      </w:r>
    </w:p>
    <w:p w:rsidR="000A1F9B" w:rsidRDefault="00B27F83">
      <w:pPr>
        <w:pStyle w:val="Normal012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1.44</w:t>
      </w:r>
    </w:p>
    <w:p w:rsidR="000A1F9B" w:rsidRDefault="00B27F83">
      <w:pPr>
        <w:pStyle w:val="Normal012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1F010</w:t>
      </w:r>
    </w:p>
    <w:p w:rsidR="000A1F9B" w:rsidRDefault="00B27F83">
      <w:pPr>
        <w:pStyle w:val="Normal012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23.6</w:t>
      </w:r>
    </w:p>
    <w:p w:rsidR="000A1F9B" w:rsidRDefault="00B27F83">
      <w:pPr>
        <w:pStyle w:val="Normal012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102.8</w:t>
      </w:r>
    </w:p>
    <w:p w:rsidR="000A1F9B" w:rsidRDefault="00B27F83">
      <w:pPr>
        <w:pStyle w:val="Normal012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65</w:t>
      </w:r>
    </w:p>
    <w:p w:rsidR="000A1F9B" w:rsidRDefault="00B27F83">
      <w:pPr>
        <w:pStyle w:val="Normal012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12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716</w:t>
      </w:r>
    </w:p>
    <w:p w:rsidR="000A1F9B" w:rsidRDefault="00B27F83">
      <w:pPr>
        <w:pStyle w:val="Normal012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1097</w:t>
      </w:r>
    </w:p>
    <w:p w:rsidR="000A1F9B" w:rsidRDefault="00B27F83">
      <w:pPr>
        <w:pStyle w:val="Normal012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</w:t>
      </w:r>
    </w:p>
    <w:p w:rsidR="000A1F9B" w:rsidRDefault="00B27F83">
      <w:pPr>
        <w:pStyle w:val="Normal012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5.3</w:t>
      </w:r>
    </w:p>
    <w:p w:rsidR="000A1F9B" w:rsidRDefault="00B27F83">
      <w:pPr>
        <w:pStyle w:val="Normal012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46.2</w:t>
      </w:r>
    </w:p>
    <w:p w:rsidR="000A1F9B" w:rsidRDefault="00B27F83">
      <w:pPr>
        <w:pStyle w:val="Normal012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</w:t>
      </w:r>
    </w:p>
    <w:p w:rsidR="000A1F9B" w:rsidRDefault="00B27F83">
      <w:pPr>
        <w:pStyle w:val="Normal012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1.97</w:t>
      </w:r>
    </w:p>
    <w:p w:rsidR="000A1F9B" w:rsidRDefault="00B27F83">
      <w:pPr>
        <w:pStyle w:val="Normal012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2F001</w:t>
      </w:r>
    </w:p>
    <w:p w:rsidR="000A1F9B" w:rsidRDefault="00B27F83">
      <w:pPr>
        <w:pStyle w:val="Normal012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29.0</w:t>
      </w:r>
    </w:p>
    <w:p w:rsidR="000A1F9B" w:rsidRDefault="00B27F83">
      <w:pPr>
        <w:pStyle w:val="Normal012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74.7</w:t>
      </w:r>
    </w:p>
    <w:p w:rsidR="000A1F9B" w:rsidRDefault="00B27F83">
      <w:pPr>
        <w:pStyle w:val="Normal012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</w:t>
      </w:r>
    </w:p>
    <w:p w:rsidR="000A1F9B" w:rsidRDefault="00B27F83">
      <w:pPr>
        <w:pStyle w:val="Normal012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12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243</w:t>
      </w:r>
    </w:p>
    <w:p w:rsidR="000A1F9B" w:rsidRDefault="00B27F83">
      <w:pPr>
        <w:pStyle w:val="Normal012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269</w:t>
      </w:r>
    </w:p>
    <w:p w:rsidR="000A1F9B" w:rsidRDefault="00B27F83">
      <w:pPr>
        <w:pStyle w:val="Normal012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</w:t>
      </w:r>
    </w:p>
    <w:p w:rsidR="000A1F9B" w:rsidRDefault="00B27F83">
      <w:pPr>
        <w:pStyle w:val="Normal012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5.7</w:t>
      </w:r>
    </w:p>
    <w:p w:rsidR="000A1F9B" w:rsidRDefault="00B27F83">
      <w:pPr>
        <w:pStyle w:val="Normal012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43.4</w:t>
      </w:r>
    </w:p>
    <w:p w:rsidR="000A1F9B" w:rsidRDefault="00B27F83">
      <w:pPr>
        <w:pStyle w:val="Normal012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</w:t>
      </w:r>
    </w:p>
    <w:p w:rsidR="000A1F9B" w:rsidRDefault="00B27F83">
      <w:pPr>
        <w:pStyle w:val="Normal012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1.75</w:t>
      </w:r>
    </w:p>
    <w:p w:rsidR="000A1F9B" w:rsidRDefault="00B27F83">
      <w:pPr>
        <w:pStyle w:val="Normal012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2F002</w:t>
      </w:r>
    </w:p>
    <w:p w:rsidR="000A1F9B" w:rsidRDefault="00B27F83">
      <w:pPr>
        <w:pStyle w:val="Normal012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20.3</w:t>
      </w:r>
    </w:p>
    <w:p w:rsidR="000A1F9B" w:rsidRDefault="00B27F83">
      <w:pPr>
        <w:pStyle w:val="Normal012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102.4</w:t>
      </w:r>
    </w:p>
    <w:p w:rsidR="000A1F9B" w:rsidRDefault="00B27F83">
      <w:pPr>
        <w:pStyle w:val="Normal012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116</w:t>
      </w:r>
    </w:p>
    <w:p w:rsidR="000A1F9B" w:rsidRDefault="00B27F83">
      <w:pPr>
        <w:pStyle w:val="Normal012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12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719</w:t>
      </w:r>
    </w:p>
    <w:p w:rsidR="000A1F9B" w:rsidRDefault="00B27F83">
      <w:pPr>
        <w:pStyle w:val="Normal012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1284</w:t>
      </w:r>
    </w:p>
    <w:p w:rsidR="000A1F9B" w:rsidRDefault="00B27F83">
      <w:pPr>
        <w:pStyle w:val="Normal012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</w:t>
      </w:r>
    </w:p>
    <w:p w:rsidR="000A1F9B" w:rsidRDefault="00B27F83">
      <w:pPr>
        <w:pStyle w:val="Normal012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5.1</w:t>
      </w:r>
    </w:p>
    <w:p w:rsidR="000A1F9B" w:rsidRDefault="00B27F83">
      <w:pPr>
        <w:pStyle w:val="Normal012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43.3</w:t>
      </w:r>
    </w:p>
    <w:p w:rsidR="000A1F9B" w:rsidRDefault="00B27F83">
      <w:pPr>
        <w:pStyle w:val="Normal012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</w:t>
      </w:r>
    </w:p>
    <w:p w:rsidR="000A1F9B" w:rsidRDefault="00B27F83">
      <w:pPr>
        <w:pStyle w:val="Normal012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1.42</w:t>
      </w:r>
    </w:p>
    <w:p w:rsidR="000A1F9B" w:rsidRDefault="00B27F83">
      <w:pPr>
        <w:pStyle w:val="Normal012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2F003</w:t>
      </w:r>
    </w:p>
    <w:p w:rsidR="000A1F9B" w:rsidRDefault="00B27F83">
      <w:pPr>
        <w:pStyle w:val="Normal012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26.1</w:t>
      </w:r>
    </w:p>
    <w:p w:rsidR="000A1F9B" w:rsidRDefault="00B27F83">
      <w:pPr>
        <w:pStyle w:val="Normal012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56.8</w:t>
      </w:r>
    </w:p>
    <w:p w:rsidR="000A1F9B" w:rsidRDefault="00B27F83">
      <w:pPr>
        <w:pStyle w:val="Normal012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64</w:t>
      </w:r>
    </w:p>
    <w:p w:rsidR="000A1F9B" w:rsidRDefault="00B27F83">
      <w:pPr>
        <w:pStyle w:val="Normal012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12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207</w:t>
      </w:r>
    </w:p>
    <w:p w:rsidR="000A1F9B" w:rsidRDefault="00B27F83">
      <w:pPr>
        <w:pStyle w:val="Normal012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260</w:t>
      </w:r>
    </w:p>
    <w:p w:rsidR="000A1F9B" w:rsidRDefault="00B27F83">
      <w:pPr>
        <w:pStyle w:val="Normal012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</w:t>
      </w:r>
    </w:p>
    <w:p w:rsidR="000A1F9B" w:rsidRDefault="00B27F83">
      <w:pPr>
        <w:pStyle w:val="Normal012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5.4</w:t>
      </w:r>
    </w:p>
    <w:p w:rsidR="000A1F9B" w:rsidRDefault="00B27F83">
      <w:pPr>
        <w:pStyle w:val="Normal012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47.8</w:t>
      </w:r>
    </w:p>
    <w:p w:rsidR="000A1F9B" w:rsidRDefault="00B27F83">
      <w:pPr>
        <w:pStyle w:val="Normal012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</w:t>
      </w:r>
    </w:p>
    <w:p w:rsidR="000A1F9B" w:rsidRDefault="00B27F83">
      <w:pPr>
        <w:pStyle w:val="Normal012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1.65</w:t>
      </w:r>
    </w:p>
    <w:p w:rsidR="000A1F9B" w:rsidRDefault="00B27F83">
      <w:pPr>
        <w:pStyle w:val="Normal012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2F004</w:t>
      </w:r>
    </w:p>
    <w:p w:rsidR="000A1F9B" w:rsidRDefault="00B27F83">
      <w:pPr>
        <w:pStyle w:val="Normal012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23.3</w:t>
      </w:r>
    </w:p>
    <w:p w:rsidR="000A1F9B" w:rsidRDefault="00B27F83">
      <w:pPr>
        <w:pStyle w:val="Normal012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91.9</w:t>
      </w:r>
    </w:p>
    <w:p w:rsidR="000A1F9B" w:rsidRDefault="00B27F83">
      <w:pPr>
        <w:pStyle w:val="Normal012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164</w:t>
      </w:r>
    </w:p>
    <w:p w:rsidR="000A1F9B" w:rsidRDefault="00B27F83">
      <w:pPr>
        <w:pStyle w:val="Normal012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12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490</w:t>
      </w:r>
    </w:p>
    <w:p w:rsidR="000A1F9B" w:rsidRDefault="00B27F83">
      <w:pPr>
        <w:pStyle w:val="Normal012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827</w:t>
      </w:r>
    </w:p>
    <w:p w:rsidR="000A1F9B" w:rsidRDefault="00B27F83">
      <w:pPr>
        <w:pStyle w:val="Normal012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</w:t>
      </w:r>
    </w:p>
    <w:p w:rsidR="000A1F9B" w:rsidRDefault="00B27F83">
      <w:pPr>
        <w:pStyle w:val="Normal012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5.8</w:t>
      </w:r>
    </w:p>
    <w:p w:rsidR="000A1F9B" w:rsidRDefault="00B27F83">
      <w:pPr>
        <w:pStyle w:val="Normal012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39.9</w:t>
      </w:r>
    </w:p>
    <w:p w:rsidR="000A1F9B" w:rsidRDefault="00B27F83">
      <w:pPr>
        <w:pStyle w:val="Normal012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</w:t>
      </w:r>
    </w:p>
    <w:p w:rsidR="000A1F9B" w:rsidRDefault="00B27F83">
      <w:pPr>
        <w:pStyle w:val="Normal012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1.50</w:t>
      </w:r>
    </w:p>
    <w:p w:rsidR="000A1F9B" w:rsidRDefault="00B27F83">
      <w:pPr>
        <w:pStyle w:val="Normal012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2F005</w:t>
      </w:r>
    </w:p>
    <w:p w:rsidR="000A1F9B" w:rsidRDefault="00B27F83">
      <w:pPr>
        <w:pStyle w:val="Normal012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21.0</w:t>
      </w:r>
    </w:p>
    <w:p w:rsidR="000A1F9B" w:rsidRDefault="00B27F83">
      <w:pPr>
        <w:pStyle w:val="Normal012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86.2</w:t>
      </w:r>
    </w:p>
    <w:p w:rsidR="000A1F9B" w:rsidRDefault="00B27F83">
      <w:pPr>
        <w:pStyle w:val="Normal012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70</w:t>
      </w:r>
    </w:p>
    <w:p w:rsidR="000A1F9B" w:rsidRDefault="00B27F83">
      <w:pPr>
        <w:pStyle w:val="Normal012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12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600</w:t>
      </w:r>
    </w:p>
    <w:p w:rsidR="000A1F9B" w:rsidRDefault="00B27F83">
      <w:pPr>
        <w:pStyle w:val="Normal012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727</w:t>
      </w:r>
    </w:p>
    <w:p w:rsidR="000A1F9B" w:rsidRDefault="00B27F83">
      <w:pPr>
        <w:pStyle w:val="Normal012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</w:t>
      </w:r>
    </w:p>
    <w:p w:rsidR="000A1F9B" w:rsidRDefault="00B27F83">
      <w:pPr>
        <w:pStyle w:val="Normal012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5.9</w:t>
      </w:r>
    </w:p>
    <w:p w:rsidR="000A1F9B" w:rsidRDefault="00B27F83">
      <w:pPr>
        <w:pStyle w:val="Normal012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38.8</w:t>
      </w:r>
    </w:p>
    <w:p w:rsidR="000A1F9B" w:rsidRDefault="00B27F83">
      <w:pPr>
        <w:pStyle w:val="Normal012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</w:t>
      </w:r>
    </w:p>
    <w:p w:rsidR="000A1F9B" w:rsidRDefault="00B27F83">
      <w:pPr>
        <w:pStyle w:val="Normal012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1.86</w:t>
      </w:r>
    </w:p>
    <w:p w:rsidR="000A1F9B" w:rsidRDefault="00B27F83">
      <w:pPr>
        <w:pStyle w:val="Normal012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2F006</w:t>
      </w:r>
    </w:p>
    <w:p w:rsidR="000A1F9B" w:rsidRDefault="00B27F83">
      <w:pPr>
        <w:pStyle w:val="Normal012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23.8</w:t>
      </w:r>
    </w:p>
    <w:p w:rsidR="000A1F9B" w:rsidRDefault="00B27F83">
      <w:pPr>
        <w:pStyle w:val="Normal012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117.5</w:t>
      </w:r>
    </w:p>
    <w:p w:rsidR="000A1F9B" w:rsidRDefault="00B27F83">
      <w:pPr>
        <w:pStyle w:val="Normal012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</w:t>
      </w:r>
    </w:p>
    <w:p w:rsidR="000A1F9B" w:rsidRDefault="00B27F83">
      <w:pPr>
        <w:pStyle w:val="Normal012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12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1161</w:t>
      </w:r>
    </w:p>
    <w:p w:rsidR="000A1F9B" w:rsidRDefault="00B27F83">
      <w:pPr>
        <w:pStyle w:val="Normal012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1461</w:t>
      </w:r>
    </w:p>
    <w:p w:rsidR="000A1F9B" w:rsidRDefault="00B27F83">
      <w:pPr>
        <w:pStyle w:val="Normal012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36</w:t>
      </w:r>
    </w:p>
    <w:p w:rsidR="000A1F9B" w:rsidRDefault="00B27F83">
      <w:pPr>
        <w:pStyle w:val="Normal012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</w:t>
      </w:r>
    </w:p>
    <w:p w:rsidR="000A1F9B" w:rsidRDefault="00B27F83">
      <w:pPr>
        <w:pStyle w:val="Normal012"/>
        <w:framePr w:w="975" w:h="271" w:hRule="exact" w:wrap="auto" w:vAnchor="page" w:hAnchor="page" w:x="120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41.9</w:t>
      </w:r>
    </w:p>
    <w:p w:rsidR="000A1F9B" w:rsidRDefault="00B27F83">
      <w:pPr>
        <w:pStyle w:val="Normal012"/>
        <w:framePr w:w="975" w:h="271" w:hRule="exact" w:wrap="auto" w:vAnchor="page" w:hAnchor="page" w:x="130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</w:t>
      </w:r>
    </w:p>
    <w:p w:rsidR="000A1F9B" w:rsidRDefault="00B27F83">
      <w:pPr>
        <w:pStyle w:val="Normal012"/>
        <w:framePr w:w="975" w:h="271" w:hRule="exact" w:wrap="auto" w:vAnchor="page" w:hAnchor="page" w:x="139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1.35</w:t>
      </w:r>
    </w:p>
    <w:p w:rsidR="000A1F9B" w:rsidRDefault="00B27F83">
      <w:pPr>
        <w:pStyle w:val="Normal012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2F007</w:t>
      </w:r>
    </w:p>
    <w:p w:rsidR="000A1F9B" w:rsidRDefault="00B27F83">
      <w:pPr>
        <w:pStyle w:val="Normal012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17.8</w:t>
      </w:r>
    </w:p>
    <w:p w:rsidR="000A1F9B" w:rsidRDefault="00B27F83">
      <w:pPr>
        <w:pStyle w:val="Normal012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106.8</w:t>
      </w:r>
    </w:p>
    <w:p w:rsidR="000A1F9B" w:rsidRDefault="00B27F83">
      <w:pPr>
        <w:pStyle w:val="Normal012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</w:t>
      </w:r>
    </w:p>
    <w:p w:rsidR="000A1F9B" w:rsidRDefault="00B27F83">
      <w:pPr>
        <w:pStyle w:val="Normal012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693</w:t>
      </w:r>
    </w:p>
    <w:p w:rsidR="000A1F9B" w:rsidRDefault="00B27F83">
      <w:pPr>
        <w:pStyle w:val="Normal012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1241</w:t>
      </w:r>
    </w:p>
    <w:p w:rsidR="000A1F9B" w:rsidRDefault="00B27F83">
      <w:pPr>
        <w:pStyle w:val="Normal012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</w:t>
      </w:r>
    </w:p>
    <w:p w:rsidR="000A1F9B" w:rsidRDefault="00B27F83">
      <w:pPr>
        <w:pStyle w:val="Normal012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4.7</w:t>
      </w:r>
    </w:p>
    <w:p w:rsidR="000A1F9B" w:rsidRDefault="00B27F83">
      <w:pPr>
        <w:pStyle w:val="Normal012"/>
        <w:framePr w:w="975" w:h="271" w:hRule="exact" w:wrap="auto" w:vAnchor="page" w:hAnchor="page" w:x="120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43.4</w:t>
      </w:r>
    </w:p>
    <w:p w:rsidR="000A1F9B" w:rsidRDefault="00B27F83">
      <w:pPr>
        <w:pStyle w:val="Normal012"/>
        <w:framePr w:w="975" w:h="271" w:hRule="exact" w:wrap="auto" w:vAnchor="page" w:hAnchor="page" w:x="130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</w:t>
      </w:r>
    </w:p>
    <w:p w:rsidR="000A1F9B" w:rsidRDefault="00B27F83">
      <w:pPr>
        <w:pStyle w:val="Normal012"/>
        <w:framePr w:w="975" w:h="271" w:hRule="exact" w:wrap="auto" w:vAnchor="page" w:hAnchor="page" w:x="139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1.62</w:t>
      </w:r>
    </w:p>
    <w:p w:rsidR="000A1F9B" w:rsidRDefault="00B27F83">
      <w:pPr>
        <w:pStyle w:val="Normal012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2F009</w:t>
      </w:r>
    </w:p>
    <w:p w:rsidR="000A1F9B" w:rsidRDefault="00B27F83">
      <w:pPr>
        <w:pStyle w:val="Normal012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17.6</w:t>
      </w:r>
    </w:p>
    <w:p w:rsidR="000A1F9B" w:rsidRDefault="00B27F83">
      <w:pPr>
        <w:pStyle w:val="Normal012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74.6</w:t>
      </w:r>
    </w:p>
    <w:p w:rsidR="000A1F9B" w:rsidRDefault="00B27F83">
      <w:pPr>
        <w:pStyle w:val="Normal012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73</w:t>
      </w:r>
    </w:p>
    <w:p w:rsidR="000A1F9B" w:rsidRDefault="00B27F83">
      <w:pPr>
        <w:pStyle w:val="Normal012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12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343</w:t>
      </w:r>
    </w:p>
    <w:p w:rsidR="000A1F9B" w:rsidRDefault="00B27F83">
      <w:pPr>
        <w:pStyle w:val="Normal012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527</w:t>
      </w:r>
    </w:p>
    <w:p w:rsidR="000A1F9B" w:rsidRDefault="00B27F83">
      <w:pPr>
        <w:pStyle w:val="Normal012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</w:t>
      </w:r>
    </w:p>
    <w:p w:rsidR="000A1F9B" w:rsidRDefault="00B27F83">
      <w:pPr>
        <w:pStyle w:val="Normal012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5.6</w:t>
      </w:r>
    </w:p>
    <w:p w:rsidR="000A1F9B" w:rsidRDefault="00B27F83">
      <w:pPr>
        <w:pStyle w:val="Normal012"/>
        <w:framePr w:w="975" w:h="271" w:hRule="exact" w:wrap="auto" w:vAnchor="page" w:hAnchor="page" w:x="120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46.5</w:t>
      </w:r>
    </w:p>
    <w:p w:rsidR="000A1F9B" w:rsidRDefault="00B27F83">
      <w:pPr>
        <w:pStyle w:val="Normal012"/>
        <w:framePr w:w="975" w:h="271" w:hRule="exact" w:wrap="auto" w:vAnchor="page" w:hAnchor="page" w:x="130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0.45</w:t>
      </w:r>
    </w:p>
    <w:p w:rsidR="000A1F9B" w:rsidRDefault="00B27F83">
      <w:pPr>
        <w:pStyle w:val="Normal012"/>
        <w:framePr w:w="975" w:h="271" w:hRule="exact" w:wrap="auto" w:vAnchor="page" w:hAnchor="page" w:x="139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2.03</w:t>
      </w:r>
    </w:p>
    <w:p w:rsidR="000A1F9B" w:rsidRDefault="00B27F83">
      <w:pPr>
        <w:pStyle w:val="Normal012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2F010</w:t>
      </w:r>
    </w:p>
    <w:p w:rsidR="000A1F9B" w:rsidRDefault="00B27F83">
      <w:pPr>
        <w:pStyle w:val="Normal012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20.4</w:t>
      </w:r>
    </w:p>
    <w:p w:rsidR="000A1F9B" w:rsidRDefault="00B27F83">
      <w:pPr>
        <w:pStyle w:val="Normal012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80.9</w:t>
      </w:r>
    </w:p>
    <w:p w:rsidR="000A1F9B" w:rsidRDefault="00B27F83">
      <w:pPr>
        <w:pStyle w:val="Normal012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61</w:t>
      </w:r>
    </w:p>
    <w:p w:rsidR="000A1F9B" w:rsidRDefault="00B27F83">
      <w:pPr>
        <w:pStyle w:val="Normal012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591</w:t>
      </w:r>
    </w:p>
    <w:p w:rsidR="000A1F9B" w:rsidRDefault="00B27F83">
      <w:pPr>
        <w:pStyle w:val="Normal012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624</w:t>
      </w:r>
    </w:p>
    <w:p w:rsidR="000A1F9B" w:rsidRDefault="00B27F83">
      <w:pPr>
        <w:pStyle w:val="Normal012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</w:t>
      </w:r>
    </w:p>
    <w:p w:rsidR="000A1F9B" w:rsidRDefault="00B27F83">
      <w:pPr>
        <w:pStyle w:val="Normal012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6.6</w:t>
      </w:r>
    </w:p>
    <w:p w:rsidR="000A1F9B" w:rsidRDefault="00B27F83">
      <w:pPr>
        <w:pStyle w:val="Normal012"/>
        <w:framePr w:w="975" w:h="271" w:hRule="exact" w:wrap="auto" w:vAnchor="page" w:hAnchor="page" w:x="120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41.6</w:t>
      </w:r>
    </w:p>
    <w:p w:rsidR="000A1F9B" w:rsidRDefault="00B27F83">
      <w:pPr>
        <w:pStyle w:val="Normal012"/>
        <w:framePr w:w="975" w:h="271" w:hRule="exact" w:wrap="auto" w:vAnchor="page" w:hAnchor="page" w:x="130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</w:t>
      </w:r>
    </w:p>
    <w:p w:rsidR="000A1F9B" w:rsidRDefault="00B27F83">
      <w:pPr>
        <w:pStyle w:val="Normal012"/>
        <w:framePr w:w="975" w:h="271" w:hRule="exact" w:wrap="auto" w:vAnchor="page" w:hAnchor="page" w:x="139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1.33</w:t>
      </w:r>
    </w:p>
    <w:p w:rsidR="000A1F9B" w:rsidRDefault="00B27F83">
      <w:pPr>
        <w:pStyle w:val="Normal012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3F001</w:t>
      </w:r>
    </w:p>
    <w:p w:rsidR="000A1F9B" w:rsidRDefault="00B27F83">
      <w:pPr>
        <w:pStyle w:val="Normal012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30.6</w:t>
      </w:r>
    </w:p>
    <w:p w:rsidR="000A1F9B" w:rsidRDefault="00B27F83">
      <w:pPr>
        <w:pStyle w:val="Normal012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92.5</w:t>
      </w:r>
    </w:p>
    <w:p w:rsidR="000A1F9B" w:rsidRDefault="00B27F83">
      <w:pPr>
        <w:pStyle w:val="Normal012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</w:t>
      </w:r>
    </w:p>
    <w:p w:rsidR="000A1F9B" w:rsidRDefault="00B27F83">
      <w:pPr>
        <w:pStyle w:val="Normal012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12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467</w:t>
      </w:r>
    </w:p>
    <w:p w:rsidR="000A1F9B" w:rsidRDefault="00B27F83">
      <w:pPr>
        <w:pStyle w:val="Normal012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773</w:t>
      </w:r>
    </w:p>
    <w:p w:rsidR="000A1F9B" w:rsidRDefault="00B27F83">
      <w:pPr>
        <w:pStyle w:val="Normal012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</w:t>
      </w:r>
    </w:p>
    <w:p w:rsidR="000A1F9B" w:rsidRDefault="00B27F83">
      <w:pPr>
        <w:pStyle w:val="Normal012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5.9</w:t>
      </w:r>
    </w:p>
    <w:p w:rsidR="000A1F9B" w:rsidRDefault="00B27F83">
      <w:pPr>
        <w:pStyle w:val="Normal012"/>
        <w:framePr w:w="975" w:h="271" w:hRule="exact" w:wrap="auto" w:vAnchor="page" w:hAnchor="page" w:x="120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44.9</w:t>
      </w:r>
    </w:p>
    <w:p w:rsidR="000A1F9B" w:rsidRDefault="00B27F83">
      <w:pPr>
        <w:pStyle w:val="Normal012"/>
        <w:framePr w:w="975" w:h="271" w:hRule="exact" w:wrap="auto" w:vAnchor="page" w:hAnchor="page" w:x="130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</w:t>
      </w:r>
    </w:p>
    <w:p w:rsidR="000A1F9B" w:rsidRDefault="00B27F83">
      <w:pPr>
        <w:pStyle w:val="Normal012"/>
        <w:framePr w:w="975" w:h="271" w:hRule="exact" w:wrap="auto" w:vAnchor="page" w:hAnchor="page" w:x="139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2.09</w:t>
      </w:r>
    </w:p>
    <w:p w:rsidR="000A1F9B" w:rsidRDefault="00B27F83">
      <w:pPr>
        <w:pStyle w:val="Normal012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3F002</w:t>
      </w:r>
    </w:p>
    <w:p w:rsidR="000A1F9B" w:rsidRDefault="00B27F83">
      <w:pPr>
        <w:pStyle w:val="Normal012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28.5</w:t>
      </w:r>
    </w:p>
    <w:p w:rsidR="000A1F9B" w:rsidRDefault="00B27F83">
      <w:pPr>
        <w:pStyle w:val="Normal012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135.3</w:t>
      </w:r>
    </w:p>
    <w:p w:rsidR="000A1F9B" w:rsidRDefault="00B27F83">
      <w:pPr>
        <w:pStyle w:val="Normal012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63</w:t>
      </w:r>
    </w:p>
    <w:p w:rsidR="000A1F9B" w:rsidRDefault="00B27F83">
      <w:pPr>
        <w:pStyle w:val="Normal012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12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1551</w:t>
      </w:r>
    </w:p>
    <w:p w:rsidR="000A1F9B" w:rsidRDefault="00B27F83">
      <w:pPr>
        <w:pStyle w:val="Normal012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2058</w:t>
      </w:r>
    </w:p>
    <w:p w:rsidR="000A1F9B" w:rsidRDefault="00B27F83">
      <w:pPr>
        <w:pStyle w:val="Normal012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</w:t>
      </w:r>
    </w:p>
    <w:p w:rsidR="000A1F9B" w:rsidRDefault="00B27F83">
      <w:pPr>
        <w:pStyle w:val="Normal012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4.8</w:t>
      </w:r>
    </w:p>
    <w:p w:rsidR="000A1F9B" w:rsidRDefault="00B27F83">
      <w:pPr>
        <w:pStyle w:val="Normal012"/>
        <w:framePr w:w="975" w:h="271" w:hRule="exact" w:wrap="auto" w:vAnchor="page" w:hAnchor="page" w:x="120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46.1</w:t>
      </w:r>
    </w:p>
    <w:p w:rsidR="000A1F9B" w:rsidRDefault="00B27F83">
      <w:pPr>
        <w:pStyle w:val="Normal012"/>
        <w:framePr w:w="975" w:h="271" w:hRule="exact" w:wrap="auto" w:vAnchor="page" w:hAnchor="page" w:x="130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</w:t>
      </w:r>
    </w:p>
    <w:p w:rsidR="000A1F9B" w:rsidRDefault="00B27F83">
      <w:pPr>
        <w:pStyle w:val="Normal012"/>
        <w:framePr w:w="975" w:h="271" w:hRule="exact" w:wrap="auto" w:vAnchor="page" w:hAnchor="page" w:x="139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1.69</w:t>
      </w:r>
    </w:p>
    <w:p w:rsidR="000A1F9B" w:rsidRDefault="00B27F83">
      <w:pPr>
        <w:pStyle w:val="Normal012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3F003</w:t>
      </w:r>
    </w:p>
    <w:p w:rsidR="000A1F9B" w:rsidRDefault="00B27F83">
      <w:pPr>
        <w:pStyle w:val="Normal012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23.3</w:t>
      </w:r>
    </w:p>
    <w:p w:rsidR="000A1F9B" w:rsidRDefault="00B27F83">
      <w:pPr>
        <w:pStyle w:val="Normal012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74.5</w:t>
      </w:r>
    </w:p>
    <w:p w:rsidR="000A1F9B" w:rsidRDefault="00B27F83">
      <w:pPr>
        <w:pStyle w:val="Normal012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63</w:t>
      </w:r>
    </w:p>
    <w:p w:rsidR="000A1F9B" w:rsidRDefault="00B27F83">
      <w:pPr>
        <w:pStyle w:val="Normal012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12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178</w:t>
      </w:r>
    </w:p>
    <w:p w:rsidR="000A1F9B" w:rsidRDefault="00B27F83">
      <w:pPr>
        <w:pStyle w:val="Normal012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225</w:t>
      </w:r>
    </w:p>
    <w:p w:rsidR="000A1F9B" w:rsidRDefault="00B27F83">
      <w:pPr>
        <w:pStyle w:val="Normal012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</w:t>
      </w:r>
    </w:p>
    <w:p w:rsidR="000A1F9B" w:rsidRDefault="00B27F83">
      <w:pPr>
        <w:pStyle w:val="Normal012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5.5</w:t>
      </w:r>
    </w:p>
    <w:p w:rsidR="000A1F9B" w:rsidRDefault="00B27F83">
      <w:pPr>
        <w:pStyle w:val="Normal012"/>
        <w:framePr w:w="975" w:h="271" w:hRule="exact" w:wrap="auto" w:vAnchor="page" w:hAnchor="page" w:x="120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49.4</w:t>
      </w:r>
    </w:p>
    <w:p w:rsidR="000A1F9B" w:rsidRDefault="00B27F83">
      <w:pPr>
        <w:pStyle w:val="Normal012"/>
        <w:framePr w:w="975" w:h="271" w:hRule="exact" w:wrap="auto" w:vAnchor="page" w:hAnchor="page" w:x="130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</w:t>
      </w:r>
    </w:p>
    <w:p w:rsidR="000A1F9B" w:rsidRDefault="00B27F83">
      <w:pPr>
        <w:pStyle w:val="Normal012"/>
        <w:framePr w:w="975" w:h="271" w:hRule="exact" w:wrap="auto" w:vAnchor="page" w:hAnchor="page" w:x="139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2.15</w:t>
      </w:r>
    </w:p>
    <w:p w:rsidR="000A1F9B" w:rsidRDefault="00B27F83">
      <w:pPr>
        <w:pStyle w:val="Normal012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12"/>
        <w:spacing w:line="1" w:lineRule="auto"/>
      </w:pPr>
      <w:r>
        <w:br w:type="page"/>
      </w:r>
    </w:p>
    <w:p w:rsidR="000A1F9B" w:rsidRDefault="00B27F83">
      <w:pPr>
        <w:pStyle w:val="Normal012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90" style="position:absolute;left:0;text-align:left;z-index:-251550720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89" style="position:absolute;left:0;text-align:left;z-index:-251549696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88" style="position:absolute;left:0;text-align:left;z-index:-251548672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Individual Animal Generalized Measurement by Parameter </w:t>
      </w:r>
      <w:r>
        <w:rPr>
          <w:rFonts w:eastAsia="Times New Roman"/>
          <w:b/>
          <w:color w:val="000000"/>
          <w:kern w:val="2"/>
          <w:sz w:val="19"/>
        </w:rPr>
        <w:t>Report</w:t>
      </w:r>
    </w:p>
    <w:p w:rsidR="000A1F9B" w:rsidRDefault="00B27F83">
      <w:pPr>
        <w:pStyle w:val="Normal012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Blood Biochemistry (cobas 6000)  </w:t>
      </w:r>
      <w:r>
        <w:rPr>
          <w:rFonts w:ascii="宋体" w:eastAsia="宋体" w:hAnsi="宋体"/>
          <w:color w:val="000000"/>
          <w:kern w:val="2"/>
          <w:sz w:val="19"/>
        </w:rPr>
        <w:t>血生化指标检测结果个体数据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ALT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AST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ALP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TBIL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(μmol/L)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GGT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CK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LDH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CREA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(μmol/L)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UREA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ALB</w:t>
      </w:r>
    </w:p>
    <w:p w:rsidR="000A1F9B" w:rsidRDefault="00B27F83">
      <w:pPr>
        <w:pStyle w:val="Normal012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TG</w:t>
      </w:r>
    </w:p>
    <w:p w:rsidR="000A1F9B" w:rsidRDefault="00B27F83">
      <w:pPr>
        <w:pStyle w:val="Normal012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CHOL</w:t>
      </w:r>
    </w:p>
    <w:p w:rsidR="000A1F9B" w:rsidRDefault="00B27F83">
      <w:pPr>
        <w:pStyle w:val="Normal012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3F004</w:t>
      </w:r>
    </w:p>
    <w:p w:rsidR="000A1F9B" w:rsidRDefault="00B27F83">
      <w:pPr>
        <w:pStyle w:val="Normal012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18.2</w:t>
      </w:r>
    </w:p>
    <w:p w:rsidR="000A1F9B" w:rsidRDefault="00B27F83">
      <w:pPr>
        <w:pStyle w:val="Normal012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91.1</w:t>
      </w:r>
    </w:p>
    <w:p w:rsidR="000A1F9B" w:rsidRDefault="00B27F83">
      <w:pPr>
        <w:pStyle w:val="Normal012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71</w:t>
      </w:r>
    </w:p>
    <w:p w:rsidR="000A1F9B" w:rsidRDefault="00B27F83">
      <w:pPr>
        <w:pStyle w:val="Normal012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  <w:t>1</w:t>
      </w:r>
    </w:p>
    <w:p w:rsidR="000A1F9B" w:rsidRDefault="00B27F83">
      <w:pPr>
        <w:pStyle w:val="Normal012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748</w:t>
      </w:r>
    </w:p>
    <w:p w:rsidR="000A1F9B" w:rsidRDefault="00B27F83">
      <w:pPr>
        <w:pStyle w:val="Normal012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1109</w:t>
      </w:r>
    </w:p>
    <w:p w:rsidR="000A1F9B" w:rsidRDefault="00B27F83">
      <w:pPr>
        <w:pStyle w:val="Normal012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</w:t>
      </w:r>
    </w:p>
    <w:p w:rsidR="000A1F9B" w:rsidRDefault="00B27F83">
      <w:pPr>
        <w:pStyle w:val="Normal012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4.7</w:t>
      </w:r>
    </w:p>
    <w:p w:rsidR="000A1F9B" w:rsidRDefault="00B27F83">
      <w:pPr>
        <w:pStyle w:val="Normal012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48.7</w:t>
      </w:r>
    </w:p>
    <w:p w:rsidR="000A1F9B" w:rsidRDefault="00B27F83">
      <w:pPr>
        <w:pStyle w:val="Normal012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0.30</w:t>
      </w:r>
    </w:p>
    <w:p w:rsidR="000A1F9B" w:rsidRDefault="00B27F83">
      <w:pPr>
        <w:pStyle w:val="Normal012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2.99</w:t>
      </w:r>
    </w:p>
    <w:p w:rsidR="000A1F9B" w:rsidRDefault="00B27F83">
      <w:pPr>
        <w:pStyle w:val="Normal012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3F005</w:t>
      </w:r>
    </w:p>
    <w:p w:rsidR="000A1F9B" w:rsidRDefault="00B27F83">
      <w:pPr>
        <w:pStyle w:val="Normal012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17.6</w:t>
      </w:r>
    </w:p>
    <w:p w:rsidR="000A1F9B" w:rsidRDefault="00B27F83">
      <w:pPr>
        <w:pStyle w:val="Normal012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96.2</w:t>
      </w:r>
    </w:p>
    <w:p w:rsidR="000A1F9B" w:rsidRDefault="00B27F83">
      <w:pPr>
        <w:pStyle w:val="Normal012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63</w:t>
      </w:r>
    </w:p>
    <w:p w:rsidR="000A1F9B" w:rsidRDefault="00B27F83">
      <w:pPr>
        <w:pStyle w:val="Normal012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</w:t>
      </w:r>
    </w:p>
    <w:p w:rsidR="000A1F9B" w:rsidRDefault="00B27F83">
      <w:pPr>
        <w:pStyle w:val="Normal012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627</w:t>
      </w:r>
    </w:p>
    <w:p w:rsidR="000A1F9B" w:rsidRDefault="00B27F83">
      <w:pPr>
        <w:pStyle w:val="Normal012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1070</w:t>
      </w:r>
    </w:p>
    <w:p w:rsidR="000A1F9B" w:rsidRDefault="00B27F83">
      <w:pPr>
        <w:pStyle w:val="Normal012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</w:t>
      </w:r>
    </w:p>
    <w:p w:rsidR="000A1F9B" w:rsidRDefault="00B27F83">
      <w:pPr>
        <w:pStyle w:val="Normal012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5.9</w:t>
      </w:r>
    </w:p>
    <w:p w:rsidR="000A1F9B" w:rsidRDefault="00B27F83">
      <w:pPr>
        <w:pStyle w:val="Normal012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42.9</w:t>
      </w:r>
    </w:p>
    <w:p w:rsidR="000A1F9B" w:rsidRDefault="00B27F83">
      <w:pPr>
        <w:pStyle w:val="Normal012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</w:t>
      </w:r>
    </w:p>
    <w:p w:rsidR="000A1F9B" w:rsidRDefault="00B27F83">
      <w:pPr>
        <w:pStyle w:val="Normal012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1.56</w:t>
      </w:r>
    </w:p>
    <w:p w:rsidR="000A1F9B" w:rsidRDefault="00B27F83">
      <w:pPr>
        <w:pStyle w:val="Normal012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3F006</w:t>
      </w:r>
    </w:p>
    <w:p w:rsidR="000A1F9B" w:rsidRDefault="00B27F83">
      <w:pPr>
        <w:pStyle w:val="Normal012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17.2</w:t>
      </w:r>
    </w:p>
    <w:p w:rsidR="000A1F9B" w:rsidRDefault="00B27F83">
      <w:pPr>
        <w:pStyle w:val="Normal012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79.9</w:t>
      </w:r>
    </w:p>
    <w:p w:rsidR="000A1F9B" w:rsidRDefault="00B27F83">
      <w:pPr>
        <w:pStyle w:val="Normal012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66</w:t>
      </w:r>
    </w:p>
    <w:p w:rsidR="000A1F9B" w:rsidRDefault="00B27F83">
      <w:pPr>
        <w:pStyle w:val="Normal012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  <w:t>1</w:t>
      </w:r>
    </w:p>
    <w:p w:rsidR="000A1F9B" w:rsidRDefault="00B27F83">
      <w:pPr>
        <w:pStyle w:val="Normal012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468</w:t>
      </w:r>
    </w:p>
    <w:p w:rsidR="000A1F9B" w:rsidRDefault="00B27F83">
      <w:pPr>
        <w:pStyle w:val="Normal012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840</w:t>
      </w:r>
    </w:p>
    <w:p w:rsidR="000A1F9B" w:rsidRDefault="00B27F83">
      <w:pPr>
        <w:pStyle w:val="Normal012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</w:t>
      </w:r>
    </w:p>
    <w:p w:rsidR="000A1F9B" w:rsidRDefault="00B27F83">
      <w:pPr>
        <w:pStyle w:val="Normal012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6.0</w:t>
      </w:r>
    </w:p>
    <w:p w:rsidR="000A1F9B" w:rsidRDefault="00B27F83">
      <w:pPr>
        <w:pStyle w:val="Normal012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41.1</w:t>
      </w:r>
    </w:p>
    <w:p w:rsidR="000A1F9B" w:rsidRDefault="00B27F83">
      <w:pPr>
        <w:pStyle w:val="Normal012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</w:t>
      </w:r>
    </w:p>
    <w:p w:rsidR="000A1F9B" w:rsidRDefault="00B27F83">
      <w:pPr>
        <w:pStyle w:val="Normal012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1.60</w:t>
      </w:r>
    </w:p>
    <w:p w:rsidR="000A1F9B" w:rsidRDefault="00B27F83">
      <w:pPr>
        <w:pStyle w:val="Normal012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3F007</w:t>
      </w:r>
    </w:p>
    <w:p w:rsidR="000A1F9B" w:rsidRDefault="00B27F83">
      <w:pPr>
        <w:pStyle w:val="Normal012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22.3</w:t>
      </w:r>
    </w:p>
    <w:p w:rsidR="000A1F9B" w:rsidRDefault="00B27F83">
      <w:pPr>
        <w:pStyle w:val="Normal012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77.0</w:t>
      </w:r>
    </w:p>
    <w:p w:rsidR="000A1F9B" w:rsidRDefault="00B27F83">
      <w:pPr>
        <w:pStyle w:val="Normal012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63</w:t>
      </w:r>
    </w:p>
    <w:p w:rsidR="000A1F9B" w:rsidRDefault="00B27F83">
      <w:pPr>
        <w:pStyle w:val="Normal012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12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255</w:t>
      </w:r>
    </w:p>
    <w:p w:rsidR="000A1F9B" w:rsidRDefault="00B27F83">
      <w:pPr>
        <w:pStyle w:val="Normal012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296</w:t>
      </w:r>
    </w:p>
    <w:p w:rsidR="000A1F9B" w:rsidRDefault="00B27F83">
      <w:pPr>
        <w:pStyle w:val="Normal012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</w:t>
      </w:r>
    </w:p>
    <w:p w:rsidR="000A1F9B" w:rsidRDefault="00B27F83">
      <w:pPr>
        <w:pStyle w:val="Normal012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5.6</w:t>
      </w:r>
    </w:p>
    <w:p w:rsidR="000A1F9B" w:rsidRDefault="00B27F83">
      <w:pPr>
        <w:pStyle w:val="Normal012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42.1</w:t>
      </w:r>
    </w:p>
    <w:p w:rsidR="000A1F9B" w:rsidRDefault="00B27F83">
      <w:pPr>
        <w:pStyle w:val="Normal012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</w:t>
      </w:r>
    </w:p>
    <w:p w:rsidR="000A1F9B" w:rsidRDefault="00B27F83">
      <w:pPr>
        <w:pStyle w:val="Normal012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1.63</w:t>
      </w:r>
    </w:p>
    <w:p w:rsidR="000A1F9B" w:rsidRDefault="00B27F83">
      <w:pPr>
        <w:pStyle w:val="Normal012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3F008</w:t>
      </w:r>
    </w:p>
    <w:p w:rsidR="000A1F9B" w:rsidRDefault="00B27F83">
      <w:pPr>
        <w:pStyle w:val="Normal012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17.3</w:t>
      </w:r>
    </w:p>
    <w:p w:rsidR="000A1F9B" w:rsidRDefault="00B27F83">
      <w:pPr>
        <w:pStyle w:val="Normal012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83.5</w:t>
      </w:r>
    </w:p>
    <w:p w:rsidR="000A1F9B" w:rsidRDefault="00B27F83">
      <w:pPr>
        <w:pStyle w:val="Normal012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68</w:t>
      </w:r>
    </w:p>
    <w:p w:rsidR="000A1F9B" w:rsidRDefault="00B27F83">
      <w:pPr>
        <w:pStyle w:val="Normal012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12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357</w:t>
      </w:r>
    </w:p>
    <w:p w:rsidR="000A1F9B" w:rsidRDefault="00B27F83">
      <w:pPr>
        <w:pStyle w:val="Normal012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682</w:t>
      </w:r>
    </w:p>
    <w:p w:rsidR="000A1F9B" w:rsidRDefault="00B27F83">
      <w:pPr>
        <w:pStyle w:val="Normal012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</w:t>
      </w:r>
    </w:p>
    <w:p w:rsidR="000A1F9B" w:rsidRDefault="00B27F83">
      <w:pPr>
        <w:pStyle w:val="Normal012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4.5</w:t>
      </w:r>
    </w:p>
    <w:p w:rsidR="000A1F9B" w:rsidRDefault="00B27F83">
      <w:pPr>
        <w:pStyle w:val="Normal012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43.1</w:t>
      </w:r>
    </w:p>
    <w:p w:rsidR="000A1F9B" w:rsidRDefault="00B27F83">
      <w:pPr>
        <w:pStyle w:val="Normal012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</w:t>
      </w:r>
    </w:p>
    <w:p w:rsidR="000A1F9B" w:rsidRDefault="00B27F83">
      <w:pPr>
        <w:pStyle w:val="Normal012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1.47</w:t>
      </w:r>
    </w:p>
    <w:p w:rsidR="000A1F9B" w:rsidRDefault="00B27F83">
      <w:pPr>
        <w:pStyle w:val="Normal012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3F009</w:t>
      </w:r>
    </w:p>
    <w:p w:rsidR="000A1F9B" w:rsidRDefault="00B27F83">
      <w:pPr>
        <w:pStyle w:val="Normal012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20.</w:t>
      </w:r>
      <w:r>
        <w:rPr>
          <w:rFonts w:eastAsia="Times New Roman"/>
          <w:color w:val="000000"/>
          <w:kern w:val="2"/>
          <w:sz w:val="17"/>
        </w:rPr>
        <w:t>7</w:t>
      </w:r>
    </w:p>
    <w:p w:rsidR="000A1F9B" w:rsidRDefault="00B27F83">
      <w:pPr>
        <w:pStyle w:val="Normal012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63.5</w:t>
      </w:r>
    </w:p>
    <w:p w:rsidR="000A1F9B" w:rsidRDefault="00B27F83">
      <w:pPr>
        <w:pStyle w:val="Normal012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47</w:t>
      </w:r>
    </w:p>
    <w:p w:rsidR="000A1F9B" w:rsidRDefault="00B27F83">
      <w:pPr>
        <w:pStyle w:val="Normal012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12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369</w:t>
      </w:r>
    </w:p>
    <w:p w:rsidR="000A1F9B" w:rsidRDefault="00B27F83">
      <w:pPr>
        <w:pStyle w:val="Normal012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441</w:t>
      </w:r>
    </w:p>
    <w:p w:rsidR="000A1F9B" w:rsidRDefault="00B27F83">
      <w:pPr>
        <w:pStyle w:val="Normal012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</w:t>
      </w:r>
    </w:p>
    <w:p w:rsidR="000A1F9B" w:rsidRDefault="00B27F83">
      <w:pPr>
        <w:pStyle w:val="Normal012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4.6</w:t>
      </w:r>
    </w:p>
    <w:p w:rsidR="000A1F9B" w:rsidRDefault="00B27F83">
      <w:pPr>
        <w:pStyle w:val="Normal012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40.5</w:t>
      </w:r>
    </w:p>
    <w:p w:rsidR="000A1F9B" w:rsidRDefault="00B27F83">
      <w:pPr>
        <w:pStyle w:val="Normal012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</w:t>
      </w:r>
    </w:p>
    <w:p w:rsidR="000A1F9B" w:rsidRDefault="00B27F83">
      <w:pPr>
        <w:pStyle w:val="Normal012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2.41</w:t>
      </w:r>
    </w:p>
    <w:p w:rsidR="000A1F9B" w:rsidRDefault="00B27F83">
      <w:pPr>
        <w:pStyle w:val="Normal012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3F010</w:t>
      </w:r>
    </w:p>
    <w:p w:rsidR="000A1F9B" w:rsidRDefault="00B27F83">
      <w:pPr>
        <w:pStyle w:val="Normal012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30.8</w:t>
      </w:r>
    </w:p>
    <w:p w:rsidR="000A1F9B" w:rsidRDefault="00B27F83">
      <w:pPr>
        <w:pStyle w:val="Normal012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95.9</w:t>
      </w:r>
    </w:p>
    <w:p w:rsidR="000A1F9B" w:rsidRDefault="00B27F83">
      <w:pPr>
        <w:pStyle w:val="Normal012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72</w:t>
      </w:r>
    </w:p>
    <w:p w:rsidR="000A1F9B" w:rsidRDefault="00B27F83">
      <w:pPr>
        <w:pStyle w:val="Normal012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12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359</w:t>
      </w:r>
    </w:p>
    <w:p w:rsidR="000A1F9B" w:rsidRDefault="00B27F83">
      <w:pPr>
        <w:pStyle w:val="Normal012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391</w:t>
      </w:r>
    </w:p>
    <w:p w:rsidR="000A1F9B" w:rsidRDefault="00B27F83">
      <w:pPr>
        <w:pStyle w:val="Normal012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</w:t>
      </w:r>
    </w:p>
    <w:p w:rsidR="000A1F9B" w:rsidRDefault="00B27F83">
      <w:pPr>
        <w:pStyle w:val="Normal012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4.5</w:t>
      </w:r>
    </w:p>
    <w:p w:rsidR="000A1F9B" w:rsidRDefault="00B27F83">
      <w:pPr>
        <w:pStyle w:val="Normal012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48.8</w:t>
      </w:r>
    </w:p>
    <w:p w:rsidR="000A1F9B" w:rsidRDefault="00B27F83">
      <w:pPr>
        <w:pStyle w:val="Normal012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</w:t>
      </w:r>
    </w:p>
    <w:p w:rsidR="000A1F9B" w:rsidRDefault="00B27F83">
      <w:pPr>
        <w:pStyle w:val="Normal012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2.22</w:t>
      </w:r>
    </w:p>
    <w:p w:rsidR="000A1F9B" w:rsidRDefault="00B27F83">
      <w:pPr>
        <w:pStyle w:val="Normal012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4F001</w:t>
      </w:r>
    </w:p>
    <w:p w:rsidR="000A1F9B" w:rsidRDefault="00B27F83">
      <w:pPr>
        <w:pStyle w:val="Normal012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32.2</w:t>
      </w:r>
    </w:p>
    <w:p w:rsidR="000A1F9B" w:rsidRDefault="00B27F83">
      <w:pPr>
        <w:pStyle w:val="Normal012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99.2</w:t>
      </w:r>
    </w:p>
    <w:p w:rsidR="000A1F9B" w:rsidRDefault="00B27F83">
      <w:pPr>
        <w:pStyle w:val="Normal012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107</w:t>
      </w:r>
    </w:p>
    <w:p w:rsidR="000A1F9B" w:rsidRDefault="00B27F83">
      <w:pPr>
        <w:pStyle w:val="Normal012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12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512</w:t>
      </w:r>
    </w:p>
    <w:p w:rsidR="000A1F9B" w:rsidRDefault="00B27F83">
      <w:pPr>
        <w:pStyle w:val="Normal012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944</w:t>
      </w:r>
    </w:p>
    <w:p w:rsidR="000A1F9B" w:rsidRDefault="00B27F83">
      <w:pPr>
        <w:pStyle w:val="Normal012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</w:t>
      </w:r>
    </w:p>
    <w:p w:rsidR="000A1F9B" w:rsidRDefault="00B27F83">
      <w:pPr>
        <w:pStyle w:val="Normal012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5.4</w:t>
      </w:r>
    </w:p>
    <w:p w:rsidR="000A1F9B" w:rsidRDefault="00B27F83">
      <w:pPr>
        <w:pStyle w:val="Normal012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39.0</w:t>
      </w:r>
    </w:p>
    <w:p w:rsidR="000A1F9B" w:rsidRDefault="00B27F83">
      <w:pPr>
        <w:pStyle w:val="Normal012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</w:t>
      </w:r>
    </w:p>
    <w:p w:rsidR="000A1F9B" w:rsidRDefault="00B27F83">
      <w:pPr>
        <w:pStyle w:val="Normal012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1.70</w:t>
      </w:r>
    </w:p>
    <w:p w:rsidR="000A1F9B" w:rsidRDefault="00B27F83">
      <w:pPr>
        <w:pStyle w:val="Normal012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4F002</w:t>
      </w:r>
    </w:p>
    <w:p w:rsidR="000A1F9B" w:rsidRDefault="00B27F83">
      <w:pPr>
        <w:pStyle w:val="Normal012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30.2</w:t>
      </w:r>
    </w:p>
    <w:p w:rsidR="000A1F9B" w:rsidRDefault="00B27F83">
      <w:pPr>
        <w:pStyle w:val="Normal012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118.7</w:t>
      </w:r>
    </w:p>
    <w:p w:rsidR="000A1F9B" w:rsidRDefault="00B27F83">
      <w:pPr>
        <w:pStyle w:val="Normal012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61</w:t>
      </w:r>
    </w:p>
    <w:p w:rsidR="000A1F9B" w:rsidRDefault="00B27F83">
      <w:pPr>
        <w:pStyle w:val="Normal012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12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960</w:t>
      </w:r>
    </w:p>
    <w:p w:rsidR="000A1F9B" w:rsidRDefault="00B27F83">
      <w:pPr>
        <w:pStyle w:val="Normal012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1539</w:t>
      </w:r>
    </w:p>
    <w:p w:rsidR="000A1F9B" w:rsidRDefault="00B27F83">
      <w:pPr>
        <w:pStyle w:val="Normal012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</w:t>
      </w:r>
    </w:p>
    <w:p w:rsidR="000A1F9B" w:rsidRDefault="00B27F83">
      <w:pPr>
        <w:pStyle w:val="Normal012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</w:t>
      </w:r>
    </w:p>
    <w:p w:rsidR="000A1F9B" w:rsidRDefault="00B27F83">
      <w:pPr>
        <w:pStyle w:val="Normal012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42.8</w:t>
      </w:r>
    </w:p>
    <w:p w:rsidR="000A1F9B" w:rsidRDefault="00B27F83">
      <w:pPr>
        <w:pStyle w:val="Normal012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</w:t>
      </w:r>
    </w:p>
    <w:p w:rsidR="000A1F9B" w:rsidRDefault="00B27F83">
      <w:pPr>
        <w:pStyle w:val="Normal012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2.04</w:t>
      </w:r>
    </w:p>
    <w:p w:rsidR="000A1F9B" w:rsidRDefault="00B27F83">
      <w:pPr>
        <w:pStyle w:val="Normal012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4F003</w:t>
      </w:r>
    </w:p>
    <w:p w:rsidR="000A1F9B" w:rsidRDefault="00B27F83">
      <w:pPr>
        <w:pStyle w:val="Normal012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32.6</w:t>
      </w:r>
    </w:p>
    <w:p w:rsidR="000A1F9B" w:rsidRDefault="00B27F83">
      <w:pPr>
        <w:pStyle w:val="Normal012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102.5</w:t>
      </w:r>
    </w:p>
    <w:p w:rsidR="000A1F9B" w:rsidRDefault="00B27F83">
      <w:pPr>
        <w:pStyle w:val="Normal012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110</w:t>
      </w:r>
    </w:p>
    <w:p w:rsidR="000A1F9B" w:rsidRDefault="00B27F83">
      <w:pPr>
        <w:pStyle w:val="Normal012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12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733</w:t>
      </w:r>
    </w:p>
    <w:p w:rsidR="000A1F9B" w:rsidRDefault="00B27F83">
      <w:pPr>
        <w:pStyle w:val="Normal012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973</w:t>
      </w:r>
    </w:p>
    <w:p w:rsidR="000A1F9B" w:rsidRDefault="00B27F83">
      <w:pPr>
        <w:pStyle w:val="Normal012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</w:t>
      </w:r>
    </w:p>
    <w:p w:rsidR="000A1F9B" w:rsidRDefault="00B27F83">
      <w:pPr>
        <w:pStyle w:val="Normal012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</w:t>
      </w:r>
    </w:p>
    <w:p w:rsidR="000A1F9B" w:rsidRDefault="00B27F83">
      <w:pPr>
        <w:pStyle w:val="Normal012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42.2</w:t>
      </w:r>
    </w:p>
    <w:p w:rsidR="000A1F9B" w:rsidRDefault="00B27F83">
      <w:pPr>
        <w:pStyle w:val="Normal012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</w:t>
      </w:r>
    </w:p>
    <w:p w:rsidR="000A1F9B" w:rsidRDefault="00B27F83">
      <w:pPr>
        <w:pStyle w:val="Normal012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1.61</w:t>
      </w:r>
    </w:p>
    <w:p w:rsidR="000A1F9B" w:rsidRDefault="00B27F83">
      <w:pPr>
        <w:pStyle w:val="Normal012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4F004</w:t>
      </w:r>
    </w:p>
    <w:p w:rsidR="000A1F9B" w:rsidRDefault="00B27F83">
      <w:pPr>
        <w:pStyle w:val="Normal012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24.3</w:t>
      </w:r>
    </w:p>
    <w:p w:rsidR="000A1F9B" w:rsidRDefault="00B27F83">
      <w:pPr>
        <w:pStyle w:val="Normal012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93.2</w:t>
      </w:r>
    </w:p>
    <w:p w:rsidR="000A1F9B" w:rsidRDefault="00B27F83">
      <w:pPr>
        <w:pStyle w:val="Normal012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82</w:t>
      </w:r>
    </w:p>
    <w:p w:rsidR="000A1F9B" w:rsidRDefault="00B27F83">
      <w:pPr>
        <w:pStyle w:val="Normal012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12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263</w:t>
      </w:r>
    </w:p>
    <w:p w:rsidR="000A1F9B" w:rsidRDefault="00B27F83">
      <w:pPr>
        <w:pStyle w:val="Normal012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355</w:t>
      </w:r>
    </w:p>
    <w:p w:rsidR="000A1F9B" w:rsidRDefault="00B27F83">
      <w:pPr>
        <w:pStyle w:val="Normal012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</w:t>
      </w:r>
    </w:p>
    <w:p w:rsidR="000A1F9B" w:rsidRDefault="00B27F83">
      <w:pPr>
        <w:pStyle w:val="Normal012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</w:t>
      </w:r>
    </w:p>
    <w:p w:rsidR="000A1F9B" w:rsidRDefault="00B27F83">
      <w:pPr>
        <w:pStyle w:val="Normal012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43.8</w:t>
      </w:r>
    </w:p>
    <w:p w:rsidR="000A1F9B" w:rsidRDefault="00B27F83">
      <w:pPr>
        <w:pStyle w:val="Normal012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</w:t>
      </w:r>
    </w:p>
    <w:p w:rsidR="000A1F9B" w:rsidRDefault="00B27F83">
      <w:pPr>
        <w:pStyle w:val="Normal012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1.66</w:t>
      </w:r>
    </w:p>
    <w:p w:rsidR="000A1F9B" w:rsidRDefault="00B27F83">
      <w:pPr>
        <w:pStyle w:val="Normal012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4F005</w:t>
      </w:r>
    </w:p>
    <w:p w:rsidR="000A1F9B" w:rsidRDefault="00B27F83">
      <w:pPr>
        <w:pStyle w:val="Normal012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21.6</w:t>
      </w:r>
    </w:p>
    <w:p w:rsidR="000A1F9B" w:rsidRDefault="00B27F83">
      <w:pPr>
        <w:pStyle w:val="Normal012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92.6</w:t>
      </w:r>
    </w:p>
    <w:p w:rsidR="000A1F9B" w:rsidRDefault="00B27F83">
      <w:pPr>
        <w:pStyle w:val="Normal012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66</w:t>
      </w:r>
    </w:p>
    <w:p w:rsidR="000A1F9B" w:rsidRDefault="00B27F83">
      <w:pPr>
        <w:pStyle w:val="Normal012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</w:t>
      </w:r>
    </w:p>
    <w:p w:rsidR="000A1F9B" w:rsidRDefault="00B27F83">
      <w:pPr>
        <w:pStyle w:val="Normal012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617</w:t>
      </w:r>
    </w:p>
    <w:p w:rsidR="000A1F9B" w:rsidRDefault="00B27F83">
      <w:pPr>
        <w:pStyle w:val="Normal012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873</w:t>
      </w:r>
    </w:p>
    <w:p w:rsidR="000A1F9B" w:rsidRDefault="00B27F83">
      <w:pPr>
        <w:pStyle w:val="Normal012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</w:t>
      </w:r>
    </w:p>
    <w:p w:rsidR="000A1F9B" w:rsidRDefault="00B27F83">
      <w:pPr>
        <w:pStyle w:val="Normal012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</w:t>
      </w:r>
    </w:p>
    <w:p w:rsidR="000A1F9B" w:rsidRDefault="00B27F83">
      <w:pPr>
        <w:pStyle w:val="Normal012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42.1</w:t>
      </w:r>
    </w:p>
    <w:p w:rsidR="000A1F9B" w:rsidRDefault="00B27F83">
      <w:pPr>
        <w:pStyle w:val="Normal012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</w:t>
      </w:r>
    </w:p>
    <w:p w:rsidR="000A1F9B" w:rsidRDefault="00B27F83">
      <w:pPr>
        <w:pStyle w:val="Normal012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1.97</w:t>
      </w:r>
    </w:p>
    <w:p w:rsidR="000A1F9B" w:rsidRDefault="00B27F83">
      <w:pPr>
        <w:pStyle w:val="Normal012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4F006</w:t>
      </w:r>
    </w:p>
    <w:p w:rsidR="000A1F9B" w:rsidRDefault="00B27F83">
      <w:pPr>
        <w:pStyle w:val="Normal012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22.2</w:t>
      </w:r>
    </w:p>
    <w:p w:rsidR="000A1F9B" w:rsidRDefault="00B27F83">
      <w:pPr>
        <w:pStyle w:val="Normal012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151.3</w:t>
      </w:r>
    </w:p>
    <w:p w:rsidR="000A1F9B" w:rsidRDefault="00B27F83">
      <w:pPr>
        <w:pStyle w:val="Normal012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72</w:t>
      </w:r>
    </w:p>
    <w:p w:rsidR="000A1F9B" w:rsidRDefault="00B27F83">
      <w:pPr>
        <w:pStyle w:val="Normal012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12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  <w:t>1</w:t>
      </w:r>
    </w:p>
    <w:p w:rsidR="000A1F9B" w:rsidRDefault="00B27F83">
      <w:pPr>
        <w:pStyle w:val="Normal012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1342</w:t>
      </w:r>
    </w:p>
    <w:p w:rsidR="000A1F9B" w:rsidRDefault="00B27F83">
      <w:pPr>
        <w:pStyle w:val="Normal012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2304</w:t>
      </w:r>
    </w:p>
    <w:p w:rsidR="000A1F9B" w:rsidRDefault="00B27F83">
      <w:pPr>
        <w:pStyle w:val="Normal012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</w:t>
      </w:r>
    </w:p>
    <w:p w:rsidR="000A1F9B" w:rsidRDefault="00B27F83">
      <w:pPr>
        <w:pStyle w:val="Normal012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5.2</w:t>
      </w:r>
    </w:p>
    <w:p w:rsidR="000A1F9B" w:rsidRDefault="00B27F83">
      <w:pPr>
        <w:pStyle w:val="Normal012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44.6</w:t>
      </w:r>
    </w:p>
    <w:p w:rsidR="000A1F9B" w:rsidRDefault="00B27F83">
      <w:pPr>
        <w:pStyle w:val="Normal012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</w:t>
      </w:r>
    </w:p>
    <w:p w:rsidR="000A1F9B" w:rsidRDefault="00B27F83">
      <w:pPr>
        <w:pStyle w:val="Normal012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1.64</w:t>
      </w:r>
    </w:p>
    <w:p w:rsidR="000A1F9B" w:rsidRDefault="00B27F83">
      <w:pPr>
        <w:pStyle w:val="Normal012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4F007</w:t>
      </w:r>
    </w:p>
    <w:p w:rsidR="000A1F9B" w:rsidRDefault="00B27F83">
      <w:pPr>
        <w:pStyle w:val="Normal012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21.3</w:t>
      </w:r>
    </w:p>
    <w:p w:rsidR="000A1F9B" w:rsidRDefault="00B27F83">
      <w:pPr>
        <w:pStyle w:val="Normal012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60.8</w:t>
      </w:r>
    </w:p>
    <w:p w:rsidR="000A1F9B" w:rsidRDefault="00B27F83">
      <w:pPr>
        <w:pStyle w:val="Normal012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</w:t>
      </w:r>
    </w:p>
    <w:p w:rsidR="000A1F9B" w:rsidRDefault="00B27F83">
      <w:pPr>
        <w:pStyle w:val="Normal012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12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175</w:t>
      </w:r>
    </w:p>
    <w:p w:rsidR="000A1F9B" w:rsidRDefault="00B27F83">
      <w:pPr>
        <w:pStyle w:val="Normal012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266</w:t>
      </w:r>
    </w:p>
    <w:p w:rsidR="000A1F9B" w:rsidRDefault="00B27F83">
      <w:pPr>
        <w:pStyle w:val="Normal012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</w:t>
      </w:r>
    </w:p>
    <w:p w:rsidR="000A1F9B" w:rsidRDefault="00B27F83">
      <w:pPr>
        <w:pStyle w:val="Normal012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3.6</w:t>
      </w:r>
    </w:p>
    <w:p w:rsidR="000A1F9B" w:rsidRDefault="00B27F83">
      <w:pPr>
        <w:pStyle w:val="Normal012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46.3</w:t>
      </w:r>
    </w:p>
    <w:p w:rsidR="000A1F9B" w:rsidRDefault="00B27F83">
      <w:pPr>
        <w:pStyle w:val="Normal012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26</w:t>
      </w:r>
    </w:p>
    <w:p w:rsidR="000A1F9B" w:rsidRDefault="00B27F83">
      <w:pPr>
        <w:pStyle w:val="Normal012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1.83</w:t>
      </w:r>
    </w:p>
    <w:p w:rsidR="000A1F9B" w:rsidRDefault="00B27F83">
      <w:pPr>
        <w:pStyle w:val="Normal012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4F008</w:t>
      </w:r>
    </w:p>
    <w:p w:rsidR="000A1F9B" w:rsidRDefault="00B27F83">
      <w:pPr>
        <w:pStyle w:val="Normal012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23.4</w:t>
      </w:r>
    </w:p>
    <w:p w:rsidR="000A1F9B" w:rsidRDefault="00B27F83">
      <w:pPr>
        <w:pStyle w:val="Normal012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95.5</w:t>
      </w:r>
    </w:p>
    <w:p w:rsidR="000A1F9B" w:rsidRDefault="00B27F83">
      <w:pPr>
        <w:pStyle w:val="Normal012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100</w:t>
      </w:r>
    </w:p>
    <w:p w:rsidR="000A1F9B" w:rsidRDefault="00B27F83">
      <w:pPr>
        <w:pStyle w:val="Normal012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12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467</w:t>
      </w:r>
    </w:p>
    <w:p w:rsidR="000A1F9B" w:rsidRDefault="00B27F83">
      <w:pPr>
        <w:pStyle w:val="Normal012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630</w:t>
      </w:r>
    </w:p>
    <w:p w:rsidR="000A1F9B" w:rsidRDefault="00B27F83">
      <w:pPr>
        <w:pStyle w:val="Normal012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</w:t>
      </w:r>
    </w:p>
    <w:p w:rsidR="000A1F9B" w:rsidRDefault="00B27F83">
      <w:pPr>
        <w:pStyle w:val="Normal012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6.1</w:t>
      </w:r>
    </w:p>
    <w:p w:rsidR="000A1F9B" w:rsidRDefault="00B27F83">
      <w:pPr>
        <w:pStyle w:val="Normal012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44.7</w:t>
      </w:r>
    </w:p>
    <w:p w:rsidR="000A1F9B" w:rsidRDefault="00B27F83">
      <w:pPr>
        <w:pStyle w:val="Normal012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</w:t>
      </w:r>
    </w:p>
    <w:p w:rsidR="000A1F9B" w:rsidRDefault="00B27F83">
      <w:pPr>
        <w:pStyle w:val="Normal012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1.64</w:t>
      </w:r>
    </w:p>
    <w:p w:rsidR="000A1F9B" w:rsidRDefault="00B27F83">
      <w:pPr>
        <w:pStyle w:val="Normal012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4F009</w:t>
      </w:r>
    </w:p>
    <w:p w:rsidR="000A1F9B" w:rsidRDefault="00B27F83">
      <w:pPr>
        <w:pStyle w:val="Normal012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24.9</w:t>
      </w:r>
    </w:p>
    <w:p w:rsidR="000A1F9B" w:rsidRDefault="00B27F83">
      <w:pPr>
        <w:pStyle w:val="Normal012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96.3</w:t>
      </w:r>
    </w:p>
    <w:p w:rsidR="000A1F9B" w:rsidRDefault="00B27F83">
      <w:pPr>
        <w:pStyle w:val="Normal012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94</w:t>
      </w:r>
    </w:p>
    <w:p w:rsidR="000A1F9B" w:rsidRDefault="00B27F83">
      <w:pPr>
        <w:pStyle w:val="Normal012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12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598</w:t>
      </w:r>
    </w:p>
    <w:p w:rsidR="000A1F9B" w:rsidRDefault="00B27F83">
      <w:pPr>
        <w:pStyle w:val="Normal012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929</w:t>
      </w:r>
    </w:p>
    <w:p w:rsidR="000A1F9B" w:rsidRDefault="00B27F83">
      <w:pPr>
        <w:pStyle w:val="Normal012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</w:t>
      </w:r>
    </w:p>
    <w:p w:rsidR="000A1F9B" w:rsidRDefault="00B27F83">
      <w:pPr>
        <w:pStyle w:val="Normal012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6.4</w:t>
      </w:r>
    </w:p>
    <w:p w:rsidR="000A1F9B" w:rsidRDefault="00B27F83">
      <w:pPr>
        <w:pStyle w:val="Normal012"/>
        <w:framePr w:w="975" w:h="271" w:hRule="exact" w:wrap="auto" w:vAnchor="page" w:hAnchor="page" w:x="120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41.1</w:t>
      </w:r>
    </w:p>
    <w:p w:rsidR="000A1F9B" w:rsidRDefault="00B27F83">
      <w:pPr>
        <w:pStyle w:val="Normal012"/>
        <w:framePr w:w="975" w:h="271" w:hRule="exact" w:wrap="auto" w:vAnchor="page" w:hAnchor="page" w:x="130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</w:t>
      </w:r>
    </w:p>
    <w:p w:rsidR="000A1F9B" w:rsidRDefault="00B27F83">
      <w:pPr>
        <w:pStyle w:val="Normal012"/>
        <w:framePr w:w="975" w:h="271" w:hRule="exact" w:wrap="auto" w:vAnchor="page" w:hAnchor="page" w:x="139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1.86</w:t>
      </w:r>
    </w:p>
    <w:p w:rsidR="000A1F9B" w:rsidRDefault="00B27F83">
      <w:pPr>
        <w:pStyle w:val="Normal012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4F010</w:t>
      </w:r>
    </w:p>
    <w:p w:rsidR="000A1F9B" w:rsidRDefault="00B27F83">
      <w:pPr>
        <w:pStyle w:val="Normal012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25.2</w:t>
      </w:r>
    </w:p>
    <w:p w:rsidR="000A1F9B" w:rsidRDefault="00B27F83">
      <w:pPr>
        <w:pStyle w:val="Normal012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80.2</w:t>
      </w:r>
    </w:p>
    <w:p w:rsidR="000A1F9B" w:rsidRDefault="00B27F83">
      <w:pPr>
        <w:pStyle w:val="Normal012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</w:t>
      </w:r>
    </w:p>
    <w:p w:rsidR="000A1F9B" w:rsidRDefault="00B27F83">
      <w:pPr>
        <w:pStyle w:val="Normal012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12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363</w:t>
      </w:r>
    </w:p>
    <w:p w:rsidR="000A1F9B" w:rsidRDefault="00B27F83">
      <w:pPr>
        <w:pStyle w:val="Normal012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407</w:t>
      </w:r>
    </w:p>
    <w:p w:rsidR="000A1F9B" w:rsidRDefault="00B27F83">
      <w:pPr>
        <w:pStyle w:val="Normal012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</w:t>
      </w:r>
    </w:p>
    <w:p w:rsidR="000A1F9B" w:rsidRDefault="00B27F83">
      <w:pPr>
        <w:pStyle w:val="Normal012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</w:t>
      </w:r>
    </w:p>
    <w:p w:rsidR="000A1F9B" w:rsidRDefault="00B27F83">
      <w:pPr>
        <w:pStyle w:val="Normal012"/>
        <w:framePr w:w="975" w:h="271" w:hRule="exact" w:wrap="auto" w:vAnchor="page" w:hAnchor="page" w:x="120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38.4</w:t>
      </w:r>
    </w:p>
    <w:p w:rsidR="000A1F9B" w:rsidRDefault="00B27F83">
      <w:pPr>
        <w:pStyle w:val="Normal012"/>
        <w:framePr w:w="975" w:h="271" w:hRule="exact" w:wrap="auto" w:vAnchor="page" w:hAnchor="page" w:x="130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</w:t>
      </w:r>
    </w:p>
    <w:p w:rsidR="000A1F9B" w:rsidRDefault="00B27F83">
      <w:pPr>
        <w:pStyle w:val="Normal012"/>
        <w:framePr w:w="975" w:h="271" w:hRule="exact" w:wrap="auto" w:vAnchor="page" w:hAnchor="page" w:x="139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1.91</w:t>
      </w:r>
    </w:p>
    <w:p w:rsidR="000A1F9B" w:rsidRDefault="00B27F83">
      <w:pPr>
        <w:pStyle w:val="Normal012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1F011</w:t>
      </w:r>
    </w:p>
    <w:p w:rsidR="000A1F9B" w:rsidRDefault="00B27F83">
      <w:pPr>
        <w:pStyle w:val="Normal012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130.7</w:t>
      </w:r>
    </w:p>
    <w:p w:rsidR="000A1F9B" w:rsidRDefault="00B27F83">
      <w:pPr>
        <w:pStyle w:val="Normal012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299.6</w:t>
      </w:r>
    </w:p>
    <w:p w:rsidR="000A1F9B" w:rsidRDefault="00B27F83">
      <w:pPr>
        <w:pStyle w:val="Normal012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64</w:t>
      </w:r>
    </w:p>
    <w:p w:rsidR="000A1F9B" w:rsidRDefault="00B27F83">
      <w:pPr>
        <w:pStyle w:val="Normal012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12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418</w:t>
      </w:r>
    </w:p>
    <w:p w:rsidR="000A1F9B" w:rsidRDefault="00B27F83">
      <w:pPr>
        <w:pStyle w:val="Normal012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834</w:t>
      </w:r>
    </w:p>
    <w:p w:rsidR="000A1F9B" w:rsidRDefault="00B27F83">
      <w:pPr>
        <w:pStyle w:val="Normal012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12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5.6</w:t>
      </w:r>
    </w:p>
    <w:p w:rsidR="000A1F9B" w:rsidRDefault="00B27F83">
      <w:pPr>
        <w:pStyle w:val="Normal012"/>
        <w:framePr w:w="975" w:h="271" w:hRule="exact" w:wrap="auto" w:vAnchor="page" w:hAnchor="page" w:x="120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48.8</w:t>
      </w:r>
    </w:p>
    <w:p w:rsidR="000A1F9B" w:rsidRDefault="00B27F83">
      <w:pPr>
        <w:pStyle w:val="Normal012"/>
        <w:framePr w:w="975" w:h="271" w:hRule="exact" w:wrap="auto" w:vAnchor="page" w:hAnchor="page" w:x="130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</w:t>
      </w:r>
    </w:p>
    <w:p w:rsidR="000A1F9B" w:rsidRDefault="00B27F83">
      <w:pPr>
        <w:pStyle w:val="Normal012"/>
        <w:framePr w:w="975" w:h="271" w:hRule="exact" w:wrap="auto" w:vAnchor="page" w:hAnchor="page" w:x="139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2.28</w:t>
      </w:r>
    </w:p>
    <w:p w:rsidR="000A1F9B" w:rsidRDefault="00B27F83">
      <w:pPr>
        <w:pStyle w:val="Normal012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1F012</w:t>
      </w:r>
    </w:p>
    <w:p w:rsidR="000A1F9B" w:rsidRDefault="00B27F83">
      <w:pPr>
        <w:pStyle w:val="Normal012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</w:t>
      </w:r>
      <w:r>
        <w:rPr>
          <w:rFonts w:eastAsia="Times New Roman"/>
          <w:color w:val="000000"/>
          <w:kern w:val="2"/>
          <w:sz w:val="17"/>
        </w:rPr>
        <w:t>.4</w:t>
      </w:r>
    </w:p>
    <w:p w:rsidR="000A1F9B" w:rsidRDefault="00B27F83">
      <w:pPr>
        <w:pStyle w:val="Normal012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118.8</w:t>
      </w:r>
    </w:p>
    <w:p w:rsidR="000A1F9B" w:rsidRDefault="00B27F83">
      <w:pPr>
        <w:pStyle w:val="Normal012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</w:t>
      </w:r>
    </w:p>
    <w:p w:rsidR="000A1F9B" w:rsidRDefault="00B27F83">
      <w:pPr>
        <w:pStyle w:val="Normal012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12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826</w:t>
      </w:r>
    </w:p>
    <w:p w:rsidR="000A1F9B" w:rsidRDefault="00B27F83">
      <w:pPr>
        <w:pStyle w:val="Normal012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1438</w:t>
      </w:r>
    </w:p>
    <w:p w:rsidR="000A1F9B" w:rsidRDefault="00B27F83">
      <w:pPr>
        <w:pStyle w:val="Normal012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</w:t>
      </w:r>
    </w:p>
    <w:p w:rsidR="000A1F9B" w:rsidRDefault="00B27F83">
      <w:pPr>
        <w:pStyle w:val="Normal012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6.3</w:t>
      </w:r>
    </w:p>
    <w:p w:rsidR="000A1F9B" w:rsidRDefault="00B27F83">
      <w:pPr>
        <w:pStyle w:val="Normal012"/>
        <w:framePr w:w="975" w:h="271" w:hRule="exact" w:wrap="auto" w:vAnchor="page" w:hAnchor="page" w:x="120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44.2</w:t>
      </w:r>
    </w:p>
    <w:p w:rsidR="000A1F9B" w:rsidRDefault="00B27F83">
      <w:pPr>
        <w:pStyle w:val="Normal012"/>
        <w:framePr w:w="975" w:h="271" w:hRule="exact" w:wrap="auto" w:vAnchor="page" w:hAnchor="page" w:x="130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</w:t>
      </w:r>
    </w:p>
    <w:p w:rsidR="000A1F9B" w:rsidRDefault="00B27F83">
      <w:pPr>
        <w:pStyle w:val="Normal012"/>
        <w:framePr w:w="975" w:h="271" w:hRule="exact" w:wrap="auto" w:vAnchor="page" w:hAnchor="page" w:x="139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1.06</w:t>
      </w:r>
    </w:p>
    <w:p w:rsidR="000A1F9B" w:rsidRDefault="00B27F83">
      <w:pPr>
        <w:pStyle w:val="Normal012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1F013</w:t>
      </w:r>
    </w:p>
    <w:p w:rsidR="000A1F9B" w:rsidRDefault="00B27F83">
      <w:pPr>
        <w:pStyle w:val="Normal012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30.4</w:t>
      </w:r>
    </w:p>
    <w:p w:rsidR="000A1F9B" w:rsidRDefault="00B27F83">
      <w:pPr>
        <w:pStyle w:val="Normal012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81.9</w:t>
      </w:r>
    </w:p>
    <w:p w:rsidR="000A1F9B" w:rsidRDefault="00B27F83">
      <w:pPr>
        <w:pStyle w:val="Normal012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</w:t>
      </w:r>
    </w:p>
    <w:p w:rsidR="000A1F9B" w:rsidRDefault="00B27F83">
      <w:pPr>
        <w:pStyle w:val="Normal012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</w:t>
      </w:r>
    </w:p>
    <w:p w:rsidR="000A1F9B" w:rsidRDefault="00B27F83">
      <w:pPr>
        <w:pStyle w:val="Normal012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473</w:t>
      </w:r>
    </w:p>
    <w:p w:rsidR="000A1F9B" w:rsidRDefault="00B27F83">
      <w:pPr>
        <w:pStyle w:val="Normal012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643</w:t>
      </w:r>
    </w:p>
    <w:p w:rsidR="000A1F9B" w:rsidRDefault="00B27F83">
      <w:pPr>
        <w:pStyle w:val="Normal012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</w:t>
      </w:r>
    </w:p>
    <w:p w:rsidR="000A1F9B" w:rsidRDefault="00B27F83">
      <w:pPr>
        <w:pStyle w:val="Normal012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5.3</w:t>
      </w:r>
    </w:p>
    <w:p w:rsidR="000A1F9B" w:rsidRDefault="00B27F83">
      <w:pPr>
        <w:pStyle w:val="Normal012"/>
        <w:framePr w:w="975" w:h="271" w:hRule="exact" w:wrap="auto" w:vAnchor="page" w:hAnchor="page" w:x="120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56.4</w:t>
      </w:r>
    </w:p>
    <w:p w:rsidR="000A1F9B" w:rsidRDefault="00B27F83">
      <w:pPr>
        <w:pStyle w:val="Normal012"/>
        <w:framePr w:w="975" w:h="271" w:hRule="exact" w:wrap="auto" w:vAnchor="page" w:hAnchor="page" w:x="130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</w:t>
      </w:r>
    </w:p>
    <w:p w:rsidR="000A1F9B" w:rsidRDefault="00B27F83">
      <w:pPr>
        <w:pStyle w:val="Normal012"/>
        <w:framePr w:w="975" w:h="271" w:hRule="exact" w:wrap="auto" w:vAnchor="page" w:hAnchor="page" w:x="139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1.98</w:t>
      </w:r>
    </w:p>
    <w:p w:rsidR="000A1F9B" w:rsidRDefault="00B27F83">
      <w:pPr>
        <w:pStyle w:val="Normal012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1F014</w:t>
      </w:r>
    </w:p>
    <w:p w:rsidR="000A1F9B" w:rsidRDefault="00B27F83">
      <w:pPr>
        <w:pStyle w:val="Normal012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39.0</w:t>
      </w:r>
    </w:p>
    <w:p w:rsidR="000A1F9B" w:rsidRDefault="00B27F83">
      <w:pPr>
        <w:pStyle w:val="Normal012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118.7</w:t>
      </w:r>
    </w:p>
    <w:p w:rsidR="000A1F9B" w:rsidRDefault="00B27F83">
      <w:pPr>
        <w:pStyle w:val="Normal012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</w:t>
      </w:r>
    </w:p>
    <w:p w:rsidR="000A1F9B" w:rsidRDefault="00B27F83">
      <w:pPr>
        <w:pStyle w:val="Normal012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</w:t>
      </w:r>
    </w:p>
    <w:p w:rsidR="000A1F9B" w:rsidRDefault="00B27F83">
      <w:pPr>
        <w:pStyle w:val="Normal012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154</w:t>
      </w:r>
    </w:p>
    <w:p w:rsidR="000A1F9B" w:rsidRDefault="00B27F83">
      <w:pPr>
        <w:pStyle w:val="Normal012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238</w:t>
      </w:r>
    </w:p>
    <w:p w:rsidR="000A1F9B" w:rsidRDefault="00B27F83">
      <w:pPr>
        <w:pStyle w:val="Normal012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12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6.3</w:t>
      </w:r>
    </w:p>
    <w:p w:rsidR="000A1F9B" w:rsidRDefault="00B27F83">
      <w:pPr>
        <w:pStyle w:val="Normal012"/>
        <w:framePr w:w="975" w:h="271" w:hRule="exact" w:wrap="auto" w:vAnchor="page" w:hAnchor="page" w:x="120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58.2</w:t>
      </w:r>
    </w:p>
    <w:p w:rsidR="000A1F9B" w:rsidRDefault="00B27F83">
      <w:pPr>
        <w:pStyle w:val="Normal012"/>
        <w:framePr w:w="975" w:h="271" w:hRule="exact" w:wrap="auto" w:vAnchor="page" w:hAnchor="page" w:x="130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</w:t>
      </w:r>
    </w:p>
    <w:p w:rsidR="000A1F9B" w:rsidRDefault="00B27F83">
      <w:pPr>
        <w:pStyle w:val="Normal012"/>
        <w:framePr w:w="975" w:h="271" w:hRule="exact" w:wrap="auto" w:vAnchor="page" w:hAnchor="page" w:x="139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2.59</w:t>
      </w:r>
    </w:p>
    <w:p w:rsidR="000A1F9B" w:rsidRDefault="00B27F83">
      <w:pPr>
        <w:pStyle w:val="Normal012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1F015</w:t>
      </w:r>
    </w:p>
    <w:p w:rsidR="000A1F9B" w:rsidRDefault="00B27F83">
      <w:pPr>
        <w:pStyle w:val="Normal012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29.3</w:t>
      </w:r>
    </w:p>
    <w:p w:rsidR="000A1F9B" w:rsidRDefault="00B27F83">
      <w:pPr>
        <w:pStyle w:val="Normal012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90.1</w:t>
      </w:r>
    </w:p>
    <w:p w:rsidR="000A1F9B" w:rsidRDefault="00B27F83">
      <w:pPr>
        <w:pStyle w:val="Normal012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</w:t>
      </w:r>
    </w:p>
    <w:p w:rsidR="000A1F9B" w:rsidRDefault="00B27F83">
      <w:pPr>
        <w:pStyle w:val="Normal012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12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440</w:t>
      </w:r>
    </w:p>
    <w:p w:rsidR="000A1F9B" w:rsidRDefault="00B27F83">
      <w:pPr>
        <w:pStyle w:val="Normal012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870</w:t>
      </w:r>
    </w:p>
    <w:p w:rsidR="000A1F9B" w:rsidRDefault="00B27F83">
      <w:pPr>
        <w:pStyle w:val="Normal012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</w:t>
      </w:r>
    </w:p>
    <w:p w:rsidR="000A1F9B" w:rsidRDefault="00B27F83">
      <w:pPr>
        <w:pStyle w:val="Normal012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5.4</w:t>
      </w:r>
    </w:p>
    <w:p w:rsidR="000A1F9B" w:rsidRDefault="00B27F83">
      <w:pPr>
        <w:pStyle w:val="Normal012"/>
        <w:framePr w:w="975" w:h="271" w:hRule="exact" w:wrap="auto" w:vAnchor="page" w:hAnchor="page" w:x="120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44.4</w:t>
      </w:r>
    </w:p>
    <w:p w:rsidR="000A1F9B" w:rsidRDefault="00B27F83">
      <w:pPr>
        <w:pStyle w:val="Normal012"/>
        <w:framePr w:w="975" w:h="271" w:hRule="exact" w:wrap="auto" w:vAnchor="page" w:hAnchor="page" w:x="130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</w:t>
      </w:r>
    </w:p>
    <w:p w:rsidR="000A1F9B" w:rsidRDefault="00B27F83">
      <w:pPr>
        <w:pStyle w:val="Normal012"/>
        <w:framePr w:w="975" w:h="271" w:hRule="exact" w:wrap="auto" w:vAnchor="page" w:hAnchor="page" w:x="139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1.76</w:t>
      </w:r>
    </w:p>
    <w:p w:rsidR="000A1F9B" w:rsidRDefault="00B27F83">
      <w:pPr>
        <w:pStyle w:val="Normal012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12"/>
        <w:spacing w:line="1" w:lineRule="auto"/>
      </w:pPr>
      <w:r>
        <w:br w:type="page"/>
      </w:r>
    </w:p>
    <w:p w:rsidR="000A1F9B" w:rsidRDefault="00B27F83">
      <w:pPr>
        <w:pStyle w:val="Normal012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87" style="position:absolute;left:0;text-align:left;z-index:-251547648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86" style="position:absolute;left:0;text-align:left;z-index:-251546624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85" style="position:absolute;left:0;text-align:left;z-index:-251545600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2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Blood Biochemistry (cobas 6000)  </w:t>
      </w:r>
      <w:r>
        <w:rPr>
          <w:rFonts w:ascii="宋体" w:eastAsia="宋体" w:hAnsi="宋体"/>
          <w:color w:val="000000"/>
          <w:kern w:val="2"/>
          <w:sz w:val="19"/>
        </w:rPr>
        <w:t>血生化指标检测结果个体数据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ALT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AST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ALP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TBIL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(μmol/L)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GGT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CK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LDH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CREA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(μmol/L)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UREA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ALB</w:t>
      </w:r>
    </w:p>
    <w:p w:rsidR="000A1F9B" w:rsidRDefault="00B27F83">
      <w:pPr>
        <w:pStyle w:val="Normal012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TG</w:t>
      </w:r>
    </w:p>
    <w:p w:rsidR="000A1F9B" w:rsidRDefault="00B27F83">
      <w:pPr>
        <w:pStyle w:val="Normal012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CHOL</w:t>
      </w:r>
    </w:p>
    <w:p w:rsidR="000A1F9B" w:rsidRDefault="00B27F83">
      <w:pPr>
        <w:pStyle w:val="Normal012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</w:t>
      </w:r>
      <w:r>
        <w:rPr>
          <w:rFonts w:eastAsia="Times New Roman"/>
          <w:b/>
          <w:color w:val="000000"/>
          <w:kern w:val="2"/>
          <w:sz w:val="15"/>
        </w:rPr>
        <w:t>mmol/L)</w:t>
      </w:r>
    </w:p>
    <w:p w:rsidR="000A1F9B" w:rsidRDefault="00B27F83">
      <w:pPr>
        <w:pStyle w:val="Normal012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2F011</w:t>
      </w:r>
    </w:p>
    <w:p w:rsidR="000A1F9B" w:rsidRDefault="00B27F83">
      <w:pPr>
        <w:pStyle w:val="Normal012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16.3</w:t>
      </w:r>
    </w:p>
    <w:p w:rsidR="000A1F9B" w:rsidRDefault="00B27F83">
      <w:pPr>
        <w:pStyle w:val="Normal012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113.6</w:t>
      </w:r>
    </w:p>
    <w:p w:rsidR="000A1F9B" w:rsidRDefault="00B27F83">
      <w:pPr>
        <w:pStyle w:val="Normal012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61</w:t>
      </w:r>
    </w:p>
    <w:p w:rsidR="000A1F9B" w:rsidRDefault="00B27F83">
      <w:pPr>
        <w:pStyle w:val="Normal012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12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</w:t>
      </w:r>
    </w:p>
    <w:p w:rsidR="000A1F9B" w:rsidRDefault="00B27F83">
      <w:pPr>
        <w:pStyle w:val="Normal012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801</w:t>
      </w:r>
    </w:p>
    <w:p w:rsidR="000A1F9B" w:rsidRDefault="00B27F83">
      <w:pPr>
        <w:pStyle w:val="Normal012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1544</w:t>
      </w:r>
    </w:p>
    <w:p w:rsidR="000A1F9B" w:rsidRDefault="00B27F83">
      <w:pPr>
        <w:pStyle w:val="Normal012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</w:t>
      </w:r>
    </w:p>
    <w:p w:rsidR="000A1F9B" w:rsidRDefault="00B27F83">
      <w:pPr>
        <w:pStyle w:val="Normal012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5.1</w:t>
      </w:r>
    </w:p>
    <w:p w:rsidR="000A1F9B" w:rsidRDefault="00B27F83">
      <w:pPr>
        <w:pStyle w:val="Normal012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43.6</w:t>
      </w:r>
    </w:p>
    <w:p w:rsidR="000A1F9B" w:rsidRDefault="00B27F83">
      <w:pPr>
        <w:pStyle w:val="Normal012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</w:t>
      </w:r>
    </w:p>
    <w:p w:rsidR="000A1F9B" w:rsidRDefault="00B27F83">
      <w:pPr>
        <w:pStyle w:val="Normal012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1.62</w:t>
      </w:r>
    </w:p>
    <w:p w:rsidR="000A1F9B" w:rsidRDefault="00B27F83">
      <w:pPr>
        <w:pStyle w:val="Normal012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2F012</w:t>
      </w:r>
    </w:p>
    <w:p w:rsidR="000A1F9B" w:rsidRDefault="00B27F83">
      <w:pPr>
        <w:pStyle w:val="Normal012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36.1</w:t>
      </w:r>
    </w:p>
    <w:p w:rsidR="000A1F9B" w:rsidRDefault="00B27F83">
      <w:pPr>
        <w:pStyle w:val="Normal012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98.3</w:t>
      </w:r>
    </w:p>
    <w:p w:rsidR="000A1F9B" w:rsidRDefault="00B27F83">
      <w:pPr>
        <w:pStyle w:val="Normal012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</w:t>
      </w:r>
    </w:p>
    <w:p w:rsidR="000A1F9B" w:rsidRDefault="00B27F83">
      <w:pPr>
        <w:pStyle w:val="Normal012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12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379</w:t>
      </w:r>
    </w:p>
    <w:p w:rsidR="000A1F9B" w:rsidRDefault="00B27F83">
      <w:pPr>
        <w:pStyle w:val="Normal012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680</w:t>
      </w:r>
    </w:p>
    <w:p w:rsidR="000A1F9B" w:rsidRDefault="00B27F83">
      <w:pPr>
        <w:pStyle w:val="Normal012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12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6.2</w:t>
      </w:r>
    </w:p>
    <w:p w:rsidR="000A1F9B" w:rsidRDefault="00B27F83">
      <w:pPr>
        <w:pStyle w:val="Normal012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49.6</w:t>
      </w:r>
    </w:p>
    <w:p w:rsidR="000A1F9B" w:rsidRDefault="00B27F83">
      <w:pPr>
        <w:pStyle w:val="Normal012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</w:t>
      </w:r>
    </w:p>
    <w:p w:rsidR="000A1F9B" w:rsidRDefault="00B27F83">
      <w:pPr>
        <w:pStyle w:val="Normal012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1.22</w:t>
      </w:r>
    </w:p>
    <w:p w:rsidR="000A1F9B" w:rsidRDefault="00B27F83">
      <w:pPr>
        <w:pStyle w:val="Normal012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2F013</w:t>
      </w:r>
    </w:p>
    <w:p w:rsidR="000A1F9B" w:rsidRDefault="00B27F83">
      <w:pPr>
        <w:pStyle w:val="Normal012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26.9</w:t>
      </w:r>
    </w:p>
    <w:p w:rsidR="000A1F9B" w:rsidRDefault="00B27F83">
      <w:pPr>
        <w:pStyle w:val="Normal012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99.0</w:t>
      </w:r>
    </w:p>
    <w:p w:rsidR="000A1F9B" w:rsidRDefault="00B27F83">
      <w:pPr>
        <w:pStyle w:val="Normal012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45</w:t>
      </w:r>
    </w:p>
    <w:p w:rsidR="000A1F9B" w:rsidRDefault="00B27F83">
      <w:pPr>
        <w:pStyle w:val="Normal012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</w:t>
      </w:r>
    </w:p>
    <w:p w:rsidR="000A1F9B" w:rsidRDefault="00B27F83">
      <w:pPr>
        <w:pStyle w:val="Normal012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603</w:t>
      </w:r>
    </w:p>
    <w:p w:rsidR="000A1F9B" w:rsidRDefault="00B27F83">
      <w:pPr>
        <w:pStyle w:val="Normal012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1142</w:t>
      </w:r>
    </w:p>
    <w:p w:rsidR="000A1F9B" w:rsidRDefault="00B27F83">
      <w:pPr>
        <w:pStyle w:val="Normal012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</w:t>
      </w:r>
    </w:p>
    <w:p w:rsidR="000A1F9B" w:rsidRDefault="00B27F83">
      <w:pPr>
        <w:pStyle w:val="Normal012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4.6</w:t>
      </w:r>
    </w:p>
    <w:p w:rsidR="000A1F9B" w:rsidRDefault="00B27F83">
      <w:pPr>
        <w:pStyle w:val="Normal012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55.7</w:t>
      </w:r>
    </w:p>
    <w:p w:rsidR="000A1F9B" w:rsidRDefault="00B27F83">
      <w:pPr>
        <w:pStyle w:val="Normal012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</w:t>
      </w:r>
    </w:p>
    <w:p w:rsidR="000A1F9B" w:rsidRDefault="00B27F83">
      <w:pPr>
        <w:pStyle w:val="Normal012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1.89</w:t>
      </w:r>
    </w:p>
    <w:p w:rsidR="000A1F9B" w:rsidRDefault="00B27F83">
      <w:pPr>
        <w:pStyle w:val="Normal012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2F014</w:t>
      </w:r>
    </w:p>
    <w:p w:rsidR="000A1F9B" w:rsidRDefault="00B27F83">
      <w:pPr>
        <w:pStyle w:val="Normal012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26.2</w:t>
      </w:r>
    </w:p>
    <w:p w:rsidR="000A1F9B" w:rsidRDefault="00B27F83">
      <w:pPr>
        <w:pStyle w:val="Normal012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117.4</w:t>
      </w:r>
    </w:p>
    <w:p w:rsidR="000A1F9B" w:rsidRDefault="00B27F83">
      <w:pPr>
        <w:pStyle w:val="Normal012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</w:t>
      </w:r>
    </w:p>
    <w:p w:rsidR="000A1F9B" w:rsidRDefault="00B27F83">
      <w:pPr>
        <w:pStyle w:val="Normal012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750</w:t>
      </w:r>
    </w:p>
    <w:p w:rsidR="000A1F9B" w:rsidRDefault="00B27F83">
      <w:pPr>
        <w:pStyle w:val="Normal012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1259</w:t>
      </w:r>
    </w:p>
    <w:p w:rsidR="000A1F9B" w:rsidRDefault="00B27F83">
      <w:pPr>
        <w:pStyle w:val="Normal012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</w:t>
      </w:r>
    </w:p>
    <w:p w:rsidR="000A1F9B" w:rsidRDefault="00B27F83">
      <w:pPr>
        <w:pStyle w:val="Normal012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5.4</w:t>
      </w:r>
    </w:p>
    <w:p w:rsidR="000A1F9B" w:rsidRDefault="00B27F83">
      <w:pPr>
        <w:pStyle w:val="Normal012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44.0</w:t>
      </w:r>
    </w:p>
    <w:p w:rsidR="000A1F9B" w:rsidRDefault="00B27F83">
      <w:pPr>
        <w:pStyle w:val="Normal012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</w:t>
      </w:r>
    </w:p>
    <w:p w:rsidR="000A1F9B" w:rsidRDefault="00B27F83">
      <w:pPr>
        <w:pStyle w:val="Normal012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1.45</w:t>
      </w:r>
    </w:p>
    <w:p w:rsidR="000A1F9B" w:rsidRDefault="00B27F83">
      <w:pPr>
        <w:pStyle w:val="Normal012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2F015</w:t>
      </w:r>
    </w:p>
    <w:p w:rsidR="000A1F9B" w:rsidRDefault="00B27F83">
      <w:pPr>
        <w:pStyle w:val="Normal012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</w:t>
      </w:r>
      <w:r>
        <w:rPr>
          <w:rFonts w:eastAsia="Times New Roman"/>
          <w:color w:val="000000"/>
          <w:kern w:val="2"/>
          <w:sz w:val="17"/>
        </w:rPr>
        <w:t>29</w:t>
      </w:r>
    </w:p>
    <w:p w:rsidR="000A1F9B" w:rsidRDefault="00B27F83">
      <w:pPr>
        <w:pStyle w:val="Normal012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21.3</w:t>
      </w:r>
    </w:p>
    <w:p w:rsidR="000A1F9B" w:rsidRDefault="00B27F83">
      <w:pPr>
        <w:pStyle w:val="Normal012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67.6</w:t>
      </w:r>
    </w:p>
    <w:p w:rsidR="000A1F9B" w:rsidRDefault="00B27F83">
      <w:pPr>
        <w:pStyle w:val="Normal012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</w:t>
      </w:r>
    </w:p>
    <w:p w:rsidR="000A1F9B" w:rsidRDefault="00B27F83">
      <w:pPr>
        <w:pStyle w:val="Normal012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</w:t>
      </w:r>
    </w:p>
    <w:p w:rsidR="000A1F9B" w:rsidRDefault="00B27F83">
      <w:pPr>
        <w:pStyle w:val="Normal012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210</w:t>
      </w:r>
    </w:p>
    <w:p w:rsidR="000A1F9B" w:rsidRDefault="00B27F83">
      <w:pPr>
        <w:pStyle w:val="Normal012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327</w:t>
      </w:r>
    </w:p>
    <w:p w:rsidR="000A1F9B" w:rsidRDefault="00B27F83">
      <w:pPr>
        <w:pStyle w:val="Normal012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12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5.7</w:t>
      </w:r>
    </w:p>
    <w:p w:rsidR="000A1F9B" w:rsidRDefault="00B27F83">
      <w:pPr>
        <w:pStyle w:val="Normal012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56.2</w:t>
      </w:r>
    </w:p>
    <w:p w:rsidR="000A1F9B" w:rsidRDefault="00B27F83">
      <w:pPr>
        <w:pStyle w:val="Normal012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</w:t>
      </w:r>
    </w:p>
    <w:p w:rsidR="000A1F9B" w:rsidRDefault="00B27F83">
      <w:pPr>
        <w:pStyle w:val="Normal012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2.13</w:t>
      </w:r>
    </w:p>
    <w:p w:rsidR="000A1F9B" w:rsidRDefault="00B27F83">
      <w:pPr>
        <w:pStyle w:val="Normal012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3F011</w:t>
      </w:r>
    </w:p>
    <w:p w:rsidR="000A1F9B" w:rsidRDefault="00B27F83">
      <w:pPr>
        <w:pStyle w:val="Normal012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32.9</w:t>
      </w:r>
    </w:p>
    <w:p w:rsidR="000A1F9B" w:rsidRDefault="00B27F83">
      <w:pPr>
        <w:pStyle w:val="Normal012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132.4</w:t>
      </w:r>
    </w:p>
    <w:p w:rsidR="000A1F9B" w:rsidRDefault="00B27F83">
      <w:pPr>
        <w:pStyle w:val="Normal012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89</w:t>
      </w:r>
    </w:p>
    <w:p w:rsidR="000A1F9B" w:rsidRDefault="00B27F83">
      <w:pPr>
        <w:pStyle w:val="Normal012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</w:t>
      </w:r>
    </w:p>
    <w:p w:rsidR="000A1F9B" w:rsidRDefault="00B27F83">
      <w:pPr>
        <w:pStyle w:val="Normal012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441</w:t>
      </w:r>
    </w:p>
    <w:p w:rsidR="000A1F9B" w:rsidRDefault="00B27F83">
      <w:pPr>
        <w:pStyle w:val="Normal012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664</w:t>
      </w:r>
    </w:p>
    <w:p w:rsidR="000A1F9B" w:rsidRDefault="00B27F83">
      <w:pPr>
        <w:pStyle w:val="Normal012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</w:t>
      </w:r>
    </w:p>
    <w:p w:rsidR="000A1F9B" w:rsidRDefault="00B27F83">
      <w:pPr>
        <w:pStyle w:val="Normal012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</w:t>
      </w:r>
    </w:p>
    <w:p w:rsidR="000A1F9B" w:rsidRDefault="00B27F83">
      <w:pPr>
        <w:pStyle w:val="Normal012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48.0</w:t>
      </w:r>
    </w:p>
    <w:p w:rsidR="000A1F9B" w:rsidRDefault="00B27F83">
      <w:pPr>
        <w:pStyle w:val="Normal012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</w:t>
      </w:r>
    </w:p>
    <w:p w:rsidR="000A1F9B" w:rsidRDefault="00B27F83">
      <w:pPr>
        <w:pStyle w:val="Normal012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1.60</w:t>
      </w:r>
    </w:p>
    <w:p w:rsidR="000A1F9B" w:rsidRDefault="00B27F83">
      <w:pPr>
        <w:pStyle w:val="Normal012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3F012</w:t>
      </w:r>
    </w:p>
    <w:p w:rsidR="000A1F9B" w:rsidRDefault="00B27F83">
      <w:pPr>
        <w:pStyle w:val="Normal012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20.5</w:t>
      </w:r>
    </w:p>
    <w:p w:rsidR="000A1F9B" w:rsidRDefault="00B27F83">
      <w:pPr>
        <w:pStyle w:val="Normal012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103.9</w:t>
      </w:r>
    </w:p>
    <w:p w:rsidR="000A1F9B" w:rsidRDefault="00B27F83">
      <w:pPr>
        <w:pStyle w:val="Normal012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</w:t>
      </w:r>
    </w:p>
    <w:p w:rsidR="000A1F9B" w:rsidRDefault="00B27F83">
      <w:pPr>
        <w:pStyle w:val="Normal012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12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947</w:t>
      </w:r>
    </w:p>
    <w:p w:rsidR="000A1F9B" w:rsidRDefault="00B27F83">
      <w:pPr>
        <w:pStyle w:val="Normal012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1340</w:t>
      </w:r>
    </w:p>
    <w:p w:rsidR="000A1F9B" w:rsidRDefault="00B27F83">
      <w:pPr>
        <w:pStyle w:val="Normal012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</w:t>
      </w:r>
    </w:p>
    <w:p w:rsidR="000A1F9B" w:rsidRDefault="00B27F83">
      <w:pPr>
        <w:pStyle w:val="Normal012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6.6</w:t>
      </w:r>
    </w:p>
    <w:p w:rsidR="000A1F9B" w:rsidRDefault="00B27F83">
      <w:pPr>
        <w:pStyle w:val="Normal012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48.4</w:t>
      </w:r>
    </w:p>
    <w:p w:rsidR="000A1F9B" w:rsidRDefault="00B27F83">
      <w:pPr>
        <w:pStyle w:val="Normal012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</w:t>
      </w:r>
    </w:p>
    <w:p w:rsidR="000A1F9B" w:rsidRDefault="00B27F83">
      <w:pPr>
        <w:pStyle w:val="Normal012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1.73</w:t>
      </w:r>
    </w:p>
    <w:p w:rsidR="000A1F9B" w:rsidRDefault="00B27F83">
      <w:pPr>
        <w:pStyle w:val="Normal012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3F013</w:t>
      </w:r>
    </w:p>
    <w:p w:rsidR="000A1F9B" w:rsidRDefault="00B27F83">
      <w:pPr>
        <w:pStyle w:val="Normal012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22.3</w:t>
      </w:r>
    </w:p>
    <w:p w:rsidR="000A1F9B" w:rsidRDefault="00B27F83">
      <w:pPr>
        <w:pStyle w:val="Normal012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89.8</w:t>
      </w:r>
    </w:p>
    <w:p w:rsidR="000A1F9B" w:rsidRDefault="00B27F83">
      <w:pPr>
        <w:pStyle w:val="Normal012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</w:t>
      </w:r>
    </w:p>
    <w:p w:rsidR="000A1F9B" w:rsidRDefault="00B27F83">
      <w:pPr>
        <w:pStyle w:val="Normal012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12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414</w:t>
      </w:r>
    </w:p>
    <w:p w:rsidR="000A1F9B" w:rsidRDefault="00B27F83">
      <w:pPr>
        <w:pStyle w:val="Normal012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822</w:t>
      </w:r>
    </w:p>
    <w:p w:rsidR="000A1F9B" w:rsidRDefault="00B27F83">
      <w:pPr>
        <w:pStyle w:val="Normal012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</w:t>
      </w:r>
    </w:p>
    <w:p w:rsidR="000A1F9B" w:rsidRDefault="00B27F83">
      <w:pPr>
        <w:pStyle w:val="Normal012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5.1</w:t>
      </w:r>
    </w:p>
    <w:p w:rsidR="000A1F9B" w:rsidRDefault="00B27F83">
      <w:pPr>
        <w:pStyle w:val="Normal012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45.3</w:t>
      </w:r>
    </w:p>
    <w:p w:rsidR="000A1F9B" w:rsidRDefault="00B27F83">
      <w:pPr>
        <w:pStyle w:val="Normal012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</w:t>
      </w:r>
    </w:p>
    <w:p w:rsidR="000A1F9B" w:rsidRDefault="00B27F83">
      <w:pPr>
        <w:pStyle w:val="Normal012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1.40</w:t>
      </w:r>
    </w:p>
    <w:p w:rsidR="000A1F9B" w:rsidRDefault="00B27F83">
      <w:pPr>
        <w:pStyle w:val="Normal012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3F014</w:t>
      </w:r>
    </w:p>
    <w:p w:rsidR="000A1F9B" w:rsidRDefault="00B27F83">
      <w:pPr>
        <w:pStyle w:val="Normal012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20.2</w:t>
      </w:r>
    </w:p>
    <w:p w:rsidR="000A1F9B" w:rsidRDefault="00B27F83">
      <w:pPr>
        <w:pStyle w:val="Normal012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74.3</w:t>
      </w:r>
    </w:p>
    <w:p w:rsidR="000A1F9B" w:rsidRDefault="00B27F83">
      <w:pPr>
        <w:pStyle w:val="Normal012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</w:t>
      </w:r>
    </w:p>
    <w:p w:rsidR="000A1F9B" w:rsidRDefault="00B27F83">
      <w:pPr>
        <w:pStyle w:val="Normal012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  <w:r>
        <w:rPr>
          <w:rFonts w:eastAsia="Times New Roman"/>
          <w:color w:val="000000"/>
          <w:kern w:val="2"/>
          <w:sz w:val="17"/>
        </w:rPr>
        <w:t>.3</w:t>
      </w:r>
    </w:p>
    <w:p w:rsidR="000A1F9B" w:rsidRDefault="00B27F83">
      <w:pPr>
        <w:pStyle w:val="Normal012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179</w:t>
      </w:r>
    </w:p>
    <w:p w:rsidR="000A1F9B" w:rsidRDefault="00B27F83">
      <w:pPr>
        <w:pStyle w:val="Normal012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209</w:t>
      </w:r>
    </w:p>
    <w:p w:rsidR="000A1F9B" w:rsidRDefault="00B27F83">
      <w:pPr>
        <w:pStyle w:val="Normal012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</w:t>
      </w:r>
    </w:p>
    <w:p w:rsidR="000A1F9B" w:rsidRDefault="00B27F83">
      <w:pPr>
        <w:pStyle w:val="Normal012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6.0</w:t>
      </w:r>
    </w:p>
    <w:p w:rsidR="000A1F9B" w:rsidRDefault="00B27F83">
      <w:pPr>
        <w:pStyle w:val="Normal012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47.3</w:t>
      </w:r>
    </w:p>
    <w:p w:rsidR="000A1F9B" w:rsidRDefault="00B27F83">
      <w:pPr>
        <w:pStyle w:val="Normal012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</w:t>
      </w:r>
    </w:p>
    <w:p w:rsidR="000A1F9B" w:rsidRDefault="00B27F83">
      <w:pPr>
        <w:pStyle w:val="Normal012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1.38</w:t>
      </w:r>
    </w:p>
    <w:p w:rsidR="000A1F9B" w:rsidRDefault="00B27F83">
      <w:pPr>
        <w:pStyle w:val="Normal012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3F015</w:t>
      </w:r>
    </w:p>
    <w:p w:rsidR="000A1F9B" w:rsidRDefault="00B27F83">
      <w:pPr>
        <w:pStyle w:val="Normal012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16.1</w:t>
      </w:r>
    </w:p>
    <w:p w:rsidR="000A1F9B" w:rsidRDefault="00B27F83">
      <w:pPr>
        <w:pStyle w:val="Normal012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97.5</w:t>
      </w:r>
    </w:p>
    <w:p w:rsidR="000A1F9B" w:rsidRDefault="00B27F83">
      <w:pPr>
        <w:pStyle w:val="Normal012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61</w:t>
      </w:r>
    </w:p>
    <w:p w:rsidR="000A1F9B" w:rsidRDefault="00B27F83">
      <w:pPr>
        <w:pStyle w:val="Normal012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12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444</w:t>
      </w:r>
    </w:p>
    <w:p w:rsidR="000A1F9B" w:rsidRDefault="00B27F83">
      <w:pPr>
        <w:pStyle w:val="Normal012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651</w:t>
      </w:r>
    </w:p>
    <w:p w:rsidR="000A1F9B" w:rsidRDefault="00B27F83">
      <w:pPr>
        <w:pStyle w:val="Normal012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</w:t>
      </w:r>
    </w:p>
    <w:p w:rsidR="000A1F9B" w:rsidRDefault="00B27F83">
      <w:pPr>
        <w:pStyle w:val="Normal012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4.8</w:t>
      </w:r>
    </w:p>
    <w:p w:rsidR="000A1F9B" w:rsidRDefault="00B27F83">
      <w:pPr>
        <w:pStyle w:val="Normal012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47.0</w:t>
      </w:r>
    </w:p>
    <w:p w:rsidR="000A1F9B" w:rsidRDefault="00B27F83">
      <w:pPr>
        <w:pStyle w:val="Normal012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</w:t>
      </w:r>
    </w:p>
    <w:p w:rsidR="000A1F9B" w:rsidRDefault="00B27F83">
      <w:pPr>
        <w:pStyle w:val="Normal012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0.90</w:t>
      </w:r>
    </w:p>
    <w:p w:rsidR="000A1F9B" w:rsidRDefault="00B27F83">
      <w:pPr>
        <w:pStyle w:val="Normal012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4F011</w:t>
      </w:r>
    </w:p>
    <w:p w:rsidR="000A1F9B" w:rsidRDefault="00B27F83">
      <w:pPr>
        <w:pStyle w:val="Normal012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25.3</w:t>
      </w:r>
    </w:p>
    <w:p w:rsidR="000A1F9B" w:rsidRDefault="00B27F83">
      <w:pPr>
        <w:pStyle w:val="Normal012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80.2</w:t>
      </w:r>
    </w:p>
    <w:p w:rsidR="000A1F9B" w:rsidRDefault="00B27F83">
      <w:pPr>
        <w:pStyle w:val="Normal012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12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</w:t>
      </w:r>
    </w:p>
    <w:p w:rsidR="000A1F9B" w:rsidRDefault="00B27F83">
      <w:pPr>
        <w:pStyle w:val="Normal012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497</w:t>
      </w:r>
    </w:p>
    <w:p w:rsidR="000A1F9B" w:rsidRDefault="00B27F83">
      <w:pPr>
        <w:pStyle w:val="Normal012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694</w:t>
      </w:r>
    </w:p>
    <w:p w:rsidR="000A1F9B" w:rsidRDefault="00B27F83">
      <w:pPr>
        <w:pStyle w:val="Normal012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</w:t>
      </w:r>
    </w:p>
    <w:p w:rsidR="000A1F9B" w:rsidRDefault="00B27F83">
      <w:pPr>
        <w:pStyle w:val="Normal012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6.2</w:t>
      </w:r>
    </w:p>
    <w:p w:rsidR="000A1F9B" w:rsidRDefault="00B27F83">
      <w:pPr>
        <w:pStyle w:val="Normal012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55.4</w:t>
      </w:r>
    </w:p>
    <w:p w:rsidR="000A1F9B" w:rsidRDefault="00B27F83">
      <w:pPr>
        <w:pStyle w:val="Normal012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</w:t>
      </w:r>
    </w:p>
    <w:p w:rsidR="000A1F9B" w:rsidRDefault="00B27F83">
      <w:pPr>
        <w:pStyle w:val="Normal012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2.28</w:t>
      </w:r>
    </w:p>
    <w:p w:rsidR="000A1F9B" w:rsidRDefault="00B27F83">
      <w:pPr>
        <w:pStyle w:val="Normal012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4F012</w:t>
      </w:r>
    </w:p>
    <w:p w:rsidR="000A1F9B" w:rsidRDefault="00B27F83">
      <w:pPr>
        <w:pStyle w:val="Normal012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29.0</w:t>
      </w:r>
    </w:p>
    <w:p w:rsidR="000A1F9B" w:rsidRDefault="00B27F83">
      <w:pPr>
        <w:pStyle w:val="Normal012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127.3</w:t>
      </w:r>
    </w:p>
    <w:p w:rsidR="000A1F9B" w:rsidRDefault="00B27F83">
      <w:pPr>
        <w:pStyle w:val="Normal012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</w:t>
      </w:r>
    </w:p>
    <w:p w:rsidR="000A1F9B" w:rsidRDefault="00B27F83">
      <w:pPr>
        <w:pStyle w:val="Normal012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1067</w:t>
      </w:r>
    </w:p>
    <w:p w:rsidR="000A1F9B" w:rsidRDefault="00B27F83">
      <w:pPr>
        <w:pStyle w:val="Normal012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1478</w:t>
      </w:r>
    </w:p>
    <w:p w:rsidR="000A1F9B" w:rsidRDefault="00B27F83">
      <w:pPr>
        <w:pStyle w:val="Normal012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12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5.3</w:t>
      </w:r>
    </w:p>
    <w:p w:rsidR="000A1F9B" w:rsidRDefault="00B27F83">
      <w:pPr>
        <w:pStyle w:val="Normal012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50.7</w:t>
      </w:r>
    </w:p>
    <w:p w:rsidR="000A1F9B" w:rsidRDefault="00B27F83">
      <w:pPr>
        <w:pStyle w:val="Normal012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</w:t>
      </w:r>
    </w:p>
    <w:p w:rsidR="000A1F9B" w:rsidRDefault="00B27F83">
      <w:pPr>
        <w:pStyle w:val="Normal012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2.06</w:t>
      </w:r>
    </w:p>
    <w:p w:rsidR="000A1F9B" w:rsidRDefault="00B27F83">
      <w:pPr>
        <w:pStyle w:val="Normal012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4F013</w:t>
      </w:r>
    </w:p>
    <w:p w:rsidR="000A1F9B" w:rsidRDefault="00B27F83">
      <w:pPr>
        <w:pStyle w:val="Normal012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37.0</w:t>
      </w:r>
    </w:p>
    <w:p w:rsidR="000A1F9B" w:rsidRDefault="00B27F83">
      <w:pPr>
        <w:pStyle w:val="Normal012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141.3</w:t>
      </w:r>
    </w:p>
    <w:p w:rsidR="000A1F9B" w:rsidRDefault="00B27F83">
      <w:pPr>
        <w:pStyle w:val="Normal012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</w:t>
      </w:r>
    </w:p>
    <w:p w:rsidR="000A1F9B" w:rsidRDefault="00B27F83">
      <w:pPr>
        <w:pStyle w:val="Normal012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12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427</w:t>
      </w:r>
    </w:p>
    <w:p w:rsidR="000A1F9B" w:rsidRDefault="00B27F83">
      <w:pPr>
        <w:pStyle w:val="Normal012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813</w:t>
      </w:r>
    </w:p>
    <w:p w:rsidR="000A1F9B" w:rsidRDefault="00B27F83">
      <w:pPr>
        <w:pStyle w:val="Normal012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</w:t>
      </w:r>
    </w:p>
    <w:p w:rsidR="000A1F9B" w:rsidRDefault="00B27F83">
      <w:pPr>
        <w:pStyle w:val="Normal012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4.8</w:t>
      </w:r>
    </w:p>
    <w:p w:rsidR="000A1F9B" w:rsidRDefault="00B27F83">
      <w:pPr>
        <w:pStyle w:val="Normal012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55.9</w:t>
      </w:r>
    </w:p>
    <w:p w:rsidR="000A1F9B" w:rsidRDefault="00B27F83">
      <w:pPr>
        <w:pStyle w:val="Normal012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</w:t>
      </w:r>
    </w:p>
    <w:p w:rsidR="000A1F9B" w:rsidRDefault="00B27F83">
      <w:pPr>
        <w:pStyle w:val="Normal012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2.45</w:t>
      </w:r>
    </w:p>
    <w:p w:rsidR="000A1F9B" w:rsidRDefault="00B27F83">
      <w:pPr>
        <w:pStyle w:val="Normal012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4F014</w:t>
      </w:r>
    </w:p>
    <w:p w:rsidR="000A1F9B" w:rsidRDefault="00B27F83">
      <w:pPr>
        <w:pStyle w:val="Normal012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33.7</w:t>
      </w:r>
    </w:p>
    <w:p w:rsidR="000A1F9B" w:rsidRDefault="00B27F83">
      <w:pPr>
        <w:pStyle w:val="Normal012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94.5</w:t>
      </w:r>
    </w:p>
    <w:p w:rsidR="000A1F9B" w:rsidRDefault="00B27F83">
      <w:pPr>
        <w:pStyle w:val="Normal012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</w:t>
      </w:r>
    </w:p>
    <w:p w:rsidR="000A1F9B" w:rsidRDefault="00B27F83">
      <w:pPr>
        <w:pStyle w:val="Normal012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12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119</w:t>
      </w:r>
    </w:p>
    <w:p w:rsidR="000A1F9B" w:rsidRDefault="00B27F83">
      <w:pPr>
        <w:pStyle w:val="Normal012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158</w:t>
      </w:r>
    </w:p>
    <w:p w:rsidR="000A1F9B" w:rsidRDefault="00B27F83">
      <w:pPr>
        <w:pStyle w:val="Normal012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</w:t>
      </w:r>
    </w:p>
    <w:p w:rsidR="000A1F9B" w:rsidRDefault="00B27F83">
      <w:pPr>
        <w:pStyle w:val="Normal012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5.6</w:t>
      </w:r>
    </w:p>
    <w:p w:rsidR="000A1F9B" w:rsidRDefault="00B27F83">
      <w:pPr>
        <w:pStyle w:val="Normal012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57.6</w:t>
      </w:r>
    </w:p>
    <w:p w:rsidR="000A1F9B" w:rsidRDefault="00B27F83">
      <w:pPr>
        <w:pStyle w:val="Normal012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0.30</w:t>
      </w:r>
    </w:p>
    <w:p w:rsidR="000A1F9B" w:rsidRDefault="00B27F83">
      <w:pPr>
        <w:pStyle w:val="Normal012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2.81</w:t>
      </w:r>
    </w:p>
    <w:p w:rsidR="000A1F9B" w:rsidRDefault="00B27F83">
      <w:pPr>
        <w:pStyle w:val="Normal012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4F015</w:t>
      </w:r>
    </w:p>
    <w:p w:rsidR="000A1F9B" w:rsidRDefault="00B27F83">
      <w:pPr>
        <w:pStyle w:val="Normal012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15.0</w:t>
      </w:r>
    </w:p>
    <w:p w:rsidR="000A1F9B" w:rsidRDefault="00B27F83">
      <w:pPr>
        <w:pStyle w:val="Normal012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68.4</w:t>
      </w:r>
    </w:p>
    <w:p w:rsidR="000A1F9B" w:rsidRDefault="00B27F83">
      <w:pPr>
        <w:pStyle w:val="Normal012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</w:t>
      </w:r>
    </w:p>
    <w:p w:rsidR="000A1F9B" w:rsidRDefault="00B27F83">
      <w:pPr>
        <w:pStyle w:val="Normal012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12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334</w:t>
      </w:r>
    </w:p>
    <w:p w:rsidR="000A1F9B" w:rsidRDefault="00B27F83">
      <w:pPr>
        <w:pStyle w:val="Normal012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575</w:t>
      </w:r>
    </w:p>
    <w:p w:rsidR="000A1F9B" w:rsidRDefault="00B27F83">
      <w:pPr>
        <w:pStyle w:val="Normal012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</w:t>
      </w:r>
    </w:p>
    <w:p w:rsidR="000A1F9B" w:rsidRDefault="00B27F83">
      <w:pPr>
        <w:pStyle w:val="Normal012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5.7</w:t>
      </w:r>
    </w:p>
    <w:p w:rsidR="000A1F9B" w:rsidRDefault="00B27F83">
      <w:pPr>
        <w:pStyle w:val="Normal012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49.3</w:t>
      </w:r>
    </w:p>
    <w:p w:rsidR="000A1F9B" w:rsidRDefault="00B27F83">
      <w:pPr>
        <w:pStyle w:val="Normal012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</w:t>
      </w:r>
    </w:p>
    <w:p w:rsidR="000A1F9B" w:rsidRDefault="00B27F83">
      <w:pPr>
        <w:pStyle w:val="Normal012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1.28</w:t>
      </w:r>
    </w:p>
    <w:p w:rsidR="000A1F9B" w:rsidRDefault="00B27F83">
      <w:pPr>
        <w:pStyle w:val="Normal012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12"/>
        <w:spacing w:line="1" w:lineRule="auto"/>
      </w:pPr>
      <w:r>
        <w:br w:type="page"/>
      </w:r>
    </w:p>
    <w:p w:rsidR="000A1F9B" w:rsidRDefault="00B27F83">
      <w:pPr>
        <w:pStyle w:val="Normal012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84" style="position:absolute;left:0;text-align:left;z-index:-251544576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83" style="position:absolute;left:0;text-align:left;z-index:-251543552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82" style="position:absolute;left:0;text-align:left;z-index:-251542528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2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>Blood Biochemistry (cobas 6000</w:t>
      </w:r>
      <w:r>
        <w:rPr>
          <w:rFonts w:eastAsia="Times New Roman"/>
          <w:color w:val="000000"/>
          <w:kern w:val="2"/>
          <w:sz w:val="19"/>
        </w:rPr>
        <w:t xml:space="preserve">)  </w:t>
      </w:r>
      <w:r>
        <w:rPr>
          <w:rFonts w:ascii="宋体" w:eastAsia="宋体" w:hAnsi="宋体"/>
          <w:color w:val="000000"/>
          <w:kern w:val="2"/>
          <w:sz w:val="19"/>
        </w:rPr>
        <w:t>血生化指标检测结果个体数据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GLU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GLOB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A/G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TP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K+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Na+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Cl</w:t>
      </w:r>
      <w:r>
        <w:rPr>
          <w:rFonts w:eastAsia="Times New Roman"/>
          <w:b/>
          <w:color w:val="000000"/>
          <w:kern w:val="2"/>
          <w:sz w:val="15"/>
        </w:rPr>
        <w:noBreakHyphen/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Ca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1F001</w:t>
      </w:r>
    </w:p>
    <w:p w:rsidR="000A1F9B" w:rsidRDefault="00B27F83">
      <w:pPr>
        <w:pStyle w:val="Normal012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8.95</w:t>
      </w:r>
    </w:p>
    <w:p w:rsidR="000A1F9B" w:rsidRDefault="00B27F83">
      <w:pPr>
        <w:pStyle w:val="Normal012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13.4</w:t>
      </w:r>
    </w:p>
    <w:p w:rsidR="000A1F9B" w:rsidRDefault="00B27F83">
      <w:pPr>
        <w:pStyle w:val="Normal012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3.54</w:t>
      </w:r>
    </w:p>
    <w:p w:rsidR="000A1F9B" w:rsidRDefault="00B27F83">
      <w:pPr>
        <w:pStyle w:val="Normal012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60.9</w:t>
      </w:r>
    </w:p>
    <w:p w:rsidR="000A1F9B" w:rsidRDefault="00B27F83">
      <w:pPr>
        <w:pStyle w:val="Normal012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4.11</w:t>
      </w:r>
    </w:p>
    <w:p w:rsidR="000A1F9B" w:rsidRDefault="00B27F83">
      <w:pPr>
        <w:pStyle w:val="Normal012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103.6</w:t>
      </w:r>
    </w:p>
    <w:p w:rsidR="000A1F9B" w:rsidRDefault="00B27F83">
      <w:pPr>
        <w:pStyle w:val="Normal012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2.79</w:t>
      </w:r>
    </w:p>
    <w:p w:rsidR="000A1F9B" w:rsidRDefault="00B27F83">
      <w:pPr>
        <w:pStyle w:val="Normal012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1.96</w:t>
      </w:r>
    </w:p>
    <w:p w:rsidR="000A1F9B" w:rsidRDefault="00B27F83">
      <w:pPr>
        <w:pStyle w:val="Normal012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1F002</w:t>
      </w:r>
    </w:p>
    <w:p w:rsidR="000A1F9B" w:rsidRDefault="00B27F83">
      <w:pPr>
        <w:pStyle w:val="Normal012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8.46</w:t>
      </w:r>
    </w:p>
    <w:p w:rsidR="000A1F9B" w:rsidRDefault="00B27F83">
      <w:pPr>
        <w:pStyle w:val="Normal012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15.0</w:t>
      </w:r>
    </w:p>
    <w:p w:rsidR="000A1F9B" w:rsidRDefault="00B27F83">
      <w:pPr>
        <w:pStyle w:val="Normal012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2.84</w:t>
      </w:r>
    </w:p>
    <w:p w:rsidR="000A1F9B" w:rsidRDefault="00B27F83">
      <w:pPr>
        <w:pStyle w:val="Normal012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57.6</w:t>
      </w:r>
    </w:p>
    <w:p w:rsidR="000A1F9B" w:rsidRDefault="00B27F83">
      <w:pPr>
        <w:pStyle w:val="Normal012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3.97</w:t>
      </w:r>
    </w:p>
    <w:p w:rsidR="000A1F9B" w:rsidRDefault="00B27F83">
      <w:pPr>
        <w:pStyle w:val="Normal012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12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102.8</w:t>
      </w:r>
    </w:p>
    <w:p w:rsidR="000A1F9B" w:rsidRDefault="00B27F83">
      <w:pPr>
        <w:pStyle w:val="Normal012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2.69</w:t>
      </w:r>
    </w:p>
    <w:p w:rsidR="000A1F9B" w:rsidRDefault="00B27F83">
      <w:pPr>
        <w:pStyle w:val="Normal012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2.41</w:t>
      </w:r>
    </w:p>
    <w:p w:rsidR="000A1F9B" w:rsidRDefault="00B27F83">
      <w:pPr>
        <w:pStyle w:val="Normal012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1F003</w:t>
      </w:r>
    </w:p>
    <w:p w:rsidR="000A1F9B" w:rsidRDefault="00B27F83">
      <w:pPr>
        <w:pStyle w:val="Normal012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7.71</w:t>
      </w:r>
    </w:p>
    <w:p w:rsidR="000A1F9B" w:rsidRDefault="00B27F83">
      <w:pPr>
        <w:pStyle w:val="Normal012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13.7</w:t>
      </w:r>
    </w:p>
    <w:p w:rsidR="000A1F9B" w:rsidRDefault="00B27F83">
      <w:pPr>
        <w:pStyle w:val="Normal012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3.05</w:t>
      </w:r>
    </w:p>
    <w:p w:rsidR="000A1F9B" w:rsidRDefault="00B27F83">
      <w:pPr>
        <w:pStyle w:val="Normal012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55.5</w:t>
      </w:r>
    </w:p>
    <w:p w:rsidR="000A1F9B" w:rsidRDefault="00B27F83">
      <w:pPr>
        <w:pStyle w:val="Normal012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3.52</w:t>
      </w:r>
    </w:p>
    <w:p w:rsidR="000A1F9B" w:rsidRDefault="00B27F83">
      <w:pPr>
        <w:pStyle w:val="Normal012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103.3</w:t>
      </w:r>
    </w:p>
    <w:p w:rsidR="000A1F9B" w:rsidRDefault="00B27F83">
      <w:pPr>
        <w:pStyle w:val="Normal012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2.63</w:t>
      </w:r>
    </w:p>
    <w:p w:rsidR="000A1F9B" w:rsidRDefault="00B27F83">
      <w:pPr>
        <w:pStyle w:val="Normal012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2.03</w:t>
      </w:r>
    </w:p>
    <w:p w:rsidR="000A1F9B" w:rsidRDefault="00B27F83">
      <w:pPr>
        <w:pStyle w:val="Normal012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1F004</w:t>
      </w:r>
    </w:p>
    <w:p w:rsidR="000A1F9B" w:rsidRDefault="00B27F83">
      <w:pPr>
        <w:pStyle w:val="Normal012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7.34</w:t>
      </w:r>
    </w:p>
    <w:p w:rsidR="000A1F9B" w:rsidRDefault="00B27F83">
      <w:pPr>
        <w:pStyle w:val="Normal012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13.2</w:t>
      </w:r>
    </w:p>
    <w:p w:rsidR="000A1F9B" w:rsidRDefault="00B27F83">
      <w:pPr>
        <w:pStyle w:val="Normal012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3.82</w:t>
      </w:r>
    </w:p>
    <w:p w:rsidR="000A1F9B" w:rsidRDefault="00B27F83">
      <w:pPr>
        <w:pStyle w:val="Normal012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63.6</w:t>
      </w:r>
    </w:p>
    <w:p w:rsidR="000A1F9B" w:rsidRDefault="00B27F83">
      <w:pPr>
        <w:pStyle w:val="Normal012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3.87</w:t>
      </w:r>
    </w:p>
    <w:p w:rsidR="000A1F9B" w:rsidRDefault="00B27F83">
      <w:pPr>
        <w:pStyle w:val="Normal012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103.2</w:t>
      </w:r>
    </w:p>
    <w:p w:rsidR="000A1F9B" w:rsidRDefault="00B27F83">
      <w:pPr>
        <w:pStyle w:val="Normal012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2.78</w:t>
      </w:r>
    </w:p>
    <w:p w:rsidR="000A1F9B" w:rsidRDefault="00B27F83">
      <w:pPr>
        <w:pStyle w:val="Normal012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2.36</w:t>
      </w:r>
    </w:p>
    <w:p w:rsidR="000A1F9B" w:rsidRDefault="00B27F83">
      <w:pPr>
        <w:pStyle w:val="Normal012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1F005</w:t>
      </w:r>
    </w:p>
    <w:p w:rsidR="000A1F9B" w:rsidRDefault="00B27F83">
      <w:pPr>
        <w:pStyle w:val="Normal012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8.24</w:t>
      </w:r>
    </w:p>
    <w:p w:rsidR="000A1F9B" w:rsidRDefault="00B27F83">
      <w:pPr>
        <w:pStyle w:val="Normal012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15.1</w:t>
      </w:r>
    </w:p>
    <w:p w:rsidR="000A1F9B" w:rsidRDefault="00B27F83">
      <w:pPr>
        <w:pStyle w:val="Normal012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2.82</w:t>
      </w:r>
    </w:p>
    <w:p w:rsidR="000A1F9B" w:rsidRDefault="00B27F83">
      <w:pPr>
        <w:pStyle w:val="Normal012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57.7</w:t>
      </w:r>
    </w:p>
    <w:p w:rsidR="000A1F9B" w:rsidRDefault="00B27F83">
      <w:pPr>
        <w:pStyle w:val="Normal012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3.94</w:t>
      </w:r>
    </w:p>
    <w:p w:rsidR="000A1F9B" w:rsidRDefault="00B27F83">
      <w:pPr>
        <w:pStyle w:val="Normal012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103.2</w:t>
      </w:r>
    </w:p>
    <w:p w:rsidR="000A1F9B" w:rsidRDefault="00B27F83">
      <w:pPr>
        <w:pStyle w:val="Normal012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2.71</w:t>
      </w:r>
    </w:p>
    <w:p w:rsidR="000A1F9B" w:rsidRDefault="00B27F83">
      <w:pPr>
        <w:pStyle w:val="Normal012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2.28</w:t>
      </w:r>
    </w:p>
    <w:p w:rsidR="000A1F9B" w:rsidRDefault="00B27F83">
      <w:pPr>
        <w:pStyle w:val="Normal012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1F006</w:t>
      </w:r>
    </w:p>
    <w:p w:rsidR="000A1F9B" w:rsidRDefault="00B27F83">
      <w:pPr>
        <w:pStyle w:val="Normal012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9.19</w:t>
      </w:r>
    </w:p>
    <w:p w:rsidR="000A1F9B" w:rsidRDefault="00B27F83">
      <w:pPr>
        <w:pStyle w:val="Normal012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11.1</w:t>
      </w:r>
    </w:p>
    <w:p w:rsidR="000A1F9B" w:rsidRDefault="00B27F83">
      <w:pPr>
        <w:pStyle w:val="Normal012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3.71</w:t>
      </w:r>
    </w:p>
    <w:p w:rsidR="000A1F9B" w:rsidRDefault="00B27F83">
      <w:pPr>
        <w:pStyle w:val="Normal012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52.3</w:t>
      </w:r>
    </w:p>
    <w:p w:rsidR="000A1F9B" w:rsidRDefault="00B27F83">
      <w:pPr>
        <w:pStyle w:val="Normal012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3.99</w:t>
      </w:r>
    </w:p>
    <w:p w:rsidR="000A1F9B" w:rsidRDefault="00B27F83">
      <w:pPr>
        <w:pStyle w:val="Normal012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104.1</w:t>
      </w:r>
    </w:p>
    <w:p w:rsidR="000A1F9B" w:rsidRDefault="00B27F83">
      <w:pPr>
        <w:pStyle w:val="Normal012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2.53</w:t>
      </w:r>
    </w:p>
    <w:p w:rsidR="000A1F9B" w:rsidRDefault="00B27F83">
      <w:pPr>
        <w:pStyle w:val="Normal012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2.20</w:t>
      </w:r>
    </w:p>
    <w:p w:rsidR="000A1F9B" w:rsidRDefault="00B27F83">
      <w:pPr>
        <w:pStyle w:val="Normal012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1F007</w:t>
      </w:r>
    </w:p>
    <w:p w:rsidR="000A1F9B" w:rsidRDefault="00B27F83">
      <w:pPr>
        <w:pStyle w:val="Normal012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7.28</w:t>
      </w:r>
    </w:p>
    <w:p w:rsidR="000A1F9B" w:rsidRDefault="00B27F83">
      <w:pPr>
        <w:pStyle w:val="Normal012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16.3</w:t>
      </w:r>
    </w:p>
    <w:p w:rsidR="000A1F9B" w:rsidRDefault="00B27F83">
      <w:pPr>
        <w:pStyle w:val="Normal012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2.52</w:t>
      </w:r>
    </w:p>
    <w:p w:rsidR="000A1F9B" w:rsidRDefault="00B27F83">
      <w:pPr>
        <w:pStyle w:val="Normal012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57.4</w:t>
      </w:r>
    </w:p>
    <w:p w:rsidR="000A1F9B" w:rsidRDefault="00B27F83">
      <w:pPr>
        <w:pStyle w:val="Normal012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3.80</w:t>
      </w:r>
    </w:p>
    <w:p w:rsidR="000A1F9B" w:rsidRDefault="00B27F83">
      <w:pPr>
        <w:pStyle w:val="Normal012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12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102.4</w:t>
      </w:r>
    </w:p>
    <w:p w:rsidR="000A1F9B" w:rsidRDefault="00B27F83">
      <w:pPr>
        <w:pStyle w:val="Normal012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2.58</w:t>
      </w:r>
    </w:p>
    <w:p w:rsidR="000A1F9B" w:rsidRDefault="00B27F83">
      <w:pPr>
        <w:pStyle w:val="Normal012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2.30</w:t>
      </w:r>
    </w:p>
    <w:p w:rsidR="000A1F9B" w:rsidRDefault="00B27F83">
      <w:pPr>
        <w:pStyle w:val="Normal012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</w:t>
      </w:r>
      <w:r>
        <w:rPr>
          <w:rFonts w:eastAsia="Times New Roman"/>
          <w:b/>
          <w:color w:val="000000"/>
          <w:kern w:val="2"/>
          <w:sz w:val="17"/>
        </w:rPr>
        <w:t>008</w:t>
      </w:r>
    </w:p>
    <w:p w:rsidR="000A1F9B" w:rsidRDefault="00B27F83">
      <w:pPr>
        <w:pStyle w:val="Normal012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8.29</w:t>
      </w:r>
    </w:p>
    <w:p w:rsidR="000A1F9B" w:rsidRDefault="00B27F83">
      <w:pPr>
        <w:pStyle w:val="Normal012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11.4</w:t>
      </w:r>
    </w:p>
    <w:p w:rsidR="000A1F9B" w:rsidRDefault="00B27F83">
      <w:pPr>
        <w:pStyle w:val="Normal012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4.04</w:t>
      </w:r>
    </w:p>
    <w:p w:rsidR="000A1F9B" w:rsidRDefault="00B27F83">
      <w:pPr>
        <w:pStyle w:val="Normal012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57.5</w:t>
      </w:r>
    </w:p>
    <w:p w:rsidR="000A1F9B" w:rsidRDefault="00B27F83">
      <w:pPr>
        <w:pStyle w:val="Normal012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3.94</w:t>
      </w:r>
    </w:p>
    <w:p w:rsidR="000A1F9B" w:rsidRDefault="00B27F83">
      <w:pPr>
        <w:pStyle w:val="Normal012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141</w:t>
      </w:r>
    </w:p>
    <w:p w:rsidR="000A1F9B" w:rsidRDefault="00B27F83">
      <w:pPr>
        <w:pStyle w:val="Normal012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102.3</w:t>
      </w:r>
    </w:p>
    <w:p w:rsidR="000A1F9B" w:rsidRDefault="00B27F83">
      <w:pPr>
        <w:pStyle w:val="Normal012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2.64</w:t>
      </w:r>
    </w:p>
    <w:p w:rsidR="000A1F9B" w:rsidRDefault="00B27F83">
      <w:pPr>
        <w:pStyle w:val="Normal012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2.36</w:t>
      </w:r>
    </w:p>
    <w:p w:rsidR="000A1F9B" w:rsidRDefault="00B27F83">
      <w:pPr>
        <w:pStyle w:val="Normal012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1F009</w:t>
      </w:r>
    </w:p>
    <w:p w:rsidR="000A1F9B" w:rsidRDefault="00B27F83">
      <w:pPr>
        <w:pStyle w:val="Normal012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7.85</w:t>
      </w:r>
    </w:p>
    <w:p w:rsidR="000A1F9B" w:rsidRDefault="00B27F83">
      <w:pPr>
        <w:pStyle w:val="Normal012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14.1</w:t>
      </w:r>
    </w:p>
    <w:p w:rsidR="000A1F9B" w:rsidRDefault="00B27F83">
      <w:pPr>
        <w:pStyle w:val="Normal012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2.71</w:t>
      </w:r>
    </w:p>
    <w:p w:rsidR="000A1F9B" w:rsidRDefault="00B27F83">
      <w:pPr>
        <w:pStyle w:val="Normal012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52.3</w:t>
      </w:r>
    </w:p>
    <w:p w:rsidR="000A1F9B" w:rsidRDefault="00B27F83">
      <w:pPr>
        <w:pStyle w:val="Normal012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3.81</w:t>
      </w:r>
    </w:p>
    <w:p w:rsidR="000A1F9B" w:rsidRDefault="00B27F83">
      <w:pPr>
        <w:pStyle w:val="Normal012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102.8</w:t>
      </w:r>
    </w:p>
    <w:p w:rsidR="000A1F9B" w:rsidRDefault="00B27F83">
      <w:pPr>
        <w:pStyle w:val="Normal012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2.70</w:t>
      </w:r>
    </w:p>
    <w:p w:rsidR="000A1F9B" w:rsidRDefault="00B27F83">
      <w:pPr>
        <w:pStyle w:val="Normal012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2.84</w:t>
      </w:r>
    </w:p>
    <w:p w:rsidR="000A1F9B" w:rsidRDefault="00B27F83">
      <w:pPr>
        <w:pStyle w:val="Normal012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1F010</w:t>
      </w:r>
    </w:p>
    <w:p w:rsidR="000A1F9B" w:rsidRDefault="00B27F83">
      <w:pPr>
        <w:pStyle w:val="Normal012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9.93</w:t>
      </w:r>
    </w:p>
    <w:p w:rsidR="000A1F9B" w:rsidRDefault="00B27F83">
      <w:pPr>
        <w:pStyle w:val="Normal012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17.1</w:t>
      </w:r>
    </w:p>
    <w:p w:rsidR="000A1F9B" w:rsidRDefault="00B27F83">
      <w:pPr>
        <w:pStyle w:val="Normal012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2.70</w:t>
      </w:r>
    </w:p>
    <w:p w:rsidR="000A1F9B" w:rsidRDefault="00B27F83">
      <w:pPr>
        <w:pStyle w:val="Normal012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63.3</w:t>
      </w:r>
    </w:p>
    <w:p w:rsidR="000A1F9B" w:rsidRDefault="00B27F83">
      <w:pPr>
        <w:pStyle w:val="Normal012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3.73</w:t>
      </w:r>
    </w:p>
    <w:p w:rsidR="000A1F9B" w:rsidRDefault="00B27F83">
      <w:pPr>
        <w:pStyle w:val="Normal012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101.9</w:t>
      </w:r>
    </w:p>
    <w:p w:rsidR="000A1F9B" w:rsidRDefault="00B27F83">
      <w:pPr>
        <w:pStyle w:val="Normal012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2.73</w:t>
      </w:r>
    </w:p>
    <w:p w:rsidR="000A1F9B" w:rsidRDefault="00B27F83">
      <w:pPr>
        <w:pStyle w:val="Normal012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2.31</w:t>
      </w:r>
    </w:p>
    <w:p w:rsidR="000A1F9B" w:rsidRDefault="00B27F83">
      <w:pPr>
        <w:pStyle w:val="Normal012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2F001</w:t>
      </w:r>
    </w:p>
    <w:p w:rsidR="000A1F9B" w:rsidRDefault="00B27F83">
      <w:pPr>
        <w:pStyle w:val="Normal012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7.89</w:t>
      </w:r>
    </w:p>
    <w:p w:rsidR="000A1F9B" w:rsidRDefault="00B27F83">
      <w:pPr>
        <w:pStyle w:val="Normal012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12.9</w:t>
      </w:r>
    </w:p>
    <w:p w:rsidR="000A1F9B" w:rsidRDefault="00B27F83">
      <w:pPr>
        <w:pStyle w:val="Normal012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3.36</w:t>
      </w:r>
    </w:p>
    <w:p w:rsidR="000A1F9B" w:rsidRDefault="00B27F83">
      <w:pPr>
        <w:pStyle w:val="Normal012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56.3</w:t>
      </w:r>
    </w:p>
    <w:p w:rsidR="000A1F9B" w:rsidRDefault="00B27F83">
      <w:pPr>
        <w:pStyle w:val="Normal012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3.80</w:t>
      </w:r>
    </w:p>
    <w:p w:rsidR="000A1F9B" w:rsidRDefault="00B27F83">
      <w:pPr>
        <w:pStyle w:val="Normal012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141</w:t>
      </w:r>
    </w:p>
    <w:p w:rsidR="000A1F9B" w:rsidRDefault="00B27F83">
      <w:pPr>
        <w:pStyle w:val="Normal012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102.6</w:t>
      </w:r>
    </w:p>
    <w:p w:rsidR="000A1F9B" w:rsidRDefault="00B27F83">
      <w:pPr>
        <w:pStyle w:val="Normal012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2.69</w:t>
      </w:r>
    </w:p>
    <w:p w:rsidR="000A1F9B" w:rsidRDefault="00B27F83">
      <w:pPr>
        <w:pStyle w:val="Normal012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2.36</w:t>
      </w:r>
    </w:p>
    <w:p w:rsidR="000A1F9B" w:rsidRDefault="00B27F83">
      <w:pPr>
        <w:pStyle w:val="Normal012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2F002</w:t>
      </w:r>
    </w:p>
    <w:p w:rsidR="000A1F9B" w:rsidRDefault="00B27F83">
      <w:pPr>
        <w:pStyle w:val="Normal012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8.83</w:t>
      </w:r>
    </w:p>
    <w:p w:rsidR="000A1F9B" w:rsidRDefault="00B27F83">
      <w:pPr>
        <w:pStyle w:val="Normal012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13.5</w:t>
      </w:r>
    </w:p>
    <w:p w:rsidR="000A1F9B" w:rsidRDefault="00B27F83">
      <w:pPr>
        <w:pStyle w:val="Normal012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3.21</w:t>
      </w:r>
    </w:p>
    <w:p w:rsidR="000A1F9B" w:rsidRDefault="00B27F83">
      <w:pPr>
        <w:pStyle w:val="Normal012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56.8</w:t>
      </w:r>
    </w:p>
    <w:p w:rsidR="000A1F9B" w:rsidRDefault="00B27F83">
      <w:pPr>
        <w:pStyle w:val="Normal012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3.75</w:t>
      </w:r>
    </w:p>
    <w:p w:rsidR="000A1F9B" w:rsidRDefault="00B27F83">
      <w:pPr>
        <w:pStyle w:val="Normal012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12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</w:t>
      </w: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2.60</w:t>
      </w:r>
    </w:p>
    <w:p w:rsidR="000A1F9B" w:rsidRDefault="00B27F83">
      <w:pPr>
        <w:pStyle w:val="Normal012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2.37</w:t>
      </w:r>
    </w:p>
    <w:p w:rsidR="000A1F9B" w:rsidRDefault="00B27F83">
      <w:pPr>
        <w:pStyle w:val="Normal012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2F003</w:t>
      </w:r>
    </w:p>
    <w:p w:rsidR="000A1F9B" w:rsidRDefault="00B27F83">
      <w:pPr>
        <w:pStyle w:val="Normal012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8.77</w:t>
      </w:r>
    </w:p>
    <w:p w:rsidR="000A1F9B" w:rsidRDefault="00B27F83">
      <w:pPr>
        <w:pStyle w:val="Normal012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13.6</w:t>
      </w:r>
    </w:p>
    <w:p w:rsidR="000A1F9B" w:rsidRDefault="00B27F83">
      <w:pPr>
        <w:pStyle w:val="Normal012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3.51</w:t>
      </w:r>
    </w:p>
    <w:p w:rsidR="000A1F9B" w:rsidRDefault="00B27F83">
      <w:pPr>
        <w:pStyle w:val="Normal012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61.4</w:t>
      </w:r>
    </w:p>
    <w:p w:rsidR="000A1F9B" w:rsidRDefault="00B27F83">
      <w:pPr>
        <w:pStyle w:val="Normal012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3.88</w:t>
      </w:r>
    </w:p>
    <w:p w:rsidR="000A1F9B" w:rsidRDefault="00B27F83">
      <w:pPr>
        <w:pStyle w:val="Normal012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12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102.4</w:t>
      </w:r>
    </w:p>
    <w:p w:rsidR="000A1F9B" w:rsidRDefault="00B27F83">
      <w:pPr>
        <w:pStyle w:val="Normal012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2.62</w:t>
      </w:r>
    </w:p>
    <w:p w:rsidR="000A1F9B" w:rsidRDefault="00B27F83">
      <w:pPr>
        <w:pStyle w:val="Normal012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2.07</w:t>
      </w:r>
    </w:p>
    <w:p w:rsidR="000A1F9B" w:rsidRDefault="00B27F83">
      <w:pPr>
        <w:pStyle w:val="Normal012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2F004</w:t>
      </w:r>
    </w:p>
    <w:p w:rsidR="000A1F9B" w:rsidRDefault="00B27F83">
      <w:pPr>
        <w:pStyle w:val="Normal012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8.09</w:t>
      </w:r>
    </w:p>
    <w:p w:rsidR="000A1F9B" w:rsidRDefault="00B27F83">
      <w:pPr>
        <w:pStyle w:val="Normal012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15.6</w:t>
      </w:r>
    </w:p>
    <w:p w:rsidR="000A1F9B" w:rsidRDefault="00B27F83">
      <w:pPr>
        <w:pStyle w:val="Normal012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2.56</w:t>
      </w:r>
    </w:p>
    <w:p w:rsidR="000A1F9B" w:rsidRDefault="00B27F83">
      <w:pPr>
        <w:pStyle w:val="Normal012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55.5</w:t>
      </w:r>
    </w:p>
    <w:p w:rsidR="000A1F9B" w:rsidRDefault="00B27F83">
      <w:pPr>
        <w:pStyle w:val="Normal012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3.75</w:t>
      </w:r>
    </w:p>
    <w:p w:rsidR="000A1F9B" w:rsidRDefault="00B27F83">
      <w:pPr>
        <w:pStyle w:val="Normal012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12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101.6</w:t>
      </w:r>
    </w:p>
    <w:p w:rsidR="000A1F9B" w:rsidRDefault="00B27F83">
      <w:pPr>
        <w:pStyle w:val="Normal012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2.70</w:t>
      </w:r>
    </w:p>
    <w:p w:rsidR="000A1F9B" w:rsidRDefault="00B27F83">
      <w:pPr>
        <w:pStyle w:val="Normal012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2.75</w:t>
      </w:r>
    </w:p>
    <w:p w:rsidR="000A1F9B" w:rsidRDefault="00B27F83">
      <w:pPr>
        <w:pStyle w:val="Normal012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2F005</w:t>
      </w:r>
    </w:p>
    <w:p w:rsidR="000A1F9B" w:rsidRDefault="00B27F83">
      <w:pPr>
        <w:pStyle w:val="Normal012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9.25</w:t>
      </w:r>
    </w:p>
    <w:p w:rsidR="000A1F9B" w:rsidRDefault="00B27F83">
      <w:pPr>
        <w:pStyle w:val="Normal012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16.5</w:t>
      </w:r>
    </w:p>
    <w:p w:rsidR="000A1F9B" w:rsidRDefault="00B27F83">
      <w:pPr>
        <w:pStyle w:val="Normal012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2.35</w:t>
      </w:r>
    </w:p>
    <w:p w:rsidR="000A1F9B" w:rsidRDefault="00B27F83">
      <w:pPr>
        <w:pStyle w:val="Normal012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55.3</w:t>
      </w:r>
    </w:p>
    <w:p w:rsidR="000A1F9B" w:rsidRDefault="00B27F83">
      <w:pPr>
        <w:pStyle w:val="Normal012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3.88</w:t>
      </w:r>
    </w:p>
    <w:p w:rsidR="000A1F9B" w:rsidRDefault="00B27F83">
      <w:pPr>
        <w:pStyle w:val="Normal012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141</w:t>
      </w:r>
    </w:p>
    <w:p w:rsidR="000A1F9B" w:rsidRDefault="00B27F83">
      <w:pPr>
        <w:pStyle w:val="Normal012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103.0</w:t>
      </w:r>
    </w:p>
    <w:p w:rsidR="000A1F9B" w:rsidRDefault="00B27F83">
      <w:pPr>
        <w:pStyle w:val="Normal012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2.71</w:t>
      </w:r>
    </w:p>
    <w:p w:rsidR="000A1F9B" w:rsidRDefault="00B27F83">
      <w:pPr>
        <w:pStyle w:val="Normal012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2.38</w:t>
      </w:r>
    </w:p>
    <w:p w:rsidR="000A1F9B" w:rsidRDefault="00B27F83">
      <w:pPr>
        <w:pStyle w:val="Normal012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2F006</w:t>
      </w:r>
    </w:p>
    <w:p w:rsidR="000A1F9B" w:rsidRDefault="00B27F83">
      <w:pPr>
        <w:pStyle w:val="Normal012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6.99</w:t>
      </w:r>
    </w:p>
    <w:p w:rsidR="000A1F9B" w:rsidRDefault="00B27F83">
      <w:pPr>
        <w:pStyle w:val="Normal012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14.7</w:t>
      </w:r>
    </w:p>
    <w:p w:rsidR="000A1F9B" w:rsidRDefault="00B27F83">
      <w:pPr>
        <w:pStyle w:val="Normal012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2.85</w:t>
      </w:r>
    </w:p>
    <w:p w:rsidR="000A1F9B" w:rsidRDefault="00B27F83">
      <w:pPr>
        <w:pStyle w:val="Normal012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56.6</w:t>
      </w:r>
    </w:p>
    <w:p w:rsidR="000A1F9B" w:rsidRDefault="00B27F83">
      <w:pPr>
        <w:pStyle w:val="Normal012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4.07</w:t>
      </w:r>
    </w:p>
    <w:p w:rsidR="000A1F9B" w:rsidRDefault="00B27F83">
      <w:pPr>
        <w:pStyle w:val="Normal012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102.5</w:t>
      </w:r>
    </w:p>
    <w:p w:rsidR="000A1F9B" w:rsidRDefault="00B27F83">
      <w:pPr>
        <w:pStyle w:val="Normal012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2.67</w:t>
      </w:r>
    </w:p>
    <w:p w:rsidR="000A1F9B" w:rsidRDefault="00B27F83">
      <w:pPr>
        <w:pStyle w:val="Normal012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2.35</w:t>
      </w:r>
    </w:p>
    <w:p w:rsidR="000A1F9B" w:rsidRDefault="00B27F83">
      <w:pPr>
        <w:pStyle w:val="Normal012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2F007</w:t>
      </w:r>
    </w:p>
    <w:p w:rsidR="000A1F9B" w:rsidRDefault="00B27F83">
      <w:pPr>
        <w:pStyle w:val="Normal012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7.62</w:t>
      </w:r>
    </w:p>
    <w:p w:rsidR="000A1F9B" w:rsidRDefault="00B27F83">
      <w:pPr>
        <w:pStyle w:val="Normal012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15.8</w:t>
      </w:r>
    </w:p>
    <w:p w:rsidR="000A1F9B" w:rsidRDefault="00B27F83">
      <w:pPr>
        <w:pStyle w:val="Normal012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2.75</w:t>
      </w:r>
    </w:p>
    <w:p w:rsidR="000A1F9B" w:rsidRDefault="00B27F83">
      <w:pPr>
        <w:pStyle w:val="Normal012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59.2</w:t>
      </w:r>
    </w:p>
    <w:p w:rsidR="000A1F9B" w:rsidRDefault="00B27F83">
      <w:pPr>
        <w:pStyle w:val="Normal012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3.89</w:t>
      </w:r>
    </w:p>
    <w:p w:rsidR="000A1F9B" w:rsidRDefault="00B27F83">
      <w:pPr>
        <w:pStyle w:val="Normal012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102.3</w:t>
      </w:r>
    </w:p>
    <w:p w:rsidR="000A1F9B" w:rsidRDefault="00B27F83">
      <w:pPr>
        <w:pStyle w:val="Normal012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2.65</w:t>
      </w:r>
    </w:p>
    <w:p w:rsidR="000A1F9B" w:rsidRDefault="00B27F83">
      <w:pPr>
        <w:pStyle w:val="Normal012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2.31</w:t>
      </w:r>
    </w:p>
    <w:p w:rsidR="000A1F9B" w:rsidRDefault="00B27F83">
      <w:pPr>
        <w:pStyle w:val="Normal012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2F009</w:t>
      </w:r>
    </w:p>
    <w:p w:rsidR="000A1F9B" w:rsidRDefault="00B27F83">
      <w:pPr>
        <w:pStyle w:val="Normal012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8.44</w:t>
      </w:r>
    </w:p>
    <w:p w:rsidR="000A1F9B" w:rsidRDefault="00B27F83">
      <w:pPr>
        <w:pStyle w:val="Normal012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18.2</w:t>
      </w:r>
    </w:p>
    <w:p w:rsidR="000A1F9B" w:rsidRDefault="00B27F83">
      <w:pPr>
        <w:pStyle w:val="Normal012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2.55</w:t>
      </w:r>
    </w:p>
    <w:p w:rsidR="000A1F9B" w:rsidRDefault="00B27F83">
      <w:pPr>
        <w:pStyle w:val="Normal012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64.7</w:t>
      </w:r>
    </w:p>
    <w:p w:rsidR="000A1F9B" w:rsidRDefault="00B27F83">
      <w:pPr>
        <w:pStyle w:val="Normal012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3.91</w:t>
      </w:r>
    </w:p>
    <w:p w:rsidR="000A1F9B" w:rsidRDefault="00B27F83">
      <w:pPr>
        <w:pStyle w:val="Normal012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12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101.3</w:t>
      </w:r>
    </w:p>
    <w:p w:rsidR="000A1F9B" w:rsidRDefault="00B27F83">
      <w:pPr>
        <w:pStyle w:val="Normal012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2.83</w:t>
      </w:r>
    </w:p>
    <w:p w:rsidR="000A1F9B" w:rsidRDefault="00B27F83">
      <w:pPr>
        <w:pStyle w:val="Normal012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2.28</w:t>
      </w:r>
    </w:p>
    <w:p w:rsidR="000A1F9B" w:rsidRDefault="00B27F83">
      <w:pPr>
        <w:pStyle w:val="Normal012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2F010</w:t>
      </w:r>
    </w:p>
    <w:p w:rsidR="000A1F9B" w:rsidRDefault="00B27F83">
      <w:pPr>
        <w:pStyle w:val="Normal012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9.06</w:t>
      </w:r>
    </w:p>
    <w:p w:rsidR="000A1F9B" w:rsidRDefault="00B27F83">
      <w:pPr>
        <w:pStyle w:val="Normal012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14.8</w:t>
      </w:r>
    </w:p>
    <w:p w:rsidR="000A1F9B" w:rsidRDefault="00B27F83">
      <w:pPr>
        <w:pStyle w:val="Normal012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2.81</w:t>
      </w:r>
    </w:p>
    <w:p w:rsidR="000A1F9B" w:rsidRDefault="00B27F83">
      <w:pPr>
        <w:pStyle w:val="Normal012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56.4</w:t>
      </w:r>
    </w:p>
    <w:p w:rsidR="000A1F9B" w:rsidRDefault="00B27F83">
      <w:pPr>
        <w:pStyle w:val="Normal012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3.87</w:t>
      </w:r>
    </w:p>
    <w:p w:rsidR="000A1F9B" w:rsidRDefault="00B27F83">
      <w:pPr>
        <w:pStyle w:val="Normal012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141</w:t>
      </w:r>
    </w:p>
    <w:p w:rsidR="000A1F9B" w:rsidRDefault="00B27F83">
      <w:pPr>
        <w:pStyle w:val="Normal012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102.6</w:t>
      </w:r>
    </w:p>
    <w:p w:rsidR="000A1F9B" w:rsidRDefault="00B27F83">
      <w:pPr>
        <w:pStyle w:val="Normal012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2.63</w:t>
      </w:r>
    </w:p>
    <w:p w:rsidR="000A1F9B" w:rsidRDefault="00B27F83">
      <w:pPr>
        <w:pStyle w:val="Normal012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2.52</w:t>
      </w:r>
    </w:p>
    <w:p w:rsidR="000A1F9B" w:rsidRDefault="00B27F83">
      <w:pPr>
        <w:pStyle w:val="Normal012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3F001</w:t>
      </w:r>
    </w:p>
    <w:p w:rsidR="000A1F9B" w:rsidRDefault="00B27F83">
      <w:pPr>
        <w:pStyle w:val="Normal012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7.96</w:t>
      </w:r>
    </w:p>
    <w:p w:rsidR="000A1F9B" w:rsidRDefault="00B27F83">
      <w:pPr>
        <w:pStyle w:val="Normal012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15.5</w:t>
      </w:r>
    </w:p>
    <w:p w:rsidR="000A1F9B" w:rsidRDefault="00B27F83">
      <w:pPr>
        <w:pStyle w:val="Normal012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2.90</w:t>
      </w:r>
    </w:p>
    <w:p w:rsidR="000A1F9B" w:rsidRDefault="00B27F83">
      <w:pPr>
        <w:pStyle w:val="Normal012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60.4</w:t>
      </w:r>
    </w:p>
    <w:p w:rsidR="000A1F9B" w:rsidRDefault="00B27F83">
      <w:pPr>
        <w:pStyle w:val="Normal012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4.07</w:t>
      </w:r>
    </w:p>
    <w:p w:rsidR="000A1F9B" w:rsidRDefault="00B27F83">
      <w:pPr>
        <w:pStyle w:val="Normal012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140</w:t>
      </w:r>
    </w:p>
    <w:p w:rsidR="000A1F9B" w:rsidRDefault="00B27F83">
      <w:pPr>
        <w:pStyle w:val="Normal012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101.6</w:t>
      </w:r>
    </w:p>
    <w:p w:rsidR="000A1F9B" w:rsidRDefault="00B27F83">
      <w:pPr>
        <w:pStyle w:val="Normal012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2.76</w:t>
      </w:r>
    </w:p>
    <w:p w:rsidR="000A1F9B" w:rsidRDefault="00B27F83">
      <w:pPr>
        <w:pStyle w:val="Normal012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2.41</w:t>
      </w:r>
    </w:p>
    <w:p w:rsidR="000A1F9B" w:rsidRDefault="00B27F83">
      <w:pPr>
        <w:pStyle w:val="Normal012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3F002</w:t>
      </w:r>
    </w:p>
    <w:p w:rsidR="000A1F9B" w:rsidRDefault="00B27F83">
      <w:pPr>
        <w:pStyle w:val="Normal012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9.08</w:t>
      </w:r>
    </w:p>
    <w:p w:rsidR="000A1F9B" w:rsidRDefault="00B27F83">
      <w:pPr>
        <w:pStyle w:val="Normal012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15.4</w:t>
      </w:r>
    </w:p>
    <w:p w:rsidR="000A1F9B" w:rsidRDefault="00B27F83">
      <w:pPr>
        <w:pStyle w:val="Normal012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2.99</w:t>
      </w:r>
    </w:p>
    <w:p w:rsidR="000A1F9B" w:rsidRDefault="00B27F83">
      <w:pPr>
        <w:pStyle w:val="Normal012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61.5</w:t>
      </w:r>
    </w:p>
    <w:p w:rsidR="000A1F9B" w:rsidRDefault="00B27F83">
      <w:pPr>
        <w:pStyle w:val="Normal012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4.07</w:t>
      </w:r>
    </w:p>
    <w:p w:rsidR="000A1F9B" w:rsidRDefault="00B27F83">
      <w:pPr>
        <w:pStyle w:val="Normal012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12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102.4</w:t>
      </w:r>
    </w:p>
    <w:p w:rsidR="000A1F9B" w:rsidRDefault="00B27F83">
      <w:pPr>
        <w:pStyle w:val="Normal012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2.70</w:t>
      </w:r>
    </w:p>
    <w:p w:rsidR="000A1F9B" w:rsidRDefault="00B27F83">
      <w:pPr>
        <w:pStyle w:val="Normal012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2.46</w:t>
      </w:r>
    </w:p>
    <w:p w:rsidR="000A1F9B" w:rsidRDefault="00B27F83">
      <w:pPr>
        <w:pStyle w:val="Normal012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3F003</w:t>
      </w:r>
    </w:p>
    <w:p w:rsidR="000A1F9B" w:rsidRDefault="00B27F83">
      <w:pPr>
        <w:pStyle w:val="Normal012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7.61</w:t>
      </w:r>
    </w:p>
    <w:p w:rsidR="000A1F9B" w:rsidRDefault="00B27F83">
      <w:pPr>
        <w:pStyle w:val="Normal012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13.2</w:t>
      </w:r>
    </w:p>
    <w:p w:rsidR="000A1F9B" w:rsidRDefault="00B27F83">
      <w:pPr>
        <w:pStyle w:val="Normal012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3.74</w:t>
      </w:r>
    </w:p>
    <w:p w:rsidR="000A1F9B" w:rsidRDefault="00B27F83">
      <w:pPr>
        <w:pStyle w:val="Normal012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62.6</w:t>
      </w:r>
    </w:p>
    <w:p w:rsidR="000A1F9B" w:rsidRDefault="00B27F83">
      <w:pPr>
        <w:pStyle w:val="Normal012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3.90</w:t>
      </w:r>
    </w:p>
    <w:p w:rsidR="000A1F9B" w:rsidRDefault="00B27F83">
      <w:pPr>
        <w:pStyle w:val="Normal012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103.6</w:t>
      </w:r>
    </w:p>
    <w:p w:rsidR="000A1F9B" w:rsidRDefault="00B27F83">
      <w:pPr>
        <w:pStyle w:val="Normal012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2.77</w:t>
      </w:r>
    </w:p>
    <w:p w:rsidR="000A1F9B" w:rsidRDefault="00B27F83">
      <w:pPr>
        <w:pStyle w:val="Normal012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1.96</w:t>
      </w:r>
    </w:p>
    <w:p w:rsidR="000A1F9B" w:rsidRDefault="00B27F83">
      <w:pPr>
        <w:pStyle w:val="Normal012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12"/>
        <w:spacing w:line="1" w:lineRule="auto"/>
      </w:pPr>
      <w:r>
        <w:br w:type="page"/>
      </w:r>
    </w:p>
    <w:p w:rsidR="000A1F9B" w:rsidRDefault="00B27F83">
      <w:pPr>
        <w:pStyle w:val="Normal012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81" style="position:absolute;left:0;text-align:left;z-index:-251541504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80" style="position:absolute;left:0;text-align:left;z-index:-251540480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79" style="position:absolute;left:0;text-align:left;z-index:-251539456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2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Blood Biochemistry (cobas 6000)  </w:t>
      </w:r>
      <w:r>
        <w:rPr>
          <w:rFonts w:ascii="宋体" w:eastAsia="宋体" w:hAnsi="宋体"/>
          <w:color w:val="000000"/>
          <w:kern w:val="2"/>
          <w:sz w:val="19"/>
        </w:rPr>
        <w:t>血生化指标检测结果个体数据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GLU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GLOB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A/G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TP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K+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Na+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Cl</w:t>
      </w:r>
      <w:r>
        <w:rPr>
          <w:rFonts w:eastAsia="Times New Roman"/>
          <w:b/>
          <w:color w:val="000000"/>
          <w:kern w:val="2"/>
          <w:sz w:val="15"/>
        </w:rPr>
        <w:noBreakHyphen/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Ca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3F004</w:t>
      </w:r>
    </w:p>
    <w:p w:rsidR="000A1F9B" w:rsidRDefault="00B27F83">
      <w:pPr>
        <w:pStyle w:val="Normal012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8.07</w:t>
      </w:r>
    </w:p>
    <w:p w:rsidR="000A1F9B" w:rsidRDefault="00B27F83">
      <w:pPr>
        <w:pStyle w:val="Normal012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17.0</w:t>
      </w:r>
    </w:p>
    <w:p w:rsidR="000A1F9B" w:rsidRDefault="00B27F83">
      <w:pPr>
        <w:pStyle w:val="Normal012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2.86</w:t>
      </w:r>
    </w:p>
    <w:p w:rsidR="000A1F9B" w:rsidRDefault="00B27F83">
      <w:pPr>
        <w:pStyle w:val="Normal012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65.7</w:t>
      </w:r>
    </w:p>
    <w:p w:rsidR="000A1F9B" w:rsidRDefault="00B27F83">
      <w:pPr>
        <w:pStyle w:val="Normal012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3.73</w:t>
      </w:r>
    </w:p>
    <w:p w:rsidR="000A1F9B" w:rsidRDefault="00B27F83">
      <w:pPr>
        <w:pStyle w:val="Normal012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12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102.2</w:t>
      </w:r>
    </w:p>
    <w:p w:rsidR="000A1F9B" w:rsidRDefault="00B27F83">
      <w:pPr>
        <w:pStyle w:val="Normal012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2.78</w:t>
      </w:r>
    </w:p>
    <w:p w:rsidR="000A1F9B" w:rsidRDefault="00B27F83">
      <w:pPr>
        <w:pStyle w:val="Normal012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2.29</w:t>
      </w:r>
    </w:p>
    <w:p w:rsidR="000A1F9B" w:rsidRDefault="00B27F83">
      <w:pPr>
        <w:pStyle w:val="Normal012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3F005</w:t>
      </w:r>
    </w:p>
    <w:p w:rsidR="000A1F9B" w:rsidRDefault="00B27F83">
      <w:pPr>
        <w:pStyle w:val="Normal012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8.78</w:t>
      </w:r>
    </w:p>
    <w:p w:rsidR="000A1F9B" w:rsidRDefault="00B27F83">
      <w:pPr>
        <w:pStyle w:val="Normal012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15.2</w:t>
      </w:r>
    </w:p>
    <w:p w:rsidR="000A1F9B" w:rsidRDefault="00B27F83">
      <w:pPr>
        <w:pStyle w:val="Normal012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2.82</w:t>
      </w:r>
    </w:p>
    <w:p w:rsidR="000A1F9B" w:rsidRDefault="00B27F83">
      <w:pPr>
        <w:pStyle w:val="Normal012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58.1</w:t>
      </w:r>
    </w:p>
    <w:p w:rsidR="000A1F9B" w:rsidRDefault="00B27F83">
      <w:pPr>
        <w:pStyle w:val="Normal012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3.60</w:t>
      </w:r>
    </w:p>
    <w:p w:rsidR="000A1F9B" w:rsidRDefault="00B27F83">
      <w:pPr>
        <w:pStyle w:val="Normal012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103.8</w:t>
      </w:r>
    </w:p>
    <w:p w:rsidR="000A1F9B" w:rsidRDefault="00B27F83">
      <w:pPr>
        <w:pStyle w:val="Normal012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2.65</w:t>
      </w:r>
    </w:p>
    <w:p w:rsidR="000A1F9B" w:rsidRDefault="00B27F83">
      <w:pPr>
        <w:pStyle w:val="Normal012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2.31</w:t>
      </w:r>
    </w:p>
    <w:p w:rsidR="000A1F9B" w:rsidRDefault="00B27F83">
      <w:pPr>
        <w:pStyle w:val="Normal012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3F006</w:t>
      </w:r>
    </w:p>
    <w:p w:rsidR="000A1F9B" w:rsidRDefault="00B27F83">
      <w:pPr>
        <w:pStyle w:val="Normal012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7.85</w:t>
      </w:r>
    </w:p>
    <w:p w:rsidR="000A1F9B" w:rsidRDefault="00B27F83">
      <w:pPr>
        <w:pStyle w:val="Normal012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12.7</w:t>
      </w:r>
    </w:p>
    <w:p w:rsidR="000A1F9B" w:rsidRDefault="00B27F83">
      <w:pPr>
        <w:pStyle w:val="Normal012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3.24</w:t>
      </w:r>
    </w:p>
    <w:p w:rsidR="000A1F9B" w:rsidRDefault="00B27F83">
      <w:pPr>
        <w:pStyle w:val="Normal012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53.8</w:t>
      </w:r>
    </w:p>
    <w:p w:rsidR="000A1F9B" w:rsidRDefault="00B27F83">
      <w:pPr>
        <w:pStyle w:val="Normal012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4.07</w:t>
      </w:r>
    </w:p>
    <w:p w:rsidR="000A1F9B" w:rsidRDefault="00B27F83">
      <w:pPr>
        <w:pStyle w:val="Normal012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12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103.2</w:t>
      </w:r>
    </w:p>
    <w:p w:rsidR="000A1F9B" w:rsidRDefault="00B27F83">
      <w:pPr>
        <w:pStyle w:val="Normal012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2.62</w:t>
      </w:r>
    </w:p>
    <w:p w:rsidR="000A1F9B" w:rsidRDefault="00B27F83">
      <w:pPr>
        <w:pStyle w:val="Normal012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2.50</w:t>
      </w:r>
    </w:p>
    <w:p w:rsidR="000A1F9B" w:rsidRDefault="00B27F83">
      <w:pPr>
        <w:pStyle w:val="Normal012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3F007</w:t>
      </w:r>
    </w:p>
    <w:p w:rsidR="000A1F9B" w:rsidRDefault="00B27F83">
      <w:pPr>
        <w:pStyle w:val="Normal012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7.04</w:t>
      </w:r>
    </w:p>
    <w:p w:rsidR="000A1F9B" w:rsidRDefault="00B27F83">
      <w:pPr>
        <w:pStyle w:val="Normal012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12.6</w:t>
      </w:r>
    </w:p>
    <w:p w:rsidR="000A1F9B" w:rsidRDefault="00B27F83">
      <w:pPr>
        <w:pStyle w:val="Normal012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3.34</w:t>
      </w:r>
    </w:p>
    <w:p w:rsidR="000A1F9B" w:rsidRDefault="00B27F83">
      <w:pPr>
        <w:pStyle w:val="Normal012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54.7</w:t>
      </w:r>
    </w:p>
    <w:p w:rsidR="000A1F9B" w:rsidRDefault="00B27F83">
      <w:pPr>
        <w:pStyle w:val="Normal012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3.89</w:t>
      </w:r>
    </w:p>
    <w:p w:rsidR="000A1F9B" w:rsidRDefault="00B27F83">
      <w:pPr>
        <w:pStyle w:val="Normal012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12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102.8</w:t>
      </w:r>
    </w:p>
    <w:p w:rsidR="000A1F9B" w:rsidRDefault="00B27F83">
      <w:pPr>
        <w:pStyle w:val="Normal012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2.65</w:t>
      </w:r>
    </w:p>
    <w:p w:rsidR="000A1F9B" w:rsidRDefault="00B27F83">
      <w:pPr>
        <w:pStyle w:val="Normal012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2.46</w:t>
      </w:r>
    </w:p>
    <w:p w:rsidR="000A1F9B" w:rsidRDefault="00B27F83">
      <w:pPr>
        <w:pStyle w:val="Normal012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3F008</w:t>
      </w:r>
    </w:p>
    <w:p w:rsidR="000A1F9B" w:rsidRDefault="00B27F83">
      <w:pPr>
        <w:pStyle w:val="Normal012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</w:t>
      </w: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8.50</w:t>
      </w:r>
    </w:p>
    <w:p w:rsidR="000A1F9B" w:rsidRDefault="00B27F83">
      <w:pPr>
        <w:pStyle w:val="Normal012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11.5</w:t>
      </w:r>
    </w:p>
    <w:p w:rsidR="000A1F9B" w:rsidRDefault="00B27F83">
      <w:pPr>
        <w:pStyle w:val="Normal012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3.75</w:t>
      </w:r>
    </w:p>
    <w:p w:rsidR="000A1F9B" w:rsidRDefault="00B27F83">
      <w:pPr>
        <w:pStyle w:val="Normal012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54.6</w:t>
      </w:r>
    </w:p>
    <w:p w:rsidR="000A1F9B" w:rsidRDefault="00B27F83">
      <w:pPr>
        <w:pStyle w:val="Normal012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3.72</w:t>
      </w:r>
    </w:p>
    <w:p w:rsidR="000A1F9B" w:rsidRDefault="00B27F83">
      <w:pPr>
        <w:pStyle w:val="Normal012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106.3</w:t>
      </w:r>
    </w:p>
    <w:p w:rsidR="000A1F9B" w:rsidRDefault="00B27F83">
      <w:pPr>
        <w:pStyle w:val="Normal012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2.57</w:t>
      </w:r>
    </w:p>
    <w:p w:rsidR="000A1F9B" w:rsidRDefault="00B27F83">
      <w:pPr>
        <w:pStyle w:val="Normal012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2.27</w:t>
      </w:r>
    </w:p>
    <w:p w:rsidR="000A1F9B" w:rsidRDefault="00B27F83">
      <w:pPr>
        <w:pStyle w:val="Normal012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3F009</w:t>
      </w:r>
    </w:p>
    <w:p w:rsidR="000A1F9B" w:rsidRDefault="00B27F83">
      <w:pPr>
        <w:pStyle w:val="Normal012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10.47</w:t>
      </w:r>
    </w:p>
    <w:p w:rsidR="000A1F9B" w:rsidRDefault="00B27F83">
      <w:pPr>
        <w:pStyle w:val="Normal012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17.4</w:t>
      </w:r>
    </w:p>
    <w:p w:rsidR="000A1F9B" w:rsidRDefault="00B27F83">
      <w:pPr>
        <w:pStyle w:val="Normal012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2.33</w:t>
      </w:r>
    </w:p>
    <w:p w:rsidR="000A1F9B" w:rsidRDefault="00B27F83">
      <w:pPr>
        <w:pStyle w:val="Normal012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57.9</w:t>
      </w:r>
    </w:p>
    <w:p w:rsidR="000A1F9B" w:rsidRDefault="00B27F83">
      <w:pPr>
        <w:pStyle w:val="Normal012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3.87</w:t>
      </w:r>
    </w:p>
    <w:p w:rsidR="000A1F9B" w:rsidRDefault="00B27F83">
      <w:pPr>
        <w:pStyle w:val="Normal012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12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101.7</w:t>
      </w:r>
    </w:p>
    <w:p w:rsidR="000A1F9B" w:rsidRDefault="00B27F83">
      <w:pPr>
        <w:pStyle w:val="Normal012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2.68</w:t>
      </w:r>
    </w:p>
    <w:p w:rsidR="000A1F9B" w:rsidRDefault="00B27F83">
      <w:pPr>
        <w:pStyle w:val="Normal012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2.26</w:t>
      </w:r>
    </w:p>
    <w:p w:rsidR="000A1F9B" w:rsidRDefault="00B27F83">
      <w:pPr>
        <w:pStyle w:val="Normal012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3F010</w:t>
      </w:r>
    </w:p>
    <w:p w:rsidR="000A1F9B" w:rsidRDefault="00B27F83">
      <w:pPr>
        <w:pStyle w:val="Normal012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8.22</w:t>
      </w:r>
    </w:p>
    <w:p w:rsidR="000A1F9B" w:rsidRDefault="00B27F83">
      <w:pPr>
        <w:pStyle w:val="Normal012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13.5</w:t>
      </w:r>
    </w:p>
    <w:p w:rsidR="000A1F9B" w:rsidRDefault="00B27F83">
      <w:pPr>
        <w:pStyle w:val="Normal012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3.61</w:t>
      </w:r>
    </w:p>
    <w:p w:rsidR="000A1F9B" w:rsidRDefault="00B27F83">
      <w:pPr>
        <w:pStyle w:val="Normal012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62.3</w:t>
      </w:r>
    </w:p>
    <w:p w:rsidR="000A1F9B" w:rsidRDefault="00B27F83">
      <w:pPr>
        <w:pStyle w:val="Normal012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3.89</w:t>
      </w:r>
    </w:p>
    <w:p w:rsidR="000A1F9B" w:rsidRDefault="00B27F83">
      <w:pPr>
        <w:pStyle w:val="Normal012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104.6</w:t>
      </w:r>
    </w:p>
    <w:p w:rsidR="000A1F9B" w:rsidRDefault="00B27F83">
      <w:pPr>
        <w:pStyle w:val="Normal012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2.73</w:t>
      </w:r>
    </w:p>
    <w:p w:rsidR="000A1F9B" w:rsidRDefault="00B27F83">
      <w:pPr>
        <w:pStyle w:val="Normal012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2.06</w:t>
      </w:r>
    </w:p>
    <w:p w:rsidR="000A1F9B" w:rsidRDefault="00B27F83">
      <w:pPr>
        <w:pStyle w:val="Normal012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4F001</w:t>
      </w:r>
    </w:p>
    <w:p w:rsidR="000A1F9B" w:rsidRDefault="00B27F83">
      <w:pPr>
        <w:pStyle w:val="Normal012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8.04</w:t>
      </w:r>
    </w:p>
    <w:p w:rsidR="000A1F9B" w:rsidRDefault="00B27F83">
      <w:pPr>
        <w:pStyle w:val="Normal012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12.7</w:t>
      </w:r>
    </w:p>
    <w:p w:rsidR="000A1F9B" w:rsidRDefault="00B27F83">
      <w:pPr>
        <w:pStyle w:val="Normal012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3.07</w:t>
      </w:r>
    </w:p>
    <w:p w:rsidR="000A1F9B" w:rsidRDefault="00B27F83">
      <w:pPr>
        <w:pStyle w:val="Normal012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51.7</w:t>
      </w:r>
    </w:p>
    <w:p w:rsidR="000A1F9B" w:rsidRDefault="00B27F83">
      <w:pPr>
        <w:pStyle w:val="Normal012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3.83</w:t>
      </w:r>
    </w:p>
    <w:p w:rsidR="000A1F9B" w:rsidRDefault="00B27F83">
      <w:pPr>
        <w:pStyle w:val="Normal012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12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104.8</w:t>
      </w:r>
    </w:p>
    <w:p w:rsidR="000A1F9B" w:rsidRDefault="00B27F83">
      <w:pPr>
        <w:pStyle w:val="Normal012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2.59</w:t>
      </w:r>
    </w:p>
    <w:p w:rsidR="000A1F9B" w:rsidRDefault="00B27F83">
      <w:pPr>
        <w:pStyle w:val="Normal012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2.15</w:t>
      </w:r>
    </w:p>
    <w:p w:rsidR="000A1F9B" w:rsidRDefault="00B27F83">
      <w:pPr>
        <w:pStyle w:val="Normal012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4F002</w:t>
      </w:r>
    </w:p>
    <w:p w:rsidR="000A1F9B" w:rsidRDefault="00B27F83">
      <w:pPr>
        <w:pStyle w:val="Normal012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9.40</w:t>
      </w:r>
    </w:p>
    <w:p w:rsidR="000A1F9B" w:rsidRDefault="00B27F83">
      <w:pPr>
        <w:pStyle w:val="Normal012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12.5</w:t>
      </w:r>
    </w:p>
    <w:p w:rsidR="000A1F9B" w:rsidRDefault="00B27F83">
      <w:pPr>
        <w:pStyle w:val="Normal012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3.42</w:t>
      </w:r>
    </w:p>
    <w:p w:rsidR="000A1F9B" w:rsidRDefault="00B27F83">
      <w:pPr>
        <w:pStyle w:val="Normal012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55.3</w:t>
      </w:r>
    </w:p>
    <w:p w:rsidR="000A1F9B" w:rsidRDefault="00B27F83">
      <w:pPr>
        <w:pStyle w:val="Normal012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3.74</w:t>
      </w:r>
    </w:p>
    <w:p w:rsidR="000A1F9B" w:rsidRDefault="00B27F83">
      <w:pPr>
        <w:pStyle w:val="Normal012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104.6</w:t>
      </w:r>
    </w:p>
    <w:p w:rsidR="000A1F9B" w:rsidRDefault="00B27F83">
      <w:pPr>
        <w:pStyle w:val="Normal012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</w:t>
      </w:r>
      <w:r>
        <w:rPr>
          <w:rFonts w:eastAsia="Times New Roman"/>
          <w:color w:val="000000"/>
          <w:kern w:val="2"/>
          <w:sz w:val="17"/>
        </w:rPr>
        <w:t>55</w:t>
      </w:r>
    </w:p>
    <w:p w:rsidR="000A1F9B" w:rsidRDefault="00B27F83">
      <w:pPr>
        <w:pStyle w:val="Normal012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2.28</w:t>
      </w:r>
    </w:p>
    <w:p w:rsidR="000A1F9B" w:rsidRDefault="00B27F83">
      <w:pPr>
        <w:pStyle w:val="Normal012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4F003</w:t>
      </w:r>
    </w:p>
    <w:p w:rsidR="000A1F9B" w:rsidRDefault="00B27F83">
      <w:pPr>
        <w:pStyle w:val="Normal012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8.32</w:t>
      </w:r>
    </w:p>
    <w:p w:rsidR="000A1F9B" w:rsidRDefault="00B27F83">
      <w:pPr>
        <w:pStyle w:val="Normal012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12.8</w:t>
      </w:r>
    </w:p>
    <w:p w:rsidR="000A1F9B" w:rsidRDefault="00B27F83">
      <w:pPr>
        <w:pStyle w:val="Normal012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3.30</w:t>
      </w:r>
    </w:p>
    <w:p w:rsidR="000A1F9B" w:rsidRDefault="00B27F83">
      <w:pPr>
        <w:pStyle w:val="Normal012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55.0</w:t>
      </w:r>
    </w:p>
    <w:p w:rsidR="000A1F9B" w:rsidRDefault="00B27F83">
      <w:pPr>
        <w:pStyle w:val="Normal012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3.96</w:t>
      </w:r>
    </w:p>
    <w:p w:rsidR="000A1F9B" w:rsidRDefault="00B27F83">
      <w:pPr>
        <w:pStyle w:val="Normal012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12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104.5</w:t>
      </w:r>
    </w:p>
    <w:p w:rsidR="000A1F9B" w:rsidRDefault="00B27F83">
      <w:pPr>
        <w:pStyle w:val="Normal012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2.59</w:t>
      </w:r>
    </w:p>
    <w:p w:rsidR="000A1F9B" w:rsidRDefault="00B27F83">
      <w:pPr>
        <w:pStyle w:val="Normal012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2.20</w:t>
      </w:r>
    </w:p>
    <w:p w:rsidR="000A1F9B" w:rsidRDefault="00B27F83">
      <w:pPr>
        <w:pStyle w:val="Normal012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4F004</w:t>
      </w:r>
    </w:p>
    <w:p w:rsidR="000A1F9B" w:rsidRDefault="00B27F83">
      <w:pPr>
        <w:pStyle w:val="Normal012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7.49</w:t>
      </w:r>
    </w:p>
    <w:p w:rsidR="000A1F9B" w:rsidRDefault="00B27F83">
      <w:pPr>
        <w:pStyle w:val="Normal012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12.5</w:t>
      </w:r>
    </w:p>
    <w:p w:rsidR="000A1F9B" w:rsidRDefault="00B27F83">
      <w:pPr>
        <w:pStyle w:val="Normal012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3.50</w:t>
      </w:r>
    </w:p>
    <w:p w:rsidR="000A1F9B" w:rsidRDefault="00B27F83">
      <w:pPr>
        <w:pStyle w:val="Normal012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56.3</w:t>
      </w:r>
    </w:p>
    <w:p w:rsidR="000A1F9B" w:rsidRDefault="00B27F83">
      <w:pPr>
        <w:pStyle w:val="Normal012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3.56</w:t>
      </w:r>
    </w:p>
    <w:p w:rsidR="000A1F9B" w:rsidRDefault="00B27F83">
      <w:pPr>
        <w:pStyle w:val="Normal012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105.0</w:t>
      </w:r>
    </w:p>
    <w:p w:rsidR="000A1F9B" w:rsidRDefault="00B27F83">
      <w:pPr>
        <w:pStyle w:val="Normal012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2.54</w:t>
      </w:r>
    </w:p>
    <w:p w:rsidR="000A1F9B" w:rsidRDefault="00B27F83">
      <w:pPr>
        <w:pStyle w:val="Normal012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2.17</w:t>
      </w:r>
    </w:p>
    <w:p w:rsidR="000A1F9B" w:rsidRDefault="00B27F83">
      <w:pPr>
        <w:pStyle w:val="Normal012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4F005</w:t>
      </w:r>
    </w:p>
    <w:p w:rsidR="000A1F9B" w:rsidRDefault="00B27F83">
      <w:pPr>
        <w:pStyle w:val="Normal012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6.85</w:t>
      </w:r>
    </w:p>
    <w:p w:rsidR="000A1F9B" w:rsidRDefault="00B27F83">
      <w:pPr>
        <w:pStyle w:val="Normal012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15.7</w:t>
      </w:r>
    </w:p>
    <w:p w:rsidR="000A1F9B" w:rsidRDefault="00B27F83">
      <w:pPr>
        <w:pStyle w:val="Normal012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2.68</w:t>
      </w:r>
    </w:p>
    <w:p w:rsidR="000A1F9B" w:rsidRDefault="00B27F83">
      <w:pPr>
        <w:pStyle w:val="Normal012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57.8</w:t>
      </w:r>
    </w:p>
    <w:p w:rsidR="000A1F9B" w:rsidRDefault="00B27F83">
      <w:pPr>
        <w:pStyle w:val="Normal012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3.95</w:t>
      </w:r>
    </w:p>
    <w:p w:rsidR="000A1F9B" w:rsidRDefault="00B27F83">
      <w:pPr>
        <w:pStyle w:val="Normal012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12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103.1</w:t>
      </w:r>
    </w:p>
    <w:p w:rsidR="000A1F9B" w:rsidRDefault="00B27F83">
      <w:pPr>
        <w:pStyle w:val="Normal012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2.72</w:t>
      </w:r>
    </w:p>
    <w:p w:rsidR="000A1F9B" w:rsidRDefault="00B27F83">
      <w:pPr>
        <w:pStyle w:val="Normal012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2.74</w:t>
      </w:r>
    </w:p>
    <w:p w:rsidR="000A1F9B" w:rsidRDefault="00B27F83">
      <w:pPr>
        <w:pStyle w:val="Normal012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4F006</w:t>
      </w:r>
    </w:p>
    <w:p w:rsidR="000A1F9B" w:rsidRDefault="00B27F83">
      <w:pPr>
        <w:pStyle w:val="Normal012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8.10</w:t>
      </w:r>
    </w:p>
    <w:p w:rsidR="000A1F9B" w:rsidRDefault="00B27F83">
      <w:pPr>
        <w:pStyle w:val="Normal012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13.0</w:t>
      </w:r>
    </w:p>
    <w:p w:rsidR="000A1F9B" w:rsidRDefault="00B27F83">
      <w:pPr>
        <w:pStyle w:val="Normal012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3.43</w:t>
      </w:r>
    </w:p>
    <w:p w:rsidR="000A1F9B" w:rsidRDefault="00B27F83">
      <w:pPr>
        <w:pStyle w:val="Normal012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57.6</w:t>
      </w:r>
    </w:p>
    <w:p w:rsidR="000A1F9B" w:rsidRDefault="00B27F83">
      <w:pPr>
        <w:pStyle w:val="Normal012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3.86</w:t>
      </w:r>
    </w:p>
    <w:p w:rsidR="000A1F9B" w:rsidRDefault="00B27F83">
      <w:pPr>
        <w:pStyle w:val="Normal012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141</w:t>
      </w:r>
    </w:p>
    <w:p w:rsidR="000A1F9B" w:rsidRDefault="00B27F83">
      <w:pPr>
        <w:pStyle w:val="Normal012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102.6</w:t>
      </w:r>
    </w:p>
    <w:p w:rsidR="000A1F9B" w:rsidRDefault="00B27F83">
      <w:pPr>
        <w:pStyle w:val="Normal012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2.64</w:t>
      </w:r>
    </w:p>
    <w:p w:rsidR="000A1F9B" w:rsidRDefault="00B27F83">
      <w:pPr>
        <w:pStyle w:val="Normal012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2.28</w:t>
      </w:r>
    </w:p>
    <w:p w:rsidR="000A1F9B" w:rsidRDefault="00B27F83">
      <w:pPr>
        <w:pStyle w:val="Normal012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4F007</w:t>
      </w:r>
    </w:p>
    <w:p w:rsidR="000A1F9B" w:rsidRDefault="00B27F83">
      <w:pPr>
        <w:pStyle w:val="Normal012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8.51</w:t>
      </w:r>
    </w:p>
    <w:p w:rsidR="000A1F9B" w:rsidRDefault="00B27F83">
      <w:pPr>
        <w:pStyle w:val="Normal012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16.1</w:t>
      </w:r>
    </w:p>
    <w:p w:rsidR="000A1F9B" w:rsidRDefault="00B27F83">
      <w:pPr>
        <w:pStyle w:val="Normal012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2.88</w:t>
      </w:r>
    </w:p>
    <w:p w:rsidR="000A1F9B" w:rsidRDefault="00B27F83">
      <w:pPr>
        <w:pStyle w:val="Normal012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62.4</w:t>
      </w:r>
    </w:p>
    <w:p w:rsidR="000A1F9B" w:rsidRDefault="00B27F83">
      <w:pPr>
        <w:pStyle w:val="Normal012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</w:t>
      </w:r>
      <w:r>
        <w:rPr>
          <w:rFonts w:eastAsia="Times New Roman"/>
          <w:color w:val="000000"/>
          <w:kern w:val="2"/>
          <w:sz w:val="17"/>
        </w:rPr>
        <w:t>16</w:t>
      </w:r>
    </w:p>
    <w:p w:rsidR="000A1F9B" w:rsidRDefault="00B27F83">
      <w:pPr>
        <w:pStyle w:val="Normal012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140</w:t>
      </w:r>
    </w:p>
    <w:p w:rsidR="000A1F9B" w:rsidRDefault="00B27F83">
      <w:pPr>
        <w:pStyle w:val="Normal012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102.1</w:t>
      </w:r>
    </w:p>
    <w:p w:rsidR="000A1F9B" w:rsidRDefault="00B27F83">
      <w:pPr>
        <w:pStyle w:val="Normal012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2.79</w:t>
      </w:r>
    </w:p>
    <w:p w:rsidR="000A1F9B" w:rsidRDefault="00B27F83">
      <w:pPr>
        <w:pStyle w:val="Normal012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2.15</w:t>
      </w:r>
    </w:p>
    <w:p w:rsidR="000A1F9B" w:rsidRDefault="00B27F83">
      <w:pPr>
        <w:pStyle w:val="Normal012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4F008</w:t>
      </w:r>
    </w:p>
    <w:p w:rsidR="000A1F9B" w:rsidRDefault="00B27F83">
      <w:pPr>
        <w:pStyle w:val="Normal012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7.48</w:t>
      </w:r>
    </w:p>
    <w:p w:rsidR="000A1F9B" w:rsidRDefault="00B27F83">
      <w:pPr>
        <w:pStyle w:val="Normal012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16.5</w:t>
      </w:r>
    </w:p>
    <w:p w:rsidR="000A1F9B" w:rsidRDefault="00B27F83">
      <w:pPr>
        <w:pStyle w:val="Normal012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2.71</w:t>
      </w:r>
    </w:p>
    <w:p w:rsidR="000A1F9B" w:rsidRDefault="00B27F83">
      <w:pPr>
        <w:pStyle w:val="Normal012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61.2</w:t>
      </w:r>
    </w:p>
    <w:p w:rsidR="000A1F9B" w:rsidRDefault="00B27F83">
      <w:pPr>
        <w:pStyle w:val="Normal012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3.87</w:t>
      </w:r>
    </w:p>
    <w:p w:rsidR="000A1F9B" w:rsidRDefault="00B27F83">
      <w:pPr>
        <w:pStyle w:val="Normal012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141</w:t>
      </w:r>
    </w:p>
    <w:p w:rsidR="000A1F9B" w:rsidRDefault="00B27F83">
      <w:pPr>
        <w:pStyle w:val="Normal012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103.2</w:t>
      </w:r>
    </w:p>
    <w:p w:rsidR="000A1F9B" w:rsidRDefault="00B27F83">
      <w:pPr>
        <w:pStyle w:val="Normal012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2.64</w:t>
      </w:r>
    </w:p>
    <w:p w:rsidR="000A1F9B" w:rsidRDefault="00B27F83">
      <w:pPr>
        <w:pStyle w:val="Normal012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2.42</w:t>
      </w:r>
    </w:p>
    <w:p w:rsidR="000A1F9B" w:rsidRDefault="00B27F83">
      <w:pPr>
        <w:pStyle w:val="Normal012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4F009</w:t>
      </w:r>
    </w:p>
    <w:p w:rsidR="000A1F9B" w:rsidRDefault="00B27F83">
      <w:pPr>
        <w:pStyle w:val="Normal012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7.81</w:t>
      </w:r>
    </w:p>
    <w:p w:rsidR="000A1F9B" w:rsidRDefault="00B27F83">
      <w:pPr>
        <w:pStyle w:val="Normal012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13.8</w:t>
      </w:r>
    </w:p>
    <w:p w:rsidR="000A1F9B" w:rsidRDefault="00B27F83">
      <w:pPr>
        <w:pStyle w:val="Normal012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2.98</w:t>
      </w:r>
    </w:p>
    <w:p w:rsidR="000A1F9B" w:rsidRDefault="00B27F83">
      <w:pPr>
        <w:pStyle w:val="Normal012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54.9</w:t>
      </w:r>
    </w:p>
    <w:p w:rsidR="000A1F9B" w:rsidRDefault="00B27F83">
      <w:pPr>
        <w:pStyle w:val="Normal012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3.64</w:t>
      </w:r>
    </w:p>
    <w:p w:rsidR="000A1F9B" w:rsidRDefault="00B27F83">
      <w:pPr>
        <w:pStyle w:val="Normal012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103.0</w:t>
      </w:r>
    </w:p>
    <w:p w:rsidR="000A1F9B" w:rsidRDefault="00B27F83">
      <w:pPr>
        <w:pStyle w:val="Normal012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2.70</w:t>
      </w:r>
    </w:p>
    <w:p w:rsidR="000A1F9B" w:rsidRDefault="00B27F83">
      <w:pPr>
        <w:pStyle w:val="Normal012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2.78</w:t>
      </w:r>
    </w:p>
    <w:p w:rsidR="000A1F9B" w:rsidRDefault="00B27F83">
      <w:pPr>
        <w:pStyle w:val="Normal012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4F010</w:t>
      </w:r>
    </w:p>
    <w:p w:rsidR="000A1F9B" w:rsidRDefault="00B27F83">
      <w:pPr>
        <w:pStyle w:val="Normal012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7.84</w:t>
      </w:r>
    </w:p>
    <w:p w:rsidR="000A1F9B" w:rsidRDefault="00B27F83">
      <w:pPr>
        <w:pStyle w:val="Normal012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17.0</w:t>
      </w:r>
    </w:p>
    <w:p w:rsidR="000A1F9B" w:rsidRDefault="00B27F83">
      <w:pPr>
        <w:pStyle w:val="Normal012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2.26</w:t>
      </w:r>
    </w:p>
    <w:p w:rsidR="000A1F9B" w:rsidRDefault="00B27F83">
      <w:pPr>
        <w:pStyle w:val="Normal012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55.4</w:t>
      </w:r>
    </w:p>
    <w:p w:rsidR="000A1F9B" w:rsidRDefault="00B27F83">
      <w:pPr>
        <w:pStyle w:val="Normal012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3.71</w:t>
      </w:r>
    </w:p>
    <w:p w:rsidR="000A1F9B" w:rsidRDefault="00B27F83">
      <w:pPr>
        <w:pStyle w:val="Normal012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103.5</w:t>
      </w:r>
    </w:p>
    <w:p w:rsidR="000A1F9B" w:rsidRDefault="00B27F83">
      <w:pPr>
        <w:pStyle w:val="Normal012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2.65</w:t>
      </w:r>
    </w:p>
    <w:p w:rsidR="000A1F9B" w:rsidRDefault="00B27F83">
      <w:pPr>
        <w:pStyle w:val="Normal012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2.76</w:t>
      </w:r>
    </w:p>
    <w:p w:rsidR="000A1F9B" w:rsidRDefault="00B27F83">
      <w:pPr>
        <w:pStyle w:val="Normal012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1F011</w:t>
      </w:r>
    </w:p>
    <w:p w:rsidR="000A1F9B" w:rsidRDefault="00B27F83">
      <w:pPr>
        <w:pStyle w:val="Normal012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8.58</w:t>
      </w:r>
    </w:p>
    <w:p w:rsidR="000A1F9B" w:rsidRDefault="00B27F83">
      <w:pPr>
        <w:pStyle w:val="Normal012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16.3</w:t>
      </w:r>
    </w:p>
    <w:p w:rsidR="000A1F9B" w:rsidRDefault="00B27F83">
      <w:pPr>
        <w:pStyle w:val="Normal012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2.99</w:t>
      </w:r>
    </w:p>
    <w:p w:rsidR="000A1F9B" w:rsidRDefault="00B27F83">
      <w:pPr>
        <w:pStyle w:val="Normal012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65.1</w:t>
      </w:r>
    </w:p>
    <w:p w:rsidR="000A1F9B" w:rsidRDefault="00B27F83">
      <w:pPr>
        <w:pStyle w:val="Normal012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3.57</w:t>
      </w:r>
    </w:p>
    <w:p w:rsidR="000A1F9B" w:rsidRDefault="00B27F83">
      <w:pPr>
        <w:pStyle w:val="Normal012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104.6</w:t>
      </w:r>
    </w:p>
    <w:p w:rsidR="000A1F9B" w:rsidRDefault="00B27F83">
      <w:pPr>
        <w:pStyle w:val="Normal012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2.72</w:t>
      </w:r>
    </w:p>
    <w:p w:rsidR="000A1F9B" w:rsidRDefault="00B27F83">
      <w:pPr>
        <w:pStyle w:val="Normal012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1.76</w:t>
      </w:r>
    </w:p>
    <w:p w:rsidR="000A1F9B" w:rsidRDefault="00B27F83">
      <w:pPr>
        <w:pStyle w:val="Normal012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1F012</w:t>
      </w:r>
    </w:p>
    <w:p w:rsidR="000A1F9B" w:rsidRDefault="00B27F83">
      <w:pPr>
        <w:pStyle w:val="Normal012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8.80</w:t>
      </w:r>
    </w:p>
    <w:p w:rsidR="000A1F9B" w:rsidRDefault="00B27F83">
      <w:pPr>
        <w:pStyle w:val="Normal012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14.2</w:t>
      </w:r>
    </w:p>
    <w:p w:rsidR="000A1F9B" w:rsidRDefault="00B27F83">
      <w:pPr>
        <w:pStyle w:val="Normal012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3.11</w:t>
      </w:r>
    </w:p>
    <w:p w:rsidR="000A1F9B" w:rsidRDefault="00B27F83">
      <w:pPr>
        <w:pStyle w:val="Normal012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58.4</w:t>
      </w:r>
    </w:p>
    <w:p w:rsidR="000A1F9B" w:rsidRDefault="00B27F83">
      <w:pPr>
        <w:pStyle w:val="Normal012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3.50</w:t>
      </w:r>
    </w:p>
    <w:p w:rsidR="000A1F9B" w:rsidRDefault="00B27F83">
      <w:pPr>
        <w:pStyle w:val="Normal012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104.6</w:t>
      </w:r>
    </w:p>
    <w:p w:rsidR="000A1F9B" w:rsidRDefault="00B27F83">
      <w:pPr>
        <w:pStyle w:val="Normal012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2.63</w:t>
      </w:r>
    </w:p>
    <w:p w:rsidR="000A1F9B" w:rsidRDefault="00B27F83">
      <w:pPr>
        <w:pStyle w:val="Normal012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1.91</w:t>
      </w:r>
    </w:p>
    <w:p w:rsidR="000A1F9B" w:rsidRDefault="00B27F83">
      <w:pPr>
        <w:pStyle w:val="Normal012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1F013</w:t>
      </w:r>
    </w:p>
    <w:p w:rsidR="000A1F9B" w:rsidRDefault="00B27F83">
      <w:pPr>
        <w:pStyle w:val="Normal012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7.46</w:t>
      </w:r>
    </w:p>
    <w:p w:rsidR="000A1F9B" w:rsidRDefault="00B27F83">
      <w:pPr>
        <w:pStyle w:val="Normal012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14.8</w:t>
      </w:r>
    </w:p>
    <w:p w:rsidR="000A1F9B" w:rsidRDefault="00B27F83">
      <w:pPr>
        <w:pStyle w:val="Normal012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3.81</w:t>
      </w:r>
    </w:p>
    <w:p w:rsidR="000A1F9B" w:rsidRDefault="00B27F83">
      <w:pPr>
        <w:pStyle w:val="Normal012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71.2</w:t>
      </w:r>
    </w:p>
    <w:p w:rsidR="000A1F9B" w:rsidRDefault="00B27F83">
      <w:pPr>
        <w:pStyle w:val="Normal012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3.51</w:t>
      </w:r>
    </w:p>
    <w:p w:rsidR="000A1F9B" w:rsidRDefault="00B27F83">
      <w:pPr>
        <w:pStyle w:val="Normal012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103.6</w:t>
      </w:r>
    </w:p>
    <w:p w:rsidR="000A1F9B" w:rsidRDefault="00B27F83">
      <w:pPr>
        <w:pStyle w:val="Normal012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2.78</w:t>
      </w:r>
    </w:p>
    <w:p w:rsidR="000A1F9B" w:rsidRDefault="00B27F83">
      <w:pPr>
        <w:pStyle w:val="Normal012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1.86</w:t>
      </w:r>
    </w:p>
    <w:p w:rsidR="000A1F9B" w:rsidRDefault="00B27F83">
      <w:pPr>
        <w:pStyle w:val="Normal012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1F014</w:t>
      </w:r>
    </w:p>
    <w:p w:rsidR="000A1F9B" w:rsidRDefault="00B27F83">
      <w:pPr>
        <w:pStyle w:val="Normal012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7.97</w:t>
      </w:r>
    </w:p>
    <w:p w:rsidR="000A1F9B" w:rsidRDefault="00B27F83">
      <w:pPr>
        <w:pStyle w:val="Normal012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17.0</w:t>
      </w:r>
    </w:p>
    <w:p w:rsidR="000A1F9B" w:rsidRDefault="00B27F83">
      <w:pPr>
        <w:pStyle w:val="Normal012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3.42</w:t>
      </w:r>
    </w:p>
    <w:p w:rsidR="000A1F9B" w:rsidRDefault="00B27F83">
      <w:pPr>
        <w:pStyle w:val="Normal012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75.2</w:t>
      </w:r>
    </w:p>
    <w:p w:rsidR="000A1F9B" w:rsidRDefault="00B27F83">
      <w:pPr>
        <w:pStyle w:val="Normal012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3.34</w:t>
      </w:r>
    </w:p>
    <w:p w:rsidR="000A1F9B" w:rsidRDefault="00B27F83">
      <w:pPr>
        <w:pStyle w:val="Normal012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104.2</w:t>
      </w:r>
    </w:p>
    <w:p w:rsidR="000A1F9B" w:rsidRDefault="00B27F83">
      <w:pPr>
        <w:pStyle w:val="Normal012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2.80</w:t>
      </w:r>
    </w:p>
    <w:p w:rsidR="000A1F9B" w:rsidRDefault="00B27F83">
      <w:pPr>
        <w:pStyle w:val="Normal012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1.53</w:t>
      </w:r>
    </w:p>
    <w:p w:rsidR="000A1F9B" w:rsidRDefault="00B27F83">
      <w:pPr>
        <w:pStyle w:val="Normal012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1F015</w:t>
      </w:r>
    </w:p>
    <w:p w:rsidR="000A1F9B" w:rsidRDefault="00B27F83">
      <w:pPr>
        <w:pStyle w:val="Normal012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7.02</w:t>
      </w:r>
    </w:p>
    <w:p w:rsidR="000A1F9B" w:rsidRDefault="00B27F83">
      <w:pPr>
        <w:pStyle w:val="Normal012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14.2</w:t>
      </w:r>
    </w:p>
    <w:p w:rsidR="000A1F9B" w:rsidRDefault="00B27F83">
      <w:pPr>
        <w:pStyle w:val="Normal012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3.13</w:t>
      </w:r>
    </w:p>
    <w:p w:rsidR="000A1F9B" w:rsidRDefault="00B27F83">
      <w:pPr>
        <w:pStyle w:val="Normal012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58.6</w:t>
      </w:r>
    </w:p>
    <w:p w:rsidR="000A1F9B" w:rsidRDefault="00B27F83">
      <w:pPr>
        <w:pStyle w:val="Normal012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3.96</w:t>
      </w:r>
    </w:p>
    <w:p w:rsidR="000A1F9B" w:rsidRDefault="00B27F83">
      <w:pPr>
        <w:pStyle w:val="Normal012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106.4</w:t>
      </w:r>
    </w:p>
    <w:p w:rsidR="000A1F9B" w:rsidRDefault="00B27F83">
      <w:pPr>
        <w:pStyle w:val="Normal012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2.56</w:t>
      </w:r>
    </w:p>
    <w:p w:rsidR="000A1F9B" w:rsidRDefault="00B27F83">
      <w:pPr>
        <w:pStyle w:val="Normal012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1.76</w:t>
      </w:r>
    </w:p>
    <w:p w:rsidR="000A1F9B" w:rsidRDefault="00B27F83">
      <w:pPr>
        <w:pStyle w:val="Normal012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12"/>
        <w:spacing w:line="1" w:lineRule="auto"/>
      </w:pPr>
      <w:r>
        <w:br w:type="page"/>
      </w:r>
    </w:p>
    <w:p w:rsidR="000A1F9B" w:rsidRDefault="00B27F83">
      <w:pPr>
        <w:pStyle w:val="Normal012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78" style="position:absolute;left:0;text-align:left;z-index:-251538432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77" style="position:absolute;left:0;text-align:left;z-index:-251537408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76" style="position:absolute;left:0;text-align:left;z-index:-251536384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Individual Animal </w:t>
      </w:r>
      <w:r>
        <w:rPr>
          <w:rFonts w:eastAsia="Times New Roman"/>
          <w:b/>
          <w:color w:val="000000"/>
          <w:kern w:val="2"/>
          <w:sz w:val="19"/>
        </w:rPr>
        <w:t>Generalized Measurement by Parameter Report</w:t>
      </w:r>
    </w:p>
    <w:p w:rsidR="000A1F9B" w:rsidRDefault="00B27F83">
      <w:pPr>
        <w:pStyle w:val="Normal012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Blood Biochemistry (cobas 6000)  </w:t>
      </w:r>
      <w:r>
        <w:rPr>
          <w:rFonts w:ascii="宋体" w:eastAsia="宋体" w:hAnsi="宋体"/>
          <w:color w:val="000000"/>
          <w:kern w:val="2"/>
          <w:sz w:val="19"/>
        </w:rPr>
        <w:t>血生化指标检测结果个体数据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GLU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GLOB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A/G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TP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K+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Na+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Cl</w:t>
      </w:r>
      <w:r>
        <w:rPr>
          <w:rFonts w:eastAsia="Times New Roman"/>
          <w:b/>
          <w:color w:val="000000"/>
          <w:kern w:val="2"/>
          <w:sz w:val="15"/>
        </w:rPr>
        <w:noBreakHyphen/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Ca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2F011</w:t>
      </w:r>
    </w:p>
    <w:p w:rsidR="000A1F9B" w:rsidRDefault="00B27F83">
      <w:pPr>
        <w:pStyle w:val="Normal012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8.31</w:t>
      </w:r>
    </w:p>
    <w:p w:rsidR="000A1F9B" w:rsidRDefault="00B27F83">
      <w:pPr>
        <w:pStyle w:val="Normal012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14.3</w:t>
      </w:r>
    </w:p>
    <w:p w:rsidR="000A1F9B" w:rsidRDefault="00B27F83">
      <w:pPr>
        <w:pStyle w:val="Normal012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3.05</w:t>
      </w:r>
    </w:p>
    <w:p w:rsidR="000A1F9B" w:rsidRDefault="00B27F83">
      <w:pPr>
        <w:pStyle w:val="Normal012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57.9</w:t>
      </w:r>
    </w:p>
    <w:p w:rsidR="000A1F9B" w:rsidRDefault="00B27F83">
      <w:pPr>
        <w:pStyle w:val="Normal012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4.50</w:t>
      </w:r>
    </w:p>
    <w:p w:rsidR="000A1F9B" w:rsidRDefault="00B27F83">
      <w:pPr>
        <w:pStyle w:val="Normal012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108.3</w:t>
      </w:r>
    </w:p>
    <w:p w:rsidR="000A1F9B" w:rsidRDefault="00B27F83">
      <w:pPr>
        <w:pStyle w:val="Normal012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2.87</w:t>
      </w:r>
    </w:p>
    <w:p w:rsidR="000A1F9B" w:rsidRDefault="00B27F83">
      <w:pPr>
        <w:pStyle w:val="Normal012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</w:t>
      </w:r>
      <w:r>
        <w:rPr>
          <w:rFonts w:eastAsia="Times New Roman"/>
          <w:color w:val="000000"/>
          <w:kern w:val="2"/>
          <w:sz w:val="17"/>
        </w:rPr>
        <w:t>90</w:t>
      </w:r>
    </w:p>
    <w:p w:rsidR="000A1F9B" w:rsidRDefault="00B27F83">
      <w:pPr>
        <w:pStyle w:val="Normal012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2F012</w:t>
      </w:r>
    </w:p>
    <w:p w:rsidR="000A1F9B" w:rsidRDefault="00B27F83">
      <w:pPr>
        <w:pStyle w:val="Normal012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8.21</w:t>
      </w:r>
    </w:p>
    <w:p w:rsidR="000A1F9B" w:rsidRDefault="00B27F83">
      <w:pPr>
        <w:pStyle w:val="Normal012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12.9</w:t>
      </w:r>
    </w:p>
    <w:p w:rsidR="000A1F9B" w:rsidRDefault="00B27F83">
      <w:pPr>
        <w:pStyle w:val="Normal012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3.84</w:t>
      </w:r>
    </w:p>
    <w:p w:rsidR="000A1F9B" w:rsidRDefault="00B27F83">
      <w:pPr>
        <w:pStyle w:val="Normal012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62.5</w:t>
      </w:r>
    </w:p>
    <w:p w:rsidR="000A1F9B" w:rsidRDefault="00B27F83">
      <w:pPr>
        <w:pStyle w:val="Normal012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3.74</w:t>
      </w:r>
    </w:p>
    <w:p w:rsidR="000A1F9B" w:rsidRDefault="00B27F83">
      <w:pPr>
        <w:pStyle w:val="Normal012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106.4</w:t>
      </w:r>
    </w:p>
    <w:p w:rsidR="000A1F9B" w:rsidRDefault="00B27F83">
      <w:pPr>
        <w:pStyle w:val="Normal012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2.74</w:t>
      </w:r>
    </w:p>
    <w:p w:rsidR="000A1F9B" w:rsidRDefault="00B27F83">
      <w:pPr>
        <w:pStyle w:val="Normal012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2.04</w:t>
      </w:r>
    </w:p>
    <w:p w:rsidR="000A1F9B" w:rsidRDefault="00B27F83">
      <w:pPr>
        <w:pStyle w:val="Normal012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2F013</w:t>
      </w:r>
    </w:p>
    <w:p w:rsidR="000A1F9B" w:rsidRDefault="00B27F83">
      <w:pPr>
        <w:pStyle w:val="Normal012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7.75</w:t>
      </w:r>
    </w:p>
    <w:p w:rsidR="000A1F9B" w:rsidRDefault="00B27F83">
      <w:pPr>
        <w:pStyle w:val="Normal012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12.1</w:t>
      </w:r>
    </w:p>
    <w:p w:rsidR="000A1F9B" w:rsidRDefault="00B27F83">
      <w:pPr>
        <w:pStyle w:val="Normal012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4.60</w:t>
      </w:r>
    </w:p>
    <w:p w:rsidR="000A1F9B" w:rsidRDefault="00B27F83">
      <w:pPr>
        <w:pStyle w:val="Normal012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67.8</w:t>
      </w:r>
    </w:p>
    <w:p w:rsidR="000A1F9B" w:rsidRDefault="00B27F83">
      <w:pPr>
        <w:pStyle w:val="Normal012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3.89</w:t>
      </w:r>
    </w:p>
    <w:p w:rsidR="000A1F9B" w:rsidRDefault="00B27F83">
      <w:pPr>
        <w:pStyle w:val="Normal012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</w:t>
      </w:r>
    </w:p>
    <w:p w:rsidR="000A1F9B" w:rsidRDefault="00B27F83">
      <w:pPr>
        <w:pStyle w:val="Normal012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104.5</w:t>
      </w:r>
    </w:p>
    <w:p w:rsidR="000A1F9B" w:rsidRDefault="00B27F83">
      <w:pPr>
        <w:pStyle w:val="Normal012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2.76</w:t>
      </w:r>
    </w:p>
    <w:p w:rsidR="000A1F9B" w:rsidRDefault="00B27F83">
      <w:pPr>
        <w:pStyle w:val="Normal012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1.89</w:t>
      </w:r>
    </w:p>
    <w:p w:rsidR="000A1F9B" w:rsidRDefault="00B27F83">
      <w:pPr>
        <w:pStyle w:val="Normal012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2F014</w:t>
      </w:r>
    </w:p>
    <w:p w:rsidR="000A1F9B" w:rsidRDefault="00B27F83">
      <w:pPr>
        <w:pStyle w:val="Normal012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8.50</w:t>
      </w:r>
    </w:p>
    <w:p w:rsidR="000A1F9B" w:rsidRDefault="00B27F83">
      <w:pPr>
        <w:pStyle w:val="Normal012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14.4</w:t>
      </w:r>
    </w:p>
    <w:p w:rsidR="000A1F9B" w:rsidRDefault="00B27F83">
      <w:pPr>
        <w:pStyle w:val="Normal012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3.06</w:t>
      </w:r>
    </w:p>
    <w:p w:rsidR="000A1F9B" w:rsidRDefault="00B27F83">
      <w:pPr>
        <w:pStyle w:val="Normal012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58.4</w:t>
      </w:r>
    </w:p>
    <w:p w:rsidR="000A1F9B" w:rsidRDefault="00B27F83">
      <w:pPr>
        <w:pStyle w:val="Normal012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3.88</w:t>
      </w:r>
    </w:p>
    <w:p w:rsidR="000A1F9B" w:rsidRDefault="00B27F83">
      <w:pPr>
        <w:pStyle w:val="Normal012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145</w:t>
      </w:r>
    </w:p>
    <w:p w:rsidR="000A1F9B" w:rsidRDefault="00B27F83">
      <w:pPr>
        <w:pStyle w:val="Normal012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105.5</w:t>
      </w:r>
    </w:p>
    <w:p w:rsidR="000A1F9B" w:rsidRDefault="00B27F83">
      <w:pPr>
        <w:pStyle w:val="Normal012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2.51</w:t>
      </w:r>
    </w:p>
    <w:p w:rsidR="000A1F9B" w:rsidRDefault="00B27F83">
      <w:pPr>
        <w:pStyle w:val="Normal012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1.72</w:t>
      </w:r>
    </w:p>
    <w:p w:rsidR="000A1F9B" w:rsidRDefault="00B27F83">
      <w:pPr>
        <w:pStyle w:val="Normal012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2F015</w:t>
      </w:r>
    </w:p>
    <w:p w:rsidR="000A1F9B" w:rsidRDefault="00B27F83">
      <w:pPr>
        <w:pStyle w:val="Normal012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8.46</w:t>
      </w:r>
    </w:p>
    <w:p w:rsidR="000A1F9B" w:rsidRDefault="00B27F83">
      <w:pPr>
        <w:pStyle w:val="Normal012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13.4</w:t>
      </w:r>
    </w:p>
    <w:p w:rsidR="000A1F9B" w:rsidRDefault="00B27F83">
      <w:pPr>
        <w:pStyle w:val="Normal012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4.19</w:t>
      </w:r>
    </w:p>
    <w:p w:rsidR="000A1F9B" w:rsidRDefault="00B27F83">
      <w:pPr>
        <w:pStyle w:val="Normal012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69.6</w:t>
      </w:r>
    </w:p>
    <w:p w:rsidR="000A1F9B" w:rsidRDefault="00B27F83">
      <w:pPr>
        <w:pStyle w:val="Normal012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3.75</w:t>
      </w:r>
    </w:p>
    <w:p w:rsidR="000A1F9B" w:rsidRDefault="00B27F83">
      <w:pPr>
        <w:pStyle w:val="Normal012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105.8</w:t>
      </w:r>
    </w:p>
    <w:p w:rsidR="000A1F9B" w:rsidRDefault="00B27F83">
      <w:pPr>
        <w:pStyle w:val="Normal012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2.76</w:t>
      </w:r>
    </w:p>
    <w:p w:rsidR="000A1F9B" w:rsidRDefault="00B27F83">
      <w:pPr>
        <w:pStyle w:val="Normal012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2.11</w:t>
      </w:r>
    </w:p>
    <w:p w:rsidR="000A1F9B" w:rsidRDefault="00B27F83">
      <w:pPr>
        <w:pStyle w:val="Normal012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3F011</w:t>
      </w:r>
    </w:p>
    <w:p w:rsidR="000A1F9B" w:rsidRDefault="00B27F83">
      <w:pPr>
        <w:pStyle w:val="Normal012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8.65</w:t>
      </w:r>
    </w:p>
    <w:p w:rsidR="000A1F9B" w:rsidRDefault="00B27F83">
      <w:pPr>
        <w:pStyle w:val="Normal012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14.3</w:t>
      </w:r>
    </w:p>
    <w:p w:rsidR="000A1F9B" w:rsidRDefault="00B27F83">
      <w:pPr>
        <w:pStyle w:val="Normal012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3.36</w:t>
      </w:r>
    </w:p>
    <w:p w:rsidR="000A1F9B" w:rsidRDefault="00B27F83">
      <w:pPr>
        <w:pStyle w:val="Normal012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62.3</w:t>
      </w:r>
    </w:p>
    <w:p w:rsidR="000A1F9B" w:rsidRDefault="00B27F83">
      <w:pPr>
        <w:pStyle w:val="Normal012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</w:t>
      </w:r>
      <w:r>
        <w:rPr>
          <w:rFonts w:eastAsia="Times New Roman"/>
          <w:color w:val="000000"/>
          <w:kern w:val="2"/>
          <w:sz w:val="17"/>
        </w:rPr>
        <w:t>79</w:t>
      </w:r>
    </w:p>
    <w:p w:rsidR="000A1F9B" w:rsidRDefault="00B27F83">
      <w:pPr>
        <w:pStyle w:val="Normal012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106.1</w:t>
      </w:r>
    </w:p>
    <w:p w:rsidR="000A1F9B" w:rsidRDefault="00B27F83">
      <w:pPr>
        <w:pStyle w:val="Normal012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2.69</w:t>
      </w:r>
    </w:p>
    <w:p w:rsidR="000A1F9B" w:rsidRDefault="00B27F83">
      <w:pPr>
        <w:pStyle w:val="Normal012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2.41</w:t>
      </w:r>
    </w:p>
    <w:p w:rsidR="000A1F9B" w:rsidRDefault="00B27F83">
      <w:pPr>
        <w:pStyle w:val="Normal012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3F012</w:t>
      </w:r>
    </w:p>
    <w:p w:rsidR="000A1F9B" w:rsidRDefault="00B27F83">
      <w:pPr>
        <w:pStyle w:val="Normal012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7.91</w:t>
      </w:r>
    </w:p>
    <w:p w:rsidR="000A1F9B" w:rsidRDefault="00B27F83">
      <w:pPr>
        <w:pStyle w:val="Normal012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14.8</w:t>
      </w:r>
    </w:p>
    <w:p w:rsidR="000A1F9B" w:rsidRDefault="00B27F83">
      <w:pPr>
        <w:pStyle w:val="Normal012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3.27</w:t>
      </w:r>
    </w:p>
    <w:p w:rsidR="000A1F9B" w:rsidRDefault="00B27F83">
      <w:pPr>
        <w:pStyle w:val="Normal012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63.2</w:t>
      </w:r>
    </w:p>
    <w:p w:rsidR="000A1F9B" w:rsidRDefault="00B27F83">
      <w:pPr>
        <w:pStyle w:val="Normal012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3.56</w:t>
      </w:r>
    </w:p>
    <w:p w:rsidR="000A1F9B" w:rsidRDefault="00B27F83">
      <w:pPr>
        <w:pStyle w:val="Normal012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105.5</w:t>
      </w:r>
    </w:p>
    <w:p w:rsidR="000A1F9B" w:rsidRDefault="00B27F83">
      <w:pPr>
        <w:pStyle w:val="Normal012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2.58</w:t>
      </w:r>
    </w:p>
    <w:p w:rsidR="000A1F9B" w:rsidRDefault="00B27F83">
      <w:pPr>
        <w:pStyle w:val="Normal012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1.69</w:t>
      </w:r>
    </w:p>
    <w:p w:rsidR="000A1F9B" w:rsidRDefault="00B27F83">
      <w:pPr>
        <w:pStyle w:val="Normal012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3F013</w:t>
      </w:r>
    </w:p>
    <w:p w:rsidR="000A1F9B" w:rsidRDefault="00B27F83">
      <w:pPr>
        <w:pStyle w:val="Normal012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8.88</w:t>
      </w:r>
    </w:p>
    <w:p w:rsidR="000A1F9B" w:rsidRDefault="00B27F83">
      <w:pPr>
        <w:pStyle w:val="Normal012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16.2</w:t>
      </w:r>
    </w:p>
    <w:p w:rsidR="000A1F9B" w:rsidRDefault="00B27F83">
      <w:pPr>
        <w:pStyle w:val="Normal012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2.80</w:t>
      </w:r>
    </w:p>
    <w:p w:rsidR="000A1F9B" w:rsidRDefault="00B27F83">
      <w:pPr>
        <w:pStyle w:val="Normal012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61.5</w:t>
      </w:r>
    </w:p>
    <w:p w:rsidR="000A1F9B" w:rsidRDefault="00B27F83">
      <w:pPr>
        <w:pStyle w:val="Normal012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3.20</w:t>
      </w:r>
    </w:p>
    <w:p w:rsidR="000A1F9B" w:rsidRDefault="00B27F83">
      <w:pPr>
        <w:pStyle w:val="Normal012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</w:t>
      </w:r>
    </w:p>
    <w:p w:rsidR="000A1F9B" w:rsidRDefault="00B27F83">
      <w:pPr>
        <w:pStyle w:val="Normal012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106.5</w:t>
      </w:r>
    </w:p>
    <w:p w:rsidR="000A1F9B" w:rsidRDefault="00B27F83">
      <w:pPr>
        <w:pStyle w:val="Normal012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2.65</w:t>
      </w:r>
    </w:p>
    <w:p w:rsidR="000A1F9B" w:rsidRDefault="00B27F83">
      <w:pPr>
        <w:pStyle w:val="Normal012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1.62</w:t>
      </w:r>
    </w:p>
    <w:p w:rsidR="000A1F9B" w:rsidRDefault="00B27F83">
      <w:pPr>
        <w:pStyle w:val="Normal012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3F014</w:t>
      </w:r>
    </w:p>
    <w:p w:rsidR="000A1F9B" w:rsidRDefault="00B27F83">
      <w:pPr>
        <w:pStyle w:val="Normal012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8.28</w:t>
      </w:r>
    </w:p>
    <w:p w:rsidR="000A1F9B" w:rsidRDefault="00B27F83">
      <w:pPr>
        <w:pStyle w:val="Normal012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15.0</w:t>
      </w:r>
    </w:p>
    <w:p w:rsidR="000A1F9B" w:rsidRDefault="00B27F83">
      <w:pPr>
        <w:pStyle w:val="Normal012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3.15</w:t>
      </w:r>
    </w:p>
    <w:p w:rsidR="000A1F9B" w:rsidRDefault="00B27F83">
      <w:pPr>
        <w:pStyle w:val="Normal012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62.3</w:t>
      </w:r>
    </w:p>
    <w:p w:rsidR="000A1F9B" w:rsidRDefault="00B27F83">
      <w:pPr>
        <w:pStyle w:val="Normal012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3.40</w:t>
      </w:r>
    </w:p>
    <w:p w:rsidR="000A1F9B" w:rsidRDefault="00B27F83">
      <w:pPr>
        <w:pStyle w:val="Normal012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105.2</w:t>
      </w:r>
    </w:p>
    <w:p w:rsidR="000A1F9B" w:rsidRDefault="00B27F83">
      <w:pPr>
        <w:pStyle w:val="Normal012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2.65</w:t>
      </w:r>
    </w:p>
    <w:p w:rsidR="000A1F9B" w:rsidRDefault="00B27F83">
      <w:pPr>
        <w:pStyle w:val="Normal012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1.88</w:t>
      </w:r>
    </w:p>
    <w:p w:rsidR="000A1F9B" w:rsidRDefault="00B27F83">
      <w:pPr>
        <w:pStyle w:val="Normal012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3F015</w:t>
      </w:r>
    </w:p>
    <w:p w:rsidR="000A1F9B" w:rsidRDefault="00B27F83">
      <w:pPr>
        <w:pStyle w:val="Normal012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8.45</w:t>
      </w:r>
    </w:p>
    <w:p w:rsidR="000A1F9B" w:rsidRDefault="00B27F83">
      <w:pPr>
        <w:pStyle w:val="Normal012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15.0</w:t>
      </w:r>
    </w:p>
    <w:p w:rsidR="000A1F9B" w:rsidRDefault="00B27F83">
      <w:pPr>
        <w:pStyle w:val="Normal012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3.13</w:t>
      </w:r>
    </w:p>
    <w:p w:rsidR="000A1F9B" w:rsidRDefault="00B27F83">
      <w:pPr>
        <w:pStyle w:val="Normal012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62.0</w:t>
      </w:r>
    </w:p>
    <w:p w:rsidR="000A1F9B" w:rsidRDefault="00B27F83">
      <w:pPr>
        <w:pStyle w:val="Normal012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3.78</w:t>
      </w:r>
    </w:p>
    <w:p w:rsidR="000A1F9B" w:rsidRDefault="00B27F83">
      <w:pPr>
        <w:pStyle w:val="Normal012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107.3</w:t>
      </w:r>
    </w:p>
    <w:p w:rsidR="000A1F9B" w:rsidRDefault="00B27F83">
      <w:pPr>
        <w:pStyle w:val="Normal012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2.64</w:t>
      </w:r>
    </w:p>
    <w:p w:rsidR="000A1F9B" w:rsidRDefault="00B27F83">
      <w:pPr>
        <w:pStyle w:val="Normal012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1.74</w:t>
      </w:r>
    </w:p>
    <w:p w:rsidR="000A1F9B" w:rsidRDefault="00B27F83">
      <w:pPr>
        <w:pStyle w:val="Normal012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4F011</w:t>
      </w:r>
    </w:p>
    <w:p w:rsidR="000A1F9B" w:rsidRDefault="00B27F83">
      <w:pPr>
        <w:pStyle w:val="Normal012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</w:t>
      </w:r>
      <w:r>
        <w:rPr>
          <w:rFonts w:eastAsia="Times New Roman"/>
          <w:color w:val="000000"/>
          <w:kern w:val="2"/>
          <w:sz w:val="17"/>
        </w:rPr>
        <w:t>94</w:t>
      </w:r>
    </w:p>
    <w:p w:rsidR="000A1F9B" w:rsidRDefault="00B27F83">
      <w:pPr>
        <w:pStyle w:val="Normal012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15.1</w:t>
      </w:r>
    </w:p>
    <w:p w:rsidR="000A1F9B" w:rsidRDefault="00B27F83">
      <w:pPr>
        <w:pStyle w:val="Normal012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3.67</w:t>
      </w:r>
    </w:p>
    <w:p w:rsidR="000A1F9B" w:rsidRDefault="00B27F83">
      <w:pPr>
        <w:pStyle w:val="Normal012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70.5</w:t>
      </w:r>
    </w:p>
    <w:p w:rsidR="000A1F9B" w:rsidRDefault="00B27F83">
      <w:pPr>
        <w:pStyle w:val="Normal012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3.75</w:t>
      </w:r>
    </w:p>
    <w:p w:rsidR="000A1F9B" w:rsidRDefault="00B27F83">
      <w:pPr>
        <w:pStyle w:val="Normal012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104.4</w:t>
      </w:r>
    </w:p>
    <w:p w:rsidR="000A1F9B" w:rsidRDefault="00B27F83">
      <w:pPr>
        <w:pStyle w:val="Normal012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2.77</w:t>
      </w:r>
    </w:p>
    <w:p w:rsidR="000A1F9B" w:rsidRDefault="00B27F83">
      <w:pPr>
        <w:pStyle w:val="Normal012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1.83</w:t>
      </w:r>
    </w:p>
    <w:p w:rsidR="000A1F9B" w:rsidRDefault="00B27F83">
      <w:pPr>
        <w:pStyle w:val="Normal012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4F012</w:t>
      </w:r>
    </w:p>
    <w:p w:rsidR="000A1F9B" w:rsidRDefault="00B27F83">
      <w:pPr>
        <w:pStyle w:val="Normal012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8.34</w:t>
      </w:r>
    </w:p>
    <w:p w:rsidR="000A1F9B" w:rsidRDefault="00B27F83">
      <w:pPr>
        <w:pStyle w:val="Normal012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13.2</w:t>
      </w:r>
    </w:p>
    <w:p w:rsidR="000A1F9B" w:rsidRDefault="00B27F83">
      <w:pPr>
        <w:pStyle w:val="Normal012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3.84</w:t>
      </w:r>
    </w:p>
    <w:p w:rsidR="000A1F9B" w:rsidRDefault="00B27F83">
      <w:pPr>
        <w:pStyle w:val="Normal012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63.9</w:t>
      </w:r>
    </w:p>
    <w:p w:rsidR="000A1F9B" w:rsidRDefault="00B27F83">
      <w:pPr>
        <w:pStyle w:val="Normal012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3.77</w:t>
      </w:r>
    </w:p>
    <w:p w:rsidR="000A1F9B" w:rsidRDefault="00B27F83">
      <w:pPr>
        <w:pStyle w:val="Normal012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145</w:t>
      </w:r>
    </w:p>
    <w:p w:rsidR="000A1F9B" w:rsidRDefault="00B27F83">
      <w:pPr>
        <w:pStyle w:val="Normal012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102.9</w:t>
      </w:r>
    </w:p>
    <w:p w:rsidR="000A1F9B" w:rsidRDefault="00B27F83">
      <w:pPr>
        <w:pStyle w:val="Normal012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2.58</w:t>
      </w:r>
    </w:p>
    <w:p w:rsidR="000A1F9B" w:rsidRDefault="00B27F83">
      <w:pPr>
        <w:pStyle w:val="Normal012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1.78</w:t>
      </w:r>
    </w:p>
    <w:p w:rsidR="000A1F9B" w:rsidRDefault="00B27F83">
      <w:pPr>
        <w:pStyle w:val="Normal012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4F013</w:t>
      </w:r>
    </w:p>
    <w:p w:rsidR="000A1F9B" w:rsidRDefault="00B27F83">
      <w:pPr>
        <w:pStyle w:val="Normal012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6.79</w:t>
      </w:r>
    </w:p>
    <w:p w:rsidR="000A1F9B" w:rsidRDefault="00B27F83">
      <w:pPr>
        <w:pStyle w:val="Normal012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16.3</w:t>
      </w:r>
    </w:p>
    <w:p w:rsidR="000A1F9B" w:rsidRDefault="00B27F83">
      <w:pPr>
        <w:pStyle w:val="Normal012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3.43</w:t>
      </w:r>
    </w:p>
    <w:p w:rsidR="000A1F9B" w:rsidRDefault="00B27F83">
      <w:pPr>
        <w:pStyle w:val="Normal012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72.2</w:t>
      </w:r>
    </w:p>
    <w:p w:rsidR="000A1F9B" w:rsidRDefault="00B27F83">
      <w:pPr>
        <w:pStyle w:val="Normal012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3.78</w:t>
      </w:r>
    </w:p>
    <w:p w:rsidR="000A1F9B" w:rsidRDefault="00B27F83">
      <w:pPr>
        <w:pStyle w:val="Normal012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148</w:t>
      </w:r>
    </w:p>
    <w:p w:rsidR="000A1F9B" w:rsidRDefault="00B27F83">
      <w:pPr>
        <w:pStyle w:val="Normal012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104.8</w:t>
      </w:r>
    </w:p>
    <w:p w:rsidR="000A1F9B" w:rsidRDefault="00B27F83">
      <w:pPr>
        <w:pStyle w:val="Normal012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2.87</w:t>
      </w:r>
    </w:p>
    <w:p w:rsidR="000A1F9B" w:rsidRDefault="00B27F83">
      <w:pPr>
        <w:pStyle w:val="Normal012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2.15</w:t>
      </w:r>
    </w:p>
    <w:p w:rsidR="000A1F9B" w:rsidRDefault="00B27F83">
      <w:pPr>
        <w:pStyle w:val="Normal012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4F014</w:t>
      </w:r>
    </w:p>
    <w:p w:rsidR="000A1F9B" w:rsidRDefault="00B27F83">
      <w:pPr>
        <w:pStyle w:val="Normal012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7.92</w:t>
      </w:r>
    </w:p>
    <w:p w:rsidR="000A1F9B" w:rsidRDefault="00B27F83">
      <w:pPr>
        <w:pStyle w:val="Normal012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17.0</w:t>
      </w:r>
    </w:p>
    <w:p w:rsidR="000A1F9B" w:rsidRDefault="00B27F83">
      <w:pPr>
        <w:pStyle w:val="Normal012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3.39</w:t>
      </w:r>
    </w:p>
    <w:p w:rsidR="000A1F9B" w:rsidRDefault="00B27F83">
      <w:pPr>
        <w:pStyle w:val="Normal012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74.6</w:t>
      </w:r>
    </w:p>
    <w:p w:rsidR="000A1F9B" w:rsidRDefault="00B27F83">
      <w:pPr>
        <w:pStyle w:val="Normal012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3.91</w:t>
      </w:r>
    </w:p>
    <w:p w:rsidR="000A1F9B" w:rsidRDefault="00B27F83">
      <w:pPr>
        <w:pStyle w:val="Normal012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</w:t>
      </w:r>
    </w:p>
    <w:p w:rsidR="000A1F9B" w:rsidRDefault="00B27F83">
      <w:pPr>
        <w:pStyle w:val="Normal012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104.4</w:t>
      </w:r>
    </w:p>
    <w:p w:rsidR="000A1F9B" w:rsidRDefault="00B27F83">
      <w:pPr>
        <w:pStyle w:val="Normal012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2.89</w:t>
      </w:r>
    </w:p>
    <w:p w:rsidR="000A1F9B" w:rsidRDefault="00B27F83">
      <w:pPr>
        <w:pStyle w:val="Normal012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1.96</w:t>
      </w:r>
    </w:p>
    <w:p w:rsidR="000A1F9B" w:rsidRDefault="00B27F83">
      <w:pPr>
        <w:pStyle w:val="Normal012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4F015</w:t>
      </w:r>
    </w:p>
    <w:p w:rsidR="000A1F9B" w:rsidRDefault="00B27F83">
      <w:pPr>
        <w:pStyle w:val="Normal012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7.99</w:t>
      </w:r>
    </w:p>
    <w:p w:rsidR="000A1F9B" w:rsidRDefault="00B27F83">
      <w:pPr>
        <w:pStyle w:val="Normal012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14.5</w:t>
      </w:r>
    </w:p>
    <w:p w:rsidR="000A1F9B" w:rsidRDefault="00B27F83">
      <w:pPr>
        <w:pStyle w:val="Normal012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3.40</w:t>
      </w:r>
    </w:p>
    <w:p w:rsidR="000A1F9B" w:rsidRDefault="00B27F83">
      <w:pPr>
        <w:pStyle w:val="Normal012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63.8</w:t>
      </w:r>
    </w:p>
    <w:p w:rsidR="000A1F9B" w:rsidRDefault="00B27F83">
      <w:pPr>
        <w:pStyle w:val="Normal012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3.87</w:t>
      </w:r>
    </w:p>
    <w:p w:rsidR="000A1F9B" w:rsidRDefault="00B27F83">
      <w:pPr>
        <w:pStyle w:val="Normal012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104.8</w:t>
      </w:r>
    </w:p>
    <w:p w:rsidR="000A1F9B" w:rsidRDefault="00B27F83">
      <w:pPr>
        <w:pStyle w:val="Normal012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</w:t>
      </w:r>
      <w:r>
        <w:rPr>
          <w:rFonts w:eastAsia="Times New Roman"/>
          <w:color w:val="000000"/>
          <w:kern w:val="2"/>
          <w:sz w:val="17"/>
        </w:rPr>
        <w:t>66</w:t>
      </w:r>
    </w:p>
    <w:p w:rsidR="000A1F9B" w:rsidRDefault="00B27F83">
      <w:pPr>
        <w:pStyle w:val="Normal012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1.94</w:t>
      </w:r>
    </w:p>
    <w:p w:rsidR="000A1F9B" w:rsidRDefault="00B27F83">
      <w:pPr>
        <w:pStyle w:val="Normal012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12"/>
        <w:spacing w:line="1" w:lineRule="auto"/>
      </w:pPr>
      <w:r>
        <w:br w:type="page"/>
      </w:r>
    </w:p>
    <w:p w:rsidR="000A1F9B" w:rsidRDefault="00B27F83">
      <w:pPr>
        <w:pStyle w:val="Normal012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75" style="position:absolute;left:0;text-align:left;z-index:-251535360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74" style="position:absolute;left:0;text-align:left;z-index:-251534336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73" style="position:absolute;left:0;text-align:left;z-index:-251533312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2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Blood Biochemistry (cobas 6000)  </w:t>
      </w:r>
      <w:r>
        <w:rPr>
          <w:rFonts w:ascii="宋体" w:eastAsia="宋体" w:hAnsi="宋体"/>
          <w:color w:val="000000"/>
          <w:kern w:val="2"/>
          <w:sz w:val="19"/>
        </w:rPr>
        <w:t>血生化指标检测结果个体数据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ALT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AST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ALP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TBIL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(μmol/L)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GGT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CK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LDH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CREA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(μmol/L)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UREA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</w:t>
      </w:r>
      <w:r>
        <w:rPr>
          <w:rFonts w:eastAsia="Times New Roman"/>
          <w:b/>
          <w:color w:val="000000"/>
          <w:kern w:val="2"/>
          <w:sz w:val="15"/>
        </w:rPr>
        <w:t>/L)</w:t>
      </w:r>
    </w:p>
    <w:p w:rsidR="000A1F9B" w:rsidRDefault="00B27F83">
      <w:pPr>
        <w:pStyle w:val="Normal012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ALB</w:t>
      </w:r>
    </w:p>
    <w:p w:rsidR="000A1F9B" w:rsidRDefault="00B27F83">
      <w:pPr>
        <w:pStyle w:val="Normal012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TG</w:t>
      </w:r>
    </w:p>
    <w:p w:rsidR="000A1F9B" w:rsidRDefault="00B27F83">
      <w:pPr>
        <w:pStyle w:val="Normal012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CHOL</w:t>
      </w:r>
    </w:p>
    <w:p w:rsidR="000A1F9B" w:rsidRDefault="00B27F83">
      <w:pPr>
        <w:pStyle w:val="Normal012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1M001</w:t>
      </w:r>
    </w:p>
    <w:p w:rsidR="000A1F9B" w:rsidRDefault="00B27F83">
      <w:pPr>
        <w:pStyle w:val="Normal012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23.7</w:t>
      </w:r>
    </w:p>
    <w:p w:rsidR="000A1F9B" w:rsidRDefault="00B27F83">
      <w:pPr>
        <w:pStyle w:val="Normal012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100.1</w:t>
      </w:r>
    </w:p>
    <w:p w:rsidR="000A1F9B" w:rsidRDefault="00B27F83">
      <w:pPr>
        <w:pStyle w:val="Normal012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161</w:t>
      </w:r>
    </w:p>
    <w:p w:rsidR="000A1F9B" w:rsidRDefault="00B27F83">
      <w:pPr>
        <w:pStyle w:val="Normal012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</w:t>
      </w:r>
    </w:p>
    <w:p w:rsidR="000A1F9B" w:rsidRDefault="00B27F83">
      <w:pPr>
        <w:pStyle w:val="Normal012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653</w:t>
      </w:r>
    </w:p>
    <w:p w:rsidR="000A1F9B" w:rsidRDefault="00B27F83">
      <w:pPr>
        <w:pStyle w:val="Normal012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1052</w:t>
      </w:r>
    </w:p>
    <w:p w:rsidR="000A1F9B" w:rsidRDefault="00B27F83">
      <w:pPr>
        <w:pStyle w:val="Normal012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</w:t>
      </w:r>
    </w:p>
    <w:p w:rsidR="000A1F9B" w:rsidRDefault="00B27F83">
      <w:pPr>
        <w:pStyle w:val="Normal012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5.0</w:t>
      </w:r>
    </w:p>
    <w:p w:rsidR="000A1F9B" w:rsidRDefault="00B27F83">
      <w:pPr>
        <w:pStyle w:val="Normal012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37.0</w:t>
      </w:r>
    </w:p>
    <w:p w:rsidR="000A1F9B" w:rsidRDefault="00B27F83">
      <w:pPr>
        <w:pStyle w:val="Normal012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0.60</w:t>
      </w:r>
    </w:p>
    <w:p w:rsidR="000A1F9B" w:rsidRDefault="00B27F83">
      <w:pPr>
        <w:pStyle w:val="Normal012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1.51</w:t>
      </w:r>
    </w:p>
    <w:p w:rsidR="000A1F9B" w:rsidRDefault="00B27F83">
      <w:pPr>
        <w:pStyle w:val="Normal012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1M002</w:t>
      </w:r>
    </w:p>
    <w:p w:rsidR="000A1F9B" w:rsidRDefault="00B27F83">
      <w:pPr>
        <w:pStyle w:val="Normal012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28.3</w:t>
      </w:r>
    </w:p>
    <w:p w:rsidR="000A1F9B" w:rsidRDefault="00B27F83">
      <w:pPr>
        <w:pStyle w:val="Normal012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80.6</w:t>
      </w:r>
    </w:p>
    <w:p w:rsidR="000A1F9B" w:rsidRDefault="00B27F83">
      <w:pPr>
        <w:pStyle w:val="Normal012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164</w:t>
      </w:r>
    </w:p>
    <w:p w:rsidR="000A1F9B" w:rsidRDefault="00B27F83">
      <w:pPr>
        <w:pStyle w:val="Normal012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12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349</w:t>
      </w:r>
    </w:p>
    <w:p w:rsidR="000A1F9B" w:rsidRDefault="00B27F83">
      <w:pPr>
        <w:pStyle w:val="Normal012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408</w:t>
      </w:r>
    </w:p>
    <w:p w:rsidR="000A1F9B" w:rsidRDefault="00B27F83">
      <w:pPr>
        <w:pStyle w:val="Normal012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</w:t>
      </w:r>
    </w:p>
    <w:p w:rsidR="000A1F9B" w:rsidRDefault="00B27F83">
      <w:pPr>
        <w:pStyle w:val="Normal012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4.5</w:t>
      </w:r>
    </w:p>
    <w:p w:rsidR="000A1F9B" w:rsidRDefault="00B27F83">
      <w:pPr>
        <w:pStyle w:val="Normal012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38.2</w:t>
      </w:r>
    </w:p>
    <w:p w:rsidR="000A1F9B" w:rsidRDefault="00B27F83">
      <w:pPr>
        <w:pStyle w:val="Normal012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</w:t>
      </w:r>
    </w:p>
    <w:p w:rsidR="000A1F9B" w:rsidRDefault="00B27F83">
      <w:pPr>
        <w:pStyle w:val="Normal012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1.50</w:t>
      </w:r>
    </w:p>
    <w:p w:rsidR="000A1F9B" w:rsidRDefault="00B27F83">
      <w:pPr>
        <w:pStyle w:val="Normal012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1M003</w:t>
      </w:r>
    </w:p>
    <w:p w:rsidR="000A1F9B" w:rsidRDefault="00B27F83">
      <w:pPr>
        <w:pStyle w:val="Normal012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34.0</w:t>
      </w:r>
    </w:p>
    <w:p w:rsidR="000A1F9B" w:rsidRDefault="00B27F83">
      <w:pPr>
        <w:pStyle w:val="Normal012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136.6</w:t>
      </w:r>
    </w:p>
    <w:p w:rsidR="000A1F9B" w:rsidRDefault="00B27F83">
      <w:pPr>
        <w:pStyle w:val="Normal012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225</w:t>
      </w:r>
    </w:p>
    <w:p w:rsidR="000A1F9B" w:rsidRDefault="00B27F83">
      <w:pPr>
        <w:pStyle w:val="Normal012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12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</w:t>
      </w:r>
    </w:p>
    <w:p w:rsidR="000A1F9B" w:rsidRDefault="00B27F83">
      <w:pPr>
        <w:pStyle w:val="Normal012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1028</w:t>
      </w:r>
    </w:p>
    <w:p w:rsidR="000A1F9B" w:rsidRDefault="00B27F83">
      <w:pPr>
        <w:pStyle w:val="Normal012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1644</w:t>
      </w:r>
    </w:p>
    <w:p w:rsidR="000A1F9B" w:rsidRDefault="00B27F83">
      <w:pPr>
        <w:pStyle w:val="Normal012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</w:t>
      </w:r>
    </w:p>
    <w:p w:rsidR="000A1F9B" w:rsidRDefault="00B27F83">
      <w:pPr>
        <w:pStyle w:val="Normal012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4.5</w:t>
      </w:r>
    </w:p>
    <w:p w:rsidR="000A1F9B" w:rsidRDefault="00B27F83">
      <w:pPr>
        <w:pStyle w:val="Normal012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37.6</w:t>
      </w:r>
    </w:p>
    <w:p w:rsidR="000A1F9B" w:rsidRDefault="00B27F83">
      <w:pPr>
        <w:pStyle w:val="Normal012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</w:t>
      </w:r>
    </w:p>
    <w:p w:rsidR="000A1F9B" w:rsidRDefault="00B27F83">
      <w:pPr>
        <w:pStyle w:val="Normal012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1.44</w:t>
      </w:r>
    </w:p>
    <w:p w:rsidR="000A1F9B" w:rsidRDefault="00B27F83">
      <w:pPr>
        <w:pStyle w:val="Normal012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1M004</w:t>
      </w:r>
    </w:p>
    <w:p w:rsidR="000A1F9B" w:rsidRDefault="00B27F83">
      <w:pPr>
        <w:pStyle w:val="Normal012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31.9</w:t>
      </w:r>
    </w:p>
    <w:p w:rsidR="000A1F9B" w:rsidRDefault="00B27F83">
      <w:pPr>
        <w:pStyle w:val="Normal012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82.9</w:t>
      </w:r>
    </w:p>
    <w:p w:rsidR="000A1F9B" w:rsidRDefault="00B27F83">
      <w:pPr>
        <w:pStyle w:val="Normal012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208</w:t>
      </w:r>
    </w:p>
    <w:p w:rsidR="000A1F9B" w:rsidRDefault="00B27F83">
      <w:pPr>
        <w:pStyle w:val="Normal012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12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</w:t>
      </w:r>
    </w:p>
    <w:p w:rsidR="000A1F9B" w:rsidRDefault="00B27F83">
      <w:pPr>
        <w:pStyle w:val="Normal012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210</w:t>
      </w:r>
    </w:p>
    <w:p w:rsidR="000A1F9B" w:rsidRDefault="00B27F83">
      <w:pPr>
        <w:pStyle w:val="Normal012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169</w:t>
      </w:r>
    </w:p>
    <w:p w:rsidR="000A1F9B" w:rsidRDefault="00B27F83">
      <w:pPr>
        <w:pStyle w:val="Normal012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</w:t>
      </w:r>
    </w:p>
    <w:p w:rsidR="000A1F9B" w:rsidRDefault="00B27F83">
      <w:pPr>
        <w:pStyle w:val="Normal012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5.1</w:t>
      </w:r>
    </w:p>
    <w:p w:rsidR="000A1F9B" w:rsidRDefault="00B27F83">
      <w:pPr>
        <w:pStyle w:val="Normal012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41.6</w:t>
      </w:r>
    </w:p>
    <w:p w:rsidR="000A1F9B" w:rsidRDefault="00B27F83">
      <w:pPr>
        <w:pStyle w:val="Normal012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</w:t>
      </w:r>
    </w:p>
    <w:p w:rsidR="000A1F9B" w:rsidRDefault="00B27F83">
      <w:pPr>
        <w:pStyle w:val="Normal012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1.98</w:t>
      </w:r>
    </w:p>
    <w:p w:rsidR="000A1F9B" w:rsidRDefault="00B27F83">
      <w:pPr>
        <w:pStyle w:val="Normal012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1M005</w:t>
      </w:r>
    </w:p>
    <w:p w:rsidR="000A1F9B" w:rsidRDefault="00B27F83">
      <w:pPr>
        <w:pStyle w:val="Normal012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21.1</w:t>
      </w:r>
    </w:p>
    <w:p w:rsidR="000A1F9B" w:rsidRDefault="00B27F83">
      <w:pPr>
        <w:pStyle w:val="Normal012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109.8</w:t>
      </w:r>
    </w:p>
    <w:p w:rsidR="000A1F9B" w:rsidRDefault="00B27F83">
      <w:pPr>
        <w:pStyle w:val="Normal012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</w:t>
      </w:r>
    </w:p>
    <w:p w:rsidR="000A1F9B" w:rsidRDefault="00B27F83">
      <w:pPr>
        <w:pStyle w:val="Normal012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</w:t>
      </w:r>
    </w:p>
    <w:p w:rsidR="000A1F9B" w:rsidRDefault="00B27F83">
      <w:pPr>
        <w:pStyle w:val="Normal012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1024</w:t>
      </w:r>
    </w:p>
    <w:p w:rsidR="000A1F9B" w:rsidRDefault="00B27F83">
      <w:pPr>
        <w:pStyle w:val="Normal012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1321</w:t>
      </w:r>
    </w:p>
    <w:p w:rsidR="000A1F9B" w:rsidRDefault="00B27F83">
      <w:pPr>
        <w:pStyle w:val="Normal012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</w:t>
      </w:r>
    </w:p>
    <w:p w:rsidR="000A1F9B" w:rsidRDefault="00B27F83">
      <w:pPr>
        <w:pStyle w:val="Normal012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4.8</w:t>
      </w:r>
    </w:p>
    <w:p w:rsidR="000A1F9B" w:rsidRDefault="00B27F83">
      <w:pPr>
        <w:pStyle w:val="Normal012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38.7</w:t>
      </w:r>
    </w:p>
    <w:p w:rsidR="000A1F9B" w:rsidRDefault="00B27F83">
      <w:pPr>
        <w:pStyle w:val="Normal012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</w:t>
      </w:r>
    </w:p>
    <w:p w:rsidR="000A1F9B" w:rsidRDefault="00B27F83">
      <w:pPr>
        <w:pStyle w:val="Normal012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1.36</w:t>
      </w:r>
    </w:p>
    <w:p w:rsidR="000A1F9B" w:rsidRDefault="00B27F83">
      <w:pPr>
        <w:pStyle w:val="Normal012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1M006</w:t>
      </w:r>
    </w:p>
    <w:p w:rsidR="000A1F9B" w:rsidRDefault="00B27F83">
      <w:pPr>
        <w:pStyle w:val="Normal012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26.2</w:t>
      </w:r>
    </w:p>
    <w:p w:rsidR="000A1F9B" w:rsidRDefault="00B27F83">
      <w:pPr>
        <w:pStyle w:val="Normal012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72.7</w:t>
      </w:r>
    </w:p>
    <w:p w:rsidR="000A1F9B" w:rsidRDefault="00B27F83">
      <w:pPr>
        <w:pStyle w:val="Normal012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154</w:t>
      </w:r>
    </w:p>
    <w:p w:rsidR="000A1F9B" w:rsidRDefault="00B27F83">
      <w:pPr>
        <w:pStyle w:val="Normal012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12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308</w:t>
      </w:r>
    </w:p>
    <w:p w:rsidR="000A1F9B" w:rsidRDefault="00B27F83">
      <w:pPr>
        <w:pStyle w:val="Normal012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180</w:t>
      </w:r>
    </w:p>
    <w:p w:rsidR="000A1F9B" w:rsidRDefault="00B27F83">
      <w:pPr>
        <w:pStyle w:val="Normal012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</w:t>
      </w:r>
    </w:p>
    <w:p w:rsidR="000A1F9B" w:rsidRDefault="00B27F83">
      <w:pPr>
        <w:pStyle w:val="Normal012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4.8</w:t>
      </w:r>
    </w:p>
    <w:p w:rsidR="000A1F9B" w:rsidRDefault="00B27F83">
      <w:pPr>
        <w:pStyle w:val="Normal012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36.8</w:t>
      </w:r>
    </w:p>
    <w:p w:rsidR="000A1F9B" w:rsidRDefault="00B27F83">
      <w:pPr>
        <w:pStyle w:val="Normal012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</w:t>
      </w:r>
    </w:p>
    <w:p w:rsidR="000A1F9B" w:rsidRDefault="00B27F83">
      <w:pPr>
        <w:pStyle w:val="Normal012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1.00</w:t>
      </w:r>
    </w:p>
    <w:p w:rsidR="000A1F9B" w:rsidRDefault="00B27F83">
      <w:pPr>
        <w:pStyle w:val="Normal012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1M007</w:t>
      </w:r>
    </w:p>
    <w:p w:rsidR="000A1F9B" w:rsidRDefault="00B27F83">
      <w:pPr>
        <w:pStyle w:val="Normal012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23.9</w:t>
      </w:r>
    </w:p>
    <w:p w:rsidR="000A1F9B" w:rsidRDefault="00B27F83">
      <w:pPr>
        <w:pStyle w:val="Normal012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118.1</w:t>
      </w:r>
    </w:p>
    <w:p w:rsidR="000A1F9B" w:rsidRDefault="00B27F83">
      <w:pPr>
        <w:pStyle w:val="Normal012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192</w:t>
      </w:r>
    </w:p>
    <w:p w:rsidR="000A1F9B" w:rsidRDefault="00B27F83">
      <w:pPr>
        <w:pStyle w:val="Normal012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869</w:t>
      </w:r>
    </w:p>
    <w:p w:rsidR="000A1F9B" w:rsidRDefault="00B27F83">
      <w:pPr>
        <w:pStyle w:val="Normal012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1389</w:t>
      </w:r>
    </w:p>
    <w:p w:rsidR="000A1F9B" w:rsidRDefault="00B27F83">
      <w:pPr>
        <w:pStyle w:val="Normal012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</w:t>
      </w:r>
    </w:p>
    <w:p w:rsidR="000A1F9B" w:rsidRDefault="00B27F83">
      <w:pPr>
        <w:pStyle w:val="Normal012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4.7</w:t>
      </w:r>
    </w:p>
    <w:p w:rsidR="000A1F9B" w:rsidRDefault="00B27F83">
      <w:pPr>
        <w:pStyle w:val="Normal012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38.3</w:t>
      </w:r>
    </w:p>
    <w:p w:rsidR="000A1F9B" w:rsidRDefault="00B27F83">
      <w:pPr>
        <w:pStyle w:val="Normal012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</w:t>
      </w:r>
    </w:p>
    <w:p w:rsidR="000A1F9B" w:rsidRDefault="00B27F83">
      <w:pPr>
        <w:pStyle w:val="Normal012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1.25</w:t>
      </w:r>
    </w:p>
    <w:p w:rsidR="000A1F9B" w:rsidRDefault="00B27F83">
      <w:pPr>
        <w:pStyle w:val="Normal012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1M008</w:t>
      </w:r>
    </w:p>
    <w:p w:rsidR="000A1F9B" w:rsidRDefault="00B27F83">
      <w:pPr>
        <w:pStyle w:val="Normal012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25.2</w:t>
      </w:r>
    </w:p>
    <w:p w:rsidR="000A1F9B" w:rsidRDefault="00B27F83">
      <w:pPr>
        <w:pStyle w:val="Normal012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132.3</w:t>
      </w:r>
    </w:p>
    <w:p w:rsidR="000A1F9B" w:rsidRDefault="00B27F83">
      <w:pPr>
        <w:pStyle w:val="Normal012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180</w:t>
      </w:r>
    </w:p>
    <w:p w:rsidR="000A1F9B" w:rsidRDefault="00B27F83">
      <w:pPr>
        <w:pStyle w:val="Normal012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12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1098</w:t>
      </w:r>
    </w:p>
    <w:p w:rsidR="000A1F9B" w:rsidRDefault="00B27F83">
      <w:pPr>
        <w:pStyle w:val="Normal012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1669</w:t>
      </w:r>
    </w:p>
    <w:p w:rsidR="000A1F9B" w:rsidRDefault="00B27F83">
      <w:pPr>
        <w:pStyle w:val="Normal012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</w:t>
      </w:r>
    </w:p>
    <w:p w:rsidR="000A1F9B" w:rsidRDefault="00B27F83">
      <w:pPr>
        <w:pStyle w:val="Normal012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4.1</w:t>
      </w:r>
    </w:p>
    <w:p w:rsidR="000A1F9B" w:rsidRDefault="00B27F83">
      <w:pPr>
        <w:pStyle w:val="Normal012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39.7</w:t>
      </w:r>
    </w:p>
    <w:p w:rsidR="000A1F9B" w:rsidRDefault="00B27F83">
      <w:pPr>
        <w:pStyle w:val="Normal012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</w:t>
      </w:r>
    </w:p>
    <w:p w:rsidR="000A1F9B" w:rsidRDefault="00B27F83">
      <w:pPr>
        <w:pStyle w:val="Normal012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</w:t>
      </w:r>
    </w:p>
    <w:p w:rsidR="000A1F9B" w:rsidRDefault="00B27F83">
      <w:pPr>
        <w:pStyle w:val="Normal012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1M009</w:t>
      </w:r>
    </w:p>
    <w:p w:rsidR="000A1F9B" w:rsidRDefault="00B27F83">
      <w:pPr>
        <w:pStyle w:val="Normal012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29.6</w:t>
      </w:r>
    </w:p>
    <w:p w:rsidR="000A1F9B" w:rsidRDefault="00B27F83">
      <w:pPr>
        <w:pStyle w:val="Normal012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76.4</w:t>
      </w:r>
    </w:p>
    <w:p w:rsidR="000A1F9B" w:rsidRDefault="00B27F83">
      <w:pPr>
        <w:pStyle w:val="Normal012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123</w:t>
      </w:r>
    </w:p>
    <w:p w:rsidR="000A1F9B" w:rsidRDefault="00B27F83">
      <w:pPr>
        <w:pStyle w:val="Normal012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</w:t>
      </w:r>
    </w:p>
    <w:p w:rsidR="000A1F9B" w:rsidRDefault="00B27F83">
      <w:pPr>
        <w:pStyle w:val="Normal012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332</w:t>
      </w:r>
    </w:p>
    <w:p w:rsidR="000A1F9B" w:rsidRDefault="00B27F83">
      <w:pPr>
        <w:pStyle w:val="Normal012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209</w:t>
      </w:r>
    </w:p>
    <w:p w:rsidR="000A1F9B" w:rsidRDefault="00B27F83">
      <w:pPr>
        <w:pStyle w:val="Normal012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</w:t>
      </w:r>
    </w:p>
    <w:p w:rsidR="000A1F9B" w:rsidRDefault="00B27F83">
      <w:pPr>
        <w:pStyle w:val="Normal012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</w:t>
      </w:r>
    </w:p>
    <w:p w:rsidR="000A1F9B" w:rsidRDefault="00B27F83">
      <w:pPr>
        <w:pStyle w:val="Normal012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38.5</w:t>
      </w:r>
    </w:p>
    <w:p w:rsidR="000A1F9B" w:rsidRDefault="00B27F83">
      <w:pPr>
        <w:pStyle w:val="Normal012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</w:t>
      </w:r>
    </w:p>
    <w:p w:rsidR="000A1F9B" w:rsidRDefault="00B27F83">
      <w:pPr>
        <w:pStyle w:val="Normal012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1.37</w:t>
      </w:r>
    </w:p>
    <w:p w:rsidR="000A1F9B" w:rsidRDefault="00B27F83">
      <w:pPr>
        <w:pStyle w:val="Normal012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1M010</w:t>
      </w:r>
    </w:p>
    <w:p w:rsidR="000A1F9B" w:rsidRDefault="00B27F83">
      <w:pPr>
        <w:pStyle w:val="Normal012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23.7</w:t>
      </w:r>
    </w:p>
    <w:p w:rsidR="000A1F9B" w:rsidRDefault="00B27F83">
      <w:pPr>
        <w:pStyle w:val="Normal012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70.9</w:t>
      </w:r>
    </w:p>
    <w:p w:rsidR="000A1F9B" w:rsidRDefault="00B27F83">
      <w:pPr>
        <w:pStyle w:val="Normal012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139</w:t>
      </w:r>
    </w:p>
    <w:p w:rsidR="000A1F9B" w:rsidRDefault="00B27F83">
      <w:pPr>
        <w:pStyle w:val="Normal012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12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350</w:t>
      </w:r>
    </w:p>
    <w:p w:rsidR="000A1F9B" w:rsidRDefault="00B27F83">
      <w:pPr>
        <w:pStyle w:val="Normal012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481</w:t>
      </w:r>
    </w:p>
    <w:p w:rsidR="000A1F9B" w:rsidRDefault="00B27F83">
      <w:pPr>
        <w:pStyle w:val="Normal012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</w:t>
      </w:r>
    </w:p>
    <w:p w:rsidR="000A1F9B" w:rsidRDefault="00B27F83">
      <w:pPr>
        <w:pStyle w:val="Normal012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</w:t>
      </w:r>
    </w:p>
    <w:p w:rsidR="000A1F9B" w:rsidRDefault="00B27F83">
      <w:pPr>
        <w:pStyle w:val="Normal012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40.2</w:t>
      </w:r>
    </w:p>
    <w:p w:rsidR="000A1F9B" w:rsidRDefault="00B27F83">
      <w:pPr>
        <w:pStyle w:val="Normal012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</w:t>
      </w:r>
    </w:p>
    <w:p w:rsidR="000A1F9B" w:rsidRDefault="00B27F83">
      <w:pPr>
        <w:pStyle w:val="Normal012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1.99</w:t>
      </w:r>
    </w:p>
    <w:p w:rsidR="000A1F9B" w:rsidRDefault="00B27F83">
      <w:pPr>
        <w:pStyle w:val="Normal012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2M001</w:t>
      </w:r>
    </w:p>
    <w:p w:rsidR="000A1F9B" w:rsidRDefault="00B27F83">
      <w:pPr>
        <w:pStyle w:val="Normal012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21.6</w:t>
      </w:r>
    </w:p>
    <w:p w:rsidR="000A1F9B" w:rsidRDefault="00B27F83">
      <w:pPr>
        <w:pStyle w:val="Normal012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74.0</w:t>
      </w:r>
    </w:p>
    <w:p w:rsidR="000A1F9B" w:rsidRDefault="00B27F83">
      <w:pPr>
        <w:pStyle w:val="Normal012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129</w:t>
      </w:r>
    </w:p>
    <w:p w:rsidR="000A1F9B" w:rsidRDefault="00B27F83">
      <w:pPr>
        <w:pStyle w:val="Normal012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12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</w:t>
      </w:r>
    </w:p>
    <w:p w:rsidR="000A1F9B" w:rsidRDefault="00B27F83">
      <w:pPr>
        <w:pStyle w:val="Normal012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496</w:t>
      </w:r>
    </w:p>
    <w:p w:rsidR="000A1F9B" w:rsidRDefault="00B27F83">
      <w:pPr>
        <w:pStyle w:val="Normal012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546</w:t>
      </w:r>
    </w:p>
    <w:p w:rsidR="000A1F9B" w:rsidRDefault="00B27F83">
      <w:pPr>
        <w:pStyle w:val="Normal012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</w:t>
      </w:r>
    </w:p>
    <w:p w:rsidR="000A1F9B" w:rsidRDefault="00B27F83">
      <w:pPr>
        <w:pStyle w:val="Normal012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5.2</w:t>
      </w:r>
    </w:p>
    <w:p w:rsidR="000A1F9B" w:rsidRDefault="00B27F83">
      <w:pPr>
        <w:pStyle w:val="Normal012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37.4</w:t>
      </w:r>
    </w:p>
    <w:p w:rsidR="000A1F9B" w:rsidRDefault="00B27F83">
      <w:pPr>
        <w:pStyle w:val="Normal012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</w:t>
      </w:r>
    </w:p>
    <w:p w:rsidR="000A1F9B" w:rsidRDefault="00B27F83">
      <w:pPr>
        <w:pStyle w:val="Normal012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0.93</w:t>
      </w:r>
    </w:p>
    <w:p w:rsidR="000A1F9B" w:rsidRDefault="00B27F83">
      <w:pPr>
        <w:pStyle w:val="Normal012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2M002</w:t>
      </w:r>
    </w:p>
    <w:p w:rsidR="000A1F9B" w:rsidRDefault="00B27F83">
      <w:pPr>
        <w:pStyle w:val="Normal012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45.2</w:t>
      </w:r>
    </w:p>
    <w:p w:rsidR="000A1F9B" w:rsidRDefault="00B27F83">
      <w:pPr>
        <w:pStyle w:val="Normal012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127.1</w:t>
      </w:r>
    </w:p>
    <w:p w:rsidR="000A1F9B" w:rsidRDefault="00B27F83">
      <w:pPr>
        <w:pStyle w:val="Normal012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210</w:t>
      </w:r>
    </w:p>
    <w:p w:rsidR="000A1F9B" w:rsidRDefault="00B27F83">
      <w:pPr>
        <w:pStyle w:val="Normal012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12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</w:t>
      </w:r>
    </w:p>
    <w:p w:rsidR="000A1F9B" w:rsidRDefault="00B27F83">
      <w:pPr>
        <w:pStyle w:val="Normal012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1260</w:t>
      </w:r>
    </w:p>
    <w:p w:rsidR="000A1F9B" w:rsidRDefault="00B27F83">
      <w:pPr>
        <w:pStyle w:val="Normal012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1553</w:t>
      </w:r>
    </w:p>
    <w:p w:rsidR="000A1F9B" w:rsidRDefault="00B27F83">
      <w:pPr>
        <w:pStyle w:val="Normal012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</w:t>
      </w:r>
    </w:p>
    <w:p w:rsidR="000A1F9B" w:rsidRDefault="00B27F83">
      <w:pPr>
        <w:pStyle w:val="Normal012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5.0</w:t>
      </w:r>
    </w:p>
    <w:p w:rsidR="000A1F9B" w:rsidRDefault="00B27F83">
      <w:pPr>
        <w:pStyle w:val="Normal012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36.6</w:t>
      </w:r>
    </w:p>
    <w:p w:rsidR="000A1F9B" w:rsidRDefault="00B27F83">
      <w:pPr>
        <w:pStyle w:val="Normal012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</w:t>
      </w:r>
    </w:p>
    <w:p w:rsidR="000A1F9B" w:rsidRDefault="00B27F83">
      <w:pPr>
        <w:pStyle w:val="Normal012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1.12</w:t>
      </w:r>
    </w:p>
    <w:p w:rsidR="000A1F9B" w:rsidRDefault="00B27F83">
      <w:pPr>
        <w:pStyle w:val="Normal012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</w:t>
      </w:r>
      <w:r>
        <w:rPr>
          <w:rFonts w:eastAsia="Times New Roman"/>
          <w:b/>
          <w:color w:val="000000"/>
          <w:kern w:val="2"/>
          <w:sz w:val="17"/>
        </w:rPr>
        <w:t>003</w:t>
      </w:r>
    </w:p>
    <w:p w:rsidR="000A1F9B" w:rsidRDefault="00B27F83">
      <w:pPr>
        <w:pStyle w:val="Normal012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24.3</w:t>
      </w:r>
    </w:p>
    <w:p w:rsidR="000A1F9B" w:rsidRDefault="00B27F83">
      <w:pPr>
        <w:pStyle w:val="Normal012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91.0</w:t>
      </w:r>
    </w:p>
    <w:p w:rsidR="000A1F9B" w:rsidRDefault="00B27F83">
      <w:pPr>
        <w:pStyle w:val="Normal012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205</w:t>
      </w:r>
    </w:p>
    <w:p w:rsidR="000A1F9B" w:rsidRDefault="00B27F83">
      <w:pPr>
        <w:pStyle w:val="Normal012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622</w:t>
      </w:r>
    </w:p>
    <w:p w:rsidR="000A1F9B" w:rsidRDefault="00B27F83">
      <w:pPr>
        <w:pStyle w:val="Normal012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1013</w:t>
      </w:r>
    </w:p>
    <w:p w:rsidR="000A1F9B" w:rsidRDefault="00B27F83">
      <w:pPr>
        <w:pStyle w:val="Normal012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</w:t>
      </w:r>
    </w:p>
    <w:p w:rsidR="000A1F9B" w:rsidRDefault="00B27F83">
      <w:pPr>
        <w:pStyle w:val="Normal012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</w:t>
      </w:r>
    </w:p>
    <w:p w:rsidR="000A1F9B" w:rsidRDefault="00B27F83">
      <w:pPr>
        <w:pStyle w:val="Normal012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39.1</w:t>
      </w:r>
    </w:p>
    <w:p w:rsidR="000A1F9B" w:rsidRDefault="00B27F83">
      <w:pPr>
        <w:pStyle w:val="Normal012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0.72</w:t>
      </w:r>
    </w:p>
    <w:p w:rsidR="000A1F9B" w:rsidRDefault="00B27F83">
      <w:pPr>
        <w:pStyle w:val="Normal012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1.56</w:t>
      </w:r>
    </w:p>
    <w:p w:rsidR="000A1F9B" w:rsidRDefault="00B27F83">
      <w:pPr>
        <w:pStyle w:val="Normal012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2M004</w:t>
      </w:r>
    </w:p>
    <w:p w:rsidR="000A1F9B" w:rsidRDefault="00B27F83">
      <w:pPr>
        <w:pStyle w:val="Normal012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30.4</w:t>
      </w:r>
    </w:p>
    <w:p w:rsidR="000A1F9B" w:rsidRDefault="00B27F83">
      <w:pPr>
        <w:pStyle w:val="Normal012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91.8</w:t>
      </w:r>
    </w:p>
    <w:p w:rsidR="000A1F9B" w:rsidRDefault="00B27F83">
      <w:pPr>
        <w:pStyle w:val="Normal012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163</w:t>
      </w:r>
    </w:p>
    <w:p w:rsidR="000A1F9B" w:rsidRDefault="00B27F83">
      <w:pPr>
        <w:pStyle w:val="Normal012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12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563</w:t>
      </w:r>
    </w:p>
    <w:p w:rsidR="000A1F9B" w:rsidRDefault="00B27F83">
      <w:pPr>
        <w:pStyle w:val="Normal012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815</w:t>
      </w:r>
    </w:p>
    <w:p w:rsidR="000A1F9B" w:rsidRDefault="00B27F83">
      <w:pPr>
        <w:pStyle w:val="Normal012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</w:t>
      </w:r>
    </w:p>
    <w:p w:rsidR="000A1F9B" w:rsidRDefault="00B27F83">
      <w:pPr>
        <w:pStyle w:val="Normal012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4.8</w:t>
      </w:r>
    </w:p>
    <w:p w:rsidR="000A1F9B" w:rsidRDefault="00B27F83">
      <w:pPr>
        <w:pStyle w:val="Normal012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39.7</w:t>
      </w:r>
    </w:p>
    <w:p w:rsidR="000A1F9B" w:rsidRDefault="00B27F83">
      <w:pPr>
        <w:pStyle w:val="Normal012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</w:t>
      </w:r>
    </w:p>
    <w:p w:rsidR="000A1F9B" w:rsidRDefault="00B27F83">
      <w:pPr>
        <w:pStyle w:val="Normal012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1.54</w:t>
      </w:r>
    </w:p>
    <w:p w:rsidR="000A1F9B" w:rsidRDefault="00B27F83">
      <w:pPr>
        <w:pStyle w:val="Normal012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2M005</w:t>
      </w:r>
    </w:p>
    <w:p w:rsidR="000A1F9B" w:rsidRDefault="00B27F83">
      <w:pPr>
        <w:pStyle w:val="Normal012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42.3</w:t>
      </w:r>
    </w:p>
    <w:p w:rsidR="000A1F9B" w:rsidRDefault="00B27F83">
      <w:pPr>
        <w:pStyle w:val="Normal012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111.7</w:t>
      </w:r>
    </w:p>
    <w:p w:rsidR="000A1F9B" w:rsidRDefault="00B27F83">
      <w:pPr>
        <w:pStyle w:val="Normal012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211</w:t>
      </w:r>
    </w:p>
    <w:p w:rsidR="000A1F9B" w:rsidRDefault="00B27F83">
      <w:pPr>
        <w:pStyle w:val="Normal012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951</w:t>
      </w:r>
    </w:p>
    <w:p w:rsidR="000A1F9B" w:rsidRDefault="00B27F83">
      <w:pPr>
        <w:pStyle w:val="Normal012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1097</w:t>
      </w:r>
    </w:p>
    <w:p w:rsidR="000A1F9B" w:rsidRDefault="00B27F83">
      <w:pPr>
        <w:pStyle w:val="Normal012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</w:t>
      </w:r>
    </w:p>
    <w:p w:rsidR="000A1F9B" w:rsidRDefault="00B27F83">
      <w:pPr>
        <w:pStyle w:val="Normal012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5.7</w:t>
      </w:r>
    </w:p>
    <w:p w:rsidR="000A1F9B" w:rsidRDefault="00B27F83">
      <w:pPr>
        <w:pStyle w:val="Normal012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39.2</w:t>
      </w:r>
    </w:p>
    <w:p w:rsidR="000A1F9B" w:rsidRDefault="00B27F83">
      <w:pPr>
        <w:pStyle w:val="Normal012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</w:t>
      </w:r>
    </w:p>
    <w:p w:rsidR="000A1F9B" w:rsidRDefault="00B27F83">
      <w:pPr>
        <w:pStyle w:val="Normal012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1.55</w:t>
      </w:r>
    </w:p>
    <w:p w:rsidR="000A1F9B" w:rsidRDefault="00B27F83">
      <w:pPr>
        <w:pStyle w:val="Normal012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2M006</w:t>
      </w:r>
    </w:p>
    <w:p w:rsidR="000A1F9B" w:rsidRDefault="00B27F83">
      <w:pPr>
        <w:pStyle w:val="Normal012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24.7</w:t>
      </w:r>
    </w:p>
    <w:p w:rsidR="000A1F9B" w:rsidRDefault="00B27F83">
      <w:pPr>
        <w:pStyle w:val="Normal012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141.6</w:t>
      </w:r>
    </w:p>
    <w:p w:rsidR="000A1F9B" w:rsidRDefault="00B27F83">
      <w:pPr>
        <w:pStyle w:val="Normal012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172</w:t>
      </w:r>
    </w:p>
    <w:p w:rsidR="000A1F9B" w:rsidRDefault="00B27F83">
      <w:pPr>
        <w:pStyle w:val="Normal012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12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1514</w:t>
      </w:r>
    </w:p>
    <w:p w:rsidR="000A1F9B" w:rsidRDefault="00B27F83">
      <w:pPr>
        <w:pStyle w:val="Normal012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1951</w:t>
      </w:r>
    </w:p>
    <w:p w:rsidR="000A1F9B" w:rsidRDefault="00B27F83">
      <w:pPr>
        <w:pStyle w:val="Normal012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</w:t>
      </w:r>
    </w:p>
    <w:p w:rsidR="000A1F9B" w:rsidRDefault="00B27F83">
      <w:pPr>
        <w:pStyle w:val="Normal012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5.6</w:t>
      </w:r>
    </w:p>
    <w:p w:rsidR="000A1F9B" w:rsidRDefault="00B27F83">
      <w:pPr>
        <w:pStyle w:val="Normal012"/>
        <w:framePr w:w="975" w:h="271" w:hRule="exact" w:wrap="auto" w:vAnchor="page" w:hAnchor="page" w:x="120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39.3</w:t>
      </w:r>
    </w:p>
    <w:p w:rsidR="000A1F9B" w:rsidRDefault="00B27F83">
      <w:pPr>
        <w:pStyle w:val="Normal012"/>
        <w:framePr w:w="975" w:h="271" w:hRule="exact" w:wrap="auto" w:vAnchor="page" w:hAnchor="page" w:x="130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</w:t>
      </w:r>
    </w:p>
    <w:p w:rsidR="000A1F9B" w:rsidRDefault="00B27F83">
      <w:pPr>
        <w:pStyle w:val="Normal012"/>
        <w:framePr w:w="975" w:h="271" w:hRule="exact" w:wrap="auto" w:vAnchor="page" w:hAnchor="page" w:x="139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1.17</w:t>
      </w:r>
    </w:p>
    <w:p w:rsidR="000A1F9B" w:rsidRDefault="00B27F83">
      <w:pPr>
        <w:pStyle w:val="Normal012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2M007</w:t>
      </w:r>
    </w:p>
    <w:p w:rsidR="000A1F9B" w:rsidRDefault="00B27F83">
      <w:pPr>
        <w:pStyle w:val="Normal012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25.5</w:t>
      </w:r>
    </w:p>
    <w:p w:rsidR="000A1F9B" w:rsidRDefault="00B27F83">
      <w:pPr>
        <w:pStyle w:val="Normal012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107.7</w:t>
      </w:r>
    </w:p>
    <w:p w:rsidR="000A1F9B" w:rsidRDefault="00B27F83">
      <w:pPr>
        <w:pStyle w:val="Normal012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152</w:t>
      </w:r>
    </w:p>
    <w:p w:rsidR="000A1F9B" w:rsidRDefault="00B27F83">
      <w:pPr>
        <w:pStyle w:val="Normal012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1141</w:t>
      </w:r>
    </w:p>
    <w:p w:rsidR="000A1F9B" w:rsidRDefault="00B27F83">
      <w:pPr>
        <w:pStyle w:val="Normal012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1352</w:t>
      </w:r>
    </w:p>
    <w:p w:rsidR="000A1F9B" w:rsidRDefault="00B27F83">
      <w:pPr>
        <w:pStyle w:val="Normal012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</w:t>
      </w:r>
    </w:p>
    <w:p w:rsidR="000A1F9B" w:rsidRDefault="00B27F83">
      <w:pPr>
        <w:pStyle w:val="Normal012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</w:t>
      </w:r>
    </w:p>
    <w:p w:rsidR="000A1F9B" w:rsidRDefault="00B27F83">
      <w:pPr>
        <w:pStyle w:val="Normal012"/>
        <w:framePr w:w="975" w:h="271" w:hRule="exact" w:wrap="auto" w:vAnchor="page" w:hAnchor="page" w:x="120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39.1</w:t>
      </w:r>
    </w:p>
    <w:p w:rsidR="000A1F9B" w:rsidRDefault="00B27F83">
      <w:pPr>
        <w:pStyle w:val="Normal012"/>
        <w:framePr w:w="975" w:h="271" w:hRule="exact" w:wrap="auto" w:vAnchor="page" w:hAnchor="page" w:x="130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</w:t>
      </w:r>
    </w:p>
    <w:p w:rsidR="000A1F9B" w:rsidRDefault="00B27F83">
      <w:pPr>
        <w:pStyle w:val="Normal012"/>
        <w:framePr w:w="975" w:h="271" w:hRule="exact" w:wrap="auto" w:vAnchor="page" w:hAnchor="page" w:x="139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1.26</w:t>
      </w:r>
    </w:p>
    <w:p w:rsidR="000A1F9B" w:rsidRDefault="00B27F83">
      <w:pPr>
        <w:pStyle w:val="Normal012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2M008</w:t>
      </w:r>
    </w:p>
    <w:p w:rsidR="000A1F9B" w:rsidRDefault="00B27F83">
      <w:pPr>
        <w:pStyle w:val="Normal012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26.2</w:t>
      </w:r>
    </w:p>
    <w:p w:rsidR="000A1F9B" w:rsidRDefault="00B27F83">
      <w:pPr>
        <w:pStyle w:val="Normal012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111.7</w:t>
      </w:r>
    </w:p>
    <w:p w:rsidR="000A1F9B" w:rsidRDefault="00B27F83">
      <w:pPr>
        <w:pStyle w:val="Normal012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154</w:t>
      </w:r>
    </w:p>
    <w:p w:rsidR="000A1F9B" w:rsidRDefault="00B27F83">
      <w:pPr>
        <w:pStyle w:val="Normal012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</w:t>
      </w:r>
    </w:p>
    <w:p w:rsidR="000A1F9B" w:rsidRDefault="00B27F83">
      <w:pPr>
        <w:pStyle w:val="Normal012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755</w:t>
      </w:r>
    </w:p>
    <w:p w:rsidR="000A1F9B" w:rsidRDefault="00B27F83">
      <w:pPr>
        <w:pStyle w:val="Normal012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1089</w:t>
      </w:r>
    </w:p>
    <w:p w:rsidR="000A1F9B" w:rsidRDefault="00B27F83">
      <w:pPr>
        <w:pStyle w:val="Normal012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</w:t>
      </w:r>
    </w:p>
    <w:p w:rsidR="000A1F9B" w:rsidRDefault="00B27F83">
      <w:pPr>
        <w:pStyle w:val="Normal012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4.4</w:t>
      </w:r>
    </w:p>
    <w:p w:rsidR="000A1F9B" w:rsidRDefault="00B27F83">
      <w:pPr>
        <w:pStyle w:val="Normal012"/>
        <w:framePr w:w="975" w:h="271" w:hRule="exact" w:wrap="auto" w:vAnchor="page" w:hAnchor="page" w:x="120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38.8</w:t>
      </w:r>
    </w:p>
    <w:p w:rsidR="000A1F9B" w:rsidRDefault="00B27F83">
      <w:pPr>
        <w:pStyle w:val="Normal012"/>
        <w:framePr w:w="975" w:h="271" w:hRule="exact" w:wrap="auto" w:vAnchor="page" w:hAnchor="page" w:x="130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</w:t>
      </w:r>
    </w:p>
    <w:p w:rsidR="000A1F9B" w:rsidRDefault="00B27F83">
      <w:pPr>
        <w:pStyle w:val="Normal012"/>
        <w:framePr w:w="975" w:h="271" w:hRule="exact" w:wrap="auto" w:vAnchor="page" w:hAnchor="page" w:x="139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1.05</w:t>
      </w:r>
    </w:p>
    <w:p w:rsidR="000A1F9B" w:rsidRDefault="00B27F83">
      <w:pPr>
        <w:pStyle w:val="Normal012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2M009</w:t>
      </w:r>
    </w:p>
    <w:p w:rsidR="000A1F9B" w:rsidRDefault="00B27F83">
      <w:pPr>
        <w:pStyle w:val="Normal012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26.4</w:t>
      </w:r>
    </w:p>
    <w:p w:rsidR="000A1F9B" w:rsidRDefault="00B27F83">
      <w:pPr>
        <w:pStyle w:val="Normal012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137.4</w:t>
      </w:r>
    </w:p>
    <w:p w:rsidR="000A1F9B" w:rsidRDefault="00B27F83">
      <w:pPr>
        <w:pStyle w:val="Normal012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202</w:t>
      </w:r>
    </w:p>
    <w:p w:rsidR="000A1F9B" w:rsidRDefault="00B27F83">
      <w:pPr>
        <w:pStyle w:val="Normal012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12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1522</w:t>
      </w:r>
    </w:p>
    <w:p w:rsidR="000A1F9B" w:rsidRDefault="00B27F83">
      <w:pPr>
        <w:pStyle w:val="Normal012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1704</w:t>
      </w:r>
    </w:p>
    <w:p w:rsidR="000A1F9B" w:rsidRDefault="00B27F83">
      <w:pPr>
        <w:pStyle w:val="Normal012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</w:t>
      </w:r>
    </w:p>
    <w:p w:rsidR="000A1F9B" w:rsidRDefault="00B27F83">
      <w:pPr>
        <w:pStyle w:val="Normal012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</w:t>
      </w:r>
    </w:p>
    <w:p w:rsidR="000A1F9B" w:rsidRDefault="00B27F83">
      <w:pPr>
        <w:pStyle w:val="Normal012"/>
        <w:framePr w:w="975" w:h="271" w:hRule="exact" w:wrap="auto" w:vAnchor="page" w:hAnchor="page" w:x="120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37.5</w:t>
      </w:r>
    </w:p>
    <w:p w:rsidR="000A1F9B" w:rsidRDefault="00B27F83">
      <w:pPr>
        <w:pStyle w:val="Normal012"/>
        <w:framePr w:w="975" w:h="271" w:hRule="exact" w:wrap="auto" w:vAnchor="page" w:hAnchor="page" w:x="130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</w:t>
      </w:r>
    </w:p>
    <w:p w:rsidR="000A1F9B" w:rsidRDefault="00B27F83">
      <w:pPr>
        <w:pStyle w:val="Normal012"/>
        <w:framePr w:w="975" w:h="271" w:hRule="exact" w:wrap="auto" w:vAnchor="page" w:hAnchor="page" w:x="139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1.50</w:t>
      </w:r>
    </w:p>
    <w:p w:rsidR="000A1F9B" w:rsidRDefault="00B27F83">
      <w:pPr>
        <w:pStyle w:val="Normal012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2M010</w:t>
      </w:r>
    </w:p>
    <w:p w:rsidR="000A1F9B" w:rsidRDefault="00B27F83">
      <w:pPr>
        <w:pStyle w:val="Normal012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32.7</w:t>
      </w:r>
    </w:p>
    <w:p w:rsidR="000A1F9B" w:rsidRDefault="00B27F83">
      <w:pPr>
        <w:pStyle w:val="Normal012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58.1</w:t>
      </w:r>
    </w:p>
    <w:p w:rsidR="000A1F9B" w:rsidRDefault="00B27F83">
      <w:pPr>
        <w:pStyle w:val="Normal012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192</w:t>
      </w:r>
    </w:p>
    <w:p w:rsidR="000A1F9B" w:rsidRDefault="00B27F83">
      <w:pPr>
        <w:pStyle w:val="Normal012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12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346</w:t>
      </w:r>
    </w:p>
    <w:p w:rsidR="000A1F9B" w:rsidRDefault="00B27F83">
      <w:pPr>
        <w:pStyle w:val="Normal012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394</w:t>
      </w:r>
    </w:p>
    <w:p w:rsidR="000A1F9B" w:rsidRDefault="00B27F83">
      <w:pPr>
        <w:pStyle w:val="Normal012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</w:t>
      </w:r>
    </w:p>
    <w:p w:rsidR="000A1F9B" w:rsidRDefault="00B27F83">
      <w:pPr>
        <w:pStyle w:val="Normal012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4.4</w:t>
      </w:r>
    </w:p>
    <w:p w:rsidR="000A1F9B" w:rsidRDefault="00B27F83">
      <w:pPr>
        <w:pStyle w:val="Normal012"/>
        <w:framePr w:w="975" w:h="271" w:hRule="exact" w:wrap="auto" w:vAnchor="page" w:hAnchor="page" w:x="120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38.0</w:t>
      </w:r>
    </w:p>
    <w:p w:rsidR="000A1F9B" w:rsidRDefault="00B27F83">
      <w:pPr>
        <w:pStyle w:val="Normal012"/>
        <w:framePr w:w="975" w:h="271" w:hRule="exact" w:wrap="auto" w:vAnchor="page" w:hAnchor="page" w:x="130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1.14</w:t>
      </w:r>
    </w:p>
    <w:p w:rsidR="000A1F9B" w:rsidRDefault="00B27F83">
      <w:pPr>
        <w:pStyle w:val="Normal012"/>
        <w:framePr w:w="975" w:h="271" w:hRule="exact" w:wrap="auto" w:vAnchor="page" w:hAnchor="page" w:x="139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1.89</w:t>
      </w:r>
    </w:p>
    <w:p w:rsidR="000A1F9B" w:rsidRDefault="00B27F83">
      <w:pPr>
        <w:pStyle w:val="Normal012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3M001</w:t>
      </w:r>
    </w:p>
    <w:p w:rsidR="000A1F9B" w:rsidRDefault="00B27F83">
      <w:pPr>
        <w:pStyle w:val="Normal012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33.8</w:t>
      </w:r>
    </w:p>
    <w:p w:rsidR="000A1F9B" w:rsidRDefault="00B27F83">
      <w:pPr>
        <w:pStyle w:val="Normal012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99.9</w:t>
      </w:r>
    </w:p>
    <w:p w:rsidR="000A1F9B" w:rsidRDefault="00B27F83">
      <w:pPr>
        <w:pStyle w:val="Normal012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152</w:t>
      </w:r>
    </w:p>
    <w:p w:rsidR="000A1F9B" w:rsidRDefault="00B27F83">
      <w:pPr>
        <w:pStyle w:val="Normal012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12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810</w:t>
      </w:r>
    </w:p>
    <w:p w:rsidR="000A1F9B" w:rsidRDefault="00B27F83">
      <w:pPr>
        <w:pStyle w:val="Normal012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1107</w:t>
      </w:r>
    </w:p>
    <w:p w:rsidR="000A1F9B" w:rsidRDefault="00B27F83">
      <w:pPr>
        <w:pStyle w:val="Normal012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</w:t>
      </w:r>
    </w:p>
    <w:p w:rsidR="000A1F9B" w:rsidRDefault="00B27F83">
      <w:pPr>
        <w:pStyle w:val="Normal012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4.7</w:t>
      </w:r>
    </w:p>
    <w:p w:rsidR="000A1F9B" w:rsidRDefault="00B27F83">
      <w:pPr>
        <w:pStyle w:val="Normal012"/>
        <w:framePr w:w="975" w:h="271" w:hRule="exact" w:wrap="auto" w:vAnchor="page" w:hAnchor="page" w:x="120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37.9</w:t>
      </w:r>
    </w:p>
    <w:p w:rsidR="000A1F9B" w:rsidRDefault="00B27F83">
      <w:pPr>
        <w:pStyle w:val="Normal012"/>
        <w:framePr w:w="975" w:h="271" w:hRule="exact" w:wrap="auto" w:vAnchor="page" w:hAnchor="page" w:x="130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</w:t>
      </w:r>
    </w:p>
    <w:p w:rsidR="000A1F9B" w:rsidRDefault="00B27F83">
      <w:pPr>
        <w:pStyle w:val="Normal012"/>
        <w:framePr w:w="975" w:h="271" w:hRule="exact" w:wrap="auto" w:vAnchor="page" w:hAnchor="page" w:x="139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1.28</w:t>
      </w:r>
    </w:p>
    <w:p w:rsidR="000A1F9B" w:rsidRDefault="00B27F83">
      <w:pPr>
        <w:pStyle w:val="Normal012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3M002</w:t>
      </w:r>
    </w:p>
    <w:p w:rsidR="000A1F9B" w:rsidRDefault="00B27F83">
      <w:pPr>
        <w:pStyle w:val="Normal012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27.9</w:t>
      </w:r>
    </w:p>
    <w:p w:rsidR="000A1F9B" w:rsidRDefault="00B27F83">
      <w:pPr>
        <w:pStyle w:val="Normal012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141.1</w:t>
      </w:r>
    </w:p>
    <w:p w:rsidR="000A1F9B" w:rsidRDefault="00B27F83">
      <w:pPr>
        <w:pStyle w:val="Normal012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205</w:t>
      </w:r>
    </w:p>
    <w:p w:rsidR="000A1F9B" w:rsidRDefault="00B27F83">
      <w:pPr>
        <w:pStyle w:val="Normal012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</w:t>
      </w:r>
    </w:p>
    <w:p w:rsidR="000A1F9B" w:rsidRDefault="00B27F83">
      <w:pPr>
        <w:pStyle w:val="Normal012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</w:t>
      </w:r>
    </w:p>
    <w:p w:rsidR="000A1F9B" w:rsidRDefault="00B27F83">
      <w:pPr>
        <w:pStyle w:val="Normal012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1125</w:t>
      </w:r>
    </w:p>
    <w:p w:rsidR="000A1F9B" w:rsidRDefault="00B27F83">
      <w:pPr>
        <w:pStyle w:val="Normal012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1819</w:t>
      </w:r>
    </w:p>
    <w:p w:rsidR="000A1F9B" w:rsidRDefault="00B27F83">
      <w:pPr>
        <w:pStyle w:val="Normal012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</w:t>
      </w:r>
    </w:p>
    <w:p w:rsidR="000A1F9B" w:rsidRDefault="00B27F83">
      <w:pPr>
        <w:pStyle w:val="Normal012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5.5</w:t>
      </w:r>
    </w:p>
    <w:p w:rsidR="000A1F9B" w:rsidRDefault="00B27F83">
      <w:pPr>
        <w:pStyle w:val="Normal012"/>
        <w:framePr w:w="975" w:h="271" w:hRule="exact" w:wrap="auto" w:vAnchor="page" w:hAnchor="page" w:x="120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37.1</w:t>
      </w:r>
    </w:p>
    <w:p w:rsidR="000A1F9B" w:rsidRDefault="00B27F83">
      <w:pPr>
        <w:pStyle w:val="Normal012"/>
        <w:framePr w:w="975" w:h="271" w:hRule="exact" w:wrap="auto" w:vAnchor="page" w:hAnchor="page" w:x="130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0.65</w:t>
      </w:r>
    </w:p>
    <w:p w:rsidR="000A1F9B" w:rsidRDefault="00B27F83">
      <w:pPr>
        <w:pStyle w:val="Normal012"/>
        <w:framePr w:w="975" w:h="271" w:hRule="exact" w:wrap="auto" w:vAnchor="page" w:hAnchor="page" w:x="139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1.21</w:t>
      </w:r>
    </w:p>
    <w:p w:rsidR="000A1F9B" w:rsidRDefault="00B27F83">
      <w:pPr>
        <w:pStyle w:val="Normal012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12"/>
        <w:spacing w:line="1" w:lineRule="auto"/>
      </w:pPr>
      <w:r>
        <w:br w:type="page"/>
      </w:r>
    </w:p>
    <w:p w:rsidR="000A1F9B" w:rsidRDefault="00B27F83">
      <w:pPr>
        <w:pStyle w:val="Normal012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72" style="position:absolute;left:0;text-align:left;z-index:-251532288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71" style="position:absolute;left:0;text-align:left;z-index:-251531264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70" style="position:absolute;left:0;text-align:left;z-index:-251530240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2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Blood Biochemistry (cobas 6000)  </w:t>
      </w:r>
      <w:r>
        <w:rPr>
          <w:rFonts w:ascii="宋体" w:eastAsia="宋体" w:hAnsi="宋体"/>
          <w:color w:val="000000"/>
          <w:kern w:val="2"/>
          <w:sz w:val="19"/>
        </w:rPr>
        <w:t>血生化指标检测结果个体数据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ALT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AST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ALP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TBIL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(μmol/L)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GGT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CK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LDH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CREA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(μmol/L)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UREA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ALB</w:t>
      </w:r>
    </w:p>
    <w:p w:rsidR="000A1F9B" w:rsidRDefault="00B27F83">
      <w:pPr>
        <w:pStyle w:val="Normal012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TG</w:t>
      </w:r>
    </w:p>
    <w:p w:rsidR="000A1F9B" w:rsidRDefault="00B27F83">
      <w:pPr>
        <w:pStyle w:val="Normal012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CHOL</w:t>
      </w:r>
    </w:p>
    <w:p w:rsidR="000A1F9B" w:rsidRDefault="00B27F83">
      <w:pPr>
        <w:pStyle w:val="Normal012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3M003</w:t>
      </w:r>
    </w:p>
    <w:p w:rsidR="000A1F9B" w:rsidRDefault="00B27F83">
      <w:pPr>
        <w:pStyle w:val="Normal012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29.6</w:t>
      </w:r>
    </w:p>
    <w:p w:rsidR="000A1F9B" w:rsidRDefault="00B27F83">
      <w:pPr>
        <w:pStyle w:val="Normal012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99.7</w:t>
      </w:r>
    </w:p>
    <w:p w:rsidR="000A1F9B" w:rsidRDefault="00B27F83">
      <w:pPr>
        <w:pStyle w:val="Normal012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176</w:t>
      </w:r>
    </w:p>
    <w:p w:rsidR="000A1F9B" w:rsidRDefault="00B27F83">
      <w:pPr>
        <w:pStyle w:val="Normal012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12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549</w:t>
      </w:r>
    </w:p>
    <w:p w:rsidR="000A1F9B" w:rsidRDefault="00B27F83">
      <w:pPr>
        <w:pStyle w:val="Normal012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852</w:t>
      </w:r>
    </w:p>
    <w:p w:rsidR="000A1F9B" w:rsidRDefault="00B27F83">
      <w:pPr>
        <w:pStyle w:val="Normal012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</w:t>
      </w:r>
    </w:p>
    <w:p w:rsidR="000A1F9B" w:rsidRDefault="00B27F83">
      <w:pPr>
        <w:pStyle w:val="Normal012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5.7</w:t>
      </w:r>
    </w:p>
    <w:p w:rsidR="000A1F9B" w:rsidRDefault="00B27F83">
      <w:pPr>
        <w:pStyle w:val="Normal012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38.6</w:t>
      </w:r>
    </w:p>
    <w:p w:rsidR="000A1F9B" w:rsidRDefault="00B27F83">
      <w:pPr>
        <w:pStyle w:val="Normal012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</w:t>
      </w:r>
    </w:p>
    <w:p w:rsidR="000A1F9B" w:rsidRDefault="00B27F83">
      <w:pPr>
        <w:pStyle w:val="Normal012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1.11</w:t>
      </w:r>
    </w:p>
    <w:p w:rsidR="000A1F9B" w:rsidRDefault="00B27F83">
      <w:pPr>
        <w:pStyle w:val="Normal012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3M004</w:t>
      </w:r>
    </w:p>
    <w:p w:rsidR="000A1F9B" w:rsidRDefault="00B27F83">
      <w:pPr>
        <w:pStyle w:val="Normal012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30.2</w:t>
      </w:r>
    </w:p>
    <w:p w:rsidR="000A1F9B" w:rsidRDefault="00B27F83">
      <w:pPr>
        <w:pStyle w:val="Normal012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90.9</w:t>
      </w:r>
    </w:p>
    <w:p w:rsidR="000A1F9B" w:rsidRDefault="00B27F83">
      <w:pPr>
        <w:pStyle w:val="Normal012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191</w:t>
      </w:r>
    </w:p>
    <w:p w:rsidR="000A1F9B" w:rsidRDefault="00B27F83">
      <w:pPr>
        <w:pStyle w:val="Normal012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12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644</w:t>
      </w:r>
    </w:p>
    <w:p w:rsidR="000A1F9B" w:rsidRDefault="00B27F83">
      <w:pPr>
        <w:pStyle w:val="Normal012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694</w:t>
      </w:r>
    </w:p>
    <w:p w:rsidR="000A1F9B" w:rsidRDefault="00B27F83">
      <w:pPr>
        <w:pStyle w:val="Normal012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</w:t>
      </w:r>
    </w:p>
    <w:p w:rsidR="000A1F9B" w:rsidRDefault="00B27F83">
      <w:pPr>
        <w:pStyle w:val="Normal012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5.2</w:t>
      </w:r>
    </w:p>
    <w:p w:rsidR="000A1F9B" w:rsidRDefault="00B27F83">
      <w:pPr>
        <w:pStyle w:val="Normal012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38.3</w:t>
      </w:r>
    </w:p>
    <w:p w:rsidR="000A1F9B" w:rsidRDefault="00B27F83">
      <w:pPr>
        <w:pStyle w:val="Normal012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0.62</w:t>
      </w:r>
    </w:p>
    <w:p w:rsidR="000A1F9B" w:rsidRDefault="00B27F83">
      <w:pPr>
        <w:pStyle w:val="Normal012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1.38</w:t>
      </w:r>
    </w:p>
    <w:p w:rsidR="000A1F9B" w:rsidRDefault="00B27F83">
      <w:pPr>
        <w:pStyle w:val="Normal012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3M005</w:t>
      </w:r>
    </w:p>
    <w:p w:rsidR="000A1F9B" w:rsidRDefault="00B27F83">
      <w:pPr>
        <w:pStyle w:val="Normal012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37.0</w:t>
      </w:r>
    </w:p>
    <w:p w:rsidR="000A1F9B" w:rsidRDefault="00B27F83">
      <w:pPr>
        <w:pStyle w:val="Normal012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98.6</w:t>
      </w:r>
    </w:p>
    <w:p w:rsidR="000A1F9B" w:rsidRDefault="00B27F83">
      <w:pPr>
        <w:pStyle w:val="Normal012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158</w:t>
      </w:r>
    </w:p>
    <w:p w:rsidR="000A1F9B" w:rsidRDefault="00B27F83">
      <w:pPr>
        <w:pStyle w:val="Normal012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</w:t>
      </w:r>
    </w:p>
    <w:p w:rsidR="000A1F9B" w:rsidRDefault="00B27F83">
      <w:pPr>
        <w:pStyle w:val="Normal012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459</w:t>
      </w:r>
    </w:p>
    <w:p w:rsidR="000A1F9B" w:rsidRDefault="00B27F83">
      <w:pPr>
        <w:pStyle w:val="Normal012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612</w:t>
      </w:r>
    </w:p>
    <w:p w:rsidR="000A1F9B" w:rsidRDefault="00B27F83">
      <w:pPr>
        <w:pStyle w:val="Normal012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</w:t>
      </w:r>
    </w:p>
    <w:p w:rsidR="000A1F9B" w:rsidRDefault="00B27F83">
      <w:pPr>
        <w:pStyle w:val="Normal012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</w:t>
      </w:r>
    </w:p>
    <w:p w:rsidR="000A1F9B" w:rsidRDefault="00B27F83">
      <w:pPr>
        <w:pStyle w:val="Normal012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39.6</w:t>
      </w:r>
    </w:p>
    <w:p w:rsidR="000A1F9B" w:rsidRDefault="00B27F83">
      <w:pPr>
        <w:pStyle w:val="Normal012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</w:t>
      </w:r>
    </w:p>
    <w:p w:rsidR="000A1F9B" w:rsidRDefault="00B27F83">
      <w:pPr>
        <w:pStyle w:val="Normal012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1.38</w:t>
      </w:r>
    </w:p>
    <w:p w:rsidR="000A1F9B" w:rsidRDefault="00B27F83">
      <w:pPr>
        <w:pStyle w:val="Normal012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3M006</w:t>
      </w:r>
    </w:p>
    <w:p w:rsidR="000A1F9B" w:rsidRDefault="00B27F83">
      <w:pPr>
        <w:pStyle w:val="Normal012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26.3</w:t>
      </w:r>
    </w:p>
    <w:p w:rsidR="000A1F9B" w:rsidRDefault="00B27F83">
      <w:pPr>
        <w:pStyle w:val="Normal012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125.9</w:t>
      </w:r>
    </w:p>
    <w:p w:rsidR="000A1F9B" w:rsidRDefault="00B27F83">
      <w:pPr>
        <w:pStyle w:val="Normal012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172</w:t>
      </w:r>
    </w:p>
    <w:p w:rsidR="000A1F9B" w:rsidRDefault="00B27F83">
      <w:pPr>
        <w:pStyle w:val="Normal012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12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1148</w:t>
      </w:r>
    </w:p>
    <w:p w:rsidR="000A1F9B" w:rsidRDefault="00B27F83">
      <w:pPr>
        <w:pStyle w:val="Normal012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1509</w:t>
      </w:r>
    </w:p>
    <w:p w:rsidR="000A1F9B" w:rsidRDefault="00B27F83">
      <w:pPr>
        <w:pStyle w:val="Normal012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</w:t>
      </w:r>
    </w:p>
    <w:p w:rsidR="000A1F9B" w:rsidRDefault="00B27F83">
      <w:pPr>
        <w:pStyle w:val="Normal012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</w:t>
      </w:r>
    </w:p>
    <w:p w:rsidR="000A1F9B" w:rsidRDefault="00B27F83">
      <w:pPr>
        <w:pStyle w:val="Normal012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39.3</w:t>
      </w:r>
    </w:p>
    <w:p w:rsidR="000A1F9B" w:rsidRDefault="00B27F83">
      <w:pPr>
        <w:pStyle w:val="Normal012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0.30</w:t>
      </w:r>
    </w:p>
    <w:p w:rsidR="000A1F9B" w:rsidRDefault="00B27F83">
      <w:pPr>
        <w:pStyle w:val="Normal012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1.37</w:t>
      </w:r>
    </w:p>
    <w:p w:rsidR="000A1F9B" w:rsidRDefault="00B27F83">
      <w:pPr>
        <w:pStyle w:val="Normal012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3M007</w:t>
      </w:r>
    </w:p>
    <w:p w:rsidR="000A1F9B" w:rsidRDefault="00B27F83">
      <w:pPr>
        <w:pStyle w:val="Normal012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24.4</w:t>
      </w:r>
    </w:p>
    <w:p w:rsidR="000A1F9B" w:rsidRDefault="00B27F83">
      <w:pPr>
        <w:pStyle w:val="Normal012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83.5</w:t>
      </w:r>
    </w:p>
    <w:p w:rsidR="000A1F9B" w:rsidRDefault="00B27F83">
      <w:pPr>
        <w:pStyle w:val="Normal012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153</w:t>
      </w:r>
    </w:p>
    <w:p w:rsidR="000A1F9B" w:rsidRDefault="00B27F83">
      <w:pPr>
        <w:pStyle w:val="Normal012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</w:t>
      </w:r>
    </w:p>
    <w:p w:rsidR="000A1F9B" w:rsidRDefault="00B27F83">
      <w:pPr>
        <w:pStyle w:val="Normal012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527</w:t>
      </w:r>
    </w:p>
    <w:p w:rsidR="000A1F9B" w:rsidRDefault="00B27F83">
      <w:pPr>
        <w:pStyle w:val="Normal012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634</w:t>
      </w:r>
    </w:p>
    <w:p w:rsidR="000A1F9B" w:rsidRDefault="00B27F83">
      <w:pPr>
        <w:pStyle w:val="Normal012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</w:t>
      </w:r>
    </w:p>
    <w:p w:rsidR="000A1F9B" w:rsidRDefault="00B27F83">
      <w:pPr>
        <w:pStyle w:val="Normal012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5.0</w:t>
      </w:r>
    </w:p>
    <w:p w:rsidR="000A1F9B" w:rsidRDefault="00B27F83">
      <w:pPr>
        <w:pStyle w:val="Normal012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38.2</w:t>
      </w:r>
    </w:p>
    <w:p w:rsidR="000A1F9B" w:rsidRDefault="00B27F83">
      <w:pPr>
        <w:pStyle w:val="Normal012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</w:t>
      </w:r>
    </w:p>
    <w:p w:rsidR="000A1F9B" w:rsidRDefault="00B27F83">
      <w:pPr>
        <w:pStyle w:val="Normal012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1.36</w:t>
      </w:r>
    </w:p>
    <w:p w:rsidR="000A1F9B" w:rsidRDefault="00B27F83">
      <w:pPr>
        <w:pStyle w:val="Normal012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3M008</w:t>
      </w:r>
    </w:p>
    <w:p w:rsidR="000A1F9B" w:rsidRDefault="00B27F83">
      <w:pPr>
        <w:pStyle w:val="Normal012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30.4</w:t>
      </w:r>
    </w:p>
    <w:p w:rsidR="000A1F9B" w:rsidRDefault="00B27F83">
      <w:pPr>
        <w:pStyle w:val="Normal012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99.2</w:t>
      </w:r>
    </w:p>
    <w:p w:rsidR="000A1F9B" w:rsidRDefault="00B27F83">
      <w:pPr>
        <w:pStyle w:val="Normal012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174</w:t>
      </w:r>
    </w:p>
    <w:p w:rsidR="000A1F9B" w:rsidRDefault="00B27F83">
      <w:pPr>
        <w:pStyle w:val="Normal012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754</w:t>
      </w:r>
    </w:p>
    <w:p w:rsidR="000A1F9B" w:rsidRDefault="00B27F83">
      <w:pPr>
        <w:pStyle w:val="Normal012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975</w:t>
      </w:r>
    </w:p>
    <w:p w:rsidR="000A1F9B" w:rsidRDefault="00B27F83">
      <w:pPr>
        <w:pStyle w:val="Normal012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</w:t>
      </w:r>
    </w:p>
    <w:p w:rsidR="000A1F9B" w:rsidRDefault="00B27F83">
      <w:pPr>
        <w:pStyle w:val="Normal012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4.7</w:t>
      </w:r>
    </w:p>
    <w:p w:rsidR="000A1F9B" w:rsidRDefault="00B27F83">
      <w:pPr>
        <w:pStyle w:val="Normal012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39.4</w:t>
      </w:r>
    </w:p>
    <w:p w:rsidR="000A1F9B" w:rsidRDefault="00B27F83">
      <w:pPr>
        <w:pStyle w:val="Normal012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</w:t>
      </w:r>
    </w:p>
    <w:p w:rsidR="000A1F9B" w:rsidRDefault="00B27F83">
      <w:pPr>
        <w:pStyle w:val="Normal012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1.11</w:t>
      </w:r>
    </w:p>
    <w:p w:rsidR="000A1F9B" w:rsidRDefault="00B27F83">
      <w:pPr>
        <w:pStyle w:val="Normal012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3M009</w:t>
      </w:r>
    </w:p>
    <w:p w:rsidR="000A1F9B" w:rsidRDefault="00B27F83">
      <w:pPr>
        <w:pStyle w:val="Normal012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30.2</w:t>
      </w:r>
    </w:p>
    <w:p w:rsidR="000A1F9B" w:rsidRDefault="00B27F83">
      <w:pPr>
        <w:pStyle w:val="Normal012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100.1</w:t>
      </w:r>
    </w:p>
    <w:p w:rsidR="000A1F9B" w:rsidRDefault="00B27F83">
      <w:pPr>
        <w:pStyle w:val="Normal012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122</w:t>
      </w:r>
    </w:p>
    <w:p w:rsidR="000A1F9B" w:rsidRDefault="00B27F83">
      <w:pPr>
        <w:pStyle w:val="Normal012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</w:t>
      </w: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689</w:t>
      </w:r>
    </w:p>
    <w:p w:rsidR="000A1F9B" w:rsidRDefault="00B27F83">
      <w:pPr>
        <w:pStyle w:val="Normal012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1053</w:t>
      </w:r>
    </w:p>
    <w:p w:rsidR="000A1F9B" w:rsidRDefault="00B27F83">
      <w:pPr>
        <w:pStyle w:val="Normal012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</w:t>
      </w:r>
    </w:p>
    <w:p w:rsidR="000A1F9B" w:rsidRDefault="00B27F83">
      <w:pPr>
        <w:pStyle w:val="Normal012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5.4</w:t>
      </w:r>
    </w:p>
    <w:p w:rsidR="000A1F9B" w:rsidRDefault="00B27F83">
      <w:pPr>
        <w:pStyle w:val="Normal012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38.4</w:t>
      </w:r>
    </w:p>
    <w:p w:rsidR="000A1F9B" w:rsidRDefault="00B27F83">
      <w:pPr>
        <w:pStyle w:val="Normal012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</w:t>
      </w:r>
    </w:p>
    <w:p w:rsidR="000A1F9B" w:rsidRDefault="00B27F83">
      <w:pPr>
        <w:pStyle w:val="Normal012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1.59</w:t>
      </w:r>
    </w:p>
    <w:p w:rsidR="000A1F9B" w:rsidRDefault="00B27F83">
      <w:pPr>
        <w:pStyle w:val="Normal012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3M010</w:t>
      </w:r>
    </w:p>
    <w:p w:rsidR="000A1F9B" w:rsidRDefault="00B27F83">
      <w:pPr>
        <w:pStyle w:val="Normal012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33.1</w:t>
      </w:r>
    </w:p>
    <w:p w:rsidR="000A1F9B" w:rsidRDefault="00B27F83">
      <w:pPr>
        <w:pStyle w:val="Normal012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91.5</w:t>
      </w:r>
    </w:p>
    <w:p w:rsidR="000A1F9B" w:rsidRDefault="00B27F83">
      <w:pPr>
        <w:pStyle w:val="Normal012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107</w:t>
      </w:r>
    </w:p>
    <w:p w:rsidR="000A1F9B" w:rsidRDefault="00B27F83">
      <w:pPr>
        <w:pStyle w:val="Normal012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12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680</w:t>
      </w:r>
    </w:p>
    <w:p w:rsidR="000A1F9B" w:rsidRDefault="00B27F83">
      <w:pPr>
        <w:pStyle w:val="Normal012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557</w:t>
      </w:r>
    </w:p>
    <w:p w:rsidR="000A1F9B" w:rsidRDefault="00B27F83">
      <w:pPr>
        <w:pStyle w:val="Normal012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</w:t>
      </w:r>
    </w:p>
    <w:p w:rsidR="000A1F9B" w:rsidRDefault="00B27F83">
      <w:pPr>
        <w:pStyle w:val="Normal012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5.2</w:t>
      </w:r>
    </w:p>
    <w:p w:rsidR="000A1F9B" w:rsidRDefault="00B27F83">
      <w:pPr>
        <w:pStyle w:val="Normal012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38.3</w:t>
      </w:r>
    </w:p>
    <w:p w:rsidR="000A1F9B" w:rsidRDefault="00B27F83">
      <w:pPr>
        <w:pStyle w:val="Normal012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</w:t>
      </w:r>
    </w:p>
    <w:p w:rsidR="000A1F9B" w:rsidRDefault="00B27F83">
      <w:pPr>
        <w:pStyle w:val="Normal012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1.23</w:t>
      </w:r>
    </w:p>
    <w:p w:rsidR="000A1F9B" w:rsidRDefault="00B27F83">
      <w:pPr>
        <w:pStyle w:val="Normal012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4M001</w:t>
      </w:r>
    </w:p>
    <w:p w:rsidR="000A1F9B" w:rsidRDefault="00B27F83">
      <w:pPr>
        <w:pStyle w:val="Normal012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43.4</w:t>
      </w:r>
    </w:p>
    <w:p w:rsidR="000A1F9B" w:rsidRDefault="00B27F83">
      <w:pPr>
        <w:pStyle w:val="Normal012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127.3</w:t>
      </w:r>
    </w:p>
    <w:p w:rsidR="000A1F9B" w:rsidRDefault="00B27F83">
      <w:pPr>
        <w:pStyle w:val="Normal012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183</w:t>
      </w:r>
    </w:p>
    <w:p w:rsidR="000A1F9B" w:rsidRDefault="00B27F83">
      <w:pPr>
        <w:pStyle w:val="Normal012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12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1054</w:t>
      </w:r>
    </w:p>
    <w:p w:rsidR="000A1F9B" w:rsidRDefault="00B27F83">
      <w:pPr>
        <w:pStyle w:val="Normal012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1470</w:t>
      </w:r>
    </w:p>
    <w:p w:rsidR="000A1F9B" w:rsidRDefault="00B27F83">
      <w:pPr>
        <w:pStyle w:val="Normal012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</w:t>
      </w:r>
    </w:p>
    <w:p w:rsidR="000A1F9B" w:rsidRDefault="00B27F83">
      <w:pPr>
        <w:pStyle w:val="Normal012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</w:t>
      </w:r>
    </w:p>
    <w:p w:rsidR="000A1F9B" w:rsidRDefault="00B27F83">
      <w:pPr>
        <w:pStyle w:val="Normal012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38.8</w:t>
      </w:r>
    </w:p>
    <w:p w:rsidR="000A1F9B" w:rsidRDefault="00B27F83">
      <w:pPr>
        <w:pStyle w:val="Normal012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</w:t>
      </w:r>
    </w:p>
    <w:p w:rsidR="000A1F9B" w:rsidRDefault="00B27F83">
      <w:pPr>
        <w:pStyle w:val="Normal012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1.51</w:t>
      </w:r>
    </w:p>
    <w:p w:rsidR="000A1F9B" w:rsidRDefault="00B27F83">
      <w:pPr>
        <w:pStyle w:val="Normal012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4M002</w:t>
      </w:r>
    </w:p>
    <w:p w:rsidR="000A1F9B" w:rsidRDefault="00B27F83">
      <w:pPr>
        <w:pStyle w:val="Normal012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31.9</w:t>
      </w:r>
    </w:p>
    <w:p w:rsidR="000A1F9B" w:rsidRDefault="00B27F83">
      <w:pPr>
        <w:pStyle w:val="Normal012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75.8</w:t>
      </w:r>
    </w:p>
    <w:p w:rsidR="000A1F9B" w:rsidRDefault="00B27F83">
      <w:pPr>
        <w:pStyle w:val="Normal012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121</w:t>
      </w:r>
    </w:p>
    <w:p w:rsidR="000A1F9B" w:rsidRDefault="00B27F83">
      <w:pPr>
        <w:pStyle w:val="Normal012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</w:t>
      </w:r>
    </w:p>
    <w:p w:rsidR="000A1F9B" w:rsidRDefault="00B27F83">
      <w:pPr>
        <w:pStyle w:val="Normal012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209</w:t>
      </w:r>
    </w:p>
    <w:p w:rsidR="000A1F9B" w:rsidRDefault="00B27F83">
      <w:pPr>
        <w:pStyle w:val="Normal012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138</w:t>
      </w:r>
    </w:p>
    <w:p w:rsidR="000A1F9B" w:rsidRDefault="00B27F83">
      <w:pPr>
        <w:pStyle w:val="Normal012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</w:t>
      </w:r>
    </w:p>
    <w:p w:rsidR="000A1F9B" w:rsidRDefault="00B27F83">
      <w:pPr>
        <w:pStyle w:val="Normal012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</w:t>
      </w:r>
    </w:p>
    <w:p w:rsidR="000A1F9B" w:rsidRDefault="00B27F83">
      <w:pPr>
        <w:pStyle w:val="Normal012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38.0</w:t>
      </w:r>
    </w:p>
    <w:p w:rsidR="000A1F9B" w:rsidRDefault="00B27F83">
      <w:pPr>
        <w:pStyle w:val="Normal012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</w:t>
      </w:r>
    </w:p>
    <w:p w:rsidR="000A1F9B" w:rsidRDefault="00B27F83">
      <w:pPr>
        <w:pStyle w:val="Normal012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1.60</w:t>
      </w:r>
    </w:p>
    <w:p w:rsidR="000A1F9B" w:rsidRDefault="00B27F83">
      <w:pPr>
        <w:pStyle w:val="Normal012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4M003</w:t>
      </w:r>
    </w:p>
    <w:p w:rsidR="000A1F9B" w:rsidRDefault="00B27F83">
      <w:pPr>
        <w:pStyle w:val="Normal012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32.5</w:t>
      </w:r>
    </w:p>
    <w:p w:rsidR="000A1F9B" w:rsidRDefault="00B27F83">
      <w:pPr>
        <w:pStyle w:val="Normal012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100.6</w:t>
      </w:r>
    </w:p>
    <w:p w:rsidR="000A1F9B" w:rsidRDefault="00B27F83">
      <w:pPr>
        <w:pStyle w:val="Normal012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188</w:t>
      </w:r>
    </w:p>
    <w:p w:rsidR="000A1F9B" w:rsidRDefault="00B27F83">
      <w:pPr>
        <w:pStyle w:val="Normal012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12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576</w:t>
      </w:r>
    </w:p>
    <w:p w:rsidR="000A1F9B" w:rsidRDefault="00B27F83">
      <w:pPr>
        <w:pStyle w:val="Normal012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864</w:t>
      </w:r>
    </w:p>
    <w:p w:rsidR="000A1F9B" w:rsidRDefault="00B27F83">
      <w:pPr>
        <w:pStyle w:val="Normal012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</w:t>
      </w:r>
    </w:p>
    <w:p w:rsidR="000A1F9B" w:rsidRDefault="00B27F83">
      <w:pPr>
        <w:pStyle w:val="Normal012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4.6</w:t>
      </w:r>
    </w:p>
    <w:p w:rsidR="000A1F9B" w:rsidRDefault="00B27F83">
      <w:pPr>
        <w:pStyle w:val="Normal012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37.1</w:t>
      </w:r>
    </w:p>
    <w:p w:rsidR="000A1F9B" w:rsidRDefault="00B27F83">
      <w:pPr>
        <w:pStyle w:val="Normal012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0.99</w:t>
      </w:r>
    </w:p>
    <w:p w:rsidR="000A1F9B" w:rsidRDefault="00B27F83">
      <w:pPr>
        <w:pStyle w:val="Normal012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1.91</w:t>
      </w:r>
    </w:p>
    <w:p w:rsidR="000A1F9B" w:rsidRDefault="00B27F83">
      <w:pPr>
        <w:pStyle w:val="Normal012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4M004</w:t>
      </w:r>
    </w:p>
    <w:p w:rsidR="000A1F9B" w:rsidRDefault="00B27F83">
      <w:pPr>
        <w:pStyle w:val="Normal012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41.2</w:t>
      </w:r>
    </w:p>
    <w:p w:rsidR="000A1F9B" w:rsidRDefault="00B27F83">
      <w:pPr>
        <w:pStyle w:val="Normal012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106.5</w:t>
      </w:r>
    </w:p>
    <w:p w:rsidR="000A1F9B" w:rsidRDefault="00B27F83">
      <w:pPr>
        <w:pStyle w:val="Normal012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12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540</w:t>
      </w:r>
    </w:p>
    <w:p w:rsidR="000A1F9B" w:rsidRDefault="00B27F83">
      <w:pPr>
        <w:pStyle w:val="Normal012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677</w:t>
      </w:r>
    </w:p>
    <w:p w:rsidR="000A1F9B" w:rsidRDefault="00B27F83">
      <w:pPr>
        <w:pStyle w:val="Normal012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</w:t>
      </w:r>
    </w:p>
    <w:p w:rsidR="000A1F9B" w:rsidRDefault="00B27F83">
      <w:pPr>
        <w:pStyle w:val="Normal012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5.6</w:t>
      </w:r>
    </w:p>
    <w:p w:rsidR="000A1F9B" w:rsidRDefault="00B27F83">
      <w:pPr>
        <w:pStyle w:val="Normal012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41.0</w:t>
      </w:r>
    </w:p>
    <w:p w:rsidR="000A1F9B" w:rsidRDefault="00B27F83">
      <w:pPr>
        <w:pStyle w:val="Normal012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0.46</w:t>
      </w:r>
    </w:p>
    <w:p w:rsidR="000A1F9B" w:rsidRDefault="00B27F83">
      <w:pPr>
        <w:pStyle w:val="Normal012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1.45</w:t>
      </w:r>
    </w:p>
    <w:p w:rsidR="000A1F9B" w:rsidRDefault="00B27F83">
      <w:pPr>
        <w:pStyle w:val="Normal012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4M005</w:t>
      </w:r>
    </w:p>
    <w:p w:rsidR="000A1F9B" w:rsidRDefault="00B27F83">
      <w:pPr>
        <w:pStyle w:val="Normal012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29.7</w:t>
      </w:r>
    </w:p>
    <w:p w:rsidR="000A1F9B" w:rsidRDefault="00B27F83">
      <w:pPr>
        <w:pStyle w:val="Normal012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107.3</w:t>
      </w:r>
    </w:p>
    <w:p w:rsidR="000A1F9B" w:rsidRDefault="00B27F83">
      <w:pPr>
        <w:pStyle w:val="Normal012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194</w:t>
      </w:r>
    </w:p>
    <w:p w:rsidR="000A1F9B" w:rsidRDefault="00B27F83">
      <w:pPr>
        <w:pStyle w:val="Normal012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12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879</w:t>
      </w:r>
    </w:p>
    <w:p w:rsidR="000A1F9B" w:rsidRDefault="00B27F83">
      <w:pPr>
        <w:pStyle w:val="Normal012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1136</w:t>
      </w:r>
    </w:p>
    <w:p w:rsidR="000A1F9B" w:rsidRDefault="00B27F83">
      <w:pPr>
        <w:pStyle w:val="Normal012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</w:t>
      </w:r>
    </w:p>
    <w:p w:rsidR="000A1F9B" w:rsidRDefault="00B27F83">
      <w:pPr>
        <w:pStyle w:val="Normal012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6.3</w:t>
      </w:r>
    </w:p>
    <w:p w:rsidR="000A1F9B" w:rsidRDefault="00B27F83">
      <w:pPr>
        <w:pStyle w:val="Normal012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39.1</w:t>
      </w:r>
    </w:p>
    <w:p w:rsidR="000A1F9B" w:rsidRDefault="00B27F83">
      <w:pPr>
        <w:pStyle w:val="Normal012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</w:t>
      </w:r>
    </w:p>
    <w:p w:rsidR="000A1F9B" w:rsidRDefault="00B27F83">
      <w:pPr>
        <w:pStyle w:val="Normal012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1.08</w:t>
      </w:r>
    </w:p>
    <w:p w:rsidR="000A1F9B" w:rsidRDefault="00B27F83">
      <w:pPr>
        <w:pStyle w:val="Normal012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4M006</w:t>
      </w:r>
    </w:p>
    <w:p w:rsidR="000A1F9B" w:rsidRDefault="00B27F83">
      <w:pPr>
        <w:pStyle w:val="Normal012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27.8</w:t>
      </w:r>
    </w:p>
    <w:p w:rsidR="000A1F9B" w:rsidRDefault="00B27F83">
      <w:pPr>
        <w:pStyle w:val="Normal012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113.3</w:t>
      </w:r>
    </w:p>
    <w:p w:rsidR="000A1F9B" w:rsidRDefault="00B27F83">
      <w:pPr>
        <w:pStyle w:val="Normal012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173</w:t>
      </w:r>
    </w:p>
    <w:p w:rsidR="000A1F9B" w:rsidRDefault="00B27F83">
      <w:pPr>
        <w:pStyle w:val="Normal012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1043</w:t>
      </w:r>
    </w:p>
    <w:p w:rsidR="000A1F9B" w:rsidRDefault="00B27F83">
      <w:pPr>
        <w:pStyle w:val="Normal012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1529</w:t>
      </w:r>
    </w:p>
    <w:p w:rsidR="000A1F9B" w:rsidRDefault="00B27F83">
      <w:pPr>
        <w:pStyle w:val="Normal012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</w:t>
      </w:r>
    </w:p>
    <w:p w:rsidR="000A1F9B" w:rsidRDefault="00B27F83">
      <w:pPr>
        <w:pStyle w:val="Normal012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5.5</w:t>
      </w:r>
    </w:p>
    <w:p w:rsidR="000A1F9B" w:rsidRDefault="00B27F83">
      <w:pPr>
        <w:pStyle w:val="Normal012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40.4</w:t>
      </w:r>
    </w:p>
    <w:p w:rsidR="000A1F9B" w:rsidRDefault="00B27F83">
      <w:pPr>
        <w:pStyle w:val="Normal012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</w:t>
      </w:r>
    </w:p>
    <w:p w:rsidR="000A1F9B" w:rsidRDefault="00B27F83">
      <w:pPr>
        <w:pStyle w:val="Normal012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1.66</w:t>
      </w:r>
    </w:p>
    <w:p w:rsidR="000A1F9B" w:rsidRDefault="00B27F83">
      <w:pPr>
        <w:pStyle w:val="Normal012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4M007</w:t>
      </w:r>
    </w:p>
    <w:p w:rsidR="000A1F9B" w:rsidRDefault="00B27F83">
      <w:pPr>
        <w:pStyle w:val="Normal012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32.6</w:t>
      </w:r>
    </w:p>
    <w:p w:rsidR="000A1F9B" w:rsidRDefault="00B27F83">
      <w:pPr>
        <w:pStyle w:val="Normal012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124.7</w:t>
      </w:r>
    </w:p>
    <w:p w:rsidR="000A1F9B" w:rsidRDefault="00B27F83">
      <w:pPr>
        <w:pStyle w:val="Normal012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94</w:t>
      </w:r>
    </w:p>
    <w:p w:rsidR="000A1F9B" w:rsidRDefault="00B27F83">
      <w:pPr>
        <w:pStyle w:val="Normal012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12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1035</w:t>
      </w:r>
    </w:p>
    <w:p w:rsidR="000A1F9B" w:rsidRDefault="00B27F83">
      <w:pPr>
        <w:pStyle w:val="Normal012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1508</w:t>
      </w:r>
    </w:p>
    <w:p w:rsidR="000A1F9B" w:rsidRDefault="00B27F83">
      <w:pPr>
        <w:pStyle w:val="Normal012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</w:t>
      </w:r>
    </w:p>
    <w:p w:rsidR="000A1F9B" w:rsidRDefault="00B27F83">
      <w:pPr>
        <w:pStyle w:val="Normal012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5.1</w:t>
      </w:r>
    </w:p>
    <w:p w:rsidR="000A1F9B" w:rsidRDefault="00B27F83">
      <w:pPr>
        <w:pStyle w:val="Normal012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39.5</w:t>
      </w:r>
    </w:p>
    <w:p w:rsidR="000A1F9B" w:rsidRDefault="00B27F83">
      <w:pPr>
        <w:pStyle w:val="Normal012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28</w:t>
      </w:r>
    </w:p>
    <w:p w:rsidR="000A1F9B" w:rsidRDefault="00B27F83">
      <w:pPr>
        <w:pStyle w:val="Normal012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1.50</w:t>
      </w:r>
    </w:p>
    <w:p w:rsidR="000A1F9B" w:rsidRDefault="00B27F83">
      <w:pPr>
        <w:pStyle w:val="Normal012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4M008</w:t>
      </w:r>
    </w:p>
    <w:p w:rsidR="000A1F9B" w:rsidRDefault="00B27F83">
      <w:pPr>
        <w:pStyle w:val="Normal012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26.2</w:t>
      </w:r>
    </w:p>
    <w:p w:rsidR="000A1F9B" w:rsidRDefault="00B27F83">
      <w:pPr>
        <w:pStyle w:val="Normal012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127.8</w:t>
      </w:r>
    </w:p>
    <w:p w:rsidR="000A1F9B" w:rsidRDefault="00B27F83">
      <w:pPr>
        <w:pStyle w:val="Normal012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183</w:t>
      </w:r>
    </w:p>
    <w:p w:rsidR="000A1F9B" w:rsidRDefault="00B27F83">
      <w:pPr>
        <w:pStyle w:val="Normal012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12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1196</w:t>
      </w:r>
    </w:p>
    <w:p w:rsidR="000A1F9B" w:rsidRDefault="00B27F83">
      <w:pPr>
        <w:pStyle w:val="Normal012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1795</w:t>
      </w:r>
    </w:p>
    <w:p w:rsidR="000A1F9B" w:rsidRDefault="00B27F83">
      <w:pPr>
        <w:pStyle w:val="Normal012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</w:t>
      </w:r>
    </w:p>
    <w:p w:rsidR="000A1F9B" w:rsidRDefault="00B27F83">
      <w:pPr>
        <w:pStyle w:val="Normal012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4.7</w:t>
      </w:r>
    </w:p>
    <w:p w:rsidR="000A1F9B" w:rsidRDefault="00B27F83">
      <w:pPr>
        <w:pStyle w:val="Normal012"/>
        <w:framePr w:w="975" w:h="271" w:hRule="exact" w:wrap="auto" w:vAnchor="page" w:hAnchor="page" w:x="120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37.8</w:t>
      </w:r>
    </w:p>
    <w:p w:rsidR="000A1F9B" w:rsidRDefault="00B27F83">
      <w:pPr>
        <w:pStyle w:val="Normal012"/>
        <w:framePr w:w="975" w:h="271" w:hRule="exact" w:wrap="auto" w:vAnchor="page" w:hAnchor="page" w:x="130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</w:t>
      </w:r>
    </w:p>
    <w:p w:rsidR="000A1F9B" w:rsidRDefault="00B27F83">
      <w:pPr>
        <w:pStyle w:val="Normal012"/>
        <w:framePr w:w="975" w:h="271" w:hRule="exact" w:wrap="auto" w:vAnchor="page" w:hAnchor="page" w:x="139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1.38</w:t>
      </w:r>
    </w:p>
    <w:p w:rsidR="000A1F9B" w:rsidRDefault="00B27F83">
      <w:pPr>
        <w:pStyle w:val="Normal012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4M009</w:t>
      </w:r>
    </w:p>
    <w:p w:rsidR="000A1F9B" w:rsidRDefault="00B27F83">
      <w:pPr>
        <w:pStyle w:val="Normal012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37.2</w:t>
      </w:r>
    </w:p>
    <w:p w:rsidR="000A1F9B" w:rsidRDefault="00B27F83">
      <w:pPr>
        <w:pStyle w:val="Normal012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122.4</w:t>
      </w:r>
    </w:p>
    <w:p w:rsidR="000A1F9B" w:rsidRDefault="00B27F83">
      <w:pPr>
        <w:pStyle w:val="Normal012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136</w:t>
      </w:r>
    </w:p>
    <w:p w:rsidR="000A1F9B" w:rsidRDefault="00B27F83">
      <w:pPr>
        <w:pStyle w:val="Normal012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</w:t>
      </w:r>
    </w:p>
    <w:p w:rsidR="000A1F9B" w:rsidRDefault="00B27F83">
      <w:pPr>
        <w:pStyle w:val="Normal012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992</w:t>
      </w:r>
    </w:p>
    <w:p w:rsidR="000A1F9B" w:rsidRDefault="00B27F83">
      <w:pPr>
        <w:pStyle w:val="Normal012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1203</w:t>
      </w:r>
    </w:p>
    <w:p w:rsidR="000A1F9B" w:rsidRDefault="00B27F83">
      <w:pPr>
        <w:pStyle w:val="Normal012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</w:t>
      </w:r>
    </w:p>
    <w:p w:rsidR="000A1F9B" w:rsidRDefault="00B27F83">
      <w:pPr>
        <w:pStyle w:val="Normal012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5.3</w:t>
      </w:r>
    </w:p>
    <w:p w:rsidR="000A1F9B" w:rsidRDefault="00B27F83">
      <w:pPr>
        <w:pStyle w:val="Normal012"/>
        <w:framePr w:w="975" w:h="271" w:hRule="exact" w:wrap="auto" w:vAnchor="page" w:hAnchor="page" w:x="120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38.9</w:t>
      </w:r>
    </w:p>
    <w:p w:rsidR="000A1F9B" w:rsidRDefault="00B27F83">
      <w:pPr>
        <w:pStyle w:val="Normal012"/>
        <w:framePr w:w="975" w:h="271" w:hRule="exact" w:wrap="auto" w:vAnchor="page" w:hAnchor="page" w:x="130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</w:t>
      </w:r>
    </w:p>
    <w:p w:rsidR="000A1F9B" w:rsidRDefault="00B27F83">
      <w:pPr>
        <w:pStyle w:val="Normal012"/>
        <w:framePr w:w="975" w:h="271" w:hRule="exact" w:wrap="auto" w:vAnchor="page" w:hAnchor="page" w:x="139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1.26</w:t>
      </w:r>
    </w:p>
    <w:p w:rsidR="000A1F9B" w:rsidRDefault="00B27F83">
      <w:pPr>
        <w:pStyle w:val="Normal012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4M010</w:t>
      </w:r>
    </w:p>
    <w:p w:rsidR="000A1F9B" w:rsidRDefault="00B27F83">
      <w:pPr>
        <w:pStyle w:val="Normal012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28.9</w:t>
      </w:r>
    </w:p>
    <w:p w:rsidR="000A1F9B" w:rsidRDefault="00B27F83">
      <w:pPr>
        <w:pStyle w:val="Normal012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111.1</w:t>
      </w:r>
    </w:p>
    <w:p w:rsidR="000A1F9B" w:rsidRDefault="00B27F83">
      <w:pPr>
        <w:pStyle w:val="Normal012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171</w:t>
      </w:r>
    </w:p>
    <w:p w:rsidR="000A1F9B" w:rsidRDefault="00B27F83">
      <w:pPr>
        <w:pStyle w:val="Normal012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960</w:t>
      </w:r>
    </w:p>
    <w:p w:rsidR="000A1F9B" w:rsidRDefault="00B27F83">
      <w:pPr>
        <w:pStyle w:val="Normal012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1233</w:t>
      </w:r>
    </w:p>
    <w:p w:rsidR="000A1F9B" w:rsidRDefault="00B27F83">
      <w:pPr>
        <w:pStyle w:val="Normal012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</w:t>
      </w:r>
    </w:p>
    <w:p w:rsidR="000A1F9B" w:rsidRDefault="00B27F83">
      <w:pPr>
        <w:pStyle w:val="Normal012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4.8</w:t>
      </w:r>
    </w:p>
    <w:p w:rsidR="000A1F9B" w:rsidRDefault="00B27F83">
      <w:pPr>
        <w:pStyle w:val="Normal012"/>
        <w:framePr w:w="975" w:h="271" w:hRule="exact" w:wrap="auto" w:vAnchor="page" w:hAnchor="page" w:x="120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38.1</w:t>
      </w:r>
    </w:p>
    <w:p w:rsidR="000A1F9B" w:rsidRDefault="00B27F83">
      <w:pPr>
        <w:pStyle w:val="Normal012"/>
        <w:framePr w:w="975" w:h="271" w:hRule="exact" w:wrap="auto" w:vAnchor="page" w:hAnchor="page" w:x="130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</w:t>
      </w:r>
    </w:p>
    <w:p w:rsidR="000A1F9B" w:rsidRDefault="00B27F83">
      <w:pPr>
        <w:pStyle w:val="Normal012"/>
        <w:framePr w:w="975" w:h="271" w:hRule="exact" w:wrap="auto" w:vAnchor="page" w:hAnchor="page" w:x="139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1.25</w:t>
      </w:r>
    </w:p>
    <w:p w:rsidR="000A1F9B" w:rsidRDefault="00B27F83">
      <w:pPr>
        <w:pStyle w:val="Normal012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1M011</w:t>
      </w:r>
    </w:p>
    <w:p w:rsidR="000A1F9B" w:rsidRDefault="00B27F83">
      <w:pPr>
        <w:pStyle w:val="Normal012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34.4</w:t>
      </w:r>
    </w:p>
    <w:p w:rsidR="000A1F9B" w:rsidRDefault="00B27F83">
      <w:pPr>
        <w:pStyle w:val="Normal012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123.5</w:t>
      </w:r>
    </w:p>
    <w:p w:rsidR="000A1F9B" w:rsidRDefault="00B27F83">
      <w:pPr>
        <w:pStyle w:val="Normal012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120</w:t>
      </w:r>
    </w:p>
    <w:p w:rsidR="000A1F9B" w:rsidRDefault="00B27F83">
      <w:pPr>
        <w:pStyle w:val="Normal012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</w:t>
      </w:r>
    </w:p>
    <w:p w:rsidR="000A1F9B" w:rsidRDefault="00B27F83">
      <w:pPr>
        <w:pStyle w:val="Normal012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893</w:t>
      </w:r>
    </w:p>
    <w:p w:rsidR="000A1F9B" w:rsidRDefault="00B27F83">
      <w:pPr>
        <w:pStyle w:val="Normal012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1457</w:t>
      </w:r>
    </w:p>
    <w:p w:rsidR="000A1F9B" w:rsidRDefault="00B27F83">
      <w:pPr>
        <w:pStyle w:val="Normal012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</w:t>
      </w:r>
    </w:p>
    <w:p w:rsidR="000A1F9B" w:rsidRDefault="00B27F83">
      <w:pPr>
        <w:pStyle w:val="Normal012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5.7</w:t>
      </w:r>
    </w:p>
    <w:p w:rsidR="000A1F9B" w:rsidRDefault="00B27F83">
      <w:pPr>
        <w:pStyle w:val="Normal012"/>
        <w:framePr w:w="975" w:h="271" w:hRule="exact" w:wrap="auto" w:vAnchor="page" w:hAnchor="page" w:x="120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40.2</w:t>
      </w:r>
    </w:p>
    <w:p w:rsidR="000A1F9B" w:rsidRDefault="00B27F83">
      <w:pPr>
        <w:pStyle w:val="Normal012"/>
        <w:framePr w:w="975" w:h="271" w:hRule="exact" w:wrap="auto" w:vAnchor="page" w:hAnchor="page" w:x="130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</w:t>
      </w:r>
    </w:p>
    <w:p w:rsidR="000A1F9B" w:rsidRDefault="00B27F83">
      <w:pPr>
        <w:pStyle w:val="Normal012"/>
        <w:framePr w:w="975" w:h="271" w:hRule="exact" w:wrap="auto" w:vAnchor="page" w:hAnchor="page" w:x="139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1.50</w:t>
      </w:r>
    </w:p>
    <w:p w:rsidR="000A1F9B" w:rsidRDefault="00B27F83">
      <w:pPr>
        <w:pStyle w:val="Normal012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</w:t>
      </w:r>
      <w:r>
        <w:rPr>
          <w:rFonts w:eastAsia="Times New Roman"/>
          <w:b/>
          <w:color w:val="000000"/>
          <w:kern w:val="2"/>
          <w:sz w:val="17"/>
        </w:rPr>
        <w:t>013</w:t>
      </w:r>
    </w:p>
    <w:p w:rsidR="000A1F9B" w:rsidRDefault="00B27F83">
      <w:pPr>
        <w:pStyle w:val="Normal012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35.3</w:t>
      </w:r>
    </w:p>
    <w:p w:rsidR="000A1F9B" w:rsidRDefault="00B27F83">
      <w:pPr>
        <w:pStyle w:val="Normal012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110.8</w:t>
      </w:r>
    </w:p>
    <w:p w:rsidR="000A1F9B" w:rsidRDefault="00B27F83">
      <w:pPr>
        <w:pStyle w:val="Normal012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109</w:t>
      </w:r>
    </w:p>
    <w:p w:rsidR="000A1F9B" w:rsidRDefault="00B27F83">
      <w:pPr>
        <w:pStyle w:val="Normal012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12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1093</w:t>
      </w:r>
    </w:p>
    <w:p w:rsidR="000A1F9B" w:rsidRDefault="00B27F83">
      <w:pPr>
        <w:pStyle w:val="Normal012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1249</w:t>
      </w:r>
    </w:p>
    <w:p w:rsidR="000A1F9B" w:rsidRDefault="00B27F83">
      <w:pPr>
        <w:pStyle w:val="Normal012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2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6.1</w:t>
      </w:r>
    </w:p>
    <w:p w:rsidR="000A1F9B" w:rsidRDefault="00B27F83">
      <w:pPr>
        <w:pStyle w:val="Normal012"/>
        <w:framePr w:w="975" w:h="271" w:hRule="exact" w:wrap="auto" w:vAnchor="page" w:hAnchor="page" w:x="120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40.8</w:t>
      </w:r>
    </w:p>
    <w:p w:rsidR="000A1F9B" w:rsidRDefault="00B27F83">
      <w:pPr>
        <w:pStyle w:val="Normal012"/>
        <w:framePr w:w="975" w:h="271" w:hRule="exact" w:wrap="auto" w:vAnchor="page" w:hAnchor="page" w:x="130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</w:t>
      </w:r>
    </w:p>
    <w:p w:rsidR="000A1F9B" w:rsidRDefault="00B27F83">
      <w:pPr>
        <w:pStyle w:val="Normal012"/>
        <w:framePr w:w="975" w:h="271" w:hRule="exact" w:wrap="auto" w:vAnchor="page" w:hAnchor="page" w:x="139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1.61</w:t>
      </w:r>
    </w:p>
    <w:p w:rsidR="000A1F9B" w:rsidRDefault="00B27F83">
      <w:pPr>
        <w:pStyle w:val="Normal012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1M014</w:t>
      </w:r>
    </w:p>
    <w:p w:rsidR="000A1F9B" w:rsidRDefault="00B27F83">
      <w:pPr>
        <w:pStyle w:val="Normal012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28.9</w:t>
      </w:r>
    </w:p>
    <w:p w:rsidR="000A1F9B" w:rsidRDefault="00B27F83">
      <w:pPr>
        <w:pStyle w:val="Normal012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107.0</w:t>
      </w:r>
    </w:p>
    <w:p w:rsidR="000A1F9B" w:rsidRDefault="00B27F83">
      <w:pPr>
        <w:pStyle w:val="Normal012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125</w:t>
      </w:r>
    </w:p>
    <w:p w:rsidR="000A1F9B" w:rsidRDefault="00B27F83">
      <w:pPr>
        <w:pStyle w:val="Normal012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</w:t>
      </w:r>
    </w:p>
    <w:p w:rsidR="000A1F9B" w:rsidRDefault="00B27F83">
      <w:pPr>
        <w:pStyle w:val="Normal012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581</w:t>
      </w:r>
    </w:p>
    <w:p w:rsidR="000A1F9B" w:rsidRDefault="00B27F83">
      <w:pPr>
        <w:pStyle w:val="Normal012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1032</w:t>
      </w:r>
    </w:p>
    <w:p w:rsidR="000A1F9B" w:rsidRDefault="00B27F83">
      <w:pPr>
        <w:pStyle w:val="Normal012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</w:t>
      </w:r>
    </w:p>
    <w:p w:rsidR="000A1F9B" w:rsidRDefault="00B27F83">
      <w:pPr>
        <w:pStyle w:val="Normal012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5.1</w:t>
      </w:r>
    </w:p>
    <w:p w:rsidR="000A1F9B" w:rsidRDefault="00B27F83">
      <w:pPr>
        <w:pStyle w:val="Normal012"/>
        <w:framePr w:w="975" w:h="271" w:hRule="exact" w:wrap="auto" w:vAnchor="page" w:hAnchor="page" w:x="120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38.2</w:t>
      </w:r>
    </w:p>
    <w:p w:rsidR="000A1F9B" w:rsidRDefault="00B27F83">
      <w:pPr>
        <w:pStyle w:val="Normal012"/>
        <w:framePr w:w="975" w:h="271" w:hRule="exact" w:wrap="auto" w:vAnchor="page" w:hAnchor="page" w:x="130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</w:t>
      </w:r>
    </w:p>
    <w:p w:rsidR="000A1F9B" w:rsidRDefault="00B27F83">
      <w:pPr>
        <w:pStyle w:val="Normal012"/>
        <w:framePr w:w="975" w:h="271" w:hRule="exact" w:wrap="auto" w:vAnchor="page" w:hAnchor="page" w:x="139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1.30</w:t>
      </w:r>
    </w:p>
    <w:p w:rsidR="000A1F9B" w:rsidRDefault="00B27F83">
      <w:pPr>
        <w:pStyle w:val="Normal012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1M015</w:t>
      </w:r>
    </w:p>
    <w:p w:rsidR="000A1F9B" w:rsidRDefault="00B27F83">
      <w:pPr>
        <w:pStyle w:val="Normal012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24.5</w:t>
      </w:r>
    </w:p>
    <w:p w:rsidR="000A1F9B" w:rsidRDefault="00B27F83">
      <w:pPr>
        <w:pStyle w:val="Normal012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108.2</w:t>
      </w:r>
    </w:p>
    <w:p w:rsidR="000A1F9B" w:rsidRDefault="00B27F83">
      <w:pPr>
        <w:pStyle w:val="Normal012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</w:t>
      </w:r>
    </w:p>
    <w:p w:rsidR="000A1F9B" w:rsidRDefault="00B27F83">
      <w:pPr>
        <w:pStyle w:val="Normal012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</w:t>
      </w:r>
    </w:p>
    <w:p w:rsidR="000A1F9B" w:rsidRDefault="00B27F83">
      <w:pPr>
        <w:pStyle w:val="Normal012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799</w:t>
      </w:r>
    </w:p>
    <w:p w:rsidR="000A1F9B" w:rsidRDefault="00B27F83">
      <w:pPr>
        <w:pStyle w:val="Normal012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1284</w:t>
      </w:r>
    </w:p>
    <w:p w:rsidR="000A1F9B" w:rsidRDefault="00B27F83">
      <w:pPr>
        <w:pStyle w:val="Normal012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</w:t>
      </w:r>
    </w:p>
    <w:p w:rsidR="000A1F9B" w:rsidRDefault="00B27F83">
      <w:pPr>
        <w:pStyle w:val="Normal012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5.7</w:t>
      </w:r>
    </w:p>
    <w:p w:rsidR="000A1F9B" w:rsidRDefault="00B27F83">
      <w:pPr>
        <w:pStyle w:val="Normal012"/>
        <w:framePr w:w="975" w:h="271" w:hRule="exact" w:wrap="auto" w:vAnchor="page" w:hAnchor="page" w:x="120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40.9</w:t>
      </w:r>
    </w:p>
    <w:p w:rsidR="000A1F9B" w:rsidRDefault="00B27F83">
      <w:pPr>
        <w:pStyle w:val="Normal012"/>
        <w:framePr w:w="975" w:h="271" w:hRule="exact" w:wrap="auto" w:vAnchor="page" w:hAnchor="page" w:x="130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0.86</w:t>
      </w:r>
    </w:p>
    <w:p w:rsidR="000A1F9B" w:rsidRDefault="00B27F83">
      <w:pPr>
        <w:pStyle w:val="Normal012"/>
        <w:framePr w:w="975" w:h="271" w:hRule="exact" w:wrap="auto" w:vAnchor="page" w:hAnchor="page" w:x="139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1.79</w:t>
      </w:r>
    </w:p>
    <w:p w:rsidR="000A1F9B" w:rsidRDefault="00B27F83">
      <w:pPr>
        <w:pStyle w:val="Normal012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12"/>
        <w:spacing w:line="1" w:lineRule="auto"/>
      </w:pPr>
      <w:r>
        <w:br w:type="page"/>
      </w:r>
    </w:p>
    <w:p w:rsidR="000A1F9B" w:rsidRDefault="00B27F83">
      <w:pPr>
        <w:pStyle w:val="Normal012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69" style="position:absolute;left:0;text-align:left;z-index:-251529216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68" style="position:absolute;left:0;text-align:left;z-index:-251528192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67" style="position:absolute;left:0;text-align:left;z-index:-251527168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Individual Animal Generalized Measurement by </w:t>
      </w:r>
      <w:r>
        <w:rPr>
          <w:rFonts w:eastAsia="Times New Roman"/>
          <w:b/>
          <w:color w:val="000000"/>
          <w:kern w:val="2"/>
          <w:sz w:val="19"/>
        </w:rPr>
        <w:t>Parameter Report</w:t>
      </w:r>
    </w:p>
    <w:p w:rsidR="000A1F9B" w:rsidRDefault="00B27F83">
      <w:pPr>
        <w:pStyle w:val="Normal012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Blood Biochemistry (cobas 6000)  </w:t>
      </w:r>
      <w:r>
        <w:rPr>
          <w:rFonts w:ascii="宋体" w:eastAsia="宋体" w:hAnsi="宋体"/>
          <w:color w:val="000000"/>
          <w:kern w:val="2"/>
          <w:sz w:val="19"/>
        </w:rPr>
        <w:t>血生化指标检测结果个体数据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ALT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AST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ALP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TBIL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(μmol/L)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GGT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CK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LDH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(U/L)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CREA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(μmol/L)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UREA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ALB</w:t>
      </w:r>
    </w:p>
    <w:p w:rsidR="000A1F9B" w:rsidRDefault="00B27F83">
      <w:pPr>
        <w:pStyle w:val="Normal012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TG</w:t>
      </w:r>
    </w:p>
    <w:p w:rsidR="000A1F9B" w:rsidRDefault="00B27F83">
      <w:pPr>
        <w:pStyle w:val="Normal012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CHOL</w:t>
      </w:r>
    </w:p>
    <w:p w:rsidR="000A1F9B" w:rsidRDefault="00B27F83">
      <w:pPr>
        <w:pStyle w:val="Normal012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2M011</w:t>
      </w:r>
    </w:p>
    <w:p w:rsidR="000A1F9B" w:rsidRDefault="00B27F83">
      <w:pPr>
        <w:pStyle w:val="Normal012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43.3</w:t>
      </w:r>
    </w:p>
    <w:p w:rsidR="000A1F9B" w:rsidRDefault="00B27F83">
      <w:pPr>
        <w:pStyle w:val="Normal012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155.8</w:t>
      </w:r>
    </w:p>
    <w:p w:rsidR="000A1F9B" w:rsidRDefault="00B27F83">
      <w:pPr>
        <w:pStyle w:val="Normal012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151</w:t>
      </w:r>
    </w:p>
    <w:p w:rsidR="000A1F9B" w:rsidRDefault="00B27F83">
      <w:pPr>
        <w:pStyle w:val="Normal012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</w:t>
      </w:r>
    </w:p>
    <w:p w:rsidR="000A1F9B" w:rsidRDefault="00B27F83">
      <w:pPr>
        <w:pStyle w:val="Normal012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885</w:t>
      </w:r>
    </w:p>
    <w:p w:rsidR="000A1F9B" w:rsidRDefault="00B27F83">
      <w:pPr>
        <w:pStyle w:val="Normal012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1651</w:t>
      </w:r>
    </w:p>
    <w:p w:rsidR="000A1F9B" w:rsidRDefault="00B27F83">
      <w:pPr>
        <w:pStyle w:val="Normal012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30</w:t>
      </w:r>
    </w:p>
    <w:p w:rsidR="000A1F9B" w:rsidRDefault="00B27F83">
      <w:pPr>
        <w:pStyle w:val="Normal012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5.7</w:t>
      </w:r>
    </w:p>
    <w:p w:rsidR="000A1F9B" w:rsidRDefault="00B27F83">
      <w:pPr>
        <w:pStyle w:val="Normal012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37.6</w:t>
      </w:r>
    </w:p>
    <w:p w:rsidR="000A1F9B" w:rsidRDefault="00B27F83">
      <w:pPr>
        <w:pStyle w:val="Normal012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0.94</w:t>
      </w:r>
    </w:p>
    <w:p w:rsidR="000A1F9B" w:rsidRDefault="00B27F83">
      <w:pPr>
        <w:pStyle w:val="Normal012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1.64</w:t>
      </w:r>
    </w:p>
    <w:p w:rsidR="000A1F9B" w:rsidRDefault="00B27F83">
      <w:pPr>
        <w:pStyle w:val="Normal012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2M012</w:t>
      </w:r>
    </w:p>
    <w:p w:rsidR="000A1F9B" w:rsidRDefault="00B27F83">
      <w:pPr>
        <w:pStyle w:val="Normal012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32.7</w:t>
      </w:r>
    </w:p>
    <w:p w:rsidR="000A1F9B" w:rsidRDefault="00B27F83">
      <w:pPr>
        <w:pStyle w:val="Normal012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95.1</w:t>
      </w:r>
    </w:p>
    <w:p w:rsidR="000A1F9B" w:rsidRDefault="00B27F83">
      <w:pPr>
        <w:pStyle w:val="Normal012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124</w:t>
      </w:r>
    </w:p>
    <w:p w:rsidR="000A1F9B" w:rsidRDefault="00B27F83">
      <w:pPr>
        <w:pStyle w:val="Normal012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</w:t>
      </w:r>
    </w:p>
    <w:p w:rsidR="000A1F9B" w:rsidRDefault="00B27F83">
      <w:pPr>
        <w:pStyle w:val="Normal012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436</w:t>
      </w:r>
    </w:p>
    <w:p w:rsidR="000A1F9B" w:rsidRDefault="00B27F83">
      <w:pPr>
        <w:pStyle w:val="Normal012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574</w:t>
      </w:r>
    </w:p>
    <w:p w:rsidR="000A1F9B" w:rsidRDefault="00B27F83">
      <w:pPr>
        <w:pStyle w:val="Normal012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</w:t>
      </w:r>
    </w:p>
    <w:p w:rsidR="000A1F9B" w:rsidRDefault="00B27F83">
      <w:pPr>
        <w:pStyle w:val="Normal012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</w:t>
      </w:r>
    </w:p>
    <w:p w:rsidR="000A1F9B" w:rsidRDefault="00B27F83">
      <w:pPr>
        <w:pStyle w:val="Normal012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38.3</w:t>
      </w:r>
    </w:p>
    <w:p w:rsidR="000A1F9B" w:rsidRDefault="00B27F83">
      <w:pPr>
        <w:pStyle w:val="Normal012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</w:t>
      </w:r>
    </w:p>
    <w:p w:rsidR="000A1F9B" w:rsidRDefault="00B27F83">
      <w:pPr>
        <w:pStyle w:val="Normal012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1.28</w:t>
      </w:r>
    </w:p>
    <w:p w:rsidR="000A1F9B" w:rsidRDefault="00B27F83">
      <w:pPr>
        <w:pStyle w:val="Normal012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2M013</w:t>
      </w:r>
    </w:p>
    <w:p w:rsidR="000A1F9B" w:rsidRDefault="00B27F83">
      <w:pPr>
        <w:pStyle w:val="Normal012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28.7</w:t>
      </w:r>
    </w:p>
    <w:p w:rsidR="000A1F9B" w:rsidRDefault="00B27F83">
      <w:pPr>
        <w:pStyle w:val="Normal012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88.5</w:t>
      </w:r>
    </w:p>
    <w:p w:rsidR="000A1F9B" w:rsidRDefault="00B27F83">
      <w:pPr>
        <w:pStyle w:val="Normal012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123</w:t>
      </w:r>
    </w:p>
    <w:p w:rsidR="000A1F9B" w:rsidRDefault="00B27F83">
      <w:pPr>
        <w:pStyle w:val="Normal012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</w:t>
      </w:r>
    </w:p>
    <w:p w:rsidR="000A1F9B" w:rsidRDefault="00B27F83">
      <w:pPr>
        <w:pStyle w:val="Normal012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427</w:t>
      </w:r>
    </w:p>
    <w:p w:rsidR="000A1F9B" w:rsidRDefault="00B27F83">
      <w:pPr>
        <w:pStyle w:val="Normal012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776</w:t>
      </w:r>
    </w:p>
    <w:p w:rsidR="000A1F9B" w:rsidRDefault="00B27F83">
      <w:pPr>
        <w:pStyle w:val="Normal012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</w:t>
      </w:r>
    </w:p>
    <w:p w:rsidR="000A1F9B" w:rsidRDefault="00B27F83">
      <w:pPr>
        <w:pStyle w:val="Normal012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5.2</w:t>
      </w:r>
    </w:p>
    <w:p w:rsidR="000A1F9B" w:rsidRDefault="00B27F83">
      <w:pPr>
        <w:pStyle w:val="Normal012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39.9</w:t>
      </w:r>
    </w:p>
    <w:p w:rsidR="000A1F9B" w:rsidRDefault="00B27F83">
      <w:pPr>
        <w:pStyle w:val="Normal012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</w:t>
      </w:r>
    </w:p>
    <w:p w:rsidR="000A1F9B" w:rsidRDefault="00B27F83">
      <w:pPr>
        <w:pStyle w:val="Normal012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1.65</w:t>
      </w:r>
    </w:p>
    <w:p w:rsidR="000A1F9B" w:rsidRDefault="00B27F83">
      <w:pPr>
        <w:pStyle w:val="Normal012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2M014</w:t>
      </w:r>
    </w:p>
    <w:p w:rsidR="000A1F9B" w:rsidRDefault="00B27F83">
      <w:pPr>
        <w:pStyle w:val="Normal012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39.6</w:t>
      </w:r>
    </w:p>
    <w:p w:rsidR="000A1F9B" w:rsidRDefault="00B27F83">
      <w:pPr>
        <w:pStyle w:val="Normal012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155.3</w:t>
      </w:r>
    </w:p>
    <w:p w:rsidR="000A1F9B" w:rsidRDefault="00B27F83">
      <w:pPr>
        <w:pStyle w:val="Normal012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140</w:t>
      </w:r>
    </w:p>
    <w:p w:rsidR="000A1F9B" w:rsidRDefault="00B27F83">
      <w:pPr>
        <w:pStyle w:val="Normal012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</w:t>
      </w:r>
    </w:p>
    <w:p w:rsidR="000A1F9B" w:rsidRDefault="00B27F83">
      <w:pPr>
        <w:pStyle w:val="Normal012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1112</w:t>
      </w:r>
    </w:p>
    <w:p w:rsidR="000A1F9B" w:rsidRDefault="00B27F83">
      <w:pPr>
        <w:pStyle w:val="Normal012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1911</w:t>
      </w:r>
    </w:p>
    <w:p w:rsidR="000A1F9B" w:rsidRDefault="00B27F83">
      <w:pPr>
        <w:pStyle w:val="Normal012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</w:t>
      </w:r>
    </w:p>
    <w:p w:rsidR="000A1F9B" w:rsidRDefault="00B27F83">
      <w:pPr>
        <w:pStyle w:val="Normal012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5.5</w:t>
      </w:r>
    </w:p>
    <w:p w:rsidR="000A1F9B" w:rsidRDefault="00B27F83">
      <w:pPr>
        <w:pStyle w:val="Normal012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41.5</w:t>
      </w:r>
    </w:p>
    <w:p w:rsidR="000A1F9B" w:rsidRDefault="00B27F83">
      <w:pPr>
        <w:pStyle w:val="Normal012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</w:t>
      </w:r>
    </w:p>
    <w:p w:rsidR="000A1F9B" w:rsidRDefault="00B27F83">
      <w:pPr>
        <w:pStyle w:val="Normal012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1.82</w:t>
      </w:r>
    </w:p>
    <w:p w:rsidR="000A1F9B" w:rsidRDefault="00B27F83">
      <w:pPr>
        <w:pStyle w:val="Normal012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2M015</w:t>
      </w:r>
    </w:p>
    <w:p w:rsidR="000A1F9B" w:rsidRDefault="00B27F83">
      <w:pPr>
        <w:pStyle w:val="Normal012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33.9</w:t>
      </w:r>
    </w:p>
    <w:p w:rsidR="000A1F9B" w:rsidRDefault="00B27F83">
      <w:pPr>
        <w:pStyle w:val="Normal012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143.9</w:t>
      </w:r>
    </w:p>
    <w:p w:rsidR="000A1F9B" w:rsidRDefault="00B27F83">
      <w:pPr>
        <w:pStyle w:val="Normal012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120</w:t>
      </w:r>
    </w:p>
    <w:p w:rsidR="000A1F9B" w:rsidRDefault="00B27F83">
      <w:pPr>
        <w:pStyle w:val="Normal012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12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1183</w:t>
      </w:r>
    </w:p>
    <w:p w:rsidR="000A1F9B" w:rsidRDefault="00B27F83">
      <w:pPr>
        <w:pStyle w:val="Normal012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1717</w:t>
      </w:r>
    </w:p>
    <w:p w:rsidR="000A1F9B" w:rsidRDefault="00B27F83">
      <w:pPr>
        <w:pStyle w:val="Normal012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</w:t>
      </w:r>
    </w:p>
    <w:p w:rsidR="000A1F9B" w:rsidRDefault="00B27F83">
      <w:pPr>
        <w:pStyle w:val="Normal012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6.4</w:t>
      </w:r>
    </w:p>
    <w:p w:rsidR="000A1F9B" w:rsidRDefault="00B27F83">
      <w:pPr>
        <w:pStyle w:val="Normal012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</w:t>
      </w:r>
      <w:r>
        <w:rPr>
          <w:rFonts w:eastAsia="Times New Roman"/>
          <w:color w:val="000000"/>
          <w:kern w:val="2"/>
          <w:sz w:val="17"/>
        </w:rPr>
        <w:t>4</w:t>
      </w:r>
    </w:p>
    <w:p w:rsidR="000A1F9B" w:rsidRDefault="00B27F83">
      <w:pPr>
        <w:pStyle w:val="Normal012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</w:t>
      </w:r>
    </w:p>
    <w:p w:rsidR="000A1F9B" w:rsidRDefault="00B27F83">
      <w:pPr>
        <w:pStyle w:val="Normal012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1.46</w:t>
      </w:r>
    </w:p>
    <w:p w:rsidR="000A1F9B" w:rsidRDefault="00B27F83">
      <w:pPr>
        <w:pStyle w:val="Normal012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3M011</w:t>
      </w:r>
    </w:p>
    <w:p w:rsidR="000A1F9B" w:rsidRDefault="00B27F83">
      <w:pPr>
        <w:pStyle w:val="Normal012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31.0</w:t>
      </w:r>
    </w:p>
    <w:p w:rsidR="000A1F9B" w:rsidRDefault="00B27F83">
      <w:pPr>
        <w:pStyle w:val="Normal012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106.9</w:t>
      </w:r>
    </w:p>
    <w:p w:rsidR="000A1F9B" w:rsidRDefault="00B27F83">
      <w:pPr>
        <w:pStyle w:val="Normal012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152</w:t>
      </w:r>
    </w:p>
    <w:p w:rsidR="000A1F9B" w:rsidRDefault="00B27F83">
      <w:pPr>
        <w:pStyle w:val="Normal012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</w:t>
      </w:r>
    </w:p>
    <w:p w:rsidR="000A1F9B" w:rsidRDefault="00B27F83">
      <w:pPr>
        <w:pStyle w:val="Normal012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600</w:t>
      </w:r>
    </w:p>
    <w:p w:rsidR="000A1F9B" w:rsidRDefault="00B27F83">
      <w:pPr>
        <w:pStyle w:val="Normal012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1132</w:t>
      </w:r>
    </w:p>
    <w:p w:rsidR="000A1F9B" w:rsidRDefault="00B27F83">
      <w:pPr>
        <w:pStyle w:val="Normal012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</w:t>
      </w:r>
    </w:p>
    <w:p w:rsidR="000A1F9B" w:rsidRDefault="00B27F83">
      <w:pPr>
        <w:pStyle w:val="Normal012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5.1</w:t>
      </w:r>
    </w:p>
    <w:p w:rsidR="000A1F9B" w:rsidRDefault="00B27F83">
      <w:pPr>
        <w:pStyle w:val="Normal012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40.6</w:t>
      </w:r>
    </w:p>
    <w:p w:rsidR="000A1F9B" w:rsidRDefault="00B27F83">
      <w:pPr>
        <w:pStyle w:val="Normal012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</w:t>
      </w:r>
    </w:p>
    <w:p w:rsidR="000A1F9B" w:rsidRDefault="00B27F83">
      <w:pPr>
        <w:pStyle w:val="Normal012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1.17</w:t>
      </w:r>
    </w:p>
    <w:p w:rsidR="000A1F9B" w:rsidRDefault="00B27F83">
      <w:pPr>
        <w:pStyle w:val="Normal012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3M012</w:t>
      </w:r>
    </w:p>
    <w:p w:rsidR="000A1F9B" w:rsidRDefault="00B27F83">
      <w:pPr>
        <w:pStyle w:val="Normal012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27.2</w:t>
      </w:r>
    </w:p>
    <w:p w:rsidR="000A1F9B" w:rsidRDefault="00B27F83">
      <w:pPr>
        <w:pStyle w:val="Normal012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149.6</w:t>
      </w:r>
    </w:p>
    <w:p w:rsidR="000A1F9B" w:rsidRDefault="00B27F83">
      <w:pPr>
        <w:pStyle w:val="Normal012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</w:t>
      </w:r>
    </w:p>
    <w:p w:rsidR="000A1F9B" w:rsidRDefault="00B27F83">
      <w:pPr>
        <w:pStyle w:val="Normal012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12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1502</w:t>
      </w:r>
    </w:p>
    <w:p w:rsidR="000A1F9B" w:rsidRDefault="00B27F83">
      <w:pPr>
        <w:pStyle w:val="Normal012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2419</w:t>
      </w:r>
    </w:p>
    <w:p w:rsidR="000A1F9B" w:rsidRDefault="00B27F83">
      <w:pPr>
        <w:pStyle w:val="Normal012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</w:t>
      </w:r>
    </w:p>
    <w:p w:rsidR="000A1F9B" w:rsidRDefault="00B27F83">
      <w:pPr>
        <w:pStyle w:val="Normal012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5.9</w:t>
      </w:r>
    </w:p>
    <w:p w:rsidR="000A1F9B" w:rsidRDefault="00B27F83">
      <w:pPr>
        <w:pStyle w:val="Normal012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37.5</w:t>
      </w:r>
    </w:p>
    <w:p w:rsidR="000A1F9B" w:rsidRDefault="00B27F83">
      <w:pPr>
        <w:pStyle w:val="Normal012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</w:t>
      </w:r>
    </w:p>
    <w:p w:rsidR="000A1F9B" w:rsidRDefault="00B27F83">
      <w:pPr>
        <w:pStyle w:val="Normal012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1.45</w:t>
      </w:r>
    </w:p>
    <w:p w:rsidR="000A1F9B" w:rsidRDefault="00B27F83">
      <w:pPr>
        <w:pStyle w:val="Normal012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3M013</w:t>
      </w:r>
    </w:p>
    <w:p w:rsidR="000A1F9B" w:rsidRDefault="00B27F83">
      <w:pPr>
        <w:pStyle w:val="Normal012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25.8</w:t>
      </w:r>
    </w:p>
    <w:p w:rsidR="000A1F9B" w:rsidRDefault="00B27F83">
      <w:pPr>
        <w:pStyle w:val="Normal012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84.8</w:t>
      </w:r>
    </w:p>
    <w:p w:rsidR="000A1F9B" w:rsidRDefault="00B27F83">
      <w:pPr>
        <w:pStyle w:val="Normal012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84</w:t>
      </w:r>
    </w:p>
    <w:p w:rsidR="000A1F9B" w:rsidRDefault="00B27F83">
      <w:pPr>
        <w:pStyle w:val="Normal012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</w:t>
      </w:r>
    </w:p>
    <w:p w:rsidR="000A1F9B" w:rsidRDefault="00B27F83">
      <w:pPr>
        <w:pStyle w:val="Normal012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379</w:t>
      </w:r>
    </w:p>
    <w:p w:rsidR="000A1F9B" w:rsidRDefault="00B27F83">
      <w:pPr>
        <w:pStyle w:val="Normal012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628</w:t>
      </w:r>
    </w:p>
    <w:p w:rsidR="000A1F9B" w:rsidRDefault="00B27F83">
      <w:pPr>
        <w:pStyle w:val="Normal012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</w:t>
      </w:r>
    </w:p>
    <w:p w:rsidR="000A1F9B" w:rsidRDefault="00B27F83">
      <w:pPr>
        <w:pStyle w:val="Normal012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5.2</w:t>
      </w:r>
    </w:p>
    <w:p w:rsidR="000A1F9B" w:rsidRDefault="00B27F83">
      <w:pPr>
        <w:pStyle w:val="Normal012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36.7</w:t>
      </w:r>
    </w:p>
    <w:p w:rsidR="000A1F9B" w:rsidRDefault="00B27F83">
      <w:pPr>
        <w:pStyle w:val="Normal012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</w:t>
      </w:r>
    </w:p>
    <w:p w:rsidR="000A1F9B" w:rsidRDefault="00B27F83">
      <w:pPr>
        <w:pStyle w:val="Normal012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1.25</w:t>
      </w:r>
    </w:p>
    <w:p w:rsidR="000A1F9B" w:rsidRDefault="00B27F83">
      <w:pPr>
        <w:pStyle w:val="Normal012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3M014</w:t>
      </w:r>
    </w:p>
    <w:p w:rsidR="000A1F9B" w:rsidRDefault="00B27F83">
      <w:pPr>
        <w:pStyle w:val="Normal012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24.1</w:t>
      </w:r>
    </w:p>
    <w:p w:rsidR="000A1F9B" w:rsidRDefault="00B27F83">
      <w:pPr>
        <w:pStyle w:val="Normal012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86.7</w:t>
      </w:r>
    </w:p>
    <w:p w:rsidR="000A1F9B" w:rsidRDefault="00B27F83">
      <w:pPr>
        <w:pStyle w:val="Normal012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125</w:t>
      </w:r>
    </w:p>
    <w:p w:rsidR="000A1F9B" w:rsidRDefault="00B27F83">
      <w:pPr>
        <w:pStyle w:val="Normal012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</w:t>
      </w:r>
    </w:p>
    <w:p w:rsidR="000A1F9B" w:rsidRDefault="00B27F83">
      <w:pPr>
        <w:pStyle w:val="Normal012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538</w:t>
      </w:r>
    </w:p>
    <w:p w:rsidR="000A1F9B" w:rsidRDefault="00B27F83">
      <w:pPr>
        <w:pStyle w:val="Normal012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1059</w:t>
      </w:r>
    </w:p>
    <w:p w:rsidR="000A1F9B" w:rsidRDefault="00B27F83">
      <w:pPr>
        <w:pStyle w:val="Normal012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</w:t>
      </w:r>
    </w:p>
    <w:p w:rsidR="000A1F9B" w:rsidRDefault="00B27F83">
      <w:pPr>
        <w:pStyle w:val="Normal012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</w:t>
      </w:r>
    </w:p>
    <w:p w:rsidR="000A1F9B" w:rsidRDefault="00B27F83">
      <w:pPr>
        <w:pStyle w:val="Normal012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40.3</w:t>
      </w:r>
    </w:p>
    <w:p w:rsidR="000A1F9B" w:rsidRDefault="00B27F83">
      <w:pPr>
        <w:pStyle w:val="Normal012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</w:t>
      </w:r>
    </w:p>
    <w:p w:rsidR="000A1F9B" w:rsidRDefault="00B27F83">
      <w:pPr>
        <w:pStyle w:val="Normal012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2.07</w:t>
      </w:r>
    </w:p>
    <w:p w:rsidR="000A1F9B" w:rsidRDefault="00B27F83">
      <w:pPr>
        <w:pStyle w:val="Normal012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3M015</w:t>
      </w:r>
    </w:p>
    <w:p w:rsidR="000A1F9B" w:rsidRDefault="00B27F83">
      <w:pPr>
        <w:pStyle w:val="Normal012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26.4</w:t>
      </w:r>
    </w:p>
    <w:p w:rsidR="000A1F9B" w:rsidRDefault="00B27F83">
      <w:pPr>
        <w:pStyle w:val="Normal012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112.1</w:t>
      </w:r>
    </w:p>
    <w:p w:rsidR="000A1F9B" w:rsidRDefault="00B27F83">
      <w:pPr>
        <w:pStyle w:val="Normal012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</w:t>
      </w:r>
    </w:p>
    <w:p w:rsidR="000A1F9B" w:rsidRDefault="00B27F83">
      <w:pPr>
        <w:pStyle w:val="Normal012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</w:t>
      </w:r>
    </w:p>
    <w:p w:rsidR="000A1F9B" w:rsidRDefault="00B27F83">
      <w:pPr>
        <w:pStyle w:val="Normal012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836</w:t>
      </w:r>
    </w:p>
    <w:p w:rsidR="000A1F9B" w:rsidRDefault="00B27F83">
      <w:pPr>
        <w:pStyle w:val="Normal012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1327</w:t>
      </w:r>
    </w:p>
    <w:p w:rsidR="000A1F9B" w:rsidRDefault="00B27F83">
      <w:pPr>
        <w:pStyle w:val="Normal012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2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5.9</w:t>
      </w:r>
    </w:p>
    <w:p w:rsidR="000A1F9B" w:rsidRDefault="00B27F83">
      <w:pPr>
        <w:pStyle w:val="Normal012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38.5</w:t>
      </w:r>
    </w:p>
    <w:p w:rsidR="000A1F9B" w:rsidRDefault="00B27F83">
      <w:pPr>
        <w:pStyle w:val="Normal012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</w:t>
      </w:r>
    </w:p>
    <w:p w:rsidR="000A1F9B" w:rsidRDefault="00B27F83">
      <w:pPr>
        <w:pStyle w:val="Normal012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1.45</w:t>
      </w:r>
    </w:p>
    <w:p w:rsidR="000A1F9B" w:rsidRDefault="00B27F83">
      <w:pPr>
        <w:pStyle w:val="Normal012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4M011</w:t>
      </w:r>
    </w:p>
    <w:p w:rsidR="000A1F9B" w:rsidRDefault="00B27F83">
      <w:pPr>
        <w:pStyle w:val="Normal012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28.1</w:t>
      </w:r>
    </w:p>
    <w:p w:rsidR="000A1F9B" w:rsidRDefault="00B27F83">
      <w:pPr>
        <w:pStyle w:val="Normal012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127.8</w:t>
      </w:r>
    </w:p>
    <w:p w:rsidR="000A1F9B" w:rsidRDefault="00B27F83">
      <w:pPr>
        <w:pStyle w:val="Normal012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93</w:t>
      </w:r>
    </w:p>
    <w:p w:rsidR="000A1F9B" w:rsidRDefault="00B27F83">
      <w:pPr>
        <w:pStyle w:val="Normal012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</w:t>
      </w:r>
    </w:p>
    <w:p w:rsidR="000A1F9B" w:rsidRDefault="00B27F83">
      <w:pPr>
        <w:pStyle w:val="Normal012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992</w:t>
      </w:r>
    </w:p>
    <w:p w:rsidR="000A1F9B" w:rsidRDefault="00B27F83">
      <w:pPr>
        <w:pStyle w:val="Normal012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1602</w:t>
      </w:r>
    </w:p>
    <w:p w:rsidR="000A1F9B" w:rsidRDefault="00B27F83">
      <w:pPr>
        <w:pStyle w:val="Normal012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</w:t>
      </w:r>
    </w:p>
    <w:p w:rsidR="000A1F9B" w:rsidRDefault="00B27F83">
      <w:pPr>
        <w:pStyle w:val="Normal012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5.3</w:t>
      </w:r>
    </w:p>
    <w:p w:rsidR="000A1F9B" w:rsidRDefault="00B27F83">
      <w:pPr>
        <w:pStyle w:val="Normal012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41.4</w:t>
      </w:r>
    </w:p>
    <w:p w:rsidR="000A1F9B" w:rsidRDefault="00B27F83">
      <w:pPr>
        <w:pStyle w:val="Normal012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</w:t>
      </w:r>
    </w:p>
    <w:p w:rsidR="000A1F9B" w:rsidRDefault="00B27F83">
      <w:pPr>
        <w:pStyle w:val="Normal012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1.68</w:t>
      </w:r>
    </w:p>
    <w:p w:rsidR="000A1F9B" w:rsidRDefault="00B27F83">
      <w:pPr>
        <w:pStyle w:val="Normal012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4M012</w:t>
      </w:r>
    </w:p>
    <w:p w:rsidR="000A1F9B" w:rsidRDefault="00B27F83">
      <w:pPr>
        <w:pStyle w:val="Normal012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43.4</w:t>
      </w:r>
    </w:p>
    <w:p w:rsidR="000A1F9B" w:rsidRDefault="00B27F83">
      <w:pPr>
        <w:pStyle w:val="Normal012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147.3</w:t>
      </w:r>
    </w:p>
    <w:p w:rsidR="000A1F9B" w:rsidRDefault="00B27F83">
      <w:pPr>
        <w:pStyle w:val="Normal012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138</w:t>
      </w:r>
    </w:p>
    <w:p w:rsidR="000A1F9B" w:rsidRDefault="00B27F83">
      <w:pPr>
        <w:pStyle w:val="Normal012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12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</w:p>
    <w:p w:rsidR="000A1F9B" w:rsidRDefault="00B27F83">
      <w:pPr>
        <w:pStyle w:val="Normal012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1019</w:t>
      </w:r>
    </w:p>
    <w:p w:rsidR="000A1F9B" w:rsidRDefault="00B27F83">
      <w:pPr>
        <w:pStyle w:val="Normal012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1547</w:t>
      </w:r>
    </w:p>
    <w:p w:rsidR="000A1F9B" w:rsidRDefault="00B27F83">
      <w:pPr>
        <w:pStyle w:val="Normal012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2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5.5</w:t>
      </w:r>
    </w:p>
    <w:p w:rsidR="000A1F9B" w:rsidRDefault="00B27F83">
      <w:pPr>
        <w:pStyle w:val="Normal012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38.9</w:t>
      </w:r>
    </w:p>
    <w:p w:rsidR="000A1F9B" w:rsidRDefault="00B27F83">
      <w:pPr>
        <w:pStyle w:val="Normal012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</w:t>
      </w:r>
    </w:p>
    <w:p w:rsidR="000A1F9B" w:rsidRDefault="00B27F83">
      <w:pPr>
        <w:pStyle w:val="Normal012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</w:t>
      </w:r>
    </w:p>
    <w:p w:rsidR="000A1F9B" w:rsidRDefault="00B27F83">
      <w:pPr>
        <w:pStyle w:val="Normal012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4M013</w:t>
      </w:r>
    </w:p>
    <w:p w:rsidR="000A1F9B" w:rsidRDefault="00B27F83">
      <w:pPr>
        <w:pStyle w:val="Normal012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26.1</w:t>
      </w:r>
    </w:p>
    <w:p w:rsidR="000A1F9B" w:rsidRDefault="00B27F83">
      <w:pPr>
        <w:pStyle w:val="Normal012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105.7</w:t>
      </w:r>
    </w:p>
    <w:p w:rsidR="000A1F9B" w:rsidRDefault="00B27F83">
      <w:pPr>
        <w:pStyle w:val="Normal012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</w:t>
      </w:r>
    </w:p>
    <w:p w:rsidR="000A1F9B" w:rsidRDefault="00B27F83">
      <w:pPr>
        <w:pStyle w:val="Normal012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</w:t>
      </w:r>
    </w:p>
    <w:p w:rsidR="000A1F9B" w:rsidRDefault="00B27F83">
      <w:pPr>
        <w:pStyle w:val="Normal012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567</w:t>
      </w:r>
    </w:p>
    <w:p w:rsidR="000A1F9B" w:rsidRDefault="00B27F83">
      <w:pPr>
        <w:pStyle w:val="Normal012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787</w:t>
      </w:r>
    </w:p>
    <w:p w:rsidR="000A1F9B" w:rsidRDefault="00B27F83">
      <w:pPr>
        <w:pStyle w:val="Normal012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</w:t>
      </w:r>
    </w:p>
    <w:p w:rsidR="000A1F9B" w:rsidRDefault="00B27F83">
      <w:pPr>
        <w:pStyle w:val="Normal012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</w:t>
      </w:r>
    </w:p>
    <w:p w:rsidR="000A1F9B" w:rsidRDefault="00B27F83">
      <w:pPr>
        <w:pStyle w:val="Normal012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42.2</w:t>
      </w:r>
    </w:p>
    <w:p w:rsidR="000A1F9B" w:rsidRDefault="00B27F83">
      <w:pPr>
        <w:pStyle w:val="Normal012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0.54</w:t>
      </w:r>
    </w:p>
    <w:p w:rsidR="000A1F9B" w:rsidRDefault="00B27F83">
      <w:pPr>
        <w:pStyle w:val="Normal012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1.21</w:t>
      </w:r>
    </w:p>
    <w:p w:rsidR="000A1F9B" w:rsidRDefault="00B27F83">
      <w:pPr>
        <w:pStyle w:val="Normal012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4M014</w:t>
      </w:r>
    </w:p>
    <w:p w:rsidR="000A1F9B" w:rsidRDefault="00B27F83">
      <w:pPr>
        <w:pStyle w:val="Normal012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</w:t>
      </w:r>
      <w:r>
        <w:rPr>
          <w:rFonts w:eastAsia="Times New Roman"/>
          <w:color w:val="000000"/>
          <w:kern w:val="2"/>
          <w:sz w:val="17"/>
        </w:rPr>
        <w:t>29</w:t>
      </w:r>
    </w:p>
    <w:p w:rsidR="000A1F9B" w:rsidRDefault="00B27F83">
      <w:pPr>
        <w:pStyle w:val="Normal012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36.3</w:t>
      </w:r>
    </w:p>
    <w:p w:rsidR="000A1F9B" w:rsidRDefault="00B27F83">
      <w:pPr>
        <w:pStyle w:val="Normal012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125.0</w:t>
      </w:r>
    </w:p>
    <w:p w:rsidR="000A1F9B" w:rsidRDefault="00B27F83">
      <w:pPr>
        <w:pStyle w:val="Normal012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110</w:t>
      </w:r>
    </w:p>
    <w:p w:rsidR="000A1F9B" w:rsidRDefault="00B27F83">
      <w:pPr>
        <w:pStyle w:val="Normal012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</w:t>
      </w:r>
    </w:p>
    <w:p w:rsidR="000A1F9B" w:rsidRDefault="00B27F83">
      <w:pPr>
        <w:pStyle w:val="Normal012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812</w:t>
      </w:r>
    </w:p>
    <w:p w:rsidR="000A1F9B" w:rsidRDefault="00B27F83">
      <w:pPr>
        <w:pStyle w:val="Normal012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1162</w:t>
      </w:r>
    </w:p>
    <w:p w:rsidR="000A1F9B" w:rsidRDefault="00B27F83">
      <w:pPr>
        <w:pStyle w:val="Normal012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</w:t>
      </w:r>
    </w:p>
    <w:p w:rsidR="000A1F9B" w:rsidRDefault="00B27F83">
      <w:pPr>
        <w:pStyle w:val="Normal012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5.0</w:t>
      </w:r>
    </w:p>
    <w:p w:rsidR="000A1F9B" w:rsidRDefault="00B27F83">
      <w:pPr>
        <w:pStyle w:val="Normal012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39.5</w:t>
      </w:r>
    </w:p>
    <w:p w:rsidR="000A1F9B" w:rsidRDefault="00B27F83">
      <w:pPr>
        <w:pStyle w:val="Normal012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</w:t>
      </w:r>
    </w:p>
    <w:p w:rsidR="000A1F9B" w:rsidRDefault="00B27F83">
      <w:pPr>
        <w:pStyle w:val="Normal012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0.95</w:t>
      </w:r>
    </w:p>
    <w:p w:rsidR="000A1F9B" w:rsidRDefault="00B27F83">
      <w:pPr>
        <w:pStyle w:val="Normal012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4M015</w:t>
      </w:r>
    </w:p>
    <w:p w:rsidR="000A1F9B" w:rsidRDefault="00B27F83">
      <w:pPr>
        <w:pStyle w:val="Normal012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31.0</w:t>
      </w:r>
    </w:p>
    <w:p w:rsidR="000A1F9B" w:rsidRDefault="00B27F83">
      <w:pPr>
        <w:pStyle w:val="Normal012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135.3</w:t>
      </w:r>
    </w:p>
    <w:p w:rsidR="000A1F9B" w:rsidRDefault="00B27F83">
      <w:pPr>
        <w:pStyle w:val="Normal012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107</w:t>
      </w:r>
    </w:p>
    <w:p w:rsidR="000A1F9B" w:rsidRDefault="00B27F83">
      <w:pPr>
        <w:pStyle w:val="Normal012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</w:t>
      </w:r>
    </w:p>
    <w:p w:rsidR="000A1F9B" w:rsidRDefault="00B27F83">
      <w:pPr>
        <w:pStyle w:val="Normal012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2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901</w:t>
      </w:r>
    </w:p>
    <w:p w:rsidR="000A1F9B" w:rsidRDefault="00B27F83">
      <w:pPr>
        <w:pStyle w:val="Normal012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1619</w:t>
      </w:r>
    </w:p>
    <w:p w:rsidR="000A1F9B" w:rsidRDefault="00B27F83">
      <w:pPr>
        <w:pStyle w:val="Normal012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</w:t>
      </w:r>
    </w:p>
    <w:p w:rsidR="000A1F9B" w:rsidRDefault="00B27F83">
      <w:pPr>
        <w:pStyle w:val="Normal012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5.6</w:t>
      </w:r>
    </w:p>
    <w:p w:rsidR="000A1F9B" w:rsidRDefault="00B27F83">
      <w:pPr>
        <w:pStyle w:val="Normal012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41.5</w:t>
      </w:r>
    </w:p>
    <w:p w:rsidR="000A1F9B" w:rsidRDefault="00B27F83">
      <w:pPr>
        <w:pStyle w:val="Normal012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0.30</w:t>
      </w:r>
    </w:p>
    <w:p w:rsidR="000A1F9B" w:rsidRDefault="00B27F83">
      <w:pPr>
        <w:pStyle w:val="Normal012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1.31</w:t>
      </w:r>
    </w:p>
    <w:p w:rsidR="000A1F9B" w:rsidRDefault="00B27F83">
      <w:pPr>
        <w:pStyle w:val="Normal012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12"/>
        <w:spacing w:line="1" w:lineRule="auto"/>
      </w:pPr>
      <w:r>
        <w:br w:type="page"/>
      </w:r>
    </w:p>
    <w:p w:rsidR="000A1F9B" w:rsidRDefault="00B27F83">
      <w:pPr>
        <w:pStyle w:val="Normal012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66" style="position:absolute;left:0;text-align:left;z-index:-251526144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65" style="position:absolute;left:0;text-align:left;z-index:-251525120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64" style="position:absolute;left:0;text-align:left;z-index:-251524096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2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Blood Biochemistry (cobas 6000)  </w:t>
      </w:r>
      <w:r>
        <w:rPr>
          <w:rFonts w:ascii="宋体" w:eastAsia="宋体" w:hAnsi="宋体"/>
          <w:color w:val="000000"/>
          <w:kern w:val="2"/>
          <w:sz w:val="19"/>
        </w:rPr>
        <w:t>血生化指标检测结果个体数据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GLU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GLOB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A/G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TP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K+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Na+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Cl</w:t>
      </w:r>
      <w:r>
        <w:rPr>
          <w:rFonts w:eastAsia="Times New Roman"/>
          <w:b/>
          <w:color w:val="000000"/>
          <w:kern w:val="2"/>
          <w:sz w:val="15"/>
        </w:rPr>
        <w:noBreakHyphen/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Ca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1M001</w:t>
      </w:r>
    </w:p>
    <w:p w:rsidR="000A1F9B" w:rsidRDefault="00B27F83">
      <w:pPr>
        <w:pStyle w:val="Normal012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7.41</w:t>
      </w:r>
    </w:p>
    <w:p w:rsidR="000A1F9B" w:rsidRDefault="00B27F83">
      <w:pPr>
        <w:pStyle w:val="Normal012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15.4</w:t>
      </w:r>
    </w:p>
    <w:p w:rsidR="000A1F9B" w:rsidRDefault="00B27F83">
      <w:pPr>
        <w:pStyle w:val="Normal012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2.40</w:t>
      </w:r>
    </w:p>
    <w:p w:rsidR="000A1F9B" w:rsidRDefault="00B27F83">
      <w:pPr>
        <w:pStyle w:val="Normal012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52.4</w:t>
      </w:r>
    </w:p>
    <w:p w:rsidR="000A1F9B" w:rsidRDefault="00B27F83">
      <w:pPr>
        <w:pStyle w:val="Normal012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4.09</w:t>
      </w:r>
    </w:p>
    <w:p w:rsidR="000A1F9B" w:rsidRDefault="00B27F83">
      <w:pPr>
        <w:pStyle w:val="Normal012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101.9</w:t>
      </w:r>
    </w:p>
    <w:p w:rsidR="000A1F9B" w:rsidRDefault="00B27F83">
      <w:pPr>
        <w:pStyle w:val="Normal012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2.58</w:t>
      </w:r>
    </w:p>
    <w:p w:rsidR="000A1F9B" w:rsidRDefault="00B27F83">
      <w:pPr>
        <w:pStyle w:val="Normal012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2.74</w:t>
      </w:r>
    </w:p>
    <w:p w:rsidR="000A1F9B" w:rsidRDefault="00B27F83">
      <w:pPr>
        <w:pStyle w:val="Normal012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1M002</w:t>
      </w:r>
    </w:p>
    <w:p w:rsidR="000A1F9B" w:rsidRDefault="00B27F83">
      <w:pPr>
        <w:pStyle w:val="Normal012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7.87</w:t>
      </w:r>
    </w:p>
    <w:p w:rsidR="000A1F9B" w:rsidRDefault="00B27F83">
      <w:pPr>
        <w:pStyle w:val="Normal012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16.6</w:t>
      </w:r>
    </w:p>
    <w:p w:rsidR="000A1F9B" w:rsidRDefault="00B27F83">
      <w:pPr>
        <w:pStyle w:val="Normal012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2.30</w:t>
      </w:r>
    </w:p>
    <w:p w:rsidR="000A1F9B" w:rsidRDefault="00B27F83">
      <w:pPr>
        <w:pStyle w:val="Normal012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54.8</w:t>
      </w:r>
    </w:p>
    <w:p w:rsidR="000A1F9B" w:rsidRDefault="00B27F83">
      <w:pPr>
        <w:pStyle w:val="Normal012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4.32</w:t>
      </w:r>
    </w:p>
    <w:p w:rsidR="000A1F9B" w:rsidRDefault="00B27F83">
      <w:pPr>
        <w:pStyle w:val="Normal012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101.5</w:t>
      </w:r>
    </w:p>
    <w:p w:rsidR="000A1F9B" w:rsidRDefault="00B27F83">
      <w:pPr>
        <w:pStyle w:val="Normal012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2.71</w:t>
      </w:r>
    </w:p>
    <w:p w:rsidR="000A1F9B" w:rsidRDefault="00B27F83">
      <w:pPr>
        <w:pStyle w:val="Normal012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2.88</w:t>
      </w:r>
    </w:p>
    <w:p w:rsidR="000A1F9B" w:rsidRDefault="00B27F83">
      <w:pPr>
        <w:pStyle w:val="Normal012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1M003</w:t>
      </w:r>
    </w:p>
    <w:p w:rsidR="000A1F9B" w:rsidRDefault="00B27F83">
      <w:pPr>
        <w:pStyle w:val="Normal012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7.41</w:t>
      </w:r>
    </w:p>
    <w:p w:rsidR="000A1F9B" w:rsidRDefault="00B27F83">
      <w:pPr>
        <w:pStyle w:val="Normal012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15.4</w:t>
      </w:r>
    </w:p>
    <w:p w:rsidR="000A1F9B" w:rsidRDefault="00B27F83">
      <w:pPr>
        <w:pStyle w:val="Normal012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2.44</w:t>
      </w:r>
    </w:p>
    <w:p w:rsidR="000A1F9B" w:rsidRDefault="00B27F83">
      <w:pPr>
        <w:pStyle w:val="Normal012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53.0</w:t>
      </w:r>
    </w:p>
    <w:p w:rsidR="000A1F9B" w:rsidRDefault="00B27F83">
      <w:pPr>
        <w:pStyle w:val="Normal012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4.49</w:t>
      </w:r>
    </w:p>
    <w:p w:rsidR="000A1F9B" w:rsidRDefault="00B27F83">
      <w:pPr>
        <w:pStyle w:val="Normal012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103.4</w:t>
      </w:r>
    </w:p>
    <w:p w:rsidR="000A1F9B" w:rsidRDefault="00B27F83">
      <w:pPr>
        <w:pStyle w:val="Normal012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2.53</w:t>
      </w:r>
    </w:p>
    <w:p w:rsidR="000A1F9B" w:rsidRDefault="00B27F83">
      <w:pPr>
        <w:pStyle w:val="Normal012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2.67</w:t>
      </w:r>
    </w:p>
    <w:p w:rsidR="000A1F9B" w:rsidRDefault="00B27F83">
      <w:pPr>
        <w:pStyle w:val="Normal012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1M004</w:t>
      </w:r>
    </w:p>
    <w:p w:rsidR="000A1F9B" w:rsidRDefault="00B27F83">
      <w:pPr>
        <w:pStyle w:val="Normal012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7.61</w:t>
      </w:r>
    </w:p>
    <w:p w:rsidR="000A1F9B" w:rsidRDefault="00B27F83">
      <w:pPr>
        <w:pStyle w:val="Normal012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14.6</w:t>
      </w:r>
    </w:p>
    <w:p w:rsidR="000A1F9B" w:rsidRDefault="00B27F83">
      <w:pPr>
        <w:pStyle w:val="Normal012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2.85</w:t>
      </w:r>
    </w:p>
    <w:p w:rsidR="000A1F9B" w:rsidRDefault="00B27F83">
      <w:pPr>
        <w:pStyle w:val="Normal012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56.2</w:t>
      </w:r>
    </w:p>
    <w:p w:rsidR="000A1F9B" w:rsidRDefault="00B27F83">
      <w:pPr>
        <w:pStyle w:val="Normal012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4.53</w:t>
      </w:r>
    </w:p>
    <w:p w:rsidR="000A1F9B" w:rsidRDefault="00B27F83">
      <w:pPr>
        <w:pStyle w:val="Normal012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145</w:t>
      </w:r>
    </w:p>
    <w:p w:rsidR="000A1F9B" w:rsidRDefault="00B27F83">
      <w:pPr>
        <w:pStyle w:val="Normal012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102.9</w:t>
      </w:r>
    </w:p>
    <w:p w:rsidR="000A1F9B" w:rsidRDefault="00B27F83">
      <w:pPr>
        <w:pStyle w:val="Normal012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2.63</w:t>
      </w:r>
    </w:p>
    <w:p w:rsidR="000A1F9B" w:rsidRDefault="00B27F83">
      <w:pPr>
        <w:pStyle w:val="Normal012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2.85</w:t>
      </w:r>
    </w:p>
    <w:p w:rsidR="000A1F9B" w:rsidRDefault="00B27F83">
      <w:pPr>
        <w:pStyle w:val="Normal012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1M005</w:t>
      </w:r>
    </w:p>
    <w:p w:rsidR="000A1F9B" w:rsidRDefault="00B27F83">
      <w:pPr>
        <w:pStyle w:val="Normal012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7.15</w:t>
      </w:r>
    </w:p>
    <w:p w:rsidR="000A1F9B" w:rsidRDefault="00B27F83">
      <w:pPr>
        <w:pStyle w:val="Normal012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13.1</w:t>
      </w:r>
    </w:p>
    <w:p w:rsidR="000A1F9B" w:rsidRDefault="00B27F83">
      <w:pPr>
        <w:pStyle w:val="Normal012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2.95</w:t>
      </w:r>
    </w:p>
    <w:p w:rsidR="000A1F9B" w:rsidRDefault="00B27F83">
      <w:pPr>
        <w:pStyle w:val="Normal012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51.8</w:t>
      </w:r>
    </w:p>
    <w:p w:rsidR="000A1F9B" w:rsidRDefault="00B27F83">
      <w:pPr>
        <w:pStyle w:val="Normal012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4.24</w:t>
      </w:r>
    </w:p>
    <w:p w:rsidR="000A1F9B" w:rsidRDefault="00B27F83">
      <w:pPr>
        <w:pStyle w:val="Normal012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101.2</w:t>
      </w:r>
    </w:p>
    <w:p w:rsidR="000A1F9B" w:rsidRDefault="00B27F83">
      <w:pPr>
        <w:pStyle w:val="Normal012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2.66</w:t>
      </w:r>
    </w:p>
    <w:p w:rsidR="000A1F9B" w:rsidRDefault="00B27F83">
      <w:pPr>
        <w:pStyle w:val="Normal012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2.67</w:t>
      </w:r>
    </w:p>
    <w:p w:rsidR="000A1F9B" w:rsidRDefault="00B27F83">
      <w:pPr>
        <w:pStyle w:val="Normal012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1M006</w:t>
      </w:r>
    </w:p>
    <w:p w:rsidR="000A1F9B" w:rsidRDefault="00B27F83">
      <w:pPr>
        <w:pStyle w:val="Normal012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6.85</w:t>
      </w:r>
    </w:p>
    <w:p w:rsidR="000A1F9B" w:rsidRDefault="00B27F83">
      <w:pPr>
        <w:pStyle w:val="Normal012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17.0</w:t>
      </w:r>
    </w:p>
    <w:p w:rsidR="000A1F9B" w:rsidRDefault="00B27F83">
      <w:pPr>
        <w:pStyle w:val="Normal012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2.16</w:t>
      </w:r>
    </w:p>
    <w:p w:rsidR="000A1F9B" w:rsidRDefault="00B27F83">
      <w:pPr>
        <w:pStyle w:val="Normal012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53.8</w:t>
      </w:r>
    </w:p>
    <w:p w:rsidR="000A1F9B" w:rsidRDefault="00B27F83">
      <w:pPr>
        <w:pStyle w:val="Normal012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4.01</w:t>
      </w:r>
    </w:p>
    <w:p w:rsidR="000A1F9B" w:rsidRDefault="00B27F83">
      <w:pPr>
        <w:pStyle w:val="Normal012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103.4</w:t>
      </w:r>
    </w:p>
    <w:p w:rsidR="000A1F9B" w:rsidRDefault="00B27F83">
      <w:pPr>
        <w:pStyle w:val="Normal012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2.58</w:t>
      </w:r>
    </w:p>
    <w:p w:rsidR="000A1F9B" w:rsidRDefault="00B27F83">
      <w:pPr>
        <w:pStyle w:val="Normal012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2.59</w:t>
      </w:r>
    </w:p>
    <w:p w:rsidR="000A1F9B" w:rsidRDefault="00B27F83">
      <w:pPr>
        <w:pStyle w:val="Normal012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1M007</w:t>
      </w:r>
    </w:p>
    <w:p w:rsidR="000A1F9B" w:rsidRDefault="00B27F83">
      <w:pPr>
        <w:pStyle w:val="Normal012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6.94</w:t>
      </w:r>
    </w:p>
    <w:p w:rsidR="000A1F9B" w:rsidRDefault="00B27F83">
      <w:pPr>
        <w:pStyle w:val="Normal012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12.0</w:t>
      </w:r>
    </w:p>
    <w:p w:rsidR="000A1F9B" w:rsidRDefault="00B27F83">
      <w:pPr>
        <w:pStyle w:val="Normal012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3.19</w:t>
      </w:r>
    </w:p>
    <w:p w:rsidR="000A1F9B" w:rsidRDefault="00B27F83">
      <w:pPr>
        <w:pStyle w:val="Normal012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50.3</w:t>
      </w:r>
    </w:p>
    <w:p w:rsidR="000A1F9B" w:rsidRDefault="00B27F83">
      <w:pPr>
        <w:pStyle w:val="Normal012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4.13</w:t>
      </w:r>
    </w:p>
    <w:p w:rsidR="000A1F9B" w:rsidRDefault="00B27F83">
      <w:pPr>
        <w:pStyle w:val="Normal012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102.8</w:t>
      </w:r>
    </w:p>
    <w:p w:rsidR="000A1F9B" w:rsidRDefault="00B27F83">
      <w:pPr>
        <w:pStyle w:val="Normal012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2.60</w:t>
      </w:r>
    </w:p>
    <w:p w:rsidR="000A1F9B" w:rsidRDefault="00B27F83">
      <w:pPr>
        <w:pStyle w:val="Normal012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2.74</w:t>
      </w:r>
    </w:p>
    <w:p w:rsidR="000A1F9B" w:rsidRDefault="00B27F83">
      <w:pPr>
        <w:pStyle w:val="Normal012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1M008</w:t>
      </w:r>
    </w:p>
    <w:p w:rsidR="000A1F9B" w:rsidRDefault="00B27F83">
      <w:pPr>
        <w:pStyle w:val="Normal012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6.76</w:t>
      </w:r>
    </w:p>
    <w:p w:rsidR="000A1F9B" w:rsidRDefault="00B27F83">
      <w:pPr>
        <w:pStyle w:val="Normal012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14.6</w:t>
      </w:r>
    </w:p>
    <w:p w:rsidR="000A1F9B" w:rsidRDefault="00B27F83">
      <w:pPr>
        <w:pStyle w:val="Normal012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2.72</w:t>
      </w:r>
    </w:p>
    <w:p w:rsidR="000A1F9B" w:rsidRDefault="00B27F83">
      <w:pPr>
        <w:pStyle w:val="Normal012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54.3</w:t>
      </w:r>
    </w:p>
    <w:p w:rsidR="000A1F9B" w:rsidRDefault="00B27F83">
      <w:pPr>
        <w:pStyle w:val="Normal012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4.48</w:t>
      </w:r>
    </w:p>
    <w:p w:rsidR="000A1F9B" w:rsidRDefault="00B27F83">
      <w:pPr>
        <w:pStyle w:val="Normal012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145</w:t>
      </w:r>
    </w:p>
    <w:p w:rsidR="000A1F9B" w:rsidRDefault="00B27F83">
      <w:pPr>
        <w:pStyle w:val="Normal012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100.7</w:t>
      </w:r>
    </w:p>
    <w:p w:rsidR="000A1F9B" w:rsidRDefault="00B27F83">
      <w:pPr>
        <w:pStyle w:val="Normal012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2.59</w:t>
      </w:r>
    </w:p>
    <w:p w:rsidR="000A1F9B" w:rsidRDefault="00B27F83">
      <w:pPr>
        <w:pStyle w:val="Normal012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2.77</w:t>
      </w:r>
    </w:p>
    <w:p w:rsidR="000A1F9B" w:rsidRDefault="00B27F83">
      <w:pPr>
        <w:pStyle w:val="Normal012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1M009</w:t>
      </w:r>
    </w:p>
    <w:p w:rsidR="000A1F9B" w:rsidRDefault="00B27F83">
      <w:pPr>
        <w:pStyle w:val="Normal012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7.23</w:t>
      </w:r>
    </w:p>
    <w:p w:rsidR="000A1F9B" w:rsidRDefault="00B27F83">
      <w:pPr>
        <w:pStyle w:val="Normal012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14.7</w:t>
      </w:r>
    </w:p>
    <w:p w:rsidR="000A1F9B" w:rsidRDefault="00B27F83">
      <w:pPr>
        <w:pStyle w:val="Normal012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2.62</w:t>
      </w:r>
    </w:p>
    <w:p w:rsidR="000A1F9B" w:rsidRDefault="00B27F83">
      <w:pPr>
        <w:pStyle w:val="Normal012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53.2</w:t>
      </w:r>
    </w:p>
    <w:p w:rsidR="000A1F9B" w:rsidRDefault="00B27F83">
      <w:pPr>
        <w:pStyle w:val="Normal012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4.32</w:t>
      </w:r>
    </w:p>
    <w:p w:rsidR="000A1F9B" w:rsidRDefault="00B27F83">
      <w:pPr>
        <w:pStyle w:val="Normal012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101.6</w:t>
      </w:r>
    </w:p>
    <w:p w:rsidR="000A1F9B" w:rsidRDefault="00B27F83">
      <w:pPr>
        <w:pStyle w:val="Normal012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2.69</w:t>
      </w:r>
    </w:p>
    <w:p w:rsidR="000A1F9B" w:rsidRDefault="00B27F83">
      <w:pPr>
        <w:pStyle w:val="Normal012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2.87</w:t>
      </w:r>
    </w:p>
    <w:p w:rsidR="000A1F9B" w:rsidRDefault="00B27F83">
      <w:pPr>
        <w:pStyle w:val="Normal012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1M010</w:t>
      </w:r>
    </w:p>
    <w:p w:rsidR="000A1F9B" w:rsidRDefault="00B27F83">
      <w:pPr>
        <w:pStyle w:val="Normal012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8.06</w:t>
      </w:r>
    </w:p>
    <w:p w:rsidR="000A1F9B" w:rsidRDefault="00B27F83">
      <w:pPr>
        <w:pStyle w:val="Normal012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14.5</w:t>
      </w:r>
    </w:p>
    <w:p w:rsidR="000A1F9B" w:rsidRDefault="00B27F83">
      <w:pPr>
        <w:pStyle w:val="Normal012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2.77</w:t>
      </w:r>
    </w:p>
    <w:p w:rsidR="000A1F9B" w:rsidRDefault="00B27F83">
      <w:pPr>
        <w:pStyle w:val="Normal012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54.7</w:t>
      </w:r>
    </w:p>
    <w:p w:rsidR="000A1F9B" w:rsidRDefault="00B27F83">
      <w:pPr>
        <w:pStyle w:val="Normal012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4.11</w:t>
      </w:r>
    </w:p>
    <w:p w:rsidR="000A1F9B" w:rsidRDefault="00B27F83">
      <w:pPr>
        <w:pStyle w:val="Normal012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101.3</w:t>
      </w:r>
    </w:p>
    <w:p w:rsidR="000A1F9B" w:rsidRDefault="00B27F83">
      <w:pPr>
        <w:pStyle w:val="Normal012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2.65</w:t>
      </w:r>
    </w:p>
    <w:p w:rsidR="000A1F9B" w:rsidRDefault="00B27F83">
      <w:pPr>
        <w:pStyle w:val="Normal012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2.63</w:t>
      </w:r>
    </w:p>
    <w:p w:rsidR="000A1F9B" w:rsidRDefault="00B27F83">
      <w:pPr>
        <w:pStyle w:val="Normal012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2M001</w:t>
      </w:r>
    </w:p>
    <w:p w:rsidR="000A1F9B" w:rsidRDefault="00B27F83">
      <w:pPr>
        <w:pStyle w:val="Normal012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8.32</w:t>
      </w:r>
    </w:p>
    <w:p w:rsidR="000A1F9B" w:rsidRDefault="00B27F83">
      <w:pPr>
        <w:pStyle w:val="Normal012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16.6</w:t>
      </w:r>
    </w:p>
    <w:p w:rsidR="000A1F9B" w:rsidRDefault="00B27F83">
      <w:pPr>
        <w:pStyle w:val="Normal012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2.25</w:t>
      </w:r>
    </w:p>
    <w:p w:rsidR="000A1F9B" w:rsidRDefault="00B27F83">
      <w:pPr>
        <w:pStyle w:val="Normal012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54.0</w:t>
      </w:r>
    </w:p>
    <w:p w:rsidR="000A1F9B" w:rsidRDefault="00B27F83">
      <w:pPr>
        <w:pStyle w:val="Normal012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4.31</w:t>
      </w:r>
    </w:p>
    <w:p w:rsidR="000A1F9B" w:rsidRDefault="00B27F83">
      <w:pPr>
        <w:pStyle w:val="Normal012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103.0</w:t>
      </w:r>
    </w:p>
    <w:p w:rsidR="000A1F9B" w:rsidRDefault="00B27F83">
      <w:pPr>
        <w:pStyle w:val="Normal012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2.59</w:t>
      </w:r>
    </w:p>
    <w:p w:rsidR="000A1F9B" w:rsidRDefault="00B27F83">
      <w:pPr>
        <w:pStyle w:val="Normal012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2.68</w:t>
      </w:r>
    </w:p>
    <w:p w:rsidR="000A1F9B" w:rsidRDefault="00B27F83">
      <w:pPr>
        <w:pStyle w:val="Normal012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2M002</w:t>
      </w:r>
    </w:p>
    <w:p w:rsidR="000A1F9B" w:rsidRDefault="00B27F83">
      <w:pPr>
        <w:pStyle w:val="Normal012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7.44</w:t>
      </w:r>
    </w:p>
    <w:p w:rsidR="000A1F9B" w:rsidRDefault="00B27F83">
      <w:pPr>
        <w:pStyle w:val="Normal012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15.5</w:t>
      </w:r>
    </w:p>
    <w:p w:rsidR="000A1F9B" w:rsidRDefault="00B27F83">
      <w:pPr>
        <w:pStyle w:val="Normal012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2.36</w:t>
      </w:r>
    </w:p>
    <w:p w:rsidR="000A1F9B" w:rsidRDefault="00B27F83">
      <w:pPr>
        <w:pStyle w:val="Normal012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52.1</w:t>
      </w:r>
    </w:p>
    <w:p w:rsidR="000A1F9B" w:rsidRDefault="00B27F83">
      <w:pPr>
        <w:pStyle w:val="Normal012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4.28</w:t>
      </w:r>
    </w:p>
    <w:p w:rsidR="000A1F9B" w:rsidRDefault="00B27F83">
      <w:pPr>
        <w:pStyle w:val="Normal012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102.6</w:t>
      </w:r>
    </w:p>
    <w:p w:rsidR="000A1F9B" w:rsidRDefault="00B27F83">
      <w:pPr>
        <w:pStyle w:val="Normal012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2.63</w:t>
      </w:r>
    </w:p>
    <w:p w:rsidR="000A1F9B" w:rsidRDefault="00B27F83">
      <w:pPr>
        <w:pStyle w:val="Normal012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2.65</w:t>
      </w:r>
    </w:p>
    <w:p w:rsidR="000A1F9B" w:rsidRDefault="00B27F83">
      <w:pPr>
        <w:pStyle w:val="Normal012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2M003</w:t>
      </w:r>
    </w:p>
    <w:p w:rsidR="000A1F9B" w:rsidRDefault="00B27F83">
      <w:pPr>
        <w:pStyle w:val="Normal012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</w:t>
      </w:r>
      <w:r>
        <w:rPr>
          <w:rFonts w:eastAsia="Times New Roman"/>
          <w:color w:val="000000"/>
          <w:kern w:val="2"/>
          <w:sz w:val="17"/>
        </w:rPr>
        <w:t>.06</w:t>
      </w:r>
    </w:p>
    <w:p w:rsidR="000A1F9B" w:rsidRDefault="00B27F83">
      <w:pPr>
        <w:pStyle w:val="Normal012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12.2</w:t>
      </w:r>
    </w:p>
    <w:p w:rsidR="000A1F9B" w:rsidRDefault="00B27F83">
      <w:pPr>
        <w:pStyle w:val="Normal012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3.20</w:t>
      </w:r>
    </w:p>
    <w:p w:rsidR="000A1F9B" w:rsidRDefault="00B27F83">
      <w:pPr>
        <w:pStyle w:val="Normal012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51.3</w:t>
      </w:r>
    </w:p>
    <w:p w:rsidR="000A1F9B" w:rsidRDefault="00B27F83">
      <w:pPr>
        <w:pStyle w:val="Normal012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4.11</w:t>
      </w:r>
    </w:p>
    <w:p w:rsidR="000A1F9B" w:rsidRDefault="00B27F83">
      <w:pPr>
        <w:pStyle w:val="Normal012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103.0</w:t>
      </w:r>
    </w:p>
    <w:p w:rsidR="000A1F9B" w:rsidRDefault="00B27F83">
      <w:pPr>
        <w:pStyle w:val="Normal012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2.54</w:t>
      </w:r>
    </w:p>
    <w:p w:rsidR="000A1F9B" w:rsidRDefault="00B27F83">
      <w:pPr>
        <w:pStyle w:val="Normal012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2.85</w:t>
      </w:r>
    </w:p>
    <w:p w:rsidR="000A1F9B" w:rsidRDefault="00B27F83">
      <w:pPr>
        <w:pStyle w:val="Normal012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2M004</w:t>
      </w:r>
    </w:p>
    <w:p w:rsidR="000A1F9B" w:rsidRDefault="00B27F83">
      <w:pPr>
        <w:pStyle w:val="Normal012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7.17</w:t>
      </w:r>
    </w:p>
    <w:p w:rsidR="000A1F9B" w:rsidRDefault="00B27F83">
      <w:pPr>
        <w:pStyle w:val="Normal012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16.0</w:t>
      </w:r>
    </w:p>
    <w:p w:rsidR="000A1F9B" w:rsidRDefault="00B27F83">
      <w:pPr>
        <w:pStyle w:val="Normal012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2.48</w:t>
      </w:r>
    </w:p>
    <w:p w:rsidR="000A1F9B" w:rsidRDefault="00B27F83">
      <w:pPr>
        <w:pStyle w:val="Normal012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55.7</w:t>
      </w:r>
    </w:p>
    <w:p w:rsidR="000A1F9B" w:rsidRDefault="00B27F83">
      <w:pPr>
        <w:pStyle w:val="Normal012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4.43</w:t>
      </w:r>
    </w:p>
    <w:p w:rsidR="000A1F9B" w:rsidRDefault="00B27F83">
      <w:pPr>
        <w:pStyle w:val="Normal012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145</w:t>
      </w:r>
    </w:p>
    <w:p w:rsidR="000A1F9B" w:rsidRDefault="00B27F83">
      <w:pPr>
        <w:pStyle w:val="Normal012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104.4</w:t>
      </w:r>
    </w:p>
    <w:p w:rsidR="000A1F9B" w:rsidRDefault="00B27F83">
      <w:pPr>
        <w:pStyle w:val="Normal012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2.55</w:t>
      </w:r>
    </w:p>
    <w:p w:rsidR="000A1F9B" w:rsidRDefault="00B27F83">
      <w:pPr>
        <w:pStyle w:val="Normal012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2.54</w:t>
      </w:r>
    </w:p>
    <w:p w:rsidR="000A1F9B" w:rsidRDefault="00B27F83">
      <w:pPr>
        <w:pStyle w:val="Normal012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2M005</w:t>
      </w:r>
    </w:p>
    <w:p w:rsidR="000A1F9B" w:rsidRDefault="00B27F83">
      <w:pPr>
        <w:pStyle w:val="Normal012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6.62</w:t>
      </w:r>
    </w:p>
    <w:p w:rsidR="000A1F9B" w:rsidRDefault="00B27F83">
      <w:pPr>
        <w:pStyle w:val="Normal012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18.1</w:t>
      </w:r>
    </w:p>
    <w:p w:rsidR="000A1F9B" w:rsidRDefault="00B27F83">
      <w:pPr>
        <w:pStyle w:val="Normal012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2.17</w:t>
      </w:r>
    </w:p>
    <w:p w:rsidR="000A1F9B" w:rsidRDefault="00B27F83">
      <w:pPr>
        <w:pStyle w:val="Normal012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57.3</w:t>
      </w:r>
    </w:p>
    <w:p w:rsidR="000A1F9B" w:rsidRDefault="00B27F83">
      <w:pPr>
        <w:pStyle w:val="Normal012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4.67</w:t>
      </w:r>
    </w:p>
    <w:p w:rsidR="000A1F9B" w:rsidRDefault="00B27F83">
      <w:pPr>
        <w:pStyle w:val="Normal012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104.0</w:t>
      </w:r>
    </w:p>
    <w:p w:rsidR="000A1F9B" w:rsidRDefault="00B27F83">
      <w:pPr>
        <w:pStyle w:val="Normal012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2.68</w:t>
      </w:r>
    </w:p>
    <w:p w:rsidR="000A1F9B" w:rsidRDefault="00B27F83">
      <w:pPr>
        <w:pStyle w:val="Normal012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2.70</w:t>
      </w:r>
    </w:p>
    <w:p w:rsidR="000A1F9B" w:rsidRDefault="00B27F83">
      <w:pPr>
        <w:pStyle w:val="Normal012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2M006</w:t>
      </w:r>
    </w:p>
    <w:p w:rsidR="000A1F9B" w:rsidRDefault="00B27F83">
      <w:pPr>
        <w:pStyle w:val="Normal012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6.64</w:t>
      </w:r>
    </w:p>
    <w:p w:rsidR="000A1F9B" w:rsidRDefault="00B27F83">
      <w:pPr>
        <w:pStyle w:val="Normal012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16.3</w:t>
      </w:r>
    </w:p>
    <w:p w:rsidR="000A1F9B" w:rsidRDefault="00B27F83">
      <w:pPr>
        <w:pStyle w:val="Normal012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2.41</w:t>
      </w:r>
    </w:p>
    <w:p w:rsidR="000A1F9B" w:rsidRDefault="00B27F83">
      <w:pPr>
        <w:pStyle w:val="Normal012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55.6</w:t>
      </w:r>
    </w:p>
    <w:p w:rsidR="000A1F9B" w:rsidRDefault="00B27F83">
      <w:pPr>
        <w:pStyle w:val="Normal012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4.51</w:t>
      </w:r>
    </w:p>
    <w:p w:rsidR="000A1F9B" w:rsidRDefault="00B27F83">
      <w:pPr>
        <w:pStyle w:val="Normal012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103.9</w:t>
      </w:r>
    </w:p>
    <w:p w:rsidR="000A1F9B" w:rsidRDefault="00B27F83">
      <w:pPr>
        <w:pStyle w:val="Normal012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2.59</w:t>
      </w:r>
    </w:p>
    <w:p w:rsidR="000A1F9B" w:rsidRDefault="00B27F83">
      <w:pPr>
        <w:pStyle w:val="Normal012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2.72</w:t>
      </w:r>
    </w:p>
    <w:p w:rsidR="000A1F9B" w:rsidRDefault="00B27F83">
      <w:pPr>
        <w:pStyle w:val="Normal012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2M007</w:t>
      </w:r>
    </w:p>
    <w:p w:rsidR="000A1F9B" w:rsidRDefault="00B27F83">
      <w:pPr>
        <w:pStyle w:val="Normal012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6.96</w:t>
      </w:r>
    </w:p>
    <w:p w:rsidR="000A1F9B" w:rsidRDefault="00B27F83">
      <w:pPr>
        <w:pStyle w:val="Normal012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15.3</w:t>
      </w:r>
    </w:p>
    <w:p w:rsidR="000A1F9B" w:rsidRDefault="00B27F83">
      <w:pPr>
        <w:pStyle w:val="Normal012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2.56</w:t>
      </w:r>
    </w:p>
    <w:p w:rsidR="000A1F9B" w:rsidRDefault="00B27F83">
      <w:pPr>
        <w:pStyle w:val="Normal012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54.4</w:t>
      </w:r>
    </w:p>
    <w:p w:rsidR="000A1F9B" w:rsidRDefault="00B27F83">
      <w:pPr>
        <w:pStyle w:val="Normal012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4.47</w:t>
      </w:r>
    </w:p>
    <w:p w:rsidR="000A1F9B" w:rsidRDefault="00B27F83">
      <w:pPr>
        <w:pStyle w:val="Normal012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104.7</w:t>
      </w:r>
    </w:p>
    <w:p w:rsidR="000A1F9B" w:rsidRDefault="00B27F83">
      <w:pPr>
        <w:pStyle w:val="Normal012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2.55</w:t>
      </w:r>
    </w:p>
    <w:p w:rsidR="000A1F9B" w:rsidRDefault="00B27F83">
      <w:pPr>
        <w:pStyle w:val="Normal012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</w:t>
      </w:r>
      <w:r>
        <w:rPr>
          <w:rFonts w:eastAsia="Times New Roman"/>
          <w:color w:val="000000"/>
          <w:kern w:val="2"/>
          <w:sz w:val="17"/>
        </w:rPr>
        <w:t>.83</w:t>
      </w:r>
    </w:p>
    <w:p w:rsidR="000A1F9B" w:rsidRDefault="00B27F83">
      <w:pPr>
        <w:pStyle w:val="Normal012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2M008</w:t>
      </w:r>
    </w:p>
    <w:p w:rsidR="000A1F9B" w:rsidRDefault="00B27F83">
      <w:pPr>
        <w:pStyle w:val="Normal012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7.40</w:t>
      </w:r>
    </w:p>
    <w:p w:rsidR="000A1F9B" w:rsidRDefault="00B27F83">
      <w:pPr>
        <w:pStyle w:val="Normal012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11.7</w:t>
      </w:r>
    </w:p>
    <w:p w:rsidR="000A1F9B" w:rsidRDefault="00B27F83">
      <w:pPr>
        <w:pStyle w:val="Normal012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3.32</w:t>
      </w:r>
    </w:p>
    <w:p w:rsidR="000A1F9B" w:rsidRDefault="00B27F83">
      <w:pPr>
        <w:pStyle w:val="Normal012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50.5</w:t>
      </w:r>
    </w:p>
    <w:p w:rsidR="000A1F9B" w:rsidRDefault="00B27F83">
      <w:pPr>
        <w:pStyle w:val="Normal012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4.32</w:t>
      </w:r>
    </w:p>
    <w:p w:rsidR="000A1F9B" w:rsidRDefault="00B27F83">
      <w:pPr>
        <w:pStyle w:val="Normal012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103.2</w:t>
      </w:r>
    </w:p>
    <w:p w:rsidR="000A1F9B" w:rsidRDefault="00B27F83">
      <w:pPr>
        <w:pStyle w:val="Normal012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2.58</w:t>
      </w:r>
    </w:p>
    <w:p w:rsidR="000A1F9B" w:rsidRDefault="00B27F83">
      <w:pPr>
        <w:pStyle w:val="Normal012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2.60</w:t>
      </w:r>
    </w:p>
    <w:p w:rsidR="000A1F9B" w:rsidRDefault="00B27F83">
      <w:pPr>
        <w:pStyle w:val="Normal012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2M009</w:t>
      </w:r>
    </w:p>
    <w:p w:rsidR="000A1F9B" w:rsidRDefault="00B27F83">
      <w:pPr>
        <w:pStyle w:val="Normal012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8.11</w:t>
      </w:r>
    </w:p>
    <w:p w:rsidR="000A1F9B" w:rsidRDefault="00B27F83">
      <w:pPr>
        <w:pStyle w:val="Normal012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14.6</w:t>
      </w:r>
    </w:p>
    <w:p w:rsidR="000A1F9B" w:rsidRDefault="00B27F83">
      <w:pPr>
        <w:pStyle w:val="Normal012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2.57</w:t>
      </w:r>
    </w:p>
    <w:p w:rsidR="000A1F9B" w:rsidRDefault="00B27F83">
      <w:pPr>
        <w:pStyle w:val="Normal012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52.1</w:t>
      </w:r>
    </w:p>
    <w:p w:rsidR="000A1F9B" w:rsidRDefault="00B27F83">
      <w:pPr>
        <w:pStyle w:val="Normal012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4.54</w:t>
      </w:r>
    </w:p>
    <w:p w:rsidR="000A1F9B" w:rsidRDefault="00B27F83">
      <w:pPr>
        <w:pStyle w:val="Normal012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102.6</w:t>
      </w:r>
    </w:p>
    <w:p w:rsidR="000A1F9B" w:rsidRDefault="00B27F83">
      <w:pPr>
        <w:pStyle w:val="Normal012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2.67</w:t>
      </w:r>
    </w:p>
    <w:p w:rsidR="000A1F9B" w:rsidRDefault="00B27F83">
      <w:pPr>
        <w:pStyle w:val="Normal012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2.80</w:t>
      </w:r>
    </w:p>
    <w:p w:rsidR="000A1F9B" w:rsidRDefault="00B27F83">
      <w:pPr>
        <w:pStyle w:val="Normal012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2M010</w:t>
      </w:r>
    </w:p>
    <w:p w:rsidR="000A1F9B" w:rsidRDefault="00B27F83">
      <w:pPr>
        <w:pStyle w:val="Normal012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10.35</w:t>
      </w:r>
    </w:p>
    <w:p w:rsidR="000A1F9B" w:rsidRDefault="00B27F83">
      <w:pPr>
        <w:pStyle w:val="Normal012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17.7</w:t>
      </w:r>
    </w:p>
    <w:p w:rsidR="000A1F9B" w:rsidRDefault="00B27F83">
      <w:pPr>
        <w:pStyle w:val="Normal012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2.15</w:t>
      </w:r>
    </w:p>
    <w:p w:rsidR="000A1F9B" w:rsidRDefault="00B27F83">
      <w:pPr>
        <w:pStyle w:val="Normal012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55.7</w:t>
      </w:r>
    </w:p>
    <w:p w:rsidR="000A1F9B" w:rsidRDefault="00B27F83">
      <w:pPr>
        <w:pStyle w:val="Normal012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4.22</w:t>
      </w:r>
    </w:p>
    <w:p w:rsidR="000A1F9B" w:rsidRDefault="00B27F83">
      <w:pPr>
        <w:pStyle w:val="Normal012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140</w:t>
      </w:r>
    </w:p>
    <w:p w:rsidR="000A1F9B" w:rsidRDefault="00B27F83">
      <w:pPr>
        <w:pStyle w:val="Normal012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99.2</w:t>
      </w:r>
    </w:p>
    <w:p w:rsidR="000A1F9B" w:rsidRDefault="00B27F83">
      <w:pPr>
        <w:pStyle w:val="Normal012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2.78</w:t>
      </w:r>
    </w:p>
    <w:p w:rsidR="000A1F9B" w:rsidRDefault="00B27F83">
      <w:pPr>
        <w:pStyle w:val="Normal012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3.03</w:t>
      </w:r>
    </w:p>
    <w:p w:rsidR="000A1F9B" w:rsidRDefault="00B27F83">
      <w:pPr>
        <w:pStyle w:val="Normal012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3M001</w:t>
      </w:r>
    </w:p>
    <w:p w:rsidR="000A1F9B" w:rsidRDefault="00B27F83">
      <w:pPr>
        <w:pStyle w:val="Normal012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7.45</w:t>
      </w:r>
    </w:p>
    <w:p w:rsidR="000A1F9B" w:rsidRDefault="00B27F83">
      <w:pPr>
        <w:pStyle w:val="Normal012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15.4</w:t>
      </w:r>
    </w:p>
    <w:p w:rsidR="000A1F9B" w:rsidRDefault="00B27F83">
      <w:pPr>
        <w:pStyle w:val="Normal012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2.46</w:t>
      </w:r>
    </w:p>
    <w:p w:rsidR="000A1F9B" w:rsidRDefault="00B27F83">
      <w:pPr>
        <w:pStyle w:val="Normal012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53.3</w:t>
      </w:r>
    </w:p>
    <w:p w:rsidR="000A1F9B" w:rsidRDefault="00B27F83">
      <w:pPr>
        <w:pStyle w:val="Normal012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4.36</w:t>
      </w:r>
    </w:p>
    <w:p w:rsidR="000A1F9B" w:rsidRDefault="00B27F83">
      <w:pPr>
        <w:pStyle w:val="Normal012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12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101.0</w:t>
      </w:r>
    </w:p>
    <w:p w:rsidR="000A1F9B" w:rsidRDefault="00B27F83">
      <w:pPr>
        <w:pStyle w:val="Normal012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2.62</w:t>
      </w:r>
    </w:p>
    <w:p w:rsidR="000A1F9B" w:rsidRDefault="00B27F83">
      <w:pPr>
        <w:pStyle w:val="Normal012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2.64</w:t>
      </w:r>
    </w:p>
    <w:p w:rsidR="000A1F9B" w:rsidRDefault="00B27F83">
      <w:pPr>
        <w:pStyle w:val="Normal012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3M002</w:t>
      </w:r>
    </w:p>
    <w:p w:rsidR="000A1F9B" w:rsidRDefault="00B27F83">
      <w:pPr>
        <w:pStyle w:val="Normal012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7.06</w:t>
      </w:r>
    </w:p>
    <w:p w:rsidR="000A1F9B" w:rsidRDefault="00B27F83">
      <w:pPr>
        <w:pStyle w:val="Normal012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16.9</w:t>
      </w:r>
    </w:p>
    <w:p w:rsidR="000A1F9B" w:rsidRDefault="00B27F83">
      <w:pPr>
        <w:pStyle w:val="Normal012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2.20</w:t>
      </w:r>
    </w:p>
    <w:p w:rsidR="000A1F9B" w:rsidRDefault="00B27F83">
      <w:pPr>
        <w:pStyle w:val="Normal012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54.0</w:t>
      </w:r>
    </w:p>
    <w:p w:rsidR="000A1F9B" w:rsidRDefault="00B27F83">
      <w:pPr>
        <w:pStyle w:val="Normal012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4.02</w:t>
      </w:r>
    </w:p>
    <w:p w:rsidR="000A1F9B" w:rsidRDefault="00B27F83">
      <w:pPr>
        <w:pStyle w:val="Normal012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103.9</w:t>
      </w:r>
    </w:p>
    <w:p w:rsidR="000A1F9B" w:rsidRDefault="00B27F83">
      <w:pPr>
        <w:pStyle w:val="Normal012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2.67</w:t>
      </w:r>
    </w:p>
    <w:p w:rsidR="000A1F9B" w:rsidRDefault="00B27F83">
      <w:pPr>
        <w:pStyle w:val="Normal012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2.59</w:t>
      </w:r>
    </w:p>
    <w:p w:rsidR="000A1F9B" w:rsidRDefault="00B27F83">
      <w:pPr>
        <w:pStyle w:val="Normal012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12"/>
        <w:spacing w:line="1" w:lineRule="auto"/>
      </w:pPr>
      <w:r>
        <w:br w:type="page"/>
      </w:r>
    </w:p>
    <w:p w:rsidR="000A1F9B" w:rsidRDefault="00B27F83">
      <w:pPr>
        <w:pStyle w:val="Normal012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63" style="position:absolute;left:0;text-align:left;z-index:-251523072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62" style="position:absolute;left:0;text-align:left;z-index:-251522048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61" style="position:absolute;left:0;text-align:left;z-index:-251521024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2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Blood Biochemistry (cobas 6000)  </w:t>
      </w:r>
      <w:r>
        <w:rPr>
          <w:rFonts w:ascii="宋体" w:eastAsia="宋体" w:hAnsi="宋体"/>
          <w:color w:val="000000"/>
          <w:kern w:val="2"/>
          <w:sz w:val="19"/>
        </w:rPr>
        <w:t>血生化指标检测结果个体数据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GLU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GLOB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A/G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TP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K+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Na+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Cl</w:t>
      </w:r>
      <w:r>
        <w:rPr>
          <w:rFonts w:eastAsia="Times New Roman"/>
          <w:b/>
          <w:color w:val="000000"/>
          <w:kern w:val="2"/>
          <w:sz w:val="15"/>
        </w:rPr>
        <w:noBreakHyphen/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Ca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</w:t>
      </w:r>
      <w:r>
        <w:rPr>
          <w:rFonts w:eastAsia="Times New Roman"/>
          <w:b/>
          <w:color w:val="000000"/>
          <w:kern w:val="2"/>
          <w:sz w:val="15"/>
        </w:rPr>
        <w:t>)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3M003</w:t>
      </w:r>
    </w:p>
    <w:p w:rsidR="000A1F9B" w:rsidRDefault="00B27F83">
      <w:pPr>
        <w:pStyle w:val="Normal012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8.05</w:t>
      </w:r>
    </w:p>
    <w:p w:rsidR="000A1F9B" w:rsidRDefault="00B27F83">
      <w:pPr>
        <w:pStyle w:val="Normal012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14.5</w:t>
      </w:r>
    </w:p>
    <w:p w:rsidR="000A1F9B" w:rsidRDefault="00B27F83">
      <w:pPr>
        <w:pStyle w:val="Normal012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2.66</w:t>
      </w:r>
    </w:p>
    <w:p w:rsidR="000A1F9B" w:rsidRDefault="00B27F83">
      <w:pPr>
        <w:pStyle w:val="Normal012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53.1</w:t>
      </w:r>
    </w:p>
    <w:p w:rsidR="000A1F9B" w:rsidRDefault="00B27F83">
      <w:pPr>
        <w:pStyle w:val="Normal012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4.00</w:t>
      </w:r>
    </w:p>
    <w:p w:rsidR="000A1F9B" w:rsidRDefault="00B27F83">
      <w:pPr>
        <w:pStyle w:val="Normal012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145</w:t>
      </w:r>
    </w:p>
    <w:p w:rsidR="000A1F9B" w:rsidRDefault="00B27F83">
      <w:pPr>
        <w:pStyle w:val="Normal012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102.7</w:t>
      </w:r>
    </w:p>
    <w:p w:rsidR="000A1F9B" w:rsidRDefault="00B27F83">
      <w:pPr>
        <w:pStyle w:val="Normal012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2.57</w:t>
      </w:r>
    </w:p>
    <w:p w:rsidR="000A1F9B" w:rsidRDefault="00B27F83">
      <w:pPr>
        <w:pStyle w:val="Normal012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2.40</w:t>
      </w:r>
    </w:p>
    <w:p w:rsidR="000A1F9B" w:rsidRDefault="00B27F83">
      <w:pPr>
        <w:pStyle w:val="Normal012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3M004</w:t>
      </w:r>
    </w:p>
    <w:p w:rsidR="000A1F9B" w:rsidRDefault="00B27F83">
      <w:pPr>
        <w:pStyle w:val="Normal012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6.22</w:t>
      </w:r>
    </w:p>
    <w:p w:rsidR="000A1F9B" w:rsidRDefault="00B27F83">
      <w:pPr>
        <w:pStyle w:val="Normal012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17.9</w:t>
      </w:r>
    </w:p>
    <w:p w:rsidR="000A1F9B" w:rsidRDefault="00B27F83">
      <w:pPr>
        <w:pStyle w:val="Normal012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2.14</w:t>
      </w:r>
    </w:p>
    <w:p w:rsidR="000A1F9B" w:rsidRDefault="00B27F83">
      <w:pPr>
        <w:pStyle w:val="Normal012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56.2</w:t>
      </w:r>
    </w:p>
    <w:p w:rsidR="000A1F9B" w:rsidRDefault="00B27F83">
      <w:pPr>
        <w:pStyle w:val="Normal012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4.19</w:t>
      </w:r>
    </w:p>
    <w:p w:rsidR="000A1F9B" w:rsidRDefault="00B27F83">
      <w:pPr>
        <w:pStyle w:val="Normal012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102.4</w:t>
      </w:r>
    </w:p>
    <w:p w:rsidR="000A1F9B" w:rsidRDefault="00B27F83">
      <w:pPr>
        <w:pStyle w:val="Normal012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2.64</w:t>
      </w:r>
    </w:p>
    <w:p w:rsidR="000A1F9B" w:rsidRDefault="00B27F83">
      <w:pPr>
        <w:pStyle w:val="Normal012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2.67</w:t>
      </w:r>
    </w:p>
    <w:p w:rsidR="000A1F9B" w:rsidRDefault="00B27F83">
      <w:pPr>
        <w:pStyle w:val="Normal012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3M005</w:t>
      </w:r>
    </w:p>
    <w:p w:rsidR="000A1F9B" w:rsidRDefault="00B27F83">
      <w:pPr>
        <w:pStyle w:val="Normal012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7.61</w:t>
      </w:r>
    </w:p>
    <w:p w:rsidR="000A1F9B" w:rsidRDefault="00B27F83">
      <w:pPr>
        <w:pStyle w:val="Normal012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14.5</w:t>
      </w:r>
    </w:p>
    <w:p w:rsidR="000A1F9B" w:rsidRDefault="00B27F83">
      <w:pPr>
        <w:pStyle w:val="Normal012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2.73</w:t>
      </w:r>
    </w:p>
    <w:p w:rsidR="000A1F9B" w:rsidRDefault="00B27F83">
      <w:pPr>
        <w:pStyle w:val="Normal012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54.1</w:t>
      </w:r>
    </w:p>
    <w:p w:rsidR="000A1F9B" w:rsidRDefault="00B27F83">
      <w:pPr>
        <w:pStyle w:val="Normal012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3.95</w:t>
      </w:r>
    </w:p>
    <w:p w:rsidR="000A1F9B" w:rsidRDefault="00B27F83">
      <w:pPr>
        <w:pStyle w:val="Normal012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145</w:t>
      </w:r>
    </w:p>
    <w:p w:rsidR="000A1F9B" w:rsidRDefault="00B27F83">
      <w:pPr>
        <w:pStyle w:val="Normal012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102.4</w:t>
      </w:r>
    </w:p>
    <w:p w:rsidR="000A1F9B" w:rsidRDefault="00B27F83">
      <w:pPr>
        <w:pStyle w:val="Normal012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2.60</w:t>
      </w:r>
    </w:p>
    <w:p w:rsidR="000A1F9B" w:rsidRDefault="00B27F83">
      <w:pPr>
        <w:pStyle w:val="Normal012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2.72</w:t>
      </w:r>
    </w:p>
    <w:p w:rsidR="000A1F9B" w:rsidRDefault="00B27F83">
      <w:pPr>
        <w:pStyle w:val="Normal012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3M006</w:t>
      </w:r>
    </w:p>
    <w:p w:rsidR="000A1F9B" w:rsidRDefault="00B27F83">
      <w:pPr>
        <w:pStyle w:val="Normal012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6.52</w:t>
      </w:r>
    </w:p>
    <w:p w:rsidR="000A1F9B" w:rsidRDefault="00B27F83">
      <w:pPr>
        <w:pStyle w:val="Normal012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14.5</w:t>
      </w:r>
    </w:p>
    <w:p w:rsidR="000A1F9B" w:rsidRDefault="00B27F83">
      <w:pPr>
        <w:pStyle w:val="Normal012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2.71</w:t>
      </w:r>
    </w:p>
    <w:p w:rsidR="000A1F9B" w:rsidRDefault="00B27F83">
      <w:pPr>
        <w:pStyle w:val="Normal012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53.8</w:t>
      </w:r>
    </w:p>
    <w:p w:rsidR="000A1F9B" w:rsidRDefault="00B27F83">
      <w:pPr>
        <w:pStyle w:val="Normal012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4.48</w:t>
      </w:r>
    </w:p>
    <w:p w:rsidR="000A1F9B" w:rsidRDefault="00B27F83">
      <w:pPr>
        <w:pStyle w:val="Normal012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102.9</w:t>
      </w:r>
    </w:p>
    <w:p w:rsidR="000A1F9B" w:rsidRDefault="00B27F83">
      <w:pPr>
        <w:pStyle w:val="Normal012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2.54</w:t>
      </w:r>
    </w:p>
    <w:p w:rsidR="000A1F9B" w:rsidRDefault="00B27F83">
      <w:pPr>
        <w:pStyle w:val="Normal012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2.89</w:t>
      </w:r>
    </w:p>
    <w:p w:rsidR="000A1F9B" w:rsidRDefault="00B27F83">
      <w:pPr>
        <w:pStyle w:val="Normal012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3M007</w:t>
      </w:r>
    </w:p>
    <w:p w:rsidR="000A1F9B" w:rsidRDefault="00B27F83">
      <w:pPr>
        <w:pStyle w:val="Normal012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6.21</w:t>
      </w:r>
    </w:p>
    <w:p w:rsidR="000A1F9B" w:rsidRDefault="00B27F83">
      <w:pPr>
        <w:pStyle w:val="Normal012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17.3</w:t>
      </w:r>
    </w:p>
    <w:p w:rsidR="000A1F9B" w:rsidRDefault="00B27F83">
      <w:pPr>
        <w:pStyle w:val="Normal012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2.21</w:t>
      </w:r>
    </w:p>
    <w:p w:rsidR="000A1F9B" w:rsidRDefault="00B27F83">
      <w:pPr>
        <w:pStyle w:val="Normal012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</w:t>
      </w:r>
      <w:r>
        <w:rPr>
          <w:rFonts w:eastAsia="Times New Roman"/>
          <w:color w:val="000000"/>
          <w:kern w:val="2"/>
          <w:sz w:val="17"/>
        </w:rPr>
        <w:t>5</w:t>
      </w:r>
    </w:p>
    <w:p w:rsidR="000A1F9B" w:rsidRDefault="00B27F83">
      <w:pPr>
        <w:pStyle w:val="Normal012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4.55</w:t>
      </w:r>
    </w:p>
    <w:p w:rsidR="000A1F9B" w:rsidRDefault="00B27F83">
      <w:pPr>
        <w:pStyle w:val="Normal012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145</w:t>
      </w:r>
    </w:p>
    <w:p w:rsidR="000A1F9B" w:rsidRDefault="00B27F83">
      <w:pPr>
        <w:pStyle w:val="Normal012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103.8</w:t>
      </w:r>
    </w:p>
    <w:p w:rsidR="000A1F9B" w:rsidRDefault="00B27F83">
      <w:pPr>
        <w:pStyle w:val="Normal012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2.72</w:t>
      </w:r>
    </w:p>
    <w:p w:rsidR="000A1F9B" w:rsidRDefault="00B27F83">
      <w:pPr>
        <w:pStyle w:val="Normal012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2.84</w:t>
      </w:r>
    </w:p>
    <w:p w:rsidR="000A1F9B" w:rsidRDefault="00B27F83">
      <w:pPr>
        <w:pStyle w:val="Normal012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3M008</w:t>
      </w:r>
    </w:p>
    <w:p w:rsidR="000A1F9B" w:rsidRDefault="00B27F83">
      <w:pPr>
        <w:pStyle w:val="Normal012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6.30</w:t>
      </w:r>
    </w:p>
    <w:p w:rsidR="000A1F9B" w:rsidRDefault="00B27F83">
      <w:pPr>
        <w:pStyle w:val="Normal012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13.2</w:t>
      </w:r>
    </w:p>
    <w:p w:rsidR="000A1F9B" w:rsidRDefault="00B27F83">
      <w:pPr>
        <w:pStyle w:val="Normal012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2.98</w:t>
      </w:r>
    </w:p>
    <w:p w:rsidR="000A1F9B" w:rsidRDefault="00B27F83">
      <w:pPr>
        <w:pStyle w:val="Normal012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52.6</w:t>
      </w:r>
    </w:p>
    <w:p w:rsidR="000A1F9B" w:rsidRDefault="00B27F83">
      <w:pPr>
        <w:pStyle w:val="Normal012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4.69</w:t>
      </w:r>
    </w:p>
    <w:p w:rsidR="000A1F9B" w:rsidRDefault="00B27F83">
      <w:pPr>
        <w:pStyle w:val="Normal012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104.0</w:t>
      </w:r>
    </w:p>
    <w:p w:rsidR="000A1F9B" w:rsidRDefault="00B27F83">
      <w:pPr>
        <w:pStyle w:val="Normal012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2.60</w:t>
      </w:r>
    </w:p>
    <w:p w:rsidR="000A1F9B" w:rsidRDefault="00B27F83">
      <w:pPr>
        <w:pStyle w:val="Normal012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2.94</w:t>
      </w:r>
    </w:p>
    <w:p w:rsidR="000A1F9B" w:rsidRDefault="00B27F83">
      <w:pPr>
        <w:pStyle w:val="Normal012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3M009</w:t>
      </w:r>
    </w:p>
    <w:p w:rsidR="000A1F9B" w:rsidRDefault="00B27F83">
      <w:pPr>
        <w:pStyle w:val="Normal012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8.76</w:t>
      </w:r>
    </w:p>
    <w:p w:rsidR="000A1F9B" w:rsidRDefault="00B27F83">
      <w:pPr>
        <w:pStyle w:val="Normal012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14.1</w:t>
      </w:r>
    </w:p>
    <w:p w:rsidR="000A1F9B" w:rsidRDefault="00B27F83">
      <w:pPr>
        <w:pStyle w:val="Normal012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2.72</w:t>
      </w:r>
    </w:p>
    <w:p w:rsidR="000A1F9B" w:rsidRDefault="00B27F83">
      <w:pPr>
        <w:pStyle w:val="Normal012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52.5</w:t>
      </w:r>
    </w:p>
    <w:p w:rsidR="000A1F9B" w:rsidRDefault="00B27F83">
      <w:pPr>
        <w:pStyle w:val="Normal012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4.20</w:t>
      </w:r>
    </w:p>
    <w:p w:rsidR="000A1F9B" w:rsidRDefault="00B27F83">
      <w:pPr>
        <w:pStyle w:val="Normal012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102.1</w:t>
      </w:r>
    </w:p>
    <w:p w:rsidR="000A1F9B" w:rsidRDefault="00B27F83">
      <w:pPr>
        <w:pStyle w:val="Normal012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2.62</w:t>
      </w:r>
    </w:p>
    <w:p w:rsidR="000A1F9B" w:rsidRDefault="00B27F83">
      <w:pPr>
        <w:pStyle w:val="Normal012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2.79</w:t>
      </w:r>
    </w:p>
    <w:p w:rsidR="000A1F9B" w:rsidRDefault="00B27F83">
      <w:pPr>
        <w:pStyle w:val="Normal012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3M010</w:t>
      </w:r>
    </w:p>
    <w:p w:rsidR="000A1F9B" w:rsidRDefault="00B27F83">
      <w:pPr>
        <w:pStyle w:val="Normal012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8.71</w:t>
      </w:r>
    </w:p>
    <w:p w:rsidR="000A1F9B" w:rsidRDefault="00B27F83">
      <w:pPr>
        <w:pStyle w:val="Normal012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16.6</w:t>
      </w:r>
    </w:p>
    <w:p w:rsidR="000A1F9B" w:rsidRDefault="00B27F83">
      <w:pPr>
        <w:pStyle w:val="Normal012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2.31</w:t>
      </w:r>
    </w:p>
    <w:p w:rsidR="000A1F9B" w:rsidRDefault="00B27F83">
      <w:pPr>
        <w:pStyle w:val="Normal012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54.9</w:t>
      </w:r>
    </w:p>
    <w:p w:rsidR="000A1F9B" w:rsidRDefault="00B27F83">
      <w:pPr>
        <w:pStyle w:val="Normal012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4.12</w:t>
      </w:r>
    </w:p>
    <w:p w:rsidR="000A1F9B" w:rsidRDefault="00B27F83">
      <w:pPr>
        <w:pStyle w:val="Normal012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100.7</w:t>
      </w:r>
    </w:p>
    <w:p w:rsidR="000A1F9B" w:rsidRDefault="00B27F83">
      <w:pPr>
        <w:pStyle w:val="Normal012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2.58</w:t>
      </w:r>
    </w:p>
    <w:p w:rsidR="000A1F9B" w:rsidRDefault="00B27F83">
      <w:pPr>
        <w:pStyle w:val="Normal012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2.92</w:t>
      </w:r>
    </w:p>
    <w:p w:rsidR="000A1F9B" w:rsidRDefault="00B27F83">
      <w:pPr>
        <w:pStyle w:val="Normal012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4M001</w:t>
      </w:r>
    </w:p>
    <w:p w:rsidR="000A1F9B" w:rsidRDefault="00B27F83">
      <w:pPr>
        <w:pStyle w:val="Normal012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8.10</w:t>
      </w:r>
    </w:p>
    <w:p w:rsidR="000A1F9B" w:rsidRDefault="00B27F83">
      <w:pPr>
        <w:pStyle w:val="Normal012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15.7</w:t>
      </w:r>
    </w:p>
    <w:p w:rsidR="000A1F9B" w:rsidRDefault="00B27F83">
      <w:pPr>
        <w:pStyle w:val="Normal012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2.47</w:t>
      </w:r>
    </w:p>
    <w:p w:rsidR="000A1F9B" w:rsidRDefault="00B27F83">
      <w:pPr>
        <w:pStyle w:val="Normal012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54.5</w:t>
      </w:r>
    </w:p>
    <w:p w:rsidR="000A1F9B" w:rsidRDefault="00B27F83">
      <w:pPr>
        <w:pStyle w:val="Normal012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4.22</w:t>
      </w:r>
    </w:p>
    <w:p w:rsidR="000A1F9B" w:rsidRDefault="00B27F83">
      <w:pPr>
        <w:pStyle w:val="Normal012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102.1</w:t>
      </w:r>
    </w:p>
    <w:p w:rsidR="000A1F9B" w:rsidRDefault="00B27F83">
      <w:pPr>
        <w:pStyle w:val="Normal012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2.60</w:t>
      </w:r>
    </w:p>
    <w:p w:rsidR="000A1F9B" w:rsidRDefault="00B27F83">
      <w:pPr>
        <w:pStyle w:val="Normal012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2.78</w:t>
      </w:r>
    </w:p>
    <w:p w:rsidR="000A1F9B" w:rsidRDefault="00B27F83">
      <w:pPr>
        <w:pStyle w:val="Normal012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4M002</w:t>
      </w:r>
    </w:p>
    <w:p w:rsidR="000A1F9B" w:rsidRDefault="00B27F83">
      <w:pPr>
        <w:pStyle w:val="Normal012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7.01</w:t>
      </w:r>
    </w:p>
    <w:p w:rsidR="000A1F9B" w:rsidRDefault="00B27F83">
      <w:pPr>
        <w:pStyle w:val="Normal012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17.5</w:t>
      </w:r>
    </w:p>
    <w:p w:rsidR="000A1F9B" w:rsidRDefault="00B27F83">
      <w:pPr>
        <w:pStyle w:val="Normal012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2.17</w:t>
      </w:r>
    </w:p>
    <w:p w:rsidR="000A1F9B" w:rsidRDefault="00B27F83">
      <w:pPr>
        <w:pStyle w:val="Normal012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55.5</w:t>
      </w:r>
    </w:p>
    <w:p w:rsidR="000A1F9B" w:rsidRDefault="00B27F83">
      <w:pPr>
        <w:pStyle w:val="Normal012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4.46</w:t>
      </w:r>
    </w:p>
    <w:p w:rsidR="000A1F9B" w:rsidRDefault="00B27F83">
      <w:pPr>
        <w:pStyle w:val="Normal012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145</w:t>
      </w:r>
    </w:p>
    <w:p w:rsidR="000A1F9B" w:rsidRDefault="00B27F83">
      <w:pPr>
        <w:pStyle w:val="Normal012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104.1</w:t>
      </w:r>
    </w:p>
    <w:p w:rsidR="000A1F9B" w:rsidRDefault="00B27F83">
      <w:pPr>
        <w:pStyle w:val="Normal012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2.67</w:t>
      </w:r>
    </w:p>
    <w:p w:rsidR="000A1F9B" w:rsidRDefault="00B27F83">
      <w:pPr>
        <w:pStyle w:val="Normal012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2.88</w:t>
      </w:r>
    </w:p>
    <w:p w:rsidR="000A1F9B" w:rsidRDefault="00B27F83">
      <w:pPr>
        <w:pStyle w:val="Normal012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4M003</w:t>
      </w:r>
    </w:p>
    <w:p w:rsidR="000A1F9B" w:rsidRDefault="00B27F83">
      <w:pPr>
        <w:pStyle w:val="Normal012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6.98</w:t>
      </w:r>
    </w:p>
    <w:p w:rsidR="000A1F9B" w:rsidRDefault="00B27F83">
      <w:pPr>
        <w:pStyle w:val="Normal012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14.3</w:t>
      </w:r>
    </w:p>
    <w:p w:rsidR="000A1F9B" w:rsidRDefault="00B27F83">
      <w:pPr>
        <w:pStyle w:val="Normal012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2.59</w:t>
      </w:r>
    </w:p>
    <w:p w:rsidR="000A1F9B" w:rsidRDefault="00B27F83">
      <w:pPr>
        <w:pStyle w:val="Normal012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51.4</w:t>
      </w:r>
    </w:p>
    <w:p w:rsidR="000A1F9B" w:rsidRDefault="00B27F83">
      <w:pPr>
        <w:pStyle w:val="Normal012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4.32</w:t>
      </w:r>
    </w:p>
    <w:p w:rsidR="000A1F9B" w:rsidRDefault="00B27F83">
      <w:pPr>
        <w:pStyle w:val="Normal012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103.2</w:t>
      </w:r>
    </w:p>
    <w:p w:rsidR="000A1F9B" w:rsidRDefault="00B27F83">
      <w:pPr>
        <w:pStyle w:val="Normal012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2.66</w:t>
      </w:r>
    </w:p>
    <w:p w:rsidR="000A1F9B" w:rsidRDefault="00B27F83">
      <w:pPr>
        <w:pStyle w:val="Normal012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2.53</w:t>
      </w:r>
    </w:p>
    <w:p w:rsidR="000A1F9B" w:rsidRDefault="00B27F83">
      <w:pPr>
        <w:pStyle w:val="Normal012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4M004</w:t>
      </w:r>
    </w:p>
    <w:p w:rsidR="000A1F9B" w:rsidRDefault="00B27F83">
      <w:pPr>
        <w:pStyle w:val="Normal012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8.05</w:t>
      </w:r>
    </w:p>
    <w:p w:rsidR="000A1F9B" w:rsidRDefault="00B27F83">
      <w:pPr>
        <w:pStyle w:val="Normal012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14.6</w:t>
      </w:r>
    </w:p>
    <w:p w:rsidR="000A1F9B" w:rsidRDefault="00B27F83">
      <w:pPr>
        <w:pStyle w:val="Normal012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2.81</w:t>
      </w:r>
    </w:p>
    <w:p w:rsidR="000A1F9B" w:rsidRDefault="00B27F83">
      <w:pPr>
        <w:pStyle w:val="Normal012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55.6</w:t>
      </w:r>
    </w:p>
    <w:p w:rsidR="000A1F9B" w:rsidRDefault="00B27F83">
      <w:pPr>
        <w:pStyle w:val="Normal012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4.29</w:t>
      </w:r>
    </w:p>
    <w:p w:rsidR="000A1F9B" w:rsidRDefault="00B27F83">
      <w:pPr>
        <w:pStyle w:val="Normal012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103.7</w:t>
      </w:r>
    </w:p>
    <w:p w:rsidR="000A1F9B" w:rsidRDefault="00B27F83">
      <w:pPr>
        <w:pStyle w:val="Normal012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2.69</w:t>
      </w:r>
    </w:p>
    <w:p w:rsidR="000A1F9B" w:rsidRDefault="00B27F83">
      <w:pPr>
        <w:pStyle w:val="Normal012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2.75</w:t>
      </w:r>
    </w:p>
    <w:p w:rsidR="000A1F9B" w:rsidRDefault="00B27F83">
      <w:pPr>
        <w:pStyle w:val="Normal012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4M005</w:t>
      </w:r>
    </w:p>
    <w:p w:rsidR="000A1F9B" w:rsidRDefault="00B27F83">
      <w:pPr>
        <w:pStyle w:val="Normal012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7.67</w:t>
      </w:r>
    </w:p>
    <w:p w:rsidR="000A1F9B" w:rsidRDefault="00B27F83">
      <w:pPr>
        <w:pStyle w:val="Normal012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15.8</w:t>
      </w:r>
    </w:p>
    <w:p w:rsidR="000A1F9B" w:rsidRDefault="00B27F83">
      <w:pPr>
        <w:pStyle w:val="Normal012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2.47</w:t>
      </w:r>
    </w:p>
    <w:p w:rsidR="000A1F9B" w:rsidRDefault="00B27F83">
      <w:pPr>
        <w:pStyle w:val="Normal012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54.9</w:t>
      </w:r>
    </w:p>
    <w:p w:rsidR="000A1F9B" w:rsidRDefault="00B27F83">
      <w:pPr>
        <w:pStyle w:val="Normal012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4.29</w:t>
      </w:r>
    </w:p>
    <w:p w:rsidR="000A1F9B" w:rsidRDefault="00B27F83">
      <w:pPr>
        <w:pStyle w:val="Normal012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102.7</w:t>
      </w:r>
    </w:p>
    <w:p w:rsidR="000A1F9B" w:rsidRDefault="00B27F83">
      <w:pPr>
        <w:pStyle w:val="Normal012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2.62</w:t>
      </w:r>
    </w:p>
    <w:p w:rsidR="000A1F9B" w:rsidRDefault="00B27F83">
      <w:pPr>
        <w:pStyle w:val="Normal012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2.88</w:t>
      </w:r>
    </w:p>
    <w:p w:rsidR="000A1F9B" w:rsidRDefault="00B27F83">
      <w:pPr>
        <w:pStyle w:val="Normal012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4M006</w:t>
      </w:r>
    </w:p>
    <w:p w:rsidR="000A1F9B" w:rsidRDefault="00B27F83">
      <w:pPr>
        <w:pStyle w:val="Normal012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8.29</w:t>
      </w:r>
    </w:p>
    <w:p w:rsidR="000A1F9B" w:rsidRDefault="00B27F83">
      <w:pPr>
        <w:pStyle w:val="Normal012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15.6</w:t>
      </w:r>
    </w:p>
    <w:p w:rsidR="000A1F9B" w:rsidRDefault="00B27F83">
      <w:pPr>
        <w:pStyle w:val="Normal012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2.59</w:t>
      </w:r>
    </w:p>
    <w:p w:rsidR="000A1F9B" w:rsidRDefault="00B27F83">
      <w:pPr>
        <w:pStyle w:val="Normal012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56.0</w:t>
      </w:r>
    </w:p>
    <w:p w:rsidR="000A1F9B" w:rsidRDefault="00B27F83">
      <w:pPr>
        <w:pStyle w:val="Normal012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4.58</w:t>
      </w:r>
    </w:p>
    <w:p w:rsidR="000A1F9B" w:rsidRDefault="00B27F83">
      <w:pPr>
        <w:pStyle w:val="Normal012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102.7</w:t>
      </w:r>
    </w:p>
    <w:p w:rsidR="000A1F9B" w:rsidRDefault="00B27F83">
      <w:pPr>
        <w:pStyle w:val="Normal012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2.63</w:t>
      </w:r>
    </w:p>
    <w:p w:rsidR="000A1F9B" w:rsidRDefault="00B27F83">
      <w:pPr>
        <w:pStyle w:val="Normal012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2.83</w:t>
      </w:r>
    </w:p>
    <w:p w:rsidR="000A1F9B" w:rsidRDefault="00B27F83">
      <w:pPr>
        <w:pStyle w:val="Normal012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4M007</w:t>
      </w:r>
    </w:p>
    <w:p w:rsidR="000A1F9B" w:rsidRDefault="00B27F83">
      <w:pPr>
        <w:pStyle w:val="Normal012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6.82</w:t>
      </w:r>
    </w:p>
    <w:p w:rsidR="000A1F9B" w:rsidRDefault="00B27F83">
      <w:pPr>
        <w:pStyle w:val="Normal012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14.6</w:t>
      </w:r>
    </w:p>
    <w:p w:rsidR="000A1F9B" w:rsidRDefault="00B27F83">
      <w:pPr>
        <w:pStyle w:val="Normal012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2.71</w:t>
      </w:r>
    </w:p>
    <w:p w:rsidR="000A1F9B" w:rsidRDefault="00B27F83">
      <w:pPr>
        <w:pStyle w:val="Normal012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54.1</w:t>
      </w:r>
    </w:p>
    <w:p w:rsidR="000A1F9B" w:rsidRDefault="00B27F83">
      <w:pPr>
        <w:pStyle w:val="Normal012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4.30</w:t>
      </w:r>
    </w:p>
    <w:p w:rsidR="000A1F9B" w:rsidRDefault="00B27F83">
      <w:pPr>
        <w:pStyle w:val="Normal012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145</w:t>
      </w:r>
    </w:p>
    <w:p w:rsidR="000A1F9B" w:rsidRDefault="00B27F83">
      <w:pPr>
        <w:pStyle w:val="Normal012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104.7</w:t>
      </w:r>
    </w:p>
    <w:p w:rsidR="000A1F9B" w:rsidRDefault="00B27F83">
      <w:pPr>
        <w:pStyle w:val="Normal012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2.68</w:t>
      </w:r>
    </w:p>
    <w:p w:rsidR="000A1F9B" w:rsidRDefault="00B27F83">
      <w:pPr>
        <w:pStyle w:val="Normal012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2.86</w:t>
      </w:r>
    </w:p>
    <w:p w:rsidR="000A1F9B" w:rsidRDefault="00B27F83">
      <w:pPr>
        <w:pStyle w:val="Normal012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4M008</w:t>
      </w:r>
    </w:p>
    <w:p w:rsidR="000A1F9B" w:rsidRDefault="00B27F83">
      <w:pPr>
        <w:pStyle w:val="Normal012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8.35</w:t>
      </w:r>
    </w:p>
    <w:p w:rsidR="000A1F9B" w:rsidRDefault="00B27F83">
      <w:pPr>
        <w:pStyle w:val="Normal012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11.9</w:t>
      </w:r>
    </w:p>
    <w:p w:rsidR="000A1F9B" w:rsidRDefault="00B27F83">
      <w:pPr>
        <w:pStyle w:val="Normal012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3.18</w:t>
      </w:r>
    </w:p>
    <w:p w:rsidR="000A1F9B" w:rsidRDefault="00B27F83">
      <w:pPr>
        <w:pStyle w:val="Normal012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49.7</w:t>
      </w:r>
    </w:p>
    <w:p w:rsidR="000A1F9B" w:rsidRDefault="00B27F83">
      <w:pPr>
        <w:pStyle w:val="Normal012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4.47</w:t>
      </w:r>
    </w:p>
    <w:p w:rsidR="000A1F9B" w:rsidRDefault="00B27F83">
      <w:pPr>
        <w:pStyle w:val="Normal012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143</w:t>
      </w:r>
    </w:p>
    <w:p w:rsidR="000A1F9B" w:rsidRDefault="00B27F83">
      <w:pPr>
        <w:pStyle w:val="Normal012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102.9</w:t>
      </w:r>
    </w:p>
    <w:p w:rsidR="000A1F9B" w:rsidRDefault="00B27F83">
      <w:pPr>
        <w:pStyle w:val="Normal012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2.54</w:t>
      </w:r>
    </w:p>
    <w:p w:rsidR="000A1F9B" w:rsidRDefault="00B27F83">
      <w:pPr>
        <w:pStyle w:val="Normal012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2.79</w:t>
      </w:r>
    </w:p>
    <w:p w:rsidR="000A1F9B" w:rsidRDefault="00B27F83">
      <w:pPr>
        <w:pStyle w:val="Normal012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4M009</w:t>
      </w:r>
    </w:p>
    <w:p w:rsidR="000A1F9B" w:rsidRDefault="00B27F83">
      <w:pPr>
        <w:pStyle w:val="Normal012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7.56</w:t>
      </w:r>
    </w:p>
    <w:p w:rsidR="000A1F9B" w:rsidRDefault="00B27F83">
      <w:pPr>
        <w:pStyle w:val="Normal012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16.6</w:t>
      </w:r>
    </w:p>
    <w:p w:rsidR="000A1F9B" w:rsidRDefault="00B27F83">
      <w:pPr>
        <w:pStyle w:val="Normal012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2.34</w:t>
      </w:r>
    </w:p>
    <w:p w:rsidR="000A1F9B" w:rsidRDefault="00B27F83">
      <w:pPr>
        <w:pStyle w:val="Normal012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55.5</w:t>
      </w:r>
    </w:p>
    <w:p w:rsidR="000A1F9B" w:rsidRDefault="00B27F83">
      <w:pPr>
        <w:pStyle w:val="Normal012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4.22</w:t>
      </w:r>
    </w:p>
    <w:p w:rsidR="000A1F9B" w:rsidRDefault="00B27F83">
      <w:pPr>
        <w:pStyle w:val="Normal012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144</w:t>
      </w:r>
    </w:p>
    <w:p w:rsidR="000A1F9B" w:rsidRDefault="00B27F83">
      <w:pPr>
        <w:pStyle w:val="Normal012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102.5</w:t>
      </w:r>
    </w:p>
    <w:p w:rsidR="000A1F9B" w:rsidRDefault="00B27F83">
      <w:pPr>
        <w:pStyle w:val="Normal012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2.56</w:t>
      </w:r>
    </w:p>
    <w:p w:rsidR="000A1F9B" w:rsidRDefault="00B27F83">
      <w:pPr>
        <w:pStyle w:val="Normal012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3.03</w:t>
      </w:r>
    </w:p>
    <w:p w:rsidR="000A1F9B" w:rsidRDefault="00B27F83">
      <w:pPr>
        <w:pStyle w:val="Normal012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4M010</w:t>
      </w:r>
    </w:p>
    <w:p w:rsidR="000A1F9B" w:rsidRDefault="00B27F83">
      <w:pPr>
        <w:pStyle w:val="Normal012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R1</w:t>
      </w:r>
    </w:p>
    <w:p w:rsidR="000A1F9B" w:rsidRDefault="00B27F83">
      <w:pPr>
        <w:pStyle w:val="Normal012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9.44</w:t>
      </w:r>
    </w:p>
    <w:p w:rsidR="000A1F9B" w:rsidRDefault="00B27F83">
      <w:pPr>
        <w:pStyle w:val="Normal012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13.9</w:t>
      </w:r>
    </w:p>
    <w:p w:rsidR="000A1F9B" w:rsidRDefault="00B27F83">
      <w:pPr>
        <w:pStyle w:val="Normal012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2.74</w:t>
      </w:r>
    </w:p>
    <w:p w:rsidR="000A1F9B" w:rsidRDefault="00B27F83">
      <w:pPr>
        <w:pStyle w:val="Normal012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52.0</w:t>
      </w:r>
    </w:p>
    <w:p w:rsidR="000A1F9B" w:rsidRDefault="00B27F83">
      <w:pPr>
        <w:pStyle w:val="Normal012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4.28</w:t>
      </w:r>
    </w:p>
    <w:p w:rsidR="000A1F9B" w:rsidRDefault="00B27F83">
      <w:pPr>
        <w:pStyle w:val="Normal012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142</w:t>
      </w:r>
    </w:p>
    <w:p w:rsidR="000A1F9B" w:rsidRDefault="00B27F83">
      <w:pPr>
        <w:pStyle w:val="Normal012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102.6</w:t>
      </w:r>
    </w:p>
    <w:p w:rsidR="000A1F9B" w:rsidRDefault="00B27F83">
      <w:pPr>
        <w:pStyle w:val="Normal012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2.62</w:t>
      </w:r>
    </w:p>
    <w:p w:rsidR="000A1F9B" w:rsidRDefault="00B27F83">
      <w:pPr>
        <w:pStyle w:val="Normal012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2.76</w:t>
      </w:r>
    </w:p>
    <w:p w:rsidR="000A1F9B" w:rsidRDefault="00B27F83">
      <w:pPr>
        <w:pStyle w:val="Normal012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1M011</w:t>
      </w:r>
    </w:p>
    <w:p w:rsidR="000A1F9B" w:rsidRDefault="00B27F83">
      <w:pPr>
        <w:pStyle w:val="Normal012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7.50</w:t>
      </w:r>
    </w:p>
    <w:p w:rsidR="000A1F9B" w:rsidRDefault="00B27F83">
      <w:pPr>
        <w:pStyle w:val="Normal012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13.8</w:t>
      </w:r>
    </w:p>
    <w:p w:rsidR="000A1F9B" w:rsidRDefault="00B27F83">
      <w:pPr>
        <w:pStyle w:val="Normal012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2.91</w:t>
      </w:r>
    </w:p>
    <w:p w:rsidR="000A1F9B" w:rsidRDefault="00B27F83">
      <w:pPr>
        <w:pStyle w:val="Normal012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54.0</w:t>
      </w:r>
    </w:p>
    <w:p w:rsidR="000A1F9B" w:rsidRDefault="00B27F83">
      <w:pPr>
        <w:pStyle w:val="Normal012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4.46</w:t>
      </w:r>
    </w:p>
    <w:p w:rsidR="000A1F9B" w:rsidRDefault="00B27F83">
      <w:pPr>
        <w:pStyle w:val="Normal012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</w:t>
      </w:r>
    </w:p>
    <w:p w:rsidR="000A1F9B" w:rsidRDefault="00B27F83">
      <w:pPr>
        <w:pStyle w:val="Normal012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103.8</w:t>
      </w:r>
    </w:p>
    <w:p w:rsidR="000A1F9B" w:rsidRDefault="00B27F83">
      <w:pPr>
        <w:pStyle w:val="Normal012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2.66</w:t>
      </w:r>
    </w:p>
    <w:p w:rsidR="000A1F9B" w:rsidRDefault="00B27F83">
      <w:pPr>
        <w:pStyle w:val="Normal012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2.66</w:t>
      </w:r>
    </w:p>
    <w:p w:rsidR="000A1F9B" w:rsidRDefault="00B27F83">
      <w:pPr>
        <w:pStyle w:val="Normal012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1M013</w:t>
      </w:r>
    </w:p>
    <w:p w:rsidR="000A1F9B" w:rsidRDefault="00B27F83">
      <w:pPr>
        <w:pStyle w:val="Normal012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6.87</w:t>
      </w:r>
    </w:p>
    <w:p w:rsidR="000A1F9B" w:rsidRDefault="00B27F83">
      <w:pPr>
        <w:pStyle w:val="Normal012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17.4</w:t>
      </w:r>
    </w:p>
    <w:p w:rsidR="000A1F9B" w:rsidRDefault="00B27F83">
      <w:pPr>
        <w:pStyle w:val="Normal012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2.34</w:t>
      </w:r>
    </w:p>
    <w:p w:rsidR="000A1F9B" w:rsidRDefault="00B27F83">
      <w:pPr>
        <w:pStyle w:val="Normal012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58.2</w:t>
      </w:r>
    </w:p>
    <w:p w:rsidR="000A1F9B" w:rsidRDefault="00B27F83">
      <w:pPr>
        <w:pStyle w:val="Normal012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4.75</w:t>
      </w:r>
    </w:p>
    <w:p w:rsidR="000A1F9B" w:rsidRDefault="00B27F83">
      <w:pPr>
        <w:pStyle w:val="Normal012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102.5</w:t>
      </w:r>
    </w:p>
    <w:p w:rsidR="000A1F9B" w:rsidRDefault="00B27F83">
      <w:pPr>
        <w:pStyle w:val="Normal012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2.65</w:t>
      </w:r>
    </w:p>
    <w:p w:rsidR="000A1F9B" w:rsidRDefault="00B27F83">
      <w:pPr>
        <w:pStyle w:val="Normal012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2.65</w:t>
      </w:r>
    </w:p>
    <w:p w:rsidR="000A1F9B" w:rsidRDefault="00B27F83">
      <w:pPr>
        <w:pStyle w:val="Normal012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1M014</w:t>
      </w:r>
    </w:p>
    <w:p w:rsidR="000A1F9B" w:rsidRDefault="00B27F83">
      <w:pPr>
        <w:pStyle w:val="Normal012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7.64</w:t>
      </w:r>
    </w:p>
    <w:p w:rsidR="000A1F9B" w:rsidRDefault="00B27F83">
      <w:pPr>
        <w:pStyle w:val="Normal012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20.4</w:t>
      </w:r>
    </w:p>
    <w:p w:rsidR="000A1F9B" w:rsidRDefault="00B27F83">
      <w:pPr>
        <w:pStyle w:val="Normal012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1.87</w:t>
      </w:r>
    </w:p>
    <w:p w:rsidR="000A1F9B" w:rsidRDefault="00B27F83">
      <w:pPr>
        <w:pStyle w:val="Normal012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58.6</w:t>
      </w:r>
    </w:p>
    <w:p w:rsidR="000A1F9B" w:rsidRDefault="00B27F83">
      <w:pPr>
        <w:pStyle w:val="Normal012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4.39</w:t>
      </w:r>
    </w:p>
    <w:p w:rsidR="000A1F9B" w:rsidRDefault="00B27F83">
      <w:pPr>
        <w:pStyle w:val="Normal012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</w:t>
      </w:r>
    </w:p>
    <w:p w:rsidR="000A1F9B" w:rsidRDefault="00B27F83">
      <w:pPr>
        <w:pStyle w:val="Normal012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105.8</w:t>
      </w:r>
    </w:p>
    <w:p w:rsidR="000A1F9B" w:rsidRDefault="00B27F83">
      <w:pPr>
        <w:pStyle w:val="Normal012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2.66</w:t>
      </w:r>
    </w:p>
    <w:p w:rsidR="000A1F9B" w:rsidRDefault="00B27F83">
      <w:pPr>
        <w:pStyle w:val="Normal012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2.43</w:t>
      </w:r>
    </w:p>
    <w:p w:rsidR="000A1F9B" w:rsidRDefault="00B27F83">
      <w:pPr>
        <w:pStyle w:val="Normal012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1M015</w:t>
      </w:r>
    </w:p>
    <w:p w:rsidR="000A1F9B" w:rsidRDefault="00B27F83">
      <w:pPr>
        <w:pStyle w:val="Normal012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8.47</w:t>
      </w:r>
    </w:p>
    <w:p w:rsidR="000A1F9B" w:rsidRDefault="00B27F83">
      <w:pPr>
        <w:pStyle w:val="Normal012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18.3</w:t>
      </w:r>
    </w:p>
    <w:p w:rsidR="000A1F9B" w:rsidRDefault="00B27F83">
      <w:pPr>
        <w:pStyle w:val="Normal012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2.23</w:t>
      </w:r>
    </w:p>
    <w:p w:rsidR="000A1F9B" w:rsidRDefault="00B27F83">
      <w:pPr>
        <w:pStyle w:val="Normal012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59.2</w:t>
      </w:r>
    </w:p>
    <w:p w:rsidR="000A1F9B" w:rsidRDefault="00B27F83">
      <w:pPr>
        <w:pStyle w:val="Normal012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4.57</w:t>
      </w:r>
    </w:p>
    <w:p w:rsidR="000A1F9B" w:rsidRDefault="00B27F83">
      <w:pPr>
        <w:pStyle w:val="Normal012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</w:t>
      </w:r>
    </w:p>
    <w:p w:rsidR="000A1F9B" w:rsidRDefault="00B27F83">
      <w:pPr>
        <w:pStyle w:val="Normal012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104.2</w:t>
      </w:r>
    </w:p>
    <w:p w:rsidR="000A1F9B" w:rsidRDefault="00B27F83">
      <w:pPr>
        <w:pStyle w:val="Normal012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2.78</w:t>
      </w:r>
    </w:p>
    <w:p w:rsidR="000A1F9B" w:rsidRDefault="00B27F83">
      <w:pPr>
        <w:pStyle w:val="Normal012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2.49</w:t>
      </w:r>
    </w:p>
    <w:p w:rsidR="000A1F9B" w:rsidRDefault="00B27F83">
      <w:pPr>
        <w:pStyle w:val="Normal012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12"/>
        <w:spacing w:line="1" w:lineRule="auto"/>
      </w:pPr>
      <w:r>
        <w:br w:type="page"/>
      </w:r>
    </w:p>
    <w:p w:rsidR="000A1F9B" w:rsidRDefault="00B27F83">
      <w:pPr>
        <w:pStyle w:val="Normal012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60" style="position:absolute;left:0;text-align:left;z-index:-251520000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59" style="position:absolute;left:0;text-align:left;z-index:-251518976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58" style="position:absolute;left:0;text-align:left;z-index:-251517952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Individual Animal Generalized Measurement by </w:t>
      </w:r>
      <w:r>
        <w:rPr>
          <w:rFonts w:eastAsia="Times New Roman"/>
          <w:b/>
          <w:color w:val="000000"/>
          <w:kern w:val="2"/>
          <w:sz w:val="19"/>
        </w:rPr>
        <w:t>Parameter Report</w:t>
      </w:r>
    </w:p>
    <w:p w:rsidR="000A1F9B" w:rsidRDefault="00B27F83">
      <w:pPr>
        <w:pStyle w:val="Normal012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 xml:space="preserve">Blood Biochemistry (cobas 6000)  </w:t>
      </w:r>
      <w:r>
        <w:rPr>
          <w:rFonts w:ascii="宋体" w:eastAsia="宋体" w:hAnsi="宋体"/>
          <w:color w:val="000000"/>
          <w:kern w:val="2"/>
          <w:sz w:val="19"/>
        </w:rPr>
        <w:t>血生化指标检测结果个体数据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2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2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GLU</w:t>
      </w:r>
    </w:p>
    <w:p w:rsidR="000A1F9B" w:rsidRDefault="00B27F83">
      <w:pPr>
        <w:pStyle w:val="Normal012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GLOB</w:t>
      </w:r>
    </w:p>
    <w:p w:rsidR="000A1F9B" w:rsidRDefault="00B27F83">
      <w:pPr>
        <w:pStyle w:val="Normal012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A/G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TP</w:t>
      </w:r>
    </w:p>
    <w:p w:rsidR="000A1F9B" w:rsidRDefault="00B27F83">
      <w:pPr>
        <w:pStyle w:val="Normal012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(g/L)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K+</w:t>
      </w:r>
    </w:p>
    <w:p w:rsidR="000A1F9B" w:rsidRDefault="00B27F83">
      <w:pPr>
        <w:pStyle w:val="Normal012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Na+</w:t>
      </w:r>
    </w:p>
    <w:p w:rsidR="000A1F9B" w:rsidRDefault="00B27F83">
      <w:pPr>
        <w:pStyle w:val="Normal012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Cl</w:t>
      </w:r>
      <w:r>
        <w:rPr>
          <w:rFonts w:eastAsia="Times New Roman"/>
          <w:b/>
          <w:color w:val="000000"/>
          <w:kern w:val="2"/>
          <w:sz w:val="15"/>
        </w:rPr>
        <w:noBreakHyphen/>
      </w:r>
    </w:p>
    <w:p w:rsidR="000A1F9B" w:rsidRDefault="00B27F83">
      <w:pPr>
        <w:pStyle w:val="Normal012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Ca</w:t>
      </w:r>
    </w:p>
    <w:p w:rsidR="000A1F9B" w:rsidRDefault="00B27F83">
      <w:pPr>
        <w:pStyle w:val="Normal012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</w:t>
      </w:r>
    </w:p>
    <w:p w:rsidR="000A1F9B" w:rsidRDefault="00B27F83">
      <w:pPr>
        <w:pStyle w:val="Normal012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(mmol/L)</w:t>
      </w:r>
    </w:p>
    <w:p w:rsidR="000A1F9B" w:rsidRDefault="00B27F83">
      <w:pPr>
        <w:pStyle w:val="Normal012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2M011</w:t>
      </w:r>
    </w:p>
    <w:p w:rsidR="000A1F9B" w:rsidRDefault="00B27F83">
      <w:pPr>
        <w:pStyle w:val="Normal012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7.37</w:t>
      </w:r>
    </w:p>
    <w:p w:rsidR="000A1F9B" w:rsidRDefault="00B27F83">
      <w:pPr>
        <w:pStyle w:val="Normal012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17.4</w:t>
      </w:r>
    </w:p>
    <w:p w:rsidR="000A1F9B" w:rsidRDefault="00B27F83">
      <w:pPr>
        <w:pStyle w:val="Normal012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2.16</w:t>
      </w:r>
    </w:p>
    <w:p w:rsidR="000A1F9B" w:rsidRDefault="00B27F83">
      <w:pPr>
        <w:pStyle w:val="Normal012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55.0</w:t>
      </w:r>
    </w:p>
    <w:p w:rsidR="000A1F9B" w:rsidRDefault="00B27F83">
      <w:pPr>
        <w:pStyle w:val="Normal012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4.38</w:t>
      </w:r>
    </w:p>
    <w:p w:rsidR="000A1F9B" w:rsidRDefault="00B27F83">
      <w:pPr>
        <w:pStyle w:val="Normal012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</w:t>
      </w:r>
    </w:p>
    <w:p w:rsidR="000A1F9B" w:rsidRDefault="00B27F83">
      <w:pPr>
        <w:pStyle w:val="Normal012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106.7</w:t>
      </w:r>
    </w:p>
    <w:p w:rsidR="000A1F9B" w:rsidRDefault="00B27F83">
      <w:pPr>
        <w:pStyle w:val="Normal012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2.60</w:t>
      </w:r>
    </w:p>
    <w:p w:rsidR="000A1F9B" w:rsidRDefault="00B27F83">
      <w:pPr>
        <w:pStyle w:val="Normal012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2.51</w:t>
      </w:r>
    </w:p>
    <w:p w:rsidR="000A1F9B" w:rsidRDefault="00B27F83">
      <w:pPr>
        <w:pStyle w:val="Normal012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2M012</w:t>
      </w:r>
    </w:p>
    <w:p w:rsidR="000A1F9B" w:rsidRDefault="00B27F83">
      <w:pPr>
        <w:pStyle w:val="Normal012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7.26</w:t>
      </w:r>
    </w:p>
    <w:p w:rsidR="000A1F9B" w:rsidRDefault="00B27F83">
      <w:pPr>
        <w:pStyle w:val="Normal012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16.0</w:t>
      </w:r>
    </w:p>
    <w:p w:rsidR="000A1F9B" w:rsidRDefault="00B27F83">
      <w:pPr>
        <w:pStyle w:val="Normal012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2.39</w:t>
      </w:r>
    </w:p>
    <w:p w:rsidR="000A1F9B" w:rsidRDefault="00B27F83">
      <w:pPr>
        <w:pStyle w:val="Normal012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54.3</w:t>
      </w:r>
    </w:p>
    <w:p w:rsidR="000A1F9B" w:rsidRDefault="00B27F83">
      <w:pPr>
        <w:pStyle w:val="Normal012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4.19</w:t>
      </w:r>
    </w:p>
    <w:p w:rsidR="000A1F9B" w:rsidRDefault="00B27F83">
      <w:pPr>
        <w:pStyle w:val="Normal012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148</w:t>
      </w:r>
    </w:p>
    <w:p w:rsidR="000A1F9B" w:rsidRDefault="00B27F83">
      <w:pPr>
        <w:pStyle w:val="Normal012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104.9</w:t>
      </w:r>
    </w:p>
    <w:p w:rsidR="000A1F9B" w:rsidRDefault="00B27F83">
      <w:pPr>
        <w:pStyle w:val="Normal012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2.60</w:t>
      </w:r>
    </w:p>
    <w:p w:rsidR="000A1F9B" w:rsidRDefault="00B27F83">
      <w:pPr>
        <w:pStyle w:val="Normal012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2.38</w:t>
      </w:r>
    </w:p>
    <w:p w:rsidR="000A1F9B" w:rsidRDefault="00B27F83">
      <w:pPr>
        <w:pStyle w:val="Normal012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2M013</w:t>
      </w:r>
    </w:p>
    <w:p w:rsidR="000A1F9B" w:rsidRDefault="00B27F83">
      <w:pPr>
        <w:pStyle w:val="Normal012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7.25</w:t>
      </w:r>
    </w:p>
    <w:p w:rsidR="000A1F9B" w:rsidRDefault="00B27F83">
      <w:pPr>
        <w:pStyle w:val="Normal012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15.6</w:t>
      </w:r>
    </w:p>
    <w:p w:rsidR="000A1F9B" w:rsidRDefault="00B27F83">
      <w:pPr>
        <w:pStyle w:val="Normal012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2.56</w:t>
      </w:r>
    </w:p>
    <w:p w:rsidR="000A1F9B" w:rsidRDefault="00B27F83">
      <w:pPr>
        <w:pStyle w:val="Normal012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55.5</w:t>
      </w:r>
    </w:p>
    <w:p w:rsidR="000A1F9B" w:rsidRDefault="00B27F83">
      <w:pPr>
        <w:pStyle w:val="Normal012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4.16</w:t>
      </w:r>
    </w:p>
    <w:p w:rsidR="000A1F9B" w:rsidRDefault="00B27F83">
      <w:pPr>
        <w:pStyle w:val="Normal012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</w:t>
      </w:r>
    </w:p>
    <w:p w:rsidR="000A1F9B" w:rsidRDefault="00B27F83">
      <w:pPr>
        <w:pStyle w:val="Normal012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106.6</w:t>
      </w:r>
    </w:p>
    <w:p w:rsidR="000A1F9B" w:rsidRDefault="00B27F83">
      <w:pPr>
        <w:pStyle w:val="Normal012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2.63</w:t>
      </w:r>
    </w:p>
    <w:p w:rsidR="000A1F9B" w:rsidRDefault="00B27F83">
      <w:pPr>
        <w:pStyle w:val="Normal012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2.36</w:t>
      </w:r>
    </w:p>
    <w:p w:rsidR="000A1F9B" w:rsidRDefault="00B27F83">
      <w:pPr>
        <w:pStyle w:val="Normal012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2M014</w:t>
      </w:r>
    </w:p>
    <w:p w:rsidR="000A1F9B" w:rsidRDefault="00B27F83">
      <w:pPr>
        <w:pStyle w:val="Normal012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8.25</w:t>
      </w:r>
    </w:p>
    <w:p w:rsidR="000A1F9B" w:rsidRDefault="00B27F83">
      <w:pPr>
        <w:pStyle w:val="Normal012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14.5</w:t>
      </w:r>
    </w:p>
    <w:p w:rsidR="000A1F9B" w:rsidRDefault="00B27F83">
      <w:pPr>
        <w:pStyle w:val="Normal012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2.86</w:t>
      </w:r>
    </w:p>
    <w:p w:rsidR="000A1F9B" w:rsidRDefault="00B27F83">
      <w:pPr>
        <w:pStyle w:val="Normal012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56.0</w:t>
      </w:r>
    </w:p>
    <w:p w:rsidR="000A1F9B" w:rsidRDefault="00B27F83">
      <w:pPr>
        <w:pStyle w:val="Normal012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4.55</w:t>
      </w:r>
    </w:p>
    <w:p w:rsidR="000A1F9B" w:rsidRDefault="00B27F83">
      <w:pPr>
        <w:pStyle w:val="Normal012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</w:t>
      </w:r>
    </w:p>
    <w:p w:rsidR="000A1F9B" w:rsidRDefault="00B27F83">
      <w:pPr>
        <w:pStyle w:val="Normal012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104.7</w:t>
      </w:r>
    </w:p>
    <w:p w:rsidR="000A1F9B" w:rsidRDefault="00B27F83">
      <w:pPr>
        <w:pStyle w:val="Normal012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2.67</w:t>
      </w:r>
    </w:p>
    <w:p w:rsidR="000A1F9B" w:rsidRDefault="00B27F83">
      <w:pPr>
        <w:pStyle w:val="Normal012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2.36</w:t>
      </w:r>
    </w:p>
    <w:p w:rsidR="000A1F9B" w:rsidRDefault="00B27F83">
      <w:pPr>
        <w:pStyle w:val="Normal012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2M015</w:t>
      </w:r>
    </w:p>
    <w:p w:rsidR="000A1F9B" w:rsidRDefault="00B27F83">
      <w:pPr>
        <w:pStyle w:val="Normal012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7.46</w:t>
      </w:r>
    </w:p>
    <w:p w:rsidR="000A1F9B" w:rsidRDefault="00B27F83">
      <w:pPr>
        <w:pStyle w:val="Normal012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15.5</w:t>
      </w:r>
    </w:p>
    <w:p w:rsidR="000A1F9B" w:rsidRDefault="00B27F83">
      <w:pPr>
        <w:pStyle w:val="Normal012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2.67</w:t>
      </w:r>
    </w:p>
    <w:p w:rsidR="000A1F9B" w:rsidRDefault="00B27F83">
      <w:pPr>
        <w:pStyle w:val="Normal012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56.9</w:t>
      </w:r>
    </w:p>
    <w:p w:rsidR="000A1F9B" w:rsidRDefault="00B27F83">
      <w:pPr>
        <w:pStyle w:val="Normal012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4.36</w:t>
      </w:r>
    </w:p>
    <w:p w:rsidR="000A1F9B" w:rsidRDefault="00B27F83">
      <w:pPr>
        <w:pStyle w:val="Normal012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148</w:t>
      </w:r>
    </w:p>
    <w:p w:rsidR="000A1F9B" w:rsidRDefault="00B27F83">
      <w:pPr>
        <w:pStyle w:val="Normal012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106.5</w:t>
      </w:r>
    </w:p>
    <w:p w:rsidR="000A1F9B" w:rsidRDefault="00B27F83">
      <w:pPr>
        <w:pStyle w:val="Normal012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2.69</w:t>
      </w:r>
    </w:p>
    <w:p w:rsidR="000A1F9B" w:rsidRDefault="00B27F83">
      <w:pPr>
        <w:pStyle w:val="Normal012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2.49</w:t>
      </w:r>
    </w:p>
    <w:p w:rsidR="000A1F9B" w:rsidRDefault="00B27F83">
      <w:pPr>
        <w:pStyle w:val="Normal012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3M011</w:t>
      </w:r>
    </w:p>
    <w:p w:rsidR="000A1F9B" w:rsidRDefault="00B27F83">
      <w:pPr>
        <w:pStyle w:val="Normal012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7.11</w:t>
      </w:r>
    </w:p>
    <w:p w:rsidR="000A1F9B" w:rsidRDefault="00B27F83">
      <w:pPr>
        <w:pStyle w:val="Normal012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15.1</w:t>
      </w:r>
    </w:p>
    <w:p w:rsidR="000A1F9B" w:rsidRDefault="00B27F83">
      <w:pPr>
        <w:pStyle w:val="Normal012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2.69</w:t>
      </w:r>
    </w:p>
    <w:p w:rsidR="000A1F9B" w:rsidRDefault="00B27F83">
      <w:pPr>
        <w:pStyle w:val="Normal012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55.7</w:t>
      </w:r>
    </w:p>
    <w:p w:rsidR="000A1F9B" w:rsidRDefault="00B27F83">
      <w:pPr>
        <w:pStyle w:val="Normal012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4.65</w:t>
      </w:r>
    </w:p>
    <w:p w:rsidR="000A1F9B" w:rsidRDefault="00B27F83">
      <w:pPr>
        <w:pStyle w:val="Normal012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</w:t>
      </w:r>
    </w:p>
    <w:p w:rsidR="000A1F9B" w:rsidRDefault="00B27F83">
      <w:pPr>
        <w:pStyle w:val="Normal012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104.0</w:t>
      </w:r>
    </w:p>
    <w:p w:rsidR="000A1F9B" w:rsidRDefault="00B27F83">
      <w:pPr>
        <w:pStyle w:val="Normal012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2.62</w:t>
      </w:r>
    </w:p>
    <w:p w:rsidR="000A1F9B" w:rsidRDefault="00B27F83">
      <w:pPr>
        <w:pStyle w:val="Normal012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2.62</w:t>
      </w:r>
    </w:p>
    <w:p w:rsidR="000A1F9B" w:rsidRDefault="00B27F83">
      <w:pPr>
        <w:pStyle w:val="Normal012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3M012</w:t>
      </w:r>
    </w:p>
    <w:p w:rsidR="000A1F9B" w:rsidRDefault="00B27F83">
      <w:pPr>
        <w:pStyle w:val="Normal012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8.09</w:t>
      </w:r>
    </w:p>
    <w:p w:rsidR="000A1F9B" w:rsidRDefault="00B27F83">
      <w:pPr>
        <w:pStyle w:val="Normal012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19.6</w:t>
      </w:r>
    </w:p>
    <w:p w:rsidR="000A1F9B" w:rsidRDefault="00B27F83">
      <w:pPr>
        <w:pStyle w:val="Normal012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1.91</w:t>
      </w:r>
    </w:p>
    <w:p w:rsidR="000A1F9B" w:rsidRDefault="00B27F83">
      <w:pPr>
        <w:pStyle w:val="Normal012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57.1</w:t>
      </w:r>
    </w:p>
    <w:p w:rsidR="000A1F9B" w:rsidRDefault="00B27F83">
      <w:pPr>
        <w:pStyle w:val="Normal012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4.68</w:t>
      </w:r>
    </w:p>
    <w:p w:rsidR="000A1F9B" w:rsidRDefault="00B27F83">
      <w:pPr>
        <w:pStyle w:val="Normal012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</w:t>
      </w:r>
    </w:p>
    <w:p w:rsidR="000A1F9B" w:rsidRDefault="00B27F83">
      <w:pPr>
        <w:pStyle w:val="Normal012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102.4</w:t>
      </w:r>
    </w:p>
    <w:p w:rsidR="000A1F9B" w:rsidRDefault="00B27F83">
      <w:pPr>
        <w:pStyle w:val="Normal012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2.62</w:t>
      </w:r>
    </w:p>
    <w:p w:rsidR="000A1F9B" w:rsidRDefault="00B27F83">
      <w:pPr>
        <w:pStyle w:val="Normal012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2.54</w:t>
      </w:r>
    </w:p>
    <w:p w:rsidR="000A1F9B" w:rsidRDefault="00B27F83">
      <w:pPr>
        <w:pStyle w:val="Normal012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3M013</w:t>
      </w:r>
    </w:p>
    <w:p w:rsidR="000A1F9B" w:rsidRDefault="00B27F83">
      <w:pPr>
        <w:pStyle w:val="Normal012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7.55</w:t>
      </w:r>
    </w:p>
    <w:p w:rsidR="000A1F9B" w:rsidRDefault="00B27F83">
      <w:pPr>
        <w:pStyle w:val="Normal012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16.4</w:t>
      </w:r>
    </w:p>
    <w:p w:rsidR="000A1F9B" w:rsidRDefault="00B27F83">
      <w:pPr>
        <w:pStyle w:val="Normal012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2.24</w:t>
      </w:r>
    </w:p>
    <w:p w:rsidR="000A1F9B" w:rsidRDefault="00B27F83">
      <w:pPr>
        <w:pStyle w:val="Normal012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53.1</w:t>
      </w:r>
    </w:p>
    <w:p w:rsidR="000A1F9B" w:rsidRDefault="00B27F83">
      <w:pPr>
        <w:pStyle w:val="Normal012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4.45</w:t>
      </w:r>
    </w:p>
    <w:p w:rsidR="000A1F9B" w:rsidRDefault="00B27F83">
      <w:pPr>
        <w:pStyle w:val="Normal012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148</w:t>
      </w:r>
    </w:p>
    <w:p w:rsidR="000A1F9B" w:rsidRDefault="00B27F83">
      <w:pPr>
        <w:pStyle w:val="Normal012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104.9</w:t>
      </w:r>
    </w:p>
    <w:p w:rsidR="000A1F9B" w:rsidRDefault="00B27F83">
      <w:pPr>
        <w:pStyle w:val="Normal012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2.55</w:t>
      </w:r>
    </w:p>
    <w:p w:rsidR="000A1F9B" w:rsidRDefault="00B27F83">
      <w:pPr>
        <w:pStyle w:val="Normal012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2.54</w:t>
      </w:r>
    </w:p>
    <w:p w:rsidR="000A1F9B" w:rsidRDefault="00B27F83">
      <w:pPr>
        <w:pStyle w:val="Normal012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3M014</w:t>
      </w:r>
    </w:p>
    <w:p w:rsidR="000A1F9B" w:rsidRDefault="00B27F83">
      <w:pPr>
        <w:pStyle w:val="Normal012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8.21</w:t>
      </w:r>
    </w:p>
    <w:p w:rsidR="000A1F9B" w:rsidRDefault="00B27F83">
      <w:pPr>
        <w:pStyle w:val="Normal012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11.9</w:t>
      </w:r>
    </w:p>
    <w:p w:rsidR="000A1F9B" w:rsidRDefault="00B27F83">
      <w:pPr>
        <w:pStyle w:val="Normal012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3.39</w:t>
      </w:r>
    </w:p>
    <w:p w:rsidR="000A1F9B" w:rsidRDefault="00B27F83">
      <w:pPr>
        <w:pStyle w:val="Normal012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52.2</w:t>
      </w:r>
    </w:p>
    <w:p w:rsidR="000A1F9B" w:rsidRDefault="00B27F83">
      <w:pPr>
        <w:pStyle w:val="Normal012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4.20</w:t>
      </w:r>
    </w:p>
    <w:p w:rsidR="000A1F9B" w:rsidRDefault="00B27F83">
      <w:pPr>
        <w:pStyle w:val="Normal012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</w:t>
      </w:r>
    </w:p>
    <w:p w:rsidR="000A1F9B" w:rsidRDefault="00B27F83">
      <w:pPr>
        <w:pStyle w:val="Normal012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106.8</w:t>
      </w:r>
    </w:p>
    <w:p w:rsidR="000A1F9B" w:rsidRDefault="00B27F83">
      <w:pPr>
        <w:pStyle w:val="Normal012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2.53</w:t>
      </w:r>
    </w:p>
    <w:p w:rsidR="000A1F9B" w:rsidRDefault="00B27F83">
      <w:pPr>
        <w:pStyle w:val="Normal012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2.48</w:t>
      </w:r>
    </w:p>
    <w:p w:rsidR="000A1F9B" w:rsidRDefault="00B27F83">
      <w:pPr>
        <w:pStyle w:val="Normal012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3M015</w:t>
      </w:r>
    </w:p>
    <w:p w:rsidR="000A1F9B" w:rsidRDefault="00B27F83">
      <w:pPr>
        <w:pStyle w:val="Normal012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6.93</w:t>
      </w:r>
    </w:p>
    <w:p w:rsidR="000A1F9B" w:rsidRDefault="00B27F83">
      <w:pPr>
        <w:pStyle w:val="Normal012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13.5</w:t>
      </w:r>
    </w:p>
    <w:p w:rsidR="000A1F9B" w:rsidRDefault="00B27F83">
      <w:pPr>
        <w:pStyle w:val="Normal012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2.85</w:t>
      </w:r>
    </w:p>
    <w:p w:rsidR="000A1F9B" w:rsidRDefault="00B27F83">
      <w:pPr>
        <w:pStyle w:val="Normal012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52.0</w:t>
      </w:r>
    </w:p>
    <w:p w:rsidR="000A1F9B" w:rsidRDefault="00B27F83">
      <w:pPr>
        <w:pStyle w:val="Normal012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4.38</w:t>
      </w:r>
    </w:p>
    <w:p w:rsidR="000A1F9B" w:rsidRDefault="00B27F83">
      <w:pPr>
        <w:pStyle w:val="Normal012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148</w:t>
      </w:r>
    </w:p>
    <w:p w:rsidR="000A1F9B" w:rsidRDefault="00B27F83">
      <w:pPr>
        <w:pStyle w:val="Normal012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107.0</w:t>
      </w:r>
    </w:p>
    <w:p w:rsidR="000A1F9B" w:rsidRDefault="00B27F83">
      <w:pPr>
        <w:pStyle w:val="Normal012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2.53</w:t>
      </w:r>
    </w:p>
    <w:p w:rsidR="000A1F9B" w:rsidRDefault="00B27F83">
      <w:pPr>
        <w:pStyle w:val="Normal012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2.51</w:t>
      </w:r>
    </w:p>
    <w:p w:rsidR="000A1F9B" w:rsidRDefault="00B27F83">
      <w:pPr>
        <w:pStyle w:val="Normal012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4M011</w:t>
      </w:r>
    </w:p>
    <w:p w:rsidR="000A1F9B" w:rsidRDefault="00B27F83">
      <w:pPr>
        <w:pStyle w:val="Normal012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8.06</w:t>
      </w:r>
    </w:p>
    <w:p w:rsidR="000A1F9B" w:rsidRDefault="00B27F83">
      <w:pPr>
        <w:pStyle w:val="Normal012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17.3</w:t>
      </w:r>
    </w:p>
    <w:p w:rsidR="000A1F9B" w:rsidRDefault="00B27F83">
      <w:pPr>
        <w:pStyle w:val="Normal012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2.39</w:t>
      </w:r>
    </w:p>
    <w:p w:rsidR="000A1F9B" w:rsidRDefault="00B27F83">
      <w:pPr>
        <w:pStyle w:val="Normal012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58.7</w:t>
      </w:r>
    </w:p>
    <w:p w:rsidR="000A1F9B" w:rsidRDefault="00B27F83">
      <w:pPr>
        <w:pStyle w:val="Normal012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4.56</w:t>
      </w:r>
    </w:p>
    <w:p w:rsidR="000A1F9B" w:rsidRDefault="00B27F83">
      <w:pPr>
        <w:pStyle w:val="Normal012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147</w:t>
      </w:r>
    </w:p>
    <w:p w:rsidR="000A1F9B" w:rsidRDefault="00B27F83">
      <w:pPr>
        <w:pStyle w:val="Normal012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103.0</w:t>
      </w:r>
    </w:p>
    <w:p w:rsidR="000A1F9B" w:rsidRDefault="00B27F83">
      <w:pPr>
        <w:pStyle w:val="Normal012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2.59</w:t>
      </w:r>
    </w:p>
    <w:p w:rsidR="000A1F9B" w:rsidRDefault="00B27F83">
      <w:pPr>
        <w:pStyle w:val="Normal012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2.48</w:t>
      </w:r>
    </w:p>
    <w:p w:rsidR="000A1F9B" w:rsidRDefault="00B27F83">
      <w:pPr>
        <w:pStyle w:val="Normal012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4M012</w:t>
      </w:r>
    </w:p>
    <w:p w:rsidR="000A1F9B" w:rsidRDefault="00B27F83">
      <w:pPr>
        <w:pStyle w:val="Normal012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7.97</w:t>
      </w:r>
    </w:p>
    <w:p w:rsidR="000A1F9B" w:rsidRDefault="00B27F83">
      <w:pPr>
        <w:pStyle w:val="Normal012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16.9</w:t>
      </w:r>
    </w:p>
    <w:p w:rsidR="000A1F9B" w:rsidRDefault="00B27F83">
      <w:pPr>
        <w:pStyle w:val="Normal012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2.30</w:t>
      </w:r>
    </w:p>
    <w:p w:rsidR="000A1F9B" w:rsidRDefault="00B27F83">
      <w:pPr>
        <w:pStyle w:val="Normal012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55.8</w:t>
      </w:r>
    </w:p>
    <w:p w:rsidR="000A1F9B" w:rsidRDefault="00B27F83">
      <w:pPr>
        <w:pStyle w:val="Normal012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4.31</w:t>
      </w:r>
    </w:p>
    <w:p w:rsidR="000A1F9B" w:rsidRDefault="00B27F83">
      <w:pPr>
        <w:pStyle w:val="Normal012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148</w:t>
      </w:r>
    </w:p>
    <w:p w:rsidR="000A1F9B" w:rsidRDefault="00B27F83">
      <w:pPr>
        <w:pStyle w:val="Normal012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105.3</w:t>
      </w:r>
    </w:p>
    <w:p w:rsidR="000A1F9B" w:rsidRDefault="00B27F83">
      <w:pPr>
        <w:pStyle w:val="Normal012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2.48</w:t>
      </w:r>
    </w:p>
    <w:p w:rsidR="000A1F9B" w:rsidRDefault="00B27F83">
      <w:pPr>
        <w:pStyle w:val="Normal012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2.35</w:t>
      </w:r>
    </w:p>
    <w:p w:rsidR="000A1F9B" w:rsidRDefault="00B27F83">
      <w:pPr>
        <w:pStyle w:val="Normal012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4M013</w:t>
      </w:r>
    </w:p>
    <w:p w:rsidR="000A1F9B" w:rsidRDefault="00B27F83">
      <w:pPr>
        <w:pStyle w:val="Normal012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8.23</w:t>
      </w:r>
    </w:p>
    <w:p w:rsidR="000A1F9B" w:rsidRDefault="00B27F83">
      <w:pPr>
        <w:pStyle w:val="Normal012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12.9</w:t>
      </w:r>
    </w:p>
    <w:p w:rsidR="000A1F9B" w:rsidRDefault="00B27F83">
      <w:pPr>
        <w:pStyle w:val="Normal012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3.27</w:t>
      </w:r>
    </w:p>
    <w:p w:rsidR="000A1F9B" w:rsidRDefault="00B27F83">
      <w:pPr>
        <w:pStyle w:val="Normal012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55.1</w:t>
      </w:r>
    </w:p>
    <w:p w:rsidR="000A1F9B" w:rsidRDefault="00B27F83">
      <w:pPr>
        <w:pStyle w:val="Normal012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4.11</w:t>
      </w:r>
    </w:p>
    <w:p w:rsidR="000A1F9B" w:rsidRDefault="00B27F83">
      <w:pPr>
        <w:pStyle w:val="Normal012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148</w:t>
      </w:r>
    </w:p>
    <w:p w:rsidR="000A1F9B" w:rsidRDefault="00B27F83">
      <w:pPr>
        <w:pStyle w:val="Normal012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105.5</w:t>
      </w:r>
    </w:p>
    <w:p w:rsidR="000A1F9B" w:rsidRDefault="00B27F83">
      <w:pPr>
        <w:pStyle w:val="Normal012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2.52</w:t>
      </w:r>
    </w:p>
    <w:p w:rsidR="000A1F9B" w:rsidRDefault="00B27F83">
      <w:pPr>
        <w:pStyle w:val="Normal012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2.39</w:t>
      </w:r>
    </w:p>
    <w:p w:rsidR="000A1F9B" w:rsidRDefault="00B27F83">
      <w:pPr>
        <w:pStyle w:val="Normal012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4M014</w:t>
      </w:r>
    </w:p>
    <w:p w:rsidR="000A1F9B" w:rsidRDefault="00B27F83">
      <w:pPr>
        <w:pStyle w:val="Normal012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7.45</w:t>
      </w:r>
    </w:p>
    <w:p w:rsidR="000A1F9B" w:rsidRDefault="00B27F83">
      <w:pPr>
        <w:pStyle w:val="Normal012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15.3</w:t>
      </w:r>
    </w:p>
    <w:p w:rsidR="000A1F9B" w:rsidRDefault="00B27F83">
      <w:pPr>
        <w:pStyle w:val="Normal012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2.58</w:t>
      </w:r>
    </w:p>
    <w:p w:rsidR="000A1F9B" w:rsidRDefault="00B27F83">
      <w:pPr>
        <w:pStyle w:val="Normal012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54.8</w:t>
      </w:r>
    </w:p>
    <w:p w:rsidR="000A1F9B" w:rsidRDefault="00B27F83">
      <w:pPr>
        <w:pStyle w:val="Normal012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4.07</w:t>
      </w:r>
    </w:p>
    <w:p w:rsidR="000A1F9B" w:rsidRDefault="00B27F83">
      <w:pPr>
        <w:pStyle w:val="Normal012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150</w:t>
      </w:r>
    </w:p>
    <w:p w:rsidR="000A1F9B" w:rsidRDefault="00B27F83">
      <w:pPr>
        <w:pStyle w:val="Normal012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106.9</w:t>
      </w:r>
    </w:p>
    <w:p w:rsidR="000A1F9B" w:rsidRDefault="00B27F83">
      <w:pPr>
        <w:pStyle w:val="Normal012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2.53</w:t>
      </w:r>
    </w:p>
    <w:p w:rsidR="000A1F9B" w:rsidRDefault="00B27F83">
      <w:pPr>
        <w:pStyle w:val="Normal012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2.10</w:t>
      </w:r>
    </w:p>
    <w:p w:rsidR="000A1F9B" w:rsidRDefault="00B27F83">
      <w:pPr>
        <w:pStyle w:val="Normal012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4M015</w:t>
      </w:r>
    </w:p>
    <w:p w:rsidR="000A1F9B" w:rsidRDefault="00B27F83">
      <w:pPr>
        <w:pStyle w:val="Normal012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R29</w:t>
      </w:r>
    </w:p>
    <w:p w:rsidR="000A1F9B" w:rsidRDefault="00B27F83">
      <w:pPr>
        <w:pStyle w:val="Normal012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7.74</w:t>
      </w:r>
    </w:p>
    <w:p w:rsidR="000A1F9B" w:rsidRDefault="00B27F83">
      <w:pPr>
        <w:pStyle w:val="Normal012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18.3</w:t>
      </w:r>
    </w:p>
    <w:p w:rsidR="000A1F9B" w:rsidRDefault="00B27F83">
      <w:pPr>
        <w:pStyle w:val="Normal012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2.27</w:t>
      </w:r>
    </w:p>
    <w:p w:rsidR="000A1F9B" w:rsidRDefault="00B27F83">
      <w:pPr>
        <w:pStyle w:val="Normal012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59.8</w:t>
      </w:r>
    </w:p>
    <w:p w:rsidR="000A1F9B" w:rsidRDefault="00B27F83">
      <w:pPr>
        <w:pStyle w:val="Normal012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3.90</w:t>
      </w:r>
    </w:p>
    <w:p w:rsidR="000A1F9B" w:rsidRDefault="00B27F83">
      <w:pPr>
        <w:pStyle w:val="Normal012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146</w:t>
      </w:r>
    </w:p>
    <w:p w:rsidR="000A1F9B" w:rsidRDefault="00B27F83">
      <w:pPr>
        <w:pStyle w:val="Normal012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103.4</w:t>
      </w:r>
    </w:p>
    <w:p w:rsidR="000A1F9B" w:rsidRDefault="00B27F83">
      <w:pPr>
        <w:pStyle w:val="Normal012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2.50</w:t>
      </w:r>
    </w:p>
    <w:p w:rsidR="000A1F9B" w:rsidRDefault="00B27F83">
      <w:pPr>
        <w:pStyle w:val="Normal012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2.05</w:t>
      </w:r>
    </w:p>
    <w:p w:rsidR="000A1F9B" w:rsidRDefault="00B27F83">
      <w:pPr>
        <w:pStyle w:val="Normal012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R=Recovery Phase     </w:t>
      </w:r>
    </w:p>
    <w:p w:rsidR="000A1F9B" w:rsidRDefault="00B27F83">
      <w:pPr>
        <w:pStyle w:val="Normal012"/>
        <w:framePr w:w="3240" w:h="216" w:hRule="exact" w:wrap="auto" w:vAnchor="page" w:hAnchor="page" w:x="1831" w:y="933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0A1F9B" w:rsidRDefault="00B27F83">
      <w:pPr>
        <w:pStyle w:val="Normal012"/>
        <w:framePr w:w="1635" w:h="211" w:hRule="exact" w:wrap="auto" w:vAnchor="page" w:hAnchor="page" w:x="2221" w:y="9550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All records</w:t>
      </w:r>
    </w:p>
    <w:p w:rsidR="000A1F9B" w:rsidRDefault="00B27F83">
      <w:pPr>
        <w:pStyle w:val="Normal012"/>
        <w:framePr w:w="6632" w:h="211" w:hRule="exact" w:wrap="auto" w:vAnchor="page" w:hAnchor="page" w:x="3946" w:y="956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True</w:t>
      </w:r>
    </w:p>
    <w:p w:rsidR="000A1F9B" w:rsidRDefault="00B27F83">
      <w:pPr>
        <w:pStyle w:val="Normal012"/>
        <w:framePr w:w="1635" w:h="211" w:hRule="exact" w:wrap="auto" w:vAnchor="page" w:hAnchor="page" w:x="2221" w:y="9776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Report generated by</w:t>
      </w:r>
    </w:p>
    <w:p w:rsidR="000A1F9B" w:rsidRDefault="00B27F83">
      <w:pPr>
        <w:pStyle w:val="Normal012"/>
        <w:framePr w:w="6632" w:h="211" w:hRule="exact" w:wrap="auto" w:vAnchor="page" w:hAnchor="page" w:x="3946" w:y="979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color w:val="000000"/>
          <w:kern w:val="2"/>
          <w:sz w:val="14"/>
        </w:rPr>
        <w:sectPr w:rsidR="000A1F9B">
          <w:headerReference w:type="even" r:id="rId86"/>
          <w:headerReference w:type="default" r:id="rId87"/>
          <w:footerReference w:type="even" r:id="rId88"/>
          <w:footerReference w:type="default" r:id="rId89"/>
          <w:headerReference w:type="first" r:id="rId90"/>
          <w:footerReference w:type="first" r:id="rId91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4"/>
        </w:rPr>
        <w:t>Ying Ding</w:t>
      </w:r>
      <w:r>
        <w:rPr>
          <w:rFonts w:eastAsia="Times New Roman"/>
          <w:color w:val="000000"/>
          <w:kern w:val="2"/>
          <w:sz w:val="14"/>
        </w:rPr>
        <w:br w:type="page"/>
      </w:r>
    </w:p>
    <w:p w:rsidR="00DB5B47" w:rsidRDefault="00B27F83" w:rsidP="00DB5B47">
      <w:pPr>
        <w:pStyle w:val="Normal013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表</w:t>
      </w:r>
      <w:r>
        <w:rPr>
          <w:rFonts w:ascii="Times" w:eastAsia="宋体" w:hAnsi="Times" w:cs="Times" w:hint="eastAsia"/>
          <w:color w:val="000000"/>
          <w:sz w:val="24"/>
          <w:szCs w:val="24"/>
        </w:rPr>
        <w:t>11</w:t>
      </w:r>
      <w:r>
        <w:rPr>
          <w:rFonts w:ascii="Times" w:eastAsia="宋体" w:hAnsi="Times" w:cs="Times" w:hint="eastAsia"/>
          <w:color w:val="000000"/>
          <w:sz w:val="24"/>
          <w:szCs w:val="24"/>
        </w:rPr>
        <w:t>-4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：</w:t>
      </w:r>
      <w:r w:rsidRPr="00EC4F8A">
        <w:rPr>
          <w:rFonts w:ascii="Times" w:eastAsia="宋体" w:hAnsi="Times" w:cs="Times"/>
          <w:color w:val="000000"/>
          <w:sz w:val="24"/>
          <w:szCs w:val="24"/>
        </w:rPr>
        <w:t>SD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大鼠</w:t>
      </w:r>
      <w:r>
        <w:rPr>
          <w:rFonts w:ascii="Times" w:eastAsia="宋体" w:hAnsi="Times" w:cs="Times" w:hint="eastAsia"/>
          <w:color w:val="000000"/>
          <w:sz w:val="24"/>
          <w:szCs w:val="24"/>
        </w:rPr>
        <w:t>灌胃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给予</w:t>
      </w:r>
      <w:r>
        <w:rPr>
          <w:rFonts w:ascii="Times" w:eastAsia="宋体" w:hAnsi="Times" w:cs="Times"/>
          <w:color w:val="000000"/>
          <w:sz w:val="24"/>
          <w:szCs w:val="24"/>
        </w:rPr>
        <w:t>WXSH0376 4</w:t>
      </w:r>
      <w:r>
        <w:rPr>
          <w:rFonts w:ascii="Times" w:eastAsia="宋体" w:hAnsi="Times" w:cs="Times"/>
          <w:color w:val="000000"/>
          <w:sz w:val="24"/>
          <w:szCs w:val="24"/>
        </w:rPr>
        <w:t>周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重复给药毒性试验</w:t>
      </w:r>
    </w:p>
    <w:p w:rsidR="00DB5B47" w:rsidRPr="00880C08" w:rsidRDefault="00B27F83" w:rsidP="00DB5B47">
      <w:pPr>
        <w:pStyle w:val="Normal013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  <w:sectPr w:rsidR="00DB5B47" w:rsidRPr="00880C08">
          <w:headerReference w:type="even" r:id="rId92"/>
          <w:headerReference w:type="default" r:id="rId93"/>
          <w:footerReference w:type="even" r:id="rId94"/>
          <w:footerReference w:type="default" r:id="rId95"/>
          <w:headerReference w:type="first" r:id="rId96"/>
          <w:footerReference w:type="first" r:id="rId97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" w:eastAsia="宋体" w:hAnsi="Times" w:cs="Times" w:hint="eastAsia"/>
          <w:color w:val="000000"/>
          <w:sz w:val="24"/>
          <w:szCs w:val="24"/>
        </w:rPr>
        <w:t>尿液指标测定结果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个体数据</w:t>
      </w:r>
    </w:p>
    <w:p w:rsidR="000A1F9B" w:rsidRDefault="00B27F83">
      <w:pPr>
        <w:pStyle w:val="Normal014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57" style="position:absolute;left:0;text-align:left;z-index:-251516928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56" style="position:absolute;left:0;text-align:left;z-index:-251515904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55" style="position:absolute;left:0;text-align:left;z-index:-251514880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Individual Animal </w:t>
      </w:r>
      <w:r>
        <w:rPr>
          <w:rFonts w:eastAsia="Times New Roman"/>
          <w:b/>
          <w:color w:val="000000"/>
          <w:kern w:val="2"/>
          <w:sz w:val="19"/>
        </w:rPr>
        <w:t>Generalized Measurement by Parameter Report</w:t>
      </w:r>
    </w:p>
    <w:p w:rsidR="000A1F9B" w:rsidRDefault="00B27F83">
      <w:pPr>
        <w:pStyle w:val="Normal014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>Urine Analysis (AX</w:t>
      </w:r>
      <w:r>
        <w:rPr>
          <w:rFonts w:eastAsia="Times New Roman"/>
          <w:color w:val="000000"/>
          <w:kern w:val="2"/>
          <w:sz w:val="19"/>
        </w:rPr>
        <w:noBreakHyphen/>
        <w:t xml:space="preserve">4030)  </w:t>
      </w:r>
      <w:r>
        <w:rPr>
          <w:rFonts w:ascii="宋体" w:eastAsia="宋体" w:hAnsi="宋体"/>
          <w:color w:val="000000"/>
          <w:kern w:val="2"/>
          <w:sz w:val="19"/>
        </w:rPr>
        <w:t>尿液指标测定结果个体数据</w:t>
      </w:r>
    </w:p>
    <w:p w:rsidR="000A1F9B" w:rsidRDefault="00B27F83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4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4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4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Color</w:t>
      </w:r>
    </w:p>
    <w:p w:rsidR="000A1F9B" w:rsidRDefault="00B27F83">
      <w:pPr>
        <w:pStyle w:val="Normal014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TURB</w:t>
      </w:r>
    </w:p>
    <w:p w:rsidR="000A1F9B" w:rsidRDefault="00B27F83">
      <w:pPr>
        <w:pStyle w:val="Normal014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GLUC</w:t>
      </w:r>
    </w:p>
    <w:p w:rsidR="000A1F9B" w:rsidRDefault="00B27F83">
      <w:pPr>
        <w:pStyle w:val="Normal014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PRO</w:t>
      </w:r>
    </w:p>
    <w:p w:rsidR="000A1F9B" w:rsidRDefault="00B27F83">
      <w:pPr>
        <w:pStyle w:val="Normal014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BIL</w:t>
      </w:r>
    </w:p>
    <w:p w:rsidR="000A1F9B" w:rsidRDefault="00B27F83">
      <w:pPr>
        <w:pStyle w:val="Normal014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URO</w:t>
      </w:r>
    </w:p>
    <w:p w:rsidR="000A1F9B" w:rsidRDefault="00B27F83">
      <w:pPr>
        <w:pStyle w:val="Normal014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pH</w:t>
      </w:r>
    </w:p>
    <w:p w:rsidR="000A1F9B" w:rsidRDefault="00B27F83">
      <w:pPr>
        <w:pStyle w:val="Normal014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BLD</w:t>
      </w:r>
    </w:p>
    <w:p w:rsidR="000A1F9B" w:rsidRDefault="00B27F83">
      <w:pPr>
        <w:pStyle w:val="Normal014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KET</w:t>
      </w:r>
    </w:p>
    <w:p w:rsidR="000A1F9B" w:rsidRDefault="00B27F83">
      <w:pPr>
        <w:pStyle w:val="Normal014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NIT</w:t>
      </w:r>
    </w:p>
    <w:p w:rsidR="000A1F9B" w:rsidRDefault="00B27F83">
      <w:pPr>
        <w:pStyle w:val="Normal014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LEU</w:t>
      </w:r>
    </w:p>
    <w:p w:rsidR="000A1F9B" w:rsidRDefault="00B27F83">
      <w:pPr>
        <w:pStyle w:val="Normal014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(Leu/µL)</w:t>
      </w:r>
    </w:p>
    <w:p w:rsidR="000A1F9B" w:rsidRDefault="00B27F83">
      <w:pPr>
        <w:pStyle w:val="Normal014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SG</w:t>
      </w:r>
    </w:p>
    <w:p w:rsidR="000A1F9B" w:rsidRDefault="00B27F83">
      <w:pPr>
        <w:pStyle w:val="Normal014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1F001</w:t>
      </w:r>
    </w:p>
    <w:p w:rsidR="000A1F9B" w:rsidRDefault="00B27F83">
      <w:pPr>
        <w:pStyle w:val="Normal014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4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1.044</w:t>
      </w:r>
    </w:p>
    <w:p w:rsidR="000A1F9B" w:rsidRDefault="00B27F83">
      <w:pPr>
        <w:pStyle w:val="Normal014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1F002</w:t>
      </w:r>
    </w:p>
    <w:p w:rsidR="000A1F9B" w:rsidRDefault="00B27F83">
      <w:pPr>
        <w:pStyle w:val="Normal014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1F003</w:t>
      </w:r>
    </w:p>
    <w:p w:rsidR="000A1F9B" w:rsidRDefault="00B27F83">
      <w:pPr>
        <w:pStyle w:val="Normal014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1.028</w:t>
      </w:r>
    </w:p>
    <w:p w:rsidR="000A1F9B" w:rsidRDefault="00B27F83">
      <w:pPr>
        <w:pStyle w:val="Normal014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1F004</w:t>
      </w:r>
    </w:p>
    <w:p w:rsidR="000A1F9B" w:rsidRDefault="00B27F83">
      <w:pPr>
        <w:pStyle w:val="Normal014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1.050</w:t>
      </w:r>
    </w:p>
    <w:p w:rsidR="000A1F9B" w:rsidRDefault="00B27F83">
      <w:pPr>
        <w:pStyle w:val="Normal014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1F005</w:t>
      </w:r>
    </w:p>
    <w:p w:rsidR="000A1F9B" w:rsidRDefault="00B27F83">
      <w:pPr>
        <w:pStyle w:val="Normal014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</w:t>
      </w:r>
    </w:p>
    <w:p w:rsidR="000A1F9B" w:rsidRDefault="00B27F83">
      <w:pPr>
        <w:pStyle w:val="Normal014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1.044</w:t>
      </w:r>
    </w:p>
    <w:p w:rsidR="000A1F9B" w:rsidRDefault="00B27F83">
      <w:pPr>
        <w:pStyle w:val="Normal014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1F007</w:t>
      </w:r>
    </w:p>
    <w:p w:rsidR="000A1F9B" w:rsidRDefault="00B27F83">
      <w:pPr>
        <w:pStyle w:val="Normal014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4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1.019</w:t>
      </w:r>
    </w:p>
    <w:p w:rsidR="000A1F9B" w:rsidRDefault="00B27F83">
      <w:pPr>
        <w:pStyle w:val="Normal014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1F008</w:t>
      </w:r>
    </w:p>
    <w:p w:rsidR="000A1F9B" w:rsidRDefault="00B27F83">
      <w:pPr>
        <w:pStyle w:val="Normal014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</w:t>
      </w:r>
      <w:r>
        <w:rPr>
          <w:rFonts w:eastAsia="Times New Roman"/>
          <w:color w:val="000000"/>
          <w:kern w:val="2"/>
          <w:sz w:val="17"/>
        </w:rPr>
        <w:t>.5</w:t>
      </w:r>
    </w:p>
    <w:p w:rsidR="000A1F9B" w:rsidRDefault="00B27F83">
      <w:pPr>
        <w:pStyle w:val="Normal014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1.025</w:t>
      </w:r>
    </w:p>
    <w:p w:rsidR="000A1F9B" w:rsidRDefault="00B27F83">
      <w:pPr>
        <w:pStyle w:val="Normal014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1F009</w:t>
      </w:r>
    </w:p>
    <w:p w:rsidR="000A1F9B" w:rsidRDefault="00B27F83">
      <w:pPr>
        <w:pStyle w:val="Normal014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</w:t>
      </w:r>
    </w:p>
    <w:p w:rsidR="000A1F9B" w:rsidRDefault="00B27F83">
      <w:pPr>
        <w:pStyle w:val="Normal014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1F010</w:t>
      </w:r>
    </w:p>
    <w:p w:rsidR="000A1F9B" w:rsidRDefault="00B27F83">
      <w:pPr>
        <w:pStyle w:val="Normal014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1.046</w:t>
      </w:r>
    </w:p>
    <w:p w:rsidR="000A1F9B" w:rsidRDefault="00B27F83">
      <w:pPr>
        <w:pStyle w:val="Normal014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2F001</w:t>
      </w:r>
    </w:p>
    <w:p w:rsidR="000A1F9B" w:rsidRDefault="00B27F83">
      <w:pPr>
        <w:pStyle w:val="Normal014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</w:t>
      </w:r>
    </w:p>
    <w:p w:rsidR="000A1F9B" w:rsidRDefault="00B27F83">
      <w:pPr>
        <w:pStyle w:val="Normal014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250</w:t>
      </w:r>
    </w:p>
    <w:p w:rsidR="000A1F9B" w:rsidRDefault="00B27F83">
      <w:pPr>
        <w:pStyle w:val="Normal014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2F002</w:t>
      </w:r>
    </w:p>
    <w:p w:rsidR="000A1F9B" w:rsidRDefault="00B27F83">
      <w:pPr>
        <w:pStyle w:val="Normal014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4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1.044</w:t>
      </w:r>
    </w:p>
    <w:p w:rsidR="000A1F9B" w:rsidRDefault="00B27F83">
      <w:pPr>
        <w:pStyle w:val="Normal014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2F003</w:t>
      </w:r>
    </w:p>
    <w:p w:rsidR="000A1F9B" w:rsidRDefault="00B27F83">
      <w:pPr>
        <w:pStyle w:val="Normal014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1.048</w:t>
      </w:r>
    </w:p>
    <w:p w:rsidR="000A1F9B" w:rsidRDefault="00B27F83">
      <w:pPr>
        <w:pStyle w:val="Normal014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2F004</w:t>
      </w:r>
    </w:p>
    <w:p w:rsidR="000A1F9B" w:rsidRDefault="00B27F83">
      <w:pPr>
        <w:pStyle w:val="Normal014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1.041</w:t>
      </w:r>
    </w:p>
    <w:p w:rsidR="000A1F9B" w:rsidRDefault="00B27F83">
      <w:pPr>
        <w:pStyle w:val="Normal014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2F005</w:t>
      </w:r>
    </w:p>
    <w:p w:rsidR="000A1F9B" w:rsidRDefault="00B27F83">
      <w:pPr>
        <w:pStyle w:val="Normal014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1.042</w:t>
      </w:r>
    </w:p>
    <w:p w:rsidR="000A1F9B" w:rsidRDefault="00B27F83">
      <w:pPr>
        <w:pStyle w:val="Normal014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2F006</w:t>
      </w:r>
    </w:p>
    <w:p w:rsidR="000A1F9B" w:rsidRDefault="00B27F83">
      <w:pPr>
        <w:pStyle w:val="Normal014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2F007</w:t>
      </w:r>
    </w:p>
    <w:p w:rsidR="000A1F9B" w:rsidRDefault="00B27F83">
      <w:pPr>
        <w:pStyle w:val="Normal014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4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1.020</w:t>
      </w:r>
    </w:p>
    <w:p w:rsidR="000A1F9B" w:rsidRDefault="00B27F83">
      <w:pPr>
        <w:pStyle w:val="Normal014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2F009</w:t>
      </w:r>
    </w:p>
    <w:p w:rsidR="000A1F9B" w:rsidRDefault="00B27F83">
      <w:pPr>
        <w:pStyle w:val="Normal014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1.036</w:t>
      </w:r>
    </w:p>
    <w:p w:rsidR="000A1F9B" w:rsidRDefault="00B27F83">
      <w:pPr>
        <w:pStyle w:val="Normal014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3F001</w:t>
      </w:r>
    </w:p>
    <w:p w:rsidR="000A1F9B" w:rsidRDefault="00B27F83">
      <w:pPr>
        <w:pStyle w:val="Normal014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</w:t>
      </w:r>
    </w:p>
    <w:p w:rsidR="000A1F9B" w:rsidRDefault="00B27F83">
      <w:pPr>
        <w:pStyle w:val="Normal014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1.042</w:t>
      </w:r>
    </w:p>
    <w:p w:rsidR="000A1F9B" w:rsidRDefault="00B27F83">
      <w:pPr>
        <w:pStyle w:val="Normal014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3F002</w:t>
      </w:r>
    </w:p>
    <w:p w:rsidR="000A1F9B" w:rsidRDefault="00B27F83">
      <w:pPr>
        <w:pStyle w:val="Normal014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1.042</w:t>
      </w:r>
    </w:p>
    <w:p w:rsidR="000A1F9B" w:rsidRDefault="00B27F83">
      <w:pPr>
        <w:pStyle w:val="Normal014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3F004</w:t>
      </w:r>
    </w:p>
    <w:p w:rsidR="000A1F9B" w:rsidRDefault="00B27F83">
      <w:pPr>
        <w:pStyle w:val="Normal014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</w:t>
      </w:r>
    </w:p>
    <w:p w:rsidR="000A1F9B" w:rsidRDefault="00B27F83">
      <w:pPr>
        <w:pStyle w:val="Normal014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1.042</w:t>
      </w:r>
    </w:p>
    <w:p w:rsidR="000A1F9B" w:rsidRDefault="00B27F83">
      <w:pPr>
        <w:pStyle w:val="Normal014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3F005</w:t>
      </w:r>
    </w:p>
    <w:p w:rsidR="000A1F9B" w:rsidRDefault="00B27F83">
      <w:pPr>
        <w:pStyle w:val="Normal014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</w:t>
      </w:r>
    </w:p>
    <w:p w:rsidR="000A1F9B" w:rsidRDefault="00B27F83">
      <w:pPr>
        <w:pStyle w:val="Normal014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</w:t>
      </w:r>
      <w:r>
        <w:rPr>
          <w:rFonts w:eastAsia="Times New Roman"/>
          <w:color w:val="000000"/>
          <w:kern w:val="2"/>
          <w:sz w:val="17"/>
        </w:rPr>
        <w:t>047</w:t>
      </w:r>
    </w:p>
    <w:p w:rsidR="000A1F9B" w:rsidRDefault="00B27F83">
      <w:pPr>
        <w:pStyle w:val="Normal014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3F006</w:t>
      </w:r>
    </w:p>
    <w:p w:rsidR="000A1F9B" w:rsidRDefault="00B27F83">
      <w:pPr>
        <w:pStyle w:val="Normal014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</w:t>
      </w:r>
    </w:p>
    <w:p w:rsidR="000A1F9B" w:rsidRDefault="00B27F83">
      <w:pPr>
        <w:pStyle w:val="Normal014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1.034</w:t>
      </w:r>
    </w:p>
    <w:p w:rsidR="000A1F9B" w:rsidRDefault="00B27F83">
      <w:pPr>
        <w:pStyle w:val="Normal014"/>
        <w:framePr w:w="1380" w:h="211" w:hRule="exact" w:wrap="auto" w:vAnchor="page" w:hAnchor="page" w:x="1831" w:y="8802"/>
        <w:tabs>
          <w:tab w:val="left" w:pos="360"/>
          <w:tab w:val="left" w:pos="720"/>
          <w:tab w:val="left" w:pos="108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“</w:t>
      </w:r>
      <w:r>
        <w:rPr>
          <w:rFonts w:ascii="宋体" w:eastAsia="宋体" w:hAnsi="宋体"/>
          <w:color w:val="000000"/>
          <w:kern w:val="2"/>
          <w:sz w:val="15"/>
        </w:rPr>
        <w:noBreakHyphen/>
        <w:t>”</w:t>
      </w:r>
      <w:r>
        <w:rPr>
          <w:rFonts w:ascii="宋体" w:eastAsia="宋体" w:hAnsi="宋体"/>
          <w:color w:val="000000"/>
          <w:kern w:val="2"/>
          <w:sz w:val="15"/>
        </w:rPr>
        <w:t>代表阴性。</w:t>
      </w:r>
    </w:p>
    <w:p w:rsidR="000A1F9B" w:rsidRDefault="00B27F83">
      <w:pPr>
        <w:pStyle w:val="Normal014"/>
        <w:framePr w:w="13080" w:h="211" w:hRule="exact" w:wrap="auto" w:vAnchor="page" w:hAnchor="page" w:x="3116" w:y="879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Y=YELLOW    LY=LIGHTYELLOW    DB=DARKBROWN    CL=COLORLESS    LO=LIGHTORANGE   </w:t>
      </w:r>
    </w:p>
    <w:p w:rsidR="000A1F9B" w:rsidRDefault="00B27F83">
      <w:pPr>
        <w:pStyle w:val="Normal014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D=Dosing Phase            R=Recovery Phase     </w:t>
      </w:r>
    </w:p>
    <w:p w:rsidR="000A1F9B" w:rsidRDefault="00B27F83">
      <w:pPr>
        <w:pStyle w:val="Normal014"/>
        <w:spacing w:line="1" w:lineRule="auto"/>
      </w:pPr>
      <w:r>
        <w:br w:type="page"/>
      </w:r>
    </w:p>
    <w:p w:rsidR="000A1F9B" w:rsidRDefault="00B27F83">
      <w:pPr>
        <w:pStyle w:val="Normal014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54" style="position:absolute;left:0;text-align:left;z-index:-251513856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53" style="position:absolute;left:0;text-align:left;z-index:-251512832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52" style="position:absolute;left:0;text-align:left;z-index:-251511808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Individual Animal Generalized Measurement by Parameter </w:t>
      </w:r>
      <w:r>
        <w:rPr>
          <w:rFonts w:eastAsia="Times New Roman"/>
          <w:b/>
          <w:color w:val="000000"/>
          <w:kern w:val="2"/>
          <w:sz w:val="19"/>
        </w:rPr>
        <w:t>Report</w:t>
      </w:r>
    </w:p>
    <w:p w:rsidR="000A1F9B" w:rsidRDefault="00B27F83">
      <w:pPr>
        <w:pStyle w:val="Normal014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>Urine Analysis (AX</w:t>
      </w:r>
      <w:r>
        <w:rPr>
          <w:rFonts w:eastAsia="Times New Roman"/>
          <w:color w:val="000000"/>
          <w:kern w:val="2"/>
          <w:sz w:val="19"/>
        </w:rPr>
        <w:noBreakHyphen/>
        <w:t xml:space="preserve">4030)  </w:t>
      </w:r>
      <w:r>
        <w:rPr>
          <w:rFonts w:ascii="宋体" w:eastAsia="宋体" w:hAnsi="宋体"/>
          <w:color w:val="000000"/>
          <w:kern w:val="2"/>
          <w:sz w:val="19"/>
        </w:rPr>
        <w:t>尿液指标测定结果个体数据</w:t>
      </w:r>
    </w:p>
    <w:p w:rsidR="000A1F9B" w:rsidRDefault="00B27F83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4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4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4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Color</w:t>
      </w:r>
    </w:p>
    <w:p w:rsidR="000A1F9B" w:rsidRDefault="00B27F83">
      <w:pPr>
        <w:pStyle w:val="Normal014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TURB</w:t>
      </w:r>
    </w:p>
    <w:p w:rsidR="000A1F9B" w:rsidRDefault="00B27F83">
      <w:pPr>
        <w:pStyle w:val="Normal014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GLUC</w:t>
      </w:r>
    </w:p>
    <w:p w:rsidR="000A1F9B" w:rsidRDefault="00B27F83">
      <w:pPr>
        <w:pStyle w:val="Normal014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PRO</w:t>
      </w:r>
    </w:p>
    <w:p w:rsidR="000A1F9B" w:rsidRDefault="00B27F83">
      <w:pPr>
        <w:pStyle w:val="Normal014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BIL</w:t>
      </w:r>
    </w:p>
    <w:p w:rsidR="000A1F9B" w:rsidRDefault="00B27F83">
      <w:pPr>
        <w:pStyle w:val="Normal014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URO</w:t>
      </w:r>
    </w:p>
    <w:p w:rsidR="000A1F9B" w:rsidRDefault="00B27F83">
      <w:pPr>
        <w:pStyle w:val="Normal014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pH</w:t>
      </w:r>
    </w:p>
    <w:p w:rsidR="000A1F9B" w:rsidRDefault="00B27F83">
      <w:pPr>
        <w:pStyle w:val="Normal014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BLD</w:t>
      </w:r>
    </w:p>
    <w:p w:rsidR="000A1F9B" w:rsidRDefault="00B27F83">
      <w:pPr>
        <w:pStyle w:val="Normal014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KET</w:t>
      </w:r>
    </w:p>
    <w:p w:rsidR="000A1F9B" w:rsidRDefault="00B27F83">
      <w:pPr>
        <w:pStyle w:val="Normal014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NIT</w:t>
      </w:r>
    </w:p>
    <w:p w:rsidR="000A1F9B" w:rsidRDefault="00B27F83">
      <w:pPr>
        <w:pStyle w:val="Normal014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LEU</w:t>
      </w:r>
    </w:p>
    <w:p w:rsidR="000A1F9B" w:rsidRDefault="00B27F83">
      <w:pPr>
        <w:pStyle w:val="Normal014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(Leu/µL)</w:t>
      </w:r>
    </w:p>
    <w:p w:rsidR="000A1F9B" w:rsidRDefault="00B27F83">
      <w:pPr>
        <w:pStyle w:val="Normal014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SG</w:t>
      </w:r>
    </w:p>
    <w:p w:rsidR="000A1F9B" w:rsidRDefault="00B27F83">
      <w:pPr>
        <w:pStyle w:val="Normal014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3F007</w:t>
      </w:r>
    </w:p>
    <w:p w:rsidR="000A1F9B" w:rsidRDefault="00B27F83">
      <w:pPr>
        <w:pStyle w:val="Normal014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4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1.023</w:t>
      </w:r>
    </w:p>
    <w:p w:rsidR="000A1F9B" w:rsidRDefault="00B27F83">
      <w:pPr>
        <w:pStyle w:val="Normal014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3F008</w:t>
      </w:r>
    </w:p>
    <w:p w:rsidR="000A1F9B" w:rsidRDefault="00B27F83">
      <w:pPr>
        <w:pStyle w:val="Normal014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1.036</w:t>
      </w:r>
    </w:p>
    <w:p w:rsidR="000A1F9B" w:rsidRDefault="00B27F83">
      <w:pPr>
        <w:pStyle w:val="Normal014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3F010</w:t>
      </w:r>
    </w:p>
    <w:p w:rsidR="000A1F9B" w:rsidRDefault="00B27F83">
      <w:pPr>
        <w:pStyle w:val="Normal014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1.038</w:t>
      </w:r>
    </w:p>
    <w:p w:rsidR="000A1F9B" w:rsidRDefault="00B27F83">
      <w:pPr>
        <w:pStyle w:val="Normal014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4F001</w:t>
      </w:r>
    </w:p>
    <w:p w:rsidR="000A1F9B" w:rsidRDefault="00B27F83">
      <w:pPr>
        <w:pStyle w:val="Normal014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1.041</w:t>
      </w:r>
    </w:p>
    <w:p w:rsidR="000A1F9B" w:rsidRDefault="00B27F83">
      <w:pPr>
        <w:pStyle w:val="Normal014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4F002</w:t>
      </w:r>
    </w:p>
    <w:p w:rsidR="000A1F9B" w:rsidRDefault="00B27F83">
      <w:pPr>
        <w:pStyle w:val="Normal014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1.046</w:t>
      </w:r>
    </w:p>
    <w:p w:rsidR="000A1F9B" w:rsidRDefault="00B27F83">
      <w:pPr>
        <w:pStyle w:val="Normal014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4F003</w:t>
      </w:r>
    </w:p>
    <w:p w:rsidR="000A1F9B" w:rsidRDefault="00B27F83">
      <w:pPr>
        <w:pStyle w:val="Normal014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</w:t>
      </w:r>
    </w:p>
    <w:p w:rsidR="000A1F9B" w:rsidRDefault="00B27F83">
      <w:pPr>
        <w:pStyle w:val="Normal014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1.038</w:t>
      </w:r>
    </w:p>
    <w:p w:rsidR="000A1F9B" w:rsidRDefault="00B27F83">
      <w:pPr>
        <w:pStyle w:val="Normal014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4F004</w:t>
      </w:r>
    </w:p>
    <w:p w:rsidR="000A1F9B" w:rsidRDefault="00B27F83">
      <w:pPr>
        <w:pStyle w:val="Normal014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1.043</w:t>
      </w:r>
    </w:p>
    <w:p w:rsidR="000A1F9B" w:rsidRDefault="00B27F83">
      <w:pPr>
        <w:pStyle w:val="Normal014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4F005</w:t>
      </w:r>
    </w:p>
    <w:p w:rsidR="000A1F9B" w:rsidRDefault="00B27F83">
      <w:pPr>
        <w:pStyle w:val="Normal014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</w:t>
      </w:r>
    </w:p>
    <w:p w:rsidR="000A1F9B" w:rsidRDefault="00B27F83">
      <w:pPr>
        <w:pStyle w:val="Normal014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1.040</w:t>
      </w:r>
    </w:p>
    <w:p w:rsidR="000A1F9B" w:rsidRDefault="00B27F83">
      <w:pPr>
        <w:pStyle w:val="Normal014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4F006</w:t>
      </w:r>
    </w:p>
    <w:p w:rsidR="000A1F9B" w:rsidRDefault="00B27F83">
      <w:pPr>
        <w:pStyle w:val="Normal014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4F007</w:t>
      </w:r>
    </w:p>
    <w:p w:rsidR="000A1F9B" w:rsidRDefault="00B27F83">
      <w:pPr>
        <w:pStyle w:val="Normal014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</w:t>
      </w:r>
    </w:p>
    <w:p w:rsidR="000A1F9B" w:rsidRDefault="00B27F83">
      <w:pPr>
        <w:pStyle w:val="Normal014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1.050</w:t>
      </w:r>
    </w:p>
    <w:p w:rsidR="000A1F9B" w:rsidRDefault="00B27F83">
      <w:pPr>
        <w:pStyle w:val="Normal014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4F008</w:t>
      </w:r>
    </w:p>
    <w:p w:rsidR="000A1F9B" w:rsidRDefault="00B27F83">
      <w:pPr>
        <w:pStyle w:val="Normal014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1.044</w:t>
      </w:r>
    </w:p>
    <w:p w:rsidR="000A1F9B" w:rsidRDefault="00B27F83">
      <w:pPr>
        <w:pStyle w:val="Normal014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4F009</w:t>
      </w:r>
    </w:p>
    <w:p w:rsidR="000A1F9B" w:rsidRDefault="00B27F83">
      <w:pPr>
        <w:pStyle w:val="Normal014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</w:t>
      </w:r>
    </w:p>
    <w:p w:rsidR="000A1F9B" w:rsidRDefault="00B27F83">
      <w:pPr>
        <w:pStyle w:val="Normal014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1.049</w:t>
      </w:r>
    </w:p>
    <w:p w:rsidR="000A1F9B" w:rsidRDefault="00B27F83">
      <w:pPr>
        <w:pStyle w:val="Normal014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4F010</w:t>
      </w:r>
    </w:p>
    <w:p w:rsidR="000A1F9B" w:rsidRDefault="00B27F83">
      <w:pPr>
        <w:pStyle w:val="Normal014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1.047</w:t>
      </w:r>
    </w:p>
    <w:p w:rsidR="000A1F9B" w:rsidRDefault="00B27F83">
      <w:pPr>
        <w:pStyle w:val="Normal014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1F006</w:t>
      </w:r>
    </w:p>
    <w:p w:rsidR="000A1F9B" w:rsidRDefault="00B27F83">
      <w:pPr>
        <w:pStyle w:val="Normal014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D28</w:t>
      </w:r>
    </w:p>
    <w:p w:rsidR="000A1F9B" w:rsidRDefault="00B27F83">
      <w:pPr>
        <w:pStyle w:val="Normal014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</w:t>
      </w:r>
    </w:p>
    <w:p w:rsidR="000A1F9B" w:rsidRDefault="00B27F83">
      <w:pPr>
        <w:pStyle w:val="Normal014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1.012</w:t>
      </w:r>
    </w:p>
    <w:p w:rsidR="000A1F9B" w:rsidRDefault="00B27F83">
      <w:pPr>
        <w:pStyle w:val="Normal014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2F010</w:t>
      </w:r>
    </w:p>
    <w:p w:rsidR="000A1F9B" w:rsidRDefault="00B27F83">
      <w:pPr>
        <w:pStyle w:val="Normal014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D28</w:t>
      </w:r>
    </w:p>
    <w:p w:rsidR="000A1F9B" w:rsidRDefault="00B27F83">
      <w:pPr>
        <w:pStyle w:val="Normal014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3F003</w:t>
      </w:r>
    </w:p>
    <w:p w:rsidR="000A1F9B" w:rsidRDefault="00B27F83">
      <w:pPr>
        <w:pStyle w:val="Normal014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D28</w:t>
      </w:r>
    </w:p>
    <w:p w:rsidR="000A1F9B" w:rsidRDefault="00B27F83">
      <w:pPr>
        <w:pStyle w:val="Normal014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</w:t>
      </w:r>
    </w:p>
    <w:p w:rsidR="000A1F9B" w:rsidRDefault="00B27F83">
      <w:pPr>
        <w:pStyle w:val="Normal014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1.045</w:t>
      </w:r>
    </w:p>
    <w:p w:rsidR="000A1F9B" w:rsidRDefault="00B27F83">
      <w:pPr>
        <w:pStyle w:val="Normal014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3F009</w:t>
      </w:r>
    </w:p>
    <w:p w:rsidR="000A1F9B" w:rsidRDefault="00B27F83">
      <w:pPr>
        <w:pStyle w:val="Normal014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D28</w:t>
      </w:r>
    </w:p>
    <w:p w:rsidR="000A1F9B" w:rsidRDefault="00B27F83">
      <w:pPr>
        <w:pStyle w:val="Normal014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30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1.036</w:t>
      </w:r>
    </w:p>
    <w:p w:rsidR="000A1F9B" w:rsidRDefault="00B27F83">
      <w:pPr>
        <w:pStyle w:val="Normal014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1F011</w:t>
      </w:r>
    </w:p>
    <w:p w:rsidR="000A1F9B" w:rsidRDefault="00B27F83">
      <w:pPr>
        <w:pStyle w:val="Normal014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1.018</w:t>
      </w:r>
    </w:p>
    <w:p w:rsidR="000A1F9B" w:rsidRDefault="00B27F83">
      <w:pPr>
        <w:pStyle w:val="Normal014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1F012</w:t>
      </w:r>
    </w:p>
    <w:p w:rsidR="000A1F9B" w:rsidRDefault="00B27F83">
      <w:pPr>
        <w:pStyle w:val="Normal014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CL</w:t>
      </w:r>
    </w:p>
    <w:p w:rsidR="000A1F9B" w:rsidRDefault="00B27F83">
      <w:pPr>
        <w:pStyle w:val="Normal014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4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1.005</w:t>
      </w:r>
    </w:p>
    <w:p w:rsidR="000A1F9B" w:rsidRDefault="00B27F83">
      <w:pPr>
        <w:pStyle w:val="Normal014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1F013</w:t>
      </w:r>
    </w:p>
    <w:p w:rsidR="000A1F9B" w:rsidRDefault="00B27F83">
      <w:pPr>
        <w:pStyle w:val="Normal014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4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1.019</w:t>
      </w:r>
    </w:p>
    <w:p w:rsidR="000A1F9B" w:rsidRDefault="00B27F83">
      <w:pPr>
        <w:pStyle w:val="Normal014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1F014</w:t>
      </w:r>
    </w:p>
    <w:p w:rsidR="000A1F9B" w:rsidRDefault="00B27F83">
      <w:pPr>
        <w:pStyle w:val="Normal014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30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1.027</w:t>
      </w:r>
    </w:p>
    <w:p w:rsidR="000A1F9B" w:rsidRDefault="00B27F83">
      <w:pPr>
        <w:pStyle w:val="Normal014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1F015</w:t>
      </w:r>
    </w:p>
    <w:p w:rsidR="000A1F9B" w:rsidRDefault="00B27F83">
      <w:pPr>
        <w:pStyle w:val="Normal014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1.030</w:t>
      </w:r>
    </w:p>
    <w:p w:rsidR="000A1F9B" w:rsidRDefault="00B27F83">
      <w:pPr>
        <w:pStyle w:val="Normal014"/>
        <w:framePr w:w="1380" w:h="211" w:hRule="exact" w:wrap="auto" w:vAnchor="page" w:hAnchor="page" w:x="1831" w:y="8802"/>
        <w:tabs>
          <w:tab w:val="left" w:pos="360"/>
          <w:tab w:val="left" w:pos="720"/>
          <w:tab w:val="left" w:pos="108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“</w:t>
      </w:r>
      <w:r>
        <w:rPr>
          <w:rFonts w:ascii="宋体" w:eastAsia="宋体" w:hAnsi="宋体"/>
          <w:color w:val="000000"/>
          <w:kern w:val="2"/>
          <w:sz w:val="15"/>
        </w:rPr>
        <w:noBreakHyphen/>
        <w:t>”</w:t>
      </w:r>
      <w:r>
        <w:rPr>
          <w:rFonts w:ascii="宋体" w:eastAsia="宋体" w:hAnsi="宋体"/>
          <w:color w:val="000000"/>
          <w:kern w:val="2"/>
          <w:sz w:val="15"/>
        </w:rPr>
        <w:t>代表阴性。</w:t>
      </w:r>
    </w:p>
    <w:p w:rsidR="000A1F9B" w:rsidRDefault="00B27F83">
      <w:pPr>
        <w:pStyle w:val="Normal014"/>
        <w:framePr w:w="13080" w:h="211" w:hRule="exact" w:wrap="auto" w:vAnchor="page" w:hAnchor="page" w:x="3116" w:y="879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Y=YELLOW    LY=LIGHTYELLOW    DB=DARKBROWN    CL=COLORLESS    LO=LIGHTORANGE   </w:t>
      </w:r>
    </w:p>
    <w:p w:rsidR="000A1F9B" w:rsidRDefault="00B27F83">
      <w:pPr>
        <w:pStyle w:val="Normal014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D=Dosing Phase            R=Recovery Phase     </w:t>
      </w:r>
    </w:p>
    <w:p w:rsidR="000A1F9B" w:rsidRDefault="00B27F83">
      <w:pPr>
        <w:pStyle w:val="Normal014"/>
        <w:spacing w:line="1" w:lineRule="auto"/>
      </w:pPr>
      <w:r>
        <w:br w:type="page"/>
      </w:r>
    </w:p>
    <w:p w:rsidR="000A1F9B" w:rsidRDefault="00B27F83">
      <w:pPr>
        <w:pStyle w:val="Normal014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51" style="position:absolute;left:0;text-align:left;z-index:-251510784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50" style="position:absolute;left:0;text-align:left;z-index:-251509760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49" style="position:absolute;left:0;text-align:left;z-index:-251508736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4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>Urine Analysis (AX</w:t>
      </w:r>
      <w:r>
        <w:rPr>
          <w:rFonts w:eastAsia="Times New Roman"/>
          <w:color w:val="000000"/>
          <w:kern w:val="2"/>
          <w:sz w:val="19"/>
        </w:rPr>
        <w:noBreakHyphen/>
        <w:t>4030</w:t>
      </w:r>
      <w:r>
        <w:rPr>
          <w:rFonts w:eastAsia="Times New Roman"/>
          <w:color w:val="000000"/>
          <w:kern w:val="2"/>
          <w:sz w:val="19"/>
        </w:rPr>
        <w:t xml:space="preserve">)  </w:t>
      </w:r>
      <w:r>
        <w:rPr>
          <w:rFonts w:ascii="宋体" w:eastAsia="宋体" w:hAnsi="宋体"/>
          <w:color w:val="000000"/>
          <w:kern w:val="2"/>
          <w:sz w:val="19"/>
        </w:rPr>
        <w:t>尿液指标测定结果个体数据</w:t>
      </w:r>
    </w:p>
    <w:p w:rsidR="000A1F9B" w:rsidRDefault="00B27F83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4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4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4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Color</w:t>
      </w:r>
    </w:p>
    <w:p w:rsidR="000A1F9B" w:rsidRDefault="00B27F83">
      <w:pPr>
        <w:pStyle w:val="Normal014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TURB</w:t>
      </w:r>
    </w:p>
    <w:p w:rsidR="000A1F9B" w:rsidRDefault="00B27F83">
      <w:pPr>
        <w:pStyle w:val="Normal014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GLUC</w:t>
      </w:r>
    </w:p>
    <w:p w:rsidR="000A1F9B" w:rsidRDefault="00B27F83">
      <w:pPr>
        <w:pStyle w:val="Normal014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PRO</w:t>
      </w:r>
    </w:p>
    <w:p w:rsidR="000A1F9B" w:rsidRDefault="00B27F83">
      <w:pPr>
        <w:pStyle w:val="Normal014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BIL</w:t>
      </w:r>
    </w:p>
    <w:p w:rsidR="000A1F9B" w:rsidRDefault="00B27F83">
      <w:pPr>
        <w:pStyle w:val="Normal014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URO</w:t>
      </w:r>
    </w:p>
    <w:p w:rsidR="000A1F9B" w:rsidRDefault="00B27F83">
      <w:pPr>
        <w:pStyle w:val="Normal014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pH</w:t>
      </w:r>
    </w:p>
    <w:p w:rsidR="000A1F9B" w:rsidRDefault="00B27F83">
      <w:pPr>
        <w:pStyle w:val="Normal014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BLD</w:t>
      </w:r>
    </w:p>
    <w:p w:rsidR="000A1F9B" w:rsidRDefault="00B27F83">
      <w:pPr>
        <w:pStyle w:val="Normal014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KET</w:t>
      </w:r>
    </w:p>
    <w:p w:rsidR="000A1F9B" w:rsidRDefault="00B27F83">
      <w:pPr>
        <w:pStyle w:val="Normal014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NIT</w:t>
      </w:r>
    </w:p>
    <w:p w:rsidR="000A1F9B" w:rsidRDefault="00B27F83">
      <w:pPr>
        <w:pStyle w:val="Normal014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LEU</w:t>
      </w:r>
    </w:p>
    <w:p w:rsidR="000A1F9B" w:rsidRDefault="00B27F83">
      <w:pPr>
        <w:pStyle w:val="Normal014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(Leu/µL)</w:t>
      </w:r>
    </w:p>
    <w:p w:rsidR="000A1F9B" w:rsidRDefault="00B27F83">
      <w:pPr>
        <w:pStyle w:val="Normal014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SG</w:t>
      </w:r>
    </w:p>
    <w:p w:rsidR="000A1F9B" w:rsidRDefault="00B27F83">
      <w:pPr>
        <w:pStyle w:val="Normal014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2F011</w:t>
      </w:r>
    </w:p>
    <w:p w:rsidR="000A1F9B" w:rsidRDefault="00B27F83">
      <w:pPr>
        <w:pStyle w:val="Normal014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DB</w:t>
      </w:r>
    </w:p>
    <w:p w:rsidR="000A1F9B" w:rsidRDefault="00B27F83">
      <w:pPr>
        <w:pStyle w:val="Normal014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4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4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500</w:t>
      </w:r>
    </w:p>
    <w:p w:rsidR="000A1F9B" w:rsidRDefault="00B27F83">
      <w:pPr>
        <w:pStyle w:val="Normal014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1.020</w:t>
      </w:r>
    </w:p>
    <w:p w:rsidR="000A1F9B" w:rsidRDefault="00B27F83">
      <w:pPr>
        <w:pStyle w:val="Normal014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2F012</w:t>
      </w:r>
    </w:p>
    <w:p w:rsidR="000A1F9B" w:rsidRDefault="00B27F83">
      <w:pPr>
        <w:pStyle w:val="Normal014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1.014</w:t>
      </w:r>
    </w:p>
    <w:p w:rsidR="000A1F9B" w:rsidRDefault="00B27F83">
      <w:pPr>
        <w:pStyle w:val="Normal014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2F013</w:t>
      </w:r>
    </w:p>
    <w:p w:rsidR="000A1F9B" w:rsidRDefault="00B27F83">
      <w:pPr>
        <w:pStyle w:val="Normal014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4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1.026</w:t>
      </w:r>
    </w:p>
    <w:p w:rsidR="000A1F9B" w:rsidRDefault="00B27F83">
      <w:pPr>
        <w:pStyle w:val="Normal014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2F014</w:t>
      </w:r>
    </w:p>
    <w:p w:rsidR="000A1F9B" w:rsidRDefault="00B27F83">
      <w:pPr>
        <w:pStyle w:val="Normal014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2F015</w:t>
      </w:r>
    </w:p>
    <w:p w:rsidR="000A1F9B" w:rsidRDefault="00B27F83">
      <w:pPr>
        <w:pStyle w:val="Normal014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</w:t>
      </w:r>
    </w:p>
    <w:p w:rsidR="000A1F9B" w:rsidRDefault="00B27F83">
      <w:pPr>
        <w:pStyle w:val="Normal014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1.017</w:t>
      </w:r>
    </w:p>
    <w:p w:rsidR="000A1F9B" w:rsidRDefault="00B27F83">
      <w:pPr>
        <w:pStyle w:val="Normal014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3F011</w:t>
      </w:r>
    </w:p>
    <w:p w:rsidR="000A1F9B" w:rsidRDefault="00B27F83">
      <w:pPr>
        <w:pStyle w:val="Normal014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4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1.032</w:t>
      </w:r>
    </w:p>
    <w:p w:rsidR="000A1F9B" w:rsidRDefault="00B27F83">
      <w:pPr>
        <w:pStyle w:val="Normal014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3F012</w:t>
      </w:r>
    </w:p>
    <w:p w:rsidR="000A1F9B" w:rsidRDefault="00B27F83">
      <w:pPr>
        <w:pStyle w:val="Normal014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1.047</w:t>
      </w:r>
    </w:p>
    <w:p w:rsidR="000A1F9B" w:rsidRDefault="00B27F83">
      <w:pPr>
        <w:pStyle w:val="Normal014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3F013</w:t>
      </w:r>
    </w:p>
    <w:p w:rsidR="000A1F9B" w:rsidRDefault="00B27F83">
      <w:pPr>
        <w:pStyle w:val="Normal014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1.031</w:t>
      </w:r>
    </w:p>
    <w:p w:rsidR="000A1F9B" w:rsidRDefault="00B27F83">
      <w:pPr>
        <w:pStyle w:val="Normal014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3F014</w:t>
      </w:r>
    </w:p>
    <w:p w:rsidR="000A1F9B" w:rsidRDefault="00B27F83">
      <w:pPr>
        <w:pStyle w:val="Normal014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1.040</w:t>
      </w:r>
    </w:p>
    <w:p w:rsidR="000A1F9B" w:rsidRDefault="00B27F83">
      <w:pPr>
        <w:pStyle w:val="Normal014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3F015</w:t>
      </w:r>
    </w:p>
    <w:p w:rsidR="000A1F9B" w:rsidRDefault="00B27F83">
      <w:pPr>
        <w:pStyle w:val="Normal014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1.037</w:t>
      </w:r>
    </w:p>
    <w:p w:rsidR="000A1F9B" w:rsidRDefault="00B27F83">
      <w:pPr>
        <w:pStyle w:val="Normal014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4F011</w:t>
      </w:r>
    </w:p>
    <w:p w:rsidR="000A1F9B" w:rsidRDefault="00B27F83">
      <w:pPr>
        <w:pStyle w:val="Normal014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1.011</w:t>
      </w:r>
    </w:p>
    <w:p w:rsidR="000A1F9B" w:rsidRDefault="00B27F83">
      <w:pPr>
        <w:pStyle w:val="Normal014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4F012</w:t>
      </w:r>
    </w:p>
    <w:p w:rsidR="000A1F9B" w:rsidRDefault="00B27F83">
      <w:pPr>
        <w:pStyle w:val="Normal014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1.032</w:t>
      </w:r>
    </w:p>
    <w:p w:rsidR="000A1F9B" w:rsidRDefault="00B27F83">
      <w:pPr>
        <w:pStyle w:val="Normal014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4F013</w:t>
      </w:r>
    </w:p>
    <w:p w:rsidR="000A1F9B" w:rsidRDefault="00B27F83">
      <w:pPr>
        <w:pStyle w:val="Normal014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1.010</w:t>
      </w:r>
    </w:p>
    <w:p w:rsidR="000A1F9B" w:rsidRDefault="00B27F83">
      <w:pPr>
        <w:pStyle w:val="Normal014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4F014</w:t>
      </w:r>
    </w:p>
    <w:p w:rsidR="000A1F9B" w:rsidRDefault="00B27F83">
      <w:pPr>
        <w:pStyle w:val="Normal014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1.025</w:t>
      </w:r>
    </w:p>
    <w:p w:rsidR="000A1F9B" w:rsidRDefault="00B27F83">
      <w:pPr>
        <w:pStyle w:val="Normal014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4F015</w:t>
      </w:r>
    </w:p>
    <w:p w:rsidR="000A1F9B" w:rsidRDefault="00B27F83">
      <w:pPr>
        <w:pStyle w:val="Normal014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1.020</w:t>
      </w:r>
    </w:p>
    <w:p w:rsidR="000A1F9B" w:rsidRDefault="00B27F83">
      <w:pPr>
        <w:pStyle w:val="Normal014"/>
        <w:framePr w:w="1380" w:h="211" w:hRule="exact" w:wrap="auto" w:vAnchor="page" w:hAnchor="page" w:x="1831" w:y="8802"/>
        <w:tabs>
          <w:tab w:val="left" w:pos="360"/>
          <w:tab w:val="left" w:pos="720"/>
          <w:tab w:val="left" w:pos="108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“</w:t>
      </w:r>
      <w:r>
        <w:rPr>
          <w:rFonts w:ascii="宋体" w:eastAsia="宋体" w:hAnsi="宋体"/>
          <w:color w:val="000000"/>
          <w:kern w:val="2"/>
          <w:sz w:val="15"/>
        </w:rPr>
        <w:noBreakHyphen/>
        <w:t>”</w:t>
      </w:r>
      <w:r>
        <w:rPr>
          <w:rFonts w:ascii="宋体" w:eastAsia="宋体" w:hAnsi="宋体"/>
          <w:color w:val="000000"/>
          <w:kern w:val="2"/>
          <w:sz w:val="15"/>
        </w:rPr>
        <w:t>代表阴性。</w:t>
      </w:r>
    </w:p>
    <w:p w:rsidR="000A1F9B" w:rsidRDefault="00B27F83">
      <w:pPr>
        <w:pStyle w:val="Normal014"/>
        <w:framePr w:w="13080" w:h="211" w:hRule="exact" w:wrap="auto" w:vAnchor="page" w:hAnchor="page" w:x="3116" w:y="879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Y=YELLOW    LY=LIGHTYELLOW    DB=DARKBROWN    CL=COLORLESS    LO=LIGHTORANGE   </w:t>
      </w:r>
    </w:p>
    <w:p w:rsidR="000A1F9B" w:rsidRDefault="00B27F83">
      <w:pPr>
        <w:pStyle w:val="Normal014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D=Dosing Phase            R=Recovery Phase     </w:t>
      </w:r>
    </w:p>
    <w:p w:rsidR="000A1F9B" w:rsidRDefault="00B27F83">
      <w:pPr>
        <w:pStyle w:val="Normal014"/>
        <w:spacing w:line="1" w:lineRule="auto"/>
      </w:pPr>
      <w:r>
        <w:br w:type="page"/>
      </w:r>
    </w:p>
    <w:p w:rsidR="000A1F9B" w:rsidRDefault="00B27F83">
      <w:pPr>
        <w:pStyle w:val="Normal014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48" style="position:absolute;left:0;text-align:left;z-index:-251507712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47" style="position:absolute;left:0;text-align:left;z-index:-251506688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46" style="position:absolute;left:0;text-align:left;z-index:-251505664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4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>Urine Analysis (AX</w:t>
      </w:r>
      <w:r>
        <w:rPr>
          <w:rFonts w:eastAsia="Times New Roman"/>
          <w:color w:val="000000"/>
          <w:kern w:val="2"/>
          <w:sz w:val="19"/>
        </w:rPr>
        <w:noBreakHyphen/>
        <w:t xml:space="preserve">4030)  </w:t>
      </w:r>
      <w:r>
        <w:rPr>
          <w:rFonts w:ascii="宋体" w:eastAsia="宋体" w:hAnsi="宋体"/>
          <w:color w:val="000000"/>
          <w:kern w:val="2"/>
          <w:sz w:val="19"/>
        </w:rPr>
        <w:t>尿液指标测定结果个体数据</w:t>
      </w:r>
    </w:p>
    <w:p w:rsidR="000A1F9B" w:rsidRDefault="00B27F83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4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4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4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Color</w:t>
      </w:r>
    </w:p>
    <w:p w:rsidR="000A1F9B" w:rsidRDefault="00B27F83">
      <w:pPr>
        <w:pStyle w:val="Normal014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TURB</w:t>
      </w:r>
    </w:p>
    <w:p w:rsidR="000A1F9B" w:rsidRDefault="00B27F83">
      <w:pPr>
        <w:pStyle w:val="Normal014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GLUC</w:t>
      </w:r>
    </w:p>
    <w:p w:rsidR="000A1F9B" w:rsidRDefault="00B27F83">
      <w:pPr>
        <w:pStyle w:val="Normal014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PRO</w:t>
      </w:r>
    </w:p>
    <w:p w:rsidR="000A1F9B" w:rsidRDefault="00B27F83">
      <w:pPr>
        <w:pStyle w:val="Normal014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BIL</w:t>
      </w:r>
    </w:p>
    <w:p w:rsidR="000A1F9B" w:rsidRDefault="00B27F83">
      <w:pPr>
        <w:pStyle w:val="Normal014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URO</w:t>
      </w:r>
    </w:p>
    <w:p w:rsidR="000A1F9B" w:rsidRDefault="00B27F83">
      <w:pPr>
        <w:pStyle w:val="Normal014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pH</w:t>
      </w:r>
    </w:p>
    <w:p w:rsidR="000A1F9B" w:rsidRDefault="00B27F83">
      <w:pPr>
        <w:pStyle w:val="Normal014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BLD</w:t>
      </w:r>
    </w:p>
    <w:p w:rsidR="000A1F9B" w:rsidRDefault="00B27F83">
      <w:pPr>
        <w:pStyle w:val="Normal014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KET</w:t>
      </w:r>
    </w:p>
    <w:p w:rsidR="000A1F9B" w:rsidRDefault="00B27F83">
      <w:pPr>
        <w:pStyle w:val="Normal014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NIT</w:t>
      </w:r>
    </w:p>
    <w:p w:rsidR="000A1F9B" w:rsidRDefault="00B27F83">
      <w:pPr>
        <w:pStyle w:val="Normal014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LEU</w:t>
      </w:r>
    </w:p>
    <w:p w:rsidR="000A1F9B" w:rsidRDefault="00B27F83">
      <w:pPr>
        <w:pStyle w:val="Normal014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(Leu/µL)</w:t>
      </w:r>
    </w:p>
    <w:p w:rsidR="000A1F9B" w:rsidRDefault="00B27F83">
      <w:pPr>
        <w:pStyle w:val="Normal014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SG</w:t>
      </w:r>
    </w:p>
    <w:p w:rsidR="000A1F9B" w:rsidRDefault="00B27F83">
      <w:pPr>
        <w:pStyle w:val="Normal014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1M001</w:t>
      </w:r>
    </w:p>
    <w:p w:rsidR="000A1F9B" w:rsidRDefault="00B27F83">
      <w:pPr>
        <w:pStyle w:val="Normal014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LO</w:t>
      </w:r>
    </w:p>
    <w:p w:rsidR="000A1F9B" w:rsidRDefault="00B27F83">
      <w:pPr>
        <w:pStyle w:val="Normal014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1.049</w:t>
      </w:r>
    </w:p>
    <w:p w:rsidR="000A1F9B" w:rsidRDefault="00B27F83">
      <w:pPr>
        <w:pStyle w:val="Normal014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1M002</w:t>
      </w:r>
    </w:p>
    <w:p w:rsidR="000A1F9B" w:rsidRDefault="00B27F83">
      <w:pPr>
        <w:pStyle w:val="Normal014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1.032</w:t>
      </w:r>
    </w:p>
    <w:p w:rsidR="000A1F9B" w:rsidRDefault="00B27F83">
      <w:pPr>
        <w:pStyle w:val="Normal014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1M003</w:t>
      </w:r>
    </w:p>
    <w:p w:rsidR="000A1F9B" w:rsidRDefault="00B27F83">
      <w:pPr>
        <w:pStyle w:val="Normal014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4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1.019</w:t>
      </w:r>
    </w:p>
    <w:p w:rsidR="000A1F9B" w:rsidRDefault="00B27F83">
      <w:pPr>
        <w:pStyle w:val="Normal014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1M004</w:t>
      </w:r>
    </w:p>
    <w:p w:rsidR="000A1F9B" w:rsidRDefault="00B27F83">
      <w:pPr>
        <w:pStyle w:val="Normal014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1M005</w:t>
      </w:r>
    </w:p>
    <w:p w:rsidR="000A1F9B" w:rsidRDefault="00B27F83">
      <w:pPr>
        <w:pStyle w:val="Normal014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1M006</w:t>
      </w:r>
    </w:p>
    <w:p w:rsidR="000A1F9B" w:rsidRDefault="00B27F83">
      <w:pPr>
        <w:pStyle w:val="Normal014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1M007</w:t>
      </w:r>
    </w:p>
    <w:p w:rsidR="000A1F9B" w:rsidRDefault="00B27F83">
      <w:pPr>
        <w:pStyle w:val="Normal014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1.041</w:t>
      </w:r>
    </w:p>
    <w:p w:rsidR="000A1F9B" w:rsidRDefault="00B27F83">
      <w:pPr>
        <w:pStyle w:val="Normal014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1M009</w:t>
      </w:r>
    </w:p>
    <w:p w:rsidR="000A1F9B" w:rsidRDefault="00B27F83">
      <w:pPr>
        <w:pStyle w:val="Normal014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1M010</w:t>
      </w:r>
    </w:p>
    <w:p w:rsidR="000A1F9B" w:rsidRDefault="00B27F83">
      <w:pPr>
        <w:pStyle w:val="Normal014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2M001</w:t>
      </w:r>
    </w:p>
    <w:p w:rsidR="000A1F9B" w:rsidRDefault="00B27F83">
      <w:pPr>
        <w:pStyle w:val="Normal014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1.049</w:t>
      </w:r>
    </w:p>
    <w:p w:rsidR="000A1F9B" w:rsidRDefault="00B27F83">
      <w:pPr>
        <w:pStyle w:val="Normal014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2M002</w:t>
      </w:r>
    </w:p>
    <w:p w:rsidR="000A1F9B" w:rsidRDefault="00B27F83">
      <w:pPr>
        <w:pStyle w:val="Normal014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2M003</w:t>
      </w:r>
    </w:p>
    <w:p w:rsidR="000A1F9B" w:rsidRDefault="00B27F83">
      <w:pPr>
        <w:pStyle w:val="Normal014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4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2M004</w:t>
      </w:r>
    </w:p>
    <w:p w:rsidR="000A1F9B" w:rsidRDefault="00B27F83">
      <w:pPr>
        <w:pStyle w:val="Normal014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250</w:t>
      </w:r>
    </w:p>
    <w:p w:rsidR="000A1F9B" w:rsidRDefault="00B27F83">
      <w:pPr>
        <w:pStyle w:val="Normal014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2M005</w:t>
      </w:r>
    </w:p>
    <w:p w:rsidR="000A1F9B" w:rsidRDefault="00B27F83">
      <w:pPr>
        <w:pStyle w:val="Normal014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4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250</w:t>
      </w:r>
    </w:p>
    <w:p w:rsidR="000A1F9B" w:rsidRDefault="00B27F83">
      <w:pPr>
        <w:pStyle w:val="Normal014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2M006</w:t>
      </w:r>
    </w:p>
    <w:p w:rsidR="000A1F9B" w:rsidRDefault="00B27F83">
      <w:pPr>
        <w:pStyle w:val="Normal014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2M007</w:t>
      </w:r>
    </w:p>
    <w:p w:rsidR="000A1F9B" w:rsidRDefault="00B27F83">
      <w:pPr>
        <w:pStyle w:val="Normal014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4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2M008</w:t>
      </w:r>
    </w:p>
    <w:p w:rsidR="000A1F9B" w:rsidRDefault="00B27F83">
      <w:pPr>
        <w:pStyle w:val="Normal014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1.048</w:t>
      </w:r>
    </w:p>
    <w:p w:rsidR="000A1F9B" w:rsidRDefault="00B27F83">
      <w:pPr>
        <w:pStyle w:val="Normal014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2M009</w:t>
      </w:r>
    </w:p>
    <w:p w:rsidR="000A1F9B" w:rsidRDefault="00B27F83">
      <w:pPr>
        <w:pStyle w:val="Normal014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4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2M010</w:t>
      </w:r>
    </w:p>
    <w:p w:rsidR="000A1F9B" w:rsidRDefault="00B27F83">
      <w:pPr>
        <w:pStyle w:val="Normal014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3M001</w:t>
      </w:r>
    </w:p>
    <w:p w:rsidR="000A1F9B" w:rsidRDefault="00B27F83">
      <w:pPr>
        <w:pStyle w:val="Normal014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1.028</w:t>
      </w:r>
    </w:p>
    <w:p w:rsidR="000A1F9B" w:rsidRDefault="00B27F83">
      <w:pPr>
        <w:pStyle w:val="Normal014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3M002</w:t>
      </w:r>
    </w:p>
    <w:p w:rsidR="000A1F9B" w:rsidRDefault="00B27F83">
      <w:pPr>
        <w:pStyle w:val="Normal014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4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1.032</w:t>
      </w:r>
    </w:p>
    <w:p w:rsidR="000A1F9B" w:rsidRDefault="00B27F83">
      <w:pPr>
        <w:pStyle w:val="Normal014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3M003</w:t>
      </w:r>
    </w:p>
    <w:p w:rsidR="000A1F9B" w:rsidRDefault="00B27F83">
      <w:pPr>
        <w:pStyle w:val="Normal014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1380" w:h="211" w:hRule="exact" w:wrap="auto" w:vAnchor="page" w:hAnchor="page" w:x="1831" w:y="8802"/>
        <w:tabs>
          <w:tab w:val="left" w:pos="360"/>
          <w:tab w:val="left" w:pos="720"/>
          <w:tab w:val="left" w:pos="108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“</w:t>
      </w:r>
      <w:r>
        <w:rPr>
          <w:rFonts w:ascii="宋体" w:eastAsia="宋体" w:hAnsi="宋体"/>
          <w:color w:val="000000"/>
          <w:kern w:val="2"/>
          <w:sz w:val="15"/>
        </w:rPr>
        <w:noBreakHyphen/>
        <w:t>”</w:t>
      </w:r>
      <w:r>
        <w:rPr>
          <w:rFonts w:ascii="宋体" w:eastAsia="宋体" w:hAnsi="宋体"/>
          <w:color w:val="000000"/>
          <w:kern w:val="2"/>
          <w:sz w:val="15"/>
        </w:rPr>
        <w:t>代表阴性。</w:t>
      </w:r>
    </w:p>
    <w:p w:rsidR="000A1F9B" w:rsidRDefault="00B27F83">
      <w:pPr>
        <w:pStyle w:val="Normal014"/>
        <w:framePr w:w="13080" w:h="211" w:hRule="exact" w:wrap="auto" w:vAnchor="page" w:hAnchor="page" w:x="3116" w:y="879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Y=YELLOW    LY=LIGHTYELLOW    DB=DARKBROWN    CL=COLORLESS    LO=LIGHTORANGE   </w:t>
      </w:r>
    </w:p>
    <w:p w:rsidR="000A1F9B" w:rsidRDefault="00B27F83">
      <w:pPr>
        <w:pStyle w:val="Normal014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D=Dosing Phase            R=Recovery Phase     </w:t>
      </w:r>
    </w:p>
    <w:p w:rsidR="000A1F9B" w:rsidRDefault="00B27F83">
      <w:pPr>
        <w:pStyle w:val="Normal014"/>
        <w:spacing w:line="1" w:lineRule="auto"/>
      </w:pPr>
      <w:r>
        <w:br w:type="page"/>
      </w:r>
    </w:p>
    <w:p w:rsidR="000A1F9B" w:rsidRDefault="00B27F83">
      <w:pPr>
        <w:pStyle w:val="Normal014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45" style="position:absolute;left:0;text-align:left;z-index:-251504640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44" style="position:absolute;left:0;text-align:left;z-index:-251503616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43" style="position:absolute;left:0;text-align:left;z-index:-251502592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4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>Urine Analysis (AX</w:t>
      </w:r>
      <w:r>
        <w:rPr>
          <w:rFonts w:eastAsia="Times New Roman"/>
          <w:color w:val="000000"/>
          <w:kern w:val="2"/>
          <w:sz w:val="19"/>
        </w:rPr>
        <w:noBreakHyphen/>
        <w:t xml:space="preserve">4030)  </w:t>
      </w:r>
      <w:r>
        <w:rPr>
          <w:rFonts w:ascii="宋体" w:eastAsia="宋体" w:hAnsi="宋体"/>
          <w:color w:val="000000"/>
          <w:kern w:val="2"/>
          <w:sz w:val="19"/>
        </w:rPr>
        <w:t>尿液指标测定结果个体数据</w:t>
      </w:r>
    </w:p>
    <w:p w:rsidR="000A1F9B" w:rsidRDefault="00B27F83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4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4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4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Color</w:t>
      </w:r>
    </w:p>
    <w:p w:rsidR="000A1F9B" w:rsidRDefault="00B27F83">
      <w:pPr>
        <w:pStyle w:val="Normal014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TURB</w:t>
      </w:r>
    </w:p>
    <w:p w:rsidR="000A1F9B" w:rsidRDefault="00B27F83">
      <w:pPr>
        <w:pStyle w:val="Normal014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GLUC</w:t>
      </w:r>
    </w:p>
    <w:p w:rsidR="000A1F9B" w:rsidRDefault="00B27F83">
      <w:pPr>
        <w:pStyle w:val="Normal014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PRO</w:t>
      </w:r>
    </w:p>
    <w:p w:rsidR="000A1F9B" w:rsidRDefault="00B27F83">
      <w:pPr>
        <w:pStyle w:val="Normal014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BIL</w:t>
      </w:r>
    </w:p>
    <w:p w:rsidR="000A1F9B" w:rsidRDefault="00B27F83">
      <w:pPr>
        <w:pStyle w:val="Normal014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URO</w:t>
      </w:r>
    </w:p>
    <w:p w:rsidR="000A1F9B" w:rsidRDefault="00B27F83">
      <w:pPr>
        <w:pStyle w:val="Normal014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pH</w:t>
      </w:r>
    </w:p>
    <w:p w:rsidR="000A1F9B" w:rsidRDefault="00B27F83">
      <w:pPr>
        <w:pStyle w:val="Normal014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BLD</w:t>
      </w:r>
    </w:p>
    <w:p w:rsidR="000A1F9B" w:rsidRDefault="00B27F83">
      <w:pPr>
        <w:pStyle w:val="Normal014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KET</w:t>
      </w:r>
    </w:p>
    <w:p w:rsidR="000A1F9B" w:rsidRDefault="00B27F83">
      <w:pPr>
        <w:pStyle w:val="Normal014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NIT</w:t>
      </w:r>
    </w:p>
    <w:p w:rsidR="000A1F9B" w:rsidRDefault="00B27F83">
      <w:pPr>
        <w:pStyle w:val="Normal014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LEU</w:t>
      </w:r>
    </w:p>
    <w:p w:rsidR="000A1F9B" w:rsidRDefault="00B27F83">
      <w:pPr>
        <w:pStyle w:val="Normal014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(Leu/µL)</w:t>
      </w:r>
    </w:p>
    <w:p w:rsidR="000A1F9B" w:rsidRDefault="00B27F83">
      <w:pPr>
        <w:pStyle w:val="Normal014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SG</w:t>
      </w:r>
    </w:p>
    <w:p w:rsidR="000A1F9B" w:rsidRDefault="00B27F83">
      <w:pPr>
        <w:pStyle w:val="Normal014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3M004</w:t>
      </w:r>
    </w:p>
    <w:p w:rsidR="000A1F9B" w:rsidRDefault="00B27F83">
      <w:pPr>
        <w:pStyle w:val="Normal014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1.039</w:t>
      </w:r>
    </w:p>
    <w:p w:rsidR="000A1F9B" w:rsidRDefault="00B27F83">
      <w:pPr>
        <w:pStyle w:val="Normal014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3M005</w:t>
      </w:r>
    </w:p>
    <w:p w:rsidR="000A1F9B" w:rsidRDefault="00B27F83">
      <w:pPr>
        <w:pStyle w:val="Normal014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4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3M006</w:t>
      </w:r>
    </w:p>
    <w:p w:rsidR="000A1F9B" w:rsidRDefault="00B27F83">
      <w:pPr>
        <w:pStyle w:val="Normal014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1.047</w:t>
      </w:r>
    </w:p>
    <w:p w:rsidR="000A1F9B" w:rsidRDefault="00B27F83">
      <w:pPr>
        <w:pStyle w:val="Normal014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3M007</w:t>
      </w:r>
    </w:p>
    <w:p w:rsidR="000A1F9B" w:rsidRDefault="00B27F83">
      <w:pPr>
        <w:pStyle w:val="Normal014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</w:t>
      </w:r>
    </w:p>
    <w:p w:rsidR="000A1F9B" w:rsidRDefault="00B27F83">
      <w:pPr>
        <w:pStyle w:val="Normal014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250</w:t>
      </w:r>
    </w:p>
    <w:p w:rsidR="000A1F9B" w:rsidRDefault="00B27F83">
      <w:pPr>
        <w:pStyle w:val="Normal014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3M008</w:t>
      </w:r>
    </w:p>
    <w:p w:rsidR="000A1F9B" w:rsidRDefault="00B27F83">
      <w:pPr>
        <w:pStyle w:val="Normal014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1.041</w:t>
      </w:r>
    </w:p>
    <w:p w:rsidR="000A1F9B" w:rsidRDefault="00B27F83">
      <w:pPr>
        <w:pStyle w:val="Normal014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3M009</w:t>
      </w:r>
    </w:p>
    <w:p w:rsidR="000A1F9B" w:rsidRDefault="00B27F83">
      <w:pPr>
        <w:pStyle w:val="Normal014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</w:t>
      </w:r>
    </w:p>
    <w:p w:rsidR="000A1F9B" w:rsidRDefault="00B27F83">
      <w:pPr>
        <w:pStyle w:val="Normal014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1.022</w:t>
      </w:r>
    </w:p>
    <w:p w:rsidR="000A1F9B" w:rsidRDefault="00B27F83">
      <w:pPr>
        <w:pStyle w:val="Normal014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3M010</w:t>
      </w:r>
    </w:p>
    <w:p w:rsidR="000A1F9B" w:rsidRDefault="00B27F83">
      <w:pPr>
        <w:pStyle w:val="Normal014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1.040</w:t>
      </w:r>
    </w:p>
    <w:p w:rsidR="000A1F9B" w:rsidRDefault="00B27F83">
      <w:pPr>
        <w:pStyle w:val="Normal014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4M001</w:t>
      </w:r>
    </w:p>
    <w:p w:rsidR="000A1F9B" w:rsidRDefault="00B27F83">
      <w:pPr>
        <w:pStyle w:val="Normal014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250</w:t>
      </w:r>
    </w:p>
    <w:p w:rsidR="000A1F9B" w:rsidRDefault="00B27F83">
      <w:pPr>
        <w:pStyle w:val="Normal014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1.040</w:t>
      </w:r>
    </w:p>
    <w:p w:rsidR="000A1F9B" w:rsidRDefault="00B27F83">
      <w:pPr>
        <w:pStyle w:val="Normal014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4M002</w:t>
      </w:r>
    </w:p>
    <w:p w:rsidR="000A1F9B" w:rsidRDefault="00B27F83">
      <w:pPr>
        <w:pStyle w:val="Normal014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4M003</w:t>
      </w:r>
    </w:p>
    <w:p w:rsidR="000A1F9B" w:rsidRDefault="00B27F83">
      <w:pPr>
        <w:pStyle w:val="Normal014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4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250</w:t>
      </w:r>
    </w:p>
    <w:p w:rsidR="000A1F9B" w:rsidRDefault="00B27F83">
      <w:pPr>
        <w:pStyle w:val="Normal014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1.040</w:t>
      </w:r>
    </w:p>
    <w:p w:rsidR="000A1F9B" w:rsidRDefault="00B27F83">
      <w:pPr>
        <w:pStyle w:val="Normal014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4M004</w:t>
      </w:r>
    </w:p>
    <w:p w:rsidR="000A1F9B" w:rsidRDefault="00B27F83">
      <w:pPr>
        <w:pStyle w:val="Normal014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</w:t>
      </w:r>
    </w:p>
    <w:p w:rsidR="000A1F9B" w:rsidRDefault="00B27F83">
      <w:pPr>
        <w:pStyle w:val="Normal014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1.034</w:t>
      </w:r>
    </w:p>
    <w:p w:rsidR="000A1F9B" w:rsidRDefault="00B27F83">
      <w:pPr>
        <w:pStyle w:val="Normal014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4M005</w:t>
      </w:r>
    </w:p>
    <w:p w:rsidR="000A1F9B" w:rsidRDefault="00B27F83">
      <w:pPr>
        <w:pStyle w:val="Normal014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4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1.045</w:t>
      </w:r>
    </w:p>
    <w:p w:rsidR="000A1F9B" w:rsidRDefault="00B27F83">
      <w:pPr>
        <w:pStyle w:val="Normal014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4M006</w:t>
      </w:r>
    </w:p>
    <w:p w:rsidR="000A1F9B" w:rsidRDefault="00B27F83">
      <w:pPr>
        <w:pStyle w:val="Normal014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1.030</w:t>
      </w:r>
    </w:p>
    <w:p w:rsidR="000A1F9B" w:rsidRDefault="00B27F83">
      <w:pPr>
        <w:pStyle w:val="Normal014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4M007</w:t>
      </w:r>
    </w:p>
    <w:p w:rsidR="000A1F9B" w:rsidRDefault="00B27F83">
      <w:pPr>
        <w:pStyle w:val="Normal014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1.035</w:t>
      </w:r>
    </w:p>
    <w:p w:rsidR="000A1F9B" w:rsidRDefault="00B27F83">
      <w:pPr>
        <w:pStyle w:val="Normal014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4M008</w:t>
      </w:r>
    </w:p>
    <w:p w:rsidR="000A1F9B" w:rsidRDefault="00B27F83">
      <w:pPr>
        <w:pStyle w:val="Normal014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1.029</w:t>
      </w:r>
    </w:p>
    <w:p w:rsidR="000A1F9B" w:rsidRDefault="00B27F83">
      <w:pPr>
        <w:pStyle w:val="Normal014"/>
        <w:framePr w:w="870" w:h="271" w:hRule="exact" w:wrap="auto" w:vAnchor="page" w:hAnchor="page" w:x="186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4M009</w:t>
      </w:r>
    </w:p>
    <w:p w:rsidR="000A1F9B" w:rsidRDefault="00B27F83">
      <w:pPr>
        <w:pStyle w:val="Normal014"/>
        <w:framePr w:w="525" w:h="271" w:hRule="exact" w:wrap="auto" w:vAnchor="page" w:hAnchor="page" w:x="2731" w:y="677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67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4M010</w:t>
      </w:r>
    </w:p>
    <w:p w:rsidR="000A1F9B" w:rsidRDefault="00B27F83">
      <w:pPr>
        <w:pStyle w:val="Normal014"/>
        <w:framePr w:w="525" w:h="271" w:hRule="exact" w:wrap="auto" w:vAnchor="page" w:hAnchor="page" w:x="2731" w:y="703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4"/>
        <w:framePr w:w="975" w:h="271" w:hRule="exact" w:wrap="auto" w:vAnchor="page" w:hAnchor="page" w:x="32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52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703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1M008</w:t>
      </w:r>
    </w:p>
    <w:p w:rsidR="000A1F9B" w:rsidRDefault="00B27F83">
      <w:pPr>
        <w:pStyle w:val="Normal014"/>
        <w:framePr w:w="525" w:h="271" w:hRule="exact" w:wrap="auto" w:vAnchor="page" w:hAnchor="page" w:x="2731" w:y="729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D28</w:t>
      </w:r>
    </w:p>
    <w:p w:rsidR="000A1F9B" w:rsidRDefault="00B27F83">
      <w:pPr>
        <w:pStyle w:val="Normal014"/>
        <w:framePr w:w="975" w:h="271" w:hRule="exact" w:wrap="auto" w:vAnchor="page" w:hAnchor="page" w:x="32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3006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72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1M011</w:t>
      </w:r>
    </w:p>
    <w:p w:rsidR="000A1F9B" w:rsidRDefault="00B27F83">
      <w:pPr>
        <w:pStyle w:val="Normal014"/>
        <w:framePr w:w="525" w:h="271" w:hRule="exact" w:wrap="auto" w:vAnchor="page" w:hAnchor="page" w:x="2731" w:y="755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52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4"/>
        <w:framePr w:w="975" w:h="271" w:hRule="exact" w:wrap="auto" w:vAnchor="page" w:hAnchor="page" w:x="71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755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1M013</w:t>
      </w:r>
    </w:p>
    <w:p w:rsidR="000A1F9B" w:rsidRDefault="00B27F83">
      <w:pPr>
        <w:pStyle w:val="Normal014"/>
        <w:framePr w:w="525" w:h="271" w:hRule="exact" w:wrap="auto" w:vAnchor="page" w:hAnchor="page" w:x="2731" w:y="781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250</w:t>
      </w:r>
    </w:p>
    <w:p w:rsidR="000A1F9B" w:rsidRDefault="00B27F83">
      <w:pPr>
        <w:pStyle w:val="Normal014"/>
        <w:framePr w:w="975" w:h="271" w:hRule="exact" w:wrap="auto" w:vAnchor="page" w:hAnchor="page" w:x="13981" w:y="781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1M014</w:t>
      </w:r>
    </w:p>
    <w:p w:rsidR="000A1F9B" w:rsidRDefault="00B27F83">
      <w:pPr>
        <w:pStyle w:val="Normal014"/>
        <w:framePr w:w="525" w:h="271" w:hRule="exact" w:wrap="auto" w:vAnchor="page" w:hAnchor="page" w:x="2731" w:y="807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80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1.038</w:t>
      </w:r>
    </w:p>
    <w:p w:rsidR="000A1F9B" w:rsidRDefault="00B27F83">
      <w:pPr>
        <w:pStyle w:val="Normal014"/>
        <w:framePr w:w="870" w:h="271" w:hRule="exact" w:wrap="auto" w:vAnchor="page" w:hAnchor="page" w:x="186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1M015</w:t>
      </w:r>
    </w:p>
    <w:p w:rsidR="000A1F9B" w:rsidRDefault="00B27F83">
      <w:pPr>
        <w:pStyle w:val="Normal014"/>
        <w:framePr w:w="525" w:h="271" w:hRule="exact" w:wrap="auto" w:vAnchor="page" w:hAnchor="page" w:x="2731" w:y="833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83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1.031</w:t>
      </w:r>
    </w:p>
    <w:p w:rsidR="000A1F9B" w:rsidRDefault="00B27F83">
      <w:pPr>
        <w:pStyle w:val="Normal014"/>
        <w:framePr w:w="1380" w:h="211" w:hRule="exact" w:wrap="auto" w:vAnchor="page" w:hAnchor="page" w:x="1831" w:y="8802"/>
        <w:tabs>
          <w:tab w:val="left" w:pos="360"/>
          <w:tab w:val="left" w:pos="720"/>
          <w:tab w:val="left" w:pos="108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“</w:t>
      </w:r>
      <w:r>
        <w:rPr>
          <w:rFonts w:ascii="宋体" w:eastAsia="宋体" w:hAnsi="宋体"/>
          <w:color w:val="000000"/>
          <w:kern w:val="2"/>
          <w:sz w:val="15"/>
        </w:rPr>
        <w:noBreakHyphen/>
        <w:t>”</w:t>
      </w:r>
      <w:r>
        <w:rPr>
          <w:rFonts w:ascii="宋体" w:eastAsia="宋体" w:hAnsi="宋体"/>
          <w:color w:val="000000"/>
          <w:kern w:val="2"/>
          <w:sz w:val="15"/>
        </w:rPr>
        <w:t>代表阴性。</w:t>
      </w:r>
    </w:p>
    <w:p w:rsidR="000A1F9B" w:rsidRDefault="00B27F83">
      <w:pPr>
        <w:pStyle w:val="Normal014"/>
        <w:framePr w:w="13080" w:h="211" w:hRule="exact" w:wrap="auto" w:vAnchor="page" w:hAnchor="page" w:x="3116" w:y="879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Y=YELLOW    LY=LIGHTYELLOW    DB=DARKBROWN    CL=COLORLESS    LO=LIGHTORANGE   </w:t>
      </w:r>
    </w:p>
    <w:p w:rsidR="000A1F9B" w:rsidRDefault="00B27F83">
      <w:pPr>
        <w:pStyle w:val="Normal014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D=Dosing Phase            R=Recovery Phase     </w:t>
      </w:r>
    </w:p>
    <w:p w:rsidR="000A1F9B" w:rsidRDefault="00B27F83">
      <w:pPr>
        <w:pStyle w:val="Normal014"/>
        <w:spacing w:line="1" w:lineRule="auto"/>
      </w:pPr>
      <w:r>
        <w:br w:type="page"/>
      </w:r>
    </w:p>
    <w:p w:rsidR="000A1F9B" w:rsidRDefault="00B27F83">
      <w:pPr>
        <w:pStyle w:val="Normal014"/>
        <w:framePr w:w="13230" w:h="240" w:hRule="exact" w:wrap="auto" w:vAnchor="page" w:hAnchor="page" w:x="1831" w:y="14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142" style="position:absolute;left:0;text-align:left;z-index:-251501568;mso-position-horizontal-relative:page;mso-position-vertical-relative:page" from="92.3pt,113.25pt" to="755.35pt,113.25pt" o:allowincell="f" strokeweight="1pt">
            <w10:wrap anchorx="page" anchory="page"/>
          </v:line>
        </w:pict>
      </w:r>
      <w:r>
        <w:pict>
          <v:line id="_x0000_s3141" style="position:absolute;left:0;text-align:left;z-index:-251500544;mso-position-horizontal-relative:page;mso-position-vertical-relative:page" from="91.55pt,142.5pt" to="756.1pt,142.5pt" o:allowincell="f" strokeweight="1pt">
            <w10:wrap anchorx="page" anchory="page"/>
          </v:line>
        </w:pict>
      </w:r>
      <w:r>
        <w:pict>
          <v:line id="_x0000_s3140" style="position:absolute;left:0;text-align:left;z-index:-251499520;mso-position-horizontal-relative:page;mso-position-vertical-relative:page" from="91.55pt,436.65pt" to="749.35pt,436.6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Individual Animal Generalized Measurement by </w:t>
      </w:r>
      <w:r>
        <w:rPr>
          <w:rFonts w:eastAsia="Times New Roman"/>
          <w:b/>
          <w:color w:val="000000"/>
          <w:kern w:val="2"/>
          <w:sz w:val="19"/>
        </w:rPr>
        <w:t>Parameter Report</w:t>
      </w:r>
    </w:p>
    <w:p w:rsidR="000A1F9B" w:rsidRDefault="00B27F83">
      <w:pPr>
        <w:pStyle w:val="Normal014"/>
        <w:framePr w:w="13230" w:h="315" w:hRule="exact" w:wrap="auto" w:vAnchor="page" w:hAnchor="page" w:x="1831" w:y="169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color w:val="000000"/>
          <w:kern w:val="2"/>
          <w:sz w:val="19"/>
        </w:rPr>
        <w:t>Urine Analysis (AX</w:t>
      </w:r>
      <w:r>
        <w:rPr>
          <w:rFonts w:eastAsia="Times New Roman"/>
          <w:color w:val="000000"/>
          <w:kern w:val="2"/>
          <w:sz w:val="19"/>
        </w:rPr>
        <w:noBreakHyphen/>
        <w:t xml:space="preserve">4030)  </w:t>
      </w:r>
      <w:r>
        <w:rPr>
          <w:rFonts w:ascii="宋体" w:eastAsia="宋体" w:hAnsi="宋体"/>
          <w:color w:val="000000"/>
          <w:kern w:val="2"/>
          <w:sz w:val="19"/>
        </w:rPr>
        <w:t>尿液指标测定结果个体数据</w:t>
      </w:r>
    </w:p>
    <w:p w:rsidR="000A1F9B" w:rsidRDefault="00B27F83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4"/>
        <w:framePr w:w="945" w:h="500" w:hRule="exact" w:wrap="auto" w:vAnchor="page" w:hAnchor="page" w:x="1831" w:y="240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4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4"/>
        <w:framePr w:w="840" w:h="450" w:hRule="exact" w:wrap="auto" w:vAnchor="page" w:hAnchor="page" w:x="2551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4"/>
        <w:framePr w:w="975" w:h="465" w:hRule="exact" w:wrap="auto" w:vAnchor="page" w:hAnchor="page" w:x="32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Color</w:t>
      </w:r>
    </w:p>
    <w:p w:rsidR="000A1F9B" w:rsidRDefault="00B27F83">
      <w:pPr>
        <w:pStyle w:val="Normal014"/>
        <w:framePr w:w="975" w:h="465" w:hRule="exact" w:wrap="auto" w:vAnchor="page" w:hAnchor="page" w:x="42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TURB</w:t>
      </w:r>
    </w:p>
    <w:p w:rsidR="000A1F9B" w:rsidRDefault="00B27F83">
      <w:pPr>
        <w:pStyle w:val="Normal014"/>
        <w:framePr w:w="975" w:h="465" w:hRule="exact" w:wrap="auto" w:vAnchor="page" w:hAnchor="page" w:x="52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GLUC</w:t>
      </w:r>
    </w:p>
    <w:p w:rsidR="000A1F9B" w:rsidRDefault="00B27F83">
      <w:pPr>
        <w:pStyle w:val="Normal014"/>
        <w:framePr w:w="975" w:h="465" w:hRule="exact" w:wrap="auto" w:vAnchor="page" w:hAnchor="page" w:x="61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PRO</w:t>
      </w:r>
    </w:p>
    <w:p w:rsidR="000A1F9B" w:rsidRDefault="00B27F83">
      <w:pPr>
        <w:pStyle w:val="Normal014"/>
        <w:framePr w:w="975" w:h="465" w:hRule="exact" w:wrap="auto" w:vAnchor="page" w:hAnchor="page" w:x="71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BIL</w:t>
      </w:r>
    </w:p>
    <w:p w:rsidR="000A1F9B" w:rsidRDefault="00B27F83">
      <w:pPr>
        <w:pStyle w:val="Normal014"/>
        <w:framePr w:w="975" w:h="465" w:hRule="exact" w:wrap="auto" w:vAnchor="page" w:hAnchor="page" w:x="81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URO</w:t>
      </w:r>
    </w:p>
    <w:p w:rsidR="000A1F9B" w:rsidRDefault="00B27F83">
      <w:pPr>
        <w:pStyle w:val="Normal014"/>
        <w:framePr w:w="975" w:h="465" w:hRule="exact" w:wrap="auto" w:vAnchor="page" w:hAnchor="page" w:x="91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pH</w:t>
      </w:r>
    </w:p>
    <w:p w:rsidR="000A1F9B" w:rsidRDefault="00B27F83">
      <w:pPr>
        <w:pStyle w:val="Normal014"/>
        <w:framePr w:w="975" w:h="465" w:hRule="exact" w:wrap="auto" w:vAnchor="page" w:hAnchor="page" w:x="100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BLD</w:t>
      </w:r>
    </w:p>
    <w:p w:rsidR="000A1F9B" w:rsidRDefault="00B27F83">
      <w:pPr>
        <w:pStyle w:val="Normal014"/>
        <w:framePr w:w="975" w:h="465" w:hRule="exact" w:wrap="auto" w:vAnchor="page" w:hAnchor="page" w:x="1105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KET</w:t>
      </w:r>
    </w:p>
    <w:p w:rsidR="000A1F9B" w:rsidRDefault="00B27F83">
      <w:pPr>
        <w:pStyle w:val="Normal014"/>
        <w:framePr w:w="975" w:h="465" w:hRule="exact" w:wrap="auto" w:vAnchor="page" w:hAnchor="page" w:x="1203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NIT</w:t>
      </w:r>
    </w:p>
    <w:p w:rsidR="000A1F9B" w:rsidRDefault="00B27F83">
      <w:pPr>
        <w:pStyle w:val="Normal014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LEU</w:t>
      </w:r>
    </w:p>
    <w:p w:rsidR="000A1F9B" w:rsidRDefault="00B27F83">
      <w:pPr>
        <w:pStyle w:val="Normal014"/>
        <w:framePr w:w="975" w:h="465" w:hRule="exact" w:wrap="auto" w:vAnchor="page" w:hAnchor="page" w:x="13006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(Leu/µL)</w:t>
      </w:r>
    </w:p>
    <w:p w:rsidR="000A1F9B" w:rsidRDefault="00B27F83">
      <w:pPr>
        <w:pStyle w:val="Normal014"/>
        <w:framePr w:w="975" w:h="465" w:hRule="exact" w:wrap="auto" w:vAnchor="page" w:hAnchor="page" w:x="13981" w:y="2400"/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SG</w:t>
      </w:r>
    </w:p>
    <w:p w:rsidR="000A1F9B" w:rsidRDefault="00B27F83">
      <w:pPr>
        <w:pStyle w:val="Normal014"/>
        <w:framePr w:w="870" w:h="271" w:hRule="exact" w:wrap="auto" w:vAnchor="page" w:hAnchor="page" w:x="186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2M011</w:t>
      </w:r>
    </w:p>
    <w:p w:rsidR="000A1F9B" w:rsidRDefault="00B27F83">
      <w:pPr>
        <w:pStyle w:val="Normal014"/>
        <w:framePr w:w="525" w:h="271" w:hRule="exact" w:wrap="auto" w:vAnchor="page" w:hAnchor="page" w:x="2731" w:y="285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52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2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1.043</w:t>
      </w:r>
    </w:p>
    <w:p w:rsidR="000A1F9B" w:rsidRDefault="00B27F83">
      <w:pPr>
        <w:pStyle w:val="Normal014"/>
        <w:framePr w:w="870" w:h="271" w:hRule="exact" w:wrap="auto" w:vAnchor="page" w:hAnchor="page" w:x="186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2M012</w:t>
      </w:r>
    </w:p>
    <w:p w:rsidR="000A1F9B" w:rsidRDefault="00B27F83">
      <w:pPr>
        <w:pStyle w:val="Normal014"/>
        <w:framePr w:w="525" w:h="271" w:hRule="exact" w:wrap="auto" w:vAnchor="page" w:hAnchor="page" w:x="2731" w:y="311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1.026</w:t>
      </w:r>
    </w:p>
    <w:p w:rsidR="000A1F9B" w:rsidRDefault="00B27F83">
      <w:pPr>
        <w:pStyle w:val="Normal014"/>
        <w:framePr w:w="870" w:h="271" w:hRule="exact" w:wrap="auto" w:vAnchor="page" w:hAnchor="page" w:x="186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2M013</w:t>
      </w:r>
    </w:p>
    <w:p w:rsidR="000A1F9B" w:rsidRDefault="00B27F83">
      <w:pPr>
        <w:pStyle w:val="Normal014"/>
        <w:framePr w:w="525" w:h="271" w:hRule="exact" w:wrap="auto" w:vAnchor="page" w:hAnchor="page" w:x="2731" w:y="337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337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1.029</w:t>
      </w:r>
    </w:p>
    <w:p w:rsidR="000A1F9B" w:rsidRDefault="00B27F83">
      <w:pPr>
        <w:pStyle w:val="Normal014"/>
        <w:framePr w:w="870" w:h="271" w:hRule="exact" w:wrap="auto" w:vAnchor="page" w:hAnchor="page" w:x="186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2M014</w:t>
      </w:r>
    </w:p>
    <w:p w:rsidR="000A1F9B" w:rsidRDefault="00B27F83">
      <w:pPr>
        <w:pStyle w:val="Normal014"/>
        <w:framePr w:w="525" w:h="271" w:hRule="exact" w:wrap="auto" w:vAnchor="page" w:hAnchor="page" w:x="2731" w:y="363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52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4"/>
        <w:framePr w:w="975" w:h="271" w:hRule="exact" w:wrap="auto" w:vAnchor="page" w:hAnchor="page" w:x="71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91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4"/>
        <w:framePr w:w="975" w:h="271" w:hRule="exact" w:wrap="auto" w:vAnchor="page" w:hAnchor="page" w:x="100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363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2M015</w:t>
      </w:r>
    </w:p>
    <w:p w:rsidR="000A1F9B" w:rsidRDefault="00B27F83">
      <w:pPr>
        <w:pStyle w:val="Normal014"/>
        <w:framePr w:w="525" w:h="271" w:hRule="exact" w:wrap="auto" w:vAnchor="page" w:hAnchor="page" w:x="2731" w:y="389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3006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38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1.031</w:t>
      </w:r>
    </w:p>
    <w:p w:rsidR="000A1F9B" w:rsidRDefault="00B27F83">
      <w:pPr>
        <w:pStyle w:val="Normal014"/>
        <w:framePr w:w="870" w:h="271" w:hRule="exact" w:wrap="auto" w:vAnchor="page" w:hAnchor="page" w:x="186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3M011</w:t>
      </w:r>
    </w:p>
    <w:p w:rsidR="000A1F9B" w:rsidRDefault="00B27F83">
      <w:pPr>
        <w:pStyle w:val="Normal014"/>
        <w:framePr w:w="525" w:h="271" w:hRule="exact" w:wrap="auto" w:vAnchor="page" w:hAnchor="page" w:x="2731" w:y="416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4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1.044</w:t>
      </w:r>
    </w:p>
    <w:p w:rsidR="000A1F9B" w:rsidRDefault="00B27F83">
      <w:pPr>
        <w:pStyle w:val="Normal014"/>
        <w:framePr w:w="870" w:h="271" w:hRule="exact" w:wrap="auto" w:vAnchor="page" w:hAnchor="page" w:x="186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3M012</w:t>
      </w:r>
    </w:p>
    <w:p w:rsidR="000A1F9B" w:rsidRDefault="00B27F83">
      <w:pPr>
        <w:pStyle w:val="Normal014"/>
        <w:framePr w:w="525" w:h="271" w:hRule="exact" w:wrap="auto" w:vAnchor="page" w:hAnchor="page" w:x="2731" w:y="442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442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1.030</w:t>
      </w:r>
    </w:p>
    <w:p w:rsidR="000A1F9B" w:rsidRDefault="00B27F83">
      <w:pPr>
        <w:pStyle w:val="Normal014"/>
        <w:framePr w:w="870" w:h="271" w:hRule="exact" w:wrap="auto" w:vAnchor="page" w:hAnchor="page" w:x="186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3M013</w:t>
      </w:r>
    </w:p>
    <w:p w:rsidR="000A1F9B" w:rsidRDefault="00B27F83">
      <w:pPr>
        <w:pStyle w:val="Normal014"/>
        <w:framePr w:w="525" w:h="271" w:hRule="exact" w:wrap="auto" w:vAnchor="page" w:hAnchor="page" w:x="2731" w:y="468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</w:t>
      </w:r>
      <w:r>
        <w:rPr>
          <w:rFonts w:eastAsia="Times New Roman"/>
          <w:color w:val="000000"/>
          <w:kern w:val="2"/>
          <w:sz w:val="17"/>
        </w:rPr>
        <w:t>27</w:t>
      </w:r>
    </w:p>
    <w:p w:rsidR="000A1F9B" w:rsidRDefault="00B27F83">
      <w:pPr>
        <w:pStyle w:val="Normal014"/>
        <w:framePr w:w="975" w:h="271" w:hRule="exact" w:wrap="auto" w:vAnchor="page" w:hAnchor="page" w:x="32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468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1.032</w:t>
      </w:r>
    </w:p>
    <w:p w:rsidR="000A1F9B" w:rsidRDefault="00B27F83">
      <w:pPr>
        <w:pStyle w:val="Normal014"/>
        <w:framePr w:w="870" w:h="271" w:hRule="exact" w:wrap="auto" w:vAnchor="page" w:hAnchor="page" w:x="186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3M014</w:t>
      </w:r>
    </w:p>
    <w:p w:rsidR="000A1F9B" w:rsidRDefault="00B27F83">
      <w:pPr>
        <w:pStyle w:val="Normal014"/>
        <w:framePr w:w="525" w:h="271" w:hRule="exact" w:wrap="auto" w:vAnchor="page" w:hAnchor="page" w:x="2731" w:y="494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NEG.</w:t>
      </w:r>
    </w:p>
    <w:p w:rsidR="000A1F9B" w:rsidRDefault="00B27F83">
      <w:pPr>
        <w:pStyle w:val="Normal014"/>
        <w:framePr w:w="975" w:h="271" w:hRule="exact" w:wrap="auto" w:vAnchor="page" w:hAnchor="page" w:x="13981" w:y="494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1.016</w:t>
      </w:r>
    </w:p>
    <w:p w:rsidR="000A1F9B" w:rsidRDefault="00B27F83">
      <w:pPr>
        <w:pStyle w:val="Normal014"/>
        <w:framePr w:w="870" w:h="271" w:hRule="exact" w:wrap="auto" w:vAnchor="page" w:hAnchor="page" w:x="186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3M015</w:t>
      </w:r>
    </w:p>
    <w:p w:rsidR="000A1F9B" w:rsidRDefault="00B27F83">
      <w:pPr>
        <w:pStyle w:val="Normal014"/>
        <w:framePr w:w="525" w:h="271" w:hRule="exact" w:wrap="auto" w:vAnchor="page" w:hAnchor="page" w:x="2731" w:y="520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5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1.028</w:t>
      </w:r>
    </w:p>
    <w:p w:rsidR="000A1F9B" w:rsidRDefault="00B27F83">
      <w:pPr>
        <w:pStyle w:val="Normal014"/>
        <w:framePr w:w="870" w:h="271" w:hRule="exact" w:wrap="auto" w:vAnchor="page" w:hAnchor="page" w:x="186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4M011</w:t>
      </w:r>
    </w:p>
    <w:p w:rsidR="000A1F9B" w:rsidRDefault="00B27F83">
      <w:pPr>
        <w:pStyle w:val="Normal014"/>
        <w:framePr w:w="525" w:h="271" w:hRule="exact" w:wrap="auto" w:vAnchor="page" w:hAnchor="page" w:x="2731" w:y="546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4"/>
        <w:framePr w:w="975" w:h="271" w:hRule="exact" w:wrap="auto" w:vAnchor="page" w:hAnchor="page" w:x="71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91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54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4M012</w:t>
      </w:r>
    </w:p>
    <w:p w:rsidR="000A1F9B" w:rsidRDefault="00B27F83">
      <w:pPr>
        <w:pStyle w:val="Normal014"/>
        <w:framePr w:w="525" w:h="271" w:hRule="exact" w:wrap="auto" w:vAnchor="page" w:hAnchor="page" w:x="2731" w:y="572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71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+</w:t>
      </w: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572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1.026</w:t>
      </w:r>
    </w:p>
    <w:p w:rsidR="000A1F9B" w:rsidRDefault="00B27F83">
      <w:pPr>
        <w:pStyle w:val="Normal014"/>
        <w:framePr w:w="870" w:h="271" w:hRule="exact" w:wrap="auto" w:vAnchor="page" w:hAnchor="page" w:x="186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4M013</w:t>
      </w:r>
    </w:p>
    <w:p w:rsidR="000A1F9B" w:rsidRDefault="00B27F83">
      <w:pPr>
        <w:pStyle w:val="Normal014"/>
        <w:framePr w:w="525" w:h="271" w:hRule="exact" w:wrap="auto" w:vAnchor="page" w:hAnchor="page" w:x="2731" w:y="598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LY</w:t>
      </w:r>
    </w:p>
    <w:p w:rsidR="000A1F9B" w:rsidRDefault="00B27F83">
      <w:pPr>
        <w:pStyle w:val="Normal014"/>
        <w:framePr w:w="975" w:h="271" w:hRule="exact" w:wrap="auto" w:vAnchor="page" w:hAnchor="page" w:x="42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105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203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</w:t>
      </w:r>
    </w:p>
    <w:p w:rsidR="000A1F9B" w:rsidRDefault="00B27F83">
      <w:pPr>
        <w:pStyle w:val="Normal014"/>
        <w:framePr w:w="975" w:h="271" w:hRule="exact" w:wrap="auto" w:vAnchor="page" w:hAnchor="page" w:x="13981" w:y="598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1.019</w:t>
      </w:r>
    </w:p>
    <w:p w:rsidR="000A1F9B" w:rsidRDefault="00B27F83">
      <w:pPr>
        <w:pStyle w:val="Normal014"/>
        <w:framePr w:w="870" w:h="271" w:hRule="exact" w:wrap="auto" w:vAnchor="page" w:hAnchor="page" w:x="186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4M014</w:t>
      </w:r>
    </w:p>
    <w:p w:rsidR="000A1F9B" w:rsidRDefault="00B27F83">
      <w:pPr>
        <w:pStyle w:val="Normal014"/>
        <w:framePr w:w="525" w:h="271" w:hRule="exact" w:wrap="auto" w:vAnchor="page" w:hAnchor="page" w:x="2731" w:y="624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71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91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</w:t>
      </w:r>
    </w:p>
    <w:p w:rsidR="000A1F9B" w:rsidRDefault="00B27F83">
      <w:pPr>
        <w:pStyle w:val="Normal014"/>
        <w:framePr w:w="975" w:h="271" w:hRule="exact" w:wrap="auto" w:vAnchor="page" w:hAnchor="page" w:x="100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75</w:t>
      </w:r>
    </w:p>
    <w:p w:rsidR="000A1F9B" w:rsidRDefault="00B27F83">
      <w:pPr>
        <w:pStyle w:val="Normal014"/>
        <w:framePr w:w="975" w:h="271" w:hRule="exact" w:wrap="auto" w:vAnchor="page" w:hAnchor="page" w:x="13981" w:y="624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870" w:h="271" w:hRule="exact" w:wrap="auto" w:vAnchor="page" w:hAnchor="page" w:x="186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4M015</w:t>
      </w:r>
    </w:p>
    <w:p w:rsidR="000A1F9B" w:rsidRDefault="00B27F83">
      <w:pPr>
        <w:pStyle w:val="Normal014"/>
        <w:framePr w:w="525" w:h="271" w:hRule="exact" w:wrap="auto" w:vAnchor="page" w:hAnchor="page" w:x="2731" w:y="650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4"/>
        <w:framePr w:w="975" w:h="271" w:hRule="exact" w:wrap="auto" w:vAnchor="page" w:hAnchor="page" w:x="32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Y</w:t>
      </w:r>
    </w:p>
    <w:p w:rsidR="000A1F9B" w:rsidRDefault="00B27F83">
      <w:pPr>
        <w:pStyle w:val="Normal014"/>
        <w:framePr w:w="975" w:h="271" w:hRule="exact" w:wrap="auto" w:vAnchor="page" w:hAnchor="page" w:x="42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52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61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4"/>
        <w:framePr w:w="975" w:h="271" w:hRule="exact" w:wrap="auto" w:vAnchor="page" w:hAnchor="page" w:x="71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81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NORMAL</w:t>
      </w:r>
    </w:p>
    <w:p w:rsidR="000A1F9B" w:rsidRDefault="00B27F83">
      <w:pPr>
        <w:pStyle w:val="Normal014"/>
        <w:framePr w:w="975" w:h="271" w:hRule="exact" w:wrap="auto" w:vAnchor="page" w:hAnchor="page" w:x="91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</w:t>
      </w:r>
    </w:p>
    <w:p w:rsidR="000A1F9B" w:rsidRDefault="00B27F83">
      <w:pPr>
        <w:pStyle w:val="Normal014"/>
        <w:framePr w:w="975" w:h="271" w:hRule="exact" w:wrap="auto" w:vAnchor="page" w:hAnchor="page" w:x="100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105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4"/>
        <w:framePr w:w="975" w:h="271" w:hRule="exact" w:wrap="auto" w:vAnchor="page" w:hAnchor="page" w:x="1203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4"/>
        <w:framePr w:w="975" w:h="271" w:hRule="exact" w:wrap="auto" w:vAnchor="page" w:hAnchor="page" w:x="13006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250</w:t>
      </w:r>
    </w:p>
    <w:p w:rsidR="000A1F9B" w:rsidRDefault="00B27F83">
      <w:pPr>
        <w:pStyle w:val="Normal014"/>
        <w:framePr w:w="975" w:h="271" w:hRule="exact" w:wrap="auto" w:vAnchor="page" w:hAnchor="page" w:x="13981" w:y="65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OVER</w:t>
      </w:r>
    </w:p>
    <w:p w:rsidR="000A1F9B" w:rsidRDefault="00B27F83">
      <w:pPr>
        <w:pStyle w:val="Normal014"/>
        <w:framePr w:w="1380" w:h="211" w:hRule="exact" w:wrap="auto" w:vAnchor="page" w:hAnchor="page" w:x="1831" w:y="8802"/>
        <w:tabs>
          <w:tab w:val="left" w:pos="360"/>
          <w:tab w:val="left" w:pos="720"/>
          <w:tab w:val="left" w:pos="108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“</w:t>
      </w:r>
      <w:r>
        <w:rPr>
          <w:rFonts w:ascii="宋体" w:eastAsia="宋体" w:hAnsi="宋体"/>
          <w:color w:val="000000"/>
          <w:kern w:val="2"/>
          <w:sz w:val="15"/>
        </w:rPr>
        <w:noBreakHyphen/>
        <w:t>”</w:t>
      </w:r>
      <w:r>
        <w:rPr>
          <w:rFonts w:ascii="宋体" w:eastAsia="宋体" w:hAnsi="宋体"/>
          <w:color w:val="000000"/>
          <w:kern w:val="2"/>
          <w:sz w:val="15"/>
        </w:rPr>
        <w:t>代表阴性。</w:t>
      </w:r>
    </w:p>
    <w:p w:rsidR="000A1F9B" w:rsidRDefault="00B27F83">
      <w:pPr>
        <w:pStyle w:val="Normal014"/>
        <w:framePr w:w="13080" w:h="211" w:hRule="exact" w:wrap="auto" w:vAnchor="page" w:hAnchor="page" w:x="3116" w:y="879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Y=YELLOW    LY=LIGHTYELLOW    DB=DARKBROWN    CL=COLORLESS    LO=LIGHTORANGE   </w:t>
      </w:r>
    </w:p>
    <w:p w:rsidR="000A1F9B" w:rsidRDefault="00B27F83">
      <w:pPr>
        <w:pStyle w:val="Normal014"/>
        <w:framePr w:w="13080" w:h="211" w:hRule="exact" w:wrap="auto" w:vAnchor="page" w:hAnchor="page" w:x="1951" w:y="908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D=Dosing Phase            R=Recovery Phase     </w:t>
      </w:r>
    </w:p>
    <w:p w:rsidR="000A1F9B" w:rsidRDefault="00B27F83">
      <w:pPr>
        <w:pStyle w:val="Normal014"/>
        <w:framePr w:w="3240" w:h="216" w:hRule="exact" w:wrap="auto" w:vAnchor="page" w:hAnchor="page" w:x="1831" w:y="933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0A1F9B" w:rsidRDefault="00B27F83">
      <w:pPr>
        <w:pStyle w:val="Normal014"/>
        <w:framePr w:w="1635" w:h="211" w:hRule="exact" w:wrap="auto" w:vAnchor="page" w:hAnchor="page" w:x="2221" w:y="9550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All records</w:t>
      </w:r>
    </w:p>
    <w:p w:rsidR="000A1F9B" w:rsidRDefault="00B27F83">
      <w:pPr>
        <w:pStyle w:val="Normal014"/>
        <w:framePr w:w="6632" w:h="211" w:hRule="exact" w:wrap="auto" w:vAnchor="page" w:hAnchor="page" w:x="3946" w:y="956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True</w:t>
      </w:r>
    </w:p>
    <w:p w:rsidR="000A1F9B" w:rsidRDefault="00B27F83">
      <w:pPr>
        <w:pStyle w:val="Normal014"/>
        <w:framePr w:w="1635" w:h="211" w:hRule="exact" w:wrap="auto" w:vAnchor="page" w:hAnchor="page" w:x="2221" w:y="9776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Report generated by</w:t>
      </w:r>
    </w:p>
    <w:p w:rsidR="000A1F9B" w:rsidRDefault="00B27F83">
      <w:pPr>
        <w:pStyle w:val="Normal014"/>
        <w:framePr w:w="6632" w:h="211" w:hRule="exact" w:wrap="auto" w:vAnchor="page" w:hAnchor="page" w:x="3946" w:y="979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color w:val="000000"/>
          <w:kern w:val="2"/>
          <w:sz w:val="14"/>
        </w:rPr>
        <w:sectPr w:rsidR="000A1F9B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4"/>
        </w:rPr>
        <w:t>Ying Ding</w:t>
      </w:r>
      <w:r>
        <w:rPr>
          <w:rFonts w:eastAsia="Times New Roman"/>
          <w:color w:val="000000"/>
          <w:kern w:val="2"/>
          <w:sz w:val="14"/>
        </w:rPr>
        <w:br w:type="page"/>
      </w:r>
    </w:p>
    <w:p w:rsidR="00DB5B47" w:rsidRDefault="00B27F83" w:rsidP="00DB5B47">
      <w:pPr>
        <w:pStyle w:val="Normal015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表</w:t>
      </w:r>
      <w:r>
        <w:rPr>
          <w:rFonts w:ascii="Times" w:eastAsia="宋体" w:hAnsi="Times" w:cs="Times" w:hint="eastAsia"/>
          <w:color w:val="000000"/>
          <w:sz w:val="24"/>
          <w:szCs w:val="24"/>
        </w:rPr>
        <w:t>11</w:t>
      </w:r>
      <w:r>
        <w:rPr>
          <w:rFonts w:ascii="Times" w:eastAsia="宋体" w:hAnsi="Times" w:cs="Times" w:hint="eastAsia"/>
          <w:color w:val="000000"/>
          <w:sz w:val="24"/>
          <w:szCs w:val="24"/>
        </w:rPr>
        <w:t>-5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：</w:t>
      </w:r>
      <w:r w:rsidRPr="00EC4F8A">
        <w:rPr>
          <w:rFonts w:ascii="Times" w:eastAsia="宋体" w:hAnsi="Times" w:cs="Times"/>
          <w:color w:val="000000"/>
          <w:sz w:val="24"/>
          <w:szCs w:val="24"/>
        </w:rPr>
        <w:t>SD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大鼠</w:t>
      </w:r>
      <w:r>
        <w:rPr>
          <w:rFonts w:ascii="Times" w:eastAsia="宋体" w:hAnsi="Times" w:cs="Times" w:hint="eastAsia"/>
          <w:color w:val="000000"/>
          <w:sz w:val="24"/>
          <w:szCs w:val="24"/>
        </w:rPr>
        <w:t>灌胃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给予</w:t>
      </w:r>
      <w:r>
        <w:rPr>
          <w:rFonts w:ascii="Times" w:eastAsia="宋体" w:hAnsi="Times" w:cs="Times"/>
          <w:color w:val="000000"/>
          <w:sz w:val="24"/>
          <w:szCs w:val="24"/>
        </w:rPr>
        <w:t>WXSH0376 4</w:t>
      </w:r>
      <w:r>
        <w:rPr>
          <w:rFonts w:ascii="Times" w:eastAsia="宋体" w:hAnsi="Times" w:cs="Times"/>
          <w:color w:val="000000"/>
          <w:sz w:val="24"/>
          <w:szCs w:val="24"/>
        </w:rPr>
        <w:t>周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重复给药毒性试验</w:t>
      </w:r>
    </w:p>
    <w:p w:rsidR="00DB5B47" w:rsidRPr="00880C08" w:rsidRDefault="00B27F83" w:rsidP="00DB5B47">
      <w:pPr>
        <w:pStyle w:val="Normal015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  <w:sectPr w:rsidR="00DB5B47" w:rsidRPr="00880C08">
          <w:headerReference w:type="even" r:id="rId104"/>
          <w:headerReference w:type="default" r:id="rId105"/>
          <w:footerReference w:type="even" r:id="rId106"/>
          <w:footerReference w:type="default" r:id="rId107"/>
          <w:headerReference w:type="first" r:id="rId108"/>
          <w:footerReference w:type="first" r:id="rId109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" w:eastAsia="宋体" w:hAnsi="Times" w:cs="Times" w:hint="eastAsia"/>
          <w:color w:val="000000"/>
          <w:sz w:val="24"/>
          <w:szCs w:val="24"/>
        </w:rPr>
        <w:t>尿沉渣指标检查结果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个体数据</w:t>
      </w:r>
    </w:p>
    <w:p w:rsidR="000A1F9B" w:rsidRDefault="00B27F83">
      <w:pPr>
        <w:pStyle w:val="Normal016"/>
        <w:framePr w:w="9000" w:h="480" w:hRule="exact" w:wrap="auto" w:vAnchor="page" w:hAnchor="page" w:x="1469" w:y="18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center"/>
        <w:rPr>
          <w:b/>
          <w:color w:val="000000"/>
          <w:kern w:val="2"/>
          <w:sz w:val="19"/>
        </w:rPr>
      </w:pPr>
      <w:r>
        <w:pict>
          <v:line id="_x0000_s3139" style="position:absolute;left:0;text-align:left;z-index:-251498496;mso-position-horizontal-relative:page;mso-position-vertical-relative:page" from="74.2pt,131.25pt" to="525pt,131.25pt" o:allowincell="f" strokeweight="1pt">
            <w10:wrap anchorx="page" anchory="page"/>
          </v:line>
        </w:pict>
      </w:r>
      <w:r>
        <w:pict>
          <v:line id="_x0000_s3138" style="position:absolute;left:0;text-align:left;z-index:-251497472;mso-position-horizontal-relative:page;mso-position-vertical-relative:page" from="73.45pt,160.5pt" to="526.5pt,160.5pt" o:allowincell="f" strokeweight="1pt">
            <w10:wrap anchorx="page" anchory="page"/>
          </v:line>
        </w:pict>
      </w:r>
      <w:r>
        <w:pict>
          <v:line id="_x0000_s3137" style="position:absolute;left:0;text-align:left;z-index:-251496448;mso-position-horizontal-relative:page;mso-position-vertical-relative:page" from="73.45pt,665.25pt" to="524.25pt,665.2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6"/>
        <w:framePr w:w="9000" w:h="480" w:hRule="exact" w:wrap="auto" w:vAnchor="page" w:hAnchor="page" w:x="1469" w:y="18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Urine Sediment</w:t>
      </w:r>
      <w:r>
        <w:rPr>
          <w:rFonts w:eastAsia="Times New Roman"/>
          <w:color w:val="000000"/>
          <w:kern w:val="2"/>
          <w:sz w:val="19"/>
        </w:rPr>
        <w:t xml:space="preserve">   </w:t>
      </w:r>
      <w:r>
        <w:rPr>
          <w:rFonts w:ascii="宋体" w:eastAsia="宋体" w:hAnsi="宋体"/>
          <w:color w:val="000000"/>
          <w:kern w:val="2"/>
          <w:sz w:val="19"/>
        </w:rPr>
        <w:t>尿沉渣指标检查结果个体数据</w:t>
      </w:r>
      <w:r>
        <w:rPr>
          <w:rFonts w:ascii="宋体" w:eastAsia="宋体" w:hAnsi="宋体"/>
          <w:color w:val="000000"/>
          <w:kern w:val="2"/>
          <w:sz w:val="19"/>
        </w:rPr>
        <w:t xml:space="preserve"> </w:t>
      </w:r>
    </w:p>
    <w:p w:rsidR="000A1F9B" w:rsidRDefault="00B27F83">
      <w:pPr>
        <w:pStyle w:val="Normal016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6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6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6"/>
        <w:framePr w:w="870" w:h="450" w:hRule="exact" w:wrap="auto" w:vAnchor="page" w:hAnchor="page" w:x="2189" w:y="274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6"/>
        <w:framePr w:w="870" w:h="450" w:hRule="exact" w:wrap="auto" w:vAnchor="page" w:hAnchor="page" w:x="2189" w:y="274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6"/>
        <w:framePr w:w="1875" w:h="465" w:hRule="exact" w:wrap="auto" w:vAnchor="page" w:hAnchor="page" w:x="293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Cast</w:t>
      </w:r>
    </w:p>
    <w:p w:rsidR="000A1F9B" w:rsidRDefault="00B27F83">
      <w:pPr>
        <w:pStyle w:val="Normal016"/>
        <w:framePr w:w="1875" w:h="465" w:hRule="exact" w:wrap="auto" w:vAnchor="page" w:hAnchor="page" w:x="293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管型</w:t>
      </w:r>
    </w:p>
    <w:p w:rsidR="000A1F9B" w:rsidRDefault="00B27F83">
      <w:pPr>
        <w:pStyle w:val="Normal016"/>
        <w:framePr w:w="1875" w:h="465" w:hRule="exact" w:wrap="auto" w:vAnchor="page" w:hAnchor="page" w:x="481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Crystal</w:t>
      </w:r>
    </w:p>
    <w:p w:rsidR="000A1F9B" w:rsidRDefault="00B27F83">
      <w:pPr>
        <w:pStyle w:val="Normal016"/>
        <w:framePr w:w="1875" w:h="465" w:hRule="exact" w:wrap="auto" w:vAnchor="page" w:hAnchor="page" w:x="481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结晶</w:t>
      </w:r>
    </w:p>
    <w:p w:rsidR="000A1F9B" w:rsidRDefault="00B27F83">
      <w:pPr>
        <w:pStyle w:val="Normal016"/>
        <w:framePr w:w="1875" w:h="465" w:hRule="exact" w:wrap="auto" w:vAnchor="page" w:hAnchor="page" w:x="668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Epithelial</w:t>
      </w:r>
    </w:p>
    <w:p w:rsidR="000A1F9B" w:rsidRDefault="00B27F83">
      <w:pPr>
        <w:pStyle w:val="Normal016"/>
        <w:framePr w:w="1875" w:h="465" w:hRule="exact" w:wrap="auto" w:vAnchor="page" w:hAnchor="page" w:x="668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上皮细胞</w:t>
      </w:r>
    </w:p>
    <w:p w:rsidR="000A1F9B" w:rsidRDefault="00B27F83">
      <w:pPr>
        <w:pStyle w:val="Normal016"/>
        <w:framePr w:w="825" w:h="271" w:hRule="exact" w:wrap="auto" w:vAnchor="page" w:hAnchor="page" w:x="1499" w:y="32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1F001</w:t>
      </w:r>
    </w:p>
    <w:p w:rsidR="000A1F9B" w:rsidRDefault="00B27F83">
      <w:pPr>
        <w:pStyle w:val="Normal016"/>
        <w:framePr w:w="615" w:h="271" w:hRule="exact" w:wrap="auto" w:vAnchor="page" w:hAnchor="page" w:x="2324" w:y="32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34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1F002</w:t>
      </w:r>
    </w:p>
    <w:p w:rsidR="000A1F9B" w:rsidRDefault="00B27F83">
      <w:pPr>
        <w:pStyle w:val="Normal016"/>
        <w:framePr w:w="615" w:h="271" w:hRule="exact" w:wrap="auto" w:vAnchor="page" w:hAnchor="page" w:x="2324" w:y="34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37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1F003</w:t>
      </w:r>
    </w:p>
    <w:p w:rsidR="000A1F9B" w:rsidRDefault="00B27F83">
      <w:pPr>
        <w:pStyle w:val="Normal016"/>
        <w:framePr w:w="615" w:h="271" w:hRule="exact" w:wrap="auto" w:vAnchor="page" w:hAnchor="page" w:x="2324" w:y="37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  <w:r>
        <w:rPr>
          <w:rFonts w:eastAsia="Times New Roman"/>
          <w:color w:val="000000"/>
          <w:kern w:val="2"/>
          <w:sz w:val="17"/>
        </w:rPr>
        <w:noBreakHyphen/>
        <w:t>1/HP</w:t>
      </w:r>
    </w:p>
    <w:p w:rsidR="000A1F9B" w:rsidRDefault="00B27F83">
      <w:pPr>
        <w:pStyle w:val="Normal016"/>
        <w:framePr w:w="825" w:h="271" w:hRule="exact" w:wrap="auto" w:vAnchor="page" w:hAnchor="page" w:x="1499" w:y="399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1F004</w:t>
      </w:r>
    </w:p>
    <w:p w:rsidR="000A1F9B" w:rsidRDefault="00B27F83">
      <w:pPr>
        <w:pStyle w:val="Normal016"/>
        <w:framePr w:w="615" w:h="271" w:hRule="exact" w:wrap="auto" w:vAnchor="page" w:hAnchor="page" w:x="2324" w:y="39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425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1F005</w:t>
      </w:r>
    </w:p>
    <w:p w:rsidR="000A1F9B" w:rsidRDefault="00B27F83">
      <w:pPr>
        <w:pStyle w:val="Normal016"/>
        <w:framePr w:w="615" w:h="271" w:hRule="exact" w:wrap="auto" w:vAnchor="page" w:hAnchor="page" w:x="2324" w:y="42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45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1F007</w:t>
      </w:r>
    </w:p>
    <w:p w:rsidR="000A1F9B" w:rsidRDefault="00B27F83">
      <w:pPr>
        <w:pStyle w:val="Normal016"/>
        <w:framePr w:w="615" w:h="271" w:hRule="exact" w:wrap="auto" w:vAnchor="page" w:hAnchor="page" w:x="2324" w:y="4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47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1F008</w:t>
      </w:r>
    </w:p>
    <w:p w:rsidR="000A1F9B" w:rsidRDefault="00B27F83">
      <w:pPr>
        <w:pStyle w:val="Normal016"/>
        <w:framePr w:w="615" w:h="271" w:hRule="exact" w:wrap="auto" w:vAnchor="page" w:hAnchor="page" w:x="2324" w:y="47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504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1F009</w:t>
      </w:r>
    </w:p>
    <w:p w:rsidR="000A1F9B" w:rsidRDefault="00B27F83">
      <w:pPr>
        <w:pStyle w:val="Normal016"/>
        <w:framePr w:w="615" w:h="271" w:hRule="exact" w:wrap="auto" w:vAnchor="page" w:hAnchor="page" w:x="2324" w:y="5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53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1F010</w:t>
      </w:r>
    </w:p>
    <w:p w:rsidR="000A1F9B" w:rsidRDefault="00B27F83">
      <w:pPr>
        <w:pStyle w:val="Normal016"/>
        <w:framePr w:w="615" w:h="271" w:hRule="exact" w:wrap="auto" w:vAnchor="page" w:hAnchor="page" w:x="2324" w:y="53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55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2F001</w:t>
      </w:r>
    </w:p>
    <w:p w:rsidR="000A1F9B" w:rsidRDefault="00B27F83">
      <w:pPr>
        <w:pStyle w:val="Normal016"/>
        <w:framePr w:w="615" w:h="271" w:hRule="exact" w:wrap="auto" w:vAnchor="page" w:hAnchor="page" w:x="2324" w:y="55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58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2F002</w:t>
      </w:r>
    </w:p>
    <w:p w:rsidR="000A1F9B" w:rsidRDefault="00B27F83">
      <w:pPr>
        <w:pStyle w:val="Normal016"/>
        <w:framePr w:w="615" w:h="271" w:hRule="exact" w:wrap="auto" w:vAnchor="page" w:hAnchor="page" w:x="2324" w:y="58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6"/>
        <w:framePr w:w="1875" w:h="271" w:hRule="exact" w:wrap="auto" w:vAnchor="page" w:hAnchor="page" w:x="6689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608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2F003</w:t>
      </w:r>
    </w:p>
    <w:p w:rsidR="000A1F9B" w:rsidRDefault="00B27F83">
      <w:pPr>
        <w:pStyle w:val="Normal016"/>
        <w:framePr w:w="615" w:h="271" w:hRule="exact" w:wrap="auto" w:vAnchor="page" w:hAnchor="page" w:x="2324" w:y="60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63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2F004</w:t>
      </w:r>
    </w:p>
    <w:p w:rsidR="000A1F9B" w:rsidRDefault="00B27F83">
      <w:pPr>
        <w:pStyle w:val="Normal016"/>
        <w:framePr w:w="615" w:h="271" w:hRule="exact" w:wrap="auto" w:vAnchor="page" w:hAnchor="page" w:x="2324" w:y="63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66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2F005</w:t>
      </w:r>
    </w:p>
    <w:p w:rsidR="000A1F9B" w:rsidRDefault="00B27F83">
      <w:pPr>
        <w:pStyle w:val="Normal016"/>
        <w:framePr w:w="615" w:h="271" w:hRule="exact" w:wrap="auto" w:vAnchor="page" w:hAnchor="page" w:x="2324" w:y="66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686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2F006</w:t>
      </w:r>
    </w:p>
    <w:p w:rsidR="000A1F9B" w:rsidRDefault="00B27F83">
      <w:pPr>
        <w:pStyle w:val="Normal016"/>
        <w:framePr w:w="615" w:h="271" w:hRule="exact" w:wrap="auto" w:vAnchor="page" w:hAnchor="page" w:x="2324" w:y="68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71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2F007</w:t>
      </w:r>
    </w:p>
    <w:p w:rsidR="000A1F9B" w:rsidRDefault="00B27F83">
      <w:pPr>
        <w:pStyle w:val="Normal016"/>
        <w:framePr w:w="615" w:h="271" w:hRule="exact" w:wrap="auto" w:vAnchor="page" w:hAnchor="page" w:x="2324" w:y="71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73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2F009</w:t>
      </w:r>
    </w:p>
    <w:p w:rsidR="000A1F9B" w:rsidRDefault="00B27F83">
      <w:pPr>
        <w:pStyle w:val="Normal016"/>
        <w:framePr w:w="615" w:h="271" w:hRule="exact" w:wrap="auto" w:vAnchor="page" w:hAnchor="page" w:x="2324" w:y="73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6"/>
        <w:framePr w:w="1875" w:h="271" w:hRule="exact" w:wrap="auto" w:vAnchor="page" w:hAnchor="page" w:x="6689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76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3F001</w:t>
      </w:r>
    </w:p>
    <w:p w:rsidR="000A1F9B" w:rsidRDefault="00B27F83">
      <w:pPr>
        <w:pStyle w:val="Normal016"/>
        <w:framePr w:w="615" w:h="271" w:hRule="exact" w:wrap="auto" w:vAnchor="page" w:hAnchor="page" w:x="2324" w:y="765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6"/>
        <w:framePr w:w="1875" w:h="271" w:hRule="exact" w:wrap="auto" w:vAnchor="page" w:hAnchor="page" w:x="6689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79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3F002</w:t>
      </w:r>
    </w:p>
    <w:p w:rsidR="000A1F9B" w:rsidRDefault="00B27F83">
      <w:pPr>
        <w:pStyle w:val="Normal016"/>
        <w:framePr w:w="615" w:h="271" w:hRule="exact" w:wrap="auto" w:vAnchor="page" w:hAnchor="page" w:x="2324" w:y="79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817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3F004</w:t>
      </w:r>
    </w:p>
    <w:p w:rsidR="000A1F9B" w:rsidRDefault="00B27F83">
      <w:pPr>
        <w:pStyle w:val="Normal016"/>
        <w:framePr w:w="615" w:h="271" w:hRule="exact" w:wrap="auto" w:vAnchor="page" w:hAnchor="page" w:x="2324" w:y="8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84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3F005</w:t>
      </w:r>
    </w:p>
    <w:p w:rsidR="000A1F9B" w:rsidRDefault="00B27F83">
      <w:pPr>
        <w:pStyle w:val="Normal016"/>
        <w:framePr w:w="615" w:h="271" w:hRule="exact" w:wrap="auto" w:vAnchor="page" w:hAnchor="page" w:x="2324" w:y="84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86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3F006</w:t>
      </w:r>
    </w:p>
    <w:p w:rsidR="000A1F9B" w:rsidRDefault="00B27F83">
      <w:pPr>
        <w:pStyle w:val="Normal016"/>
        <w:framePr w:w="615" w:h="271" w:hRule="exact" w:wrap="auto" w:vAnchor="page" w:hAnchor="page" w:x="2324" w:y="8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869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869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869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  <w:r>
        <w:rPr>
          <w:rFonts w:eastAsia="Times New Roman"/>
          <w:color w:val="000000"/>
          <w:kern w:val="2"/>
          <w:sz w:val="17"/>
        </w:rPr>
        <w:noBreakHyphen/>
        <w:t>2/HP</w:t>
      </w:r>
    </w:p>
    <w:p w:rsidR="000A1F9B" w:rsidRDefault="00B27F83">
      <w:pPr>
        <w:pStyle w:val="Normal016"/>
        <w:framePr w:w="825" w:h="271" w:hRule="exact" w:wrap="auto" w:vAnchor="page" w:hAnchor="page" w:x="1499" w:y="895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3F007</w:t>
      </w:r>
    </w:p>
    <w:p w:rsidR="000A1F9B" w:rsidRDefault="00B27F83">
      <w:pPr>
        <w:pStyle w:val="Normal016"/>
        <w:framePr w:w="615" w:h="271" w:hRule="exact" w:wrap="auto" w:vAnchor="page" w:hAnchor="page" w:x="2324" w:y="895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8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8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8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  <w:r>
        <w:rPr>
          <w:rFonts w:eastAsia="Times New Roman"/>
          <w:color w:val="000000"/>
          <w:kern w:val="2"/>
          <w:sz w:val="17"/>
        </w:rPr>
        <w:noBreakHyphen/>
        <w:t>1/HP</w:t>
      </w:r>
    </w:p>
    <w:p w:rsidR="000A1F9B" w:rsidRDefault="00B27F83">
      <w:pPr>
        <w:pStyle w:val="Normal016"/>
        <w:framePr w:w="825" w:h="271" w:hRule="exact" w:wrap="auto" w:vAnchor="page" w:hAnchor="page" w:x="1499" w:y="921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3F008</w:t>
      </w:r>
    </w:p>
    <w:p w:rsidR="000A1F9B" w:rsidRDefault="00B27F83">
      <w:pPr>
        <w:pStyle w:val="Normal016"/>
        <w:framePr w:w="615" w:h="271" w:hRule="exact" w:wrap="auto" w:vAnchor="page" w:hAnchor="page" w:x="2324" w:y="92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92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92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6"/>
        <w:framePr w:w="1875" w:h="271" w:hRule="exact" w:wrap="auto" w:vAnchor="page" w:hAnchor="page" w:x="6689" w:y="92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947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3F010</w:t>
      </w:r>
    </w:p>
    <w:p w:rsidR="000A1F9B" w:rsidRDefault="00B27F83">
      <w:pPr>
        <w:pStyle w:val="Normal016"/>
        <w:framePr w:w="615" w:h="271" w:hRule="exact" w:wrap="auto" w:vAnchor="page" w:hAnchor="page" w:x="2324" w:y="94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94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94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94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9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4F001</w:t>
      </w:r>
    </w:p>
    <w:p w:rsidR="000A1F9B" w:rsidRDefault="00B27F83">
      <w:pPr>
        <w:pStyle w:val="Normal016"/>
        <w:framePr w:w="615" w:h="271" w:hRule="exact" w:wrap="auto" w:vAnchor="page" w:hAnchor="page" w:x="2324" w:y="97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974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974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974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00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4F002</w:t>
      </w:r>
    </w:p>
    <w:p w:rsidR="000A1F9B" w:rsidRDefault="00B27F83">
      <w:pPr>
        <w:pStyle w:val="Normal016"/>
        <w:framePr w:w="615" w:h="271" w:hRule="exact" w:wrap="auto" w:vAnchor="page" w:hAnchor="page" w:x="2324" w:y="1000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00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00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100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026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4F003</w:t>
      </w:r>
    </w:p>
    <w:p w:rsidR="000A1F9B" w:rsidRDefault="00B27F83">
      <w:pPr>
        <w:pStyle w:val="Normal016"/>
        <w:framePr w:w="615" w:h="271" w:hRule="exact" w:wrap="auto" w:vAnchor="page" w:hAnchor="page" w:x="2324" w:y="102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026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026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1026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05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4F004</w:t>
      </w:r>
    </w:p>
    <w:p w:rsidR="000A1F9B" w:rsidRDefault="00B27F83">
      <w:pPr>
        <w:pStyle w:val="Normal016"/>
        <w:framePr w:w="615" w:h="271" w:hRule="exact" w:wrap="auto" w:vAnchor="page" w:hAnchor="page" w:x="2324" w:y="105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05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05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105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07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4F005</w:t>
      </w:r>
    </w:p>
    <w:p w:rsidR="000A1F9B" w:rsidRDefault="00B27F83">
      <w:pPr>
        <w:pStyle w:val="Normal016"/>
        <w:framePr w:w="615" w:h="271" w:hRule="exact" w:wrap="auto" w:vAnchor="page" w:hAnchor="page" w:x="2324" w:y="107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07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07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107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10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4F006</w:t>
      </w:r>
    </w:p>
    <w:p w:rsidR="000A1F9B" w:rsidRDefault="00B27F83">
      <w:pPr>
        <w:pStyle w:val="Normal016"/>
        <w:framePr w:w="615" w:h="271" w:hRule="exact" w:wrap="auto" w:vAnchor="page" w:hAnchor="page" w:x="2324" w:y="110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10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10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6"/>
        <w:framePr w:w="1875" w:h="271" w:hRule="exact" w:wrap="auto" w:vAnchor="page" w:hAnchor="page" w:x="6689" w:y="110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130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4F007</w:t>
      </w:r>
    </w:p>
    <w:p w:rsidR="000A1F9B" w:rsidRDefault="00B27F83">
      <w:pPr>
        <w:pStyle w:val="Normal016"/>
        <w:framePr w:w="615" w:h="271" w:hRule="exact" w:wrap="auto" w:vAnchor="page" w:hAnchor="page" w:x="2324" w:y="1130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130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130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6"/>
        <w:framePr w:w="1875" w:h="271" w:hRule="exact" w:wrap="auto" w:vAnchor="page" w:hAnchor="page" w:x="6689" w:y="1130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156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4F008</w:t>
      </w:r>
    </w:p>
    <w:p w:rsidR="000A1F9B" w:rsidRDefault="00B27F83">
      <w:pPr>
        <w:pStyle w:val="Normal016"/>
        <w:framePr w:w="615" w:h="271" w:hRule="exact" w:wrap="auto" w:vAnchor="page" w:hAnchor="page" w:x="2324" w:y="115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15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15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6"/>
        <w:framePr w:w="1875" w:h="271" w:hRule="exact" w:wrap="auto" w:vAnchor="page" w:hAnchor="page" w:x="6689" w:y="115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  <w:r>
        <w:rPr>
          <w:rFonts w:eastAsia="Times New Roman"/>
          <w:color w:val="000000"/>
          <w:kern w:val="2"/>
          <w:sz w:val="17"/>
        </w:rPr>
        <w:noBreakHyphen/>
        <w:t>1/HP</w:t>
      </w:r>
    </w:p>
    <w:p w:rsidR="000A1F9B" w:rsidRDefault="00B27F83">
      <w:pPr>
        <w:pStyle w:val="Normal016"/>
        <w:framePr w:w="825" w:h="271" w:hRule="exact" w:wrap="auto" w:vAnchor="page" w:hAnchor="page" w:x="1499" w:y="118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4F009</w:t>
      </w:r>
    </w:p>
    <w:p w:rsidR="000A1F9B" w:rsidRDefault="00B27F83">
      <w:pPr>
        <w:pStyle w:val="Normal016"/>
        <w:framePr w:w="615" w:h="271" w:hRule="exact" w:wrap="auto" w:vAnchor="page" w:hAnchor="page" w:x="2324" w:y="118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182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182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1182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  <w:r>
        <w:rPr>
          <w:rFonts w:eastAsia="Times New Roman"/>
          <w:color w:val="000000"/>
          <w:kern w:val="2"/>
          <w:sz w:val="17"/>
        </w:rPr>
        <w:noBreakHyphen/>
        <w:t>1/HP</w:t>
      </w:r>
    </w:p>
    <w:p w:rsidR="000A1F9B" w:rsidRDefault="00B27F83">
      <w:pPr>
        <w:pStyle w:val="Normal016"/>
        <w:framePr w:w="825" w:h="271" w:hRule="exact" w:wrap="auto" w:vAnchor="page" w:hAnchor="page" w:x="1499" w:y="1208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4F010</w:t>
      </w:r>
    </w:p>
    <w:p w:rsidR="000A1F9B" w:rsidRDefault="00B27F83">
      <w:pPr>
        <w:pStyle w:val="Normal016"/>
        <w:framePr w:w="615" w:h="271" w:hRule="exact" w:wrap="auto" w:vAnchor="page" w:hAnchor="page" w:x="2324" w:y="120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20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20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120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23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1F006</w:t>
      </w:r>
    </w:p>
    <w:p w:rsidR="000A1F9B" w:rsidRDefault="00B27F83">
      <w:pPr>
        <w:pStyle w:val="Normal016"/>
        <w:framePr w:w="615" w:h="271" w:hRule="exact" w:wrap="auto" w:vAnchor="page" w:hAnchor="page" w:x="2324" w:y="1235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D28</w:t>
      </w:r>
    </w:p>
    <w:p w:rsidR="000A1F9B" w:rsidRDefault="00B27F83">
      <w:pPr>
        <w:pStyle w:val="Normal016"/>
        <w:framePr w:w="1875" w:h="271" w:hRule="exact" w:wrap="auto" w:vAnchor="page" w:hAnchor="page" w:x="2939" w:y="1235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235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1235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26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</w:t>
      </w:r>
      <w:r>
        <w:rPr>
          <w:rFonts w:eastAsia="Times New Roman"/>
          <w:b/>
          <w:color w:val="000000"/>
          <w:kern w:val="2"/>
          <w:sz w:val="17"/>
        </w:rPr>
        <w:t>010</w:t>
      </w:r>
    </w:p>
    <w:p w:rsidR="000A1F9B" w:rsidRDefault="00B27F83">
      <w:pPr>
        <w:pStyle w:val="Normal016"/>
        <w:framePr w:w="615" w:h="271" w:hRule="exact" w:wrap="auto" w:vAnchor="page" w:hAnchor="page" w:x="2324" w:y="126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D28</w:t>
      </w:r>
    </w:p>
    <w:p w:rsidR="000A1F9B" w:rsidRDefault="00B27F83">
      <w:pPr>
        <w:pStyle w:val="Normal016"/>
        <w:framePr w:w="1875" w:h="271" w:hRule="exact" w:wrap="auto" w:vAnchor="page" w:hAnchor="page" w:x="2939" w:y="1261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261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1261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28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3F003</w:t>
      </w:r>
    </w:p>
    <w:p w:rsidR="000A1F9B" w:rsidRDefault="00B27F83">
      <w:pPr>
        <w:pStyle w:val="Normal016"/>
        <w:framePr w:w="615" w:h="271" w:hRule="exact" w:wrap="auto" w:vAnchor="page" w:hAnchor="page" w:x="2324" w:y="128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D28</w:t>
      </w:r>
    </w:p>
    <w:p w:rsidR="000A1F9B" w:rsidRDefault="00B27F83">
      <w:pPr>
        <w:pStyle w:val="Normal016"/>
        <w:framePr w:w="1875" w:h="271" w:hRule="exact" w:wrap="auto" w:vAnchor="page" w:hAnchor="page" w:x="2939" w:y="1287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287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1287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380" w:h="211" w:hRule="exact" w:wrap="auto" w:vAnchor="page" w:hAnchor="page" w:x="1469" w:y="13374"/>
        <w:tabs>
          <w:tab w:val="left" w:pos="360"/>
          <w:tab w:val="left" w:pos="720"/>
          <w:tab w:val="left" w:pos="108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“</w:t>
      </w:r>
      <w:r>
        <w:rPr>
          <w:rFonts w:ascii="宋体" w:eastAsia="宋体" w:hAnsi="宋体"/>
          <w:color w:val="000000"/>
          <w:kern w:val="2"/>
          <w:sz w:val="15"/>
        </w:rPr>
        <w:noBreakHyphen/>
        <w:t>”</w:t>
      </w:r>
      <w:r>
        <w:rPr>
          <w:rFonts w:ascii="宋体" w:eastAsia="宋体" w:hAnsi="宋体"/>
          <w:color w:val="000000"/>
          <w:kern w:val="2"/>
          <w:sz w:val="15"/>
        </w:rPr>
        <w:t>代表阴性。</w:t>
      </w:r>
    </w:p>
    <w:p w:rsidR="000A1F9B" w:rsidRDefault="00B27F83">
      <w:pPr>
        <w:pStyle w:val="Normal016"/>
        <w:framePr w:w="8880" w:h="211" w:hRule="exact" w:wrap="auto" w:vAnchor="page" w:hAnchor="page" w:x="1589" w:y="1366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D=Dosing Phase            R=Recovery Phase     </w:t>
      </w:r>
    </w:p>
    <w:p w:rsidR="000A1F9B" w:rsidRDefault="00B27F83">
      <w:pPr>
        <w:pStyle w:val="Normal016"/>
        <w:spacing w:line="1" w:lineRule="auto"/>
      </w:pPr>
      <w:r>
        <w:br w:type="page"/>
      </w:r>
    </w:p>
    <w:p w:rsidR="000A1F9B" w:rsidRDefault="00B27F83">
      <w:pPr>
        <w:pStyle w:val="Normal016"/>
        <w:framePr w:w="9000" w:h="480" w:hRule="exact" w:wrap="auto" w:vAnchor="page" w:hAnchor="page" w:x="1469" w:y="18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center"/>
        <w:rPr>
          <w:b/>
          <w:color w:val="000000"/>
          <w:kern w:val="2"/>
          <w:sz w:val="19"/>
        </w:rPr>
      </w:pPr>
      <w:r>
        <w:pict>
          <v:line id="_x0000_s3136" style="position:absolute;left:0;text-align:left;z-index:-251495424;mso-position-horizontal-relative:page;mso-position-vertical-relative:page" from="74.2pt,131.25pt" to="525pt,131.25pt" o:allowincell="f" strokeweight="1pt">
            <w10:wrap anchorx="page" anchory="page"/>
          </v:line>
        </w:pict>
      </w:r>
      <w:r>
        <w:pict>
          <v:line id="_x0000_s3135" style="position:absolute;left:0;text-align:left;z-index:-251494400;mso-position-horizontal-relative:page;mso-position-vertical-relative:page" from="73.45pt,160.5pt" to="526.5pt,160.5pt" o:allowincell="f" strokeweight="1pt">
            <w10:wrap anchorx="page" anchory="page"/>
          </v:line>
        </w:pict>
      </w:r>
      <w:r>
        <w:pict>
          <v:line id="_x0000_s3134" style="position:absolute;left:0;text-align:left;z-index:-251493376;mso-position-horizontal-relative:page;mso-position-vertical-relative:page" from="73.45pt,665.25pt" to="524.25pt,665.2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6"/>
        <w:framePr w:w="9000" w:h="480" w:hRule="exact" w:wrap="auto" w:vAnchor="page" w:hAnchor="page" w:x="1469" w:y="18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Urine Sediment</w:t>
      </w:r>
      <w:r>
        <w:rPr>
          <w:rFonts w:eastAsia="Times New Roman"/>
          <w:color w:val="000000"/>
          <w:kern w:val="2"/>
          <w:sz w:val="19"/>
        </w:rPr>
        <w:t xml:space="preserve">   </w:t>
      </w:r>
      <w:r>
        <w:rPr>
          <w:rFonts w:ascii="宋体" w:eastAsia="宋体" w:hAnsi="宋体"/>
          <w:color w:val="000000"/>
          <w:kern w:val="2"/>
          <w:sz w:val="19"/>
        </w:rPr>
        <w:t>尿沉渣指标检查结果个体数据</w:t>
      </w:r>
      <w:r>
        <w:rPr>
          <w:rFonts w:ascii="宋体" w:eastAsia="宋体" w:hAnsi="宋体"/>
          <w:color w:val="000000"/>
          <w:kern w:val="2"/>
          <w:sz w:val="19"/>
        </w:rPr>
        <w:t xml:space="preserve"> </w:t>
      </w:r>
    </w:p>
    <w:p w:rsidR="000A1F9B" w:rsidRDefault="00B27F83">
      <w:pPr>
        <w:pStyle w:val="Normal016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6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6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6"/>
        <w:framePr w:w="870" w:h="450" w:hRule="exact" w:wrap="auto" w:vAnchor="page" w:hAnchor="page" w:x="2189" w:y="274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6"/>
        <w:framePr w:w="870" w:h="450" w:hRule="exact" w:wrap="auto" w:vAnchor="page" w:hAnchor="page" w:x="2189" w:y="274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6"/>
        <w:framePr w:w="1875" w:h="465" w:hRule="exact" w:wrap="auto" w:vAnchor="page" w:hAnchor="page" w:x="293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Cast</w:t>
      </w:r>
    </w:p>
    <w:p w:rsidR="000A1F9B" w:rsidRDefault="00B27F83">
      <w:pPr>
        <w:pStyle w:val="Normal016"/>
        <w:framePr w:w="1875" w:h="465" w:hRule="exact" w:wrap="auto" w:vAnchor="page" w:hAnchor="page" w:x="293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管型</w:t>
      </w:r>
    </w:p>
    <w:p w:rsidR="000A1F9B" w:rsidRDefault="00B27F83">
      <w:pPr>
        <w:pStyle w:val="Normal016"/>
        <w:framePr w:w="1875" w:h="465" w:hRule="exact" w:wrap="auto" w:vAnchor="page" w:hAnchor="page" w:x="481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Crystal</w:t>
      </w:r>
    </w:p>
    <w:p w:rsidR="000A1F9B" w:rsidRDefault="00B27F83">
      <w:pPr>
        <w:pStyle w:val="Normal016"/>
        <w:framePr w:w="1875" w:h="465" w:hRule="exact" w:wrap="auto" w:vAnchor="page" w:hAnchor="page" w:x="481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结晶</w:t>
      </w:r>
    </w:p>
    <w:p w:rsidR="000A1F9B" w:rsidRDefault="00B27F83">
      <w:pPr>
        <w:pStyle w:val="Normal016"/>
        <w:framePr w:w="1875" w:h="465" w:hRule="exact" w:wrap="auto" w:vAnchor="page" w:hAnchor="page" w:x="668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Epithelial</w:t>
      </w:r>
    </w:p>
    <w:p w:rsidR="000A1F9B" w:rsidRDefault="00B27F83">
      <w:pPr>
        <w:pStyle w:val="Normal016"/>
        <w:framePr w:w="1875" w:h="465" w:hRule="exact" w:wrap="auto" w:vAnchor="page" w:hAnchor="page" w:x="668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上皮细胞</w:t>
      </w:r>
    </w:p>
    <w:p w:rsidR="000A1F9B" w:rsidRDefault="00B27F83">
      <w:pPr>
        <w:pStyle w:val="Normal016"/>
        <w:framePr w:w="825" w:h="271" w:hRule="exact" w:wrap="auto" w:vAnchor="page" w:hAnchor="page" w:x="1499" w:y="32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3F009</w:t>
      </w:r>
    </w:p>
    <w:p w:rsidR="000A1F9B" w:rsidRDefault="00B27F83">
      <w:pPr>
        <w:pStyle w:val="Normal016"/>
        <w:framePr w:w="615" w:h="271" w:hRule="exact" w:wrap="auto" w:vAnchor="page" w:hAnchor="page" w:x="2324" w:y="32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D28</w:t>
      </w:r>
    </w:p>
    <w:p w:rsidR="000A1F9B" w:rsidRDefault="00B27F83">
      <w:pPr>
        <w:pStyle w:val="Normal016"/>
        <w:framePr w:w="1875" w:h="271" w:hRule="exact" w:wrap="auto" w:vAnchor="page" w:hAnchor="page" w:x="2939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34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1F011</w:t>
      </w:r>
    </w:p>
    <w:p w:rsidR="000A1F9B" w:rsidRDefault="00B27F83">
      <w:pPr>
        <w:pStyle w:val="Normal016"/>
        <w:framePr w:w="615" w:h="271" w:hRule="exact" w:wrap="auto" w:vAnchor="page" w:hAnchor="page" w:x="2324" w:y="34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37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1F012</w:t>
      </w:r>
    </w:p>
    <w:p w:rsidR="000A1F9B" w:rsidRDefault="00B27F83">
      <w:pPr>
        <w:pStyle w:val="Normal016"/>
        <w:framePr w:w="615" w:h="271" w:hRule="exact" w:wrap="auto" w:vAnchor="page" w:hAnchor="page" w:x="2324" w:y="37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399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1F013</w:t>
      </w:r>
    </w:p>
    <w:p w:rsidR="000A1F9B" w:rsidRDefault="00B27F83">
      <w:pPr>
        <w:pStyle w:val="Normal016"/>
        <w:framePr w:w="615" w:h="271" w:hRule="exact" w:wrap="auto" w:vAnchor="page" w:hAnchor="page" w:x="2324" w:y="39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425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1F014</w:t>
      </w:r>
    </w:p>
    <w:p w:rsidR="000A1F9B" w:rsidRDefault="00B27F83">
      <w:pPr>
        <w:pStyle w:val="Normal016"/>
        <w:framePr w:w="615" w:h="271" w:hRule="exact" w:wrap="auto" w:vAnchor="page" w:hAnchor="page" w:x="2324" w:y="42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45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1F015</w:t>
      </w:r>
    </w:p>
    <w:p w:rsidR="000A1F9B" w:rsidRDefault="00B27F83">
      <w:pPr>
        <w:pStyle w:val="Normal016"/>
        <w:framePr w:w="615" w:h="271" w:hRule="exact" w:wrap="auto" w:vAnchor="page" w:hAnchor="page" w:x="2324" w:y="4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47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2F011</w:t>
      </w:r>
    </w:p>
    <w:p w:rsidR="000A1F9B" w:rsidRDefault="00B27F83">
      <w:pPr>
        <w:pStyle w:val="Normal016"/>
        <w:framePr w:w="615" w:h="271" w:hRule="exact" w:wrap="auto" w:vAnchor="page" w:hAnchor="page" w:x="2324" w:y="47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504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2F012</w:t>
      </w:r>
    </w:p>
    <w:p w:rsidR="000A1F9B" w:rsidRDefault="00B27F83">
      <w:pPr>
        <w:pStyle w:val="Normal016"/>
        <w:framePr w:w="615" w:h="271" w:hRule="exact" w:wrap="auto" w:vAnchor="page" w:hAnchor="page" w:x="2324" w:y="5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53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2F013</w:t>
      </w:r>
    </w:p>
    <w:p w:rsidR="000A1F9B" w:rsidRDefault="00B27F83">
      <w:pPr>
        <w:pStyle w:val="Normal016"/>
        <w:framePr w:w="615" w:h="271" w:hRule="exact" w:wrap="auto" w:vAnchor="page" w:hAnchor="page" w:x="2324" w:y="53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55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2F014</w:t>
      </w:r>
    </w:p>
    <w:p w:rsidR="000A1F9B" w:rsidRDefault="00B27F83">
      <w:pPr>
        <w:pStyle w:val="Normal016"/>
        <w:framePr w:w="615" w:h="271" w:hRule="exact" w:wrap="auto" w:vAnchor="page" w:hAnchor="page" w:x="2324" w:y="55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58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2F015</w:t>
      </w:r>
    </w:p>
    <w:p w:rsidR="000A1F9B" w:rsidRDefault="00B27F83">
      <w:pPr>
        <w:pStyle w:val="Normal016"/>
        <w:framePr w:w="615" w:h="271" w:hRule="exact" w:wrap="auto" w:vAnchor="page" w:hAnchor="page" w:x="2324" w:y="58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608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3F011</w:t>
      </w:r>
    </w:p>
    <w:p w:rsidR="000A1F9B" w:rsidRDefault="00B27F83">
      <w:pPr>
        <w:pStyle w:val="Normal016"/>
        <w:framePr w:w="615" w:h="271" w:hRule="exact" w:wrap="auto" w:vAnchor="page" w:hAnchor="page" w:x="2324" w:y="60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63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3F012</w:t>
      </w:r>
    </w:p>
    <w:p w:rsidR="000A1F9B" w:rsidRDefault="00B27F83">
      <w:pPr>
        <w:pStyle w:val="Normal016"/>
        <w:framePr w:w="615" w:h="271" w:hRule="exact" w:wrap="auto" w:vAnchor="page" w:hAnchor="page" w:x="2324" w:y="63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66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3F013</w:t>
      </w:r>
    </w:p>
    <w:p w:rsidR="000A1F9B" w:rsidRDefault="00B27F83">
      <w:pPr>
        <w:pStyle w:val="Normal016"/>
        <w:framePr w:w="615" w:h="271" w:hRule="exact" w:wrap="auto" w:vAnchor="page" w:hAnchor="page" w:x="2324" w:y="66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686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3F014</w:t>
      </w:r>
    </w:p>
    <w:p w:rsidR="000A1F9B" w:rsidRDefault="00B27F83">
      <w:pPr>
        <w:pStyle w:val="Normal016"/>
        <w:framePr w:w="615" w:h="271" w:hRule="exact" w:wrap="auto" w:vAnchor="page" w:hAnchor="page" w:x="2324" w:y="68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71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3F015</w:t>
      </w:r>
    </w:p>
    <w:p w:rsidR="000A1F9B" w:rsidRDefault="00B27F83">
      <w:pPr>
        <w:pStyle w:val="Normal016"/>
        <w:framePr w:w="615" w:h="271" w:hRule="exact" w:wrap="auto" w:vAnchor="page" w:hAnchor="page" w:x="2324" w:y="71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73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4F011</w:t>
      </w:r>
    </w:p>
    <w:p w:rsidR="000A1F9B" w:rsidRDefault="00B27F83">
      <w:pPr>
        <w:pStyle w:val="Normal016"/>
        <w:framePr w:w="615" w:h="271" w:hRule="exact" w:wrap="auto" w:vAnchor="page" w:hAnchor="page" w:x="2324" w:y="73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76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4F012</w:t>
      </w:r>
    </w:p>
    <w:p w:rsidR="000A1F9B" w:rsidRDefault="00B27F83">
      <w:pPr>
        <w:pStyle w:val="Normal016"/>
        <w:framePr w:w="615" w:h="271" w:hRule="exact" w:wrap="auto" w:vAnchor="page" w:hAnchor="page" w:x="2324" w:y="765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79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4F013</w:t>
      </w:r>
    </w:p>
    <w:p w:rsidR="000A1F9B" w:rsidRDefault="00B27F83">
      <w:pPr>
        <w:pStyle w:val="Normal016"/>
        <w:framePr w:w="615" w:h="271" w:hRule="exact" w:wrap="auto" w:vAnchor="page" w:hAnchor="page" w:x="2324" w:y="79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817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4F014</w:t>
      </w:r>
    </w:p>
    <w:p w:rsidR="000A1F9B" w:rsidRDefault="00B27F83">
      <w:pPr>
        <w:pStyle w:val="Normal016"/>
        <w:framePr w:w="615" w:h="271" w:hRule="exact" w:wrap="auto" w:vAnchor="page" w:hAnchor="page" w:x="2324" w:y="8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84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4F015</w:t>
      </w:r>
    </w:p>
    <w:p w:rsidR="000A1F9B" w:rsidRDefault="00B27F83">
      <w:pPr>
        <w:pStyle w:val="Normal016"/>
        <w:framePr w:w="615" w:h="271" w:hRule="exact" w:wrap="auto" w:vAnchor="page" w:hAnchor="page" w:x="2324" w:y="84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380" w:h="211" w:hRule="exact" w:wrap="auto" w:vAnchor="page" w:hAnchor="page" w:x="1469" w:y="13374"/>
        <w:tabs>
          <w:tab w:val="left" w:pos="360"/>
          <w:tab w:val="left" w:pos="720"/>
          <w:tab w:val="left" w:pos="108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“</w:t>
      </w:r>
      <w:r>
        <w:rPr>
          <w:rFonts w:ascii="宋体" w:eastAsia="宋体" w:hAnsi="宋体"/>
          <w:color w:val="000000"/>
          <w:kern w:val="2"/>
          <w:sz w:val="15"/>
        </w:rPr>
        <w:noBreakHyphen/>
        <w:t>”</w:t>
      </w:r>
      <w:r>
        <w:rPr>
          <w:rFonts w:ascii="宋体" w:eastAsia="宋体" w:hAnsi="宋体"/>
          <w:color w:val="000000"/>
          <w:kern w:val="2"/>
          <w:sz w:val="15"/>
        </w:rPr>
        <w:t>代表阴性。</w:t>
      </w:r>
    </w:p>
    <w:p w:rsidR="000A1F9B" w:rsidRDefault="00B27F83">
      <w:pPr>
        <w:pStyle w:val="Normal016"/>
        <w:framePr w:w="8880" w:h="211" w:hRule="exact" w:wrap="auto" w:vAnchor="page" w:hAnchor="page" w:x="1589" w:y="1366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D=Dosing Phase            R=Recovery Phase     </w:t>
      </w:r>
    </w:p>
    <w:p w:rsidR="000A1F9B" w:rsidRDefault="00B27F83">
      <w:pPr>
        <w:pStyle w:val="Normal016"/>
        <w:spacing w:line="1" w:lineRule="auto"/>
      </w:pPr>
      <w:r>
        <w:br w:type="page"/>
      </w:r>
    </w:p>
    <w:p w:rsidR="000A1F9B" w:rsidRDefault="00B27F83">
      <w:pPr>
        <w:pStyle w:val="Normal016"/>
        <w:framePr w:w="9000" w:h="480" w:hRule="exact" w:wrap="auto" w:vAnchor="page" w:hAnchor="page" w:x="1469" w:y="18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center"/>
        <w:rPr>
          <w:b/>
          <w:color w:val="000000"/>
          <w:kern w:val="2"/>
          <w:sz w:val="19"/>
        </w:rPr>
      </w:pPr>
      <w:r>
        <w:pict>
          <v:line id="_x0000_s3133" style="position:absolute;left:0;text-align:left;z-index:-251492352;mso-position-horizontal-relative:page;mso-position-vertical-relative:page" from="74.2pt,131.25pt" to="525pt,131.25pt" o:allowincell="f" strokeweight="1pt">
            <w10:wrap anchorx="page" anchory="page"/>
          </v:line>
        </w:pict>
      </w:r>
      <w:r>
        <w:pict>
          <v:line id="_x0000_s3132" style="position:absolute;left:0;text-align:left;z-index:-251491328;mso-position-horizontal-relative:page;mso-position-vertical-relative:page" from="73.45pt,160.5pt" to="526.5pt,160.5pt" o:allowincell="f" strokeweight="1pt">
            <w10:wrap anchorx="page" anchory="page"/>
          </v:line>
        </w:pict>
      </w:r>
      <w:r>
        <w:pict>
          <v:line id="_x0000_s3131" style="position:absolute;left:0;text-align:left;z-index:-251490304;mso-position-horizontal-relative:page;mso-position-vertical-relative:page" from="73.45pt,665.25pt" to="524.25pt,665.2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>Individual Animal Generalized Measurement by Parameter Report</w:t>
      </w:r>
    </w:p>
    <w:p w:rsidR="000A1F9B" w:rsidRDefault="00B27F83">
      <w:pPr>
        <w:pStyle w:val="Normal016"/>
        <w:framePr w:w="9000" w:h="480" w:hRule="exact" w:wrap="auto" w:vAnchor="page" w:hAnchor="page" w:x="1469" w:y="18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Urine Sediment</w:t>
      </w:r>
      <w:r>
        <w:rPr>
          <w:rFonts w:eastAsia="Times New Roman"/>
          <w:color w:val="000000"/>
          <w:kern w:val="2"/>
          <w:sz w:val="19"/>
        </w:rPr>
        <w:t xml:space="preserve">   </w:t>
      </w:r>
      <w:r>
        <w:rPr>
          <w:rFonts w:ascii="宋体" w:eastAsia="宋体" w:hAnsi="宋体"/>
          <w:color w:val="000000"/>
          <w:kern w:val="2"/>
          <w:sz w:val="19"/>
        </w:rPr>
        <w:t>尿沉渣指标检查结果个体数据</w:t>
      </w:r>
      <w:r>
        <w:rPr>
          <w:rFonts w:ascii="宋体" w:eastAsia="宋体" w:hAnsi="宋体"/>
          <w:color w:val="000000"/>
          <w:kern w:val="2"/>
          <w:sz w:val="19"/>
        </w:rPr>
        <w:t xml:space="preserve"> </w:t>
      </w:r>
    </w:p>
    <w:p w:rsidR="000A1F9B" w:rsidRDefault="00B27F83">
      <w:pPr>
        <w:pStyle w:val="Normal016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6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6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6"/>
        <w:framePr w:w="870" w:h="450" w:hRule="exact" w:wrap="auto" w:vAnchor="page" w:hAnchor="page" w:x="2189" w:y="274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6"/>
        <w:framePr w:w="870" w:h="450" w:hRule="exact" w:wrap="auto" w:vAnchor="page" w:hAnchor="page" w:x="2189" w:y="274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6"/>
        <w:framePr w:w="1875" w:h="465" w:hRule="exact" w:wrap="auto" w:vAnchor="page" w:hAnchor="page" w:x="293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Cast</w:t>
      </w:r>
    </w:p>
    <w:p w:rsidR="000A1F9B" w:rsidRDefault="00B27F83">
      <w:pPr>
        <w:pStyle w:val="Normal016"/>
        <w:framePr w:w="1875" w:h="465" w:hRule="exact" w:wrap="auto" w:vAnchor="page" w:hAnchor="page" w:x="293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管型</w:t>
      </w:r>
    </w:p>
    <w:p w:rsidR="000A1F9B" w:rsidRDefault="00B27F83">
      <w:pPr>
        <w:pStyle w:val="Normal016"/>
        <w:framePr w:w="1875" w:h="465" w:hRule="exact" w:wrap="auto" w:vAnchor="page" w:hAnchor="page" w:x="481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Crystal</w:t>
      </w:r>
    </w:p>
    <w:p w:rsidR="000A1F9B" w:rsidRDefault="00B27F83">
      <w:pPr>
        <w:pStyle w:val="Normal016"/>
        <w:framePr w:w="1875" w:h="465" w:hRule="exact" w:wrap="auto" w:vAnchor="page" w:hAnchor="page" w:x="481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结晶</w:t>
      </w:r>
    </w:p>
    <w:p w:rsidR="000A1F9B" w:rsidRDefault="00B27F83">
      <w:pPr>
        <w:pStyle w:val="Normal016"/>
        <w:framePr w:w="1875" w:h="465" w:hRule="exact" w:wrap="auto" w:vAnchor="page" w:hAnchor="page" w:x="668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Epithelial</w:t>
      </w:r>
    </w:p>
    <w:p w:rsidR="000A1F9B" w:rsidRDefault="00B27F83">
      <w:pPr>
        <w:pStyle w:val="Normal016"/>
        <w:framePr w:w="1875" w:h="465" w:hRule="exact" w:wrap="auto" w:vAnchor="page" w:hAnchor="page" w:x="668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上皮细胞</w:t>
      </w:r>
    </w:p>
    <w:p w:rsidR="000A1F9B" w:rsidRDefault="00B27F83">
      <w:pPr>
        <w:pStyle w:val="Normal016"/>
        <w:framePr w:w="825" w:h="271" w:hRule="exact" w:wrap="auto" w:vAnchor="page" w:hAnchor="page" w:x="1499" w:y="32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1M001</w:t>
      </w:r>
    </w:p>
    <w:p w:rsidR="000A1F9B" w:rsidRDefault="00B27F83">
      <w:pPr>
        <w:pStyle w:val="Normal016"/>
        <w:framePr w:w="615" w:h="271" w:hRule="exact" w:wrap="auto" w:vAnchor="page" w:hAnchor="page" w:x="2324" w:y="32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34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1M002</w:t>
      </w:r>
    </w:p>
    <w:p w:rsidR="000A1F9B" w:rsidRDefault="00B27F83">
      <w:pPr>
        <w:pStyle w:val="Normal016"/>
        <w:framePr w:w="615" w:h="271" w:hRule="exact" w:wrap="auto" w:vAnchor="page" w:hAnchor="page" w:x="2324" w:y="34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6"/>
        <w:framePr w:w="1875" w:h="271" w:hRule="exact" w:wrap="auto" w:vAnchor="page" w:hAnchor="page" w:x="6689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37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1M003</w:t>
      </w:r>
    </w:p>
    <w:p w:rsidR="000A1F9B" w:rsidRDefault="00B27F83">
      <w:pPr>
        <w:pStyle w:val="Normal016"/>
        <w:framePr w:w="615" w:h="271" w:hRule="exact" w:wrap="auto" w:vAnchor="page" w:hAnchor="page" w:x="2324" w:y="37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6"/>
        <w:framePr w:w="1875" w:h="271" w:hRule="exact" w:wrap="auto" w:vAnchor="page" w:hAnchor="page" w:x="6689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</w:t>
      </w:r>
      <w:r>
        <w:rPr>
          <w:rFonts w:eastAsia="Times New Roman"/>
          <w:color w:val="000000"/>
          <w:kern w:val="2"/>
          <w:sz w:val="17"/>
        </w:rPr>
        <w:noBreakHyphen/>
        <w:t>2/HP</w:t>
      </w:r>
    </w:p>
    <w:p w:rsidR="000A1F9B" w:rsidRDefault="00B27F83">
      <w:pPr>
        <w:pStyle w:val="Normal016"/>
        <w:framePr w:w="825" w:h="271" w:hRule="exact" w:wrap="auto" w:vAnchor="page" w:hAnchor="page" w:x="1499" w:y="399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1M004</w:t>
      </w:r>
    </w:p>
    <w:p w:rsidR="000A1F9B" w:rsidRDefault="00B27F83">
      <w:pPr>
        <w:pStyle w:val="Normal016"/>
        <w:framePr w:w="615" w:h="271" w:hRule="exact" w:wrap="auto" w:vAnchor="page" w:hAnchor="page" w:x="2324" w:y="39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425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1M005</w:t>
      </w:r>
    </w:p>
    <w:p w:rsidR="000A1F9B" w:rsidRDefault="00B27F83">
      <w:pPr>
        <w:pStyle w:val="Normal016"/>
        <w:framePr w:w="615" w:h="271" w:hRule="exact" w:wrap="auto" w:vAnchor="page" w:hAnchor="page" w:x="2324" w:y="42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6"/>
        <w:framePr w:w="1875" w:h="271" w:hRule="exact" w:wrap="auto" w:vAnchor="page" w:hAnchor="page" w:x="6689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45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1M006</w:t>
      </w:r>
    </w:p>
    <w:p w:rsidR="000A1F9B" w:rsidRDefault="00B27F83">
      <w:pPr>
        <w:pStyle w:val="Normal016"/>
        <w:framePr w:w="615" w:h="271" w:hRule="exact" w:wrap="auto" w:vAnchor="page" w:hAnchor="page" w:x="2324" w:y="4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47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1M007</w:t>
      </w:r>
    </w:p>
    <w:p w:rsidR="000A1F9B" w:rsidRDefault="00B27F83">
      <w:pPr>
        <w:pStyle w:val="Normal016"/>
        <w:framePr w:w="615" w:h="271" w:hRule="exact" w:wrap="auto" w:vAnchor="page" w:hAnchor="page" w:x="2324" w:y="47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504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1M009</w:t>
      </w:r>
    </w:p>
    <w:p w:rsidR="000A1F9B" w:rsidRDefault="00B27F83">
      <w:pPr>
        <w:pStyle w:val="Normal016"/>
        <w:framePr w:w="615" w:h="271" w:hRule="exact" w:wrap="auto" w:vAnchor="page" w:hAnchor="page" w:x="2324" w:y="5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53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1M010</w:t>
      </w:r>
    </w:p>
    <w:p w:rsidR="000A1F9B" w:rsidRDefault="00B27F83">
      <w:pPr>
        <w:pStyle w:val="Normal016"/>
        <w:framePr w:w="615" w:h="271" w:hRule="exact" w:wrap="auto" w:vAnchor="page" w:hAnchor="page" w:x="2324" w:y="53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55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2M001</w:t>
      </w:r>
    </w:p>
    <w:p w:rsidR="000A1F9B" w:rsidRDefault="00B27F83">
      <w:pPr>
        <w:pStyle w:val="Normal016"/>
        <w:framePr w:w="615" w:h="271" w:hRule="exact" w:wrap="auto" w:vAnchor="page" w:hAnchor="page" w:x="2324" w:y="55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58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2M002</w:t>
      </w:r>
    </w:p>
    <w:p w:rsidR="000A1F9B" w:rsidRDefault="00B27F83">
      <w:pPr>
        <w:pStyle w:val="Normal016"/>
        <w:framePr w:w="615" w:h="271" w:hRule="exact" w:wrap="auto" w:vAnchor="page" w:hAnchor="page" w:x="2324" w:y="58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6"/>
        <w:framePr w:w="1875" w:h="271" w:hRule="exact" w:wrap="auto" w:vAnchor="page" w:hAnchor="page" w:x="6689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608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2M003</w:t>
      </w:r>
    </w:p>
    <w:p w:rsidR="000A1F9B" w:rsidRDefault="00B27F83">
      <w:pPr>
        <w:pStyle w:val="Normal016"/>
        <w:framePr w:w="615" w:h="271" w:hRule="exact" w:wrap="auto" w:vAnchor="page" w:hAnchor="page" w:x="2324" w:y="60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63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2M004</w:t>
      </w:r>
    </w:p>
    <w:p w:rsidR="000A1F9B" w:rsidRDefault="00B27F83">
      <w:pPr>
        <w:pStyle w:val="Normal016"/>
        <w:framePr w:w="615" w:h="271" w:hRule="exact" w:wrap="auto" w:vAnchor="page" w:hAnchor="page" w:x="2324" w:y="63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66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2M005</w:t>
      </w:r>
    </w:p>
    <w:p w:rsidR="000A1F9B" w:rsidRDefault="00B27F83">
      <w:pPr>
        <w:pStyle w:val="Normal016"/>
        <w:framePr w:w="615" w:h="271" w:hRule="exact" w:wrap="auto" w:vAnchor="page" w:hAnchor="page" w:x="2324" w:y="66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686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2M006</w:t>
      </w:r>
    </w:p>
    <w:p w:rsidR="000A1F9B" w:rsidRDefault="00B27F83">
      <w:pPr>
        <w:pStyle w:val="Normal016"/>
        <w:framePr w:w="615" w:h="271" w:hRule="exact" w:wrap="auto" w:vAnchor="page" w:hAnchor="page" w:x="2324" w:y="68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71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2M007</w:t>
      </w:r>
    </w:p>
    <w:p w:rsidR="000A1F9B" w:rsidRDefault="00B27F83">
      <w:pPr>
        <w:pStyle w:val="Normal016"/>
        <w:framePr w:w="615" w:h="271" w:hRule="exact" w:wrap="auto" w:vAnchor="page" w:hAnchor="page" w:x="2324" w:y="71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73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2M008</w:t>
      </w:r>
    </w:p>
    <w:p w:rsidR="000A1F9B" w:rsidRDefault="00B27F83">
      <w:pPr>
        <w:pStyle w:val="Normal016"/>
        <w:framePr w:w="615" w:h="271" w:hRule="exact" w:wrap="auto" w:vAnchor="page" w:hAnchor="page" w:x="2324" w:y="73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6"/>
        <w:framePr w:w="1875" w:h="271" w:hRule="exact" w:wrap="auto" w:vAnchor="page" w:hAnchor="page" w:x="6689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76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2M009</w:t>
      </w:r>
    </w:p>
    <w:p w:rsidR="000A1F9B" w:rsidRDefault="00B27F83">
      <w:pPr>
        <w:pStyle w:val="Normal016"/>
        <w:framePr w:w="615" w:h="271" w:hRule="exact" w:wrap="auto" w:vAnchor="page" w:hAnchor="page" w:x="2324" w:y="765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79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2M010</w:t>
      </w:r>
    </w:p>
    <w:p w:rsidR="000A1F9B" w:rsidRDefault="00B27F83">
      <w:pPr>
        <w:pStyle w:val="Normal016"/>
        <w:framePr w:w="615" w:h="271" w:hRule="exact" w:wrap="auto" w:vAnchor="page" w:hAnchor="page" w:x="2324" w:y="79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817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3M001</w:t>
      </w:r>
    </w:p>
    <w:p w:rsidR="000A1F9B" w:rsidRDefault="00B27F83">
      <w:pPr>
        <w:pStyle w:val="Normal016"/>
        <w:framePr w:w="615" w:h="271" w:hRule="exact" w:wrap="auto" w:vAnchor="page" w:hAnchor="page" w:x="2324" w:y="8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84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3M002</w:t>
      </w:r>
    </w:p>
    <w:p w:rsidR="000A1F9B" w:rsidRDefault="00B27F83">
      <w:pPr>
        <w:pStyle w:val="Normal016"/>
        <w:framePr w:w="615" w:h="271" w:hRule="exact" w:wrap="auto" w:vAnchor="page" w:hAnchor="page" w:x="2324" w:y="84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86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3M003</w:t>
      </w:r>
    </w:p>
    <w:p w:rsidR="000A1F9B" w:rsidRDefault="00B27F83">
      <w:pPr>
        <w:pStyle w:val="Normal016"/>
        <w:framePr w:w="615" w:h="271" w:hRule="exact" w:wrap="auto" w:vAnchor="page" w:hAnchor="page" w:x="2324" w:y="869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869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869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6"/>
        <w:framePr w:w="1875" w:h="271" w:hRule="exact" w:wrap="auto" w:vAnchor="page" w:hAnchor="page" w:x="6689" w:y="869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895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3M004</w:t>
      </w:r>
    </w:p>
    <w:p w:rsidR="000A1F9B" w:rsidRDefault="00B27F83">
      <w:pPr>
        <w:pStyle w:val="Normal016"/>
        <w:framePr w:w="615" w:h="271" w:hRule="exact" w:wrap="auto" w:vAnchor="page" w:hAnchor="page" w:x="2324" w:y="895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8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8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895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921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3M005</w:t>
      </w:r>
    </w:p>
    <w:p w:rsidR="000A1F9B" w:rsidRDefault="00B27F83">
      <w:pPr>
        <w:pStyle w:val="Normal016"/>
        <w:framePr w:w="615" w:h="271" w:hRule="exact" w:wrap="auto" w:vAnchor="page" w:hAnchor="page" w:x="2324" w:y="921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92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92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921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947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3M006</w:t>
      </w:r>
    </w:p>
    <w:p w:rsidR="000A1F9B" w:rsidRDefault="00B27F83">
      <w:pPr>
        <w:pStyle w:val="Normal016"/>
        <w:framePr w:w="615" w:h="271" w:hRule="exact" w:wrap="auto" w:vAnchor="page" w:hAnchor="page" w:x="2324" w:y="947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94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94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947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9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3M007</w:t>
      </w:r>
    </w:p>
    <w:p w:rsidR="000A1F9B" w:rsidRDefault="00B27F83">
      <w:pPr>
        <w:pStyle w:val="Normal016"/>
        <w:framePr w:w="615" w:h="271" w:hRule="exact" w:wrap="auto" w:vAnchor="page" w:hAnchor="page" w:x="2324" w:y="974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974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974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974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00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3M008</w:t>
      </w:r>
    </w:p>
    <w:p w:rsidR="000A1F9B" w:rsidRDefault="00B27F83">
      <w:pPr>
        <w:pStyle w:val="Normal016"/>
        <w:framePr w:w="615" w:h="271" w:hRule="exact" w:wrap="auto" w:vAnchor="page" w:hAnchor="page" w:x="2324" w:y="1000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00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00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1000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026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3M009</w:t>
      </w:r>
    </w:p>
    <w:p w:rsidR="000A1F9B" w:rsidRDefault="00B27F83">
      <w:pPr>
        <w:pStyle w:val="Normal016"/>
        <w:framePr w:w="615" w:h="271" w:hRule="exact" w:wrap="auto" w:vAnchor="page" w:hAnchor="page" w:x="2324" w:y="1026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026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026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1026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052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3M010</w:t>
      </w:r>
    </w:p>
    <w:p w:rsidR="000A1F9B" w:rsidRDefault="00B27F83">
      <w:pPr>
        <w:pStyle w:val="Normal016"/>
        <w:framePr w:w="615" w:h="271" w:hRule="exact" w:wrap="auto" w:vAnchor="page" w:hAnchor="page" w:x="2324" w:y="1052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05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05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1052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07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</w:t>
      </w:r>
      <w:r>
        <w:rPr>
          <w:rFonts w:eastAsia="Times New Roman"/>
          <w:b/>
          <w:color w:val="000000"/>
          <w:kern w:val="2"/>
          <w:sz w:val="17"/>
        </w:rPr>
        <w:t>M001</w:t>
      </w:r>
    </w:p>
    <w:p w:rsidR="000A1F9B" w:rsidRDefault="00B27F83">
      <w:pPr>
        <w:pStyle w:val="Normal016"/>
        <w:framePr w:w="615" w:h="271" w:hRule="exact" w:wrap="auto" w:vAnchor="page" w:hAnchor="page" w:x="2324" w:y="1078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07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07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1078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10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4M002</w:t>
      </w:r>
    </w:p>
    <w:p w:rsidR="000A1F9B" w:rsidRDefault="00B27F83">
      <w:pPr>
        <w:pStyle w:val="Normal016"/>
        <w:framePr w:w="615" w:h="271" w:hRule="exact" w:wrap="auto" w:vAnchor="page" w:hAnchor="page" w:x="2324" w:y="1104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10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10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1104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130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4M003</w:t>
      </w:r>
    </w:p>
    <w:p w:rsidR="000A1F9B" w:rsidRDefault="00B27F83">
      <w:pPr>
        <w:pStyle w:val="Normal016"/>
        <w:framePr w:w="615" w:h="271" w:hRule="exact" w:wrap="auto" w:vAnchor="page" w:hAnchor="page" w:x="2324" w:y="1130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130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130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6"/>
        <w:framePr w:w="1875" w:h="271" w:hRule="exact" w:wrap="auto" w:vAnchor="page" w:hAnchor="page" w:x="6689" w:y="1130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156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4M004</w:t>
      </w:r>
    </w:p>
    <w:p w:rsidR="000A1F9B" w:rsidRDefault="00B27F83">
      <w:pPr>
        <w:pStyle w:val="Normal016"/>
        <w:framePr w:w="615" w:h="271" w:hRule="exact" w:wrap="auto" w:vAnchor="page" w:hAnchor="page" w:x="2324" w:y="1156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15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15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1156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18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4M005</w:t>
      </w:r>
    </w:p>
    <w:p w:rsidR="000A1F9B" w:rsidRDefault="00B27F83">
      <w:pPr>
        <w:pStyle w:val="Normal016"/>
        <w:framePr w:w="615" w:h="271" w:hRule="exact" w:wrap="auto" w:vAnchor="page" w:hAnchor="page" w:x="2324" w:y="1182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182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182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1182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208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4M006</w:t>
      </w:r>
    </w:p>
    <w:p w:rsidR="000A1F9B" w:rsidRDefault="00B27F83">
      <w:pPr>
        <w:pStyle w:val="Normal016"/>
        <w:framePr w:w="615" w:h="271" w:hRule="exact" w:wrap="auto" w:vAnchor="page" w:hAnchor="page" w:x="2324" w:y="1208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20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20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1208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  <w:r>
        <w:rPr>
          <w:rFonts w:eastAsia="Times New Roman"/>
          <w:color w:val="000000"/>
          <w:kern w:val="2"/>
          <w:sz w:val="17"/>
        </w:rPr>
        <w:noBreakHyphen/>
        <w:t>1/HP</w:t>
      </w:r>
    </w:p>
    <w:p w:rsidR="000A1F9B" w:rsidRDefault="00B27F83">
      <w:pPr>
        <w:pStyle w:val="Normal016"/>
        <w:framePr w:w="825" w:h="271" w:hRule="exact" w:wrap="auto" w:vAnchor="page" w:hAnchor="page" w:x="1499" w:y="123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4M007</w:t>
      </w:r>
    </w:p>
    <w:p w:rsidR="000A1F9B" w:rsidRDefault="00B27F83">
      <w:pPr>
        <w:pStyle w:val="Normal016"/>
        <w:framePr w:w="615" w:h="271" w:hRule="exact" w:wrap="auto" w:vAnchor="page" w:hAnchor="page" w:x="2324" w:y="1235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235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235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1235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26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4M008</w:t>
      </w:r>
    </w:p>
    <w:p w:rsidR="000A1F9B" w:rsidRDefault="00B27F83">
      <w:pPr>
        <w:pStyle w:val="Normal016"/>
        <w:framePr w:w="615" w:h="271" w:hRule="exact" w:wrap="auto" w:vAnchor="page" w:hAnchor="page" w:x="2324" w:y="1261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261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261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1261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128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4M009</w:t>
      </w:r>
    </w:p>
    <w:p w:rsidR="000A1F9B" w:rsidRDefault="00B27F83">
      <w:pPr>
        <w:pStyle w:val="Normal016"/>
        <w:framePr w:w="615" w:h="271" w:hRule="exact" w:wrap="auto" w:vAnchor="page" w:hAnchor="page" w:x="2324" w:y="1287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1287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1287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1287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380" w:h="211" w:hRule="exact" w:wrap="auto" w:vAnchor="page" w:hAnchor="page" w:x="1469" w:y="13374"/>
        <w:tabs>
          <w:tab w:val="left" w:pos="360"/>
          <w:tab w:val="left" w:pos="720"/>
          <w:tab w:val="left" w:pos="108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“</w:t>
      </w:r>
      <w:r>
        <w:rPr>
          <w:rFonts w:ascii="宋体" w:eastAsia="宋体" w:hAnsi="宋体"/>
          <w:color w:val="000000"/>
          <w:kern w:val="2"/>
          <w:sz w:val="15"/>
        </w:rPr>
        <w:noBreakHyphen/>
        <w:t>”</w:t>
      </w:r>
      <w:r>
        <w:rPr>
          <w:rFonts w:ascii="宋体" w:eastAsia="宋体" w:hAnsi="宋体"/>
          <w:color w:val="000000"/>
          <w:kern w:val="2"/>
          <w:sz w:val="15"/>
        </w:rPr>
        <w:t>代表阴性。</w:t>
      </w:r>
    </w:p>
    <w:p w:rsidR="000A1F9B" w:rsidRDefault="00B27F83">
      <w:pPr>
        <w:pStyle w:val="Normal016"/>
        <w:framePr w:w="8880" w:h="211" w:hRule="exact" w:wrap="auto" w:vAnchor="page" w:hAnchor="page" w:x="1589" w:y="1366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D=Dosing Phase            R=Recovery Phase     </w:t>
      </w:r>
    </w:p>
    <w:p w:rsidR="000A1F9B" w:rsidRDefault="00B27F83">
      <w:pPr>
        <w:pStyle w:val="Normal016"/>
        <w:spacing w:line="1" w:lineRule="auto"/>
      </w:pPr>
      <w:r>
        <w:br w:type="page"/>
      </w:r>
    </w:p>
    <w:p w:rsidR="000A1F9B" w:rsidRDefault="00B27F83">
      <w:pPr>
        <w:pStyle w:val="Normal016"/>
        <w:framePr w:w="9000" w:h="480" w:hRule="exact" w:wrap="auto" w:vAnchor="page" w:hAnchor="page" w:x="1469" w:y="18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center"/>
        <w:rPr>
          <w:b/>
          <w:color w:val="000000"/>
          <w:kern w:val="2"/>
          <w:sz w:val="19"/>
        </w:rPr>
      </w:pPr>
      <w:r>
        <w:pict>
          <v:line id="_x0000_s3130" style="position:absolute;left:0;text-align:left;z-index:-251489280;mso-position-horizontal-relative:page;mso-position-vertical-relative:page" from="74.2pt,131.25pt" to="525pt,131.25pt" o:allowincell="f" strokeweight="1pt">
            <w10:wrap anchorx="page" anchory="page"/>
          </v:line>
        </w:pict>
      </w:r>
      <w:r>
        <w:pict>
          <v:line id="_x0000_s3129" style="position:absolute;left:0;text-align:left;z-index:-251488256;mso-position-horizontal-relative:page;mso-position-vertical-relative:page" from="73.45pt,160.5pt" to="526.5pt,160.5pt" o:allowincell="f" strokeweight="1pt">
            <w10:wrap anchorx="page" anchory="page"/>
          </v:line>
        </w:pict>
      </w:r>
      <w:r>
        <w:pict>
          <v:line id="_x0000_s3128" style="position:absolute;left:0;text-align:left;z-index:-251487232;mso-position-horizontal-relative:page;mso-position-vertical-relative:page" from="73.45pt,665.25pt" to="524.25pt,665.25pt" o:allowincell="f" strokeweight="1pt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Individual Animal Generalized </w:t>
      </w:r>
      <w:r>
        <w:rPr>
          <w:rFonts w:eastAsia="Times New Roman"/>
          <w:b/>
          <w:color w:val="000000"/>
          <w:kern w:val="2"/>
          <w:sz w:val="19"/>
        </w:rPr>
        <w:t>Measurement by Parameter Report</w:t>
      </w:r>
    </w:p>
    <w:p w:rsidR="000A1F9B" w:rsidRDefault="00B27F83">
      <w:pPr>
        <w:pStyle w:val="Normal016"/>
        <w:framePr w:w="9000" w:h="480" w:hRule="exact" w:wrap="auto" w:vAnchor="page" w:hAnchor="page" w:x="1469" w:y="183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center"/>
        <w:rPr>
          <w:rFonts w:ascii="宋体" w:eastAsia="宋体" w:hAnsi="宋体"/>
          <w:color w:val="000000"/>
          <w:kern w:val="2"/>
          <w:sz w:val="19"/>
        </w:rPr>
      </w:pPr>
      <w:r>
        <w:rPr>
          <w:rFonts w:eastAsia="Times New Roman"/>
          <w:b/>
          <w:color w:val="000000"/>
          <w:kern w:val="2"/>
          <w:sz w:val="19"/>
        </w:rPr>
        <w:t>Urine Sediment</w:t>
      </w:r>
      <w:r>
        <w:rPr>
          <w:rFonts w:eastAsia="Times New Roman"/>
          <w:color w:val="000000"/>
          <w:kern w:val="2"/>
          <w:sz w:val="19"/>
        </w:rPr>
        <w:t xml:space="preserve">   </w:t>
      </w:r>
      <w:r>
        <w:rPr>
          <w:rFonts w:ascii="宋体" w:eastAsia="宋体" w:hAnsi="宋体"/>
          <w:color w:val="000000"/>
          <w:kern w:val="2"/>
          <w:sz w:val="19"/>
        </w:rPr>
        <w:t>尿沉渣指标检查结果个体数据</w:t>
      </w:r>
      <w:r>
        <w:rPr>
          <w:rFonts w:ascii="宋体" w:eastAsia="宋体" w:hAnsi="宋体"/>
          <w:color w:val="000000"/>
          <w:kern w:val="2"/>
          <w:sz w:val="19"/>
        </w:rPr>
        <w:t xml:space="preserve"> </w:t>
      </w:r>
    </w:p>
    <w:p w:rsidR="000A1F9B" w:rsidRDefault="00B27F83">
      <w:pPr>
        <w:pStyle w:val="Normal016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6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6"/>
        <w:framePr w:w="825" w:h="510" w:hRule="exact" w:wrap="auto" w:vAnchor="page" w:hAnchor="page" w:x="1499" w:y="2730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6"/>
        <w:framePr w:w="870" w:h="450" w:hRule="exact" w:wrap="auto" w:vAnchor="page" w:hAnchor="page" w:x="2189" w:y="274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检测</w:t>
      </w:r>
    </w:p>
    <w:p w:rsidR="000A1F9B" w:rsidRDefault="00B27F83">
      <w:pPr>
        <w:pStyle w:val="Normal016"/>
        <w:framePr w:w="870" w:h="450" w:hRule="exact" w:wrap="auto" w:vAnchor="page" w:hAnchor="page" w:x="2189" w:y="274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6"/>
        <w:framePr w:w="1875" w:h="465" w:hRule="exact" w:wrap="auto" w:vAnchor="page" w:hAnchor="page" w:x="293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Cast</w:t>
      </w:r>
    </w:p>
    <w:p w:rsidR="000A1F9B" w:rsidRDefault="00B27F83">
      <w:pPr>
        <w:pStyle w:val="Normal016"/>
        <w:framePr w:w="1875" w:h="465" w:hRule="exact" w:wrap="auto" w:vAnchor="page" w:hAnchor="page" w:x="293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管型</w:t>
      </w:r>
    </w:p>
    <w:p w:rsidR="000A1F9B" w:rsidRDefault="00B27F83">
      <w:pPr>
        <w:pStyle w:val="Normal016"/>
        <w:framePr w:w="1875" w:h="465" w:hRule="exact" w:wrap="auto" w:vAnchor="page" w:hAnchor="page" w:x="481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Crystal</w:t>
      </w:r>
    </w:p>
    <w:p w:rsidR="000A1F9B" w:rsidRDefault="00B27F83">
      <w:pPr>
        <w:pStyle w:val="Normal016"/>
        <w:framePr w:w="1875" w:h="465" w:hRule="exact" w:wrap="auto" w:vAnchor="page" w:hAnchor="page" w:x="4814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结晶</w:t>
      </w:r>
    </w:p>
    <w:p w:rsidR="000A1F9B" w:rsidRDefault="00B27F83">
      <w:pPr>
        <w:pStyle w:val="Normal016"/>
        <w:framePr w:w="1875" w:h="465" w:hRule="exact" w:wrap="auto" w:vAnchor="page" w:hAnchor="page" w:x="668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Epithelial</w:t>
      </w:r>
    </w:p>
    <w:p w:rsidR="000A1F9B" w:rsidRDefault="00B27F83">
      <w:pPr>
        <w:pStyle w:val="Normal016"/>
        <w:framePr w:w="1875" w:h="465" w:hRule="exact" w:wrap="auto" w:vAnchor="page" w:hAnchor="page" w:x="6689" w:y="2760"/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上皮细胞</w:t>
      </w:r>
    </w:p>
    <w:p w:rsidR="000A1F9B" w:rsidRDefault="00B27F83">
      <w:pPr>
        <w:pStyle w:val="Normal016"/>
        <w:framePr w:w="825" w:h="271" w:hRule="exact" w:wrap="auto" w:vAnchor="page" w:hAnchor="page" w:x="1499" w:y="32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4M010</w:t>
      </w:r>
    </w:p>
    <w:p w:rsidR="000A1F9B" w:rsidRDefault="00B27F83">
      <w:pPr>
        <w:pStyle w:val="Normal016"/>
        <w:framePr w:w="615" w:h="271" w:hRule="exact" w:wrap="auto" w:vAnchor="page" w:hAnchor="page" w:x="2324" w:y="321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D27</w:t>
      </w:r>
    </w:p>
    <w:p w:rsidR="000A1F9B" w:rsidRDefault="00B27F83">
      <w:pPr>
        <w:pStyle w:val="Normal016"/>
        <w:framePr w:w="1875" w:h="271" w:hRule="exact" w:wrap="auto" w:vAnchor="page" w:hAnchor="page" w:x="2939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321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34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1M008</w:t>
      </w:r>
    </w:p>
    <w:p w:rsidR="000A1F9B" w:rsidRDefault="00B27F83">
      <w:pPr>
        <w:pStyle w:val="Normal016"/>
        <w:framePr w:w="615" w:h="271" w:hRule="exact" w:wrap="auto" w:vAnchor="page" w:hAnchor="page" w:x="2324" w:y="347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D28</w:t>
      </w:r>
    </w:p>
    <w:p w:rsidR="000A1F9B" w:rsidRDefault="00B27F83">
      <w:pPr>
        <w:pStyle w:val="Normal016"/>
        <w:framePr w:w="1875" w:h="271" w:hRule="exact" w:wrap="auto" w:vAnchor="page" w:hAnchor="page" w:x="2939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347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37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1M011</w:t>
      </w:r>
    </w:p>
    <w:p w:rsidR="000A1F9B" w:rsidRDefault="00B27F83">
      <w:pPr>
        <w:pStyle w:val="Normal016"/>
        <w:framePr w:w="615" w:h="271" w:hRule="exact" w:wrap="auto" w:vAnchor="page" w:hAnchor="page" w:x="2324" w:y="373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373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399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1M013</w:t>
      </w:r>
    </w:p>
    <w:p w:rsidR="000A1F9B" w:rsidRDefault="00B27F83">
      <w:pPr>
        <w:pStyle w:val="Normal016"/>
        <w:framePr w:w="615" w:h="271" w:hRule="exact" w:wrap="auto" w:vAnchor="page" w:hAnchor="page" w:x="2324" w:y="399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399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425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1M014</w:t>
      </w:r>
    </w:p>
    <w:p w:rsidR="000A1F9B" w:rsidRDefault="00B27F83">
      <w:pPr>
        <w:pStyle w:val="Normal016"/>
        <w:framePr w:w="615" w:h="271" w:hRule="exact" w:wrap="auto" w:vAnchor="page" w:hAnchor="page" w:x="2324" w:y="425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425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45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1M015</w:t>
      </w:r>
    </w:p>
    <w:p w:rsidR="000A1F9B" w:rsidRDefault="00B27F83">
      <w:pPr>
        <w:pStyle w:val="Normal016"/>
        <w:framePr w:w="615" w:h="271" w:hRule="exact" w:wrap="auto" w:vAnchor="page" w:hAnchor="page" w:x="2324" w:y="452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452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47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2M011</w:t>
      </w:r>
    </w:p>
    <w:p w:rsidR="000A1F9B" w:rsidRDefault="00B27F83">
      <w:pPr>
        <w:pStyle w:val="Normal016"/>
        <w:framePr w:w="615" w:h="271" w:hRule="exact" w:wrap="auto" w:vAnchor="page" w:hAnchor="page" w:x="2324" w:y="478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478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504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2M012</w:t>
      </w:r>
    </w:p>
    <w:p w:rsidR="000A1F9B" w:rsidRDefault="00B27F83">
      <w:pPr>
        <w:pStyle w:val="Normal016"/>
        <w:framePr w:w="615" w:h="271" w:hRule="exact" w:wrap="auto" w:vAnchor="page" w:hAnchor="page" w:x="2324" w:y="504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504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530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2M013</w:t>
      </w:r>
    </w:p>
    <w:p w:rsidR="000A1F9B" w:rsidRDefault="00B27F83">
      <w:pPr>
        <w:pStyle w:val="Normal016"/>
        <w:framePr w:w="615" w:h="271" w:hRule="exact" w:wrap="auto" w:vAnchor="page" w:hAnchor="page" w:x="2324" w:y="530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530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55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2M014</w:t>
      </w:r>
    </w:p>
    <w:p w:rsidR="000A1F9B" w:rsidRDefault="00B27F83">
      <w:pPr>
        <w:pStyle w:val="Normal016"/>
        <w:framePr w:w="615" w:h="271" w:hRule="exact" w:wrap="auto" w:vAnchor="page" w:hAnchor="page" w:x="2324" w:y="556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6"/>
        <w:framePr w:w="1875" w:h="271" w:hRule="exact" w:wrap="auto" w:vAnchor="page" w:hAnchor="page" w:x="6689" w:y="556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58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2M015</w:t>
      </w:r>
    </w:p>
    <w:p w:rsidR="000A1F9B" w:rsidRDefault="00B27F83">
      <w:pPr>
        <w:pStyle w:val="Normal016"/>
        <w:framePr w:w="615" w:h="271" w:hRule="exact" w:wrap="auto" w:vAnchor="page" w:hAnchor="page" w:x="2324" w:y="582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582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608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3M011</w:t>
      </w:r>
    </w:p>
    <w:p w:rsidR="000A1F9B" w:rsidRDefault="00B27F83">
      <w:pPr>
        <w:pStyle w:val="Normal016"/>
        <w:framePr w:w="615" w:h="271" w:hRule="exact" w:wrap="auto" w:vAnchor="page" w:hAnchor="page" w:x="2324" w:y="6086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6086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63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3M012</w:t>
      </w:r>
    </w:p>
    <w:p w:rsidR="000A1F9B" w:rsidRDefault="00B27F83">
      <w:pPr>
        <w:pStyle w:val="Normal016"/>
        <w:framePr w:w="615" w:h="271" w:hRule="exact" w:wrap="auto" w:vAnchor="page" w:hAnchor="page" w:x="2324" w:y="6347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6347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66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3M013</w:t>
      </w:r>
    </w:p>
    <w:p w:rsidR="000A1F9B" w:rsidRDefault="00B27F83">
      <w:pPr>
        <w:pStyle w:val="Normal016"/>
        <w:framePr w:w="615" w:h="271" w:hRule="exact" w:wrap="auto" w:vAnchor="page" w:hAnchor="page" w:x="2324" w:y="6608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2+</w:t>
      </w:r>
    </w:p>
    <w:p w:rsidR="000A1F9B" w:rsidRDefault="00B27F83">
      <w:pPr>
        <w:pStyle w:val="Normal016"/>
        <w:framePr w:w="1875" w:h="271" w:hRule="exact" w:wrap="auto" w:vAnchor="page" w:hAnchor="page" w:x="6689" w:y="6608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686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3M014</w:t>
      </w:r>
    </w:p>
    <w:p w:rsidR="000A1F9B" w:rsidRDefault="00B27F83">
      <w:pPr>
        <w:pStyle w:val="Normal016"/>
        <w:framePr w:w="615" w:h="271" w:hRule="exact" w:wrap="auto" w:vAnchor="page" w:hAnchor="page" w:x="2324" w:y="6869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6869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71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3M015</w:t>
      </w:r>
    </w:p>
    <w:p w:rsidR="000A1F9B" w:rsidRDefault="00B27F83">
      <w:pPr>
        <w:pStyle w:val="Normal016"/>
        <w:framePr w:w="615" w:h="271" w:hRule="exact" w:wrap="auto" w:vAnchor="page" w:hAnchor="page" w:x="2324" w:y="7130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7130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73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4M011</w:t>
      </w:r>
    </w:p>
    <w:p w:rsidR="000A1F9B" w:rsidRDefault="00B27F83">
      <w:pPr>
        <w:pStyle w:val="Normal016"/>
        <w:framePr w:w="615" w:h="271" w:hRule="exact" w:wrap="auto" w:vAnchor="page" w:hAnchor="page" w:x="2324" w:y="7391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7391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76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4M012</w:t>
      </w:r>
    </w:p>
    <w:p w:rsidR="000A1F9B" w:rsidRDefault="00B27F83">
      <w:pPr>
        <w:pStyle w:val="Normal016"/>
        <w:framePr w:w="615" w:h="271" w:hRule="exact" w:wrap="auto" w:vAnchor="page" w:hAnchor="page" w:x="2324" w:y="7652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7652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791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4M013</w:t>
      </w:r>
    </w:p>
    <w:p w:rsidR="000A1F9B" w:rsidRDefault="00B27F83">
      <w:pPr>
        <w:pStyle w:val="Normal016"/>
        <w:framePr w:w="615" w:h="271" w:hRule="exact" w:wrap="auto" w:vAnchor="page" w:hAnchor="page" w:x="2324" w:y="7913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noBreakHyphen/>
      </w:r>
    </w:p>
    <w:p w:rsidR="000A1F9B" w:rsidRDefault="00B27F83">
      <w:pPr>
        <w:pStyle w:val="Normal016"/>
        <w:framePr w:w="1875" w:h="271" w:hRule="exact" w:wrap="auto" w:vAnchor="page" w:hAnchor="page" w:x="6689" w:y="7913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817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4M014</w:t>
      </w:r>
    </w:p>
    <w:p w:rsidR="000A1F9B" w:rsidRDefault="00B27F83">
      <w:pPr>
        <w:pStyle w:val="Normal016"/>
        <w:framePr w:w="615" w:h="271" w:hRule="exact" w:wrap="auto" w:vAnchor="page" w:hAnchor="page" w:x="2324" w:y="8174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3+</w:t>
      </w:r>
    </w:p>
    <w:p w:rsidR="000A1F9B" w:rsidRDefault="00B27F83">
      <w:pPr>
        <w:pStyle w:val="Normal016"/>
        <w:framePr w:w="1875" w:h="271" w:hRule="exact" w:wrap="auto" w:vAnchor="page" w:hAnchor="page" w:x="6689" w:y="8174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825" w:h="271" w:hRule="exact" w:wrap="auto" w:vAnchor="page" w:hAnchor="page" w:x="1499" w:y="84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4M015</w:t>
      </w:r>
    </w:p>
    <w:p w:rsidR="000A1F9B" w:rsidRDefault="00B27F83">
      <w:pPr>
        <w:pStyle w:val="Normal016"/>
        <w:framePr w:w="615" w:h="271" w:hRule="exact" w:wrap="auto" w:vAnchor="page" w:hAnchor="page" w:x="2324" w:y="8435"/>
        <w:pBdr>
          <w:top w:val="dotted" w:sz="8" w:space="0" w:color="808080"/>
        </w:pBdr>
        <w:tabs>
          <w:tab w:val="left" w:pos="36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R27</w:t>
      </w:r>
    </w:p>
    <w:p w:rsidR="000A1F9B" w:rsidRDefault="00B27F83">
      <w:pPr>
        <w:pStyle w:val="Normal016"/>
        <w:framePr w:w="1875" w:h="271" w:hRule="exact" w:wrap="auto" w:vAnchor="page" w:hAnchor="page" w:x="2939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875" w:h="271" w:hRule="exact" w:wrap="auto" w:vAnchor="page" w:hAnchor="page" w:x="4814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1+</w:t>
      </w:r>
    </w:p>
    <w:p w:rsidR="000A1F9B" w:rsidRDefault="00B27F83">
      <w:pPr>
        <w:pStyle w:val="Normal016"/>
        <w:framePr w:w="1875" w:h="271" w:hRule="exact" w:wrap="auto" w:vAnchor="page" w:hAnchor="page" w:x="6689" w:y="8435"/>
        <w:pBdr>
          <w:top w:val="dotted" w:sz="8" w:space="0" w:color="808080"/>
        </w:pBd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</w:p>
    <w:p w:rsidR="000A1F9B" w:rsidRDefault="00B27F83">
      <w:pPr>
        <w:pStyle w:val="Normal016"/>
        <w:framePr w:w="1380" w:h="211" w:hRule="exact" w:wrap="auto" w:vAnchor="page" w:hAnchor="page" w:x="1469" w:y="13374"/>
        <w:tabs>
          <w:tab w:val="left" w:pos="360"/>
          <w:tab w:val="left" w:pos="720"/>
          <w:tab w:val="left" w:pos="1080"/>
        </w:tabs>
        <w:rPr>
          <w:rFonts w:ascii="宋体" w:eastAsia="宋体" w:hAnsi="宋体"/>
          <w:color w:val="000000"/>
          <w:kern w:val="2"/>
          <w:sz w:val="15"/>
        </w:rPr>
      </w:pPr>
      <w:r>
        <w:rPr>
          <w:rFonts w:ascii="宋体" w:eastAsia="宋体" w:hAnsi="宋体"/>
          <w:color w:val="000000"/>
          <w:kern w:val="2"/>
          <w:sz w:val="15"/>
        </w:rPr>
        <w:t>“</w:t>
      </w:r>
      <w:r>
        <w:rPr>
          <w:rFonts w:ascii="宋体" w:eastAsia="宋体" w:hAnsi="宋体"/>
          <w:color w:val="000000"/>
          <w:kern w:val="2"/>
          <w:sz w:val="15"/>
        </w:rPr>
        <w:noBreakHyphen/>
        <w:t>”</w:t>
      </w:r>
      <w:r>
        <w:rPr>
          <w:rFonts w:ascii="宋体" w:eastAsia="宋体" w:hAnsi="宋体"/>
          <w:color w:val="000000"/>
          <w:kern w:val="2"/>
          <w:sz w:val="15"/>
        </w:rPr>
        <w:t>代表阴性。</w:t>
      </w:r>
    </w:p>
    <w:p w:rsidR="000A1F9B" w:rsidRDefault="00B27F83">
      <w:pPr>
        <w:pStyle w:val="Normal016"/>
        <w:framePr w:w="8880" w:h="211" w:hRule="exact" w:wrap="auto" w:vAnchor="page" w:hAnchor="page" w:x="1589" w:y="1366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D=Dosing Phase            R=Recovery Phase     </w:t>
      </w:r>
    </w:p>
    <w:p w:rsidR="000A1F9B" w:rsidRDefault="00B27F83">
      <w:pPr>
        <w:pStyle w:val="Normal016"/>
        <w:framePr w:w="3240" w:h="216" w:hRule="exact" w:wrap="auto" w:vAnchor="page" w:hAnchor="page" w:x="1469" w:y="1390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0A1F9B" w:rsidRDefault="00B27F83">
      <w:pPr>
        <w:pStyle w:val="Normal016"/>
        <w:framePr w:w="1635" w:h="211" w:hRule="exact" w:wrap="auto" w:vAnchor="page" w:hAnchor="page" w:x="1859" w:y="14122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All records</w:t>
      </w:r>
    </w:p>
    <w:p w:rsidR="000A1F9B" w:rsidRDefault="00B27F83">
      <w:pPr>
        <w:pStyle w:val="Normal016"/>
        <w:framePr w:w="6632" w:h="211" w:hRule="exact" w:wrap="auto" w:vAnchor="page" w:hAnchor="page" w:x="3584" w:y="1413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True</w:t>
      </w:r>
    </w:p>
    <w:p w:rsidR="000A1F9B" w:rsidRDefault="00B27F83">
      <w:pPr>
        <w:pStyle w:val="Normal016"/>
        <w:framePr w:w="1635" w:h="211" w:hRule="exact" w:wrap="auto" w:vAnchor="page" w:hAnchor="page" w:x="1859" w:y="14348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kern w:val="2"/>
          <w:sz w:val="14"/>
        </w:rPr>
      </w:pPr>
      <w:r>
        <w:rPr>
          <w:rFonts w:eastAsia="Times New Roman"/>
          <w:color w:val="000000"/>
          <w:kern w:val="2"/>
          <w:sz w:val="14"/>
        </w:rPr>
        <w:t>Report generated by</w:t>
      </w:r>
    </w:p>
    <w:p w:rsidR="000A1F9B" w:rsidRDefault="00B27F83">
      <w:pPr>
        <w:pStyle w:val="Normal016"/>
        <w:framePr w:w="6632" w:h="211" w:hRule="exact" w:wrap="auto" w:vAnchor="page" w:hAnchor="page" w:x="3584" w:y="1436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color w:val="000000"/>
          <w:kern w:val="2"/>
          <w:sz w:val="14"/>
        </w:rPr>
        <w:sectPr w:rsidR="000A1F9B">
          <w:headerReference w:type="even" r:id="rId110"/>
          <w:headerReference w:type="default" r:id="rId111"/>
          <w:footerReference w:type="even" r:id="rId112"/>
          <w:footerReference w:type="default" r:id="rId113"/>
          <w:headerReference w:type="first" r:id="rId114"/>
          <w:footerReference w:type="first" r:id="rId115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4"/>
        </w:rPr>
        <w:t>Ying Ding</w:t>
      </w:r>
      <w:r>
        <w:rPr>
          <w:rFonts w:eastAsia="Times New Roman"/>
          <w:color w:val="000000"/>
          <w:kern w:val="2"/>
          <w:sz w:val="14"/>
        </w:rPr>
        <w:br w:type="page"/>
      </w:r>
    </w:p>
    <w:p w:rsidR="00880C08" w:rsidRDefault="00B27F83" w:rsidP="00880C08">
      <w:pPr>
        <w:pStyle w:val="Normal017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表</w:t>
      </w:r>
      <w:r>
        <w:rPr>
          <w:rFonts w:ascii="Times" w:eastAsia="宋体" w:hAnsi="Times" w:cs="Times" w:hint="eastAsia"/>
          <w:color w:val="000000"/>
          <w:sz w:val="24"/>
          <w:szCs w:val="24"/>
        </w:rPr>
        <w:t>12</w:t>
      </w:r>
      <w:r>
        <w:rPr>
          <w:rFonts w:ascii="Times" w:eastAsia="宋体" w:hAnsi="Times" w:cs="Times" w:hint="eastAsia"/>
          <w:color w:val="000000"/>
          <w:sz w:val="24"/>
          <w:szCs w:val="24"/>
        </w:rPr>
        <w:t>-</w:t>
      </w:r>
      <w:r>
        <w:rPr>
          <w:rFonts w:ascii="Times" w:eastAsia="宋体" w:hAnsi="Times" w:cs="Times" w:hint="eastAsia"/>
          <w:color w:val="000000"/>
          <w:sz w:val="24"/>
          <w:szCs w:val="24"/>
        </w:rPr>
        <w:t>1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：</w:t>
      </w:r>
      <w:r w:rsidRPr="00EC4F8A">
        <w:rPr>
          <w:rFonts w:ascii="Times" w:eastAsia="宋体" w:hAnsi="Times" w:cs="Times"/>
          <w:color w:val="000000"/>
          <w:sz w:val="24"/>
          <w:szCs w:val="24"/>
        </w:rPr>
        <w:t>SD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大鼠</w:t>
      </w:r>
      <w:r>
        <w:rPr>
          <w:rFonts w:ascii="Times" w:eastAsia="宋体" w:hAnsi="Times" w:cs="Times" w:hint="eastAsia"/>
          <w:color w:val="000000"/>
          <w:sz w:val="24"/>
          <w:szCs w:val="24"/>
        </w:rPr>
        <w:t>灌胃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给予</w:t>
      </w:r>
      <w:r>
        <w:rPr>
          <w:rFonts w:ascii="Times" w:eastAsia="宋体" w:hAnsi="Times" w:cs="Times"/>
          <w:color w:val="000000"/>
          <w:sz w:val="24"/>
          <w:szCs w:val="24"/>
        </w:rPr>
        <w:t>WXSH0376 4</w:t>
      </w:r>
      <w:r>
        <w:rPr>
          <w:rFonts w:ascii="Times" w:eastAsia="宋体" w:hAnsi="Times" w:cs="Times"/>
          <w:color w:val="000000"/>
          <w:sz w:val="24"/>
          <w:szCs w:val="24"/>
        </w:rPr>
        <w:t>周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重复给药毒性试验</w:t>
      </w:r>
    </w:p>
    <w:p w:rsidR="00261C96" w:rsidRPr="00880C08" w:rsidRDefault="00B27F83" w:rsidP="00880C08">
      <w:pPr>
        <w:pStyle w:val="Normal017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  <w:sectPr w:rsidR="00261C96" w:rsidRPr="00880C08">
          <w:headerReference w:type="even" r:id="rId116"/>
          <w:headerReference w:type="default" r:id="rId117"/>
          <w:footerReference w:type="even" r:id="rId118"/>
          <w:footerReference w:type="default" r:id="rId119"/>
          <w:headerReference w:type="first" r:id="rId120"/>
          <w:footerReference w:type="first" r:id="rId121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脏器重量</w:t>
      </w:r>
      <w:r>
        <w:rPr>
          <w:rFonts w:ascii="Times" w:hAnsi="Times" w:cs="Times" w:hint="eastAsia"/>
          <w:color w:val="000000"/>
          <w:kern w:val="2"/>
          <w:sz w:val="21"/>
          <w:szCs w:val="22"/>
        </w:rPr>
        <w:t>（</w:t>
      </w:r>
      <w:r>
        <w:rPr>
          <w:rFonts w:ascii="Times" w:hAnsi="Times" w:cs="Times" w:hint="eastAsia"/>
          <w:color w:val="000000"/>
          <w:kern w:val="2"/>
          <w:sz w:val="21"/>
          <w:szCs w:val="22"/>
        </w:rPr>
        <w:t>g</w:t>
      </w:r>
      <w:r>
        <w:rPr>
          <w:rFonts w:ascii="Times" w:hAnsi="Times" w:cs="Times" w:hint="eastAsia"/>
          <w:color w:val="000000"/>
          <w:kern w:val="2"/>
          <w:sz w:val="21"/>
          <w:szCs w:val="22"/>
        </w:rPr>
        <w:t>）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个体数据</w:t>
      </w:r>
    </w:p>
    <w:p w:rsidR="000A1F9B" w:rsidRDefault="00B27F83">
      <w:pPr>
        <w:pStyle w:val="Normal018"/>
        <w:framePr w:w="12795" w:h="226" w:hRule="exact" w:wrap="auto" w:vAnchor="page" w:hAnchor="page" w:x="1893" w:y="14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b/>
          <w:color w:val="000000"/>
          <w:kern w:val="2"/>
          <w:sz w:val="19"/>
        </w:rPr>
      </w:pPr>
      <w:r>
        <w:pict>
          <v:line id="_x0000_s3127" style="position:absolute;left:0;text-align:left;z-index:-251486208;mso-position-horizontal-relative:page;mso-position-vertical-relative:page" from="90.9pt,114.05pt" to="732.2pt,114.05pt" o:allowincell="f">
            <w10:wrap anchorx="page" anchory="page"/>
          </v:line>
        </w:pict>
      </w:r>
      <w:r>
        <w:pict>
          <v:line id="_x0000_s3126" style="position:absolute;left:0;text-align:left;z-index:-251485184;mso-position-horizontal-relative:page;mso-position-vertical-relative:page" from="90.9pt,151.55pt" to="734.45pt,151.55pt" o:allowincell="f">
            <w10:wrap anchorx="page" anchory="page"/>
          </v:line>
        </w:pict>
      </w:r>
      <w:r>
        <w:pict>
          <v:line id="_x0000_s3125" style="position:absolute;left:0;text-align:left;z-index:-251484160;mso-position-horizontal-relative:page;mso-position-vertical-relative:page" from="90.15pt,451.85pt" to="743.45pt,451.8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Report with Individual Values </w:t>
      </w:r>
    </w:p>
    <w:p w:rsidR="000A1F9B" w:rsidRDefault="00B27F83">
      <w:pPr>
        <w:pStyle w:val="Normal018"/>
        <w:framePr w:w="12780" w:h="285" w:hRule="exact" w:wrap="auto" w:vAnchor="page" w:hAnchor="page" w:x="1893" w:y="172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脏器重量（g）个体数据</w:t>
      </w:r>
    </w:p>
    <w:p w:rsidR="000A1F9B" w:rsidRDefault="00B27F83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8"/>
        <w:framePr w:w="630" w:h="525" w:hRule="exact" w:wrap="auto" w:vAnchor="page" w:hAnchor="page" w:x="2553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试验</w:t>
      </w:r>
    </w:p>
    <w:p w:rsidR="000A1F9B" w:rsidRDefault="00B27F83">
      <w:pPr>
        <w:pStyle w:val="Normal018"/>
        <w:framePr w:w="630" w:h="525" w:hRule="exact" w:wrap="auto" w:vAnchor="page" w:hAnchor="page" w:x="2553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8"/>
        <w:framePr w:w="825" w:h="660" w:hRule="exact" w:wrap="auto" w:vAnchor="page" w:hAnchor="page" w:x="32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18"/>
        <w:framePr w:w="825" w:h="660" w:hRule="exact" w:wrap="auto" w:vAnchor="page" w:hAnchor="page" w:x="32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18"/>
        <w:framePr w:w="825" w:h="660" w:hRule="exact" w:wrap="auto" w:vAnchor="page" w:hAnchor="page" w:x="40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18"/>
        <w:framePr w:w="825" w:h="660" w:hRule="exact" w:wrap="auto" w:vAnchor="page" w:hAnchor="page" w:x="40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18"/>
        <w:framePr w:w="825" w:h="660" w:hRule="exact" w:wrap="auto" w:vAnchor="page" w:hAnchor="page" w:x="48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18"/>
        <w:framePr w:w="825" w:h="660" w:hRule="exact" w:wrap="auto" w:vAnchor="page" w:hAnchor="page" w:x="48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18"/>
        <w:framePr w:w="825" w:h="660" w:hRule="exact" w:wrap="auto" w:vAnchor="page" w:hAnchor="page" w:x="57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18"/>
        <w:framePr w:w="825" w:h="660" w:hRule="exact" w:wrap="auto" w:vAnchor="page" w:hAnchor="page" w:x="57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18"/>
        <w:framePr w:w="825" w:h="660" w:hRule="exact" w:wrap="auto" w:vAnchor="page" w:hAnchor="page" w:x="65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18"/>
        <w:framePr w:w="825" w:h="660" w:hRule="exact" w:wrap="auto" w:vAnchor="page" w:hAnchor="page" w:x="65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18"/>
        <w:framePr w:w="825" w:h="660" w:hRule="exact" w:wrap="auto" w:vAnchor="page" w:hAnchor="page" w:x="73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18"/>
        <w:framePr w:w="825" w:h="660" w:hRule="exact" w:wrap="auto" w:vAnchor="page" w:hAnchor="page" w:x="73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18"/>
        <w:framePr w:w="825" w:h="660" w:hRule="exact" w:wrap="auto" w:vAnchor="page" w:hAnchor="page" w:x="81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18"/>
        <w:framePr w:w="825" w:h="660" w:hRule="exact" w:wrap="auto" w:vAnchor="page" w:hAnchor="page" w:x="81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18"/>
        <w:framePr w:w="825" w:h="660" w:hRule="exact" w:wrap="auto" w:vAnchor="page" w:hAnchor="page" w:x="90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18"/>
        <w:framePr w:w="825" w:h="660" w:hRule="exact" w:wrap="auto" w:vAnchor="page" w:hAnchor="page" w:x="90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18"/>
        <w:framePr w:w="825" w:h="660" w:hRule="exact" w:wrap="auto" w:vAnchor="page" w:hAnchor="page" w:x="98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18"/>
        <w:framePr w:w="825" w:h="660" w:hRule="exact" w:wrap="auto" w:vAnchor="page" w:hAnchor="page" w:x="98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18"/>
        <w:framePr w:w="825" w:h="660" w:hRule="exact" w:wrap="auto" w:vAnchor="page" w:hAnchor="page" w:x="106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18"/>
        <w:framePr w:w="825" w:h="660" w:hRule="exact" w:wrap="auto" w:vAnchor="page" w:hAnchor="page" w:x="106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18"/>
        <w:framePr w:w="825" w:h="660" w:hRule="exact" w:wrap="auto" w:vAnchor="page" w:hAnchor="page" w:x="114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(OV)</w:t>
      </w:r>
    </w:p>
    <w:p w:rsidR="000A1F9B" w:rsidRDefault="00B27F83">
      <w:pPr>
        <w:pStyle w:val="Normal018"/>
        <w:framePr w:w="825" w:h="660" w:hRule="exact" w:wrap="auto" w:vAnchor="page" w:hAnchor="page" w:x="114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卵巢</w:t>
      </w:r>
    </w:p>
    <w:p w:rsidR="000A1F9B" w:rsidRDefault="00B27F83">
      <w:pPr>
        <w:pStyle w:val="Normal018"/>
        <w:framePr w:w="825" w:h="660" w:hRule="exact" w:wrap="auto" w:vAnchor="page" w:hAnchor="page" w:x="123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(UC)</w:t>
      </w:r>
    </w:p>
    <w:p w:rsidR="000A1F9B" w:rsidRDefault="00B27F83">
      <w:pPr>
        <w:pStyle w:val="Normal018"/>
        <w:framePr w:w="825" w:h="660" w:hRule="exact" w:wrap="auto" w:vAnchor="page" w:hAnchor="page" w:x="123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子宫（包括宫颈）</w:t>
      </w:r>
    </w:p>
    <w:p w:rsidR="000A1F9B" w:rsidRDefault="00B27F83">
      <w:pPr>
        <w:pStyle w:val="Normal018"/>
        <w:framePr w:w="870" w:h="295" w:hRule="exact" w:wrap="auto" w:vAnchor="page" w:hAnchor="page" w:x="18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1F001</w:t>
      </w:r>
    </w:p>
    <w:p w:rsidR="000A1F9B" w:rsidRDefault="00B27F83">
      <w:pPr>
        <w:pStyle w:val="Normal018"/>
        <w:framePr w:w="555" w:h="295" w:hRule="exact" w:wrap="auto" w:vAnchor="page" w:hAnchor="page" w:x="2673" w:y="303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1.0379</w:t>
      </w:r>
    </w:p>
    <w:p w:rsidR="000A1F9B" w:rsidRDefault="00B27F83">
      <w:pPr>
        <w:pStyle w:val="Normal018"/>
        <w:framePr w:w="825" w:h="295" w:hRule="exact" w:wrap="auto" w:vAnchor="page" w:hAnchor="page" w:x="40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8.0633</w:t>
      </w:r>
    </w:p>
    <w:p w:rsidR="000A1F9B" w:rsidRDefault="00B27F83">
      <w:pPr>
        <w:pStyle w:val="Normal018"/>
        <w:framePr w:w="825" w:h="295" w:hRule="exact" w:wrap="auto" w:vAnchor="page" w:hAnchor="page" w:x="48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0.5888</w:t>
      </w:r>
    </w:p>
    <w:p w:rsidR="000A1F9B" w:rsidRDefault="00B27F83">
      <w:pPr>
        <w:pStyle w:val="Normal018"/>
        <w:framePr w:w="825" w:h="295" w:hRule="exact" w:wrap="auto" w:vAnchor="page" w:hAnchor="page" w:x="57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1.3081</w:t>
      </w:r>
    </w:p>
    <w:p w:rsidR="000A1F9B" w:rsidRDefault="00B27F83">
      <w:pPr>
        <w:pStyle w:val="Normal018"/>
        <w:framePr w:w="825" w:h="295" w:hRule="exact" w:wrap="auto" w:vAnchor="page" w:hAnchor="page" w:x="65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1.7899</w:t>
      </w:r>
    </w:p>
    <w:p w:rsidR="000A1F9B" w:rsidRDefault="00B27F83">
      <w:pPr>
        <w:pStyle w:val="Normal018"/>
        <w:framePr w:w="825" w:h="295" w:hRule="exact" w:wrap="auto" w:vAnchor="page" w:hAnchor="page" w:x="73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</w:t>
      </w:r>
      <w:r>
        <w:rPr>
          <w:rFonts w:eastAsia="Times New Roman"/>
          <w:color w:val="000000"/>
          <w:kern w:val="2"/>
          <w:sz w:val="17"/>
        </w:rPr>
        <w:t>1269</w:t>
      </w:r>
    </w:p>
    <w:p w:rsidR="000A1F9B" w:rsidRDefault="00B27F83">
      <w:pPr>
        <w:pStyle w:val="Normal018"/>
        <w:framePr w:w="825" w:h="295" w:hRule="exact" w:wrap="auto" w:vAnchor="page" w:hAnchor="page" w:x="81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0.4272</w:t>
      </w:r>
    </w:p>
    <w:p w:rsidR="000A1F9B" w:rsidRDefault="00B27F83">
      <w:pPr>
        <w:pStyle w:val="Normal018"/>
        <w:framePr w:w="825" w:h="295" w:hRule="exact" w:wrap="auto" w:vAnchor="page" w:hAnchor="page" w:x="90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0.0777</w:t>
      </w:r>
    </w:p>
    <w:p w:rsidR="000A1F9B" w:rsidRDefault="00B27F83">
      <w:pPr>
        <w:pStyle w:val="Normal018"/>
        <w:framePr w:w="825" w:h="295" w:hRule="exact" w:wrap="auto" w:vAnchor="page" w:hAnchor="page" w:x="98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0.0192</w:t>
      </w:r>
    </w:p>
    <w:p w:rsidR="000A1F9B" w:rsidRDefault="00B27F83">
      <w:pPr>
        <w:pStyle w:val="Normal018"/>
        <w:framePr w:w="825" w:h="295" w:hRule="exact" w:wrap="auto" w:vAnchor="page" w:hAnchor="page" w:x="106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0.0295</w:t>
      </w:r>
    </w:p>
    <w:p w:rsidR="000A1F9B" w:rsidRDefault="00B27F83">
      <w:pPr>
        <w:pStyle w:val="Normal018"/>
        <w:framePr w:w="825" w:h="295" w:hRule="exact" w:wrap="auto" w:vAnchor="page" w:hAnchor="page" w:x="114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0.1028</w:t>
      </w:r>
    </w:p>
    <w:p w:rsidR="000A1F9B" w:rsidRDefault="00B27F83">
      <w:pPr>
        <w:pStyle w:val="Normal018"/>
        <w:framePr w:w="825" w:h="295" w:hRule="exact" w:wrap="auto" w:vAnchor="page" w:hAnchor="page" w:x="123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0.9226</w:t>
      </w:r>
    </w:p>
    <w:p w:rsidR="000A1F9B" w:rsidRDefault="00B27F83">
      <w:pPr>
        <w:pStyle w:val="Normal018"/>
        <w:framePr w:w="870" w:h="295" w:hRule="exact" w:wrap="auto" w:vAnchor="page" w:hAnchor="page" w:x="18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1F002</w:t>
      </w:r>
    </w:p>
    <w:p w:rsidR="000A1F9B" w:rsidRDefault="00B27F83">
      <w:pPr>
        <w:pStyle w:val="Normal018"/>
        <w:framePr w:w="555" w:h="295" w:hRule="exact" w:wrap="auto" w:vAnchor="page" w:hAnchor="page" w:x="2673" w:y="332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0.9137</w:t>
      </w:r>
    </w:p>
    <w:p w:rsidR="000A1F9B" w:rsidRDefault="00B27F83">
      <w:pPr>
        <w:pStyle w:val="Normal018"/>
        <w:framePr w:w="825" w:h="295" w:hRule="exact" w:wrap="auto" w:vAnchor="page" w:hAnchor="page" w:x="40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7.0945</w:t>
      </w:r>
    </w:p>
    <w:p w:rsidR="000A1F9B" w:rsidRDefault="00B27F83">
      <w:pPr>
        <w:pStyle w:val="Normal018"/>
        <w:framePr w:w="825" w:h="295" w:hRule="exact" w:wrap="auto" w:vAnchor="page" w:hAnchor="page" w:x="48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0.7067</w:t>
      </w:r>
    </w:p>
    <w:p w:rsidR="000A1F9B" w:rsidRDefault="00B27F83">
      <w:pPr>
        <w:pStyle w:val="Normal018"/>
        <w:framePr w:w="825" w:h="295" w:hRule="exact" w:wrap="auto" w:vAnchor="page" w:hAnchor="page" w:x="57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1.2370</w:t>
      </w:r>
    </w:p>
    <w:p w:rsidR="000A1F9B" w:rsidRDefault="00B27F83">
      <w:pPr>
        <w:pStyle w:val="Normal018"/>
        <w:framePr w:w="825" w:h="295" w:hRule="exact" w:wrap="auto" w:vAnchor="page" w:hAnchor="page" w:x="65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1.9241</w:t>
      </w:r>
    </w:p>
    <w:p w:rsidR="000A1F9B" w:rsidRDefault="00B27F83">
      <w:pPr>
        <w:pStyle w:val="Normal018"/>
        <w:framePr w:w="825" w:h="295" w:hRule="exact" w:wrap="auto" w:vAnchor="page" w:hAnchor="page" w:x="73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2.0763</w:t>
      </w:r>
    </w:p>
    <w:p w:rsidR="000A1F9B" w:rsidRDefault="00B27F83">
      <w:pPr>
        <w:pStyle w:val="Normal018"/>
        <w:framePr w:w="825" w:h="295" w:hRule="exact" w:wrap="auto" w:vAnchor="page" w:hAnchor="page" w:x="81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0.5022</w:t>
      </w:r>
    </w:p>
    <w:p w:rsidR="000A1F9B" w:rsidRDefault="00B27F83">
      <w:pPr>
        <w:pStyle w:val="Normal018"/>
        <w:framePr w:w="825" w:h="295" w:hRule="exact" w:wrap="auto" w:vAnchor="page" w:hAnchor="page" w:x="90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0.0872</w:t>
      </w:r>
    </w:p>
    <w:p w:rsidR="000A1F9B" w:rsidRDefault="00B27F83">
      <w:pPr>
        <w:pStyle w:val="Normal018"/>
        <w:framePr w:w="825" w:h="295" w:hRule="exact" w:wrap="auto" w:vAnchor="page" w:hAnchor="page" w:x="98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0.0154</w:t>
      </w:r>
    </w:p>
    <w:p w:rsidR="000A1F9B" w:rsidRDefault="00B27F83">
      <w:pPr>
        <w:pStyle w:val="Normal018"/>
        <w:framePr w:w="825" w:h="295" w:hRule="exact" w:wrap="auto" w:vAnchor="page" w:hAnchor="page" w:x="106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0.0215</w:t>
      </w:r>
    </w:p>
    <w:p w:rsidR="000A1F9B" w:rsidRDefault="00B27F83">
      <w:pPr>
        <w:pStyle w:val="Normal018"/>
        <w:framePr w:w="825" w:h="295" w:hRule="exact" w:wrap="auto" w:vAnchor="page" w:hAnchor="page" w:x="114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0.1248</w:t>
      </w:r>
    </w:p>
    <w:p w:rsidR="000A1F9B" w:rsidRDefault="00B27F83">
      <w:pPr>
        <w:pStyle w:val="Normal018"/>
        <w:framePr w:w="825" w:h="295" w:hRule="exact" w:wrap="auto" w:vAnchor="page" w:hAnchor="page" w:x="123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0.7070</w:t>
      </w:r>
    </w:p>
    <w:p w:rsidR="000A1F9B" w:rsidRDefault="00B27F83">
      <w:pPr>
        <w:pStyle w:val="Normal018"/>
        <w:framePr w:w="870" w:h="295" w:hRule="exact" w:wrap="auto" w:vAnchor="page" w:hAnchor="page" w:x="18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1F003</w:t>
      </w:r>
    </w:p>
    <w:p w:rsidR="000A1F9B" w:rsidRDefault="00B27F83">
      <w:pPr>
        <w:pStyle w:val="Normal018"/>
        <w:framePr w:w="555" w:h="295" w:hRule="exact" w:wrap="auto" w:vAnchor="page" w:hAnchor="page" w:x="2673" w:y="360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0.7966</w:t>
      </w:r>
    </w:p>
    <w:p w:rsidR="000A1F9B" w:rsidRDefault="00B27F83">
      <w:pPr>
        <w:pStyle w:val="Normal018"/>
        <w:framePr w:w="825" w:h="295" w:hRule="exact" w:wrap="auto" w:vAnchor="page" w:hAnchor="page" w:x="40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5.7973</w:t>
      </w:r>
    </w:p>
    <w:p w:rsidR="000A1F9B" w:rsidRDefault="00B27F83">
      <w:pPr>
        <w:pStyle w:val="Normal018"/>
        <w:framePr w:w="825" w:h="295" w:hRule="exact" w:wrap="auto" w:vAnchor="page" w:hAnchor="page" w:x="48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0.6151</w:t>
      </w:r>
    </w:p>
    <w:p w:rsidR="000A1F9B" w:rsidRDefault="00B27F83">
      <w:pPr>
        <w:pStyle w:val="Normal018"/>
        <w:framePr w:w="825" w:h="295" w:hRule="exact" w:wrap="auto" w:vAnchor="page" w:hAnchor="page" w:x="57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1.0947</w:t>
      </w:r>
    </w:p>
    <w:p w:rsidR="000A1F9B" w:rsidRDefault="00B27F83">
      <w:pPr>
        <w:pStyle w:val="Normal018"/>
        <w:framePr w:w="825" w:h="295" w:hRule="exact" w:wrap="auto" w:vAnchor="page" w:hAnchor="page" w:x="65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1.5507</w:t>
      </w:r>
    </w:p>
    <w:p w:rsidR="000A1F9B" w:rsidRDefault="00B27F83">
      <w:pPr>
        <w:pStyle w:val="Normal018"/>
        <w:framePr w:w="825" w:h="295" w:hRule="exact" w:wrap="auto" w:vAnchor="page" w:hAnchor="page" w:x="73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1.9537</w:t>
      </w:r>
    </w:p>
    <w:p w:rsidR="000A1F9B" w:rsidRDefault="00B27F83">
      <w:pPr>
        <w:pStyle w:val="Normal018"/>
        <w:framePr w:w="825" w:h="295" w:hRule="exact" w:wrap="auto" w:vAnchor="page" w:hAnchor="page" w:x="81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0.2383</w:t>
      </w:r>
    </w:p>
    <w:p w:rsidR="000A1F9B" w:rsidRDefault="00B27F83">
      <w:pPr>
        <w:pStyle w:val="Normal018"/>
        <w:framePr w:w="825" w:h="295" w:hRule="exact" w:wrap="auto" w:vAnchor="page" w:hAnchor="page" w:x="90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0.0813</w:t>
      </w:r>
    </w:p>
    <w:p w:rsidR="000A1F9B" w:rsidRDefault="00B27F83">
      <w:pPr>
        <w:pStyle w:val="Normal018"/>
        <w:framePr w:w="825" w:h="295" w:hRule="exact" w:wrap="auto" w:vAnchor="page" w:hAnchor="page" w:x="98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0.0130</w:t>
      </w:r>
    </w:p>
    <w:p w:rsidR="000A1F9B" w:rsidRDefault="00B27F83">
      <w:pPr>
        <w:pStyle w:val="Normal018"/>
        <w:framePr w:w="825" w:h="295" w:hRule="exact" w:wrap="auto" w:vAnchor="page" w:hAnchor="page" w:x="106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0.0241</w:t>
      </w:r>
    </w:p>
    <w:p w:rsidR="000A1F9B" w:rsidRDefault="00B27F83">
      <w:pPr>
        <w:pStyle w:val="Normal018"/>
        <w:framePr w:w="825" w:h="295" w:hRule="exact" w:wrap="auto" w:vAnchor="page" w:hAnchor="page" w:x="114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0.1022</w:t>
      </w:r>
    </w:p>
    <w:p w:rsidR="000A1F9B" w:rsidRDefault="00B27F83">
      <w:pPr>
        <w:pStyle w:val="Normal018"/>
        <w:framePr w:w="825" w:h="295" w:hRule="exact" w:wrap="auto" w:vAnchor="page" w:hAnchor="page" w:x="123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0.6371</w:t>
      </w:r>
    </w:p>
    <w:p w:rsidR="000A1F9B" w:rsidRDefault="00B27F83">
      <w:pPr>
        <w:pStyle w:val="Normal018"/>
        <w:framePr w:w="870" w:h="295" w:hRule="exact" w:wrap="auto" w:vAnchor="page" w:hAnchor="page" w:x="18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1F004</w:t>
      </w:r>
    </w:p>
    <w:p w:rsidR="000A1F9B" w:rsidRDefault="00B27F83">
      <w:pPr>
        <w:pStyle w:val="Normal018"/>
        <w:framePr w:w="555" w:h="295" w:hRule="exact" w:wrap="auto" w:vAnchor="page" w:hAnchor="page" w:x="2673" w:y="389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0.9259</w:t>
      </w:r>
    </w:p>
    <w:p w:rsidR="000A1F9B" w:rsidRDefault="00B27F83">
      <w:pPr>
        <w:pStyle w:val="Normal018"/>
        <w:framePr w:w="825" w:h="295" w:hRule="exact" w:wrap="auto" w:vAnchor="page" w:hAnchor="page" w:x="40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7.5072</w:t>
      </w:r>
    </w:p>
    <w:p w:rsidR="000A1F9B" w:rsidRDefault="00B27F83">
      <w:pPr>
        <w:pStyle w:val="Normal018"/>
        <w:framePr w:w="825" w:h="295" w:hRule="exact" w:wrap="auto" w:vAnchor="page" w:hAnchor="page" w:x="48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0.6141</w:t>
      </w:r>
    </w:p>
    <w:p w:rsidR="000A1F9B" w:rsidRDefault="00B27F83">
      <w:pPr>
        <w:pStyle w:val="Normal018"/>
        <w:framePr w:w="825" w:h="295" w:hRule="exact" w:wrap="auto" w:vAnchor="page" w:hAnchor="page" w:x="57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1.1999</w:t>
      </w:r>
    </w:p>
    <w:p w:rsidR="000A1F9B" w:rsidRDefault="00B27F83">
      <w:pPr>
        <w:pStyle w:val="Normal018"/>
        <w:framePr w:w="825" w:h="295" w:hRule="exact" w:wrap="auto" w:vAnchor="page" w:hAnchor="page" w:x="65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1.8521</w:t>
      </w:r>
    </w:p>
    <w:p w:rsidR="000A1F9B" w:rsidRDefault="00B27F83">
      <w:pPr>
        <w:pStyle w:val="Normal018"/>
        <w:framePr w:w="825" w:h="295" w:hRule="exact" w:wrap="auto" w:vAnchor="page" w:hAnchor="page" w:x="73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1.9556</w:t>
      </w:r>
    </w:p>
    <w:p w:rsidR="000A1F9B" w:rsidRDefault="00B27F83">
      <w:pPr>
        <w:pStyle w:val="Normal018"/>
        <w:framePr w:w="825" w:h="295" w:hRule="exact" w:wrap="auto" w:vAnchor="page" w:hAnchor="page" w:x="81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0.3170</w:t>
      </w:r>
    </w:p>
    <w:p w:rsidR="000A1F9B" w:rsidRDefault="00B27F83">
      <w:pPr>
        <w:pStyle w:val="Normal018"/>
        <w:framePr w:w="825" w:h="295" w:hRule="exact" w:wrap="auto" w:vAnchor="page" w:hAnchor="page" w:x="90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0.0706</w:t>
      </w:r>
    </w:p>
    <w:p w:rsidR="000A1F9B" w:rsidRDefault="00B27F83">
      <w:pPr>
        <w:pStyle w:val="Normal018"/>
        <w:framePr w:w="825" w:h="295" w:hRule="exact" w:wrap="auto" w:vAnchor="page" w:hAnchor="page" w:x="98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0.0128</w:t>
      </w:r>
    </w:p>
    <w:p w:rsidR="000A1F9B" w:rsidRDefault="00B27F83">
      <w:pPr>
        <w:pStyle w:val="Normal018"/>
        <w:framePr w:w="825" w:h="295" w:hRule="exact" w:wrap="auto" w:vAnchor="page" w:hAnchor="page" w:x="106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0.0311</w:t>
      </w:r>
    </w:p>
    <w:p w:rsidR="000A1F9B" w:rsidRDefault="00B27F83">
      <w:pPr>
        <w:pStyle w:val="Normal018"/>
        <w:framePr w:w="825" w:h="295" w:hRule="exact" w:wrap="auto" w:vAnchor="page" w:hAnchor="page" w:x="114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0.0929</w:t>
      </w:r>
    </w:p>
    <w:p w:rsidR="000A1F9B" w:rsidRDefault="00B27F83">
      <w:pPr>
        <w:pStyle w:val="Normal018"/>
        <w:framePr w:w="825" w:h="295" w:hRule="exact" w:wrap="auto" w:vAnchor="page" w:hAnchor="page" w:x="123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0.6911</w:t>
      </w:r>
    </w:p>
    <w:p w:rsidR="000A1F9B" w:rsidRDefault="00B27F83">
      <w:pPr>
        <w:pStyle w:val="Normal018"/>
        <w:framePr w:w="870" w:h="295" w:hRule="exact" w:wrap="auto" w:vAnchor="page" w:hAnchor="page" w:x="18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1F005</w:t>
      </w:r>
    </w:p>
    <w:p w:rsidR="000A1F9B" w:rsidRDefault="00B27F83">
      <w:pPr>
        <w:pStyle w:val="Normal018"/>
        <w:framePr w:w="555" w:h="295" w:hRule="exact" w:wrap="auto" w:vAnchor="page" w:hAnchor="page" w:x="2673" w:y="417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0.8883</w:t>
      </w:r>
    </w:p>
    <w:p w:rsidR="000A1F9B" w:rsidRDefault="00B27F83">
      <w:pPr>
        <w:pStyle w:val="Normal018"/>
        <w:framePr w:w="825" w:h="295" w:hRule="exact" w:wrap="auto" w:vAnchor="page" w:hAnchor="page" w:x="40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7.2133</w:t>
      </w:r>
    </w:p>
    <w:p w:rsidR="000A1F9B" w:rsidRDefault="00B27F83">
      <w:pPr>
        <w:pStyle w:val="Normal018"/>
        <w:framePr w:w="825" w:h="295" w:hRule="exact" w:wrap="auto" w:vAnchor="page" w:hAnchor="page" w:x="48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0.6031</w:t>
      </w:r>
    </w:p>
    <w:p w:rsidR="000A1F9B" w:rsidRDefault="00B27F83">
      <w:pPr>
        <w:pStyle w:val="Normal018"/>
        <w:framePr w:w="825" w:h="295" w:hRule="exact" w:wrap="auto" w:vAnchor="page" w:hAnchor="page" w:x="57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1.4866</w:t>
      </w:r>
    </w:p>
    <w:p w:rsidR="000A1F9B" w:rsidRDefault="00B27F83">
      <w:pPr>
        <w:pStyle w:val="Normal018"/>
        <w:framePr w:w="825" w:h="295" w:hRule="exact" w:wrap="auto" w:vAnchor="page" w:hAnchor="page" w:x="65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2.0045</w:t>
      </w:r>
    </w:p>
    <w:p w:rsidR="000A1F9B" w:rsidRDefault="00B27F83">
      <w:pPr>
        <w:pStyle w:val="Normal018"/>
        <w:framePr w:w="825" w:h="295" w:hRule="exact" w:wrap="auto" w:vAnchor="page" w:hAnchor="page" w:x="73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2.0082</w:t>
      </w:r>
    </w:p>
    <w:p w:rsidR="000A1F9B" w:rsidRDefault="00B27F83">
      <w:pPr>
        <w:pStyle w:val="Normal018"/>
        <w:framePr w:w="825" w:h="295" w:hRule="exact" w:wrap="auto" w:vAnchor="page" w:hAnchor="page" w:x="81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0.5361</w:t>
      </w:r>
    </w:p>
    <w:p w:rsidR="000A1F9B" w:rsidRDefault="00B27F83">
      <w:pPr>
        <w:pStyle w:val="Normal018"/>
        <w:framePr w:w="825" w:h="295" w:hRule="exact" w:wrap="auto" w:vAnchor="page" w:hAnchor="page" w:x="90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0.0704</w:t>
      </w:r>
    </w:p>
    <w:p w:rsidR="000A1F9B" w:rsidRDefault="00B27F83">
      <w:pPr>
        <w:pStyle w:val="Normal018"/>
        <w:framePr w:w="825" w:h="295" w:hRule="exact" w:wrap="auto" w:vAnchor="page" w:hAnchor="page" w:x="98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0.0169</w:t>
      </w:r>
    </w:p>
    <w:p w:rsidR="000A1F9B" w:rsidRDefault="00B27F83">
      <w:pPr>
        <w:pStyle w:val="Normal018"/>
        <w:framePr w:w="825" w:h="295" w:hRule="exact" w:wrap="auto" w:vAnchor="page" w:hAnchor="page" w:x="106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0.0316</w:t>
      </w:r>
    </w:p>
    <w:p w:rsidR="000A1F9B" w:rsidRDefault="00B27F83">
      <w:pPr>
        <w:pStyle w:val="Normal018"/>
        <w:framePr w:w="825" w:h="295" w:hRule="exact" w:wrap="auto" w:vAnchor="page" w:hAnchor="page" w:x="114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0.1120</w:t>
      </w:r>
    </w:p>
    <w:p w:rsidR="000A1F9B" w:rsidRDefault="00B27F83">
      <w:pPr>
        <w:pStyle w:val="Normal018"/>
        <w:framePr w:w="825" w:h="295" w:hRule="exact" w:wrap="auto" w:vAnchor="page" w:hAnchor="page" w:x="123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0.8977</w:t>
      </w:r>
    </w:p>
    <w:p w:rsidR="000A1F9B" w:rsidRDefault="00B27F83">
      <w:pPr>
        <w:pStyle w:val="Normal018"/>
        <w:framePr w:w="870" w:h="295" w:hRule="exact" w:wrap="auto" w:vAnchor="page" w:hAnchor="page" w:x="18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1F006</w:t>
      </w:r>
    </w:p>
    <w:p w:rsidR="000A1F9B" w:rsidRDefault="00B27F83">
      <w:pPr>
        <w:pStyle w:val="Normal018"/>
        <w:framePr w:w="555" w:h="295" w:hRule="exact" w:wrap="auto" w:vAnchor="page" w:hAnchor="page" w:x="2673" w:y="446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0.7693</w:t>
      </w:r>
    </w:p>
    <w:p w:rsidR="000A1F9B" w:rsidRDefault="00B27F83">
      <w:pPr>
        <w:pStyle w:val="Normal018"/>
        <w:framePr w:w="825" w:h="295" w:hRule="exact" w:wrap="auto" w:vAnchor="page" w:hAnchor="page" w:x="40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5.8319</w:t>
      </w:r>
    </w:p>
    <w:p w:rsidR="000A1F9B" w:rsidRDefault="00B27F83">
      <w:pPr>
        <w:pStyle w:val="Normal018"/>
        <w:framePr w:w="825" w:h="295" w:hRule="exact" w:wrap="auto" w:vAnchor="page" w:hAnchor="page" w:x="48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0.6210</w:t>
      </w:r>
    </w:p>
    <w:p w:rsidR="000A1F9B" w:rsidRDefault="00B27F83">
      <w:pPr>
        <w:pStyle w:val="Normal018"/>
        <w:framePr w:w="825" w:h="295" w:hRule="exact" w:wrap="auto" w:vAnchor="page" w:hAnchor="page" w:x="57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1.0547</w:t>
      </w:r>
    </w:p>
    <w:p w:rsidR="000A1F9B" w:rsidRDefault="00B27F83">
      <w:pPr>
        <w:pStyle w:val="Normal018"/>
        <w:framePr w:w="825" w:h="295" w:hRule="exact" w:wrap="auto" w:vAnchor="page" w:hAnchor="page" w:x="65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1.7522</w:t>
      </w:r>
    </w:p>
    <w:p w:rsidR="000A1F9B" w:rsidRDefault="00B27F83">
      <w:pPr>
        <w:pStyle w:val="Normal018"/>
        <w:framePr w:w="825" w:h="295" w:hRule="exact" w:wrap="auto" w:vAnchor="page" w:hAnchor="page" w:x="73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2.0171</w:t>
      </w:r>
    </w:p>
    <w:p w:rsidR="000A1F9B" w:rsidRDefault="00B27F83">
      <w:pPr>
        <w:pStyle w:val="Normal018"/>
        <w:framePr w:w="825" w:h="295" w:hRule="exact" w:wrap="auto" w:vAnchor="page" w:hAnchor="page" w:x="81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0.3208</w:t>
      </w:r>
    </w:p>
    <w:p w:rsidR="000A1F9B" w:rsidRDefault="00B27F83">
      <w:pPr>
        <w:pStyle w:val="Normal018"/>
        <w:framePr w:w="825" w:h="295" w:hRule="exact" w:wrap="auto" w:vAnchor="page" w:hAnchor="page" w:x="90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0.0730</w:t>
      </w:r>
    </w:p>
    <w:p w:rsidR="000A1F9B" w:rsidRDefault="00B27F83">
      <w:pPr>
        <w:pStyle w:val="Normal018"/>
        <w:framePr w:w="825" w:h="295" w:hRule="exact" w:wrap="auto" w:vAnchor="page" w:hAnchor="page" w:x="98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0.0160</w:t>
      </w:r>
    </w:p>
    <w:p w:rsidR="000A1F9B" w:rsidRDefault="00B27F83">
      <w:pPr>
        <w:pStyle w:val="Normal018"/>
        <w:framePr w:w="825" w:h="295" w:hRule="exact" w:wrap="auto" w:vAnchor="page" w:hAnchor="page" w:x="106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0.0241</w:t>
      </w:r>
    </w:p>
    <w:p w:rsidR="000A1F9B" w:rsidRDefault="00B27F83">
      <w:pPr>
        <w:pStyle w:val="Normal018"/>
        <w:framePr w:w="825" w:h="295" w:hRule="exact" w:wrap="auto" w:vAnchor="page" w:hAnchor="page" w:x="114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0.0805</w:t>
      </w:r>
    </w:p>
    <w:p w:rsidR="000A1F9B" w:rsidRDefault="00B27F83">
      <w:pPr>
        <w:pStyle w:val="Normal018"/>
        <w:framePr w:w="825" w:h="295" w:hRule="exact" w:wrap="auto" w:vAnchor="page" w:hAnchor="page" w:x="123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0.4564</w:t>
      </w:r>
    </w:p>
    <w:p w:rsidR="000A1F9B" w:rsidRDefault="00B27F83">
      <w:pPr>
        <w:pStyle w:val="Normal018"/>
        <w:framePr w:w="870" w:h="295" w:hRule="exact" w:wrap="auto" w:vAnchor="page" w:hAnchor="page" w:x="18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1F007</w:t>
      </w:r>
    </w:p>
    <w:p w:rsidR="000A1F9B" w:rsidRDefault="00B27F83">
      <w:pPr>
        <w:pStyle w:val="Normal018"/>
        <w:framePr w:w="555" w:h="295" w:hRule="exact" w:wrap="auto" w:vAnchor="page" w:hAnchor="page" w:x="2673" w:y="474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0.9909</w:t>
      </w:r>
    </w:p>
    <w:p w:rsidR="000A1F9B" w:rsidRDefault="00B27F83">
      <w:pPr>
        <w:pStyle w:val="Normal018"/>
        <w:framePr w:w="825" w:h="295" w:hRule="exact" w:wrap="auto" w:vAnchor="page" w:hAnchor="page" w:x="40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7.8696</w:t>
      </w:r>
    </w:p>
    <w:p w:rsidR="000A1F9B" w:rsidRDefault="00B27F83">
      <w:pPr>
        <w:pStyle w:val="Normal018"/>
        <w:framePr w:w="825" w:h="295" w:hRule="exact" w:wrap="auto" w:vAnchor="page" w:hAnchor="page" w:x="48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0.7405</w:t>
      </w:r>
    </w:p>
    <w:p w:rsidR="000A1F9B" w:rsidRDefault="00B27F83">
      <w:pPr>
        <w:pStyle w:val="Normal018"/>
        <w:framePr w:w="825" w:h="295" w:hRule="exact" w:wrap="auto" w:vAnchor="page" w:hAnchor="page" w:x="57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1.3841</w:t>
      </w:r>
    </w:p>
    <w:p w:rsidR="000A1F9B" w:rsidRDefault="00B27F83">
      <w:pPr>
        <w:pStyle w:val="Normal018"/>
        <w:framePr w:w="825" w:h="295" w:hRule="exact" w:wrap="auto" w:vAnchor="page" w:hAnchor="page" w:x="65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2.0444</w:t>
      </w:r>
    </w:p>
    <w:p w:rsidR="000A1F9B" w:rsidRDefault="00B27F83">
      <w:pPr>
        <w:pStyle w:val="Normal018"/>
        <w:framePr w:w="825" w:h="295" w:hRule="exact" w:wrap="auto" w:vAnchor="page" w:hAnchor="page" w:x="73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1.9787</w:t>
      </w:r>
    </w:p>
    <w:p w:rsidR="000A1F9B" w:rsidRDefault="00B27F83">
      <w:pPr>
        <w:pStyle w:val="Normal018"/>
        <w:framePr w:w="825" w:h="295" w:hRule="exact" w:wrap="auto" w:vAnchor="page" w:hAnchor="page" w:x="81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0.6536</w:t>
      </w:r>
    </w:p>
    <w:p w:rsidR="000A1F9B" w:rsidRDefault="00B27F83">
      <w:pPr>
        <w:pStyle w:val="Normal018"/>
        <w:framePr w:w="825" w:h="295" w:hRule="exact" w:wrap="auto" w:vAnchor="page" w:hAnchor="page" w:x="90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0.0712</w:t>
      </w:r>
    </w:p>
    <w:p w:rsidR="000A1F9B" w:rsidRDefault="00B27F83">
      <w:pPr>
        <w:pStyle w:val="Normal018"/>
        <w:framePr w:w="825" w:h="295" w:hRule="exact" w:wrap="auto" w:vAnchor="page" w:hAnchor="page" w:x="98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0.0107</w:t>
      </w:r>
    </w:p>
    <w:p w:rsidR="000A1F9B" w:rsidRDefault="00B27F83">
      <w:pPr>
        <w:pStyle w:val="Normal018"/>
        <w:framePr w:w="825" w:h="295" w:hRule="exact" w:wrap="auto" w:vAnchor="page" w:hAnchor="page" w:x="106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0.0335</w:t>
      </w:r>
    </w:p>
    <w:p w:rsidR="000A1F9B" w:rsidRDefault="00B27F83">
      <w:pPr>
        <w:pStyle w:val="Normal018"/>
        <w:framePr w:w="825" w:h="295" w:hRule="exact" w:wrap="auto" w:vAnchor="page" w:hAnchor="page" w:x="114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0.0976</w:t>
      </w:r>
    </w:p>
    <w:p w:rsidR="000A1F9B" w:rsidRDefault="00B27F83">
      <w:pPr>
        <w:pStyle w:val="Normal018"/>
        <w:framePr w:w="825" w:h="295" w:hRule="exact" w:wrap="auto" w:vAnchor="page" w:hAnchor="page" w:x="123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1.1627</w:t>
      </w:r>
    </w:p>
    <w:p w:rsidR="000A1F9B" w:rsidRDefault="00B27F83">
      <w:pPr>
        <w:pStyle w:val="Normal018"/>
        <w:framePr w:w="870" w:h="295" w:hRule="exact" w:wrap="auto" w:vAnchor="page" w:hAnchor="page" w:x="18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1F008</w:t>
      </w:r>
    </w:p>
    <w:p w:rsidR="000A1F9B" w:rsidRDefault="00B27F83">
      <w:pPr>
        <w:pStyle w:val="Normal018"/>
        <w:framePr w:w="555" w:h="295" w:hRule="exact" w:wrap="auto" w:vAnchor="page" w:hAnchor="page" w:x="2673" w:y="503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1.0419</w:t>
      </w:r>
    </w:p>
    <w:p w:rsidR="000A1F9B" w:rsidRDefault="00B27F83">
      <w:pPr>
        <w:pStyle w:val="Normal018"/>
        <w:framePr w:w="825" w:h="295" w:hRule="exact" w:wrap="auto" w:vAnchor="page" w:hAnchor="page" w:x="40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7.9986</w:t>
      </w:r>
    </w:p>
    <w:p w:rsidR="000A1F9B" w:rsidRDefault="00B27F83">
      <w:pPr>
        <w:pStyle w:val="Normal018"/>
        <w:framePr w:w="825" w:h="295" w:hRule="exact" w:wrap="auto" w:vAnchor="page" w:hAnchor="page" w:x="48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0.6477</w:t>
      </w:r>
    </w:p>
    <w:p w:rsidR="000A1F9B" w:rsidRDefault="00B27F83">
      <w:pPr>
        <w:pStyle w:val="Normal018"/>
        <w:framePr w:w="825" w:h="295" w:hRule="exact" w:wrap="auto" w:vAnchor="page" w:hAnchor="page" w:x="57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1.2545</w:t>
      </w:r>
    </w:p>
    <w:p w:rsidR="000A1F9B" w:rsidRDefault="00B27F83">
      <w:pPr>
        <w:pStyle w:val="Normal018"/>
        <w:framePr w:w="825" w:h="295" w:hRule="exact" w:wrap="auto" w:vAnchor="page" w:hAnchor="page" w:x="65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1.8605</w:t>
      </w:r>
    </w:p>
    <w:p w:rsidR="000A1F9B" w:rsidRDefault="00B27F83">
      <w:pPr>
        <w:pStyle w:val="Normal018"/>
        <w:framePr w:w="825" w:h="295" w:hRule="exact" w:wrap="auto" w:vAnchor="page" w:hAnchor="page" w:x="73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2.0081</w:t>
      </w:r>
    </w:p>
    <w:p w:rsidR="000A1F9B" w:rsidRDefault="00B27F83">
      <w:pPr>
        <w:pStyle w:val="Normal018"/>
        <w:framePr w:w="825" w:h="295" w:hRule="exact" w:wrap="auto" w:vAnchor="page" w:hAnchor="page" w:x="81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0.5568</w:t>
      </w:r>
    </w:p>
    <w:p w:rsidR="000A1F9B" w:rsidRDefault="00B27F83">
      <w:pPr>
        <w:pStyle w:val="Normal018"/>
        <w:framePr w:w="825" w:h="295" w:hRule="exact" w:wrap="auto" w:vAnchor="page" w:hAnchor="page" w:x="90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0.0835</w:t>
      </w:r>
    </w:p>
    <w:p w:rsidR="000A1F9B" w:rsidRDefault="00B27F83">
      <w:pPr>
        <w:pStyle w:val="Normal018"/>
        <w:framePr w:w="825" w:h="295" w:hRule="exact" w:wrap="auto" w:vAnchor="page" w:hAnchor="page" w:x="98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0.0166</w:t>
      </w:r>
    </w:p>
    <w:p w:rsidR="000A1F9B" w:rsidRDefault="00B27F83">
      <w:pPr>
        <w:pStyle w:val="Normal018"/>
        <w:framePr w:w="825" w:h="295" w:hRule="exact" w:wrap="auto" w:vAnchor="page" w:hAnchor="page" w:x="106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0.0294</w:t>
      </w:r>
    </w:p>
    <w:p w:rsidR="000A1F9B" w:rsidRDefault="00B27F83">
      <w:pPr>
        <w:pStyle w:val="Normal018"/>
        <w:framePr w:w="825" w:h="295" w:hRule="exact" w:wrap="auto" w:vAnchor="page" w:hAnchor="page" w:x="114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0.1290</w:t>
      </w:r>
    </w:p>
    <w:p w:rsidR="000A1F9B" w:rsidRDefault="00B27F83">
      <w:pPr>
        <w:pStyle w:val="Normal018"/>
        <w:framePr w:w="825" w:h="295" w:hRule="exact" w:wrap="auto" w:vAnchor="page" w:hAnchor="page" w:x="123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0.4969</w:t>
      </w:r>
    </w:p>
    <w:p w:rsidR="000A1F9B" w:rsidRDefault="00B27F83">
      <w:pPr>
        <w:pStyle w:val="Normal018"/>
        <w:framePr w:w="870" w:h="295" w:hRule="exact" w:wrap="auto" w:vAnchor="page" w:hAnchor="page" w:x="18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1F009</w:t>
      </w:r>
    </w:p>
    <w:p w:rsidR="000A1F9B" w:rsidRDefault="00B27F83">
      <w:pPr>
        <w:pStyle w:val="Normal018"/>
        <w:framePr w:w="555" w:h="295" w:hRule="exact" w:wrap="auto" w:vAnchor="page" w:hAnchor="page" w:x="2673" w:y="531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0.8291</w:t>
      </w:r>
    </w:p>
    <w:p w:rsidR="000A1F9B" w:rsidRDefault="00B27F83">
      <w:pPr>
        <w:pStyle w:val="Normal018"/>
        <w:framePr w:w="825" w:h="295" w:hRule="exact" w:wrap="auto" w:vAnchor="page" w:hAnchor="page" w:x="40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6.0723</w:t>
      </w:r>
    </w:p>
    <w:p w:rsidR="000A1F9B" w:rsidRDefault="00B27F83">
      <w:pPr>
        <w:pStyle w:val="Normal018"/>
        <w:framePr w:w="825" w:h="295" w:hRule="exact" w:wrap="auto" w:vAnchor="page" w:hAnchor="page" w:x="48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0.6644</w:t>
      </w:r>
    </w:p>
    <w:p w:rsidR="000A1F9B" w:rsidRDefault="00B27F83">
      <w:pPr>
        <w:pStyle w:val="Normal018"/>
        <w:framePr w:w="825" w:h="295" w:hRule="exact" w:wrap="auto" w:vAnchor="page" w:hAnchor="page" w:x="57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1.3321</w:t>
      </w:r>
    </w:p>
    <w:p w:rsidR="000A1F9B" w:rsidRDefault="00B27F83">
      <w:pPr>
        <w:pStyle w:val="Normal018"/>
        <w:framePr w:w="825" w:h="295" w:hRule="exact" w:wrap="auto" w:vAnchor="page" w:hAnchor="page" w:x="65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1.7212</w:t>
      </w:r>
    </w:p>
    <w:p w:rsidR="000A1F9B" w:rsidRDefault="00B27F83">
      <w:pPr>
        <w:pStyle w:val="Normal018"/>
        <w:framePr w:w="825" w:h="295" w:hRule="exact" w:wrap="auto" w:vAnchor="page" w:hAnchor="page" w:x="73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1.9926</w:t>
      </w:r>
    </w:p>
    <w:p w:rsidR="000A1F9B" w:rsidRDefault="00B27F83">
      <w:pPr>
        <w:pStyle w:val="Normal018"/>
        <w:framePr w:w="825" w:h="295" w:hRule="exact" w:wrap="auto" w:vAnchor="page" w:hAnchor="page" w:x="81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0.3508</w:t>
      </w:r>
    </w:p>
    <w:p w:rsidR="000A1F9B" w:rsidRDefault="00B27F83">
      <w:pPr>
        <w:pStyle w:val="Normal018"/>
        <w:framePr w:w="825" w:h="295" w:hRule="exact" w:wrap="auto" w:vAnchor="page" w:hAnchor="page" w:x="90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0.0711</w:t>
      </w:r>
    </w:p>
    <w:p w:rsidR="000A1F9B" w:rsidRDefault="00B27F83">
      <w:pPr>
        <w:pStyle w:val="Normal018"/>
        <w:framePr w:w="825" w:h="295" w:hRule="exact" w:wrap="auto" w:vAnchor="page" w:hAnchor="page" w:x="98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0190</w:t>
      </w:r>
    </w:p>
    <w:p w:rsidR="000A1F9B" w:rsidRDefault="00B27F83">
      <w:pPr>
        <w:pStyle w:val="Normal018"/>
        <w:framePr w:w="825" w:h="295" w:hRule="exact" w:wrap="auto" w:vAnchor="page" w:hAnchor="page" w:x="106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0.0213</w:t>
      </w:r>
    </w:p>
    <w:p w:rsidR="000A1F9B" w:rsidRDefault="00B27F83">
      <w:pPr>
        <w:pStyle w:val="Normal018"/>
        <w:framePr w:w="825" w:h="295" w:hRule="exact" w:wrap="auto" w:vAnchor="page" w:hAnchor="page" w:x="114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0.1011</w:t>
      </w:r>
    </w:p>
    <w:p w:rsidR="000A1F9B" w:rsidRDefault="00B27F83">
      <w:pPr>
        <w:pStyle w:val="Normal018"/>
        <w:framePr w:w="825" w:h="295" w:hRule="exact" w:wrap="auto" w:vAnchor="page" w:hAnchor="page" w:x="123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0.5204</w:t>
      </w:r>
    </w:p>
    <w:p w:rsidR="000A1F9B" w:rsidRDefault="00B27F83">
      <w:pPr>
        <w:pStyle w:val="Normal018"/>
        <w:framePr w:w="870" w:h="295" w:hRule="exact" w:wrap="auto" w:vAnchor="page" w:hAnchor="page" w:x="18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1F010</w:t>
      </w:r>
    </w:p>
    <w:p w:rsidR="000A1F9B" w:rsidRDefault="00B27F83">
      <w:pPr>
        <w:pStyle w:val="Normal018"/>
        <w:framePr w:w="555" w:h="295" w:hRule="exact" w:wrap="auto" w:vAnchor="page" w:hAnchor="page" w:x="2673" w:y="560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1.0356</w:t>
      </w:r>
    </w:p>
    <w:p w:rsidR="000A1F9B" w:rsidRDefault="00B27F83">
      <w:pPr>
        <w:pStyle w:val="Normal018"/>
        <w:framePr w:w="825" w:h="295" w:hRule="exact" w:wrap="auto" w:vAnchor="page" w:hAnchor="page" w:x="40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8.7385</w:t>
      </w:r>
    </w:p>
    <w:p w:rsidR="000A1F9B" w:rsidRDefault="00B27F83">
      <w:pPr>
        <w:pStyle w:val="Normal018"/>
        <w:framePr w:w="825" w:h="295" w:hRule="exact" w:wrap="auto" w:vAnchor="page" w:hAnchor="page" w:x="48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0.5191</w:t>
      </w:r>
    </w:p>
    <w:p w:rsidR="000A1F9B" w:rsidRDefault="00B27F83">
      <w:pPr>
        <w:pStyle w:val="Normal018"/>
        <w:framePr w:w="825" w:h="295" w:hRule="exact" w:wrap="auto" w:vAnchor="page" w:hAnchor="page" w:x="57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1.3066</w:t>
      </w:r>
    </w:p>
    <w:p w:rsidR="000A1F9B" w:rsidRDefault="00B27F83">
      <w:pPr>
        <w:pStyle w:val="Normal018"/>
        <w:framePr w:w="825" w:h="295" w:hRule="exact" w:wrap="auto" w:vAnchor="page" w:hAnchor="page" w:x="65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1.9718</w:t>
      </w:r>
    </w:p>
    <w:p w:rsidR="000A1F9B" w:rsidRDefault="00B27F83">
      <w:pPr>
        <w:pStyle w:val="Normal018"/>
        <w:framePr w:w="825" w:h="295" w:hRule="exact" w:wrap="auto" w:vAnchor="page" w:hAnchor="page" w:x="73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2.0603</w:t>
      </w:r>
    </w:p>
    <w:p w:rsidR="000A1F9B" w:rsidRDefault="00B27F83">
      <w:pPr>
        <w:pStyle w:val="Normal018"/>
        <w:framePr w:w="825" w:h="295" w:hRule="exact" w:wrap="auto" w:vAnchor="page" w:hAnchor="page" w:x="81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0.4185</w:t>
      </w:r>
    </w:p>
    <w:p w:rsidR="000A1F9B" w:rsidRDefault="00B27F83">
      <w:pPr>
        <w:pStyle w:val="Normal018"/>
        <w:framePr w:w="825" w:h="295" w:hRule="exact" w:wrap="auto" w:vAnchor="page" w:hAnchor="page" w:x="90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0.0851</w:t>
      </w:r>
    </w:p>
    <w:p w:rsidR="000A1F9B" w:rsidRDefault="00B27F83">
      <w:pPr>
        <w:pStyle w:val="Normal018"/>
        <w:framePr w:w="825" w:h="295" w:hRule="exact" w:wrap="auto" w:vAnchor="page" w:hAnchor="page" w:x="98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0.0169</w:t>
      </w:r>
    </w:p>
    <w:p w:rsidR="000A1F9B" w:rsidRDefault="00B27F83">
      <w:pPr>
        <w:pStyle w:val="Normal018"/>
        <w:framePr w:w="825" w:h="295" w:hRule="exact" w:wrap="auto" w:vAnchor="page" w:hAnchor="page" w:x="106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0.0386</w:t>
      </w:r>
    </w:p>
    <w:p w:rsidR="000A1F9B" w:rsidRDefault="00B27F83">
      <w:pPr>
        <w:pStyle w:val="Normal018"/>
        <w:framePr w:w="825" w:h="295" w:hRule="exact" w:wrap="auto" w:vAnchor="page" w:hAnchor="page" w:x="114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0.0765</w:t>
      </w:r>
    </w:p>
    <w:p w:rsidR="000A1F9B" w:rsidRDefault="00B27F83">
      <w:pPr>
        <w:pStyle w:val="Normal018"/>
        <w:framePr w:w="825" w:h="295" w:hRule="exact" w:wrap="auto" w:vAnchor="page" w:hAnchor="page" w:x="123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0.6202</w:t>
      </w:r>
    </w:p>
    <w:p w:rsidR="000A1F9B" w:rsidRDefault="00B27F83">
      <w:pPr>
        <w:pStyle w:val="Normal018"/>
        <w:framePr w:w="870" w:h="295" w:hRule="exact" w:wrap="auto" w:vAnchor="page" w:hAnchor="page" w:x="18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2F001</w:t>
      </w:r>
    </w:p>
    <w:p w:rsidR="000A1F9B" w:rsidRDefault="00B27F83">
      <w:pPr>
        <w:pStyle w:val="Normal018"/>
        <w:framePr w:w="555" w:h="295" w:hRule="exact" w:wrap="auto" w:vAnchor="page" w:hAnchor="page" w:x="2673" w:y="588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0.9982</w:t>
      </w:r>
    </w:p>
    <w:p w:rsidR="000A1F9B" w:rsidRDefault="00B27F83">
      <w:pPr>
        <w:pStyle w:val="Normal018"/>
        <w:framePr w:w="825" w:h="295" w:hRule="exact" w:wrap="auto" w:vAnchor="page" w:hAnchor="page" w:x="40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6.7364</w:t>
      </w:r>
    </w:p>
    <w:p w:rsidR="000A1F9B" w:rsidRDefault="00B27F83">
      <w:pPr>
        <w:pStyle w:val="Normal018"/>
        <w:framePr w:w="825" w:h="295" w:hRule="exact" w:wrap="auto" w:vAnchor="page" w:hAnchor="page" w:x="48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0.6287</w:t>
      </w:r>
    </w:p>
    <w:p w:rsidR="000A1F9B" w:rsidRDefault="00B27F83">
      <w:pPr>
        <w:pStyle w:val="Normal018"/>
        <w:framePr w:w="825" w:h="295" w:hRule="exact" w:wrap="auto" w:vAnchor="page" w:hAnchor="page" w:x="57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1.3333</w:t>
      </w:r>
    </w:p>
    <w:p w:rsidR="000A1F9B" w:rsidRDefault="00B27F83">
      <w:pPr>
        <w:pStyle w:val="Normal018"/>
        <w:framePr w:w="825" w:h="295" w:hRule="exact" w:wrap="auto" w:vAnchor="page" w:hAnchor="page" w:x="65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1.8299</w:t>
      </w:r>
    </w:p>
    <w:p w:rsidR="000A1F9B" w:rsidRDefault="00B27F83">
      <w:pPr>
        <w:pStyle w:val="Normal018"/>
        <w:framePr w:w="825" w:h="295" w:hRule="exact" w:wrap="auto" w:vAnchor="page" w:hAnchor="page" w:x="73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2.0163</w:t>
      </w:r>
    </w:p>
    <w:p w:rsidR="000A1F9B" w:rsidRDefault="00B27F83">
      <w:pPr>
        <w:pStyle w:val="Normal018"/>
        <w:framePr w:w="825" w:h="295" w:hRule="exact" w:wrap="auto" w:vAnchor="page" w:hAnchor="page" w:x="81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0.2366</w:t>
      </w:r>
    </w:p>
    <w:p w:rsidR="000A1F9B" w:rsidRDefault="00B27F83">
      <w:pPr>
        <w:pStyle w:val="Normal018"/>
        <w:framePr w:w="825" w:h="295" w:hRule="exact" w:wrap="auto" w:vAnchor="page" w:hAnchor="page" w:x="90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0.0834</w:t>
      </w:r>
    </w:p>
    <w:p w:rsidR="000A1F9B" w:rsidRDefault="00B27F83">
      <w:pPr>
        <w:pStyle w:val="Normal018"/>
        <w:framePr w:w="825" w:h="295" w:hRule="exact" w:wrap="auto" w:vAnchor="page" w:hAnchor="page" w:x="98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0.0126</w:t>
      </w:r>
    </w:p>
    <w:p w:rsidR="000A1F9B" w:rsidRDefault="00B27F83">
      <w:pPr>
        <w:pStyle w:val="Normal018"/>
        <w:framePr w:w="825" w:h="295" w:hRule="exact" w:wrap="auto" w:vAnchor="page" w:hAnchor="page" w:x="106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0.0290</w:t>
      </w:r>
    </w:p>
    <w:p w:rsidR="000A1F9B" w:rsidRDefault="00B27F83">
      <w:pPr>
        <w:pStyle w:val="Normal018"/>
        <w:framePr w:w="825" w:h="295" w:hRule="exact" w:wrap="auto" w:vAnchor="page" w:hAnchor="page" w:x="114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0.0943</w:t>
      </w:r>
    </w:p>
    <w:p w:rsidR="000A1F9B" w:rsidRDefault="00B27F83">
      <w:pPr>
        <w:pStyle w:val="Normal018"/>
        <w:framePr w:w="825" w:h="295" w:hRule="exact" w:wrap="auto" w:vAnchor="page" w:hAnchor="page" w:x="123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0.4617</w:t>
      </w:r>
    </w:p>
    <w:p w:rsidR="000A1F9B" w:rsidRDefault="00B27F83">
      <w:pPr>
        <w:pStyle w:val="Normal018"/>
        <w:framePr w:w="870" w:h="295" w:hRule="exact" w:wrap="auto" w:vAnchor="page" w:hAnchor="page" w:x="18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2F002</w:t>
      </w:r>
    </w:p>
    <w:p w:rsidR="000A1F9B" w:rsidRDefault="00B27F83">
      <w:pPr>
        <w:pStyle w:val="Normal018"/>
        <w:framePr w:w="555" w:h="295" w:hRule="exact" w:wrap="auto" w:vAnchor="page" w:hAnchor="page" w:x="2673" w:y="617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1.1880</w:t>
      </w:r>
    </w:p>
    <w:p w:rsidR="000A1F9B" w:rsidRDefault="00B27F83">
      <w:pPr>
        <w:pStyle w:val="Normal018"/>
        <w:framePr w:w="825" w:h="295" w:hRule="exact" w:wrap="auto" w:vAnchor="page" w:hAnchor="page" w:x="40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9.3348</w:t>
      </w:r>
    </w:p>
    <w:p w:rsidR="000A1F9B" w:rsidRDefault="00B27F83">
      <w:pPr>
        <w:pStyle w:val="Normal018"/>
        <w:framePr w:w="825" w:h="295" w:hRule="exact" w:wrap="auto" w:vAnchor="page" w:hAnchor="page" w:x="48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0.7240</w:t>
      </w:r>
    </w:p>
    <w:p w:rsidR="000A1F9B" w:rsidRDefault="00B27F83">
      <w:pPr>
        <w:pStyle w:val="Normal018"/>
        <w:framePr w:w="825" w:h="295" w:hRule="exact" w:wrap="auto" w:vAnchor="page" w:hAnchor="page" w:x="57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1.3183</w:t>
      </w:r>
    </w:p>
    <w:p w:rsidR="000A1F9B" w:rsidRDefault="00B27F83">
      <w:pPr>
        <w:pStyle w:val="Normal018"/>
        <w:framePr w:w="825" w:h="295" w:hRule="exact" w:wrap="auto" w:vAnchor="page" w:hAnchor="page" w:x="65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2.2611</w:t>
      </w:r>
    </w:p>
    <w:p w:rsidR="000A1F9B" w:rsidRDefault="00B27F83">
      <w:pPr>
        <w:pStyle w:val="Normal018"/>
        <w:framePr w:w="825" w:h="295" w:hRule="exact" w:wrap="auto" w:vAnchor="page" w:hAnchor="page" w:x="73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2.2731</w:t>
      </w:r>
    </w:p>
    <w:p w:rsidR="000A1F9B" w:rsidRDefault="00B27F83">
      <w:pPr>
        <w:pStyle w:val="Normal018"/>
        <w:framePr w:w="825" w:h="295" w:hRule="exact" w:wrap="auto" w:vAnchor="page" w:hAnchor="page" w:x="81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0.7148</w:t>
      </w:r>
    </w:p>
    <w:p w:rsidR="000A1F9B" w:rsidRDefault="00B27F83">
      <w:pPr>
        <w:pStyle w:val="Normal018"/>
        <w:framePr w:w="825" w:h="295" w:hRule="exact" w:wrap="auto" w:vAnchor="page" w:hAnchor="page" w:x="90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0.0828</w:t>
      </w:r>
    </w:p>
    <w:p w:rsidR="000A1F9B" w:rsidRDefault="00B27F83">
      <w:pPr>
        <w:pStyle w:val="Normal018"/>
        <w:framePr w:w="825" w:h="295" w:hRule="exact" w:wrap="auto" w:vAnchor="page" w:hAnchor="page" w:x="98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0.0235</w:t>
      </w:r>
    </w:p>
    <w:p w:rsidR="000A1F9B" w:rsidRDefault="00B27F83">
      <w:pPr>
        <w:pStyle w:val="Normal018"/>
        <w:framePr w:w="825" w:h="295" w:hRule="exact" w:wrap="auto" w:vAnchor="page" w:hAnchor="page" w:x="106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0.0442</w:t>
      </w:r>
    </w:p>
    <w:p w:rsidR="000A1F9B" w:rsidRDefault="00B27F83">
      <w:pPr>
        <w:pStyle w:val="Normal018"/>
        <w:framePr w:w="825" w:h="295" w:hRule="exact" w:wrap="auto" w:vAnchor="page" w:hAnchor="page" w:x="114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0.1259</w:t>
      </w:r>
    </w:p>
    <w:p w:rsidR="000A1F9B" w:rsidRDefault="00B27F83">
      <w:pPr>
        <w:pStyle w:val="Normal018"/>
        <w:framePr w:w="825" w:h="295" w:hRule="exact" w:wrap="auto" w:vAnchor="page" w:hAnchor="page" w:x="123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0.5274</w:t>
      </w:r>
    </w:p>
    <w:p w:rsidR="000A1F9B" w:rsidRDefault="00B27F83">
      <w:pPr>
        <w:pStyle w:val="Normal018"/>
        <w:framePr w:w="870" w:h="295" w:hRule="exact" w:wrap="auto" w:vAnchor="page" w:hAnchor="page" w:x="18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2F003</w:t>
      </w:r>
    </w:p>
    <w:p w:rsidR="000A1F9B" w:rsidRDefault="00B27F83">
      <w:pPr>
        <w:pStyle w:val="Normal018"/>
        <w:framePr w:w="555" w:h="295" w:hRule="exact" w:wrap="auto" w:vAnchor="page" w:hAnchor="page" w:x="2673" w:y="645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1.0758</w:t>
      </w:r>
    </w:p>
    <w:p w:rsidR="000A1F9B" w:rsidRDefault="00B27F83">
      <w:pPr>
        <w:pStyle w:val="Normal018"/>
        <w:framePr w:w="825" w:h="295" w:hRule="exact" w:wrap="auto" w:vAnchor="page" w:hAnchor="page" w:x="40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8.0980</w:t>
      </w:r>
    </w:p>
    <w:p w:rsidR="000A1F9B" w:rsidRDefault="00B27F83">
      <w:pPr>
        <w:pStyle w:val="Normal018"/>
        <w:framePr w:w="825" w:h="295" w:hRule="exact" w:wrap="auto" w:vAnchor="page" w:hAnchor="page" w:x="48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0.6350</w:t>
      </w:r>
    </w:p>
    <w:p w:rsidR="000A1F9B" w:rsidRDefault="00B27F83">
      <w:pPr>
        <w:pStyle w:val="Normal018"/>
        <w:framePr w:w="825" w:h="295" w:hRule="exact" w:wrap="auto" w:vAnchor="page" w:hAnchor="page" w:x="57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1.2014</w:t>
      </w:r>
    </w:p>
    <w:p w:rsidR="000A1F9B" w:rsidRDefault="00B27F83">
      <w:pPr>
        <w:pStyle w:val="Normal018"/>
        <w:framePr w:w="825" w:h="295" w:hRule="exact" w:wrap="auto" w:vAnchor="page" w:hAnchor="page" w:x="65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1.8805</w:t>
      </w:r>
    </w:p>
    <w:p w:rsidR="000A1F9B" w:rsidRDefault="00B27F83">
      <w:pPr>
        <w:pStyle w:val="Normal018"/>
        <w:framePr w:w="825" w:h="295" w:hRule="exact" w:wrap="auto" w:vAnchor="page" w:hAnchor="page" w:x="73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2.0046</w:t>
      </w:r>
    </w:p>
    <w:p w:rsidR="000A1F9B" w:rsidRDefault="00B27F83">
      <w:pPr>
        <w:pStyle w:val="Normal018"/>
        <w:framePr w:w="825" w:h="295" w:hRule="exact" w:wrap="auto" w:vAnchor="page" w:hAnchor="page" w:x="81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0.4710</w:t>
      </w:r>
    </w:p>
    <w:p w:rsidR="000A1F9B" w:rsidRDefault="00B27F83">
      <w:pPr>
        <w:pStyle w:val="Normal018"/>
        <w:framePr w:w="825" w:h="295" w:hRule="exact" w:wrap="auto" w:vAnchor="page" w:hAnchor="page" w:x="90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0.0749</w:t>
      </w:r>
    </w:p>
    <w:p w:rsidR="000A1F9B" w:rsidRDefault="00B27F83">
      <w:pPr>
        <w:pStyle w:val="Normal018"/>
        <w:framePr w:w="825" w:h="295" w:hRule="exact" w:wrap="auto" w:vAnchor="page" w:hAnchor="page" w:x="98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0.0192</w:t>
      </w:r>
    </w:p>
    <w:p w:rsidR="000A1F9B" w:rsidRDefault="00B27F83">
      <w:pPr>
        <w:pStyle w:val="Normal018"/>
        <w:framePr w:w="825" w:h="295" w:hRule="exact" w:wrap="auto" w:vAnchor="page" w:hAnchor="page" w:x="106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0.0357</w:t>
      </w:r>
    </w:p>
    <w:p w:rsidR="000A1F9B" w:rsidRDefault="00B27F83">
      <w:pPr>
        <w:pStyle w:val="Normal018"/>
        <w:framePr w:w="825" w:h="295" w:hRule="exact" w:wrap="auto" w:vAnchor="page" w:hAnchor="page" w:x="114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0.1140</w:t>
      </w:r>
    </w:p>
    <w:p w:rsidR="000A1F9B" w:rsidRDefault="00B27F83">
      <w:pPr>
        <w:pStyle w:val="Normal018"/>
        <w:framePr w:w="825" w:h="295" w:hRule="exact" w:wrap="auto" w:vAnchor="page" w:hAnchor="page" w:x="123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0.5158</w:t>
      </w:r>
    </w:p>
    <w:p w:rsidR="000A1F9B" w:rsidRDefault="00B27F83">
      <w:pPr>
        <w:pStyle w:val="Normal018"/>
        <w:framePr w:w="870" w:h="295" w:hRule="exact" w:wrap="auto" w:vAnchor="page" w:hAnchor="page" w:x="18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2F004</w:t>
      </w:r>
    </w:p>
    <w:p w:rsidR="000A1F9B" w:rsidRDefault="00B27F83">
      <w:pPr>
        <w:pStyle w:val="Normal018"/>
        <w:framePr w:w="555" w:h="295" w:hRule="exact" w:wrap="auto" w:vAnchor="page" w:hAnchor="page" w:x="2673" w:y="674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1.0667</w:t>
      </w:r>
    </w:p>
    <w:p w:rsidR="000A1F9B" w:rsidRDefault="00B27F83">
      <w:pPr>
        <w:pStyle w:val="Normal018"/>
        <w:framePr w:w="825" w:h="295" w:hRule="exact" w:wrap="auto" w:vAnchor="page" w:hAnchor="page" w:x="40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9.0298</w:t>
      </w:r>
    </w:p>
    <w:p w:rsidR="000A1F9B" w:rsidRDefault="00B27F83">
      <w:pPr>
        <w:pStyle w:val="Normal018"/>
        <w:framePr w:w="825" w:h="295" w:hRule="exact" w:wrap="auto" w:vAnchor="page" w:hAnchor="page" w:x="48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0.6958</w:t>
      </w:r>
    </w:p>
    <w:p w:rsidR="000A1F9B" w:rsidRDefault="00B27F83">
      <w:pPr>
        <w:pStyle w:val="Normal018"/>
        <w:framePr w:w="825" w:h="295" w:hRule="exact" w:wrap="auto" w:vAnchor="page" w:hAnchor="page" w:x="57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1.4096</w:t>
      </w:r>
    </w:p>
    <w:p w:rsidR="000A1F9B" w:rsidRDefault="00B27F83">
      <w:pPr>
        <w:pStyle w:val="Normal018"/>
        <w:framePr w:w="825" w:h="295" w:hRule="exact" w:wrap="auto" w:vAnchor="page" w:hAnchor="page" w:x="65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1.7829</w:t>
      </w:r>
    </w:p>
    <w:p w:rsidR="000A1F9B" w:rsidRDefault="00B27F83">
      <w:pPr>
        <w:pStyle w:val="Normal018"/>
        <w:framePr w:w="825" w:h="295" w:hRule="exact" w:wrap="auto" w:vAnchor="page" w:hAnchor="page" w:x="73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2.0814</w:t>
      </w:r>
    </w:p>
    <w:p w:rsidR="000A1F9B" w:rsidRDefault="00B27F83">
      <w:pPr>
        <w:pStyle w:val="Normal018"/>
        <w:framePr w:w="825" w:h="295" w:hRule="exact" w:wrap="auto" w:vAnchor="page" w:hAnchor="page" w:x="81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0.6054</w:t>
      </w:r>
    </w:p>
    <w:p w:rsidR="000A1F9B" w:rsidRDefault="00B27F83">
      <w:pPr>
        <w:pStyle w:val="Normal018"/>
        <w:framePr w:w="825" w:h="295" w:hRule="exact" w:wrap="auto" w:vAnchor="page" w:hAnchor="page" w:x="90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0.0875</w:t>
      </w:r>
    </w:p>
    <w:p w:rsidR="000A1F9B" w:rsidRDefault="00B27F83">
      <w:pPr>
        <w:pStyle w:val="Normal018"/>
        <w:framePr w:w="825" w:h="295" w:hRule="exact" w:wrap="auto" w:vAnchor="page" w:hAnchor="page" w:x="98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0.0127</w:t>
      </w:r>
    </w:p>
    <w:p w:rsidR="000A1F9B" w:rsidRDefault="00B27F83">
      <w:pPr>
        <w:pStyle w:val="Normal018"/>
        <w:framePr w:w="825" w:h="295" w:hRule="exact" w:wrap="auto" w:vAnchor="page" w:hAnchor="page" w:x="106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0.0360</w:t>
      </w:r>
    </w:p>
    <w:p w:rsidR="000A1F9B" w:rsidRDefault="00B27F83">
      <w:pPr>
        <w:pStyle w:val="Normal018"/>
        <w:framePr w:w="825" w:h="295" w:hRule="exact" w:wrap="auto" w:vAnchor="page" w:hAnchor="page" w:x="114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0.1218</w:t>
      </w:r>
    </w:p>
    <w:p w:rsidR="000A1F9B" w:rsidRDefault="00B27F83">
      <w:pPr>
        <w:pStyle w:val="Normal018"/>
        <w:framePr w:w="825" w:h="295" w:hRule="exact" w:wrap="auto" w:vAnchor="page" w:hAnchor="page" w:x="123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0.6362</w:t>
      </w:r>
    </w:p>
    <w:p w:rsidR="000A1F9B" w:rsidRDefault="00B27F83">
      <w:pPr>
        <w:pStyle w:val="Normal018"/>
        <w:framePr w:w="870" w:h="295" w:hRule="exact" w:wrap="auto" w:vAnchor="page" w:hAnchor="page" w:x="18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2F005</w:t>
      </w:r>
    </w:p>
    <w:p w:rsidR="000A1F9B" w:rsidRDefault="00B27F83">
      <w:pPr>
        <w:pStyle w:val="Normal018"/>
        <w:framePr w:w="555" w:h="295" w:hRule="exact" w:wrap="auto" w:vAnchor="page" w:hAnchor="page" w:x="2673" w:y="702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0.8306</w:t>
      </w:r>
    </w:p>
    <w:p w:rsidR="000A1F9B" w:rsidRDefault="00B27F83">
      <w:pPr>
        <w:pStyle w:val="Normal018"/>
        <w:framePr w:w="825" w:h="295" w:hRule="exact" w:wrap="auto" w:vAnchor="page" w:hAnchor="page" w:x="40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</w:t>
      </w:r>
      <w:r>
        <w:rPr>
          <w:rFonts w:eastAsia="Times New Roman"/>
          <w:color w:val="000000"/>
          <w:kern w:val="2"/>
          <w:sz w:val="17"/>
        </w:rPr>
        <w:t>7186</w:t>
      </w:r>
    </w:p>
    <w:p w:rsidR="000A1F9B" w:rsidRDefault="00B27F83">
      <w:pPr>
        <w:pStyle w:val="Normal018"/>
        <w:framePr w:w="825" w:h="295" w:hRule="exact" w:wrap="auto" w:vAnchor="page" w:hAnchor="page" w:x="48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0.6107</w:t>
      </w:r>
    </w:p>
    <w:p w:rsidR="000A1F9B" w:rsidRDefault="00B27F83">
      <w:pPr>
        <w:pStyle w:val="Normal018"/>
        <w:framePr w:w="825" w:h="295" w:hRule="exact" w:wrap="auto" w:vAnchor="page" w:hAnchor="page" w:x="57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1.1647</w:t>
      </w:r>
    </w:p>
    <w:p w:rsidR="000A1F9B" w:rsidRDefault="00B27F83">
      <w:pPr>
        <w:pStyle w:val="Normal018"/>
        <w:framePr w:w="825" w:h="295" w:hRule="exact" w:wrap="auto" w:vAnchor="page" w:hAnchor="page" w:x="65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1.6438</w:t>
      </w:r>
    </w:p>
    <w:p w:rsidR="000A1F9B" w:rsidRDefault="00B27F83">
      <w:pPr>
        <w:pStyle w:val="Normal018"/>
        <w:framePr w:w="825" w:h="295" w:hRule="exact" w:wrap="auto" w:vAnchor="page" w:hAnchor="page" w:x="73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1.8737</w:t>
      </w:r>
    </w:p>
    <w:p w:rsidR="000A1F9B" w:rsidRDefault="00B27F83">
      <w:pPr>
        <w:pStyle w:val="Normal018"/>
        <w:framePr w:w="825" w:h="295" w:hRule="exact" w:wrap="auto" w:vAnchor="page" w:hAnchor="page" w:x="81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0.4455</w:t>
      </w:r>
    </w:p>
    <w:p w:rsidR="000A1F9B" w:rsidRDefault="00B27F83">
      <w:pPr>
        <w:pStyle w:val="Normal018"/>
        <w:framePr w:w="825" w:h="295" w:hRule="exact" w:wrap="auto" w:vAnchor="page" w:hAnchor="page" w:x="90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0.0619</w:t>
      </w:r>
    </w:p>
    <w:p w:rsidR="000A1F9B" w:rsidRDefault="00B27F83">
      <w:pPr>
        <w:pStyle w:val="Normal018"/>
        <w:framePr w:w="825" w:h="295" w:hRule="exact" w:wrap="auto" w:vAnchor="page" w:hAnchor="page" w:x="98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0.0120</w:t>
      </w:r>
    </w:p>
    <w:p w:rsidR="000A1F9B" w:rsidRDefault="00B27F83">
      <w:pPr>
        <w:pStyle w:val="Normal018"/>
        <w:framePr w:w="825" w:h="295" w:hRule="exact" w:wrap="auto" w:vAnchor="page" w:hAnchor="page" w:x="106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0.0314</w:t>
      </w:r>
    </w:p>
    <w:p w:rsidR="000A1F9B" w:rsidRDefault="00B27F83">
      <w:pPr>
        <w:pStyle w:val="Normal018"/>
        <w:framePr w:w="825" w:h="295" w:hRule="exact" w:wrap="auto" w:vAnchor="page" w:hAnchor="page" w:x="114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0.0819</w:t>
      </w:r>
    </w:p>
    <w:p w:rsidR="000A1F9B" w:rsidRDefault="00B27F83">
      <w:pPr>
        <w:pStyle w:val="Normal018"/>
        <w:framePr w:w="825" w:h="295" w:hRule="exact" w:wrap="auto" w:vAnchor="page" w:hAnchor="page" w:x="123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0.4819</w:t>
      </w:r>
    </w:p>
    <w:p w:rsidR="000A1F9B" w:rsidRDefault="00B27F83">
      <w:pPr>
        <w:pStyle w:val="Normal018"/>
        <w:framePr w:w="870" w:h="295" w:hRule="exact" w:wrap="auto" w:vAnchor="page" w:hAnchor="page" w:x="18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2F006</w:t>
      </w:r>
    </w:p>
    <w:p w:rsidR="000A1F9B" w:rsidRDefault="00B27F83">
      <w:pPr>
        <w:pStyle w:val="Normal018"/>
        <w:framePr w:w="555" w:h="295" w:hRule="exact" w:wrap="auto" w:vAnchor="page" w:hAnchor="page" w:x="2673" w:y="731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0.9229</w:t>
      </w:r>
    </w:p>
    <w:p w:rsidR="000A1F9B" w:rsidRDefault="00B27F83">
      <w:pPr>
        <w:pStyle w:val="Normal018"/>
        <w:framePr w:w="825" w:h="295" w:hRule="exact" w:wrap="auto" w:vAnchor="page" w:hAnchor="page" w:x="40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7.2235</w:t>
      </w:r>
    </w:p>
    <w:p w:rsidR="000A1F9B" w:rsidRDefault="00B27F83">
      <w:pPr>
        <w:pStyle w:val="Normal018"/>
        <w:framePr w:w="825" w:h="295" w:hRule="exact" w:wrap="auto" w:vAnchor="page" w:hAnchor="page" w:x="48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0.5942</w:t>
      </w:r>
    </w:p>
    <w:p w:rsidR="000A1F9B" w:rsidRDefault="00B27F83">
      <w:pPr>
        <w:pStyle w:val="Normal018"/>
        <w:framePr w:w="825" w:h="295" w:hRule="exact" w:wrap="auto" w:vAnchor="page" w:hAnchor="page" w:x="57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1.2007</w:t>
      </w:r>
    </w:p>
    <w:p w:rsidR="000A1F9B" w:rsidRDefault="00B27F83">
      <w:pPr>
        <w:pStyle w:val="Normal018"/>
        <w:framePr w:w="825" w:h="295" w:hRule="exact" w:wrap="auto" w:vAnchor="page" w:hAnchor="page" w:x="65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1.6687</w:t>
      </w:r>
    </w:p>
    <w:p w:rsidR="000A1F9B" w:rsidRDefault="00B27F83">
      <w:pPr>
        <w:pStyle w:val="Normal018"/>
        <w:framePr w:w="825" w:h="295" w:hRule="exact" w:wrap="auto" w:vAnchor="page" w:hAnchor="page" w:x="73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1.9942</w:t>
      </w:r>
    </w:p>
    <w:p w:rsidR="000A1F9B" w:rsidRDefault="00B27F83">
      <w:pPr>
        <w:pStyle w:val="Normal018"/>
        <w:framePr w:w="825" w:h="295" w:hRule="exact" w:wrap="auto" w:vAnchor="page" w:hAnchor="page" w:x="81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0.3473</w:t>
      </w:r>
    </w:p>
    <w:p w:rsidR="000A1F9B" w:rsidRDefault="00B27F83">
      <w:pPr>
        <w:pStyle w:val="Normal018"/>
        <w:framePr w:w="825" w:h="295" w:hRule="exact" w:wrap="auto" w:vAnchor="page" w:hAnchor="page" w:x="90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0.0928</w:t>
      </w:r>
    </w:p>
    <w:p w:rsidR="000A1F9B" w:rsidRDefault="00B27F83">
      <w:pPr>
        <w:pStyle w:val="Normal018"/>
        <w:framePr w:w="825" w:h="295" w:hRule="exact" w:wrap="auto" w:vAnchor="page" w:hAnchor="page" w:x="98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0.0189</w:t>
      </w:r>
    </w:p>
    <w:p w:rsidR="000A1F9B" w:rsidRDefault="00B27F83">
      <w:pPr>
        <w:pStyle w:val="Normal018"/>
        <w:framePr w:w="825" w:h="295" w:hRule="exact" w:wrap="auto" w:vAnchor="page" w:hAnchor="page" w:x="106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0.0326</w:t>
      </w:r>
    </w:p>
    <w:p w:rsidR="000A1F9B" w:rsidRDefault="00B27F83">
      <w:pPr>
        <w:pStyle w:val="Normal018"/>
        <w:framePr w:w="825" w:h="295" w:hRule="exact" w:wrap="auto" w:vAnchor="page" w:hAnchor="page" w:x="114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0.1139</w:t>
      </w:r>
    </w:p>
    <w:p w:rsidR="000A1F9B" w:rsidRDefault="00B27F83">
      <w:pPr>
        <w:pStyle w:val="Normal018"/>
        <w:framePr w:w="825" w:h="295" w:hRule="exact" w:wrap="auto" w:vAnchor="page" w:hAnchor="page" w:x="123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0.4443</w:t>
      </w:r>
    </w:p>
    <w:p w:rsidR="000A1F9B" w:rsidRDefault="00B27F83">
      <w:pPr>
        <w:pStyle w:val="Normal018"/>
        <w:framePr w:w="870" w:h="295" w:hRule="exact" w:wrap="auto" w:vAnchor="page" w:hAnchor="page" w:x="18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2F007</w:t>
      </w:r>
    </w:p>
    <w:p w:rsidR="000A1F9B" w:rsidRDefault="00B27F83">
      <w:pPr>
        <w:pStyle w:val="Normal018"/>
        <w:framePr w:w="555" w:h="295" w:hRule="exact" w:wrap="auto" w:vAnchor="page" w:hAnchor="page" w:x="2673" w:y="759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1.0366</w:t>
      </w:r>
    </w:p>
    <w:p w:rsidR="000A1F9B" w:rsidRDefault="00B27F83">
      <w:pPr>
        <w:pStyle w:val="Normal018"/>
        <w:framePr w:w="825" w:h="295" w:hRule="exact" w:wrap="auto" w:vAnchor="page" w:hAnchor="page" w:x="40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8.1002</w:t>
      </w:r>
    </w:p>
    <w:p w:rsidR="000A1F9B" w:rsidRDefault="00B27F83">
      <w:pPr>
        <w:pStyle w:val="Normal018"/>
        <w:framePr w:w="825" w:h="295" w:hRule="exact" w:wrap="auto" w:vAnchor="page" w:hAnchor="page" w:x="48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0.6912</w:t>
      </w:r>
    </w:p>
    <w:p w:rsidR="000A1F9B" w:rsidRDefault="00B27F83">
      <w:pPr>
        <w:pStyle w:val="Normal018"/>
        <w:framePr w:w="825" w:h="295" w:hRule="exact" w:wrap="auto" w:vAnchor="page" w:hAnchor="page" w:x="57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1.3082</w:t>
      </w:r>
    </w:p>
    <w:p w:rsidR="000A1F9B" w:rsidRDefault="00B27F83">
      <w:pPr>
        <w:pStyle w:val="Normal018"/>
        <w:framePr w:w="825" w:h="295" w:hRule="exact" w:wrap="auto" w:vAnchor="page" w:hAnchor="page" w:x="65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1.8485</w:t>
      </w:r>
    </w:p>
    <w:p w:rsidR="000A1F9B" w:rsidRDefault="00B27F83">
      <w:pPr>
        <w:pStyle w:val="Normal018"/>
        <w:framePr w:w="825" w:h="295" w:hRule="exact" w:wrap="auto" w:vAnchor="page" w:hAnchor="page" w:x="73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1.9578</w:t>
      </w:r>
    </w:p>
    <w:p w:rsidR="000A1F9B" w:rsidRDefault="00B27F83">
      <w:pPr>
        <w:pStyle w:val="Normal018"/>
        <w:framePr w:w="825" w:h="295" w:hRule="exact" w:wrap="auto" w:vAnchor="page" w:hAnchor="page" w:x="81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0.4584</w:t>
      </w:r>
    </w:p>
    <w:p w:rsidR="000A1F9B" w:rsidRDefault="00B27F83">
      <w:pPr>
        <w:pStyle w:val="Normal018"/>
        <w:framePr w:w="825" w:h="295" w:hRule="exact" w:wrap="auto" w:vAnchor="page" w:hAnchor="page" w:x="90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0.0903</w:t>
      </w:r>
    </w:p>
    <w:p w:rsidR="000A1F9B" w:rsidRDefault="00B27F83">
      <w:pPr>
        <w:pStyle w:val="Normal018"/>
        <w:framePr w:w="825" w:h="295" w:hRule="exact" w:wrap="auto" w:vAnchor="page" w:hAnchor="page" w:x="98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0.0204</w:t>
      </w:r>
    </w:p>
    <w:p w:rsidR="000A1F9B" w:rsidRDefault="00B27F83">
      <w:pPr>
        <w:pStyle w:val="Normal018"/>
        <w:framePr w:w="825" w:h="295" w:hRule="exact" w:wrap="auto" w:vAnchor="page" w:hAnchor="page" w:x="106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0.0386</w:t>
      </w:r>
    </w:p>
    <w:p w:rsidR="000A1F9B" w:rsidRDefault="00B27F83">
      <w:pPr>
        <w:pStyle w:val="Normal018"/>
        <w:framePr w:w="825" w:h="295" w:hRule="exact" w:wrap="auto" w:vAnchor="page" w:hAnchor="page" w:x="114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0.0980</w:t>
      </w:r>
    </w:p>
    <w:p w:rsidR="000A1F9B" w:rsidRDefault="00B27F83">
      <w:pPr>
        <w:pStyle w:val="Normal018"/>
        <w:framePr w:w="825" w:h="295" w:hRule="exact" w:wrap="auto" w:vAnchor="page" w:hAnchor="page" w:x="123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</w:t>
      </w:r>
      <w:r>
        <w:rPr>
          <w:rFonts w:eastAsia="Times New Roman"/>
          <w:color w:val="000000"/>
          <w:kern w:val="2"/>
          <w:sz w:val="17"/>
        </w:rPr>
        <w:t>0345</w:t>
      </w:r>
    </w:p>
    <w:p w:rsidR="000A1F9B" w:rsidRDefault="00B27F83">
      <w:pPr>
        <w:pStyle w:val="Normal018"/>
        <w:framePr w:w="870" w:h="295" w:hRule="exact" w:wrap="auto" w:vAnchor="page" w:hAnchor="page" w:x="18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2F009</w:t>
      </w:r>
    </w:p>
    <w:p w:rsidR="000A1F9B" w:rsidRDefault="00B27F83">
      <w:pPr>
        <w:pStyle w:val="Normal018"/>
        <w:framePr w:w="555" w:h="295" w:hRule="exact" w:wrap="auto" w:vAnchor="page" w:hAnchor="page" w:x="2673" w:y="788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0.9510</w:t>
      </w:r>
    </w:p>
    <w:p w:rsidR="000A1F9B" w:rsidRDefault="00B27F83">
      <w:pPr>
        <w:pStyle w:val="Normal018"/>
        <w:framePr w:w="825" w:h="295" w:hRule="exact" w:wrap="auto" w:vAnchor="page" w:hAnchor="page" w:x="40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9.1759</w:t>
      </w:r>
    </w:p>
    <w:p w:rsidR="000A1F9B" w:rsidRDefault="00B27F83">
      <w:pPr>
        <w:pStyle w:val="Normal018"/>
        <w:framePr w:w="825" w:h="295" w:hRule="exact" w:wrap="auto" w:vAnchor="page" w:hAnchor="page" w:x="48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0.6474</w:t>
      </w:r>
    </w:p>
    <w:p w:rsidR="000A1F9B" w:rsidRDefault="00B27F83">
      <w:pPr>
        <w:pStyle w:val="Normal018"/>
        <w:framePr w:w="825" w:h="295" w:hRule="exact" w:wrap="auto" w:vAnchor="page" w:hAnchor="page" w:x="57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1.3140</w:t>
      </w:r>
    </w:p>
    <w:p w:rsidR="000A1F9B" w:rsidRDefault="00B27F83">
      <w:pPr>
        <w:pStyle w:val="Normal018"/>
        <w:framePr w:w="825" w:h="295" w:hRule="exact" w:wrap="auto" w:vAnchor="page" w:hAnchor="page" w:x="65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2.1323</w:t>
      </w:r>
    </w:p>
    <w:p w:rsidR="000A1F9B" w:rsidRDefault="00B27F83">
      <w:pPr>
        <w:pStyle w:val="Normal018"/>
        <w:framePr w:w="825" w:h="295" w:hRule="exact" w:wrap="auto" w:vAnchor="page" w:hAnchor="page" w:x="73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2.0318</w:t>
      </w:r>
    </w:p>
    <w:p w:rsidR="000A1F9B" w:rsidRDefault="00B27F83">
      <w:pPr>
        <w:pStyle w:val="Normal018"/>
        <w:framePr w:w="825" w:h="295" w:hRule="exact" w:wrap="auto" w:vAnchor="page" w:hAnchor="page" w:x="81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0.5970</w:t>
      </w:r>
    </w:p>
    <w:p w:rsidR="000A1F9B" w:rsidRDefault="00B27F83">
      <w:pPr>
        <w:pStyle w:val="Normal018"/>
        <w:framePr w:w="825" w:h="295" w:hRule="exact" w:wrap="auto" w:vAnchor="page" w:hAnchor="page" w:x="90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0.0795</w:t>
      </w:r>
    </w:p>
    <w:p w:rsidR="000A1F9B" w:rsidRDefault="00B27F83">
      <w:pPr>
        <w:pStyle w:val="Normal018"/>
        <w:framePr w:w="825" w:h="295" w:hRule="exact" w:wrap="auto" w:vAnchor="page" w:hAnchor="page" w:x="98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0.0175</w:t>
      </w:r>
    </w:p>
    <w:p w:rsidR="000A1F9B" w:rsidRDefault="00B27F83">
      <w:pPr>
        <w:pStyle w:val="Normal018"/>
        <w:framePr w:w="825" w:h="295" w:hRule="exact" w:wrap="auto" w:vAnchor="page" w:hAnchor="page" w:x="106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0.0308</w:t>
      </w:r>
    </w:p>
    <w:p w:rsidR="000A1F9B" w:rsidRDefault="00B27F83">
      <w:pPr>
        <w:pStyle w:val="Normal018"/>
        <w:framePr w:w="825" w:h="295" w:hRule="exact" w:wrap="auto" w:vAnchor="page" w:hAnchor="page" w:x="114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0.1286</w:t>
      </w:r>
    </w:p>
    <w:p w:rsidR="000A1F9B" w:rsidRDefault="00B27F83">
      <w:pPr>
        <w:pStyle w:val="Normal018"/>
        <w:framePr w:w="825" w:h="295" w:hRule="exact" w:wrap="auto" w:vAnchor="page" w:hAnchor="page" w:x="123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0.5148</w:t>
      </w:r>
    </w:p>
    <w:p w:rsidR="000A1F9B" w:rsidRDefault="00B27F83">
      <w:pPr>
        <w:pStyle w:val="Normal018"/>
        <w:framePr w:w="870" w:h="295" w:hRule="exact" w:wrap="auto" w:vAnchor="page" w:hAnchor="page" w:x="18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2F010</w:t>
      </w:r>
    </w:p>
    <w:p w:rsidR="000A1F9B" w:rsidRDefault="00B27F83">
      <w:pPr>
        <w:pStyle w:val="Normal018"/>
        <w:framePr w:w="555" w:h="295" w:hRule="exact" w:wrap="auto" w:vAnchor="page" w:hAnchor="page" w:x="2673" w:y="816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0.9587</w:t>
      </w:r>
    </w:p>
    <w:p w:rsidR="000A1F9B" w:rsidRDefault="00B27F83">
      <w:pPr>
        <w:pStyle w:val="Normal018"/>
        <w:framePr w:w="825" w:h="295" w:hRule="exact" w:wrap="auto" w:vAnchor="page" w:hAnchor="page" w:x="40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7.8441</w:t>
      </w:r>
    </w:p>
    <w:p w:rsidR="000A1F9B" w:rsidRDefault="00B27F83">
      <w:pPr>
        <w:pStyle w:val="Normal018"/>
        <w:framePr w:w="825" w:h="295" w:hRule="exact" w:wrap="auto" w:vAnchor="page" w:hAnchor="page" w:x="48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0.7551</w:t>
      </w:r>
    </w:p>
    <w:p w:rsidR="000A1F9B" w:rsidRDefault="00B27F83">
      <w:pPr>
        <w:pStyle w:val="Normal018"/>
        <w:framePr w:w="825" w:h="295" w:hRule="exact" w:wrap="auto" w:vAnchor="page" w:hAnchor="page" w:x="57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1.3982</w:t>
      </w:r>
    </w:p>
    <w:p w:rsidR="000A1F9B" w:rsidRDefault="00B27F83">
      <w:pPr>
        <w:pStyle w:val="Normal018"/>
        <w:framePr w:w="825" w:h="295" w:hRule="exact" w:wrap="auto" w:vAnchor="page" w:hAnchor="page" w:x="65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1.8889</w:t>
      </w:r>
    </w:p>
    <w:p w:rsidR="000A1F9B" w:rsidRDefault="00B27F83">
      <w:pPr>
        <w:pStyle w:val="Normal018"/>
        <w:framePr w:w="825" w:h="295" w:hRule="exact" w:wrap="auto" w:vAnchor="page" w:hAnchor="page" w:x="73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2.0385</w:t>
      </w:r>
    </w:p>
    <w:p w:rsidR="000A1F9B" w:rsidRDefault="00B27F83">
      <w:pPr>
        <w:pStyle w:val="Normal018"/>
        <w:framePr w:w="825" w:h="295" w:hRule="exact" w:wrap="auto" w:vAnchor="page" w:hAnchor="page" w:x="81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0.4151</w:t>
      </w:r>
    </w:p>
    <w:p w:rsidR="000A1F9B" w:rsidRDefault="00B27F83">
      <w:pPr>
        <w:pStyle w:val="Normal018"/>
        <w:framePr w:w="825" w:h="295" w:hRule="exact" w:wrap="auto" w:vAnchor="page" w:hAnchor="page" w:x="90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0.0819</w:t>
      </w:r>
    </w:p>
    <w:p w:rsidR="000A1F9B" w:rsidRDefault="00B27F83">
      <w:pPr>
        <w:pStyle w:val="Normal018"/>
        <w:framePr w:w="825" w:h="295" w:hRule="exact" w:wrap="auto" w:vAnchor="page" w:hAnchor="page" w:x="98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0.0173</w:t>
      </w:r>
    </w:p>
    <w:p w:rsidR="000A1F9B" w:rsidRDefault="00B27F83">
      <w:pPr>
        <w:pStyle w:val="Normal018"/>
        <w:framePr w:w="825" w:h="295" w:hRule="exact" w:wrap="auto" w:vAnchor="page" w:hAnchor="page" w:x="106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0.0262</w:t>
      </w:r>
    </w:p>
    <w:p w:rsidR="000A1F9B" w:rsidRDefault="00B27F83">
      <w:pPr>
        <w:pStyle w:val="Normal018"/>
        <w:framePr w:w="825" w:h="295" w:hRule="exact" w:wrap="auto" w:vAnchor="page" w:hAnchor="page" w:x="114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0.1215</w:t>
      </w:r>
    </w:p>
    <w:p w:rsidR="000A1F9B" w:rsidRDefault="00B27F83">
      <w:pPr>
        <w:pStyle w:val="Normal018"/>
        <w:framePr w:w="825" w:h="295" w:hRule="exact" w:wrap="auto" w:vAnchor="page" w:hAnchor="page" w:x="123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0.5020</w:t>
      </w:r>
    </w:p>
    <w:p w:rsidR="000A1F9B" w:rsidRDefault="00B27F83">
      <w:pPr>
        <w:pStyle w:val="Normal018"/>
        <w:framePr w:w="870" w:h="295" w:hRule="exact" w:wrap="auto" w:vAnchor="page" w:hAnchor="page" w:x="180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3F001</w:t>
      </w:r>
    </w:p>
    <w:p w:rsidR="000A1F9B" w:rsidRDefault="00B27F83">
      <w:pPr>
        <w:pStyle w:val="Normal018"/>
        <w:framePr w:w="555" w:h="295" w:hRule="exact" w:wrap="auto" w:vAnchor="page" w:hAnchor="page" w:x="2673" w:y="845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0.9897</w:t>
      </w:r>
    </w:p>
    <w:p w:rsidR="000A1F9B" w:rsidRDefault="00B27F83">
      <w:pPr>
        <w:pStyle w:val="Normal018"/>
        <w:framePr w:w="825" w:h="295" w:hRule="exact" w:wrap="auto" w:vAnchor="page" w:hAnchor="page" w:x="405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7.2058</w:t>
      </w:r>
    </w:p>
    <w:p w:rsidR="000A1F9B" w:rsidRDefault="00B27F83">
      <w:pPr>
        <w:pStyle w:val="Normal018"/>
        <w:framePr w:w="825" w:h="295" w:hRule="exact" w:wrap="auto" w:vAnchor="page" w:hAnchor="page" w:x="487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0.6263</w:t>
      </w:r>
    </w:p>
    <w:p w:rsidR="000A1F9B" w:rsidRDefault="00B27F83">
      <w:pPr>
        <w:pStyle w:val="Normal018"/>
        <w:framePr w:w="825" w:h="295" w:hRule="exact" w:wrap="auto" w:vAnchor="page" w:hAnchor="page" w:x="570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1.1993</w:t>
      </w:r>
    </w:p>
    <w:p w:rsidR="000A1F9B" w:rsidRDefault="00B27F83">
      <w:pPr>
        <w:pStyle w:val="Normal018"/>
        <w:framePr w:w="825" w:h="295" w:hRule="exact" w:wrap="auto" w:vAnchor="page" w:hAnchor="page" w:x="652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2.0595</w:t>
      </w:r>
    </w:p>
    <w:p w:rsidR="000A1F9B" w:rsidRDefault="00B27F83">
      <w:pPr>
        <w:pStyle w:val="Normal018"/>
        <w:framePr w:w="825" w:h="295" w:hRule="exact" w:wrap="auto" w:vAnchor="page" w:hAnchor="page" w:x="735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1.9594</w:t>
      </w:r>
    </w:p>
    <w:p w:rsidR="000A1F9B" w:rsidRDefault="00B27F83">
      <w:pPr>
        <w:pStyle w:val="Normal018"/>
        <w:framePr w:w="825" w:h="295" w:hRule="exact" w:wrap="auto" w:vAnchor="page" w:hAnchor="page" w:x="817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0.4105</w:t>
      </w:r>
    </w:p>
    <w:p w:rsidR="000A1F9B" w:rsidRDefault="00B27F83">
      <w:pPr>
        <w:pStyle w:val="Normal018"/>
        <w:framePr w:w="825" w:h="295" w:hRule="exact" w:wrap="auto" w:vAnchor="page" w:hAnchor="page" w:x="900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0.0742</w:t>
      </w:r>
    </w:p>
    <w:p w:rsidR="000A1F9B" w:rsidRDefault="00B27F83">
      <w:pPr>
        <w:pStyle w:val="Normal018"/>
        <w:framePr w:w="825" w:h="295" w:hRule="exact" w:wrap="auto" w:vAnchor="page" w:hAnchor="page" w:x="982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0.0191</w:t>
      </w:r>
    </w:p>
    <w:p w:rsidR="000A1F9B" w:rsidRDefault="00B27F83">
      <w:pPr>
        <w:pStyle w:val="Normal018"/>
        <w:framePr w:w="825" w:h="295" w:hRule="exact" w:wrap="auto" w:vAnchor="page" w:hAnchor="page" w:x="1065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0.0334</w:t>
      </w:r>
    </w:p>
    <w:p w:rsidR="000A1F9B" w:rsidRDefault="00B27F83">
      <w:pPr>
        <w:pStyle w:val="Normal018"/>
        <w:framePr w:w="825" w:h="295" w:hRule="exact" w:wrap="auto" w:vAnchor="page" w:hAnchor="page" w:x="1147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0.1013</w:t>
      </w:r>
    </w:p>
    <w:p w:rsidR="000A1F9B" w:rsidRDefault="00B27F83">
      <w:pPr>
        <w:pStyle w:val="Normal018"/>
        <w:framePr w:w="825" w:h="295" w:hRule="exact" w:wrap="auto" w:vAnchor="page" w:hAnchor="page" w:x="1230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0.4293</w:t>
      </w:r>
    </w:p>
    <w:p w:rsidR="000A1F9B" w:rsidRDefault="00B27F83">
      <w:pPr>
        <w:pStyle w:val="Normal018"/>
        <w:framePr w:w="13172" w:h="225" w:hRule="exact" w:wrap="auto" w:vAnchor="page" w:hAnchor="page" w:x="1863" w:y="908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18"/>
        <w:spacing w:line="1" w:lineRule="auto"/>
      </w:pPr>
      <w:r>
        <w:br w:type="page"/>
      </w:r>
    </w:p>
    <w:p w:rsidR="000A1F9B" w:rsidRDefault="00B27F83">
      <w:pPr>
        <w:pStyle w:val="Normal018"/>
        <w:framePr w:w="12795" w:h="226" w:hRule="exact" w:wrap="auto" w:vAnchor="page" w:hAnchor="page" w:x="1893" w:y="14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b/>
          <w:color w:val="000000"/>
          <w:kern w:val="2"/>
          <w:sz w:val="19"/>
        </w:rPr>
      </w:pPr>
      <w:r>
        <w:pict>
          <v:line id="_x0000_s3124" style="position:absolute;left:0;text-align:left;z-index:-251483136;mso-position-horizontal-relative:page;mso-position-vertical-relative:page" from="90.9pt,114.05pt" to="732.2pt,114.05pt" o:allowincell="f">
            <w10:wrap anchorx="page" anchory="page"/>
          </v:line>
        </w:pict>
      </w:r>
      <w:r>
        <w:pict>
          <v:line id="_x0000_s3123" style="position:absolute;left:0;text-align:left;z-index:-251482112;mso-position-horizontal-relative:page;mso-position-vertical-relative:page" from="90.9pt,151.55pt" to="734.45pt,151.55pt" o:allowincell="f">
            <w10:wrap anchorx="page" anchory="page"/>
          </v:line>
        </w:pict>
      </w:r>
      <w:r>
        <w:pict>
          <v:line id="_x0000_s3122" style="position:absolute;left:0;text-align:left;z-index:-251481088;mso-position-horizontal-relative:page;mso-position-vertical-relative:page" from="90.15pt,451.85pt" to="743.45pt,451.8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Report with Individual Values </w:t>
      </w:r>
    </w:p>
    <w:p w:rsidR="000A1F9B" w:rsidRDefault="00B27F83">
      <w:pPr>
        <w:pStyle w:val="Normal018"/>
        <w:framePr w:w="12780" w:h="285" w:hRule="exact" w:wrap="auto" w:vAnchor="page" w:hAnchor="page" w:x="1893" w:y="172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脏器重量（g）个体数据</w:t>
      </w:r>
    </w:p>
    <w:p w:rsidR="000A1F9B" w:rsidRDefault="00B27F83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8"/>
        <w:framePr w:w="630" w:h="525" w:hRule="exact" w:wrap="auto" w:vAnchor="page" w:hAnchor="page" w:x="2553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试验</w:t>
      </w:r>
    </w:p>
    <w:p w:rsidR="000A1F9B" w:rsidRDefault="00B27F83">
      <w:pPr>
        <w:pStyle w:val="Normal018"/>
        <w:framePr w:w="630" w:h="525" w:hRule="exact" w:wrap="auto" w:vAnchor="page" w:hAnchor="page" w:x="2553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8"/>
        <w:framePr w:w="825" w:h="660" w:hRule="exact" w:wrap="auto" w:vAnchor="page" w:hAnchor="page" w:x="32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18"/>
        <w:framePr w:w="825" w:h="660" w:hRule="exact" w:wrap="auto" w:vAnchor="page" w:hAnchor="page" w:x="32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18"/>
        <w:framePr w:w="825" w:h="660" w:hRule="exact" w:wrap="auto" w:vAnchor="page" w:hAnchor="page" w:x="40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18"/>
        <w:framePr w:w="825" w:h="660" w:hRule="exact" w:wrap="auto" w:vAnchor="page" w:hAnchor="page" w:x="40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18"/>
        <w:framePr w:w="825" w:h="660" w:hRule="exact" w:wrap="auto" w:vAnchor="page" w:hAnchor="page" w:x="48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18"/>
        <w:framePr w:w="825" w:h="660" w:hRule="exact" w:wrap="auto" w:vAnchor="page" w:hAnchor="page" w:x="48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18"/>
        <w:framePr w:w="825" w:h="660" w:hRule="exact" w:wrap="auto" w:vAnchor="page" w:hAnchor="page" w:x="57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18"/>
        <w:framePr w:w="825" w:h="660" w:hRule="exact" w:wrap="auto" w:vAnchor="page" w:hAnchor="page" w:x="57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18"/>
        <w:framePr w:w="825" w:h="660" w:hRule="exact" w:wrap="auto" w:vAnchor="page" w:hAnchor="page" w:x="65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18"/>
        <w:framePr w:w="825" w:h="660" w:hRule="exact" w:wrap="auto" w:vAnchor="page" w:hAnchor="page" w:x="65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18"/>
        <w:framePr w:w="825" w:h="660" w:hRule="exact" w:wrap="auto" w:vAnchor="page" w:hAnchor="page" w:x="73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18"/>
        <w:framePr w:w="825" w:h="660" w:hRule="exact" w:wrap="auto" w:vAnchor="page" w:hAnchor="page" w:x="73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18"/>
        <w:framePr w:w="825" w:h="660" w:hRule="exact" w:wrap="auto" w:vAnchor="page" w:hAnchor="page" w:x="81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18"/>
        <w:framePr w:w="825" w:h="660" w:hRule="exact" w:wrap="auto" w:vAnchor="page" w:hAnchor="page" w:x="81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18"/>
        <w:framePr w:w="825" w:h="660" w:hRule="exact" w:wrap="auto" w:vAnchor="page" w:hAnchor="page" w:x="90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18"/>
        <w:framePr w:w="825" w:h="660" w:hRule="exact" w:wrap="auto" w:vAnchor="page" w:hAnchor="page" w:x="90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18"/>
        <w:framePr w:w="825" w:h="660" w:hRule="exact" w:wrap="auto" w:vAnchor="page" w:hAnchor="page" w:x="98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18"/>
        <w:framePr w:w="825" w:h="660" w:hRule="exact" w:wrap="auto" w:vAnchor="page" w:hAnchor="page" w:x="98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18"/>
        <w:framePr w:w="825" w:h="660" w:hRule="exact" w:wrap="auto" w:vAnchor="page" w:hAnchor="page" w:x="106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18"/>
        <w:framePr w:w="825" w:h="660" w:hRule="exact" w:wrap="auto" w:vAnchor="page" w:hAnchor="page" w:x="106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18"/>
        <w:framePr w:w="825" w:h="660" w:hRule="exact" w:wrap="auto" w:vAnchor="page" w:hAnchor="page" w:x="114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(OV)</w:t>
      </w:r>
    </w:p>
    <w:p w:rsidR="000A1F9B" w:rsidRDefault="00B27F83">
      <w:pPr>
        <w:pStyle w:val="Normal018"/>
        <w:framePr w:w="825" w:h="660" w:hRule="exact" w:wrap="auto" w:vAnchor="page" w:hAnchor="page" w:x="114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卵巢</w:t>
      </w:r>
    </w:p>
    <w:p w:rsidR="000A1F9B" w:rsidRDefault="00B27F83">
      <w:pPr>
        <w:pStyle w:val="Normal018"/>
        <w:framePr w:w="825" w:h="660" w:hRule="exact" w:wrap="auto" w:vAnchor="page" w:hAnchor="page" w:x="123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(UC)</w:t>
      </w:r>
    </w:p>
    <w:p w:rsidR="000A1F9B" w:rsidRDefault="00B27F83">
      <w:pPr>
        <w:pStyle w:val="Normal018"/>
        <w:framePr w:w="825" w:h="660" w:hRule="exact" w:wrap="auto" w:vAnchor="page" w:hAnchor="page" w:x="123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子宫（</w:t>
      </w:r>
      <w:r>
        <w:rPr>
          <w:rFonts w:ascii="宋体" w:eastAsia="宋体" w:hAnsi="宋体"/>
          <w:b/>
          <w:color w:val="000000"/>
          <w:kern w:val="2"/>
          <w:sz w:val="13"/>
        </w:rPr>
        <w:t>包括宫颈）</w:t>
      </w:r>
    </w:p>
    <w:p w:rsidR="000A1F9B" w:rsidRDefault="00B27F83">
      <w:pPr>
        <w:pStyle w:val="Normal018"/>
        <w:framePr w:w="870" w:h="295" w:hRule="exact" w:wrap="auto" w:vAnchor="page" w:hAnchor="page" w:x="18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3F002</w:t>
      </w:r>
    </w:p>
    <w:p w:rsidR="000A1F9B" w:rsidRDefault="00B27F83">
      <w:pPr>
        <w:pStyle w:val="Normal018"/>
        <w:framePr w:w="555" w:h="295" w:hRule="exact" w:wrap="auto" w:vAnchor="page" w:hAnchor="page" w:x="2673" w:y="303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1.0326</w:t>
      </w:r>
    </w:p>
    <w:p w:rsidR="000A1F9B" w:rsidRDefault="00B27F83">
      <w:pPr>
        <w:pStyle w:val="Normal018"/>
        <w:framePr w:w="825" w:h="295" w:hRule="exact" w:wrap="auto" w:vAnchor="page" w:hAnchor="page" w:x="40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7.3992</w:t>
      </w:r>
    </w:p>
    <w:p w:rsidR="000A1F9B" w:rsidRDefault="00B27F83">
      <w:pPr>
        <w:pStyle w:val="Normal018"/>
        <w:framePr w:w="825" w:h="295" w:hRule="exact" w:wrap="auto" w:vAnchor="page" w:hAnchor="page" w:x="48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0.6476</w:t>
      </w:r>
    </w:p>
    <w:p w:rsidR="000A1F9B" w:rsidRDefault="00B27F83">
      <w:pPr>
        <w:pStyle w:val="Normal018"/>
        <w:framePr w:w="825" w:h="295" w:hRule="exact" w:wrap="auto" w:vAnchor="page" w:hAnchor="page" w:x="57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1.2062</w:t>
      </w:r>
    </w:p>
    <w:p w:rsidR="000A1F9B" w:rsidRDefault="00B27F83">
      <w:pPr>
        <w:pStyle w:val="Normal018"/>
        <w:framePr w:w="825" w:h="295" w:hRule="exact" w:wrap="auto" w:vAnchor="page" w:hAnchor="page" w:x="65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2.0672</w:t>
      </w:r>
    </w:p>
    <w:p w:rsidR="000A1F9B" w:rsidRDefault="00B27F83">
      <w:pPr>
        <w:pStyle w:val="Normal018"/>
        <w:framePr w:w="825" w:h="295" w:hRule="exact" w:wrap="auto" w:vAnchor="page" w:hAnchor="page" w:x="73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2.0736</w:t>
      </w:r>
    </w:p>
    <w:p w:rsidR="000A1F9B" w:rsidRDefault="00B27F83">
      <w:pPr>
        <w:pStyle w:val="Normal018"/>
        <w:framePr w:w="825" w:h="295" w:hRule="exact" w:wrap="auto" w:vAnchor="page" w:hAnchor="page" w:x="81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0.5332</w:t>
      </w:r>
    </w:p>
    <w:p w:rsidR="000A1F9B" w:rsidRDefault="00B27F83">
      <w:pPr>
        <w:pStyle w:val="Normal018"/>
        <w:framePr w:w="825" w:h="295" w:hRule="exact" w:wrap="auto" w:vAnchor="page" w:hAnchor="page" w:x="90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0.0657</w:t>
      </w:r>
    </w:p>
    <w:p w:rsidR="000A1F9B" w:rsidRDefault="00B27F83">
      <w:pPr>
        <w:pStyle w:val="Normal018"/>
        <w:framePr w:w="825" w:h="295" w:hRule="exact" w:wrap="auto" w:vAnchor="page" w:hAnchor="page" w:x="98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0.0185</w:t>
      </w:r>
    </w:p>
    <w:p w:rsidR="000A1F9B" w:rsidRDefault="00B27F83">
      <w:pPr>
        <w:pStyle w:val="Normal018"/>
        <w:framePr w:w="825" w:h="295" w:hRule="exact" w:wrap="auto" w:vAnchor="page" w:hAnchor="page" w:x="106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0.0363</w:t>
      </w:r>
    </w:p>
    <w:p w:rsidR="000A1F9B" w:rsidRDefault="00B27F83">
      <w:pPr>
        <w:pStyle w:val="Normal018"/>
        <w:framePr w:w="825" w:h="295" w:hRule="exact" w:wrap="auto" w:vAnchor="page" w:hAnchor="page" w:x="114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0.0719</w:t>
      </w:r>
    </w:p>
    <w:p w:rsidR="000A1F9B" w:rsidRDefault="00B27F83">
      <w:pPr>
        <w:pStyle w:val="Normal018"/>
        <w:framePr w:w="825" w:h="295" w:hRule="exact" w:wrap="auto" w:vAnchor="page" w:hAnchor="page" w:x="123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0.6746</w:t>
      </w:r>
    </w:p>
    <w:p w:rsidR="000A1F9B" w:rsidRDefault="00B27F83">
      <w:pPr>
        <w:pStyle w:val="Normal018"/>
        <w:framePr w:w="870" w:h="295" w:hRule="exact" w:wrap="auto" w:vAnchor="page" w:hAnchor="page" w:x="18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3F003</w:t>
      </w:r>
    </w:p>
    <w:p w:rsidR="000A1F9B" w:rsidRDefault="00B27F83">
      <w:pPr>
        <w:pStyle w:val="Normal018"/>
        <w:framePr w:w="555" w:h="295" w:hRule="exact" w:wrap="auto" w:vAnchor="page" w:hAnchor="page" w:x="2673" w:y="332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0.8767</w:t>
      </w:r>
    </w:p>
    <w:p w:rsidR="000A1F9B" w:rsidRDefault="00B27F83">
      <w:pPr>
        <w:pStyle w:val="Normal018"/>
        <w:framePr w:w="825" w:h="295" w:hRule="exact" w:wrap="auto" w:vAnchor="page" w:hAnchor="page" w:x="40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7.3892</w:t>
      </w:r>
    </w:p>
    <w:p w:rsidR="000A1F9B" w:rsidRDefault="00B27F83">
      <w:pPr>
        <w:pStyle w:val="Normal018"/>
        <w:framePr w:w="825" w:h="295" w:hRule="exact" w:wrap="auto" w:vAnchor="page" w:hAnchor="page" w:x="48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0.5141</w:t>
      </w:r>
    </w:p>
    <w:p w:rsidR="000A1F9B" w:rsidRDefault="00B27F83">
      <w:pPr>
        <w:pStyle w:val="Normal018"/>
        <w:framePr w:w="825" w:h="295" w:hRule="exact" w:wrap="auto" w:vAnchor="page" w:hAnchor="page" w:x="57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1.1100</w:t>
      </w:r>
    </w:p>
    <w:p w:rsidR="000A1F9B" w:rsidRDefault="00B27F83">
      <w:pPr>
        <w:pStyle w:val="Normal018"/>
        <w:framePr w:w="825" w:h="295" w:hRule="exact" w:wrap="auto" w:vAnchor="page" w:hAnchor="page" w:x="65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1.7627</w:t>
      </w:r>
    </w:p>
    <w:p w:rsidR="000A1F9B" w:rsidRDefault="00B27F83">
      <w:pPr>
        <w:pStyle w:val="Normal018"/>
        <w:framePr w:w="825" w:h="295" w:hRule="exact" w:wrap="auto" w:vAnchor="page" w:hAnchor="page" w:x="73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2.1074</w:t>
      </w:r>
    </w:p>
    <w:p w:rsidR="000A1F9B" w:rsidRDefault="00B27F83">
      <w:pPr>
        <w:pStyle w:val="Normal018"/>
        <w:framePr w:w="825" w:h="295" w:hRule="exact" w:wrap="auto" w:vAnchor="page" w:hAnchor="page" w:x="81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0.3127</w:t>
      </w:r>
    </w:p>
    <w:p w:rsidR="000A1F9B" w:rsidRDefault="00B27F83">
      <w:pPr>
        <w:pStyle w:val="Normal018"/>
        <w:framePr w:w="825" w:h="295" w:hRule="exact" w:wrap="auto" w:vAnchor="page" w:hAnchor="page" w:x="90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0.0769</w:t>
      </w:r>
    </w:p>
    <w:p w:rsidR="000A1F9B" w:rsidRDefault="00B27F83">
      <w:pPr>
        <w:pStyle w:val="Normal018"/>
        <w:framePr w:w="825" w:h="295" w:hRule="exact" w:wrap="auto" w:vAnchor="page" w:hAnchor="page" w:x="98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0.0170</w:t>
      </w:r>
    </w:p>
    <w:p w:rsidR="000A1F9B" w:rsidRDefault="00B27F83">
      <w:pPr>
        <w:pStyle w:val="Normal018"/>
        <w:framePr w:w="825" w:h="295" w:hRule="exact" w:wrap="auto" w:vAnchor="page" w:hAnchor="page" w:x="106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0.0236</w:t>
      </w:r>
    </w:p>
    <w:p w:rsidR="000A1F9B" w:rsidRDefault="00B27F83">
      <w:pPr>
        <w:pStyle w:val="Normal018"/>
        <w:framePr w:w="825" w:h="295" w:hRule="exact" w:wrap="auto" w:vAnchor="page" w:hAnchor="page" w:x="114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0.0903</w:t>
      </w:r>
    </w:p>
    <w:p w:rsidR="000A1F9B" w:rsidRDefault="00B27F83">
      <w:pPr>
        <w:pStyle w:val="Normal018"/>
        <w:framePr w:w="825" w:h="295" w:hRule="exact" w:wrap="auto" w:vAnchor="page" w:hAnchor="page" w:x="123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0.5155</w:t>
      </w:r>
    </w:p>
    <w:p w:rsidR="000A1F9B" w:rsidRDefault="00B27F83">
      <w:pPr>
        <w:pStyle w:val="Normal018"/>
        <w:framePr w:w="870" w:h="295" w:hRule="exact" w:wrap="auto" w:vAnchor="page" w:hAnchor="page" w:x="18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3F004</w:t>
      </w:r>
    </w:p>
    <w:p w:rsidR="000A1F9B" w:rsidRDefault="00B27F83">
      <w:pPr>
        <w:pStyle w:val="Normal018"/>
        <w:framePr w:w="555" w:h="295" w:hRule="exact" w:wrap="auto" w:vAnchor="page" w:hAnchor="page" w:x="2673" w:y="360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1.0803</w:t>
      </w:r>
    </w:p>
    <w:p w:rsidR="000A1F9B" w:rsidRDefault="00B27F83">
      <w:pPr>
        <w:pStyle w:val="Normal018"/>
        <w:framePr w:w="825" w:h="295" w:hRule="exact" w:wrap="auto" w:vAnchor="page" w:hAnchor="page" w:x="40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7.6602</w:t>
      </w:r>
    </w:p>
    <w:p w:rsidR="000A1F9B" w:rsidRDefault="00B27F83">
      <w:pPr>
        <w:pStyle w:val="Normal018"/>
        <w:framePr w:w="825" w:h="295" w:hRule="exact" w:wrap="auto" w:vAnchor="page" w:hAnchor="page" w:x="48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0.4765</w:t>
      </w:r>
    </w:p>
    <w:p w:rsidR="000A1F9B" w:rsidRDefault="00B27F83">
      <w:pPr>
        <w:pStyle w:val="Normal018"/>
        <w:framePr w:w="825" w:h="295" w:hRule="exact" w:wrap="auto" w:vAnchor="page" w:hAnchor="page" w:x="57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1.1755</w:t>
      </w:r>
    </w:p>
    <w:p w:rsidR="000A1F9B" w:rsidRDefault="00B27F83">
      <w:pPr>
        <w:pStyle w:val="Normal018"/>
        <w:framePr w:w="825" w:h="295" w:hRule="exact" w:wrap="auto" w:vAnchor="page" w:hAnchor="page" w:x="65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1.7675</w:t>
      </w:r>
    </w:p>
    <w:p w:rsidR="000A1F9B" w:rsidRDefault="00B27F83">
      <w:pPr>
        <w:pStyle w:val="Normal018"/>
        <w:framePr w:w="825" w:h="295" w:hRule="exact" w:wrap="auto" w:vAnchor="page" w:hAnchor="page" w:x="73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1.9350</w:t>
      </w:r>
    </w:p>
    <w:p w:rsidR="000A1F9B" w:rsidRDefault="00B27F83">
      <w:pPr>
        <w:pStyle w:val="Normal018"/>
        <w:framePr w:w="825" w:h="295" w:hRule="exact" w:wrap="auto" w:vAnchor="page" w:hAnchor="page" w:x="81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0.3480</w:t>
      </w:r>
    </w:p>
    <w:p w:rsidR="000A1F9B" w:rsidRDefault="00B27F83">
      <w:pPr>
        <w:pStyle w:val="Normal018"/>
        <w:framePr w:w="825" w:h="295" w:hRule="exact" w:wrap="auto" w:vAnchor="page" w:hAnchor="page" w:x="90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0.0707</w:t>
      </w:r>
    </w:p>
    <w:p w:rsidR="000A1F9B" w:rsidRDefault="00B27F83">
      <w:pPr>
        <w:pStyle w:val="Normal018"/>
        <w:framePr w:w="825" w:h="295" w:hRule="exact" w:wrap="auto" w:vAnchor="page" w:hAnchor="page" w:x="98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0.0185</w:t>
      </w:r>
    </w:p>
    <w:p w:rsidR="000A1F9B" w:rsidRDefault="00B27F83">
      <w:pPr>
        <w:pStyle w:val="Normal018"/>
        <w:framePr w:w="825" w:h="295" w:hRule="exact" w:wrap="auto" w:vAnchor="page" w:hAnchor="page" w:x="106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0.0272</w:t>
      </w:r>
    </w:p>
    <w:p w:rsidR="000A1F9B" w:rsidRDefault="00B27F83">
      <w:pPr>
        <w:pStyle w:val="Normal018"/>
        <w:framePr w:w="825" w:h="295" w:hRule="exact" w:wrap="auto" w:vAnchor="page" w:hAnchor="page" w:x="114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0.0890</w:t>
      </w:r>
    </w:p>
    <w:p w:rsidR="000A1F9B" w:rsidRDefault="00B27F83">
      <w:pPr>
        <w:pStyle w:val="Normal018"/>
        <w:framePr w:w="825" w:h="295" w:hRule="exact" w:wrap="auto" w:vAnchor="page" w:hAnchor="page" w:x="123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0.7823</w:t>
      </w:r>
    </w:p>
    <w:p w:rsidR="000A1F9B" w:rsidRDefault="00B27F83">
      <w:pPr>
        <w:pStyle w:val="Normal018"/>
        <w:framePr w:w="870" w:h="295" w:hRule="exact" w:wrap="auto" w:vAnchor="page" w:hAnchor="page" w:x="18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3F005</w:t>
      </w:r>
    </w:p>
    <w:p w:rsidR="000A1F9B" w:rsidRDefault="00B27F83">
      <w:pPr>
        <w:pStyle w:val="Normal018"/>
        <w:framePr w:w="555" w:h="295" w:hRule="exact" w:wrap="auto" w:vAnchor="page" w:hAnchor="page" w:x="2673" w:y="389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1.1424</w:t>
      </w:r>
    </w:p>
    <w:p w:rsidR="000A1F9B" w:rsidRDefault="00B27F83">
      <w:pPr>
        <w:pStyle w:val="Normal018"/>
        <w:framePr w:w="825" w:h="295" w:hRule="exact" w:wrap="auto" w:vAnchor="page" w:hAnchor="page" w:x="40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8.1348</w:t>
      </w:r>
    </w:p>
    <w:p w:rsidR="000A1F9B" w:rsidRDefault="00B27F83">
      <w:pPr>
        <w:pStyle w:val="Normal018"/>
        <w:framePr w:w="825" w:h="295" w:hRule="exact" w:wrap="auto" w:vAnchor="page" w:hAnchor="page" w:x="48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0.5563</w:t>
      </w:r>
    </w:p>
    <w:p w:rsidR="000A1F9B" w:rsidRDefault="00B27F83">
      <w:pPr>
        <w:pStyle w:val="Normal018"/>
        <w:framePr w:w="825" w:h="295" w:hRule="exact" w:wrap="auto" w:vAnchor="page" w:hAnchor="page" w:x="57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1.2214</w:t>
      </w:r>
    </w:p>
    <w:p w:rsidR="000A1F9B" w:rsidRDefault="00B27F83">
      <w:pPr>
        <w:pStyle w:val="Normal018"/>
        <w:framePr w:w="825" w:h="295" w:hRule="exact" w:wrap="auto" w:vAnchor="page" w:hAnchor="page" w:x="65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1.9138</w:t>
      </w:r>
    </w:p>
    <w:p w:rsidR="000A1F9B" w:rsidRDefault="00B27F83">
      <w:pPr>
        <w:pStyle w:val="Normal018"/>
        <w:framePr w:w="825" w:h="295" w:hRule="exact" w:wrap="auto" w:vAnchor="page" w:hAnchor="page" w:x="73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2.0873</w:t>
      </w:r>
    </w:p>
    <w:p w:rsidR="000A1F9B" w:rsidRDefault="00B27F83">
      <w:pPr>
        <w:pStyle w:val="Normal018"/>
        <w:framePr w:w="825" w:h="295" w:hRule="exact" w:wrap="auto" w:vAnchor="page" w:hAnchor="page" w:x="81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0.5378</w:t>
      </w:r>
    </w:p>
    <w:p w:rsidR="000A1F9B" w:rsidRDefault="00B27F83">
      <w:pPr>
        <w:pStyle w:val="Normal018"/>
        <w:framePr w:w="825" w:h="295" w:hRule="exact" w:wrap="auto" w:vAnchor="page" w:hAnchor="page" w:x="90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0.0981</w:t>
      </w:r>
    </w:p>
    <w:p w:rsidR="000A1F9B" w:rsidRDefault="00B27F83">
      <w:pPr>
        <w:pStyle w:val="Normal018"/>
        <w:framePr w:w="825" w:h="295" w:hRule="exact" w:wrap="auto" w:vAnchor="page" w:hAnchor="page" w:x="98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0.0226</w:t>
      </w:r>
    </w:p>
    <w:p w:rsidR="000A1F9B" w:rsidRDefault="00B27F83">
      <w:pPr>
        <w:pStyle w:val="Normal018"/>
        <w:framePr w:w="825" w:h="295" w:hRule="exact" w:wrap="auto" w:vAnchor="page" w:hAnchor="page" w:x="106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0.0323</w:t>
      </w:r>
    </w:p>
    <w:p w:rsidR="000A1F9B" w:rsidRDefault="00B27F83">
      <w:pPr>
        <w:pStyle w:val="Normal018"/>
        <w:framePr w:w="825" w:h="295" w:hRule="exact" w:wrap="auto" w:vAnchor="page" w:hAnchor="page" w:x="114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0.0906</w:t>
      </w:r>
    </w:p>
    <w:p w:rsidR="000A1F9B" w:rsidRDefault="00B27F83">
      <w:pPr>
        <w:pStyle w:val="Normal018"/>
        <w:framePr w:w="825" w:h="295" w:hRule="exact" w:wrap="auto" w:vAnchor="page" w:hAnchor="page" w:x="123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0.5537</w:t>
      </w:r>
    </w:p>
    <w:p w:rsidR="000A1F9B" w:rsidRDefault="00B27F83">
      <w:pPr>
        <w:pStyle w:val="Normal018"/>
        <w:framePr w:w="870" w:h="295" w:hRule="exact" w:wrap="auto" w:vAnchor="page" w:hAnchor="page" w:x="18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3F006</w:t>
      </w:r>
    </w:p>
    <w:p w:rsidR="000A1F9B" w:rsidRDefault="00B27F83">
      <w:pPr>
        <w:pStyle w:val="Normal018"/>
        <w:framePr w:w="555" w:h="295" w:hRule="exact" w:wrap="auto" w:vAnchor="page" w:hAnchor="page" w:x="2673" w:y="417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1.0608</w:t>
      </w:r>
    </w:p>
    <w:p w:rsidR="000A1F9B" w:rsidRDefault="00B27F83">
      <w:pPr>
        <w:pStyle w:val="Normal018"/>
        <w:framePr w:w="825" w:h="295" w:hRule="exact" w:wrap="auto" w:vAnchor="page" w:hAnchor="page" w:x="40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6.6992</w:t>
      </w:r>
    </w:p>
    <w:p w:rsidR="000A1F9B" w:rsidRDefault="00B27F83">
      <w:pPr>
        <w:pStyle w:val="Normal018"/>
        <w:framePr w:w="825" w:h="295" w:hRule="exact" w:wrap="auto" w:vAnchor="page" w:hAnchor="page" w:x="48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0.6840</w:t>
      </w:r>
    </w:p>
    <w:p w:rsidR="000A1F9B" w:rsidRDefault="00B27F83">
      <w:pPr>
        <w:pStyle w:val="Normal018"/>
        <w:framePr w:w="825" w:h="295" w:hRule="exact" w:wrap="auto" w:vAnchor="page" w:hAnchor="page" w:x="57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1.2479</w:t>
      </w:r>
    </w:p>
    <w:p w:rsidR="000A1F9B" w:rsidRDefault="00B27F83">
      <w:pPr>
        <w:pStyle w:val="Normal018"/>
        <w:framePr w:w="825" w:h="295" w:hRule="exact" w:wrap="auto" w:vAnchor="page" w:hAnchor="page" w:x="65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1.6988</w:t>
      </w:r>
    </w:p>
    <w:p w:rsidR="000A1F9B" w:rsidRDefault="00B27F83">
      <w:pPr>
        <w:pStyle w:val="Normal018"/>
        <w:framePr w:w="825" w:h="295" w:hRule="exact" w:wrap="auto" w:vAnchor="page" w:hAnchor="page" w:x="73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2.0390</w:t>
      </w:r>
    </w:p>
    <w:p w:rsidR="000A1F9B" w:rsidRDefault="00B27F83">
      <w:pPr>
        <w:pStyle w:val="Normal018"/>
        <w:framePr w:w="825" w:h="295" w:hRule="exact" w:wrap="auto" w:vAnchor="page" w:hAnchor="page" w:x="81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0.5071</w:t>
      </w:r>
    </w:p>
    <w:p w:rsidR="000A1F9B" w:rsidRDefault="00B27F83">
      <w:pPr>
        <w:pStyle w:val="Normal018"/>
        <w:framePr w:w="825" w:h="295" w:hRule="exact" w:wrap="auto" w:vAnchor="page" w:hAnchor="page" w:x="90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0.0593</w:t>
      </w:r>
    </w:p>
    <w:p w:rsidR="000A1F9B" w:rsidRDefault="00B27F83">
      <w:pPr>
        <w:pStyle w:val="Normal018"/>
        <w:framePr w:w="825" w:h="295" w:hRule="exact" w:wrap="auto" w:vAnchor="page" w:hAnchor="page" w:x="98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0.0108</w:t>
      </w:r>
    </w:p>
    <w:p w:rsidR="000A1F9B" w:rsidRDefault="00B27F83">
      <w:pPr>
        <w:pStyle w:val="Normal018"/>
        <w:framePr w:w="825" w:h="295" w:hRule="exact" w:wrap="auto" w:vAnchor="page" w:hAnchor="page" w:x="106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0.0391</w:t>
      </w:r>
    </w:p>
    <w:p w:rsidR="000A1F9B" w:rsidRDefault="00B27F83">
      <w:pPr>
        <w:pStyle w:val="Normal018"/>
        <w:framePr w:w="825" w:h="295" w:hRule="exact" w:wrap="auto" w:vAnchor="page" w:hAnchor="page" w:x="114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0.0859</w:t>
      </w:r>
    </w:p>
    <w:p w:rsidR="000A1F9B" w:rsidRDefault="00B27F83">
      <w:pPr>
        <w:pStyle w:val="Normal018"/>
        <w:framePr w:w="825" w:h="295" w:hRule="exact" w:wrap="auto" w:vAnchor="page" w:hAnchor="page" w:x="123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0.4110</w:t>
      </w:r>
    </w:p>
    <w:p w:rsidR="000A1F9B" w:rsidRDefault="00B27F83">
      <w:pPr>
        <w:pStyle w:val="Normal018"/>
        <w:framePr w:w="870" w:h="295" w:hRule="exact" w:wrap="auto" w:vAnchor="page" w:hAnchor="page" w:x="18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3F007</w:t>
      </w:r>
    </w:p>
    <w:p w:rsidR="000A1F9B" w:rsidRDefault="00B27F83">
      <w:pPr>
        <w:pStyle w:val="Normal018"/>
        <w:framePr w:w="555" w:h="295" w:hRule="exact" w:wrap="auto" w:vAnchor="page" w:hAnchor="page" w:x="2673" w:y="446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0.9798</w:t>
      </w:r>
    </w:p>
    <w:p w:rsidR="000A1F9B" w:rsidRDefault="00B27F83">
      <w:pPr>
        <w:pStyle w:val="Normal018"/>
        <w:framePr w:w="825" w:h="295" w:hRule="exact" w:wrap="auto" w:vAnchor="page" w:hAnchor="page" w:x="40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7.3070</w:t>
      </w:r>
    </w:p>
    <w:p w:rsidR="000A1F9B" w:rsidRDefault="00B27F83">
      <w:pPr>
        <w:pStyle w:val="Normal018"/>
        <w:framePr w:w="825" w:h="295" w:hRule="exact" w:wrap="auto" w:vAnchor="page" w:hAnchor="page" w:x="48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0.5730</w:t>
      </w:r>
    </w:p>
    <w:p w:rsidR="000A1F9B" w:rsidRDefault="00B27F83">
      <w:pPr>
        <w:pStyle w:val="Normal018"/>
        <w:framePr w:w="825" w:h="295" w:hRule="exact" w:wrap="auto" w:vAnchor="page" w:hAnchor="page" w:x="57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1.1448</w:t>
      </w:r>
    </w:p>
    <w:p w:rsidR="000A1F9B" w:rsidRDefault="00B27F83">
      <w:pPr>
        <w:pStyle w:val="Normal018"/>
        <w:framePr w:w="825" w:h="295" w:hRule="exact" w:wrap="auto" w:vAnchor="page" w:hAnchor="page" w:x="65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</w:t>
      </w:r>
      <w:r>
        <w:rPr>
          <w:rFonts w:eastAsia="Times New Roman"/>
          <w:color w:val="000000"/>
          <w:kern w:val="2"/>
          <w:sz w:val="17"/>
        </w:rPr>
        <w:t>8507</w:t>
      </w:r>
    </w:p>
    <w:p w:rsidR="000A1F9B" w:rsidRDefault="00B27F83">
      <w:pPr>
        <w:pStyle w:val="Normal018"/>
        <w:framePr w:w="825" w:h="295" w:hRule="exact" w:wrap="auto" w:vAnchor="page" w:hAnchor="page" w:x="73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1.9418</w:t>
      </w:r>
    </w:p>
    <w:p w:rsidR="000A1F9B" w:rsidRDefault="00B27F83">
      <w:pPr>
        <w:pStyle w:val="Normal018"/>
        <w:framePr w:w="825" w:h="295" w:hRule="exact" w:wrap="auto" w:vAnchor="page" w:hAnchor="page" w:x="81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0.3913</w:t>
      </w:r>
    </w:p>
    <w:p w:rsidR="000A1F9B" w:rsidRDefault="00B27F83">
      <w:pPr>
        <w:pStyle w:val="Normal018"/>
        <w:framePr w:w="825" w:h="295" w:hRule="exact" w:wrap="auto" w:vAnchor="page" w:hAnchor="page" w:x="90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0.0646</w:t>
      </w:r>
    </w:p>
    <w:p w:rsidR="000A1F9B" w:rsidRDefault="00B27F83">
      <w:pPr>
        <w:pStyle w:val="Normal018"/>
        <w:framePr w:w="825" w:h="295" w:hRule="exact" w:wrap="auto" w:vAnchor="page" w:hAnchor="page" w:x="98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0.0193</w:t>
      </w:r>
    </w:p>
    <w:p w:rsidR="000A1F9B" w:rsidRDefault="00B27F83">
      <w:pPr>
        <w:pStyle w:val="Normal018"/>
        <w:framePr w:w="825" w:h="295" w:hRule="exact" w:wrap="auto" w:vAnchor="page" w:hAnchor="page" w:x="106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0.0311</w:t>
      </w:r>
    </w:p>
    <w:p w:rsidR="000A1F9B" w:rsidRDefault="00B27F83">
      <w:pPr>
        <w:pStyle w:val="Normal018"/>
        <w:framePr w:w="825" w:h="295" w:hRule="exact" w:wrap="auto" w:vAnchor="page" w:hAnchor="page" w:x="114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0.0888</w:t>
      </w:r>
    </w:p>
    <w:p w:rsidR="000A1F9B" w:rsidRDefault="00B27F83">
      <w:pPr>
        <w:pStyle w:val="Normal018"/>
        <w:framePr w:w="825" w:h="295" w:hRule="exact" w:wrap="auto" w:vAnchor="page" w:hAnchor="page" w:x="123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0.4457</w:t>
      </w:r>
    </w:p>
    <w:p w:rsidR="000A1F9B" w:rsidRDefault="00B27F83">
      <w:pPr>
        <w:pStyle w:val="Normal018"/>
        <w:framePr w:w="870" w:h="295" w:hRule="exact" w:wrap="auto" w:vAnchor="page" w:hAnchor="page" w:x="18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3F008</w:t>
      </w:r>
    </w:p>
    <w:p w:rsidR="000A1F9B" w:rsidRDefault="00B27F83">
      <w:pPr>
        <w:pStyle w:val="Normal018"/>
        <w:framePr w:w="555" w:h="295" w:hRule="exact" w:wrap="auto" w:vAnchor="page" w:hAnchor="page" w:x="2673" w:y="474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0.9788</w:t>
      </w:r>
    </w:p>
    <w:p w:rsidR="000A1F9B" w:rsidRDefault="00B27F83">
      <w:pPr>
        <w:pStyle w:val="Normal018"/>
        <w:framePr w:w="825" w:h="295" w:hRule="exact" w:wrap="auto" w:vAnchor="page" w:hAnchor="page" w:x="40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7.7134</w:t>
      </w:r>
    </w:p>
    <w:p w:rsidR="000A1F9B" w:rsidRDefault="00B27F83">
      <w:pPr>
        <w:pStyle w:val="Normal018"/>
        <w:framePr w:w="825" w:h="295" w:hRule="exact" w:wrap="auto" w:vAnchor="page" w:hAnchor="page" w:x="48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0.8118</w:t>
      </w:r>
    </w:p>
    <w:p w:rsidR="000A1F9B" w:rsidRDefault="00B27F83">
      <w:pPr>
        <w:pStyle w:val="Normal018"/>
        <w:framePr w:w="825" w:h="295" w:hRule="exact" w:wrap="auto" w:vAnchor="page" w:hAnchor="page" w:x="57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1.1298</w:t>
      </w:r>
    </w:p>
    <w:p w:rsidR="000A1F9B" w:rsidRDefault="00B27F83">
      <w:pPr>
        <w:pStyle w:val="Normal018"/>
        <w:framePr w:w="825" w:h="295" w:hRule="exact" w:wrap="auto" w:vAnchor="page" w:hAnchor="page" w:x="65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1.8136</w:t>
      </w:r>
    </w:p>
    <w:p w:rsidR="000A1F9B" w:rsidRDefault="00B27F83">
      <w:pPr>
        <w:pStyle w:val="Normal018"/>
        <w:framePr w:w="825" w:h="295" w:hRule="exact" w:wrap="auto" w:vAnchor="page" w:hAnchor="page" w:x="73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2.0105</w:t>
      </w:r>
    </w:p>
    <w:p w:rsidR="000A1F9B" w:rsidRDefault="00B27F83">
      <w:pPr>
        <w:pStyle w:val="Normal018"/>
        <w:framePr w:w="825" w:h="295" w:hRule="exact" w:wrap="auto" w:vAnchor="page" w:hAnchor="page" w:x="81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0.6686</w:t>
      </w:r>
    </w:p>
    <w:p w:rsidR="000A1F9B" w:rsidRDefault="00B27F83">
      <w:pPr>
        <w:pStyle w:val="Normal018"/>
        <w:framePr w:w="825" w:h="295" w:hRule="exact" w:wrap="auto" w:vAnchor="page" w:hAnchor="page" w:x="90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0.0923</w:t>
      </w:r>
    </w:p>
    <w:p w:rsidR="000A1F9B" w:rsidRDefault="00B27F83">
      <w:pPr>
        <w:pStyle w:val="Normal018"/>
        <w:framePr w:w="825" w:h="295" w:hRule="exact" w:wrap="auto" w:vAnchor="page" w:hAnchor="page" w:x="98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0.0195</w:t>
      </w:r>
    </w:p>
    <w:p w:rsidR="000A1F9B" w:rsidRDefault="00B27F83">
      <w:pPr>
        <w:pStyle w:val="Normal018"/>
        <w:framePr w:w="825" w:h="295" w:hRule="exact" w:wrap="auto" w:vAnchor="page" w:hAnchor="page" w:x="106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0.0394</w:t>
      </w:r>
    </w:p>
    <w:p w:rsidR="000A1F9B" w:rsidRDefault="00B27F83">
      <w:pPr>
        <w:pStyle w:val="Normal018"/>
        <w:framePr w:w="825" w:h="295" w:hRule="exact" w:wrap="auto" w:vAnchor="page" w:hAnchor="page" w:x="114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0.1020</w:t>
      </w:r>
    </w:p>
    <w:p w:rsidR="000A1F9B" w:rsidRDefault="00B27F83">
      <w:pPr>
        <w:pStyle w:val="Normal018"/>
        <w:framePr w:w="825" w:h="295" w:hRule="exact" w:wrap="auto" w:vAnchor="page" w:hAnchor="page" w:x="123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0.5741</w:t>
      </w:r>
    </w:p>
    <w:p w:rsidR="000A1F9B" w:rsidRDefault="00B27F83">
      <w:pPr>
        <w:pStyle w:val="Normal018"/>
        <w:framePr w:w="870" w:h="295" w:hRule="exact" w:wrap="auto" w:vAnchor="page" w:hAnchor="page" w:x="18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3F009</w:t>
      </w:r>
    </w:p>
    <w:p w:rsidR="000A1F9B" w:rsidRDefault="00B27F83">
      <w:pPr>
        <w:pStyle w:val="Normal018"/>
        <w:framePr w:w="555" w:h="295" w:hRule="exact" w:wrap="auto" w:vAnchor="page" w:hAnchor="page" w:x="2673" w:y="503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1.0446</w:t>
      </w:r>
    </w:p>
    <w:p w:rsidR="000A1F9B" w:rsidRDefault="00B27F83">
      <w:pPr>
        <w:pStyle w:val="Normal018"/>
        <w:framePr w:w="825" w:h="295" w:hRule="exact" w:wrap="auto" w:vAnchor="page" w:hAnchor="page" w:x="40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8.4103</w:t>
      </w:r>
    </w:p>
    <w:p w:rsidR="000A1F9B" w:rsidRDefault="00B27F83">
      <w:pPr>
        <w:pStyle w:val="Normal018"/>
        <w:framePr w:w="825" w:h="295" w:hRule="exact" w:wrap="auto" w:vAnchor="page" w:hAnchor="page" w:x="48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0.5987</w:t>
      </w:r>
    </w:p>
    <w:p w:rsidR="000A1F9B" w:rsidRDefault="00B27F83">
      <w:pPr>
        <w:pStyle w:val="Normal018"/>
        <w:framePr w:w="825" w:h="295" w:hRule="exact" w:wrap="auto" w:vAnchor="page" w:hAnchor="page" w:x="57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1.1968</w:t>
      </w:r>
    </w:p>
    <w:p w:rsidR="000A1F9B" w:rsidRDefault="00B27F83">
      <w:pPr>
        <w:pStyle w:val="Normal018"/>
        <w:framePr w:w="825" w:h="295" w:hRule="exact" w:wrap="auto" w:vAnchor="page" w:hAnchor="page" w:x="65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2.0686</w:t>
      </w:r>
    </w:p>
    <w:p w:rsidR="000A1F9B" w:rsidRDefault="00B27F83">
      <w:pPr>
        <w:pStyle w:val="Normal018"/>
        <w:framePr w:w="825" w:h="295" w:hRule="exact" w:wrap="auto" w:vAnchor="page" w:hAnchor="page" w:x="73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1.9503</w:t>
      </w:r>
    </w:p>
    <w:p w:rsidR="000A1F9B" w:rsidRDefault="00B27F83">
      <w:pPr>
        <w:pStyle w:val="Normal018"/>
        <w:framePr w:w="825" w:h="295" w:hRule="exact" w:wrap="auto" w:vAnchor="page" w:hAnchor="page" w:x="81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0.6075</w:t>
      </w:r>
    </w:p>
    <w:p w:rsidR="000A1F9B" w:rsidRDefault="00B27F83">
      <w:pPr>
        <w:pStyle w:val="Normal018"/>
        <w:framePr w:w="825" w:h="295" w:hRule="exact" w:wrap="auto" w:vAnchor="page" w:hAnchor="page" w:x="90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0.0747</w:t>
      </w:r>
    </w:p>
    <w:p w:rsidR="000A1F9B" w:rsidRDefault="00B27F83">
      <w:pPr>
        <w:pStyle w:val="Normal018"/>
        <w:framePr w:w="825" w:h="295" w:hRule="exact" w:wrap="auto" w:vAnchor="page" w:hAnchor="page" w:x="98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0.0236</w:t>
      </w:r>
    </w:p>
    <w:p w:rsidR="000A1F9B" w:rsidRDefault="00B27F83">
      <w:pPr>
        <w:pStyle w:val="Normal018"/>
        <w:framePr w:w="825" w:h="295" w:hRule="exact" w:wrap="auto" w:vAnchor="page" w:hAnchor="page" w:x="106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0.0385</w:t>
      </w:r>
    </w:p>
    <w:p w:rsidR="000A1F9B" w:rsidRDefault="00B27F83">
      <w:pPr>
        <w:pStyle w:val="Normal018"/>
        <w:framePr w:w="825" w:h="295" w:hRule="exact" w:wrap="auto" w:vAnchor="page" w:hAnchor="page" w:x="114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0.0766</w:t>
      </w:r>
    </w:p>
    <w:p w:rsidR="000A1F9B" w:rsidRDefault="00B27F83">
      <w:pPr>
        <w:pStyle w:val="Normal018"/>
        <w:framePr w:w="825" w:h="295" w:hRule="exact" w:wrap="auto" w:vAnchor="page" w:hAnchor="page" w:x="123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0.5714</w:t>
      </w:r>
    </w:p>
    <w:p w:rsidR="000A1F9B" w:rsidRDefault="00B27F83">
      <w:pPr>
        <w:pStyle w:val="Normal018"/>
        <w:framePr w:w="870" w:h="295" w:hRule="exact" w:wrap="auto" w:vAnchor="page" w:hAnchor="page" w:x="18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3F010</w:t>
      </w:r>
    </w:p>
    <w:p w:rsidR="000A1F9B" w:rsidRDefault="00B27F83">
      <w:pPr>
        <w:pStyle w:val="Normal018"/>
        <w:framePr w:w="555" w:h="295" w:hRule="exact" w:wrap="auto" w:vAnchor="page" w:hAnchor="page" w:x="2673" w:y="531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1.0133</w:t>
      </w:r>
    </w:p>
    <w:p w:rsidR="000A1F9B" w:rsidRDefault="00B27F83">
      <w:pPr>
        <w:pStyle w:val="Normal018"/>
        <w:framePr w:w="825" w:h="295" w:hRule="exact" w:wrap="auto" w:vAnchor="page" w:hAnchor="page" w:x="40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6.6396</w:t>
      </w:r>
    </w:p>
    <w:p w:rsidR="000A1F9B" w:rsidRDefault="00B27F83">
      <w:pPr>
        <w:pStyle w:val="Normal018"/>
        <w:framePr w:w="825" w:h="295" w:hRule="exact" w:wrap="auto" w:vAnchor="page" w:hAnchor="page" w:x="48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0.5810</w:t>
      </w:r>
    </w:p>
    <w:p w:rsidR="000A1F9B" w:rsidRDefault="00B27F83">
      <w:pPr>
        <w:pStyle w:val="Normal018"/>
        <w:framePr w:w="825" w:h="295" w:hRule="exact" w:wrap="auto" w:vAnchor="page" w:hAnchor="page" w:x="57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1.2114</w:t>
      </w:r>
    </w:p>
    <w:p w:rsidR="000A1F9B" w:rsidRDefault="00B27F83">
      <w:pPr>
        <w:pStyle w:val="Normal018"/>
        <w:framePr w:w="825" w:h="295" w:hRule="exact" w:wrap="auto" w:vAnchor="page" w:hAnchor="page" w:x="65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1.7585</w:t>
      </w:r>
    </w:p>
    <w:p w:rsidR="000A1F9B" w:rsidRDefault="00B27F83">
      <w:pPr>
        <w:pStyle w:val="Normal018"/>
        <w:framePr w:w="825" w:h="295" w:hRule="exact" w:wrap="auto" w:vAnchor="page" w:hAnchor="page" w:x="73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2.0418</w:t>
      </w:r>
    </w:p>
    <w:p w:rsidR="000A1F9B" w:rsidRDefault="00B27F83">
      <w:pPr>
        <w:pStyle w:val="Normal018"/>
        <w:framePr w:w="825" w:h="295" w:hRule="exact" w:wrap="auto" w:vAnchor="page" w:hAnchor="page" w:x="81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0.4258</w:t>
      </w:r>
    </w:p>
    <w:p w:rsidR="000A1F9B" w:rsidRDefault="00B27F83">
      <w:pPr>
        <w:pStyle w:val="Normal018"/>
        <w:framePr w:w="825" w:h="295" w:hRule="exact" w:wrap="auto" w:vAnchor="page" w:hAnchor="page" w:x="90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0.0734</w:t>
      </w:r>
    </w:p>
    <w:p w:rsidR="000A1F9B" w:rsidRDefault="00B27F83">
      <w:pPr>
        <w:pStyle w:val="Normal018"/>
        <w:framePr w:w="825" w:h="295" w:hRule="exact" w:wrap="auto" w:vAnchor="page" w:hAnchor="page" w:x="98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0.0197</w:t>
      </w:r>
    </w:p>
    <w:p w:rsidR="000A1F9B" w:rsidRDefault="00B27F83">
      <w:pPr>
        <w:pStyle w:val="Normal018"/>
        <w:framePr w:w="825" w:h="295" w:hRule="exact" w:wrap="auto" w:vAnchor="page" w:hAnchor="page" w:x="106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0.0244</w:t>
      </w:r>
    </w:p>
    <w:p w:rsidR="000A1F9B" w:rsidRDefault="00B27F83">
      <w:pPr>
        <w:pStyle w:val="Normal018"/>
        <w:framePr w:w="825" w:h="295" w:hRule="exact" w:wrap="auto" w:vAnchor="page" w:hAnchor="page" w:x="114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0.0871</w:t>
      </w:r>
    </w:p>
    <w:p w:rsidR="000A1F9B" w:rsidRDefault="00B27F83">
      <w:pPr>
        <w:pStyle w:val="Normal018"/>
        <w:framePr w:w="825" w:h="295" w:hRule="exact" w:wrap="auto" w:vAnchor="page" w:hAnchor="page" w:x="123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0.8950</w:t>
      </w:r>
    </w:p>
    <w:p w:rsidR="000A1F9B" w:rsidRDefault="00B27F83">
      <w:pPr>
        <w:pStyle w:val="Normal018"/>
        <w:framePr w:w="870" w:h="295" w:hRule="exact" w:wrap="auto" w:vAnchor="page" w:hAnchor="page" w:x="18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4F001</w:t>
      </w:r>
    </w:p>
    <w:p w:rsidR="000A1F9B" w:rsidRDefault="00B27F83">
      <w:pPr>
        <w:pStyle w:val="Normal018"/>
        <w:framePr w:w="555" w:h="295" w:hRule="exact" w:wrap="auto" w:vAnchor="page" w:hAnchor="page" w:x="2673" w:y="560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1.2735</w:t>
      </w:r>
    </w:p>
    <w:p w:rsidR="000A1F9B" w:rsidRDefault="00B27F83">
      <w:pPr>
        <w:pStyle w:val="Normal018"/>
        <w:framePr w:w="825" w:h="295" w:hRule="exact" w:wrap="auto" w:vAnchor="page" w:hAnchor="page" w:x="40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7.6132</w:t>
      </w:r>
    </w:p>
    <w:p w:rsidR="000A1F9B" w:rsidRDefault="00B27F83">
      <w:pPr>
        <w:pStyle w:val="Normal018"/>
        <w:framePr w:w="825" w:h="295" w:hRule="exact" w:wrap="auto" w:vAnchor="page" w:hAnchor="page" w:x="48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0.6627</w:t>
      </w:r>
    </w:p>
    <w:p w:rsidR="000A1F9B" w:rsidRDefault="00B27F83">
      <w:pPr>
        <w:pStyle w:val="Normal018"/>
        <w:framePr w:w="825" w:h="295" w:hRule="exact" w:wrap="auto" w:vAnchor="page" w:hAnchor="page" w:x="57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1.3974</w:t>
      </w:r>
    </w:p>
    <w:p w:rsidR="000A1F9B" w:rsidRDefault="00B27F83">
      <w:pPr>
        <w:pStyle w:val="Normal018"/>
        <w:framePr w:w="825" w:h="295" w:hRule="exact" w:wrap="auto" w:vAnchor="page" w:hAnchor="page" w:x="65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2.0686</w:t>
      </w:r>
    </w:p>
    <w:p w:rsidR="000A1F9B" w:rsidRDefault="00B27F83">
      <w:pPr>
        <w:pStyle w:val="Normal018"/>
        <w:framePr w:w="825" w:h="295" w:hRule="exact" w:wrap="auto" w:vAnchor="page" w:hAnchor="page" w:x="73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2.0378</w:t>
      </w:r>
    </w:p>
    <w:p w:rsidR="000A1F9B" w:rsidRDefault="00B27F83">
      <w:pPr>
        <w:pStyle w:val="Normal018"/>
        <w:framePr w:w="825" w:h="295" w:hRule="exact" w:wrap="auto" w:vAnchor="page" w:hAnchor="page" w:x="81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0.4773</w:t>
      </w:r>
    </w:p>
    <w:p w:rsidR="000A1F9B" w:rsidRDefault="00B27F83">
      <w:pPr>
        <w:pStyle w:val="Normal018"/>
        <w:framePr w:w="825" w:h="295" w:hRule="exact" w:wrap="auto" w:vAnchor="page" w:hAnchor="page" w:x="90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0.0797</w:t>
      </w:r>
    </w:p>
    <w:p w:rsidR="000A1F9B" w:rsidRDefault="00B27F83">
      <w:pPr>
        <w:pStyle w:val="Normal018"/>
        <w:framePr w:w="825" w:h="295" w:hRule="exact" w:wrap="auto" w:vAnchor="page" w:hAnchor="page" w:x="98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0.0156</w:t>
      </w:r>
    </w:p>
    <w:p w:rsidR="000A1F9B" w:rsidRDefault="00B27F83">
      <w:pPr>
        <w:pStyle w:val="Normal018"/>
        <w:framePr w:w="825" w:h="295" w:hRule="exact" w:wrap="auto" w:vAnchor="page" w:hAnchor="page" w:x="106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0.0431</w:t>
      </w:r>
    </w:p>
    <w:p w:rsidR="000A1F9B" w:rsidRDefault="00B27F83">
      <w:pPr>
        <w:pStyle w:val="Normal018"/>
        <w:framePr w:w="825" w:h="295" w:hRule="exact" w:wrap="auto" w:vAnchor="page" w:hAnchor="page" w:x="114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0.1027</w:t>
      </w:r>
    </w:p>
    <w:p w:rsidR="000A1F9B" w:rsidRDefault="00B27F83">
      <w:pPr>
        <w:pStyle w:val="Normal018"/>
        <w:framePr w:w="825" w:h="295" w:hRule="exact" w:wrap="auto" w:vAnchor="page" w:hAnchor="page" w:x="123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0.5401</w:t>
      </w:r>
    </w:p>
    <w:p w:rsidR="000A1F9B" w:rsidRDefault="00B27F83">
      <w:pPr>
        <w:pStyle w:val="Normal018"/>
        <w:framePr w:w="870" w:h="295" w:hRule="exact" w:wrap="auto" w:vAnchor="page" w:hAnchor="page" w:x="18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4F002</w:t>
      </w:r>
    </w:p>
    <w:p w:rsidR="000A1F9B" w:rsidRDefault="00B27F83">
      <w:pPr>
        <w:pStyle w:val="Normal018"/>
        <w:framePr w:w="555" w:h="295" w:hRule="exact" w:wrap="auto" w:vAnchor="page" w:hAnchor="page" w:x="2673" w:y="588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1.0312</w:t>
      </w:r>
    </w:p>
    <w:p w:rsidR="000A1F9B" w:rsidRDefault="00B27F83">
      <w:pPr>
        <w:pStyle w:val="Normal018"/>
        <w:framePr w:w="825" w:h="295" w:hRule="exact" w:wrap="auto" w:vAnchor="page" w:hAnchor="page" w:x="40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7.7990</w:t>
      </w:r>
    </w:p>
    <w:p w:rsidR="000A1F9B" w:rsidRDefault="00B27F83">
      <w:pPr>
        <w:pStyle w:val="Normal018"/>
        <w:framePr w:w="825" w:h="295" w:hRule="exact" w:wrap="auto" w:vAnchor="page" w:hAnchor="page" w:x="48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0.5297</w:t>
      </w:r>
    </w:p>
    <w:p w:rsidR="000A1F9B" w:rsidRDefault="00B27F83">
      <w:pPr>
        <w:pStyle w:val="Normal018"/>
        <w:framePr w:w="825" w:h="295" w:hRule="exact" w:wrap="auto" w:vAnchor="page" w:hAnchor="page" w:x="57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1.2538</w:t>
      </w:r>
    </w:p>
    <w:p w:rsidR="000A1F9B" w:rsidRDefault="00B27F83">
      <w:pPr>
        <w:pStyle w:val="Normal018"/>
        <w:framePr w:w="825" w:h="295" w:hRule="exact" w:wrap="auto" w:vAnchor="page" w:hAnchor="page" w:x="65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1.8680</w:t>
      </w:r>
    </w:p>
    <w:p w:rsidR="000A1F9B" w:rsidRDefault="00B27F83">
      <w:pPr>
        <w:pStyle w:val="Normal018"/>
        <w:framePr w:w="825" w:h="295" w:hRule="exact" w:wrap="auto" w:vAnchor="page" w:hAnchor="page" w:x="73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1.9089</w:t>
      </w:r>
    </w:p>
    <w:p w:rsidR="000A1F9B" w:rsidRDefault="00B27F83">
      <w:pPr>
        <w:pStyle w:val="Normal018"/>
        <w:framePr w:w="825" w:h="295" w:hRule="exact" w:wrap="auto" w:vAnchor="page" w:hAnchor="page" w:x="81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0.3737</w:t>
      </w:r>
    </w:p>
    <w:p w:rsidR="000A1F9B" w:rsidRDefault="00B27F83">
      <w:pPr>
        <w:pStyle w:val="Normal018"/>
        <w:framePr w:w="825" w:h="295" w:hRule="exact" w:wrap="auto" w:vAnchor="page" w:hAnchor="page" w:x="90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0.0707</w:t>
      </w:r>
    </w:p>
    <w:p w:rsidR="000A1F9B" w:rsidRDefault="00B27F83">
      <w:pPr>
        <w:pStyle w:val="Normal018"/>
        <w:framePr w:w="825" w:h="295" w:hRule="exact" w:wrap="auto" w:vAnchor="page" w:hAnchor="page" w:x="98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0.0176</w:t>
      </w:r>
    </w:p>
    <w:p w:rsidR="000A1F9B" w:rsidRDefault="00B27F83">
      <w:pPr>
        <w:pStyle w:val="Normal018"/>
        <w:framePr w:w="825" w:h="295" w:hRule="exact" w:wrap="auto" w:vAnchor="page" w:hAnchor="page" w:x="106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0.0341</w:t>
      </w:r>
    </w:p>
    <w:p w:rsidR="000A1F9B" w:rsidRDefault="00B27F83">
      <w:pPr>
        <w:pStyle w:val="Normal018"/>
        <w:framePr w:w="825" w:h="295" w:hRule="exact" w:wrap="auto" w:vAnchor="page" w:hAnchor="page" w:x="114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0.0914</w:t>
      </w:r>
    </w:p>
    <w:p w:rsidR="000A1F9B" w:rsidRDefault="00B27F83">
      <w:pPr>
        <w:pStyle w:val="Normal018"/>
        <w:framePr w:w="825" w:h="295" w:hRule="exact" w:wrap="auto" w:vAnchor="page" w:hAnchor="page" w:x="123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0.5149</w:t>
      </w:r>
    </w:p>
    <w:p w:rsidR="000A1F9B" w:rsidRDefault="00B27F83">
      <w:pPr>
        <w:pStyle w:val="Normal018"/>
        <w:framePr w:w="870" w:h="295" w:hRule="exact" w:wrap="auto" w:vAnchor="page" w:hAnchor="page" w:x="18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4F003</w:t>
      </w:r>
    </w:p>
    <w:p w:rsidR="000A1F9B" w:rsidRDefault="00B27F83">
      <w:pPr>
        <w:pStyle w:val="Normal018"/>
        <w:framePr w:w="555" w:h="295" w:hRule="exact" w:wrap="auto" w:vAnchor="page" w:hAnchor="page" w:x="2673" w:y="617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1.0632</w:t>
      </w:r>
    </w:p>
    <w:p w:rsidR="000A1F9B" w:rsidRDefault="00B27F83">
      <w:pPr>
        <w:pStyle w:val="Normal018"/>
        <w:framePr w:w="825" w:h="295" w:hRule="exact" w:wrap="auto" w:vAnchor="page" w:hAnchor="page" w:x="40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7.7290</w:t>
      </w:r>
    </w:p>
    <w:p w:rsidR="000A1F9B" w:rsidRDefault="00B27F83">
      <w:pPr>
        <w:pStyle w:val="Normal018"/>
        <w:framePr w:w="825" w:h="295" w:hRule="exact" w:wrap="auto" w:vAnchor="page" w:hAnchor="page" w:x="48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0.6048</w:t>
      </w:r>
    </w:p>
    <w:p w:rsidR="000A1F9B" w:rsidRDefault="00B27F83">
      <w:pPr>
        <w:pStyle w:val="Normal018"/>
        <w:framePr w:w="825" w:h="295" w:hRule="exact" w:wrap="auto" w:vAnchor="page" w:hAnchor="page" w:x="57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1.2684</w:t>
      </w:r>
    </w:p>
    <w:p w:rsidR="000A1F9B" w:rsidRDefault="00B27F83">
      <w:pPr>
        <w:pStyle w:val="Normal018"/>
        <w:framePr w:w="825" w:h="295" w:hRule="exact" w:wrap="auto" w:vAnchor="page" w:hAnchor="page" w:x="65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2.0305</w:t>
      </w:r>
    </w:p>
    <w:p w:rsidR="000A1F9B" w:rsidRDefault="00B27F83">
      <w:pPr>
        <w:pStyle w:val="Normal018"/>
        <w:framePr w:w="825" w:h="295" w:hRule="exact" w:wrap="auto" w:vAnchor="page" w:hAnchor="page" w:x="73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2.0359</w:t>
      </w:r>
    </w:p>
    <w:p w:rsidR="000A1F9B" w:rsidRDefault="00B27F83">
      <w:pPr>
        <w:pStyle w:val="Normal018"/>
        <w:framePr w:w="825" w:h="295" w:hRule="exact" w:wrap="auto" w:vAnchor="page" w:hAnchor="page" w:x="81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0.5938</w:t>
      </w:r>
    </w:p>
    <w:p w:rsidR="000A1F9B" w:rsidRDefault="00B27F83">
      <w:pPr>
        <w:pStyle w:val="Normal018"/>
        <w:framePr w:w="825" w:h="295" w:hRule="exact" w:wrap="auto" w:vAnchor="page" w:hAnchor="page" w:x="90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0.0714</w:t>
      </w:r>
    </w:p>
    <w:p w:rsidR="000A1F9B" w:rsidRDefault="00B27F83">
      <w:pPr>
        <w:pStyle w:val="Normal018"/>
        <w:framePr w:w="825" w:h="295" w:hRule="exact" w:wrap="auto" w:vAnchor="page" w:hAnchor="page" w:x="98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0.0151</w:t>
      </w:r>
    </w:p>
    <w:p w:rsidR="000A1F9B" w:rsidRDefault="00B27F83">
      <w:pPr>
        <w:pStyle w:val="Normal018"/>
        <w:framePr w:w="825" w:h="295" w:hRule="exact" w:wrap="auto" w:vAnchor="page" w:hAnchor="page" w:x="106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0.0393</w:t>
      </w:r>
    </w:p>
    <w:p w:rsidR="000A1F9B" w:rsidRDefault="00B27F83">
      <w:pPr>
        <w:pStyle w:val="Normal018"/>
        <w:framePr w:w="825" w:h="295" w:hRule="exact" w:wrap="auto" w:vAnchor="page" w:hAnchor="page" w:x="114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0.1152</w:t>
      </w:r>
    </w:p>
    <w:p w:rsidR="000A1F9B" w:rsidRDefault="00B27F83">
      <w:pPr>
        <w:pStyle w:val="Normal018"/>
        <w:framePr w:w="825" w:h="295" w:hRule="exact" w:wrap="auto" w:vAnchor="page" w:hAnchor="page" w:x="123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0.4519</w:t>
      </w:r>
    </w:p>
    <w:p w:rsidR="000A1F9B" w:rsidRDefault="00B27F83">
      <w:pPr>
        <w:pStyle w:val="Normal018"/>
        <w:framePr w:w="870" w:h="295" w:hRule="exact" w:wrap="auto" w:vAnchor="page" w:hAnchor="page" w:x="18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4F004</w:t>
      </w:r>
    </w:p>
    <w:p w:rsidR="000A1F9B" w:rsidRDefault="00B27F83">
      <w:pPr>
        <w:pStyle w:val="Normal018"/>
        <w:framePr w:w="555" w:h="295" w:hRule="exact" w:wrap="auto" w:vAnchor="page" w:hAnchor="page" w:x="2673" w:y="645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0.9528</w:t>
      </w:r>
    </w:p>
    <w:p w:rsidR="000A1F9B" w:rsidRDefault="00B27F83">
      <w:pPr>
        <w:pStyle w:val="Normal018"/>
        <w:framePr w:w="825" w:h="295" w:hRule="exact" w:wrap="auto" w:vAnchor="page" w:hAnchor="page" w:x="40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7.4595</w:t>
      </w:r>
    </w:p>
    <w:p w:rsidR="000A1F9B" w:rsidRDefault="00B27F83">
      <w:pPr>
        <w:pStyle w:val="Normal018"/>
        <w:framePr w:w="825" w:h="295" w:hRule="exact" w:wrap="auto" w:vAnchor="page" w:hAnchor="page" w:x="48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0.5603</w:t>
      </w:r>
    </w:p>
    <w:p w:rsidR="000A1F9B" w:rsidRDefault="00B27F83">
      <w:pPr>
        <w:pStyle w:val="Normal018"/>
        <w:framePr w:w="825" w:h="295" w:hRule="exact" w:wrap="auto" w:vAnchor="page" w:hAnchor="page" w:x="57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1.1579</w:t>
      </w:r>
    </w:p>
    <w:p w:rsidR="000A1F9B" w:rsidRDefault="00B27F83">
      <w:pPr>
        <w:pStyle w:val="Normal018"/>
        <w:framePr w:w="825" w:h="295" w:hRule="exact" w:wrap="auto" w:vAnchor="page" w:hAnchor="page" w:x="65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1.9560</w:t>
      </w:r>
    </w:p>
    <w:p w:rsidR="000A1F9B" w:rsidRDefault="00B27F83">
      <w:pPr>
        <w:pStyle w:val="Normal018"/>
        <w:framePr w:w="825" w:h="295" w:hRule="exact" w:wrap="auto" w:vAnchor="page" w:hAnchor="page" w:x="73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1.9540</w:t>
      </w:r>
    </w:p>
    <w:p w:rsidR="000A1F9B" w:rsidRDefault="00B27F83">
      <w:pPr>
        <w:pStyle w:val="Normal018"/>
        <w:framePr w:w="825" w:h="295" w:hRule="exact" w:wrap="auto" w:vAnchor="page" w:hAnchor="page" w:x="81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0.4345</w:t>
      </w:r>
    </w:p>
    <w:p w:rsidR="000A1F9B" w:rsidRDefault="00B27F83">
      <w:pPr>
        <w:pStyle w:val="Normal018"/>
        <w:framePr w:w="825" w:h="295" w:hRule="exact" w:wrap="auto" w:vAnchor="page" w:hAnchor="page" w:x="90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0.0800</w:t>
      </w:r>
    </w:p>
    <w:p w:rsidR="000A1F9B" w:rsidRDefault="00B27F83">
      <w:pPr>
        <w:pStyle w:val="Normal018"/>
        <w:framePr w:w="825" w:h="295" w:hRule="exact" w:wrap="auto" w:vAnchor="page" w:hAnchor="page" w:x="98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0.0130</w:t>
      </w:r>
    </w:p>
    <w:p w:rsidR="000A1F9B" w:rsidRDefault="00B27F83">
      <w:pPr>
        <w:pStyle w:val="Normal018"/>
        <w:framePr w:w="825" w:h="295" w:hRule="exact" w:wrap="auto" w:vAnchor="page" w:hAnchor="page" w:x="106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0.0278</w:t>
      </w:r>
    </w:p>
    <w:p w:rsidR="000A1F9B" w:rsidRDefault="00B27F83">
      <w:pPr>
        <w:pStyle w:val="Normal018"/>
        <w:framePr w:w="825" w:h="295" w:hRule="exact" w:wrap="auto" w:vAnchor="page" w:hAnchor="page" w:x="114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0.0840</w:t>
      </w:r>
    </w:p>
    <w:p w:rsidR="000A1F9B" w:rsidRDefault="00B27F83">
      <w:pPr>
        <w:pStyle w:val="Normal018"/>
        <w:framePr w:w="825" w:h="295" w:hRule="exact" w:wrap="auto" w:vAnchor="page" w:hAnchor="page" w:x="123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0.6199</w:t>
      </w:r>
    </w:p>
    <w:p w:rsidR="000A1F9B" w:rsidRDefault="00B27F83">
      <w:pPr>
        <w:pStyle w:val="Normal018"/>
        <w:framePr w:w="870" w:h="295" w:hRule="exact" w:wrap="auto" w:vAnchor="page" w:hAnchor="page" w:x="18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4F005</w:t>
      </w:r>
    </w:p>
    <w:p w:rsidR="000A1F9B" w:rsidRDefault="00B27F83">
      <w:pPr>
        <w:pStyle w:val="Normal018"/>
        <w:framePr w:w="555" w:h="295" w:hRule="exact" w:wrap="auto" w:vAnchor="page" w:hAnchor="page" w:x="2673" w:y="674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1.0419</w:t>
      </w:r>
    </w:p>
    <w:p w:rsidR="000A1F9B" w:rsidRDefault="00B27F83">
      <w:pPr>
        <w:pStyle w:val="Normal018"/>
        <w:framePr w:w="825" w:h="295" w:hRule="exact" w:wrap="auto" w:vAnchor="page" w:hAnchor="page" w:x="40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7.3857</w:t>
      </w:r>
    </w:p>
    <w:p w:rsidR="000A1F9B" w:rsidRDefault="00B27F83">
      <w:pPr>
        <w:pStyle w:val="Normal018"/>
        <w:framePr w:w="825" w:h="295" w:hRule="exact" w:wrap="auto" w:vAnchor="page" w:hAnchor="page" w:x="48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0.7107</w:t>
      </w:r>
    </w:p>
    <w:p w:rsidR="000A1F9B" w:rsidRDefault="00B27F83">
      <w:pPr>
        <w:pStyle w:val="Normal018"/>
        <w:framePr w:w="825" w:h="295" w:hRule="exact" w:wrap="auto" w:vAnchor="page" w:hAnchor="page" w:x="57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1.3638</w:t>
      </w:r>
    </w:p>
    <w:p w:rsidR="000A1F9B" w:rsidRDefault="00B27F83">
      <w:pPr>
        <w:pStyle w:val="Normal018"/>
        <w:framePr w:w="825" w:h="295" w:hRule="exact" w:wrap="auto" w:vAnchor="page" w:hAnchor="page" w:x="65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1.9787</w:t>
      </w:r>
    </w:p>
    <w:p w:rsidR="000A1F9B" w:rsidRDefault="00B27F83">
      <w:pPr>
        <w:pStyle w:val="Normal018"/>
        <w:framePr w:w="825" w:h="295" w:hRule="exact" w:wrap="auto" w:vAnchor="page" w:hAnchor="page" w:x="73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1.9867</w:t>
      </w:r>
    </w:p>
    <w:p w:rsidR="000A1F9B" w:rsidRDefault="00B27F83">
      <w:pPr>
        <w:pStyle w:val="Normal018"/>
        <w:framePr w:w="825" w:h="295" w:hRule="exact" w:wrap="auto" w:vAnchor="page" w:hAnchor="page" w:x="81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0.4493</w:t>
      </w:r>
    </w:p>
    <w:p w:rsidR="000A1F9B" w:rsidRDefault="00B27F83">
      <w:pPr>
        <w:pStyle w:val="Normal018"/>
        <w:framePr w:w="825" w:h="295" w:hRule="exact" w:wrap="auto" w:vAnchor="page" w:hAnchor="page" w:x="90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0659</w:t>
      </w:r>
    </w:p>
    <w:p w:rsidR="000A1F9B" w:rsidRDefault="00B27F83">
      <w:pPr>
        <w:pStyle w:val="Normal018"/>
        <w:framePr w:w="825" w:h="295" w:hRule="exact" w:wrap="auto" w:vAnchor="page" w:hAnchor="page" w:x="98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0.0155</w:t>
      </w:r>
    </w:p>
    <w:p w:rsidR="000A1F9B" w:rsidRDefault="00B27F83">
      <w:pPr>
        <w:pStyle w:val="Normal018"/>
        <w:framePr w:w="825" w:h="295" w:hRule="exact" w:wrap="auto" w:vAnchor="page" w:hAnchor="page" w:x="106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0.0353</w:t>
      </w:r>
    </w:p>
    <w:p w:rsidR="000A1F9B" w:rsidRDefault="00B27F83">
      <w:pPr>
        <w:pStyle w:val="Normal018"/>
        <w:framePr w:w="825" w:h="295" w:hRule="exact" w:wrap="auto" w:vAnchor="page" w:hAnchor="page" w:x="114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0.1060</w:t>
      </w:r>
    </w:p>
    <w:p w:rsidR="000A1F9B" w:rsidRDefault="00B27F83">
      <w:pPr>
        <w:pStyle w:val="Normal018"/>
        <w:framePr w:w="825" w:h="295" w:hRule="exact" w:wrap="auto" w:vAnchor="page" w:hAnchor="page" w:x="123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0.5313</w:t>
      </w:r>
    </w:p>
    <w:p w:rsidR="000A1F9B" w:rsidRDefault="00B27F83">
      <w:pPr>
        <w:pStyle w:val="Normal018"/>
        <w:framePr w:w="870" w:h="295" w:hRule="exact" w:wrap="auto" w:vAnchor="page" w:hAnchor="page" w:x="18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4F006</w:t>
      </w:r>
    </w:p>
    <w:p w:rsidR="000A1F9B" w:rsidRDefault="00B27F83">
      <w:pPr>
        <w:pStyle w:val="Normal018"/>
        <w:framePr w:w="555" w:h="295" w:hRule="exact" w:wrap="auto" w:vAnchor="page" w:hAnchor="page" w:x="2673" w:y="702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0.9855</w:t>
      </w:r>
    </w:p>
    <w:p w:rsidR="000A1F9B" w:rsidRDefault="00B27F83">
      <w:pPr>
        <w:pStyle w:val="Normal018"/>
        <w:framePr w:w="825" w:h="295" w:hRule="exact" w:wrap="auto" w:vAnchor="page" w:hAnchor="page" w:x="40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6.5924</w:t>
      </w:r>
    </w:p>
    <w:p w:rsidR="000A1F9B" w:rsidRDefault="00B27F83">
      <w:pPr>
        <w:pStyle w:val="Normal018"/>
        <w:framePr w:w="825" w:h="295" w:hRule="exact" w:wrap="auto" w:vAnchor="page" w:hAnchor="page" w:x="48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0.6682</w:t>
      </w:r>
    </w:p>
    <w:p w:rsidR="000A1F9B" w:rsidRDefault="00B27F83">
      <w:pPr>
        <w:pStyle w:val="Normal018"/>
        <w:framePr w:w="825" w:h="295" w:hRule="exact" w:wrap="auto" w:vAnchor="page" w:hAnchor="page" w:x="57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1.2895</w:t>
      </w:r>
    </w:p>
    <w:p w:rsidR="000A1F9B" w:rsidRDefault="00B27F83">
      <w:pPr>
        <w:pStyle w:val="Normal018"/>
        <w:framePr w:w="825" w:h="295" w:hRule="exact" w:wrap="auto" w:vAnchor="page" w:hAnchor="page" w:x="65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1.7355</w:t>
      </w:r>
    </w:p>
    <w:p w:rsidR="000A1F9B" w:rsidRDefault="00B27F83">
      <w:pPr>
        <w:pStyle w:val="Normal018"/>
        <w:framePr w:w="825" w:h="295" w:hRule="exact" w:wrap="auto" w:vAnchor="page" w:hAnchor="page" w:x="73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1.9740</w:t>
      </w:r>
    </w:p>
    <w:p w:rsidR="000A1F9B" w:rsidRDefault="00B27F83">
      <w:pPr>
        <w:pStyle w:val="Normal018"/>
        <w:framePr w:w="825" w:h="295" w:hRule="exact" w:wrap="auto" w:vAnchor="page" w:hAnchor="page" w:x="81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0.4927</w:t>
      </w:r>
    </w:p>
    <w:p w:rsidR="000A1F9B" w:rsidRDefault="00B27F83">
      <w:pPr>
        <w:pStyle w:val="Normal018"/>
        <w:framePr w:w="825" w:h="295" w:hRule="exact" w:wrap="auto" w:vAnchor="page" w:hAnchor="page" w:x="90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0.0865</w:t>
      </w:r>
    </w:p>
    <w:p w:rsidR="000A1F9B" w:rsidRDefault="00B27F83">
      <w:pPr>
        <w:pStyle w:val="Normal018"/>
        <w:framePr w:w="825" w:h="295" w:hRule="exact" w:wrap="auto" w:vAnchor="page" w:hAnchor="page" w:x="98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0.0170</w:t>
      </w:r>
    </w:p>
    <w:p w:rsidR="000A1F9B" w:rsidRDefault="00B27F83">
      <w:pPr>
        <w:pStyle w:val="Normal018"/>
        <w:framePr w:w="825" w:h="295" w:hRule="exact" w:wrap="auto" w:vAnchor="page" w:hAnchor="page" w:x="106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0.0310</w:t>
      </w:r>
    </w:p>
    <w:p w:rsidR="000A1F9B" w:rsidRDefault="00B27F83">
      <w:pPr>
        <w:pStyle w:val="Normal018"/>
        <w:framePr w:w="825" w:h="295" w:hRule="exact" w:wrap="auto" w:vAnchor="page" w:hAnchor="page" w:x="114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0.0994</w:t>
      </w:r>
    </w:p>
    <w:p w:rsidR="000A1F9B" w:rsidRDefault="00B27F83">
      <w:pPr>
        <w:pStyle w:val="Normal018"/>
        <w:framePr w:w="825" w:h="295" w:hRule="exact" w:wrap="auto" w:vAnchor="page" w:hAnchor="page" w:x="123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0.8523</w:t>
      </w:r>
    </w:p>
    <w:p w:rsidR="000A1F9B" w:rsidRDefault="00B27F83">
      <w:pPr>
        <w:pStyle w:val="Normal018"/>
        <w:framePr w:w="870" w:h="295" w:hRule="exact" w:wrap="auto" w:vAnchor="page" w:hAnchor="page" w:x="18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4F007</w:t>
      </w:r>
    </w:p>
    <w:p w:rsidR="000A1F9B" w:rsidRDefault="00B27F83">
      <w:pPr>
        <w:pStyle w:val="Normal018"/>
        <w:framePr w:w="555" w:h="295" w:hRule="exact" w:wrap="auto" w:vAnchor="page" w:hAnchor="page" w:x="2673" w:y="731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0.9857</w:t>
      </w:r>
    </w:p>
    <w:p w:rsidR="000A1F9B" w:rsidRDefault="00B27F83">
      <w:pPr>
        <w:pStyle w:val="Normal018"/>
        <w:framePr w:w="825" w:h="295" w:hRule="exact" w:wrap="auto" w:vAnchor="page" w:hAnchor="page" w:x="40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7.3337</w:t>
      </w:r>
    </w:p>
    <w:p w:rsidR="000A1F9B" w:rsidRDefault="00B27F83">
      <w:pPr>
        <w:pStyle w:val="Normal018"/>
        <w:framePr w:w="825" w:h="295" w:hRule="exact" w:wrap="auto" w:vAnchor="page" w:hAnchor="page" w:x="48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0.5749</w:t>
      </w:r>
    </w:p>
    <w:p w:rsidR="000A1F9B" w:rsidRDefault="00B27F83">
      <w:pPr>
        <w:pStyle w:val="Normal018"/>
        <w:framePr w:w="825" w:h="295" w:hRule="exact" w:wrap="auto" w:vAnchor="page" w:hAnchor="page" w:x="57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1.1958</w:t>
      </w:r>
    </w:p>
    <w:p w:rsidR="000A1F9B" w:rsidRDefault="00B27F83">
      <w:pPr>
        <w:pStyle w:val="Normal018"/>
        <w:framePr w:w="825" w:h="295" w:hRule="exact" w:wrap="auto" w:vAnchor="page" w:hAnchor="page" w:x="65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2.0844</w:t>
      </w:r>
    </w:p>
    <w:p w:rsidR="000A1F9B" w:rsidRDefault="00B27F83">
      <w:pPr>
        <w:pStyle w:val="Normal018"/>
        <w:framePr w:w="825" w:h="295" w:hRule="exact" w:wrap="auto" w:vAnchor="page" w:hAnchor="page" w:x="73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1.9574</w:t>
      </w:r>
    </w:p>
    <w:p w:rsidR="000A1F9B" w:rsidRDefault="00B27F83">
      <w:pPr>
        <w:pStyle w:val="Normal018"/>
        <w:framePr w:w="825" w:h="295" w:hRule="exact" w:wrap="auto" w:vAnchor="page" w:hAnchor="page" w:x="81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0.4391</w:t>
      </w:r>
    </w:p>
    <w:p w:rsidR="000A1F9B" w:rsidRDefault="00B27F83">
      <w:pPr>
        <w:pStyle w:val="Normal018"/>
        <w:framePr w:w="825" w:h="295" w:hRule="exact" w:wrap="auto" w:vAnchor="page" w:hAnchor="page" w:x="90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0.0597</w:t>
      </w:r>
    </w:p>
    <w:p w:rsidR="000A1F9B" w:rsidRDefault="00B27F83">
      <w:pPr>
        <w:pStyle w:val="Normal018"/>
        <w:framePr w:w="825" w:h="295" w:hRule="exact" w:wrap="auto" w:vAnchor="page" w:hAnchor="page" w:x="98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0.0170</w:t>
      </w:r>
    </w:p>
    <w:p w:rsidR="000A1F9B" w:rsidRDefault="00B27F83">
      <w:pPr>
        <w:pStyle w:val="Normal018"/>
        <w:framePr w:w="825" w:h="295" w:hRule="exact" w:wrap="auto" w:vAnchor="page" w:hAnchor="page" w:x="106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0.0319</w:t>
      </w:r>
    </w:p>
    <w:p w:rsidR="000A1F9B" w:rsidRDefault="00B27F83">
      <w:pPr>
        <w:pStyle w:val="Normal018"/>
        <w:framePr w:w="825" w:h="295" w:hRule="exact" w:wrap="auto" w:vAnchor="page" w:hAnchor="page" w:x="114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0.1005</w:t>
      </w:r>
    </w:p>
    <w:p w:rsidR="000A1F9B" w:rsidRDefault="00B27F83">
      <w:pPr>
        <w:pStyle w:val="Normal018"/>
        <w:framePr w:w="825" w:h="295" w:hRule="exact" w:wrap="auto" w:vAnchor="page" w:hAnchor="page" w:x="123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0.4171</w:t>
      </w:r>
    </w:p>
    <w:p w:rsidR="000A1F9B" w:rsidRDefault="00B27F83">
      <w:pPr>
        <w:pStyle w:val="Normal018"/>
        <w:framePr w:w="870" w:h="295" w:hRule="exact" w:wrap="auto" w:vAnchor="page" w:hAnchor="page" w:x="18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4F008</w:t>
      </w:r>
    </w:p>
    <w:p w:rsidR="000A1F9B" w:rsidRDefault="00B27F83">
      <w:pPr>
        <w:pStyle w:val="Normal018"/>
        <w:framePr w:w="555" w:h="295" w:hRule="exact" w:wrap="auto" w:vAnchor="page" w:hAnchor="page" w:x="2673" w:y="759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1.0241</w:t>
      </w:r>
    </w:p>
    <w:p w:rsidR="000A1F9B" w:rsidRDefault="00B27F83">
      <w:pPr>
        <w:pStyle w:val="Normal018"/>
        <w:framePr w:w="825" w:h="295" w:hRule="exact" w:wrap="auto" w:vAnchor="page" w:hAnchor="page" w:x="40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8.4998</w:t>
      </w:r>
    </w:p>
    <w:p w:rsidR="000A1F9B" w:rsidRDefault="00B27F83">
      <w:pPr>
        <w:pStyle w:val="Normal018"/>
        <w:framePr w:w="825" w:h="295" w:hRule="exact" w:wrap="auto" w:vAnchor="page" w:hAnchor="page" w:x="48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0.7053</w:t>
      </w:r>
    </w:p>
    <w:p w:rsidR="000A1F9B" w:rsidRDefault="00B27F83">
      <w:pPr>
        <w:pStyle w:val="Normal018"/>
        <w:framePr w:w="825" w:h="295" w:hRule="exact" w:wrap="auto" w:vAnchor="page" w:hAnchor="page" w:x="57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1.3870</w:t>
      </w:r>
    </w:p>
    <w:p w:rsidR="000A1F9B" w:rsidRDefault="00B27F83">
      <w:pPr>
        <w:pStyle w:val="Normal018"/>
        <w:framePr w:w="825" w:h="295" w:hRule="exact" w:wrap="auto" w:vAnchor="page" w:hAnchor="page" w:x="65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1.9344</w:t>
      </w:r>
    </w:p>
    <w:p w:rsidR="000A1F9B" w:rsidRDefault="00B27F83">
      <w:pPr>
        <w:pStyle w:val="Normal018"/>
        <w:framePr w:w="825" w:h="295" w:hRule="exact" w:wrap="auto" w:vAnchor="page" w:hAnchor="page" w:x="73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2.0832</w:t>
      </w:r>
    </w:p>
    <w:p w:rsidR="000A1F9B" w:rsidRDefault="00B27F83">
      <w:pPr>
        <w:pStyle w:val="Normal018"/>
        <w:framePr w:w="825" w:h="295" w:hRule="exact" w:wrap="auto" w:vAnchor="page" w:hAnchor="page" w:x="81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0.5490</w:t>
      </w:r>
    </w:p>
    <w:p w:rsidR="000A1F9B" w:rsidRDefault="00B27F83">
      <w:pPr>
        <w:pStyle w:val="Normal018"/>
        <w:framePr w:w="825" w:h="295" w:hRule="exact" w:wrap="auto" w:vAnchor="page" w:hAnchor="page" w:x="90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0.0724</w:t>
      </w:r>
    </w:p>
    <w:p w:rsidR="000A1F9B" w:rsidRDefault="00B27F83">
      <w:pPr>
        <w:pStyle w:val="Normal018"/>
        <w:framePr w:w="825" w:h="295" w:hRule="exact" w:wrap="auto" w:vAnchor="page" w:hAnchor="page" w:x="98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0.0168</w:t>
      </w:r>
    </w:p>
    <w:p w:rsidR="000A1F9B" w:rsidRDefault="00B27F83">
      <w:pPr>
        <w:pStyle w:val="Normal018"/>
        <w:framePr w:w="825" w:h="295" w:hRule="exact" w:wrap="auto" w:vAnchor="page" w:hAnchor="page" w:x="106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0.0416</w:t>
      </w:r>
    </w:p>
    <w:p w:rsidR="000A1F9B" w:rsidRDefault="00B27F83">
      <w:pPr>
        <w:pStyle w:val="Normal018"/>
        <w:framePr w:w="825" w:h="295" w:hRule="exact" w:wrap="auto" w:vAnchor="page" w:hAnchor="page" w:x="114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0.1201</w:t>
      </w:r>
    </w:p>
    <w:p w:rsidR="000A1F9B" w:rsidRDefault="00B27F83">
      <w:pPr>
        <w:pStyle w:val="Normal018"/>
        <w:framePr w:w="825" w:h="295" w:hRule="exact" w:wrap="auto" w:vAnchor="page" w:hAnchor="page" w:x="123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0.5359</w:t>
      </w:r>
    </w:p>
    <w:p w:rsidR="000A1F9B" w:rsidRDefault="00B27F83">
      <w:pPr>
        <w:pStyle w:val="Normal018"/>
        <w:framePr w:w="870" w:h="295" w:hRule="exact" w:wrap="auto" w:vAnchor="page" w:hAnchor="page" w:x="18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4F009</w:t>
      </w:r>
    </w:p>
    <w:p w:rsidR="000A1F9B" w:rsidRDefault="00B27F83">
      <w:pPr>
        <w:pStyle w:val="Normal018"/>
        <w:framePr w:w="555" w:h="295" w:hRule="exact" w:wrap="auto" w:vAnchor="page" w:hAnchor="page" w:x="2673" w:y="788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0.9167</w:t>
      </w:r>
    </w:p>
    <w:p w:rsidR="000A1F9B" w:rsidRDefault="00B27F83">
      <w:pPr>
        <w:pStyle w:val="Normal018"/>
        <w:framePr w:w="825" w:h="295" w:hRule="exact" w:wrap="auto" w:vAnchor="page" w:hAnchor="page" w:x="40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6.8977</w:t>
      </w:r>
    </w:p>
    <w:p w:rsidR="000A1F9B" w:rsidRDefault="00B27F83">
      <w:pPr>
        <w:pStyle w:val="Normal018"/>
        <w:framePr w:w="825" w:h="295" w:hRule="exact" w:wrap="auto" w:vAnchor="page" w:hAnchor="page" w:x="48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0.5316</w:t>
      </w:r>
    </w:p>
    <w:p w:rsidR="000A1F9B" w:rsidRDefault="00B27F83">
      <w:pPr>
        <w:pStyle w:val="Normal018"/>
        <w:framePr w:w="825" w:h="295" w:hRule="exact" w:wrap="auto" w:vAnchor="page" w:hAnchor="page" w:x="57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1.0666</w:t>
      </w:r>
    </w:p>
    <w:p w:rsidR="000A1F9B" w:rsidRDefault="00B27F83">
      <w:pPr>
        <w:pStyle w:val="Normal018"/>
        <w:framePr w:w="825" w:h="295" w:hRule="exact" w:wrap="auto" w:vAnchor="page" w:hAnchor="page" w:x="65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1.8279</w:t>
      </w:r>
    </w:p>
    <w:p w:rsidR="000A1F9B" w:rsidRDefault="00B27F83">
      <w:pPr>
        <w:pStyle w:val="Normal018"/>
        <w:framePr w:w="825" w:h="295" w:hRule="exact" w:wrap="auto" w:vAnchor="page" w:hAnchor="page" w:x="73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2.0212</w:t>
      </w:r>
    </w:p>
    <w:p w:rsidR="000A1F9B" w:rsidRDefault="00B27F83">
      <w:pPr>
        <w:pStyle w:val="Normal018"/>
        <w:framePr w:w="825" w:h="295" w:hRule="exact" w:wrap="auto" w:vAnchor="page" w:hAnchor="page" w:x="81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0.2709</w:t>
      </w:r>
    </w:p>
    <w:p w:rsidR="000A1F9B" w:rsidRDefault="00B27F83">
      <w:pPr>
        <w:pStyle w:val="Normal018"/>
        <w:framePr w:w="825" w:h="295" w:hRule="exact" w:wrap="auto" w:vAnchor="page" w:hAnchor="page" w:x="90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0.0678</w:t>
      </w:r>
    </w:p>
    <w:p w:rsidR="000A1F9B" w:rsidRDefault="00B27F83">
      <w:pPr>
        <w:pStyle w:val="Normal018"/>
        <w:framePr w:w="825" w:h="295" w:hRule="exact" w:wrap="auto" w:vAnchor="page" w:hAnchor="page" w:x="98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0.0155</w:t>
      </w:r>
    </w:p>
    <w:p w:rsidR="000A1F9B" w:rsidRDefault="00B27F83">
      <w:pPr>
        <w:pStyle w:val="Normal018"/>
        <w:framePr w:w="825" w:h="295" w:hRule="exact" w:wrap="auto" w:vAnchor="page" w:hAnchor="page" w:x="106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0.0233</w:t>
      </w:r>
    </w:p>
    <w:p w:rsidR="000A1F9B" w:rsidRDefault="00B27F83">
      <w:pPr>
        <w:pStyle w:val="Normal018"/>
        <w:framePr w:w="825" w:h="295" w:hRule="exact" w:wrap="auto" w:vAnchor="page" w:hAnchor="page" w:x="114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0.0936</w:t>
      </w:r>
    </w:p>
    <w:p w:rsidR="000A1F9B" w:rsidRDefault="00B27F83">
      <w:pPr>
        <w:pStyle w:val="Normal018"/>
        <w:framePr w:w="825" w:h="295" w:hRule="exact" w:wrap="auto" w:vAnchor="page" w:hAnchor="page" w:x="123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0.3880</w:t>
      </w:r>
    </w:p>
    <w:p w:rsidR="000A1F9B" w:rsidRDefault="00B27F83">
      <w:pPr>
        <w:pStyle w:val="Normal018"/>
        <w:framePr w:w="870" w:h="295" w:hRule="exact" w:wrap="auto" w:vAnchor="page" w:hAnchor="page" w:x="18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4F010</w:t>
      </w:r>
    </w:p>
    <w:p w:rsidR="000A1F9B" w:rsidRDefault="00B27F83">
      <w:pPr>
        <w:pStyle w:val="Normal018"/>
        <w:framePr w:w="555" w:h="295" w:hRule="exact" w:wrap="auto" w:vAnchor="page" w:hAnchor="page" w:x="2673" w:y="816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0.9481</w:t>
      </w:r>
    </w:p>
    <w:p w:rsidR="000A1F9B" w:rsidRDefault="00B27F83">
      <w:pPr>
        <w:pStyle w:val="Normal018"/>
        <w:framePr w:w="825" w:h="295" w:hRule="exact" w:wrap="auto" w:vAnchor="page" w:hAnchor="page" w:x="40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7.1979</w:t>
      </w:r>
    </w:p>
    <w:p w:rsidR="000A1F9B" w:rsidRDefault="00B27F83">
      <w:pPr>
        <w:pStyle w:val="Normal018"/>
        <w:framePr w:w="825" w:h="295" w:hRule="exact" w:wrap="auto" w:vAnchor="page" w:hAnchor="page" w:x="48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0.6789</w:t>
      </w:r>
    </w:p>
    <w:p w:rsidR="000A1F9B" w:rsidRDefault="00B27F83">
      <w:pPr>
        <w:pStyle w:val="Normal018"/>
        <w:framePr w:w="825" w:h="295" w:hRule="exact" w:wrap="auto" w:vAnchor="page" w:hAnchor="page" w:x="57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1.3221</w:t>
      </w:r>
    </w:p>
    <w:p w:rsidR="000A1F9B" w:rsidRDefault="00B27F83">
      <w:pPr>
        <w:pStyle w:val="Normal018"/>
        <w:framePr w:w="825" w:h="295" w:hRule="exact" w:wrap="auto" w:vAnchor="page" w:hAnchor="page" w:x="65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1.9300</w:t>
      </w:r>
    </w:p>
    <w:p w:rsidR="000A1F9B" w:rsidRDefault="00B27F83">
      <w:pPr>
        <w:pStyle w:val="Normal018"/>
        <w:framePr w:w="825" w:h="295" w:hRule="exact" w:wrap="auto" w:vAnchor="page" w:hAnchor="page" w:x="73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2.0502</w:t>
      </w:r>
    </w:p>
    <w:p w:rsidR="000A1F9B" w:rsidRDefault="00B27F83">
      <w:pPr>
        <w:pStyle w:val="Normal018"/>
        <w:framePr w:w="825" w:h="295" w:hRule="exact" w:wrap="auto" w:vAnchor="page" w:hAnchor="page" w:x="81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0.4203</w:t>
      </w:r>
    </w:p>
    <w:p w:rsidR="000A1F9B" w:rsidRDefault="00B27F83">
      <w:pPr>
        <w:pStyle w:val="Normal018"/>
        <w:framePr w:w="825" w:h="295" w:hRule="exact" w:wrap="auto" w:vAnchor="page" w:hAnchor="page" w:x="90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0.0839</w:t>
      </w:r>
    </w:p>
    <w:p w:rsidR="000A1F9B" w:rsidRDefault="00B27F83">
      <w:pPr>
        <w:pStyle w:val="Normal018"/>
        <w:framePr w:w="825" w:h="295" w:hRule="exact" w:wrap="auto" w:vAnchor="page" w:hAnchor="page" w:x="98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0.0189</w:t>
      </w:r>
    </w:p>
    <w:p w:rsidR="000A1F9B" w:rsidRDefault="00B27F83">
      <w:pPr>
        <w:pStyle w:val="Normal018"/>
        <w:framePr w:w="825" w:h="295" w:hRule="exact" w:wrap="auto" w:vAnchor="page" w:hAnchor="page" w:x="106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0.0258</w:t>
      </w:r>
    </w:p>
    <w:p w:rsidR="000A1F9B" w:rsidRDefault="00B27F83">
      <w:pPr>
        <w:pStyle w:val="Normal018"/>
        <w:framePr w:w="825" w:h="295" w:hRule="exact" w:wrap="auto" w:vAnchor="page" w:hAnchor="page" w:x="114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0.1025</w:t>
      </w:r>
    </w:p>
    <w:p w:rsidR="000A1F9B" w:rsidRDefault="00B27F83">
      <w:pPr>
        <w:pStyle w:val="Normal018"/>
        <w:framePr w:w="825" w:h="295" w:hRule="exact" w:wrap="auto" w:vAnchor="page" w:hAnchor="page" w:x="123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0.6354</w:t>
      </w:r>
    </w:p>
    <w:p w:rsidR="000A1F9B" w:rsidRDefault="00B27F83">
      <w:pPr>
        <w:pStyle w:val="Normal018"/>
        <w:framePr w:w="870" w:h="295" w:hRule="exact" w:wrap="auto" w:vAnchor="page" w:hAnchor="page" w:x="180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1F011</w:t>
      </w:r>
    </w:p>
    <w:p w:rsidR="000A1F9B" w:rsidRDefault="00B27F83">
      <w:pPr>
        <w:pStyle w:val="Normal018"/>
        <w:framePr w:w="555" w:h="295" w:hRule="exact" w:wrap="auto" w:vAnchor="page" w:hAnchor="page" w:x="2673" w:y="845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9405</w:t>
      </w:r>
    </w:p>
    <w:p w:rsidR="000A1F9B" w:rsidRDefault="00B27F83">
      <w:pPr>
        <w:pStyle w:val="Normal018"/>
        <w:framePr w:w="825" w:h="295" w:hRule="exact" w:wrap="auto" w:vAnchor="page" w:hAnchor="page" w:x="405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8.4505</w:t>
      </w:r>
    </w:p>
    <w:p w:rsidR="000A1F9B" w:rsidRDefault="00B27F83">
      <w:pPr>
        <w:pStyle w:val="Normal018"/>
        <w:framePr w:w="825" w:h="295" w:hRule="exact" w:wrap="auto" w:vAnchor="page" w:hAnchor="page" w:x="487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0.7555</w:t>
      </w:r>
    </w:p>
    <w:p w:rsidR="000A1F9B" w:rsidRDefault="00B27F83">
      <w:pPr>
        <w:pStyle w:val="Normal018"/>
        <w:framePr w:w="825" w:h="295" w:hRule="exact" w:wrap="auto" w:vAnchor="page" w:hAnchor="page" w:x="570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1.2799</w:t>
      </w:r>
    </w:p>
    <w:p w:rsidR="000A1F9B" w:rsidRDefault="00B27F83">
      <w:pPr>
        <w:pStyle w:val="Normal018"/>
        <w:framePr w:w="825" w:h="295" w:hRule="exact" w:wrap="auto" w:vAnchor="page" w:hAnchor="page" w:x="652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1.8735</w:t>
      </w:r>
    </w:p>
    <w:p w:rsidR="000A1F9B" w:rsidRDefault="00B27F83">
      <w:pPr>
        <w:pStyle w:val="Normal018"/>
        <w:framePr w:w="825" w:h="295" w:hRule="exact" w:wrap="auto" w:vAnchor="page" w:hAnchor="page" w:x="735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1.9952</w:t>
      </w:r>
    </w:p>
    <w:p w:rsidR="000A1F9B" w:rsidRDefault="00B27F83">
      <w:pPr>
        <w:pStyle w:val="Normal018"/>
        <w:framePr w:w="825" w:h="295" w:hRule="exact" w:wrap="auto" w:vAnchor="page" w:hAnchor="page" w:x="817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0.3029</w:t>
      </w:r>
    </w:p>
    <w:p w:rsidR="000A1F9B" w:rsidRDefault="00B27F83">
      <w:pPr>
        <w:pStyle w:val="Normal018"/>
        <w:framePr w:w="825" w:h="295" w:hRule="exact" w:wrap="auto" w:vAnchor="page" w:hAnchor="page" w:x="900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0.0658</w:t>
      </w:r>
    </w:p>
    <w:p w:rsidR="000A1F9B" w:rsidRDefault="00B27F83">
      <w:pPr>
        <w:pStyle w:val="Normal018"/>
        <w:framePr w:w="825" w:h="295" w:hRule="exact" w:wrap="auto" w:vAnchor="page" w:hAnchor="page" w:x="982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0.0226</w:t>
      </w:r>
    </w:p>
    <w:p w:rsidR="000A1F9B" w:rsidRDefault="00B27F83">
      <w:pPr>
        <w:pStyle w:val="Normal018"/>
        <w:framePr w:w="825" w:h="295" w:hRule="exact" w:wrap="auto" w:vAnchor="page" w:hAnchor="page" w:x="1065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0.0277</w:t>
      </w:r>
    </w:p>
    <w:p w:rsidR="000A1F9B" w:rsidRDefault="00B27F83">
      <w:pPr>
        <w:pStyle w:val="Normal018"/>
        <w:framePr w:w="825" w:h="295" w:hRule="exact" w:wrap="auto" w:vAnchor="page" w:hAnchor="page" w:x="1147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0.0723</w:t>
      </w:r>
    </w:p>
    <w:p w:rsidR="000A1F9B" w:rsidRDefault="00B27F83">
      <w:pPr>
        <w:pStyle w:val="Normal018"/>
        <w:framePr w:w="825" w:h="295" w:hRule="exact" w:wrap="auto" w:vAnchor="page" w:hAnchor="page" w:x="1230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0.6064</w:t>
      </w:r>
    </w:p>
    <w:p w:rsidR="000A1F9B" w:rsidRDefault="00B27F83">
      <w:pPr>
        <w:pStyle w:val="Normal018"/>
        <w:framePr w:w="13172" w:h="225" w:hRule="exact" w:wrap="auto" w:vAnchor="page" w:hAnchor="page" w:x="1863" w:y="908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18"/>
        <w:spacing w:line="1" w:lineRule="auto"/>
      </w:pPr>
      <w:r>
        <w:br w:type="page"/>
      </w:r>
    </w:p>
    <w:p w:rsidR="000A1F9B" w:rsidRDefault="00B27F83">
      <w:pPr>
        <w:pStyle w:val="Normal018"/>
        <w:framePr w:w="12795" w:h="226" w:hRule="exact" w:wrap="auto" w:vAnchor="page" w:hAnchor="page" w:x="1893" w:y="14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b/>
          <w:color w:val="000000"/>
          <w:kern w:val="2"/>
          <w:sz w:val="19"/>
        </w:rPr>
      </w:pPr>
      <w:r>
        <w:pict>
          <v:line id="_x0000_s3121" style="position:absolute;left:0;text-align:left;z-index:-251480064;mso-position-horizontal-relative:page;mso-position-vertical-relative:page" from="90.9pt,114.05pt" to="732.2pt,114.05pt" o:allowincell="f">
            <w10:wrap anchorx="page" anchory="page"/>
          </v:line>
        </w:pict>
      </w:r>
      <w:r>
        <w:pict>
          <v:line id="_x0000_s3120" style="position:absolute;left:0;text-align:left;z-index:-251479040;mso-position-horizontal-relative:page;mso-position-vertical-relative:page" from="90.9pt,151.55pt" to="734.45pt,151.55pt" o:allowincell="f">
            <w10:wrap anchorx="page" anchory="page"/>
          </v:line>
        </w:pict>
      </w:r>
      <w:r>
        <w:pict>
          <v:line id="_x0000_s3119" style="position:absolute;left:0;text-align:left;z-index:-251478016;mso-position-horizontal-relative:page;mso-position-vertical-relative:page" from="90.15pt,451.85pt" to="743.45pt,451.8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Report with Individual Values </w:t>
      </w:r>
    </w:p>
    <w:p w:rsidR="000A1F9B" w:rsidRDefault="00B27F83">
      <w:pPr>
        <w:pStyle w:val="Normal018"/>
        <w:framePr w:w="12780" w:h="285" w:hRule="exact" w:wrap="auto" w:vAnchor="page" w:hAnchor="page" w:x="1893" w:y="172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脏器重量（g）个体数据</w:t>
      </w:r>
    </w:p>
    <w:p w:rsidR="000A1F9B" w:rsidRDefault="00B27F83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8"/>
        <w:framePr w:w="630" w:h="525" w:hRule="exact" w:wrap="auto" w:vAnchor="page" w:hAnchor="page" w:x="2553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试验</w:t>
      </w:r>
    </w:p>
    <w:p w:rsidR="000A1F9B" w:rsidRDefault="00B27F83">
      <w:pPr>
        <w:pStyle w:val="Normal018"/>
        <w:framePr w:w="630" w:h="525" w:hRule="exact" w:wrap="auto" w:vAnchor="page" w:hAnchor="page" w:x="2553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8"/>
        <w:framePr w:w="825" w:h="660" w:hRule="exact" w:wrap="auto" w:vAnchor="page" w:hAnchor="page" w:x="32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18"/>
        <w:framePr w:w="825" w:h="660" w:hRule="exact" w:wrap="auto" w:vAnchor="page" w:hAnchor="page" w:x="32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18"/>
        <w:framePr w:w="825" w:h="660" w:hRule="exact" w:wrap="auto" w:vAnchor="page" w:hAnchor="page" w:x="40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18"/>
        <w:framePr w:w="825" w:h="660" w:hRule="exact" w:wrap="auto" w:vAnchor="page" w:hAnchor="page" w:x="40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18"/>
        <w:framePr w:w="825" w:h="660" w:hRule="exact" w:wrap="auto" w:vAnchor="page" w:hAnchor="page" w:x="48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18"/>
        <w:framePr w:w="825" w:h="660" w:hRule="exact" w:wrap="auto" w:vAnchor="page" w:hAnchor="page" w:x="48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18"/>
        <w:framePr w:w="825" w:h="660" w:hRule="exact" w:wrap="auto" w:vAnchor="page" w:hAnchor="page" w:x="57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18"/>
        <w:framePr w:w="825" w:h="660" w:hRule="exact" w:wrap="auto" w:vAnchor="page" w:hAnchor="page" w:x="57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18"/>
        <w:framePr w:w="825" w:h="660" w:hRule="exact" w:wrap="auto" w:vAnchor="page" w:hAnchor="page" w:x="65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18"/>
        <w:framePr w:w="825" w:h="660" w:hRule="exact" w:wrap="auto" w:vAnchor="page" w:hAnchor="page" w:x="65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18"/>
        <w:framePr w:w="825" w:h="660" w:hRule="exact" w:wrap="auto" w:vAnchor="page" w:hAnchor="page" w:x="73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18"/>
        <w:framePr w:w="825" w:h="660" w:hRule="exact" w:wrap="auto" w:vAnchor="page" w:hAnchor="page" w:x="73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18"/>
        <w:framePr w:w="825" w:h="660" w:hRule="exact" w:wrap="auto" w:vAnchor="page" w:hAnchor="page" w:x="81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18"/>
        <w:framePr w:w="825" w:h="660" w:hRule="exact" w:wrap="auto" w:vAnchor="page" w:hAnchor="page" w:x="81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18"/>
        <w:framePr w:w="825" w:h="660" w:hRule="exact" w:wrap="auto" w:vAnchor="page" w:hAnchor="page" w:x="90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18"/>
        <w:framePr w:w="825" w:h="660" w:hRule="exact" w:wrap="auto" w:vAnchor="page" w:hAnchor="page" w:x="90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18"/>
        <w:framePr w:w="825" w:h="660" w:hRule="exact" w:wrap="auto" w:vAnchor="page" w:hAnchor="page" w:x="98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18"/>
        <w:framePr w:w="825" w:h="660" w:hRule="exact" w:wrap="auto" w:vAnchor="page" w:hAnchor="page" w:x="98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18"/>
        <w:framePr w:w="825" w:h="660" w:hRule="exact" w:wrap="auto" w:vAnchor="page" w:hAnchor="page" w:x="106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18"/>
        <w:framePr w:w="825" w:h="660" w:hRule="exact" w:wrap="auto" w:vAnchor="page" w:hAnchor="page" w:x="106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18"/>
        <w:framePr w:w="825" w:h="660" w:hRule="exact" w:wrap="auto" w:vAnchor="page" w:hAnchor="page" w:x="114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(OV)</w:t>
      </w:r>
    </w:p>
    <w:p w:rsidR="000A1F9B" w:rsidRDefault="00B27F83">
      <w:pPr>
        <w:pStyle w:val="Normal018"/>
        <w:framePr w:w="825" w:h="660" w:hRule="exact" w:wrap="auto" w:vAnchor="page" w:hAnchor="page" w:x="114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卵巢</w:t>
      </w:r>
    </w:p>
    <w:p w:rsidR="000A1F9B" w:rsidRDefault="00B27F83">
      <w:pPr>
        <w:pStyle w:val="Normal018"/>
        <w:framePr w:w="825" w:h="660" w:hRule="exact" w:wrap="auto" w:vAnchor="page" w:hAnchor="page" w:x="123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(UC)</w:t>
      </w:r>
    </w:p>
    <w:p w:rsidR="000A1F9B" w:rsidRDefault="00B27F83">
      <w:pPr>
        <w:pStyle w:val="Normal018"/>
        <w:framePr w:w="825" w:h="660" w:hRule="exact" w:wrap="auto" w:vAnchor="page" w:hAnchor="page" w:x="123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子宫（包括宫颈）</w:t>
      </w:r>
    </w:p>
    <w:p w:rsidR="000A1F9B" w:rsidRDefault="00B27F83">
      <w:pPr>
        <w:pStyle w:val="Normal018"/>
        <w:framePr w:w="870" w:h="295" w:hRule="exact" w:wrap="auto" w:vAnchor="page" w:hAnchor="page" w:x="18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1F012</w:t>
      </w:r>
    </w:p>
    <w:p w:rsidR="000A1F9B" w:rsidRDefault="00B27F83">
      <w:pPr>
        <w:pStyle w:val="Normal018"/>
        <w:framePr w:w="555" w:h="295" w:hRule="exact" w:wrap="auto" w:vAnchor="page" w:hAnchor="page" w:x="2673" w:y="303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0.9852</w:t>
      </w:r>
    </w:p>
    <w:p w:rsidR="000A1F9B" w:rsidRDefault="00B27F83">
      <w:pPr>
        <w:pStyle w:val="Normal018"/>
        <w:framePr w:w="825" w:h="295" w:hRule="exact" w:wrap="auto" w:vAnchor="page" w:hAnchor="page" w:x="40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6.9960</w:t>
      </w:r>
    </w:p>
    <w:p w:rsidR="000A1F9B" w:rsidRDefault="00B27F83">
      <w:pPr>
        <w:pStyle w:val="Normal018"/>
        <w:framePr w:w="825" w:h="295" w:hRule="exact" w:wrap="auto" w:vAnchor="page" w:hAnchor="page" w:x="48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0.4998</w:t>
      </w:r>
    </w:p>
    <w:p w:rsidR="000A1F9B" w:rsidRDefault="00B27F83">
      <w:pPr>
        <w:pStyle w:val="Normal018"/>
        <w:framePr w:w="825" w:h="295" w:hRule="exact" w:wrap="auto" w:vAnchor="page" w:hAnchor="page" w:x="57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1.1350</w:t>
      </w:r>
    </w:p>
    <w:p w:rsidR="000A1F9B" w:rsidRDefault="00B27F83">
      <w:pPr>
        <w:pStyle w:val="Normal018"/>
        <w:framePr w:w="825" w:h="295" w:hRule="exact" w:wrap="auto" w:vAnchor="page" w:hAnchor="page" w:x="65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1.8849</w:t>
      </w:r>
    </w:p>
    <w:p w:rsidR="000A1F9B" w:rsidRDefault="00B27F83">
      <w:pPr>
        <w:pStyle w:val="Normal018"/>
        <w:framePr w:w="825" w:h="295" w:hRule="exact" w:wrap="auto" w:vAnchor="page" w:hAnchor="page" w:x="73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1.9289</w:t>
      </w:r>
    </w:p>
    <w:p w:rsidR="000A1F9B" w:rsidRDefault="00B27F83">
      <w:pPr>
        <w:pStyle w:val="Normal018"/>
        <w:framePr w:w="825" w:h="295" w:hRule="exact" w:wrap="auto" w:vAnchor="page" w:hAnchor="page" w:x="81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0.3000</w:t>
      </w:r>
    </w:p>
    <w:p w:rsidR="000A1F9B" w:rsidRDefault="00B27F83">
      <w:pPr>
        <w:pStyle w:val="Normal018"/>
        <w:framePr w:w="825" w:h="295" w:hRule="exact" w:wrap="auto" w:vAnchor="page" w:hAnchor="page" w:x="90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0.0811</w:t>
      </w:r>
    </w:p>
    <w:p w:rsidR="000A1F9B" w:rsidRDefault="00B27F83">
      <w:pPr>
        <w:pStyle w:val="Normal018"/>
        <w:framePr w:w="825" w:h="295" w:hRule="exact" w:wrap="auto" w:vAnchor="page" w:hAnchor="page" w:x="98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0.0187</w:t>
      </w:r>
    </w:p>
    <w:p w:rsidR="000A1F9B" w:rsidRDefault="00B27F83">
      <w:pPr>
        <w:pStyle w:val="Normal018"/>
        <w:framePr w:w="825" w:h="295" w:hRule="exact" w:wrap="auto" w:vAnchor="page" w:hAnchor="page" w:x="106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0.0300</w:t>
      </w:r>
    </w:p>
    <w:p w:rsidR="000A1F9B" w:rsidRDefault="00B27F83">
      <w:pPr>
        <w:pStyle w:val="Normal018"/>
        <w:framePr w:w="825" w:h="295" w:hRule="exact" w:wrap="auto" w:vAnchor="page" w:hAnchor="page" w:x="114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0.1112</w:t>
      </w:r>
    </w:p>
    <w:p w:rsidR="000A1F9B" w:rsidRDefault="00B27F83">
      <w:pPr>
        <w:pStyle w:val="Normal018"/>
        <w:framePr w:w="825" w:h="295" w:hRule="exact" w:wrap="auto" w:vAnchor="page" w:hAnchor="page" w:x="123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0.5724</w:t>
      </w:r>
    </w:p>
    <w:p w:rsidR="000A1F9B" w:rsidRDefault="00B27F83">
      <w:pPr>
        <w:pStyle w:val="Normal018"/>
        <w:framePr w:w="870" w:h="295" w:hRule="exact" w:wrap="auto" w:vAnchor="page" w:hAnchor="page" w:x="18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1F013</w:t>
      </w:r>
    </w:p>
    <w:p w:rsidR="000A1F9B" w:rsidRDefault="00B27F83">
      <w:pPr>
        <w:pStyle w:val="Normal018"/>
        <w:framePr w:w="555" w:h="295" w:hRule="exact" w:wrap="auto" w:vAnchor="page" w:hAnchor="page" w:x="2673" w:y="332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1.0193</w:t>
      </w:r>
    </w:p>
    <w:p w:rsidR="000A1F9B" w:rsidRDefault="00B27F83">
      <w:pPr>
        <w:pStyle w:val="Normal018"/>
        <w:framePr w:w="825" w:h="295" w:hRule="exact" w:wrap="auto" w:vAnchor="page" w:hAnchor="page" w:x="40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7.6920</w:t>
      </w:r>
    </w:p>
    <w:p w:rsidR="000A1F9B" w:rsidRDefault="00B27F83">
      <w:pPr>
        <w:pStyle w:val="Normal018"/>
        <w:framePr w:w="825" w:h="295" w:hRule="exact" w:wrap="auto" w:vAnchor="page" w:hAnchor="page" w:x="48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0.5213</w:t>
      </w:r>
    </w:p>
    <w:p w:rsidR="000A1F9B" w:rsidRDefault="00B27F83">
      <w:pPr>
        <w:pStyle w:val="Normal018"/>
        <w:framePr w:w="825" w:h="295" w:hRule="exact" w:wrap="auto" w:vAnchor="page" w:hAnchor="page" w:x="57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1.2306</w:t>
      </w:r>
    </w:p>
    <w:p w:rsidR="000A1F9B" w:rsidRDefault="00B27F83">
      <w:pPr>
        <w:pStyle w:val="Normal018"/>
        <w:framePr w:w="825" w:h="295" w:hRule="exact" w:wrap="auto" w:vAnchor="page" w:hAnchor="page" w:x="65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1.7884</w:t>
      </w:r>
    </w:p>
    <w:p w:rsidR="000A1F9B" w:rsidRDefault="00B27F83">
      <w:pPr>
        <w:pStyle w:val="Normal018"/>
        <w:framePr w:w="825" w:h="295" w:hRule="exact" w:wrap="auto" w:vAnchor="page" w:hAnchor="page" w:x="73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1.9630</w:t>
      </w:r>
    </w:p>
    <w:p w:rsidR="000A1F9B" w:rsidRDefault="00B27F83">
      <w:pPr>
        <w:pStyle w:val="Normal018"/>
        <w:framePr w:w="825" w:h="295" w:hRule="exact" w:wrap="auto" w:vAnchor="page" w:hAnchor="page" w:x="81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0.3263</w:t>
      </w:r>
    </w:p>
    <w:p w:rsidR="000A1F9B" w:rsidRDefault="00B27F83">
      <w:pPr>
        <w:pStyle w:val="Normal018"/>
        <w:framePr w:w="825" w:h="295" w:hRule="exact" w:wrap="auto" w:vAnchor="page" w:hAnchor="page" w:x="90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0.0692</w:t>
      </w:r>
    </w:p>
    <w:p w:rsidR="000A1F9B" w:rsidRDefault="00B27F83">
      <w:pPr>
        <w:pStyle w:val="Normal018"/>
        <w:framePr w:w="825" w:h="295" w:hRule="exact" w:wrap="auto" w:vAnchor="page" w:hAnchor="page" w:x="98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0.0217</w:t>
      </w:r>
    </w:p>
    <w:p w:rsidR="000A1F9B" w:rsidRDefault="00B27F83">
      <w:pPr>
        <w:pStyle w:val="Normal018"/>
        <w:framePr w:w="825" w:h="295" w:hRule="exact" w:wrap="auto" w:vAnchor="page" w:hAnchor="page" w:x="106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0.0258</w:t>
      </w:r>
    </w:p>
    <w:p w:rsidR="000A1F9B" w:rsidRDefault="00B27F83">
      <w:pPr>
        <w:pStyle w:val="Normal018"/>
        <w:framePr w:w="825" w:h="295" w:hRule="exact" w:wrap="auto" w:vAnchor="page" w:hAnchor="page" w:x="114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0.0827</w:t>
      </w:r>
    </w:p>
    <w:p w:rsidR="000A1F9B" w:rsidRDefault="00B27F83">
      <w:pPr>
        <w:pStyle w:val="Normal018"/>
        <w:framePr w:w="825" w:h="295" w:hRule="exact" w:wrap="auto" w:vAnchor="page" w:hAnchor="page" w:x="123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0.5349</w:t>
      </w:r>
    </w:p>
    <w:p w:rsidR="000A1F9B" w:rsidRDefault="00B27F83">
      <w:pPr>
        <w:pStyle w:val="Normal018"/>
        <w:framePr w:w="870" w:h="295" w:hRule="exact" w:wrap="auto" w:vAnchor="page" w:hAnchor="page" w:x="18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1F014</w:t>
      </w:r>
    </w:p>
    <w:p w:rsidR="000A1F9B" w:rsidRDefault="00B27F83">
      <w:pPr>
        <w:pStyle w:val="Normal018"/>
        <w:framePr w:w="555" w:h="295" w:hRule="exact" w:wrap="auto" w:vAnchor="page" w:hAnchor="page" w:x="2673" w:y="360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</w:t>
      </w:r>
      <w:r>
        <w:rPr>
          <w:rFonts w:eastAsia="Times New Roman"/>
          <w:b/>
          <w:color w:val="000000"/>
          <w:kern w:val="2"/>
          <w:sz w:val="17"/>
        </w:rPr>
        <w:t>29</w:t>
      </w:r>
    </w:p>
    <w:p w:rsidR="000A1F9B" w:rsidRDefault="00B27F83">
      <w:pPr>
        <w:pStyle w:val="Normal018"/>
        <w:framePr w:w="825" w:h="295" w:hRule="exact" w:wrap="auto" w:vAnchor="page" w:hAnchor="page" w:x="32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1.1142</w:t>
      </w:r>
    </w:p>
    <w:p w:rsidR="000A1F9B" w:rsidRDefault="00B27F83">
      <w:pPr>
        <w:pStyle w:val="Normal018"/>
        <w:framePr w:w="825" w:h="295" w:hRule="exact" w:wrap="auto" w:vAnchor="page" w:hAnchor="page" w:x="40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7.6781</w:t>
      </w:r>
    </w:p>
    <w:p w:rsidR="000A1F9B" w:rsidRDefault="00B27F83">
      <w:pPr>
        <w:pStyle w:val="Normal018"/>
        <w:framePr w:w="825" w:h="295" w:hRule="exact" w:wrap="auto" w:vAnchor="page" w:hAnchor="page" w:x="48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0.5306</w:t>
      </w:r>
    </w:p>
    <w:p w:rsidR="000A1F9B" w:rsidRDefault="00B27F83">
      <w:pPr>
        <w:pStyle w:val="Normal018"/>
        <w:framePr w:w="825" w:h="295" w:hRule="exact" w:wrap="auto" w:vAnchor="page" w:hAnchor="page" w:x="57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1.2219</w:t>
      </w:r>
    </w:p>
    <w:p w:rsidR="000A1F9B" w:rsidRDefault="00B27F83">
      <w:pPr>
        <w:pStyle w:val="Normal018"/>
        <w:framePr w:w="825" w:h="295" w:hRule="exact" w:wrap="auto" w:vAnchor="page" w:hAnchor="page" w:x="65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1.8569</w:t>
      </w:r>
    </w:p>
    <w:p w:rsidR="000A1F9B" w:rsidRDefault="00B27F83">
      <w:pPr>
        <w:pStyle w:val="Normal018"/>
        <w:framePr w:w="825" w:h="295" w:hRule="exact" w:wrap="auto" w:vAnchor="page" w:hAnchor="page" w:x="73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2.0623</w:t>
      </w:r>
    </w:p>
    <w:p w:rsidR="000A1F9B" w:rsidRDefault="00B27F83">
      <w:pPr>
        <w:pStyle w:val="Normal018"/>
        <w:framePr w:w="825" w:h="295" w:hRule="exact" w:wrap="auto" w:vAnchor="page" w:hAnchor="page" w:x="81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0.3583</w:t>
      </w:r>
    </w:p>
    <w:p w:rsidR="000A1F9B" w:rsidRDefault="00B27F83">
      <w:pPr>
        <w:pStyle w:val="Normal018"/>
        <w:framePr w:w="825" w:h="295" w:hRule="exact" w:wrap="auto" w:vAnchor="page" w:hAnchor="page" w:x="90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0.0786</w:t>
      </w:r>
    </w:p>
    <w:p w:rsidR="000A1F9B" w:rsidRDefault="00B27F83">
      <w:pPr>
        <w:pStyle w:val="Normal018"/>
        <w:framePr w:w="825" w:h="295" w:hRule="exact" w:wrap="auto" w:vAnchor="page" w:hAnchor="page" w:x="98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0.0206</w:t>
      </w:r>
    </w:p>
    <w:p w:rsidR="000A1F9B" w:rsidRDefault="00B27F83">
      <w:pPr>
        <w:pStyle w:val="Normal018"/>
        <w:framePr w:w="825" w:h="295" w:hRule="exact" w:wrap="auto" w:vAnchor="page" w:hAnchor="page" w:x="106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0.0284</w:t>
      </w:r>
    </w:p>
    <w:p w:rsidR="000A1F9B" w:rsidRDefault="00B27F83">
      <w:pPr>
        <w:pStyle w:val="Normal018"/>
        <w:framePr w:w="825" w:h="295" w:hRule="exact" w:wrap="auto" w:vAnchor="page" w:hAnchor="page" w:x="114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0.0914</w:t>
      </w:r>
    </w:p>
    <w:p w:rsidR="000A1F9B" w:rsidRDefault="00B27F83">
      <w:pPr>
        <w:pStyle w:val="Normal018"/>
        <w:framePr w:w="825" w:h="295" w:hRule="exact" w:wrap="auto" w:vAnchor="page" w:hAnchor="page" w:x="123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0.5093</w:t>
      </w:r>
    </w:p>
    <w:p w:rsidR="000A1F9B" w:rsidRDefault="00B27F83">
      <w:pPr>
        <w:pStyle w:val="Normal018"/>
        <w:framePr w:w="870" w:h="295" w:hRule="exact" w:wrap="auto" w:vAnchor="page" w:hAnchor="page" w:x="18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1F015</w:t>
      </w:r>
    </w:p>
    <w:p w:rsidR="000A1F9B" w:rsidRDefault="00B27F83">
      <w:pPr>
        <w:pStyle w:val="Normal018"/>
        <w:framePr w:w="555" w:h="295" w:hRule="exact" w:wrap="auto" w:vAnchor="page" w:hAnchor="page" w:x="2673" w:y="389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0.9919</w:t>
      </w:r>
    </w:p>
    <w:p w:rsidR="000A1F9B" w:rsidRDefault="00B27F83">
      <w:pPr>
        <w:pStyle w:val="Normal018"/>
        <w:framePr w:w="825" w:h="295" w:hRule="exact" w:wrap="auto" w:vAnchor="page" w:hAnchor="page" w:x="40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7.6305</w:t>
      </w:r>
    </w:p>
    <w:p w:rsidR="000A1F9B" w:rsidRDefault="00B27F83">
      <w:pPr>
        <w:pStyle w:val="Normal018"/>
        <w:framePr w:w="825" w:h="295" w:hRule="exact" w:wrap="auto" w:vAnchor="page" w:hAnchor="page" w:x="48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0.5775</w:t>
      </w:r>
    </w:p>
    <w:p w:rsidR="000A1F9B" w:rsidRDefault="00B27F83">
      <w:pPr>
        <w:pStyle w:val="Normal018"/>
        <w:framePr w:w="825" w:h="295" w:hRule="exact" w:wrap="auto" w:vAnchor="page" w:hAnchor="page" w:x="57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1.3558</w:t>
      </w:r>
    </w:p>
    <w:p w:rsidR="000A1F9B" w:rsidRDefault="00B27F83">
      <w:pPr>
        <w:pStyle w:val="Normal018"/>
        <w:framePr w:w="825" w:h="295" w:hRule="exact" w:wrap="auto" w:vAnchor="page" w:hAnchor="page" w:x="65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2.1422</w:t>
      </w:r>
    </w:p>
    <w:p w:rsidR="000A1F9B" w:rsidRDefault="00B27F83">
      <w:pPr>
        <w:pStyle w:val="Normal018"/>
        <w:framePr w:w="825" w:h="295" w:hRule="exact" w:wrap="auto" w:vAnchor="page" w:hAnchor="page" w:x="73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2.1815</w:t>
      </w:r>
    </w:p>
    <w:p w:rsidR="000A1F9B" w:rsidRDefault="00B27F83">
      <w:pPr>
        <w:pStyle w:val="Normal018"/>
        <w:framePr w:w="825" w:h="295" w:hRule="exact" w:wrap="auto" w:vAnchor="page" w:hAnchor="page" w:x="81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0.3652</w:t>
      </w:r>
    </w:p>
    <w:p w:rsidR="000A1F9B" w:rsidRDefault="00B27F83">
      <w:pPr>
        <w:pStyle w:val="Normal018"/>
        <w:framePr w:w="825" w:h="295" w:hRule="exact" w:wrap="auto" w:vAnchor="page" w:hAnchor="page" w:x="90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0.0771</w:t>
      </w:r>
    </w:p>
    <w:p w:rsidR="000A1F9B" w:rsidRDefault="00B27F83">
      <w:pPr>
        <w:pStyle w:val="Normal018"/>
        <w:framePr w:w="825" w:h="295" w:hRule="exact" w:wrap="auto" w:vAnchor="page" w:hAnchor="page" w:x="98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0.0129</w:t>
      </w:r>
    </w:p>
    <w:p w:rsidR="000A1F9B" w:rsidRDefault="00B27F83">
      <w:pPr>
        <w:pStyle w:val="Normal018"/>
        <w:framePr w:w="825" w:h="295" w:hRule="exact" w:wrap="auto" w:vAnchor="page" w:hAnchor="page" w:x="106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0.0395</w:t>
      </w:r>
    </w:p>
    <w:p w:rsidR="000A1F9B" w:rsidRDefault="00B27F83">
      <w:pPr>
        <w:pStyle w:val="Normal018"/>
        <w:framePr w:w="825" w:h="295" w:hRule="exact" w:wrap="auto" w:vAnchor="page" w:hAnchor="page" w:x="114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0.1077</w:t>
      </w:r>
    </w:p>
    <w:p w:rsidR="000A1F9B" w:rsidRDefault="00B27F83">
      <w:pPr>
        <w:pStyle w:val="Normal018"/>
        <w:framePr w:w="825" w:h="295" w:hRule="exact" w:wrap="auto" w:vAnchor="page" w:hAnchor="page" w:x="123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0.4574</w:t>
      </w:r>
    </w:p>
    <w:p w:rsidR="000A1F9B" w:rsidRDefault="00B27F83">
      <w:pPr>
        <w:pStyle w:val="Normal018"/>
        <w:framePr w:w="870" w:h="295" w:hRule="exact" w:wrap="auto" w:vAnchor="page" w:hAnchor="page" w:x="18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2F011</w:t>
      </w:r>
    </w:p>
    <w:p w:rsidR="000A1F9B" w:rsidRDefault="00B27F83">
      <w:pPr>
        <w:pStyle w:val="Normal018"/>
        <w:framePr w:w="555" w:h="295" w:hRule="exact" w:wrap="auto" w:vAnchor="page" w:hAnchor="page" w:x="2673" w:y="417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1.3490</w:t>
      </w:r>
    </w:p>
    <w:p w:rsidR="000A1F9B" w:rsidRDefault="00B27F83">
      <w:pPr>
        <w:pStyle w:val="Normal018"/>
        <w:framePr w:w="825" w:h="295" w:hRule="exact" w:wrap="auto" w:vAnchor="page" w:hAnchor="page" w:x="40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10.7638</w:t>
      </w:r>
    </w:p>
    <w:p w:rsidR="000A1F9B" w:rsidRDefault="00B27F83">
      <w:pPr>
        <w:pStyle w:val="Normal018"/>
        <w:framePr w:w="825" w:h="295" w:hRule="exact" w:wrap="auto" w:vAnchor="page" w:hAnchor="page" w:x="48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1.7287</w:t>
      </w:r>
    </w:p>
    <w:p w:rsidR="000A1F9B" w:rsidRDefault="00B27F83">
      <w:pPr>
        <w:pStyle w:val="Normal018"/>
        <w:framePr w:w="825" w:h="295" w:hRule="exact" w:wrap="auto" w:vAnchor="page" w:hAnchor="page" w:x="57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1.4023</w:t>
      </w:r>
    </w:p>
    <w:p w:rsidR="000A1F9B" w:rsidRDefault="00B27F83">
      <w:pPr>
        <w:pStyle w:val="Normal018"/>
        <w:framePr w:w="825" w:h="295" w:hRule="exact" w:wrap="auto" w:vAnchor="page" w:hAnchor="page" w:x="65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1.8875</w:t>
      </w:r>
    </w:p>
    <w:p w:rsidR="000A1F9B" w:rsidRDefault="00B27F83">
      <w:pPr>
        <w:pStyle w:val="Normal018"/>
        <w:framePr w:w="825" w:h="295" w:hRule="exact" w:wrap="auto" w:vAnchor="page" w:hAnchor="page" w:x="73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2.1711</w:t>
      </w:r>
    </w:p>
    <w:p w:rsidR="000A1F9B" w:rsidRDefault="00B27F83">
      <w:pPr>
        <w:pStyle w:val="Normal018"/>
        <w:framePr w:w="825" w:h="295" w:hRule="exact" w:wrap="auto" w:vAnchor="page" w:hAnchor="page" w:x="81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0.3888</w:t>
      </w:r>
    </w:p>
    <w:p w:rsidR="000A1F9B" w:rsidRDefault="00B27F83">
      <w:pPr>
        <w:pStyle w:val="Normal018"/>
        <w:framePr w:w="825" w:h="295" w:hRule="exact" w:wrap="auto" w:vAnchor="page" w:hAnchor="page" w:x="90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0.0889</w:t>
      </w:r>
    </w:p>
    <w:p w:rsidR="000A1F9B" w:rsidRDefault="00B27F83">
      <w:pPr>
        <w:pStyle w:val="Normal018"/>
        <w:framePr w:w="825" w:h="295" w:hRule="exact" w:wrap="auto" w:vAnchor="page" w:hAnchor="page" w:x="98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0.0189</w:t>
      </w:r>
    </w:p>
    <w:p w:rsidR="000A1F9B" w:rsidRDefault="00B27F83">
      <w:pPr>
        <w:pStyle w:val="Normal018"/>
        <w:framePr w:w="825" w:h="295" w:hRule="exact" w:wrap="auto" w:vAnchor="page" w:hAnchor="page" w:x="106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  <w:r>
        <w:rPr>
          <w:rFonts w:eastAsia="Times New Roman"/>
          <w:color w:val="000000"/>
          <w:kern w:val="2"/>
          <w:sz w:val="17"/>
        </w:rPr>
        <w:t>.0383</w:t>
      </w:r>
    </w:p>
    <w:p w:rsidR="000A1F9B" w:rsidRDefault="00B27F83">
      <w:pPr>
        <w:pStyle w:val="Normal018"/>
        <w:framePr w:w="825" w:h="295" w:hRule="exact" w:wrap="auto" w:vAnchor="page" w:hAnchor="page" w:x="114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0.1358</w:t>
      </w:r>
    </w:p>
    <w:p w:rsidR="000A1F9B" w:rsidRDefault="00B27F83">
      <w:pPr>
        <w:pStyle w:val="Normal018"/>
        <w:framePr w:w="825" w:h="295" w:hRule="exact" w:wrap="auto" w:vAnchor="page" w:hAnchor="page" w:x="123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0.7757</w:t>
      </w:r>
    </w:p>
    <w:p w:rsidR="000A1F9B" w:rsidRDefault="00B27F83">
      <w:pPr>
        <w:pStyle w:val="Normal018"/>
        <w:framePr w:w="870" w:h="295" w:hRule="exact" w:wrap="auto" w:vAnchor="page" w:hAnchor="page" w:x="18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2F012</w:t>
      </w:r>
    </w:p>
    <w:p w:rsidR="000A1F9B" w:rsidRDefault="00B27F83">
      <w:pPr>
        <w:pStyle w:val="Normal018"/>
        <w:framePr w:w="555" w:h="295" w:hRule="exact" w:wrap="auto" w:vAnchor="page" w:hAnchor="page" w:x="2673" w:y="446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1.0248</w:t>
      </w:r>
    </w:p>
    <w:p w:rsidR="000A1F9B" w:rsidRDefault="00B27F83">
      <w:pPr>
        <w:pStyle w:val="Normal018"/>
        <w:framePr w:w="825" w:h="295" w:hRule="exact" w:wrap="auto" w:vAnchor="page" w:hAnchor="page" w:x="40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6.5309</w:t>
      </w:r>
    </w:p>
    <w:p w:rsidR="000A1F9B" w:rsidRDefault="00B27F83">
      <w:pPr>
        <w:pStyle w:val="Normal018"/>
        <w:framePr w:w="825" w:h="295" w:hRule="exact" w:wrap="auto" w:vAnchor="page" w:hAnchor="page" w:x="48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0.5270</w:t>
      </w:r>
    </w:p>
    <w:p w:rsidR="000A1F9B" w:rsidRDefault="00B27F83">
      <w:pPr>
        <w:pStyle w:val="Normal018"/>
        <w:framePr w:w="825" w:h="295" w:hRule="exact" w:wrap="auto" w:vAnchor="page" w:hAnchor="page" w:x="57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1.2987</w:t>
      </w:r>
    </w:p>
    <w:p w:rsidR="000A1F9B" w:rsidRDefault="00B27F83">
      <w:pPr>
        <w:pStyle w:val="Normal018"/>
        <w:framePr w:w="825" w:h="295" w:hRule="exact" w:wrap="auto" w:vAnchor="page" w:hAnchor="page" w:x="65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1.6258</w:t>
      </w:r>
    </w:p>
    <w:p w:rsidR="000A1F9B" w:rsidRDefault="00B27F83">
      <w:pPr>
        <w:pStyle w:val="Normal018"/>
        <w:framePr w:w="825" w:h="295" w:hRule="exact" w:wrap="auto" w:vAnchor="page" w:hAnchor="page" w:x="73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2.0667</w:t>
      </w:r>
    </w:p>
    <w:p w:rsidR="000A1F9B" w:rsidRDefault="00B27F83">
      <w:pPr>
        <w:pStyle w:val="Normal018"/>
        <w:framePr w:w="825" w:h="295" w:hRule="exact" w:wrap="auto" w:vAnchor="page" w:hAnchor="page" w:x="81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0.3794</w:t>
      </w:r>
    </w:p>
    <w:p w:rsidR="000A1F9B" w:rsidRDefault="00B27F83">
      <w:pPr>
        <w:pStyle w:val="Normal018"/>
        <w:framePr w:w="825" w:h="295" w:hRule="exact" w:wrap="auto" w:vAnchor="page" w:hAnchor="page" w:x="90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0.0787</w:t>
      </w:r>
    </w:p>
    <w:p w:rsidR="000A1F9B" w:rsidRDefault="00B27F83">
      <w:pPr>
        <w:pStyle w:val="Normal018"/>
        <w:framePr w:w="825" w:h="295" w:hRule="exact" w:wrap="auto" w:vAnchor="page" w:hAnchor="page" w:x="98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0.0180</w:t>
      </w:r>
    </w:p>
    <w:p w:rsidR="000A1F9B" w:rsidRDefault="00B27F83">
      <w:pPr>
        <w:pStyle w:val="Normal018"/>
        <w:framePr w:w="825" w:h="295" w:hRule="exact" w:wrap="auto" w:vAnchor="page" w:hAnchor="page" w:x="106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0.0254</w:t>
      </w:r>
    </w:p>
    <w:p w:rsidR="000A1F9B" w:rsidRDefault="00B27F83">
      <w:pPr>
        <w:pStyle w:val="Normal018"/>
        <w:framePr w:w="825" w:h="295" w:hRule="exact" w:wrap="auto" w:vAnchor="page" w:hAnchor="page" w:x="114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0.0954</w:t>
      </w:r>
    </w:p>
    <w:p w:rsidR="000A1F9B" w:rsidRDefault="00B27F83">
      <w:pPr>
        <w:pStyle w:val="Normal018"/>
        <w:framePr w:w="825" w:h="295" w:hRule="exact" w:wrap="auto" w:vAnchor="page" w:hAnchor="page" w:x="123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0.5421</w:t>
      </w:r>
    </w:p>
    <w:p w:rsidR="000A1F9B" w:rsidRDefault="00B27F83">
      <w:pPr>
        <w:pStyle w:val="Normal018"/>
        <w:framePr w:w="870" w:h="295" w:hRule="exact" w:wrap="auto" w:vAnchor="page" w:hAnchor="page" w:x="18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2F013</w:t>
      </w:r>
    </w:p>
    <w:p w:rsidR="000A1F9B" w:rsidRDefault="00B27F83">
      <w:pPr>
        <w:pStyle w:val="Normal018"/>
        <w:framePr w:w="555" w:h="295" w:hRule="exact" w:wrap="auto" w:vAnchor="page" w:hAnchor="page" w:x="2673" w:y="474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1.2388</w:t>
      </w:r>
    </w:p>
    <w:p w:rsidR="000A1F9B" w:rsidRDefault="00B27F83">
      <w:pPr>
        <w:pStyle w:val="Normal018"/>
        <w:framePr w:w="825" w:h="295" w:hRule="exact" w:wrap="auto" w:vAnchor="page" w:hAnchor="page" w:x="40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8.4836</w:t>
      </w:r>
    </w:p>
    <w:p w:rsidR="000A1F9B" w:rsidRDefault="00B27F83">
      <w:pPr>
        <w:pStyle w:val="Normal018"/>
        <w:framePr w:w="825" w:h="295" w:hRule="exact" w:wrap="auto" w:vAnchor="page" w:hAnchor="page" w:x="48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0.5721</w:t>
      </w:r>
    </w:p>
    <w:p w:rsidR="000A1F9B" w:rsidRDefault="00B27F83">
      <w:pPr>
        <w:pStyle w:val="Normal018"/>
        <w:framePr w:w="825" w:h="295" w:hRule="exact" w:wrap="auto" w:vAnchor="page" w:hAnchor="page" w:x="57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1.4582</w:t>
      </w:r>
    </w:p>
    <w:p w:rsidR="000A1F9B" w:rsidRDefault="00B27F83">
      <w:pPr>
        <w:pStyle w:val="Normal018"/>
        <w:framePr w:w="825" w:h="295" w:hRule="exact" w:wrap="auto" w:vAnchor="page" w:hAnchor="page" w:x="65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2.1094</w:t>
      </w:r>
    </w:p>
    <w:p w:rsidR="000A1F9B" w:rsidRDefault="00B27F83">
      <w:pPr>
        <w:pStyle w:val="Normal018"/>
        <w:framePr w:w="825" w:h="295" w:hRule="exact" w:wrap="auto" w:vAnchor="page" w:hAnchor="page" w:x="73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2.0911</w:t>
      </w:r>
    </w:p>
    <w:p w:rsidR="000A1F9B" w:rsidRDefault="00B27F83">
      <w:pPr>
        <w:pStyle w:val="Normal018"/>
        <w:framePr w:w="825" w:h="295" w:hRule="exact" w:wrap="auto" w:vAnchor="page" w:hAnchor="page" w:x="81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0.3088</w:t>
      </w:r>
    </w:p>
    <w:p w:rsidR="000A1F9B" w:rsidRDefault="00B27F83">
      <w:pPr>
        <w:pStyle w:val="Normal018"/>
        <w:framePr w:w="825" w:h="295" w:hRule="exact" w:wrap="auto" w:vAnchor="page" w:hAnchor="page" w:x="90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0.0930</w:t>
      </w:r>
    </w:p>
    <w:p w:rsidR="000A1F9B" w:rsidRDefault="00B27F83">
      <w:pPr>
        <w:pStyle w:val="Normal018"/>
        <w:framePr w:w="825" w:h="295" w:hRule="exact" w:wrap="auto" w:vAnchor="page" w:hAnchor="page" w:x="98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0.0188</w:t>
      </w:r>
    </w:p>
    <w:p w:rsidR="000A1F9B" w:rsidRDefault="00B27F83">
      <w:pPr>
        <w:pStyle w:val="Normal018"/>
        <w:framePr w:w="825" w:h="295" w:hRule="exact" w:wrap="auto" w:vAnchor="page" w:hAnchor="page" w:x="106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0.0317</w:t>
      </w:r>
    </w:p>
    <w:p w:rsidR="000A1F9B" w:rsidRDefault="00B27F83">
      <w:pPr>
        <w:pStyle w:val="Normal018"/>
        <w:framePr w:w="825" w:h="295" w:hRule="exact" w:wrap="auto" w:vAnchor="page" w:hAnchor="page" w:x="114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0.1209</w:t>
      </w:r>
    </w:p>
    <w:p w:rsidR="000A1F9B" w:rsidRDefault="00B27F83">
      <w:pPr>
        <w:pStyle w:val="Normal018"/>
        <w:framePr w:w="825" w:h="295" w:hRule="exact" w:wrap="auto" w:vAnchor="page" w:hAnchor="page" w:x="123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0.5649</w:t>
      </w:r>
    </w:p>
    <w:p w:rsidR="000A1F9B" w:rsidRDefault="00B27F83">
      <w:pPr>
        <w:pStyle w:val="Normal018"/>
        <w:framePr w:w="870" w:h="295" w:hRule="exact" w:wrap="auto" w:vAnchor="page" w:hAnchor="page" w:x="18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2F014</w:t>
      </w:r>
    </w:p>
    <w:p w:rsidR="000A1F9B" w:rsidRDefault="00B27F83">
      <w:pPr>
        <w:pStyle w:val="Normal018"/>
        <w:framePr w:w="555" w:h="295" w:hRule="exact" w:wrap="auto" w:vAnchor="page" w:hAnchor="page" w:x="2673" w:y="503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0.9663</w:t>
      </w:r>
    </w:p>
    <w:p w:rsidR="000A1F9B" w:rsidRDefault="00B27F83">
      <w:pPr>
        <w:pStyle w:val="Normal018"/>
        <w:framePr w:w="825" w:h="295" w:hRule="exact" w:wrap="auto" w:vAnchor="page" w:hAnchor="page" w:x="40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7.5888</w:t>
      </w:r>
    </w:p>
    <w:p w:rsidR="000A1F9B" w:rsidRDefault="00B27F83">
      <w:pPr>
        <w:pStyle w:val="Normal018"/>
        <w:framePr w:w="825" w:h="295" w:hRule="exact" w:wrap="auto" w:vAnchor="page" w:hAnchor="page" w:x="48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0.5098</w:t>
      </w:r>
    </w:p>
    <w:p w:rsidR="000A1F9B" w:rsidRDefault="00B27F83">
      <w:pPr>
        <w:pStyle w:val="Normal018"/>
        <w:framePr w:w="825" w:h="295" w:hRule="exact" w:wrap="auto" w:vAnchor="page" w:hAnchor="page" w:x="57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1.2255</w:t>
      </w:r>
    </w:p>
    <w:p w:rsidR="000A1F9B" w:rsidRDefault="00B27F83">
      <w:pPr>
        <w:pStyle w:val="Normal018"/>
        <w:framePr w:w="825" w:h="295" w:hRule="exact" w:wrap="auto" w:vAnchor="page" w:hAnchor="page" w:x="65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1.9099</w:t>
      </w:r>
    </w:p>
    <w:p w:rsidR="000A1F9B" w:rsidRDefault="00B27F83">
      <w:pPr>
        <w:pStyle w:val="Normal018"/>
        <w:framePr w:w="825" w:h="295" w:hRule="exact" w:wrap="auto" w:vAnchor="page" w:hAnchor="page" w:x="73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</w:t>
      </w:r>
      <w:r>
        <w:rPr>
          <w:rFonts w:eastAsia="Times New Roman"/>
          <w:color w:val="000000"/>
          <w:kern w:val="2"/>
          <w:sz w:val="17"/>
        </w:rPr>
        <w:t>0950</w:t>
      </w:r>
    </w:p>
    <w:p w:rsidR="000A1F9B" w:rsidRDefault="00B27F83">
      <w:pPr>
        <w:pStyle w:val="Normal018"/>
        <w:framePr w:w="825" w:h="295" w:hRule="exact" w:wrap="auto" w:vAnchor="page" w:hAnchor="page" w:x="81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0.4817</w:t>
      </w:r>
    </w:p>
    <w:p w:rsidR="000A1F9B" w:rsidRDefault="00B27F83">
      <w:pPr>
        <w:pStyle w:val="Normal018"/>
        <w:framePr w:w="825" w:h="295" w:hRule="exact" w:wrap="auto" w:vAnchor="page" w:hAnchor="page" w:x="90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0.0936</w:t>
      </w:r>
    </w:p>
    <w:p w:rsidR="000A1F9B" w:rsidRDefault="00B27F83">
      <w:pPr>
        <w:pStyle w:val="Normal018"/>
        <w:framePr w:w="825" w:h="295" w:hRule="exact" w:wrap="auto" w:vAnchor="page" w:hAnchor="page" w:x="98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0.0211</w:t>
      </w:r>
    </w:p>
    <w:p w:rsidR="000A1F9B" w:rsidRDefault="00B27F83">
      <w:pPr>
        <w:pStyle w:val="Normal018"/>
        <w:framePr w:w="825" w:h="295" w:hRule="exact" w:wrap="auto" w:vAnchor="page" w:hAnchor="page" w:x="106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0.0268</w:t>
      </w:r>
    </w:p>
    <w:p w:rsidR="000A1F9B" w:rsidRDefault="00B27F83">
      <w:pPr>
        <w:pStyle w:val="Normal018"/>
        <w:framePr w:w="825" w:h="295" w:hRule="exact" w:wrap="auto" w:vAnchor="page" w:hAnchor="page" w:x="114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0.1185</w:t>
      </w:r>
    </w:p>
    <w:p w:rsidR="000A1F9B" w:rsidRDefault="00B27F83">
      <w:pPr>
        <w:pStyle w:val="Normal018"/>
        <w:framePr w:w="825" w:h="295" w:hRule="exact" w:wrap="auto" w:vAnchor="page" w:hAnchor="page" w:x="123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0.6399</w:t>
      </w:r>
    </w:p>
    <w:p w:rsidR="000A1F9B" w:rsidRDefault="00B27F83">
      <w:pPr>
        <w:pStyle w:val="Normal018"/>
        <w:framePr w:w="870" w:h="295" w:hRule="exact" w:wrap="auto" w:vAnchor="page" w:hAnchor="page" w:x="18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2F015</w:t>
      </w:r>
    </w:p>
    <w:p w:rsidR="000A1F9B" w:rsidRDefault="00B27F83">
      <w:pPr>
        <w:pStyle w:val="Normal018"/>
        <w:framePr w:w="555" w:h="295" w:hRule="exact" w:wrap="auto" w:vAnchor="page" w:hAnchor="page" w:x="2673" w:y="531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1.2830</w:t>
      </w:r>
    </w:p>
    <w:p w:rsidR="000A1F9B" w:rsidRDefault="00B27F83">
      <w:pPr>
        <w:pStyle w:val="Normal018"/>
        <w:framePr w:w="825" w:h="295" w:hRule="exact" w:wrap="auto" w:vAnchor="page" w:hAnchor="page" w:x="40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8.5195</w:t>
      </w:r>
    </w:p>
    <w:p w:rsidR="000A1F9B" w:rsidRDefault="00B27F83">
      <w:pPr>
        <w:pStyle w:val="Normal018"/>
        <w:framePr w:w="825" w:h="295" w:hRule="exact" w:wrap="auto" w:vAnchor="page" w:hAnchor="page" w:x="48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0.6124</w:t>
      </w:r>
    </w:p>
    <w:p w:rsidR="000A1F9B" w:rsidRDefault="00B27F83">
      <w:pPr>
        <w:pStyle w:val="Normal018"/>
        <w:framePr w:w="825" w:h="295" w:hRule="exact" w:wrap="auto" w:vAnchor="page" w:hAnchor="page" w:x="57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1.1658</w:t>
      </w:r>
    </w:p>
    <w:p w:rsidR="000A1F9B" w:rsidRDefault="00B27F83">
      <w:pPr>
        <w:pStyle w:val="Normal018"/>
        <w:framePr w:w="825" w:h="295" w:hRule="exact" w:wrap="auto" w:vAnchor="page" w:hAnchor="page" w:x="65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1.9928</w:t>
      </w:r>
    </w:p>
    <w:p w:rsidR="000A1F9B" w:rsidRDefault="00B27F83">
      <w:pPr>
        <w:pStyle w:val="Normal018"/>
        <w:framePr w:w="825" w:h="295" w:hRule="exact" w:wrap="auto" w:vAnchor="page" w:hAnchor="page" w:x="73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2.0513</w:t>
      </w:r>
    </w:p>
    <w:p w:rsidR="000A1F9B" w:rsidRDefault="00B27F83">
      <w:pPr>
        <w:pStyle w:val="Normal018"/>
        <w:framePr w:w="825" w:h="295" w:hRule="exact" w:wrap="auto" w:vAnchor="page" w:hAnchor="page" w:x="81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0.3012</w:t>
      </w:r>
    </w:p>
    <w:p w:rsidR="000A1F9B" w:rsidRDefault="00B27F83">
      <w:pPr>
        <w:pStyle w:val="Normal018"/>
        <w:framePr w:w="825" w:h="295" w:hRule="exact" w:wrap="auto" w:vAnchor="page" w:hAnchor="page" w:x="90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0.0925</w:t>
      </w:r>
    </w:p>
    <w:p w:rsidR="000A1F9B" w:rsidRDefault="00B27F83">
      <w:pPr>
        <w:pStyle w:val="Normal018"/>
        <w:framePr w:w="825" w:h="295" w:hRule="exact" w:wrap="auto" w:vAnchor="page" w:hAnchor="page" w:x="98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0.0184</w:t>
      </w:r>
    </w:p>
    <w:p w:rsidR="000A1F9B" w:rsidRDefault="00B27F83">
      <w:pPr>
        <w:pStyle w:val="Normal018"/>
        <w:framePr w:w="825" w:h="295" w:hRule="exact" w:wrap="auto" w:vAnchor="page" w:hAnchor="page" w:x="106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0.0269</w:t>
      </w:r>
    </w:p>
    <w:p w:rsidR="000A1F9B" w:rsidRDefault="00B27F83">
      <w:pPr>
        <w:pStyle w:val="Normal018"/>
        <w:framePr w:w="825" w:h="295" w:hRule="exact" w:wrap="auto" w:vAnchor="page" w:hAnchor="page" w:x="114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0.1416</w:t>
      </w:r>
    </w:p>
    <w:p w:rsidR="000A1F9B" w:rsidRDefault="00B27F83">
      <w:pPr>
        <w:pStyle w:val="Normal018"/>
        <w:framePr w:w="825" w:h="295" w:hRule="exact" w:wrap="auto" w:vAnchor="page" w:hAnchor="page" w:x="123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0.6651</w:t>
      </w:r>
    </w:p>
    <w:p w:rsidR="000A1F9B" w:rsidRDefault="00B27F83">
      <w:pPr>
        <w:pStyle w:val="Normal018"/>
        <w:framePr w:w="870" w:h="295" w:hRule="exact" w:wrap="auto" w:vAnchor="page" w:hAnchor="page" w:x="18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3F011</w:t>
      </w:r>
    </w:p>
    <w:p w:rsidR="000A1F9B" w:rsidRDefault="00B27F83">
      <w:pPr>
        <w:pStyle w:val="Normal018"/>
        <w:framePr w:w="555" w:h="295" w:hRule="exact" w:wrap="auto" w:vAnchor="page" w:hAnchor="page" w:x="2673" w:y="560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1.0635</w:t>
      </w:r>
    </w:p>
    <w:p w:rsidR="000A1F9B" w:rsidRDefault="00B27F83">
      <w:pPr>
        <w:pStyle w:val="Normal018"/>
        <w:framePr w:w="825" w:h="295" w:hRule="exact" w:wrap="auto" w:vAnchor="page" w:hAnchor="page" w:x="40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7.0570</w:t>
      </w:r>
    </w:p>
    <w:p w:rsidR="000A1F9B" w:rsidRDefault="00B27F83">
      <w:pPr>
        <w:pStyle w:val="Normal018"/>
        <w:framePr w:w="825" w:h="295" w:hRule="exact" w:wrap="auto" w:vAnchor="page" w:hAnchor="page" w:x="48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0.6067</w:t>
      </w:r>
    </w:p>
    <w:p w:rsidR="000A1F9B" w:rsidRDefault="00B27F83">
      <w:pPr>
        <w:pStyle w:val="Normal018"/>
        <w:framePr w:w="825" w:h="295" w:hRule="exact" w:wrap="auto" w:vAnchor="page" w:hAnchor="page" w:x="57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1.2882</w:t>
      </w:r>
    </w:p>
    <w:p w:rsidR="000A1F9B" w:rsidRDefault="00B27F83">
      <w:pPr>
        <w:pStyle w:val="Normal018"/>
        <w:framePr w:w="825" w:h="295" w:hRule="exact" w:wrap="auto" w:vAnchor="page" w:hAnchor="page" w:x="65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1.9935</w:t>
      </w:r>
    </w:p>
    <w:p w:rsidR="000A1F9B" w:rsidRDefault="00B27F83">
      <w:pPr>
        <w:pStyle w:val="Normal018"/>
        <w:framePr w:w="825" w:h="295" w:hRule="exact" w:wrap="auto" w:vAnchor="page" w:hAnchor="page" w:x="73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2.1836</w:t>
      </w:r>
    </w:p>
    <w:p w:rsidR="000A1F9B" w:rsidRDefault="00B27F83">
      <w:pPr>
        <w:pStyle w:val="Normal018"/>
        <w:framePr w:w="825" w:h="295" w:hRule="exact" w:wrap="auto" w:vAnchor="page" w:hAnchor="page" w:x="81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0.2750</w:t>
      </w:r>
    </w:p>
    <w:p w:rsidR="000A1F9B" w:rsidRDefault="00B27F83">
      <w:pPr>
        <w:pStyle w:val="Normal018"/>
        <w:framePr w:w="825" w:h="295" w:hRule="exact" w:wrap="auto" w:vAnchor="page" w:hAnchor="page" w:x="90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0.0740</w:t>
      </w:r>
    </w:p>
    <w:p w:rsidR="000A1F9B" w:rsidRDefault="00B27F83">
      <w:pPr>
        <w:pStyle w:val="Normal018"/>
        <w:framePr w:w="825" w:h="295" w:hRule="exact" w:wrap="auto" w:vAnchor="page" w:hAnchor="page" w:x="98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0.0176</w:t>
      </w:r>
    </w:p>
    <w:p w:rsidR="000A1F9B" w:rsidRDefault="00B27F83">
      <w:pPr>
        <w:pStyle w:val="Normal018"/>
        <w:framePr w:w="825" w:h="295" w:hRule="exact" w:wrap="auto" w:vAnchor="page" w:hAnchor="page" w:x="106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0.0260</w:t>
      </w:r>
    </w:p>
    <w:p w:rsidR="000A1F9B" w:rsidRDefault="00B27F83">
      <w:pPr>
        <w:pStyle w:val="Normal018"/>
        <w:framePr w:w="825" w:h="295" w:hRule="exact" w:wrap="auto" w:vAnchor="page" w:hAnchor="page" w:x="114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0.1381</w:t>
      </w:r>
    </w:p>
    <w:p w:rsidR="000A1F9B" w:rsidRDefault="00B27F83">
      <w:pPr>
        <w:pStyle w:val="Normal018"/>
        <w:framePr w:w="825" w:h="295" w:hRule="exact" w:wrap="auto" w:vAnchor="page" w:hAnchor="page" w:x="123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0.6032</w:t>
      </w:r>
    </w:p>
    <w:p w:rsidR="000A1F9B" w:rsidRDefault="00B27F83">
      <w:pPr>
        <w:pStyle w:val="Normal018"/>
        <w:framePr w:w="870" w:h="295" w:hRule="exact" w:wrap="auto" w:vAnchor="page" w:hAnchor="page" w:x="18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3F012</w:t>
      </w:r>
    </w:p>
    <w:p w:rsidR="000A1F9B" w:rsidRDefault="00B27F83">
      <w:pPr>
        <w:pStyle w:val="Normal018"/>
        <w:framePr w:w="555" w:h="295" w:hRule="exact" w:wrap="auto" w:vAnchor="page" w:hAnchor="page" w:x="2673" w:y="588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1.0137</w:t>
      </w:r>
    </w:p>
    <w:p w:rsidR="000A1F9B" w:rsidRDefault="00B27F83">
      <w:pPr>
        <w:pStyle w:val="Normal018"/>
        <w:framePr w:w="825" w:h="295" w:hRule="exact" w:wrap="auto" w:vAnchor="page" w:hAnchor="page" w:x="40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</w:t>
      </w:r>
      <w:r>
        <w:rPr>
          <w:rFonts w:eastAsia="Times New Roman"/>
          <w:color w:val="000000"/>
          <w:kern w:val="2"/>
          <w:sz w:val="17"/>
        </w:rPr>
        <w:t>3045</w:t>
      </w:r>
    </w:p>
    <w:p w:rsidR="000A1F9B" w:rsidRDefault="00B27F83">
      <w:pPr>
        <w:pStyle w:val="Normal018"/>
        <w:framePr w:w="825" w:h="295" w:hRule="exact" w:wrap="auto" w:vAnchor="page" w:hAnchor="page" w:x="48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0.4958</w:t>
      </w:r>
    </w:p>
    <w:p w:rsidR="000A1F9B" w:rsidRDefault="00B27F83">
      <w:pPr>
        <w:pStyle w:val="Normal018"/>
        <w:framePr w:w="825" w:h="295" w:hRule="exact" w:wrap="auto" w:vAnchor="page" w:hAnchor="page" w:x="57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1.1946</w:t>
      </w:r>
    </w:p>
    <w:p w:rsidR="000A1F9B" w:rsidRDefault="00B27F83">
      <w:pPr>
        <w:pStyle w:val="Normal018"/>
        <w:framePr w:w="825" w:h="295" w:hRule="exact" w:wrap="auto" w:vAnchor="page" w:hAnchor="page" w:x="65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1.9832</w:t>
      </w:r>
    </w:p>
    <w:p w:rsidR="000A1F9B" w:rsidRDefault="00B27F83">
      <w:pPr>
        <w:pStyle w:val="Normal018"/>
        <w:framePr w:w="825" w:h="295" w:hRule="exact" w:wrap="auto" w:vAnchor="page" w:hAnchor="page" w:x="73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1.9134</w:t>
      </w:r>
    </w:p>
    <w:p w:rsidR="000A1F9B" w:rsidRDefault="00B27F83">
      <w:pPr>
        <w:pStyle w:val="Normal018"/>
        <w:framePr w:w="825" w:h="295" w:hRule="exact" w:wrap="auto" w:vAnchor="page" w:hAnchor="page" w:x="81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0.2663</w:t>
      </w:r>
    </w:p>
    <w:p w:rsidR="000A1F9B" w:rsidRDefault="00B27F83">
      <w:pPr>
        <w:pStyle w:val="Normal018"/>
        <w:framePr w:w="825" w:h="295" w:hRule="exact" w:wrap="auto" w:vAnchor="page" w:hAnchor="page" w:x="90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0.0672</w:t>
      </w:r>
    </w:p>
    <w:p w:rsidR="000A1F9B" w:rsidRDefault="00B27F83">
      <w:pPr>
        <w:pStyle w:val="Normal018"/>
        <w:framePr w:w="825" w:h="295" w:hRule="exact" w:wrap="auto" w:vAnchor="page" w:hAnchor="page" w:x="98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0.0169</w:t>
      </w:r>
    </w:p>
    <w:p w:rsidR="000A1F9B" w:rsidRDefault="00B27F83">
      <w:pPr>
        <w:pStyle w:val="Normal018"/>
        <w:framePr w:w="825" w:h="295" w:hRule="exact" w:wrap="auto" w:vAnchor="page" w:hAnchor="page" w:x="106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0.0342</w:t>
      </w:r>
    </w:p>
    <w:p w:rsidR="000A1F9B" w:rsidRDefault="00B27F83">
      <w:pPr>
        <w:pStyle w:val="Normal018"/>
        <w:framePr w:w="825" w:h="295" w:hRule="exact" w:wrap="auto" w:vAnchor="page" w:hAnchor="page" w:x="114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0.0887</w:t>
      </w:r>
    </w:p>
    <w:p w:rsidR="000A1F9B" w:rsidRDefault="00B27F83">
      <w:pPr>
        <w:pStyle w:val="Normal018"/>
        <w:framePr w:w="825" w:h="295" w:hRule="exact" w:wrap="auto" w:vAnchor="page" w:hAnchor="page" w:x="123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0.7078</w:t>
      </w:r>
    </w:p>
    <w:p w:rsidR="000A1F9B" w:rsidRDefault="00B27F83">
      <w:pPr>
        <w:pStyle w:val="Normal018"/>
        <w:framePr w:w="870" w:h="295" w:hRule="exact" w:wrap="auto" w:vAnchor="page" w:hAnchor="page" w:x="18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3F013</w:t>
      </w:r>
    </w:p>
    <w:p w:rsidR="000A1F9B" w:rsidRDefault="00B27F83">
      <w:pPr>
        <w:pStyle w:val="Normal018"/>
        <w:framePr w:w="555" w:h="295" w:hRule="exact" w:wrap="auto" w:vAnchor="page" w:hAnchor="page" w:x="2673" w:y="617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1.0604</w:t>
      </w:r>
    </w:p>
    <w:p w:rsidR="000A1F9B" w:rsidRDefault="00B27F83">
      <w:pPr>
        <w:pStyle w:val="Normal018"/>
        <w:framePr w:w="825" w:h="295" w:hRule="exact" w:wrap="auto" w:vAnchor="page" w:hAnchor="page" w:x="40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7.5901</w:t>
      </w:r>
    </w:p>
    <w:p w:rsidR="000A1F9B" w:rsidRDefault="00B27F83">
      <w:pPr>
        <w:pStyle w:val="Normal018"/>
        <w:framePr w:w="825" w:h="295" w:hRule="exact" w:wrap="auto" w:vAnchor="page" w:hAnchor="page" w:x="48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0.5648</w:t>
      </w:r>
    </w:p>
    <w:p w:rsidR="000A1F9B" w:rsidRDefault="00B27F83">
      <w:pPr>
        <w:pStyle w:val="Normal018"/>
        <w:framePr w:w="825" w:h="295" w:hRule="exact" w:wrap="auto" w:vAnchor="page" w:hAnchor="page" w:x="57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1.3463</w:t>
      </w:r>
    </w:p>
    <w:p w:rsidR="000A1F9B" w:rsidRDefault="00B27F83">
      <w:pPr>
        <w:pStyle w:val="Normal018"/>
        <w:framePr w:w="825" w:h="295" w:hRule="exact" w:wrap="auto" w:vAnchor="page" w:hAnchor="page" w:x="65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1.8950</w:t>
      </w:r>
    </w:p>
    <w:p w:rsidR="000A1F9B" w:rsidRDefault="00B27F83">
      <w:pPr>
        <w:pStyle w:val="Normal018"/>
        <w:framePr w:w="825" w:h="295" w:hRule="exact" w:wrap="auto" w:vAnchor="page" w:hAnchor="page" w:x="73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2.0304</w:t>
      </w:r>
    </w:p>
    <w:p w:rsidR="000A1F9B" w:rsidRDefault="00B27F83">
      <w:pPr>
        <w:pStyle w:val="Normal018"/>
        <w:framePr w:w="825" w:h="295" w:hRule="exact" w:wrap="auto" w:vAnchor="page" w:hAnchor="page" w:x="81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0.1959</w:t>
      </w:r>
    </w:p>
    <w:p w:rsidR="000A1F9B" w:rsidRDefault="00B27F83">
      <w:pPr>
        <w:pStyle w:val="Normal018"/>
        <w:framePr w:w="825" w:h="295" w:hRule="exact" w:wrap="auto" w:vAnchor="page" w:hAnchor="page" w:x="90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0.0747</w:t>
      </w:r>
    </w:p>
    <w:p w:rsidR="000A1F9B" w:rsidRDefault="00B27F83">
      <w:pPr>
        <w:pStyle w:val="Normal018"/>
        <w:framePr w:w="825" w:h="295" w:hRule="exact" w:wrap="auto" w:vAnchor="page" w:hAnchor="page" w:x="98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0.0168</w:t>
      </w:r>
    </w:p>
    <w:p w:rsidR="000A1F9B" w:rsidRDefault="00B27F83">
      <w:pPr>
        <w:pStyle w:val="Normal018"/>
        <w:framePr w:w="825" w:h="295" w:hRule="exact" w:wrap="auto" w:vAnchor="page" w:hAnchor="page" w:x="106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0.0412</w:t>
      </w:r>
    </w:p>
    <w:p w:rsidR="000A1F9B" w:rsidRDefault="00B27F83">
      <w:pPr>
        <w:pStyle w:val="Normal018"/>
        <w:framePr w:w="825" w:h="295" w:hRule="exact" w:wrap="auto" w:vAnchor="page" w:hAnchor="page" w:x="114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0.0958</w:t>
      </w:r>
    </w:p>
    <w:p w:rsidR="000A1F9B" w:rsidRDefault="00B27F83">
      <w:pPr>
        <w:pStyle w:val="Normal018"/>
        <w:framePr w:w="825" w:h="295" w:hRule="exact" w:wrap="auto" w:vAnchor="page" w:hAnchor="page" w:x="123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0.5823</w:t>
      </w:r>
    </w:p>
    <w:p w:rsidR="000A1F9B" w:rsidRDefault="00B27F83">
      <w:pPr>
        <w:pStyle w:val="Normal018"/>
        <w:framePr w:w="870" w:h="295" w:hRule="exact" w:wrap="auto" w:vAnchor="page" w:hAnchor="page" w:x="18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3F014</w:t>
      </w:r>
    </w:p>
    <w:p w:rsidR="000A1F9B" w:rsidRDefault="00B27F83">
      <w:pPr>
        <w:pStyle w:val="Normal018"/>
        <w:framePr w:w="555" w:h="295" w:hRule="exact" w:wrap="auto" w:vAnchor="page" w:hAnchor="page" w:x="2673" w:y="645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1.0093</w:t>
      </w:r>
    </w:p>
    <w:p w:rsidR="000A1F9B" w:rsidRDefault="00B27F83">
      <w:pPr>
        <w:pStyle w:val="Normal018"/>
        <w:framePr w:w="825" w:h="295" w:hRule="exact" w:wrap="auto" w:vAnchor="page" w:hAnchor="page" w:x="40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6.9862</w:t>
      </w:r>
    </w:p>
    <w:p w:rsidR="000A1F9B" w:rsidRDefault="00B27F83">
      <w:pPr>
        <w:pStyle w:val="Normal018"/>
        <w:framePr w:w="825" w:h="295" w:hRule="exact" w:wrap="auto" w:vAnchor="page" w:hAnchor="page" w:x="48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0.5650</w:t>
      </w:r>
    </w:p>
    <w:p w:rsidR="000A1F9B" w:rsidRDefault="00B27F83">
      <w:pPr>
        <w:pStyle w:val="Normal018"/>
        <w:framePr w:w="825" w:h="295" w:hRule="exact" w:wrap="auto" w:vAnchor="page" w:hAnchor="page" w:x="57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1.1428</w:t>
      </w:r>
    </w:p>
    <w:p w:rsidR="000A1F9B" w:rsidRDefault="00B27F83">
      <w:pPr>
        <w:pStyle w:val="Normal018"/>
        <w:framePr w:w="825" w:h="295" w:hRule="exact" w:wrap="auto" w:vAnchor="page" w:hAnchor="page" w:x="65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1.9766</w:t>
      </w:r>
    </w:p>
    <w:p w:rsidR="000A1F9B" w:rsidRDefault="00B27F83">
      <w:pPr>
        <w:pStyle w:val="Normal018"/>
        <w:framePr w:w="825" w:h="295" w:hRule="exact" w:wrap="auto" w:vAnchor="page" w:hAnchor="page" w:x="73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2.1355</w:t>
      </w:r>
    </w:p>
    <w:p w:rsidR="000A1F9B" w:rsidRDefault="00B27F83">
      <w:pPr>
        <w:pStyle w:val="Normal018"/>
        <w:framePr w:w="825" w:h="295" w:hRule="exact" w:wrap="auto" w:vAnchor="page" w:hAnchor="page" w:x="81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0.1932</w:t>
      </w:r>
    </w:p>
    <w:p w:rsidR="000A1F9B" w:rsidRDefault="00B27F83">
      <w:pPr>
        <w:pStyle w:val="Normal018"/>
        <w:framePr w:w="825" w:h="295" w:hRule="exact" w:wrap="auto" w:vAnchor="page" w:hAnchor="page" w:x="90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0.0650</w:t>
      </w:r>
    </w:p>
    <w:p w:rsidR="000A1F9B" w:rsidRDefault="00B27F83">
      <w:pPr>
        <w:pStyle w:val="Normal018"/>
        <w:framePr w:w="825" w:h="295" w:hRule="exact" w:wrap="auto" w:vAnchor="page" w:hAnchor="page" w:x="98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0.0216</w:t>
      </w:r>
    </w:p>
    <w:p w:rsidR="000A1F9B" w:rsidRDefault="00B27F83">
      <w:pPr>
        <w:pStyle w:val="Normal018"/>
        <w:framePr w:w="825" w:h="295" w:hRule="exact" w:wrap="auto" w:vAnchor="page" w:hAnchor="page" w:x="106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0.0372</w:t>
      </w:r>
    </w:p>
    <w:p w:rsidR="000A1F9B" w:rsidRDefault="00B27F83">
      <w:pPr>
        <w:pStyle w:val="Normal018"/>
        <w:framePr w:w="825" w:h="295" w:hRule="exact" w:wrap="auto" w:vAnchor="page" w:hAnchor="page" w:x="114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0.1226</w:t>
      </w:r>
    </w:p>
    <w:p w:rsidR="000A1F9B" w:rsidRDefault="00B27F83">
      <w:pPr>
        <w:pStyle w:val="Normal018"/>
        <w:framePr w:w="825" w:h="295" w:hRule="exact" w:wrap="auto" w:vAnchor="page" w:hAnchor="page" w:x="123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0.5797</w:t>
      </w:r>
    </w:p>
    <w:p w:rsidR="000A1F9B" w:rsidRDefault="00B27F83">
      <w:pPr>
        <w:pStyle w:val="Normal018"/>
        <w:framePr w:w="870" w:h="295" w:hRule="exact" w:wrap="auto" w:vAnchor="page" w:hAnchor="page" w:x="18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3F015</w:t>
      </w:r>
    </w:p>
    <w:p w:rsidR="000A1F9B" w:rsidRDefault="00B27F83">
      <w:pPr>
        <w:pStyle w:val="Normal018"/>
        <w:framePr w:w="555" w:h="295" w:hRule="exact" w:wrap="auto" w:vAnchor="page" w:hAnchor="page" w:x="2673" w:y="674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0.8934</w:t>
      </w:r>
    </w:p>
    <w:p w:rsidR="000A1F9B" w:rsidRDefault="00B27F83">
      <w:pPr>
        <w:pStyle w:val="Normal018"/>
        <w:framePr w:w="825" w:h="295" w:hRule="exact" w:wrap="auto" w:vAnchor="page" w:hAnchor="page" w:x="40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7.0389</w:t>
      </w:r>
    </w:p>
    <w:p w:rsidR="000A1F9B" w:rsidRDefault="00B27F83">
      <w:pPr>
        <w:pStyle w:val="Normal018"/>
        <w:framePr w:w="825" w:h="295" w:hRule="exact" w:wrap="auto" w:vAnchor="page" w:hAnchor="page" w:x="48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0.6467</w:t>
      </w:r>
    </w:p>
    <w:p w:rsidR="000A1F9B" w:rsidRDefault="00B27F83">
      <w:pPr>
        <w:pStyle w:val="Normal018"/>
        <w:framePr w:w="825" w:h="295" w:hRule="exact" w:wrap="auto" w:vAnchor="page" w:hAnchor="page" w:x="57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1.2234</w:t>
      </w:r>
    </w:p>
    <w:p w:rsidR="000A1F9B" w:rsidRDefault="00B27F83">
      <w:pPr>
        <w:pStyle w:val="Normal018"/>
        <w:framePr w:w="825" w:h="295" w:hRule="exact" w:wrap="auto" w:vAnchor="page" w:hAnchor="page" w:x="65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1.8681</w:t>
      </w:r>
    </w:p>
    <w:p w:rsidR="000A1F9B" w:rsidRDefault="00B27F83">
      <w:pPr>
        <w:pStyle w:val="Normal018"/>
        <w:framePr w:w="825" w:h="295" w:hRule="exact" w:wrap="auto" w:vAnchor="page" w:hAnchor="page" w:x="73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1.9559</w:t>
      </w:r>
    </w:p>
    <w:p w:rsidR="000A1F9B" w:rsidRDefault="00B27F83">
      <w:pPr>
        <w:pStyle w:val="Normal018"/>
        <w:framePr w:w="825" w:h="295" w:hRule="exact" w:wrap="auto" w:vAnchor="page" w:hAnchor="page" w:x="81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0.2801</w:t>
      </w:r>
    </w:p>
    <w:p w:rsidR="000A1F9B" w:rsidRDefault="00B27F83">
      <w:pPr>
        <w:pStyle w:val="Normal018"/>
        <w:framePr w:w="825" w:h="295" w:hRule="exact" w:wrap="auto" w:vAnchor="page" w:hAnchor="page" w:x="90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0.0899</w:t>
      </w:r>
    </w:p>
    <w:p w:rsidR="000A1F9B" w:rsidRDefault="00B27F83">
      <w:pPr>
        <w:pStyle w:val="Normal018"/>
        <w:framePr w:w="825" w:h="295" w:hRule="exact" w:wrap="auto" w:vAnchor="page" w:hAnchor="page" w:x="98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0.0140</w:t>
      </w:r>
    </w:p>
    <w:p w:rsidR="000A1F9B" w:rsidRDefault="00B27F83">
      <w:pPr>
        <w:pStyle w:val="Normal018"/>
        <w:framePr w:w="825" w:h="295" w:hRule="exact" w:wrap="auto" w:vAnchor="page" w:hAnchor="page" w:x="106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0.0272</w:t>
      </w:r>
    </w:p>
    <w:p w:rsidR="000A1F9B" w:rsidRDefault="00B27F83">
      <w:pPr>
        <w:pStyle w:val="Normal018"/>
        <w:framePr w:w="825" w:h="295" w:hRule="exact" w:wrap="auto" w:vAnchor="page" w:hAnchor="page" w:x="114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0.1190</w:t>
      </w:r>
    </w:p>
    <w:p w:rsidR="000A1F9B" w:rsidRDefault="00B27F83">
      <w:pPr>
        <w:pStyle w:val="Normal018"/>
        <w:framePr w:w="825" w:h="295" w:hRule="exact" w:wrap="auto" w:vAnchor="page" w:hAnchor="page" w:x="123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0.7103</w:t>
      </w:r>
    </w:p>
    <w:p w:rsidR="000A1F9B" w:rsidRDefault="00B27F83">
      <w:pPr>
        <w:pStyle w:val="Normal018"/>
        <w:framePr w:w="870" w:h="295" w:hRule="exact" w:wrap="auto" w:vAnchor="page" w:hAnchor="page" w:x="18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4F011</w:t>
      </w:r>
    </w:p>
    <w:p w:rsidR="000A1F9B" w:rsidRDefault="00B27F83">
      <w:pPr>
        <w:pStyle w:val="Normal018"/>
        <w:framePr w:w="555" w:h="295" w:hRule="exact" w:wrap="auto" w:vAnchor="page" w:hAnchor="page" w:x="2673" w:y="702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1.1330</w:t>
      </w:r>
    </w:p>
    <w:p w:rsidR="000A1F9B" w:rsidRDefault="00B27F83">
      <w:pPr>
        <w:pStyle w:val="Normal018"/>
        <w:framePr w:w="825" w:h="295" w:hRule="exact" w:wrap="auto" w:vAnchor="page" w:hAnchor="page" w:x="40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7.7633</w:t>
      </w:r>
    </w:p>
    <w:p w:rsidR="000A1F9B" w:rsidRDefault="00B27F83">
      <w:pPr>
        <w:pStyle w:val="Normal018"/>
        <w:framePr w:w="825" w:h="295" w:hRule="exact" w:wrap="auto" w:vAnchor="page" w:hAnchor="page" w:x="48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0.5726</w:t>
      </w:r>
    </w:p>
    <w:p w:rsidR="000A1F9B" w:rsidRDefault="00B27F83">
      <w:pPr>
        <w:pStyle w:val="Normal018"/>
        <w:framePr w:w="825" w:h="295" w:hRule="exact" w:wrap="auto" w:vAnchor="page" w:hAnchor="page" w:x="57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1.3088</w:t>
      </w:r>
    </w:p>
    <w:p w:rsidR="000A1F9B" w:rsidRDefault="00B27F83">
      <w:pPr>
        <w:pStyle w:val="Normal018"/>
        <w:framePr w:w="825" w:h="295" w:hRule="exact" w:wrap="auto" w:vAnchor="page" w:hAnchor="page" w:x="65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1.9279</w:t>
      </w:r>
    </w:p>
    <w:p w:rsidR="000A1F9B" w:rsidRDefault="00B27F83">
      <w:pPr>
        <w:pStyle w:val="Normal018"/>
        <w:framePr w:w="825" w:h="295" w:hRule="exact" w:wrap="auto" w:vAnchor="page" w:hAnchor="page" w:x="73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2.0895</w:t>
      </w:r>
    </w:p>
    <w:p w:rsidR="000A1F9B" w:rsidRDefault="00B27F83">
      <w:pPr>
        <w:pStyle w:val="Normal018"/>
        <w:framePr w:w="825" w:h="295" w:hRule="exact" w:wrap="auto" w:vAnchor="page" w:hAnchor="page" w:x="81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0.3878</w:t>
      </w:r>
    </w:p>
    <w:p w:rsidR="000A1F9B" w:rsidRDefault="00B27F83">
      <w:pPr>
        <w:pStyle w:val="Normal018"/>
        <w:framePr w:w="825" w:h="295" w:hRule="exact" w:wrap="auto" w:vAnchor="page" w:hAnchor="page" w:x="90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0.0770</w:t>
      </w:r>
    </w:p>
    <w:p w:rsidR="000A1F9B" w:rsidRDefault="00B27F83">
      <w:pPr>
        <w:pStyle w:val="Normal018"/>
        <w:framePr w:w="825" w:h="295" w:hRule="exact" w:wrap="auto" w:vAnchor="page" w:hAnchor="page" w:x="98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0.0199</w:t>
      </w:r>
    </w:p>
    <w:p w:rsidR="000A1F9B" w:rsidRDefault="00B27F83">
      <w:pPr>
        <w:pStyle w:val="Normal018"/>
        <w:framePr w:w="825" w:h="295" w:hRule="exact" w:wrap="auto" w:vAnchor="page" w:hAnchor="page" w:x="106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0.0328</w:t>
      </w:r>
    </w:p>
    <w:p w:rsidR="000A1F9B" w:rsidRDefault="00B27F83">
      <w:pPr>
        <w:pStyle w:val="Normal018"/>
        <w:framePr w:w="825" w:h="295" w:hRule="exact" w:wrap="auto" w:vAnchor="page" w:hAnchor="page" w:x="114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0.0759</w:t>
      </w:r>
    </w:p>
    <w:p w:rsidR="000A1F9B" w:rsidRDefault="00B27F83">
      <w:pPr>
        <w:pStyle w:val="Normal018"/>
        <w:framePr w:w="825" w:h="295" w:hRule="exact" w:wrap="auto" w:vAnchor="page" w:hAnchor="page" w:x="123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0.6059</w:t>
      </w:r>
    </w:p>
    <w:p w:rsidR="000A1F9B" w:rsidRDefault="00B27F83">
      <w:pPr>
        <w:pStyle w:val="Normal018"/>
        <w:framePr w:w="870" w:h="295" w:hRule="exact" w:wrap="auto" w:vAnchor="page" w:hAnchor="page" w:x="18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4F012</w:t>
      </w:r>
    </w:p>
    <w:p w:rsidR="000A1F9B" w:rsidRDefault="00B27F83">
      <w:pPr>
        <w:pStyle w:val="Normal018"/>
        <w:framePr w:w="555" w:h="295" w:hRule="exact" w:wrap="auto" w:vAnchor="page" w:hAnchor="page" w:x="2673" w:y="731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1.0611</w:t>
      </w:r>
    </w:p>
    <w:p w:rsidR="000A1F9B" w:rsidRDefault="00B27F83">
      <w:pPr>
        <w:pStyle w:val="Normal018"/>
        <w:framePr w:w="825" w:h="295" w:hRule="exact" w:wrap="auto" w:vAnchor="page" w:hAnchor="page" w:x="40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7.6131</w:t>
      </w:r>
    </w:p>
    <w:p w:rsidR="000A1F9B" w:rsidRDefault="00B27F83">
      <w:pPr>
        <w:pStyle w:val="Normal018"/>
        <w:framePr w:w="825" w:h="295" w:hRule="exact" w:wrap="auto" w:vAnchor="page" w:hAnchor="page" w:x="48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0.6054</w:t>
      </w:r>
    </w:p>
    <w:p w:rsidR="000A1F9B" w:rsidRDefault="00B27F83">
      <w:pPr>
        <w:pStyle w:val="Normal018"/>
        <w:framePr w:w="825" w:h="295" w:hRule="exact" w:wrap="auto" w:vAnchor="page" w:hAnchor="page" w:x="57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1.2595</w:t>
      </w:r>
    </w:p>
    <w:p w:rsidR="000A1F9B" w:rsidRDefault="00B27F83">
      <w:pPr>
        <w:pStyle w:val="Normal018"/>
        <w:framePr w:w="825" w:h="295" w:hRule="exact" w:wrap="auto" w:vAnchor="page" w:hAnchor="page" w:x="65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1.8800</w:t>
      </w:r>
    </w:p>
    <w:p w:rsidR="000A1F9B" w:rsidRDefault="00B27F83">
      <w:pPr>
        <w:pStyle w:val="Normal018"/>
        <w:framePr w:w="825" w:h="295" w:hRule="exact" w:wrap="auto" w:vAnchor="page" w:hAnchor="page" w:x="73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2.1382</w:t>
      </w:r>
    </w:p>
    <w:p w:rsidR="000A1F9B" w:rsidRDefault="00B27F83">
      <w:pPr>
        <w:pStyle w:val="Normal018"/>
        <w:framePr w:w="825" w:h="295" w:hRule="exact" w:wrap="auto" w:vAnchor="page" w:hAnchor="page" w:x="81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0.4927</w:t>
      </w:r>
    </w:p>
    <w:p w:rsidR="000A1F9B" w:rsidRDefault="00B27F83">
      <w:pPr>
        <w:pStyle w:val="Normal018"/>
        <w:framePr w:w="825" w:h="295" w:hRule="exact" w:wrap="auto" w:vAnchor="page" w:hAnchor="page" w:x="90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0687</w:t>
      </w:r>
    </w:p>
    <w:p w:rsidR="000A1F9B" w:rsidRDefault="00B27F83">
      <w:pPr>
        <w:pStyle w:val="Normal018"/>
        <w:framePr w:w="825" w:h="295" w:hRule="exact" w:wrap="auto" w:vAnchor="page" w:hAnchor="page" w:x="98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0.0204</w:t>
      </w:r>
    </w:p>
    <w:p w:rsidR="000A1F9B" w:rsidRDefault="00B27F83">
      <w:pPr>
        <w:pStyle w:val="Normal018"/>
        <w:framePr w:w="825" w:h="295" w:hRule="exact" w:wrap="auto" w:vAnchor="page" w:hAnchor="page" w:x="106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0.0380</w:t>
      </w:r>
    </w:p>
    <w:p w:rsidR="000A1F9B" w:rsidRDefault="00B27F83">
      <w:pPr>
        <w:pStyle w:val="Normal018"/>
        <w:framePr w:w="825" w:h="295" w:hRule="exact" w:wrap="auto" w:vAnchor="page" w:hAnchor="page" w:x="114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0.0969</w:t>
      </w:r>
    </w:p>
    <w:p w:rsidR="000A1F9B" w:rsidRDefault="00B27F83">
      <w:pPr>
        <w:pStyle w:val="Normal018"/>
        <w:framePr w:w="825" w:h="295" w:hRule="exact" w:wrap="auto" w:vAnchor="page" w:hAnchor="page" w:x="123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0.5544</w:t>
      </w:r>
    </w:p>
    <w:p w:rsidR="000A1F9B" w:rsidRDefault="00B27F83">
      <w:pPr>
        <w:pStyle w:val="Normal018"/>
        <w:framePr w:w="870" w:h="295" w:hRule="exact" w:wrap="auto" w:vAnchor="page" w:hAnchor="page" w:x="18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4F013</w:t>
      </w:r>
    </w:p>
    <w:p w:rsidR="000A1F9B" w:rsidRDefault="00B27F83">
      <w:pPr>
        <w:pStyle w:val="Normal018"/>
        <w:framePr w:w="555" w:h="295" w:hRule="exact" w:wrap="auto" w:vAnchor="page" w:hAnchor="page" w:x="2673" w:y="759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0.9002</w:t>
      </w:r>
    </w:p>
    <w:p w:rsidR="000A1F9B" w:rsidRDefault="00B27F83">
      <w:pPr>
        <w:pStyle w:val="Normal018"/>
        <w:framePr w:w="825" w:h="295" w:hRule="exact" w:wrap="auto" w:vAnchor="page" w:hAnchor="page" w:x="40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6.9286</w:t>
      </w:r>
    </w:p>
    <w:p w:rsidR="000A1F9B" w:rsidRDefault="00B27F83">
      <w:pPr>
        <w:pStyle w:val="Normal018"/>
        <w:framePr w:w="825" w:h="295" w:hRule="exact" w:wrap="auto" w:vAnchor="page" w:hAnchor="page" w:x="48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0.5469</w:t>
      </w:r>
    </w:p>
    <w:p w:rsidR="000A1F9B" w:rsidRDefault="00B27F83">
      <w:pPr>
        <w:pStyle w:val="Normal018"/>
        <w:framePr w:w="825" w:h="295" w:hRule="exact" w:wrap="auto" w:vAnchor="page" w:hAnchor="page" w:x="57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1.0344</w:t>
      </w:r>
    </w:p>
    <w:p w:rsidR="000A1F9B" w:rsidRDefault="00B27F83">
      <w:pPr>
        <w:pStyle w:val="Normal018"/>
        <w:framePr w:w="825" w:h="295" w:hRule="exact" w:wrap="auto" w:vAnchor="page" w:hAnchor="page" w:x="65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1.6159</w:t>
      </w:r>
    </w:p>
    <w:p w:rsidR="000A1F9B" w:rsidRDefault="00B27F83">
      <w:pPr>
        <w:pStyle w:val="Normal018"/>
        <w:framePr w:w="825" w:h="295" w:hRule="exact" w:wrap="auto" w:vAnchor="page" w:hAnchor="page" w:x="73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1.7390</w:t>
      </w:r>
    </w:p>
    <w:p w:rsidR="000A1F9B" w:rsidRDefault="00B27F83">
      <w:pPr>
        <w:pStyle w:val="Normal018"/>
        <w:framePr w:w="825" w:h="295" w:hRule="exact" w:wrap="auto" w:vAnchor="page" w:hAnchor="page" w:x="81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0.2060</w:t>
      </w:r>
    </w:p>
    <w:p w:rsidR="000A1F9B" w:rsidRDefault="00B27F83">
      <w:pPr>
        <w:pStyle w:val="Normal018"/>
        <w:framePr w:w="825" w:h="295" w:hRule="exact" w:wrap="auto" w:vAnchor="page" w:hAnchor="page" w:x="90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0.0547</w:t>
      </w:r>
    </w:p>
    <w:p w:rsidR="000A1F9B" w:rsidRDefault="00B27F83">
      <w:pPr>
        <w:pStyle w:val="Normal018"/>
        <w:framePr w:w="825" w:h="295" w:hRule="exact" w:wrap="auto" w:vAnchor="page" w:hAnchor="page" w:x="98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0.0186</w:t>
      </w:r>
    </w:p>
    <w:p w:rsidR="000A1F9B" w:rsidRDefault="00B27F83">
      <w:pPr>
        <w:pStyle w:val="Normal018"/>
        <w:framePr w:w="825" w:h="295" w:hRule="exact" w:wrap="auto" w:vAnchor="page" w:hAnchor="page" w:x="106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0.0280</w:t>
      </w:r>
    </w:p>
    <w:p w:rsidR="000A1F9B" w:rsidRDefault="00B27F83">
      <w:pPr>
        <w:pStyle w:val="Normal018"/>
        <w:framePr w:w="825" w:h="295" w:hRule="exact" w:wrap="auto" w:vAnchor="page" w:hAnchor="page" w:x="114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0.0912</w:t>
      </w:r>
    </w:p>
    <w:p w:rsidR="000A1F9B" w:rsidRDefault="00B27F83">
      <w:pPr>
        <w:pStyle w:val="Normal018"/>
        <w:framePr w:w="825" w:h="295" w:hRule="exact" w:wrap="auto" w:vAnchor="page" w:hAnchor="page" w:x="123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0.5302</w:t>
      </w:r>
    </w:p>
    <w:p w:rsidR="000A1F9B" w:rsidRDefault="00B27F83">
      <w:pPr>
        <w:pStyle w:val="Normal018"/>
        <w:framePr w:w="870" w:h="295" w:hRule="exact" w:wrap="auto" w:vAnchor="page" w:hAnchor="page" w:x="18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4F014</w:t>
      </w:r>
    </w:p>
    <w:p w:rsidR="000A1F9B" w:rsidRDefault="00B27F83">
      <w:pPr>
        <w:pStyle w:val="Normal018"/>
        <w:framePr w:w="555" w:h="295" w:hRule="exact" w:wrap="auto" w:vAnchor="page" w:hAnchor="page" w:x="2673" w:y="788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1.1313</w:t>
      </w:r>
    </w:p>
    <w:p w:rsidR="000A1F9B" w:rsidRDefault="00B27F83">
      <w:pPr>
        <w:pStyle w:val="Normal018"/>
        <w:framePr w:w="825" w:h="295" w:hRule="exact" w:wrap="auto" w:vAnchor="page" w:hAnchor="page" w:x="40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8.2750</w:t>
      </w:r>
    </w:p>
    <w:p w:rsidR="000A1F9B" w:rsidRDefault="00B27F83">
      <w:pPr>
        <w:pStyle w:val="Normal018"/>
        <w:framePr w:w="825" w:h="295" w:hRule="exact" w:wrap="auto" w:vAnchor="page" w:hAnchor="page" w:x="48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0.5427</w:t>
      </w:r>
    </w:p>
    <w:p w:rsidR="000A1F9B" w:rsidRDefault="00B27F83">
      <w:pPr>
        <w:pStyle w:val="Normal018"/>
        <w:framePr w:w="825" w:h="295" w:hRule="exact" w:wrap="auto" w:vAnchor="page" w:hAnchor="page" w:x="57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1.1857</w:t>
      </w:r>
    </w:p>
    <w:p w:rsidR="000A1F9B" w:rsidRDefault="00B27F83">
      <w:pPr>
        <w:pStyle w:val="Normal018"/>
        <w:framePr w:w="825" w:h="295" w:hRule="exact" w:wrap="auto" w:vAnchor="page" w:hAnchor="page" w:x="65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2.1123</w:t>
      </w:r>
    </w:p>
    <w:p w:rsidR="000A1F9B" w:rsidRDefault="00B27F83">
      <w:pPr>
        <w:pStyle w:val="Normal018"/>
        <w:framePr w:w="825" w:h="295" w:hRule="exact" w:wrap="auto" w:vAnchor="page" w:hAnchor="page" w:x="73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1.9263</w:t>
      </w:r>
    </w:p>
    <w:p w:rsidR="000A1F9B" w:rsidRDefault="00B27F83">
      <w:pPr>
        <w:pStyle w:val="Normal018"/>
        <w:framePr w:w="825" w:h="295" w:hRule="exact" w:wrap="auto" w:vAnchor="page" w:hAnchor="page" w:x="81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0.2671</w:t>
      </w:r>
    </w:p>
    <w:p w:rsidR="000A1F9B" w:rsidRDefault="00B27F83">
      <w:pPr>
        <w:pStyle w:val="Normal018"/>
        <w:framePr w:w="825" w:h="295" w:hRule="exact" w:wrap="auto" w:vAnchor="page" w:hAnchor="page" w:x="90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0.0801</w:t>
      </w:r>
    </w:p>
    <w:p w:rsidR="000A1F9B" w:rsidRDefault="00B27F83">
      <w:pPr>
        <w:pStyle w:val="Normal018"/>
        <w:framePr w:w="825" w:h="295" w:hRule="exact" w:wrap="auto" w:vAnchor="page" w:hAnchor="page" w:x="98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0.0289</w:t>
      </w:r>
    </w:p>
    <w:p w:rsidR="000A1F9B" w:rsidRDefault="00B27F83">
      <w:pPr>
        <w:pStyle w:val="Normal018"/>
        <w:framePr w:w="825" w:h="295" w:hRule="exact" w:wrap="auto" w:vAnchor="page" w:hAnchor="page" w:x="106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0.0310</w:t>
      </w:r>
    </w:p>
    <w:p w:rsidR="000A1F9B" w:rsidRDefault="00B27F83">
      <w:pPr>
        <w:pStyle w:val="Normal018"/>
        <w:framePr w:w="825" w:h="295" w:hRule="exact" w:wrap="auto" w:vAnchor="page" w:hAnchor="page" w:x="114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0.0965</w:t>
      </w:r>
    </w:p>
    <w:p w:rsidR="000A1F9B" w:rsidRDefault="00B27F83">
      <w:pPr>
        <w:pStyle w:val="Normal018"/>
        <w:framePr w:w="825" w:h="295" w:hRule="exact" w:wrap="auto" w:vAnchor="page" w:hAnchor="page" w:x="123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0.9518</w:t>
      </w:r>
    </w:p>
    <w:p w:rsidR="000A1F9B" w:rsidRDefault="00B27F83">
      <w:pPr>
        <w:pStyle w:val="Normal018"/>
        <w:framePr w:w="870" w:h="295" w:hRule="exact" w:wrap="auto" w:vAnchor="page" w:hAnchor="page" w:x="18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4F015</w:t>
      </w:r>
    </w:p>
    <w:p w:rsidR="000A1F9B" w:rsidRDefault="00B27F83">
      <w:pPr>
        <w:pStyle w:val="Normal018"/>
        <w:framePr w:w="555" w:h="295" w:hRule="exact" w:wrap="auto" w:vAnchor="page" w:hAnchor="page" w:x="2673" w:y="816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0.9576</w:t>
      </w:r>
    </w:p>
    <w:p w:rsidR="000A1F9B" w:rsidRDefault="00B27F83">
      <w:pPr>
        <w:pStyle w:val="Normal018"/>
        <w:framePr w:w="825" w:h="295" w:hRule="exact" w:wrap="auto" w:vAnchor="page" w:hAnchor="page" w:x="40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6.7853</w:t>
      </w:r>
    </w:p>
    <w:p w:rsidR="000A1F9B" w:rsidRDefault="00B27F83">
      <w:pPr>
        <w:pStyle w:val="Normal018"/>
        <w:framePr w:w="825" w:h="295" w:hRule="exact" w:wrap="auto" w:vAnchor="page" w:hAnchor="page" w:x="48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0.6370</w:t>
      </w:r>
    </w:p>
    <w:p w:rsidR="000A1F9B" w:rsidRDefault="00B27F83">
      <w:pPr>
        <w:pStyle w:val="Normal018"/>
        <w:framePr w:w="825" w:h="295" w:hRule="exact" w:wrap="auto" w:vAnchor="page" w:hAnchor="page" w:x="57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</w:t>
      </w:r>
      <w:r>
        <w:rPr>
          <w:rFonts w:eastAsia="Times New Roman"/>
          <w:color w:val="000000"/>
          <w:kern w:val="2"/>
          <w:sz w:val="17"/>
        </w:rPr>
        <w:t>1291</w:t>
      </w:r>
    </w:p>
    <w:p w:rsidR="000A1F9B" w:rsidRDefault="00B27F83">
      <w:pPr>
        <w:pStyle w:val="Normal018"/>
        <w:framePr w:w="825" w:h="295" w:hRule="exact" w:wrap="auto" w:vAnchor="page" w:hAnchor="page" w:x="65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1.8194</w:t>
      </w:r>
    </w:p>
    <w:p w:rsidR="000A1F9B" w:rsidRDefault="00B27F83">
      <w:pPr>
        <w:pStyle w:val="Normal018"/>
        <w:framePr w:w="825" w:h="295" w:hRule="exact" w:wrap="auto" w:vAnchor="page" w:hAnchor="page" w:x="73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2.0750</w:t>
      </w:r>
    </w:p>
    <w:p w:rsidR="000A1F9B" w:rsidRDefault="00B27F83">
      <w:pPr>
        <w:pStyle w:val="Normal018"/>
        <w:framePr w:w="825" w:h="295" w:hRule="exact" w:wrap="auto" w:vAnchor="page" w:hAnchor="page" w:x="81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0.3236</w:t>
      </w:r>
    </w:p>
    <w:p w:rsidR="000A1F9B" w:rsidRDefault="00B27F83">
      <w:pPr>
        <w:pStyle w:val="Normal018"/>
        <w:framePr w:w="825" w:h="295" w:hRule="exact" w:wrap="auto" w:vAnchor="page" w:hAnchor="page" w:x="90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0.0775</w:t>
      </w:r>
    </w:p>
    <w:p w:rsidR="000A1F9B" w:rsidRDefault="00B27F83">
      <w:pPr>
        <w:pStyle w:val="Normal018"/>
        <w:framePr w:w="825" w:h="295" w:hRule="exact" w:wrap="auto" w:vAnchor="page" w:hAnchor="page" w:x="98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0.0192</w:t>
      </w:r>
    </w:p>
    <w:p w:rsidR="000A1F9B" w:rsidRDefault="00B27F83">
      <w:pPr>
        <w:pStyle w:val="Normal018"/>
        <w:framePr w:w="825" w:h="295" w:hRule="exact" w:wrap="auto" w:vAnchor="page" w:hAnchor="page" w:x="106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0.0298</w:t>
      </w:r>
    </w:p>
    <w:p w:rsidR="000A1F9B" w:rsidRDefault="00B27F83">
      <w:pPr>
        <w:pStyle w:val="Normal018"/>
        <w:framePr w:w="825" w:h="295" w:hRule="exact" w:wrap="auto" w:vAnchor="page" w:hAnchor="page" w:x="114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0.0916</w:t>
      </w:r>
    </w:p>
    <w:p w:rsidR="000A1F9B" w:rsidRDefault="00B27F83">
      <w:pPr>
        <w:pStyle w:val="Normal018"/>
        <w:framePr w:w="825" w:h="295" w:hRule="exact" w:wrap="auto" w:vAnchor="page" w:hAnchor="page" w:x="123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0.9819</w:t>
      </w:r>
    </w:p>
    <w:p w:rsidR="000A1F9B" w:rsidRDefault="00B27F83">
      <w:pPr>
        <w:pStyle w:val="Normal018"/>
        <w:framePr w:w="13172" w:h="225" w:hRule="exact" w:wrap="auto" w:vAnchor="page" w:hAnchor="page" w:x="1863" w:y="908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18"/>
        <w:spacing w:line="1" w:lineRule="auto"/>
      </w:pPr>
      <w:r>
        <w:br w:type="page"/>
      </w:r>
    </w:p>
    <w:p w:rsidR="000A1F9B" w:rsidRDefault="00B27F83">
      <w:pPr>
        <w:pStyle w:val="Normal018"/>
        <w:framePr w:w="12795" w:h="226" w:hRule="exact" w:wrap="auto" w:vAnchor="page" w:hAnchor="page" w:x="1893" w:y="14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b/>
          <w:color w:val="000000"/>
          <w:kern w:val="2"/>
          <w:sz w:val="19"/>
        </w:rPr>
      </w:pPr>
      <w:r>
        <w:pict>
          <v:line id="_x0000_s3118" style="position:absolute;left:0;text-align:left;z-index:-251476992;mso-position-horizontal-relative:page;mso-position-vertical-relative:page" from="90.9pt,114.05pt" to="732.2pt,114.05pt" o:allowincell="f">
            <w10:wrap anchorx="page" anchory="page"/>
          </v:line>
        </w:pict>
      </w:r>
      <w:r>
        <w:pict>
          <v:line id="_x0000_s3117" style="position:absolute;left:0;text-align:left;z-index:-251475968;mso-position-horizontal-relative:page;mso-position-vertical-relative:page" from="90.9pt,151.55pt" to="734.45pt,151.55pt" o:allowincell="f">
            <w10:wrap anchorx="page" anchory="page"/>
          </v:line>
        </w:pict>
      </w:r>
      <w:r>
        <w:pict>
          <v:line id="_x0000_s3116" style="position:absolute;left:0;text-align:left;z-index:-251474944;mso-position-horizontal-relative:page;mso-position-vertical-relative:page" from="90.15pt,451.85pt" to="743.45pt,451.8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Report with Individual Values </w:t>
      </w:r>
    </w:p>
    <w:p w:rsidR="000A1F9B" w:rsidRDefault="00B27F83">
      <w:pPr>
        <w:pStyle w:val="Normal018"/>
        <w:framePr w:w="12780" w:h="285" w:hRule="exact" w:wrap="auto" w:vAnchor="page" w:hAnchor="page" w:x="1893" w:y="172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脏器重量（g）个体数据</w:t>
      </w:r>
    </w:p>
    <w:p w:rsidR="000A1F9B" w:rsidRDefault="00B27F83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8"/>
        <w:framePr w:w="630" w:h="525" w:hRule="exact" w:wrap="auto" w:vAnchor="page" w:hAnchor="page" w:x="2553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试验</w:t>
      </w:r>
    </w:p>
    <w:p w:rsidR="000A1F9B" w:rsidRDefault="00B27F83">
      <w:pPr>
        <w:pStyle w:val="Normal018"/>
        <w:framePr w:w="630" w:h="525" w:hRule="exact" w:wrap="auto" w:vAnchor="page" w:hAnchor="page" w:x="2553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8"/>
        <w:framePr w:w="825" w:h="660" w:hRule="exact" w:wrap="auto" w:vAnchor="page" w:hAnchor="page" w:x="32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18"/>
        <w:framePr w:w="825" w:h="660" w:hRule="exact" w:wrap="auto" w:vAnchor="page" w:hAnchor="page" w:x="32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18"/>
        <w:framePr w:w="825" w:h="660" w:hRule="exact" w:wrap="auto" w:vAnchor="page" w:hAnchor="page" w:x="40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18"/>
        <w:framePr w:w="825" w:h="660" w:hRule="exact" w:wrap="auto" w:vAnchor="page" w:hAnchor="page" w:x="40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18"/>
        <w:framePr w:w="825" w:h="660" w:hRule="exact" w:wrap="auto" w:vAnchor="page" w:hAnchor="page" w:x="48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18"/>
        <w:framePr w:w="825" w:h="660" w:hRule="exact" w:wrap="auto" w:vAnchor="page" w:hAnchor="page" w:x="48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18"/>
        <w:framePr w:w="825" w:h="660" w:hRule="exact" w:wrap="auto" w:vAnchor="page" w:hAnchor="page" w:x="57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18"/>
        <w:framePr w:w="825" w:h="660" w:hRule="exact" w:wrap="auto" w:vAnchor="page" w:hAnchor="page" w:x="57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18"/>
        <w:framePr w:w="825" w:h="660" w:hRule="exact" w:wrap="auto" w:vAnchor="page" w:hAnchor="page" w:x="65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18"/>
        <w:framePr w:w="825" w:h="660" w:hRule="exact" w:wrap="auto" w:vAnchor="page" w:hAnchor="page" w:x="65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18"/>
        <w:framePr w:w="825" w:h="660" w:hRule="exact" w:wrap="auto" w:vAnchor="page" w:hAnchor="page" w:x="73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18"/>
        <w:framePr w:w="825" w:h="660" w:hRule="exact" w:wrap="auto" w:vAnchor="page" w:hAnchor="page" w:x="73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18"/>
        <w:framePr w:w="825" w:h="660" w:hRule="exact" w:wrap="auto" w:vAnchor="page" w:hAnchor="page" w:x="81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18"/>
        <w:framePr w:w="825" w:h="660" w:hRule="exact" w:wrap="auto" w:vAnchor="page" w:hAnchor="page" w:x="81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18"/>
        <w:framePr w:w="825" w:h="660" w:hRule="exact" w:wrap="auto" w:vAnchor="page" w:hAnchor="page" w:x="90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18"/>
        <w:framePr w:w="825" w:h="660" w:hRule="exact" w:wrap="auto" w:vAnchor="page" w:hAnchor="page" w:x="90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18"/>
        <w:framePr w:w="825" w:h="660" w:hRule="exact" w:wrap="auto" w:vAnchor="page" w:hAnchor="page" w:x="98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18"/>
        <w:framePr w:w="825" w:h="660" w:hRule="exact" w:wrap="auto" w:vAnchor="page" w:hAnchor="page" w:x="98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18"/>
        <w:framePr w:w="825" w:h="660" w:hRule="exact" w:wrap="auto" w:vAnchor="page" w:hAnchor="page" w:x="106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18"/>
        <w:framePr w:w="825" w:h="660" w:hRule="exact" w:wrap="auto" w:vAnchor="page" w:hAnchor="page" w:x="106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18"/>
        <w:framePr w:w="825" w:h="660" w:hRule="exact" w:wrap="auto" w:vAnchor="page" w:hAnchor="page" w:x="114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(TE)</w:t>
      </w:r>
    </w:p>
    <w:p w:rsidR="000A1F9B" w:rsidRDefault="00B27F83">
      <w:pPr>
        <w:pStyle w:val="Normal018"/>
        <w:framePr w:w="825" w:h="660" w:hRule="exact" w:wrap="auto" w:vAnchor="page" w:hAnchor="page" w:x="114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睾丸</w:t>
      </w:r>
    </w:p>
    <w:p w:rsidR="000A1F9B" w:rsidRDefault="00B27F83">
      <w:pPr>
        <w:pStyle w:val="Normal018"/>
        <w:framePr w:w="825" w:h="660" w:hRule="exact" w:wrap="auto" w:vAnchor="page" w:hAnchor="page" w:x="123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(EPI)</w:t>
      </w:r>
    </w:p>
    <w:p w:rsidR="000A1F9B" w:rsidRDefault="00B27F83">
      <w:pPr>
        <w:pStyle w:val="Normal018"/>
        <w:framePr w:w="825" w:h="660" w:hRule="exact" w:wrap="auto" w:vAnchor="page" w:hAnchor="page" w:x="123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附睾</w:t>
      </w:r>
    </w:p>
    <w:p w:rsidR="000A1F9B" w:rsidRDefault="00B27F83">
      <w:pPr>
        <w:pStyle w:val="Normal018"/>
        <w:framePr w:w="825" w:h="660" w:hRule="exact" w:wrap="auto" w:vAnchor="page" w:hAnchor="page" w:x="131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(GPS)</w:t>
      </w:r>
    </w:p>
    <w:p w:rsidR="000A1F9B" w:rsidRDefault="00B27F83">
      <w:pPr>
        <w:pStyle w:val="Normal018"/>
        <w:framePr w:w="825" w:h="660" w:hRule="exact" w:wrap="auto" w:vAnchor="page" w:hAnchor="page" w:x="131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前列腺</w:t>
      </w:r>
    </w:p>
    <w:p w:rsidR="000A1F9B" w:rsidRDefault="00B27F83">
      <w:pPr>
        <w:pStyle w:val="Normal018"/>
        <w:framePr w:w="870" w:h="295" w:hRule="exact" w:wrap="auto" w:vAnchor="page" w:hAnchor="page" w:x="18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1M001</w:t>
      </w:r>
    </w:p>
    <w:p w:rsidR="000A1F9B" w:rsidRDefault="00B27F83">
      <w:pPr>
        <w:pStyle w:val="Normal018"/>
        <w:framePr w:w="555" w:h="295" w:hRule="exact" w:wrap="auto" w:vAnchor="page" w:hAnchor="page" w:x="2673" w:y="303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1.4880</w:t>
      </w:r>
    </w:p>
    <w:p w:rsidR="000A1F9B" w:rsidRDefault="00B27F83">
      <w:pPr>
        <w:pStyle w:val="Normal018"/>
        <w:framePr w:w="825" w:h="295" w:hRule="exact" w:wrap="auto" w:vAnchor="page" w:hAnchor="page" w:x="40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10.7352</w:t>
      </w:r>
    </w:p>
    <w:p w:rsidR="000A1F9B" w:rsidRDefault="00B27F83">
      <w:pPr>
        <w:pStyle w:val="Normal018"/>
        <w:framePr w:w="825" w:h="295" w:hRule="exact" w:wrap="auto" w:vAnchor="page" w:hAnchor="page" w:x="48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0.9561</w:t>
      </w:r>
    </w:p>
    <w:p w:rsidR="000A1F9B" w:rsidRDefault="00B27F83">
      <w:pPr>
        <w:pStyle w:val="Normal018"/>
        <w:framePr w:w="825" w:h="295" w:hRule="exact" w:wrap="auto" w:vAnchor="page" w:hAnchor="page" w:x="57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1.6821</w:t>
      </w:r>
    </w:p>
    <w:p w:rsidR="000A1F9B" w:rsidRDefault="00B27F83">
      <w:pPr>
        <w:pStyle w:val="Normal018"/>
        <w:framePr w:w="825" w:h="295" w:hRule="exact" w:wrap="auto" w:vAnchor="page" w:hAnchor="page" w:x="65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2.9053</w:t>
      </w:r>
    </w:p>
    <w:p w:rsidR="000A1F9B" w:rsidRDefault="00B27F83">
      <w:pPr>
        <w:pStyle w:val="Normal018"/>
        <w:framePr w:w="825" w:h="295" w:hRule="exact" w:wrap="auto" w:vAnchor="page" w:hAnchor="page" w:x="73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2.1004</w:t>
      </w:r>
    </w:p>
    <w:p w:rsidR="000A1F9B" w:rsidRDefault="00B27F83">
      <w:pPr>
        <w:pStyle w:val="Normal018"/>
        <w:framePr w:w="825" w:h="295" w:hRule="exact" w:wrap="auto" w:vAnchor="page" w:hAnchor="page" w:x="81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0.5153</w:t>
      </w:r>
    </w:p>
    <w:p w:rsidR="000A1F9B" w:rsidRDefault="00B27F83">
      <w:pPr>
        <w:pStyle w:val="Normal018"/>
        <w:framePr w:w="825" w:h="295" w:hRule="exact" w:wrap="auto" w:vAnchor="page" w:hAnchor="page" w:x="90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0.0671</w:t>
      </w:r>
    </w:p>
    <w:p w:rsidR="000A1F9B" w:rsidRDefault="00B27F83">
      <w:pPr>
        <w:pStyle w:val="Normal018"/>
        <w:framePr w:w="825" w:h="295" w:hRule="exact" w:wrap="auto" w:vAnchor="page" w:hAnchor="page" w:x="98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0.0128</w:t>
      </w:r>
    </w:p>
    <w:p w:rsidR="000A1F9B" w:rsidRDefault="00B27F83">
      <w:pPr>
        <w:pStyle w:val="Normal018"/>
        <w:framePr w:w="825" w:h="295" w:hRule="exact" w:wrap="auto" w:vAnchor="page" w:hAnchor="page" w:x="106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0.0449</w:t>
      </w:r>
    </w:p>
    <w:p w:rsidR="000A1F9B" w:rsidRDefault="00B27F83">
      <w:pPr>
        <w:pStyle w:val="Normal018"/>
        <w:framePr w:w="825" w:h="295" w:hRule="exact" w:wrap="auto" w:vAnchor="page" w:hAnchor="page" w:x="114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3.7407</w:t>
      </w:r>
    </w:p>
    <w:p w:rsidR="000A1F9B" w:rsidRDefault="00B27F83">
      <w:pPr>
        <w:pStyle w:val="Normal018"/>
        <w:framePr w:w="825" w:h="295" w:hRule="exact" w:wrap="auto" w:vAnchor="page" w:hAnchor="page" w:x="123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1.0702</w:t>
      </w:r>
    </w:p>
    <w:p w:rsidR="000A1F9B" w:rsidRDefault="00B27F83">
      <w:pPr>
        <w:pStyle w:val="Normal018"/>
        <w:framePr w:w="825" w:h="295" w:hRule="exact" w:wrap="auto" w:vAnchor="page" w:hAnchor="page" w:x="131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1.4583</w:t>
      </w:r>
    </w:p>
    <w:p w:rsidR="000A1F9B" w:rsidRDefault="00B27F83">
      <w:pPr>
        <w:pStyle w:val="Normal018"/>
        <w:framePr w:w="870" w:h="295" w:hRule="exact" w:wrap="auto" w:vAnchor="page" w:hAnchor="page" w:x="18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1M002</w:t>
      </w:r>
    </w:p>
    <w:p w:rsidR="000A1F9B" w:rsidRDefault="00B27F83">
      <w:pPr>
        <w:pStyle w:val="Normal018"/>
        <w:framePr w:w="555" w:h="295" w:hRule="exact" w:wrap="auto" w:vAnchor="page" w:hAnchor="page" w:x="2673" w:y="332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1.5569</w:t>
      </w:r>
    </w:p>
    <w:p w:rsidR="000A1F9B" w:rsidRDefault="00B27F83">
      <w:pPr>
        <w:pStyle w:val="Normal018"/>
        <w:framePr w:w="825" w:h="295" w:hRule="exact" w:wrap="auto" w:vAnchor="page" w:hAnchor="page" w:x="40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11.4474</w:t>
      </w:r>
    </w:p>
    <w:p w:rsidR="000A1F9B" w:rsidRDefault="00B27F83">
      <w:pPr>
        <w:pStyle w:val="Normal018"/>
        <w:framePr w:w="825" w:h="295" w:hRule="exact" w:wrap="auto" w:vAnchor="page" w:hAnchor="page" w:x="48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0.8855</w:t>
      </w:r>
    </w:p>
    <w:p w:rsidR="000A1F9B" w:rsidRDefault="00B27F83">
      <w:pPr>
        <w:pStyle w:val="Normal018"/>
        <w:framePr w:w="825" w:h="295" w:hRule="exact" w:wrap="auto" w:vAnchor="page" w:hAnchor="page" w:x="57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1.6127</w:t>
      </w:r>
    </w:p>
    <w:p w:rsidR="000A1F9B" w:rsidRDefault="00B27F83">
      <w:pPr>
        <w:pStyle w:val="Normal018"/>
        <w:framePr w:w="825" w:h="295" w:hRule="exact" w:wrap="auto" w:vAnchor="page" w:hAnchor="page" w:x="65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2.8977</w:t>
      </w:r>
    </w:p>
    <w:p w:rsidR="000A1F9B" w:rsidRDefault="00B27F83">
      <w:pPr>
        <w:pStyle w:val="Normal018"/>
        <w:framePr w:w="825" w:h="295" w:hRule="exact" w:wrap="auto" w:vAnchor="page" w:hAnchor="page" w:x="73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2.1823</w:t>
      </w:r>
    </w:p>
    <w:p w:rsidR="000A1F9B" w:rsidRDefault="00B27F83">
      <w:pPr>
        <w:pStyle w:val="Normal018"/>
        <w:framePr w:w="825" w:h="295" w:hRule="exact" w:wrap="auto" w:vAnchor="page" w:hAnchor="page" w:x="81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0.4934</w:t>
      </w:r>
    </w:p>
    <w:p w:rsidR="000A1F9B" w:rsidRDefault="00B27F83">
      <w:pPr>
        <w:pStyle w:val="Normal018"/>
        <w:framePr w:w="825" w:h="295" w:hRule="exact" w:wrap="auto" w:vAnchor="page" w:hAnchor="page" w:x="90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0.0537</w:t>
      </w:r>
    </w:p>
    <w:p w:rsidR="000A1F9B" w:rsidRDefault="00B27F83">
      <w:pPr>
        <w:pStyle w:val="Normal018"/>
        <w:framePr w:w="825" w:h="295" w:hRule="exact" w:wrap="auto" w:vAnchor="page" w:hAnchor="page" w:x="98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0.0099</w:t>
      </w:r>
    </w:p>
    <w:p w:rsidR="000A1F9B" w:rsidRDefault="00B27F83">
      <w:pPr>
        <w:pStyle w:val="Normal018"/>
        <w:framePr w:w="825" w:h="295" w:hRule="exact" w:wrap="auto" w:vAnchor="page" w:hAnchor="page" w:x="106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0.0461</w:t>
      </w:r>
    </w:p>
    <w:p w:rsidR="000A1F9B" w:rsidRDefault="00B27F83">
      <w:pPr>
        <w:pStyle w:val="Normal018"/>
        <w:framePr w:w="825" w:h="295" w:hRule="exact" w:wrap="auto" w:vAnchor="page" w:hAnchor="page" w:x="114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3.4847</w:t>
      </w:r>
    </w:p>
    <w:p w:rsidR="000A1F9B" w:rsidRDefault="00B27F83">
      <w:pPr>
        <w:pStyle w:val="Normal018"/>
        <w:framePr w:w="825" w:h="295" w:hRule="exact" w:wrap="auto" w:vAnchor="page" w:hAnchor="page" w:x="123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0.8951</w:t>
      </w:r>
    </w:p>
    <w:p w:rsidR="000A1F9B" w:rsidRDefault="00B27F83">
      <w:pPr>
        <w:pStyle w:val="Normal018"/>
        <w:framePr w:w="825" w:h="295" w:hRule="exact" w:wrap="auto" w:vAnchor="page" w:hAnchor="page" w:x="131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1.0821</w:t>
      </w:r>
    </w:p>
    <w:p w:rsidR="000A1F9B" w:rsidRDefault="00B27F83">
      <w:pPr>
        <w:pStyle w:val="Normal018"/>
        <w:framePr w:w="870" w:h="295" w:hRule="exact" w:wrap="auto" w:vAnchor="page" w:hAnchor="page" w:x="18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1M003</w:t>
      </w:r>
    </w:p>
    <w:p w:rsidR="000A1F9B" w:rsidRDefault="00B27F83">
      <w:pPr>
        <w:pStyle w:val="Normal018"/>
        <w:framePr w:w="555" w:h="295" w:hRule="exact" w:wrap="auto" w:vAnchor="page" w:hAnchor="page" w:x="2673" w:y="360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1.3939</w:t>
      </w:r>
    </w:p>
    <w:p w:rsidR="000A1F9B" w:rsidRDefault="00B27F83">
      <w:pPr>
        <w:pStyle w:val="Normal018"/>
        <w:framePr w:w="825" w:h="295" w:hRule="exact" w:wrap="auto" w:vAnchor="page" w:hAnchor="page" w:x="40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10.3112</w:t>
      </w:r>
    </w:p>
    <w:p w:rsidR="000A1F9B" w:rsidRDefault="00B27F83">
      <w:pPr>
        <w:pStyle w:val="Normal018"/>
        <w:framePr w:w="825" w:h="295" w:hRule="exact" w:wrap="auto" w:vAnchor="page" w:hAnchor="page" w:x="48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0.6667</w:t>
      </w:r>
    </w:p>
    <w:p w:rsidR="000A1F9B" w:rsidRDefault="00B27F83">
      <w:pPr>
        <w:pStyle w:val="Normal018"/>
        <w:framePr w:w="825" w:h="295" w:hRule="exact" w:wrap="auto" w:vAnchor="page" w:hAnchor="page" w:x="57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1.5643</w:t>
      </w:r>
    </w:p>
    <w:p w:rsidR="000A1F9B" w:rsidRDefault="00B27F83">
      <w:pPr>
        <w:pStyle w:val="Normal018"/>
        <w:framePr w:w="825" w:h="295" w:hRule="exact" w:wrap="auto" w:vAnchor="page" w:hAnchor="page" w:x="65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2.6554</w:t>
      </w:r>
    </w:p>
    <w:p w:rsidR="000A1F9B" w:rsidRDefault="00B27F83">
      <w:pPr>
        <w:pStyle w:val="Normal018"/>
        <w:framePr w:w="825" w:h="295" w:hRule="exact" w:wrap="auto" w:vAnchor="page" w:hAnchor="page" w:x="73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2.1736</w:t>
      </w:r>
    </w:p>
    <w:p w:rsidR="000A1F9B" w:rsidRDefault="00B27F83">
      <w:pPr>
        <w:pStyle w:val="Normal018"/>
        <w:framePr w:w="825" w:h="295" w:hRule="exact" w:wrap="auto" w:vAnchor="page" w:hAnchor="page" w:x="81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0.5242</w:t>
      </w:r>
    </w:p>
    <w:p w:rsidR="000A1F9B" w:rsidRDefault="00B27F83">
      <w:pPr>
        <w:pStyle w:val="Normal018"/>
        <w:framePr w:w="825" w:h="295" w:hRule="exact" w:wrap="auto" w:vAnchor="page" w:hAnchor="page" w:x="90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0.0602</w:t>
      </w:r>
    </w:p>
    <w:p w:rsidR="000A1F9B" w:rsidRDefault="00B27F83">
      <w:pPr>
        <w:pStyle w:val="Normal018"/>
        <w:framePr w:w="825" w:h="295" w:hRule="exact" w:wrap="auto" w:vAnchor="page" w:hAnchor="page" w:x="98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0.0128</w:t>
      </w:r>
    </w:p>
    <w:p w:rsidR="000A1F9B" w:rsidRDefault="00B27F83">
      <w:pPr>
        <w:pStyle w:val="Normal018"/>
        <w:framePr w:w="825" w:h="295" w:hRule="exact" w:wrap="auto" w:vAnchor="page" w:hAnchor="page" w:x="106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0.0546</w:t>
      </w:r>
    </w:p>
    <w:p w:rsidR="000A1F9B" w:rsidRDefault="00B27F83">
      <w:pPr>
        <w:pStyle w:val="Normal018"/>
        <w:framePr w:w="825" w:h="295" w:hRule="exact" w:wrap="auto" w:vAnchor="page" w:hAnchor="page" w:x="114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3.2260</w:t>
      </w:r>
    </w:p>
    <w:p w:rsidR="000A1F9B" w:rsidRDefault="00B27F83">
      <w:pPr>
        <w:pStyle w:val="Normal018"/>
        <w:framePr w:w="825" w:h="295" w:hRule="exact" w:wrap="auto" w:vAnchor="page" w:hAnchor="page" w:x="123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0.9197</w:t>
      </w:r>
    </w:p>
    <w:p w:rsidR="000A1F9B" w:rsidRDefault="00B27F83">
      <w:pPr>
        <w:pStyle w:val="Normal018"/>
        <w:framePr w:w="825" w:h="295" w:hRule="exact" w:wrap="auto" w:vAnchor="page" w:hAnchor="page" w:x="131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0.9681</w:t>
      </w:r>
    </w:p>
    <w:p w:rsidR="000A1F9B" w:rsidRDefault="00B27F83">
      <w:pPr>
        <w:pStyle w:val="Normal018"/>
        <w:framePr w:w="870" w:h="295" w:hRule="exact" w:wrap="auto" w:vAnchor="page" w:hAnchor="page" w:x="18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1M004</w:t>
      </w:r>
    </w:p>
    <w:p w:rsidR="000A1F9B" w:rsidRDefault="00B27F83">
      <w:pPr>
        <w:pStyle w:val="Normal018"/>
        <w:framePr w:w="555" w:h="295" w:hRule="exact" w:wrap="auto" w:vAnchor="page" w:hAnchor="page" w:x="2673" w:y="389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1.2636</w:t>
      </w:r>
    </w:p>
    <w:p w:rsidR="000A1F9B" w:rsidRDefault="00B27F83">
      <w:pPr>
        <w:pStyle w:val="Normal018"/>
        <w:framePr w:w="825" w:h="295" w:hRule="exact" w:wrap="auto" w:vAnchor="page" w:hAnchor="page" w:x="40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9.8700</w:t>
      </w:r>
    </w:p>
    <w:p w:rsidR="000A1F9B" w:rsidRDefault="00B27F83">
      <w:pPr>
        <w:pStyle w:val="Normal018"/>
        <w:framePr w:w="825" w:h="295" w:hRule="exact" w:wrap="auto" w:vAnchor="page" w:hAnchor="page" w:x="48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0.8020</w:t>
      </w:r>
    </w:p>
    <w:p w:rsidR="000A1F9B" w:rsidRDefault="00B27F83">
      <w:pPr>
        <w:pStyle w:val="Normal018"/>
        <w:framePr w:w="825" w:h="295" w:hRule="exact" w:wrap="auto" w:vAnchor="page" w:hAnchor="page" w:x="57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1.6691</w:t>
      </w:r>
    </w:p>
    <w:p w:rsidR="000A1F9B" w:rsidRDefault="00B27F83">
      <w:pPr>
        <w:pStyle w:val="Normal018"/>
        <w:framePr w:w="825" w:h="295" w:hRule="exact" w:wrap="auto" w:vAnchor="page" w:hAnchor="page" w:x="65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2.5636</w:t>
      </w:r>
    </w:p>
    <w:p w:rsidR="000A1F9B" w:rsidRDefault="00B27F83">
      <w:pPr>
        <w:pStyle w:val="Normal018"/>
        <w:framePr w:w="825" w:h="295" w:hRule="exact" w:wrap="auto" w:vAnchor="page" w:hAnchor="page" w:x="73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2.1418</w:t>
      </w:r>
    </w:p>
    <w:p w:rsidR="000A1F9B" w:rsidRDefault="00B27F83">
      <w:pPr>
        <w:pStyle w:val="Normal018"/>
        <w:framePr w:w="825" w:h="295" w:hRule="exact" w:wrap="auto" w:vAnchor="page" w:hAnchor="page" w:x="81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0.4079</w:t>
      </w:r>
    </w:p>
    <w:p w:rsidR="000A1F9B" w:rsidRDefault="00B27F83">
      <w:pPr>
        <w:pStyle w:val="Normal018"/>
        <w:framePr w:w="825" w:h="295" w:hRule="exact" w:wrap="auto" w:vAnchor="page" w:hAnchor="page" w:x="90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0.0591</w:t>
      </w:r>
    </w:p>
    <w:p w:rsidR="000A1F9B" w:rsidRDefault="00B27F83">
      <w:pPr>
        <w:pStyle w:val="Normal018"/>
        <w:framePr w:w="825" w:h="295" w:hRule="exact" w:wrap="auto" w:vAnchor="page" w:hAnchor="page" w:x="98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0.0105</w:t>
      </w:r>
    </w:p>
    <w:p w:rsidR="000A1F9B" w:rsidRDefault="00B27F83">
      <w:pPr>
        <w:pStyle w:val="Normal018"/>
        <w:framePr w:w="825" w:h="295" w:hRule="exact" w:wrap="auto" w:vAnchor="page" w:hAnchor="page" w:x="106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0.0382</w:t>
      </w:r>
    </w:p>
    <w:p w:rsidR="000A1F9B" w:rsidRDefault="00B27F83">
      <w:pPr>
        <w:pStyle w:val="Normal018"/>
        <w:framePr w:w="825" w:h="295" w:hRule="exact" w:wrap="auto" w:vAnchor="page" w:hAnchor="page" w:x="114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3.4619</w:t>
      </w:r>
    </w:p>
    <w:p w:rsidR="000A1F9B" w:rsidRDefault="00B27F83">
      <w:pPr>
        <w:pStyle w:val="Normal018"/>
        <w:framePr w:w="825" w:h="295" w:hRule="exact" w:wrap="auto" w:vAnchor="page" w:hAnchor="page" w:x="123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1.0021</w:t>
      </w:r>
    </w:p>
    <w:p w:rsidR="000A1F9B" w:rsidRDefault="00B27F83">
      <w:pPr>
        <w:pStyle w:val="Normal018"/>
        <w:framePr w:w="825" w:h="295" w:hRule="exact" w:wrap="auto" w:vAnchor="page" w:hAnchor="page" w:x="131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1.1617</w:t>
      </w:r>
    </w:p>
    <w:p w:rsidR="000A1F9B" w:rsidRDefault="00B27F83">
      <w:pPr>
        <w:pStyle w:val="Normal018"/>
        <w:framePr w:w="870" w:h="295" w:hRule="exact" w:wrap="auto" w:vAnchor="page" w:hAnchor="page" w:x="18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1M005</w:t>
      </w:r>
    </w:p>
    <w:p w:rsidR="000A1F9B" w:rsidRDefault="00B27F83">
      <w:pPr>
        <w:pStyle w:val="Normal018"/>
        <w:framePr w:w="555" w:h="295" w:hRule="exact" w:wrap="auto" w:vAnchor="page" w:hAnchor="page" w:x="2673" w:y="417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1.2682</w:t>
      </w:r>
    </w:p>
    <w:p w:rsidR="000A1F9B" w:rsidRDefault="00B27F83">
      <w:pPr>
        <w:pStyle w:val="Normal018"/>
        <w:framePr w:w="825" w:h="295" w:hRule="exact" w:wrap="auto" w:vAnchor="page" w:hAnchor="page" w:x="40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8.5389</w:t>
      </w:r>
    </w:p>
    <w:p w:rsidR="000A1F9B" w:rsidRDefault="00B27F83">
      <w:pPr>
        <w:pStyle w:val="Normal018"/>
        <w:framePr w:w="825" w:h="295" w:hRule="exact" w:wrap="auto" w:vAnchor="page" w:hAnchor="page" w:x="48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0.6540</w:t>
      </w:r>
    </w:p>
    <w:p w:rsidR="000A1F9B" w:rsidRDefault="00B27F83">
      <w:pPr>
        <w:pStyle w:val="Normal018"/>
        <w:framePr w:w="825" w:h="295" w:hRule="exact" w:wrap="auto" w:vAnchor="page" w:hAnchor="page" w:x="57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1.4985</w:t>
      </w:r>
    </w:p>
    <w:p w:rsidR="000A1F9B" w:rsidRDefault="00B27F83">
      <w:pPr>
        <w:pStyle w:val="Normal018"/>
        <w:framePr w:w="825" w:h="295" w:hRule="exact" w:wrap="auto" w:vAnchor="page" w:hAnchor="page" w:x="65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2.3649</w:t>
      </w:r>
    </w:p>
    <w:p w:rsidR="000A1F9B" w:rsidRDefault="00B27F83">
      <w:pPr>
        <w:pStyle w:val="Normal018"/>
        <w:framePr w:w="825" w:h="295" w:hRule="exact" w:wrap="auto" w:vAnchor="page" w:hAnchor="page" w:x="73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2.0986</w:t>
      </w:r>
    </w:p>
    <w:p w:rsidR="000A1F9B" w:rsidRDefault="00B27F83">
      <w:pPr>
        <w:pStyle w:val="Normal018"/>
        <w:framePr w:w="825" w:h="295" w:hRule="exact" w:wrap="auto" w:vAnchor="page" w:hAnchor="page" w:x="81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0.3861</w:t>
      </w:r>
    </w:p>
    <w:p w:rsidR="000A1F9B" w:rsidRDefault="00B27F83">
      <w:pPr>
        <w:pStyle w:val="Normal018"/>
        <w:framePr w:w="825" w:h="295" w:hRule="exact" w:wrap="auto" w:vAnchor="page" w:hAnchor="page" w:x="90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0.0681</w:t>
      </w:r>
    </w:p>
    <w:p w:rsidR="000A1F9B" w:rsidRDefault="00B27F83">
      <w:pPr>
        <w:pStyle w:val="Normal018"/>
        <w:framePr w:w="825" w:h="295" w:hRule="exact" w:wrap="auto" w:vAnchor="page" w:hAnchor="page" w:x="98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0.0105</w:t>
      </w:r>
    </w:p>
    <w:p w:rsidR="000A1F9B" w:rsidRDefault="00B27F83">
      <w:pPr>
        <w:pStyle w:val="Normal018"/>
        <w:framePr w:w="825" w:h="295" w:hRule="exact" w:wrap="auto" w:vAnchor="page" w:hAnchor="page" w:x="106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0.0440</w:t>
      </w:r>
    </w:p>
    <w:p w:rsidR="000A1F9B" w:rsidRDefault="00B27F83">
      <w:pPr>
        <w:pStyle w:val="Normal018"/>
        <w:framePr w:w="825" w:h="295" w:hRule="exact" w:wrap="auto" w:vAnchor="page" w:hAnchor="page" w:x="114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3.5126</w:t>
      </w:r>
    </w:p>
    <w:p w:rsidR="000A1F9B" w:rsidRDefault="00B27F83">
      <w:pPr>
        <w:pStyle w:val="Normal018"/>
        <w:framePr w:w="825" w:h="295" w:hRule="exact" w:wrap="auto" w:vAnchor="page" w:hAnchor="page" w:x="123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0.9558</w:t>
      </w:r>
    </w:p>
    <w:p w:rsidR="000A1F9B" w:rsidRDefault="00B27F83">
      <w:pPr>
        <w:pStyle w:val="Normal018"/>
        <w:framePr w:w="825" w:h="295" w:hRule="exact" w:wrap="auto" w:vAnchor="page" w:hAnchor="page" w:x="131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1.0999</w:t>
      </w:r>
    </w:p>
    <w:p w:rsidR="000A1F9B" w:rsidRDefault="00B27F83">
      <w:pPr>
        <w:pStyle w:val="Normal018"/>
        <w:framePr w:w="870" w:h="295" w:hRule="exact" w:wrap="auto" w:vAnchor="page" w:hAnchor="page" w:x="18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1M006</w:t>
      </w:r>
    </w:p>
    <w:p w:rsidR="000A1F9B" w:rsidRDefault="00B27F83">
      <w:pPr>
        <w:pStyle w:val="Normal018"/>
        <w:framePr w:w="555" w:h="295" w:hRule="exact" w:wrap="auto" w:vAnchor="page" w:hAnchor="page" w:x="2673" w:y="446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1.2509</w:t>
      </w:r>
    </w:p>
    <w:p w:rsidR="000A1F9B" w:rsidRDefault="00B27F83">
      <w:pPr>
        <w:pStyle w:val="Normal018"/>
        <w:framePr w:w="825" w:h="295" w:hRule="exact" w:wrap="auto" w:vAnchor="page" w:hAnchor="page" w:x="40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8.8873</w:t>
      </w:r>
    </w:p>
    <w:p w:rsidR="000A1F9B" w:rsidRDefault="00B27F83">
      <w:pPr>
        <w:pStyle w:val="Normal018"/>
        <w:framePr w:w="825" w:h="295" w:hRule="exact" w:wrap="auto" w:vAnchor="page" w:hAnchor="page" w:x="48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0.6208</w:t>
      </w:r>
    </w:p>
    <w:p w:rsidR="000A1F9B" w:rsidRDefault="00B27F83">
      <w:pPr>
        <w:pStyle w:val="Normal018"/>
        <w:framePr w:w="825" w:h="295" w:hRule="exact" w:wrap="auto" w:vAnchor="page" w:hAnchor="page" w:x="57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1.4950</w:t>
      </w:r>
    </w:p>
    <w:p w:rsidR="000A1F9B" w:rsidRDefault="00B27F83">
      <w:pPr>
        <w:pStyle w:val="Normal018"/>
        <w:framePr w:w="825" w:h="295" w:hRule="exact" w:wrap="auto" w:vAnchor="page" w:hAnchor="page" w:x="65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2.4793</w:t>
      </w:r>
    </w:p>
    <w:p w:rsidR="000A1F9B" w:rsidRDefault="00B27F83">
      <w:pPr>
        <w:pStyle w:val="Normal018"/>
        <w:framePr w:w="825" w:h="295" w:hRule="exact" w:wrap="auto" w:vAnchor="page" w:hAnchor="page" w:x="73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2.2601</w:t>
      </w:r>
    </w:p>
    <w:p w:rsidR="000A1F9B" w:rsidRDefault="00B27F83">
      <w:pPr>
        <w:pStyle w:val="Normal018"/>
        <w:framePr w:w="825" w:h="295" w:hRule="exact" w:wrap="auto" w:vAnchor="page" w:hAnchor="page" w:x="81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0.4114</w:t>
      </w:r>
    </w:p>
    <w:p w:rsidR="000A1F9B" w:rsidRDefault="00B27F83">
      <w:pPr>
        <w:pStyle w:val="Normal018"/>
        <w:framePr w:w="825" w:h="295" w:hRule="exact" w:wrap="auto" w:vAnchor="page" w:hAnchor="page" w:x="90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0.0694</w:t>
      </w:r>
    </w:p>
    <w:p w:rsidR="000A1F9B" w:rsidRDefault="00B27F83">
      <w:pPr>
        <w:pStyle w:val="Normal018"/>
        <w:framePr w:w="825" w:h="295" w:hRule="exact" w:wrap="auto" w:vAnchor="page" w:hAnchor="page" w:x="98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0.0142</w:t>
      </w:r>
    </w:p>
    <w:p w:rsidR="000A1F9B" w:rsidRDefault="00B27F83">
      <w:pPr>
        <w:pStyle w:val="Normal018"/>
        <w:framePr w:w="825" w:h="295" w:hRule="exact" w:wrap="auto" w:vAnchor="page" w:hAnchor="page" w:x="106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0.0431</w:t>
      </w:r>
    </w:p>
    <w:p w:rsidR="000A1F9B" w:rsidRDefault="00B27F83">
      <w:pPr>
        <w:pStyle w:val="Normal018"/>
        <w:framePr w:w="825" w:h="295" w:hRule="exact" w:wrap="auto" w:vAnchor="page" w:hAnchor="page" w:x="114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3.4387</w:t>
      </w:r>
    </w:p>
    <w:p w:rsidR="000A1F9B" w:rsidRDefault="00B27F83">
      <w:pPr>
        <w:pStyle w:val="Normal018"/>
        <w:framePr w:w="825" w:h="295" w:hRule="exact" w:wrap="auto" w:vAnchor="page" w:hAnchor="page" w:x="123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1.1360</w:t>
      </w:r>
    </w:p>
    <w:p w:rsidR="000A1F9B" w:rsidRDefault="00B27F83">
      <w:pPr>
        <w:pStyle w:val="Normal018"/>
        <w:framePr w:w="825" w:h="295" w:hRule="exact" w:wrap="auto" w:vAnchor="page" w:hAnchor="page" w:x="131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1.2182</w:t>
      </w:r>
    </w:p>
    <w:p w:rsidR="000A1F9B" w:rsidRDefault="00B27F83">
      <w:pPr>
        <w:pStyle w:val="Normal018"/>
        <w:framePr w:w="870" w:h="295" w:hRule="exact" w:wrap="auto" w:vAnchor="page" w:hAnchor="page" w:x="18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1M007</w:t>
      </w:r>
    </w:p>
    <w:p w:rsidR="000A1F9B" w:rsidRDefault="00B27F83">
      <w:pPr>
        <w:pStyle w:val="Normal018"/>
        <w:framePr w:w="555" w:h="295" w:hRule="exact" w:wrap="auto" w:vAnchor="page" w:hAnchor="page" w:x="2673" w:y="474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1.3234</w:t>
      </w:r>
    </w:p>
    <w:p w:rsidR="000A1F9B" w:rsidRDefault="00B27F83">
      <w:pPr>
        <w:pStyle w:val="Normal018"/>
        <w:framePr w:w="825" w:h="295" w:hRule="exact" w:wrap="auto" w:vAnchor="page" w:hAnchor="page" w:x="40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9.3845</w:t>
      </w:r>
    </w:p>
    <w:p w:rsidR="000A1F9B" w:rsidRDefault="00B27F83">
      <w:pPr>
        <w:pStyle w:val="Normal018"/>
        <w:framePr w:w="825" w:h="295" w:hRule="exact" w:wrap="auto" w:vAnchor="page" w:hAnchor="page" w:x="48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0.8432</w:t>
      </w:r>
    </w:p>
    <w:p w:rsidR="000A1F9B" w:rsidRDefault="00B27F83">
      <w:pPr>
        <w:pStyle w:val="Normal018"/>
        <w:framePr w:w="825" w:h="295" w:hRule="exact" w:wrap="auto" w:vAnchor="page" w:hAnchor="page" w:x="57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1.5794</w:t>
      </w:r>
    </w:p>
    <w:p w:rsidR="000A1F9B" w:rsidRDefault="00B27F83">
      <w:pPr>
        <w:pStyle w:val="Normal018"/>
        <w:framePr w:w="825" w:h="295" w:hRule="exact" w:wrap="auto" w:vAnchor="page" w:hAnchor="page" w:x="65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2.6550</w:t>
      </w:r>
    </w:p>
    <w:p w:rsidR="000A1F9B" w:rsidRDefault="00B27F83">
      <w:pPr>
        <w:pStyle w:val="Normal018"/>
        <w:framePr w:w="825" w:h="295" w:hRule="exact" w:wrap="auto" w:vAnchor="page" w:hAnchor="page" w:x="73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2.0314</w:t>
      </w:r>
    </w:p>
    <w:p w:rsidR="000A1F9B" w:rsidRDefault="00B27F83">
      <w:pPr>
        <w:pStyle w:val="Normal018"/>
        <w:framePr w:w="825" w:h="295" w:hRule="exact" w:wrap="auto" w:vAnchor="page" w:hAnchor="page" w:x="81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0.3826</w:t>
      </w:r>
    </w:p>
    <w:p w:rsidR="000A1F9B" w:rsidRDefault="00B27F83">
      <w:pPr>
        <w:pStyle w:val="Normal018"/>
        <w:framePr w:w="825" w:h="295" w:hRule="exact" w:wrap="auto" w:vAnchor="page" w:hAnchor="page" w:x="90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0.0698</w:t>
      </w:r>
    </w:p>
    <w:p w:rsidR="000A1F9B" w:rsidRDefault="00B27F83">
      <w:pPr>
        <w:pStyle w:val="Normal018"/>
        <w:framePr w:w="825" w:h="295" w:hRule="exact" w:wrap="auto" w:vAnchor="page" w:hAnchor="page" w:x="98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0.0109</w:t>
      </w:r>
    </w:p>
    <w:p w:rsidR="000A1F9B" w:rsidRDefault="00B27F83">
      <w:pPr>
        <w:pStyle w:val="Normal018"/>
        <w:framePr w:w="825" w:h="295" w:hRule="exact" w:wrap="auto" w:vAnchor="page" w:hAnchor="page" w:x="106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0.0400</w:t>
      </w:r>
    </w:p>
    <w:p w:rsidR="000A1F9B" w:rsidRDefault="00B27F83">
      <w:pPr>
        <w:pStyle w:val="Normal018"/>
        <w:framePr w:w="825" w:h="295" w:hRule="exact" w:wrap="auto" w:vAnchor="page" w:hAnchor="page" w:x="114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3.0214</w:t>
      </w:r>
    </w:p>
    <w:p w:rsidR="000A1F9B" w:rsidRDefault="00B27F83">
      <w:pPr>
        <w:pStyle w:val="Normal018"/>
        <w:framePr w:w="825" w:h="295" w:hRule="exact" w:wrap="auto" w:vAnchor="page" w:hAnchor="page" w:x="123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0.8098</w:t>
      </w:r>
    </w:p>
    <w:p w:rsidR="000A1F9B" w:rsidRDefault="00B27F83">
      <w:pPr>
        <w:pStyle w:val="Normal018"/>
        <w:framePr w:w="825" w:h="295" w:hRule="exact" w:wrap="auto" w:vAnchor="page" w:hAnchor="page" w:x="131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1.0832</w:t>
      </w:r>
    </w:p>
    <w:p w:rsidR="000A1F9B" w:rsidRDefault="00B27F83">
      <w:pPr>
        <w:pStyle w:val="Normal018"/>
        <w:framePr w:w="870" w:h="295" w:hRule="exact" w:wrap="auto" w:vAnchor="page" w:hAnchor="page" w:x="18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1M008</w:t>
      </w:r>
    </w:p>
    <w:p w:rsidR="000A1F9B" w:rsidRDefault="00B27F83">
      <w:pPr>
        <w:pStyle w:val="Normal018"/>
        <w:framePr w:w="555" w:h="295" w:hRule="exact" w:wrap="auto" w:vAnchor="page" w:hAnchor="page" w:x="2673" w:y="503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1.3204</w:t>
      </w:r>
    </w:p>
    <w:p w:rsidR="000A1F9B" w:rsidRDefault="00B27F83">
      <w:pPr>
        <w:pStyle w:val="Normal018"/>
        <w:framePr w:w="825" w:h="295" w:hRule="exact" w:wrap="auto" w:vAnchor="page" w:hAnchor="page" w:x="40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</w:t>
      </w:r>
      <w:r>
        <w:rPr>
          <w:rFonts w:eastAsia="Times New Roman"/>
          <w:color w:val="000000"/>
          <w:kern w:val="2"/>
          <w:sz w:val="17"/>
        </w:rPr>
        <w:t>6049</w:t>
      </w:r>
    </w:p>
    <w:p w:rsidR="000A1F9B" w:rsidRDefault="00B27F83">
      <w:pPr>
        <w:pStyle w:val="Normal018"/>
        <w:framePr w:w="825" w:h="295" w:hRule="exact" w:wrap="auto" w:vAnchor="page" w:hAnchor="page" w:x="48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0.7304</w:t>
      </w:r>
    </w:p>
    <w:p w:rsidR="000A1F9B" w:rsidRDefault="00B27F83">
      <w:pPr>
        <w:pStyle w:val="Normal018"/>
        <w:framePr w:w="825" w:h="295" w:hRule="exact" w:wrap="auto" w:vAnchor="page" w:hAnchor="page" w:x="57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1.4855</w:t>
      </w:r>
    </w:p>
    <w:p w:rsidR="000A1F9B" w:rsidRDefault="00B27F83">
      <w:pPr>
        <w:pStyle w:val="Normal018"/>
        <w:framePr w:w="825" w:h="295" w:hRule="exact" w:wrap="auto" w:vAnchor="page" w:hAnchor="page" w:x="65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2.7543</w:t>
      </w:r>
    </w:p>
    <w:p w:rsidR="000A1F9B" w:rsidRDefault="00B27F83">
      <w:pPr>
        <w:pStyle w:val="Normal018"/>
        <w:framePr w:w="825" w:h="295" w:hRule="exact" w:wrap="auto" w:vAnchor="page" w:hAnchor="page" w:x="73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2.1553</w:t>
      </w:r>
    </w:p>
    <w:p w:rsidR="000A1F9B" w:rsidRDefault="00B27F83">
      <w:pPr>
        <w:pStyle w:val="Normal018"/>
        <w:framePr w:w="825" w:h="295" w:hRule="exact" w:wrap="auto" w:vAnchor="page" w:hAnchor="page" w:x="81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0.4814</w:t>
      </w:r>
    </w:p>
    <w:p w:rsidR="000A1F9B" w:rsidRDefault="00B27F83">
      <w:pPr>
        <w:pStyle w:val="Normal018"/>
        <w:framePr w:w="825" w:h="295" w:hRule="exact" w:wrap="auto" w:vAnchor="page" w:hAnchor="page" w:x="90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0.0602</w:t>
      </w:r>
    </w:p>
    <w:p w:rsidR="000A1F9B" w:rsidRDefault="00B27F83">
      <w:pPr>
        <w:pStyle w:val="Normal018"/>
        <w:framePr w:w="825" w:h="295" w:hRule="exact" w:wrap="auto" w:vAnchor="page" w:hAnchor="page" w:x="98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0.0118</w:t>
      </w:r>
    </w:p>
    <w:p w:rsidR="000A1F9B" w:rsidRDefault="00B27F83">
      <w:pPr>
        <w:pStyle w:val="Normal018"/>
        <w:framePr w:w="825" w:h="295" w:hRule="exact" w:wrap="auto" w:vAnchor="page" w:hAnchor="page" w:x="106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0.0454</w:t>
      </w:r>
    </w:p>
    <w:p w:rsidR="000A1F9B" w:rsidRDefault="00B27F83">
      <w:pPr>
        <w:pStyle w:val="Normal018"/>
        <w:framePr w:w="825" w:h="295" w:hRule="exact" w:wrap="auto" w:vAnchor="page" w:hAnchor="page" w:x="114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3.2908</w:t>
      </w:r>
    </w:p>
    <w:p w:rsidR="000A1F9B" w:rsidRDefault="00B27F83">
      <w:pPr>
        <w:pStyle w:val="Normal018"/>
        <w:framePr w:w="825" w:h="295" w:hRule="exact" w:wrap="auto" w:vAnchor="page" w:hAnchor="page" w:x="123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0.9849</w:t>
      </w:r>
    </w:p>
    <w:p w:rsidR="000A1F9B" w:rsidRDefault="00B27F83">
      <w:pPr>
        <w:pStyle w:val="Normal018"/>
        <w:framePr w:w="825" w:h="295" w:hRule="exact" w:wrap="auto" w:vAnchor="page" w:hAnchor="page" w:x="131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1.1581</w:t>
      </w:r>
    </w:p>
    <w:p w:rsidR="000A1F9B" w:rsidRDefault="00B27F83">
      <w:pPr>
        <w:pStyle w:val="Normal018"/>
        <w:framePr w:w="870" w:h="295" w:hRule="exact" w:wrap="auto" w:vAnchor="page" w:hAnchor="page" w:x="18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1M009</w:t>
      </w:r>
    </w:p>
    <w:p w:rsidR="000A1F9B" w:rsidRDefault="00B27F83">
      <w:pPr>
        <w:pStyle w:val="Normal018"/>
        <w:framePr w:w="555" w:h="295" w:hRule="exact" w:wrap="auto" w:vAnchor="page" w:hAnchor="page" w:x="2673" w:y="531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1.6273</w:t>
      </w:r>
    </w:p>
    <w:p w:rsidR="000A1F9B" w:rsidRDefault="00B27F83">
      <w:pPr>
        <w:pStyle w:val="Normal018"/>
        <w:framePr w:w="825" w:h="295" w:hRule="exact" w:wrap="auto" w:vAnchor="page" w:hAnchor="page" w:x="40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12.1624</w:t>
      </w:r>
    </w:p>
    <w:p w:rsidR="000A1F9B" w:rsidRDefault="00B27F83">
      <w:pPr>
        <w:pStyle w:val="Normal018"/>
        <w:framePr w:w="825" w:h="295" w:hRule="exact" w:wrap="auto" w:vAnchor="page" w:hAnchor="page" w:x="48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0.8877</w:t>
      </w:r>
    </w:p>
    <w:p w:rsidR="000A1F9B" w:rsidRDefault="00B27F83">
      <w:pPr>
        <w:pStyle w:val="Normal018"/>
        <w:framePr w:w="825" w:h="295" w:hRule="exact" w:wrap="auto" w:vAnchor="page" w:hAnchor="page" w:x="57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1.7452</w:t>
      </w:r>
    </w:p>
    <w:p w:rsidR="000A1F9B" w:rsidRDefault="00B27F83">
      <w:pPr>
        <w:pStyle w:val="Normal018"/>
        <w:framePr w:w="825" w:h="295" w:hRule="exact" w:wrap="auto" w:vAnchor="page" w:hAnchor="page" w:x="65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3.3091</w:t>
      </w:r>
    </w:p>
    <w:p w:rsidR="000A1F9B" w:rsidRDefault="00B27F83">
      <w:pPr>
        <w:pStyle w:val="Normal018"/>
        <w:framePr w:w="825" w:h="295" w:hRule="exact" w:wrap="auto" w:vAnchor="page" w:hAnchor="page" w:x="73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2.1812</w:t>
      </w:r>
    </w:p>
    <w:p w:rsidR="000A1F9B" w:rsidRDefault="00B27F83">
      <w:pPr>
        <w:pStyle w:val="Normal018"/>
        <w:framePr w:w="825" w:h="295" w:hRule="exact" w:wrap="auto" w:vAnchor="page" w:hAnchor="page" w:x="81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0.6015</w:t>
      </w:r>
    </w:p>
    <w:p w:rsidR="000A1F9B" w:rsidRDefault="00B27F83">
      <w:pPr>
        <w:pStyle w:val="Normal018"/>
        <w:framePr w:w="825" w:h="295" w:hRule="exact" w:wrap="auto" w:vAnchor="page" w:hAnchor="page" w:x="90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0.0550</w:t>
      </w:r>
    </w:p>
    <w:p w:rsidR="000A1F9B" w:rsidRDefault="00B27F83">
      <w:pPr>
        <w:pStyle w:val="Normal018"/>
        <w:framePr w:w="825" w:h="295" w:hRule="exact" w:wrap="auto" w:vAnchor="page" w:hAnchor="page" w:x="98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0.0143</w:t>
      </w:r>
    </w:p>
    <w:p w:rsidR="000A1F9B" w:rsidRDefault="00B27F83">
      <w:pPr>
        <w:pStyle w:val="Normal018"/>
        <w:framePr w:w="825" w:h="295" w:hRule="exact" w:wrap="auto" w:vAnchor="page" w:hAnchor="page" w:x="106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0.0426</w:t>
      </w:r>
    </w:p>
    <w:p w:rsidR="000A1F9B" w:rsidRDefault="00B27F83">
      <w:pPr>
        <w:pStyle w:val="Normal018"/>
        <w:framePr w:w="825" w:h="295" w:hRule="exact" w:wrap="auto" w:vAnchor="page" w:hAnchor="page" w:x="114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3.4794</w:t>
      </w:r>
    </w:p>
    <w:p w:rsidR="000A1F9B" w:rsidRDefault="00B27F83">
      <w:pPr>
        <w:pStyle w:val="Normal018"/>
        <w:framePr w:w="825" w:h="295" w:hRule="exact" w:wrap="auto" w:vAnchor="page" w:hAnchor="page" w:x="123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1.0789</w:t>
      </w:r>
    </w:p>
    <w:p w:rsidR="000A1F9B" w:rsidRDefault="00B27F83">
      <w:pPr>
        <w:pStyle w:val="Normal018"/>
        <w:framePr w:w="825" w:h="295" w:hRule="exact" w:wrap="auto" w:vAnchor="page" w:hAnchor="page" w:x="131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1.0554</w:t>
      </w:r>
    </w:p>
    <w:p w:rsidR="000A1F9B" w:rsidRDefault="00B27F83">
      <w:pPr>
        <w:pStyle w:val="Normal018"/>
        <w:framePr w:w="870" w:h="295" w:hRule="exact" w:wrap="auto" w:vAnchor="page" w:hAnchor="page" w:x="18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1M010</w:t>
      </w:r>
    </w:p>
    <w:p w:rsidR="000A1F9B" w:rsidRDefault="00B27F83">
      <w:pPr>
        <w:pStyle w:val="Normal018"/>
        <w:framePr w:w="555" w:h="295" w:hRule="exact" w:wrap="auto" w:vAnchor="page" w:hAnchor="page" w:x="2673" w:y="560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1.3997</w:t>
      </w:r>
    </w:p>
    <w:p w:rsidR="000A1F9B" w:rsidRDefault="00B27F83">
      <w:pPr>
        <w:pStyle w:val="Normal018"/>
        <w:framePr w:w="825" w:h="295" w:hRule="exact" w:wrap="auto" w:vAnchor="page" w:hAnchor="page" w:x="40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10.7037</w:t>
      </w:r>
    </w:p>
    <w:p w:rsidR="000A1F9B" w:rsidRDefault="00B27F83">
      <w:pPr>
        <w:pStyle w:val="Normal018"/>
        <w:framePr w:w="825" w:h="295" w:hRule="exact" w:wrap="auto" w:vAnchor="page" w:hAnchor="page" w:x="48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0.7069</w:t>
      </w:r>
    </w:p>
    <w:p w:rsidR="000A1F9B" w:rsidRDefault="00B27F83">
      <w:pPr>
        <w:pStyle w:val="Normal018"/>
        <w:framePr w:w="825" w:h="295" w:hRule="exact" w:wrap="auto" w:vAnchor="page" w:hAnchor="page" w:x="57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1.6740</w:t>
      </w:r>
    </w:p>
    <w:p w:rsidR="000A1F9B" w:rsidRDefault="00B27F83">
      <w:pPr>
        <w:pStyle w:val="Normal018"/>
        <w:framePr w:w="825" w:h="295" w:hRule="exact" w:wrap="auto" w:vAnchor="page" w:hAnchor="page" w:x="65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3.0206</w:t>
      </w:r>
    </w:p>
    <w:p w:rsidR="000A1F9B" w:rsidRDefault="00B27F83">
      <w:pPr>
        <w:pStyle w:val="Normal018"/>
        <w:framePr w:w="825" w:h="295" w:hRule="exact" w:wrap="auto" w:vAnchor="page" w:hAnchor="page" w:x="73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2.0568</w:t>
      </w:r>
    </w:p>
    <w:p w:rsidR="000A1F9B" w:rsidRDefault="00B27F83">
      <w:pPr>
        <w:pStyle w:val="Normal018"/>
        <w:framePr w:w="825" w:h="295" w:hRule="exact" w:wrap="auto" w:vAnchor="page" w:hAnchor="page" w:x="81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0.5655</w:t>
      </w:r>
    </w:p>
    <w:p w:rsidR="000A1F9B" w:rsidRDefault="00B27F83">
      <w:pPr>
        <w:pStyle w:val="Normal018"/>
        <w:framePr w:w="825" w:h="295" w:hRule="exact" w:wrap="auto" w:vAnchor="page" w:hAnchor="page" w:x="90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0.0570</w:t>
      </w:r>
    </w:p>
    <w:p w:rsidR="000A1F9B" w:rsidRDefault="00B27F83">
      <w:pPr>
        <w:pStyle w:val="Normal018"/>
        <w:framePr w:w="825" w:h="295" w:hRule="exact" w:wrap="auto" w:vAnchor="page" w:hAnchor="page" w:x="98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0.0108</w:t>
      </w:r>
    </w:p>
    <w:p w:rsidR="000A1F9B" w:rsidRDefault="00B27F83">
      <w:pPr>
        <w:pStyle w:val="Normal018"/>
        <w:framePr w:w="825" w:h="295" w:hRule="exact" w:wrap="auto" w:vAnchor="page" w:hAnchor="page" w:x="106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0.0354</w:t>
      </w:r>
    </w:p>
    <w:p w:rsidR="000A1F9B" w:rsidRDefault="00B27F83">
      <w:pPr>
        <w:pStyle w:val="Normal018"/>
        <w:framePr w:w="825" w:h="295" w:hRule="exact" w:wrap="auto" w:vAnchor="page" w:hAnchor="page" w:x="114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2.7057</w:t>
      </w:r>
    </w:p>
    <w:p w:rsidR="000A1F9B" w:rsidRDefault="00B27F83">
      <w:pPr>
        <w:pStyle w:val="Normal018"/>
        <w:framePr w:w="825" w:h="295" w:hRule="exact" w:wrap="auto" w:vAnchor="page" w:hAnchor="page" w:x="123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0.8774</w:t>
      </w:r>
    </w:p>
    <w:p w:rsidR="000A1F9B" w:rsidRDefault="00B27F83">
      <w:pPr>
        <w:pStyle w:val="Normal018"/>
        <w:framePr w:w="825" w:h="295" w:hRule="exact" w:wrap="auto" w:vAnchor="page" w:hAnchor="page" w:x="131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1.0455</w:t>
      </w:r>
    </w:p>
    <w:p w:rsidR="000A1F9B" w:rsidRDefault="00B27F83">
      <w:pPr>
        <w:pStyle w:val="Normal018"/>
        <w:framePr w:w="870" w:h="295" w:hRule="exact" w:wrap="auto" w:vAnchor="page" w:hAnchor="page" w:x="18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2M001</w:t>
      </w:r>
    </w:p>
    <w:p w:rsidR="000A1F9B" w:rsidRDefault="00B27F83">
      <w:pPr>
        <w:pStyle w:val="Normal018"/>
        <w:framePr w:w="555" w:h="295" w:hRule="exact" w:wrap="auto" w:vAnchor="page" w:hAnchor="page" w:x="2673" w:y="588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1.3930</w:t>
      </w:r>
    </w:p>
    <w:p w:rsidR="000A1F9B" w:rsidRDefault="00B27F83">
      <w:pPr>
        <w:pStyle w:val="Normal018"/>
        <w:framePr w:w="825" w:h="295" w:hRule="exact" w:wrap="auto" w:vAnchor="page" w:hAnchor="page" w:x="40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11.4589</w:t>
      </w:r>
    </w:p>
    <w:p w:rsidR="000A1F9B" w:rsidRDefault="00B27F83">
      <w:pPr>
        <w:pStyle w:val="Normal018"/>
        <w:framePr w:w="825" w:h="295" w:hRule="exact" w:wrap="auto" w:vAnchor="page" w:hAnchor="page" w:x="48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0.8176</w:t>
      </w:r>
    </w:p>
    <w:p w:rsidR="000A1F9B" w:rsidRDefault="00B27F83">
      <w:pPr>
        <w:pStyle w:val="Normal018"/>
        <w:framePr w:w="825" w:h="295" w:hRule="exact" w:wrap="auto" w:vAnchor="page" w:hAnchor="page" w:x="57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1.5378</w:t>
      </w:r>
    </w:p>
    <w:p w:rsidR="000A1F9B" w:rsidRDefault="00B27F83">
      <w:pPr>
        <w:pStyle w:val="Normal018"/>
        <w:framePr w:w="825" w:h="295" w:hRule="exact" w:wrap="auto" w:vAnchor="page" w:hAnchor="page" w:x="65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2.9583</w:t>
      </w:r>
    </w:p>
    <w:p w:rsidR="000A1F9B" w:rsidRDefault="00B27F83">
      <w:pPr>
        <w:pStyle w:val="Normal018"/>
        <w:framePr w:w="825" w:h="295" w:hRule="exact" w:wrap="auto" w:vAnchor="page" w:hAnchor="page" w:x="73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2.0418</w:t>
      </w:r>
    </w:p>
    <w:p w:rsidR="000A1F9B" w:rsidRDefault="00B27F83">
      <w:pPr>
        <w:pStyle w:val="Normal018"/>
        <w:framePr w:w="825" w:h="295" w:hRule="exact" w:wrap="auto" w:vAnchor="page" w:hAnchor="page" w:x="81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0.4080</w:t>
      </w:r>
    </w:p>
    <w:p w:rsidR="000A1F9B" w:rsidRDefault="00B27F83">
      <w:pPr>
        <w:pStyle w:val="Normal018"/>
        <w:framePr w:w="825" w:h="295" w:hRule="exact" w:wrap="auto" w:vAnchor="page" w:hAnchor="page" w:x="90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0.0808</w:t>
      </w:r>
    </w:p>
    <w:p w:rsidR="000A1F9B" w:rsidRDefault="00B27F83">
      <w:pPr>
        <w:pStyle w:val="Normal018"/>
        <w:framePr w:w="825" w:h="295" w:hRule="exact" w:wrap="auto" w:vAnchor="page" w:hAnchor="page" w:x="98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0.0118</w:t>
      </w:r>
    </w:p>
    <w:p w:rsidR="000A1F9B" w:rsidRDefault="00B27F83">
      <w:pPr>
        <w:pStyle w:val="Normal018"/>
        <w:framePr w:w="825" w:h="295" w:hRule="exact" w:wrap="auto" w:vAnchor="page" w:hAnchor="page" w:x="106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0.0529</w:t>
      </w:r>
    </w:p>
    <w:p w:rsidR="000A1F9B" w:rsidRDefault="00B27F83">
      <w:pPr>
        <w:pStyle w:val="Normal018"/>
        <w:framePr w:w="825" w:h="295" w:hRule="exact" w:wrap="auto" w:vAnchor="page" w:hAnchor="page" w:x="114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3.2792</w:t>
      </w:r>
    </w:p>
    <w:p w:rsidR="000A1F9B" w:rsidRDefault="00B27F83">
      <w:pPr>
        <w:pStyle w:val="Normal018"/>
        <w:framePr w:w="825" w:h="295" w:hRule="exact" w:wrap="auto" w:vAnchor="page" w:hAnchor="page" w:x="123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0.8376</w:t>
      </w:r>
    </w:p>
    <w:p w:rsidR="000A1F9B" w:rsidRDefault="00B27F83">
      <w:pPr>
        <w:pStyle w:val="Normal018"/>
        <w:framePr w:w="825" w:h="295" w:hRule="exact" w:wrap="auto" w:vAnchor="page" w:hAnchor="page" w:x="131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1.1083</w:t>
      </w:r>
    </w:p>
    <w:p w:rsidR="000A1F9B" w:rsidRDefault="00B27F83">
      <w:pPr>
        <w:pStyle w:val="Normal018"/>
        <w:framePr w:w="870" w:h="295" w:hRule="exact" w:wrap="auto" w:vAnchor="page" w:hAnchor="page" w:x="18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2M002</w:t>
      </w:r>
    </w:p>
    <w:p w:rsidR="000A1F9B" w:rsidRDefault="00B27F83">
      <w:pPr>
        <w:pStyle w:val="Normal018"/>
        <w:framePr w:w="555" w:h="295" w:hRule="exact" w:wrap="auto" w:vAnchor="page" w:hAnchor="page" w:x="2673" w:y="617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1.1874</w:t>
      </w:r>
    </w:p>
    <w:p w:rsidR="000A1F9B" w:rsidRDefault="00B27F83">
      <w:pPr>
        <w:pStyle w:val="Normal018"/>
        <w:framePr w:w="825" w:h="295" w:hRule="exact" w:wrap="auto" w:vAnchor="page" w:hAnchor="page" w:x="40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9.1583</w:t>
      </w:r>
    </w:p>
    <w:p w:rsidR="000A1F9B" w:rsidRDefault="00B27F83">
      <w:pPr>
        <w:pStyle w:val="Normal018"/>
        <w:framePr w:w="825" w:h="295" w:hRule="exact" w:wrap="auto" w:vAnchor="page" w:hAnchor="page" w:x="48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0.7094</w:t>
      </w:r>
    </w:p>
    <w:p w:rsidR="000A1F9B" w:rsidRDefault="00B27F83">
      <w:pPr>
        <w:pStyle w:val="Normal018"/>
        <w:framePr w:w="825" w:h="295" w:hRule="exact" w:wrap="auto" w:vAnchor="page" w:hAnchor="page" w:x="57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1.4019</w:t>
      </w:r>
    </w:p>
    <w:p w:rsidR="000A1F9B" w:rsidRDefault="00B27F83">
      <w:pPr>
        <w:pStyle w:val="Normal018"/>
        <w:framePr w:w="825" w:h="295" w:hRule="exact" w:wrap="auto" w:vAnchor="page" w:hAnchor="page" w:x="65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2.6608</w:t>
      </w:r>
    </w:p>
    <w:p w:rsidR="000A1F9B" w:rsidRDefault="00B27F83">
      <w:pPr>
        <w:pStyle w:val="Normal018"/>
        <w:framePr w:w="825" w:h="295" w:hRule="exact" w:wrap="auto" w:vAnchor="page" w:hAnchor="page" w:x="73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2.1392</w:t>
      </w:r>
    </w:p>
    <w:p w:rsidR="000A1F9B" w:rsidRDefault="00B27F83">
      <w:pPr>
        <w:pStyle w:val="Normal018"/>
        <w:framePr w:w="825" w:h="295" w:hRule="exact" w:wrap="auto" w:vAnchor="page" w:hAnchor="page" w:x="81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0.4495</w:t>
      </w:r>
    </w:p>
    <w:p w:rsidR="000A1F9B" w:rsidRDefault="00B27F83">
      <w:pPr>
        <w:pStyle w:val="Normal018"/>
        <w:framePr w:w="825" w:h="295" w:hRule="exact" w:wrap="auto" w:vAnchor="page" w:hAnchor="page" w:x="90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0.0608</w:t>
      </w:r>
    </w:p>
    <w:p w:rsidR="000A1F9B" w:rsidRDefault="00B27F83">
      <w:pPr>
        <w:pStyle w:val="Normal018"/>
        <w:framePr w:w="825" w:h="295" w:hRule="exact" w:wrap="auto" w:vAnchor="page" w:hAnchor="page" w:x="98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0.0113</w:t>
      </w:r>
    </w:p>
    <w:p w:rsidR="000A1F9B" w:rsidRDefault="00B27F83">
      <w:pPr>
        <w:pStyle w:val="Normal018"/>
        <w:framePr w:w="825" w:h="295" w:hRule="exact" w:wrap="auto" w:vAnchor="page" w:hAnchor="page" w:x="106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0.0460</w:t>
      </w:r>
    </w:p>
    <w:p w:rsidR="000A1F9B" w:rsidRDefault="00B27F83">
      <w:pPr>
        <w:pStyle w:val="Normal018"/>
        <w:framePr w:w="825" w:h="295" w:hRule="exact" w:wrap="auto" w:vAnchor="page" w:hAnchor="page" w:x="114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3.1712</w:t>
      </w:r>
    </w:p>
    <w:p w:rsidR="000A1F9B" w:rsidRDefault="00B27F83">
      <w:pPr>
        <w:pStyle w:val="Normal018"/>
        <w:framePr w:w="825" w:h="295" w:hRule="exact" w:wrap="auto" w:vAnchor="page" w:hAnchor="page" w:x="123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0.9150</w:t>
      </w:r>
    </w:p>
    <w:p w:rsidR="000A1F9B" w:rsidRDefault="00B27F83">
      <w:pPr>
        <w:pStyle w:val="Normal018"/>
        <w:framePr w:w="825" w:h="295" w:hRule="exact" w:wrap="auto" w:vAnchor="page" w:hAnchor="page" w:x="131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1.1652</w:t>
      </w:r>
    </w:p>
    <w:p w:rsidR="000A1F9B" w:rsidRDefault="00B27F83">
      <w:pPr>
        <w:pStyle w:val="Normal018"/>
        <w:framePr w:w="870" w:h="295" w:hRule="exact" w:wrap="auto" w:vAnchor="page" w:hAnchor="page" w:x="18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2M003</w:t>
      </w:r>
    </w:p>
    <w:p w:rsidR="000A1F9B" w:rsidRDefault="00B27F83">
      <w:pPr>
        <w:pStyle w:val="Normal018"/>
        <w:framePr w:w="555" w:h="295" w:hRule="exact" w:wrap="auto" w:vAnchor="page" w:hAnchor="page" w:x="2673" w:y="645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1.4691</w:t>
      </w:r>
    </w:p>
    <w:p w:rsidR="000A1F9B" w:rsidRDefault="00B27F83">
      <w:pPr>
        <w:pStyle w:val="Normal018"/>
        <w:framePr w:w="825" w:h="295" w:hRule="exact" w:wrap="auto" w:vAnchor="page" w:hAnchor="page" w:x="40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10.2966</w:t>
      </w:r>
    </w:p>
    <w:p w:rsidR="000A1F9B" w:rsidRDefault="00B27F83">
      <w:pPr>
        <w:pStyle w:val="Normal018"/>
        <w:framePr w:w="825" w:h="295" w:hRule="exact" w:wrap="auto" w:vAnchor="page" w:hAnchor="page" w:x="48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7171</w:t>
      </w:r>
    </w:p>
    <w:p w:rsidR="000A1F9B" w:rsidRDefault="00B27F83">
      <w:pPr>
        <w:pStyle w:val="Normal018"/>
        <w:framePr w:w="825" w:h="295" w:hRule="exact" w:wrap="auto" w:vAnchor="page" w:hAnchor="page" w:x="57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1.5442</w:t>
      </w:r>
    </w:p>
    <w:p w:rsidR="000A1F9B" w:rsidRDefault="00B27F83">
      <w:pPr>
        <w:pStyle w:val="Normal018"/>
        <w:framePr w:w="825" w:h="295" w:hRule="exact" w:wrap="auto" w:vAnchor="page" w:hAnchor="page" w:x="65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3.0154</w:t>
      </w:r>
    </w:p>
    <w:p w:rsidR="000A1F9B" w:rsidRDefault="00B27F83">
      <w:pPr>
        <w:pStyle w:val="Normal018"/>
        <w:framePr w:w="825" w:h="295" w:hRule="exact" w:wrap="auto" w:vAnchor="page" w:hAnchor="page" w:x="73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2.2396</w:t>
      </w:r>
    </w:p>
    <w:p w:rsidR="000A1F9B" w:rsidRDefault="00B27F83">
      <w:pPr>
        <w:pStyle w:val="Normal018"/>
        <w:framePr w:w="825" w:h="295" w:hRule="exact" w:wrap="auto" w:vAnchor="page" w:hAnchor="page" w:x="81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0.4810</w:t>
      </w:r>
    </w:p>
    <w:p w:rsidR="000A1F9B" w:rsidRDefault="00B27F83">
      <w:pPr>
        <w:pStyle w:val="Normal018"/>
        <w:framePr w:w="825" w:h="295" w:hRule="exact" w:wrap="auto" w:vAnchor="page" w:hAnchor="page" w:x="90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0.0490</w:t>
      </w:r>
    </w:p>
    <w:p w:rsidR="000A1F9B" w:rsidRDefault="00B27F83">
      <w:pPr>
        <w:pStyle w:val="Normal018"/>
        <w:framePr w:w="825" w:h="295" w:hRule="exact" w:wrap="auto" w:vAnchor="page" w:hAnchor="page" w:x="98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0.0112</w:t>
      </w:r>
    </w:p>
    <w:p w:rsidR="000A1F9B" w:rsidRDefault="00B27F83">
      <w:pPr>
        <w:pStyle w:val="Normal018"/>
        <w:framePr w:w="825" w:h="295" w:hRule="exact" w:wrap="auto" w:vAnchor="page" w:hAnchor="page" w:x="106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0.0722</w:t>
      </w:r>
    </w:p>
    <w:p w:rsidR="000A1F9B" w:rsidRDefault="00B27F83">
      <w:pPr>
        <w:pStyle w:val="Normal018"/>
        <w:framePr w:w="825" w:h="295" w:hRule="exact" w:wrap="auto" w:vAnchor="page" w:hAnchor="page" w:x="114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3.1385</w:t>
      </w:r>
    </w:p>
    <w:p w:rsidR="000A1F9B" w:rsidRDefault="00B27F83">
      <w:pPr>
        <w:pStyle w:val="Normal018"/>
        <w:framePr w:w="825" w:h="295" w:hRule="exact" w:wrap="auto" w:vAnchor="page" w:hAnchor="page" w:x="123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0.9743</w:t>
      </w:r>
    </w:p>
    <w:p w:rsidR="000A1F9B" w:rsidRDefault="00B27F83">
      <w:pPr>
        <w:pStyle w:val="Normal018"/>
        <w:framePr w:w="825" w:h="295" w:hRule="exact" w:wrap="auto" w:vAnchor="page" w:hAnchor="page" w:x="131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1.0511</w:t>
      </w:r>
    </w:p>
    <w:p w:rsidR="000A1F9B" w:rsidRDefault="00B27F83">
      <w:pPr>
        <w:pStyle w:val="Normal018"/>
        <w:framePr w:w="870" w:h="295" w:hRule="exact" w:wrap="auto" w:vAnchor="page" w:hAnchor="page" w:x="18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2M004</w:t>
      </w:r>
    </w:p>
    <w:p w:rsidR="000A1F9B" w:rsidRDefault="00B27F83">
      <w:pPr>
        <w:pStyle w:val="Normal018"/>
        <w:framePr w:w="555" w:h="295" w:hRule="exact" w:wrap="auto" w:vAnchor="page" w:hAnchor="page" w:x="2673" w:y="674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1.3322</w:t>
      </w:r>
    </w:p>
    <w:p w:rsidR="000A1F9B" w:rsidRDefault="00B27F83">
      <w:pPr>
        <w:pStyle w:val="Normal018"/>
        <w:framePr w:w="825" w:h="295" w:hRule="exact" w:wrap="auto" w:vAnchor="page" w:hAnchor="page" w:x="40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10.2710</w:t>
      </w:r>
    </w:p>
    <w:p w:rsidR="000A1F9B" w:rsidRDefault="00B27F83">
      <w:pPr>
        <w:pStyle w:val="Normal018"/>
        <w:framePr w:w="825" w:h="295" w:hRule="exact" w:wrap="auto" w:vAnchor="page" w:hAnchor="page" w:x="48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0.6819</w:t>
      </w:r>
    </w:p>
    <w:p w:rsidR="000A1F9B" w:rsidRDefault="00B27F83">
      <w:pPr>
        <w:pStyle w:val="Normal018"/>
        <w:framePr w:w="825" w:h="295" w:hRule="exact" w:wrap="auto" w:vAnchor="page" w:hAnchor="page" w:x="57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1.5715</w:t>
      </w:r>
    </w:p>
    <w:p w:rsidR="000A1F9B" w:rsidRDefault="00B27F83">
      <w:pPr>
        <w:pStyle w:val="Normal018"/>
        <w:framePr w:w="825" w:h="295" w:hRule="exact" w:wrap="auto" w:vAnchor="page" w:hAnchor="page" w:x="65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2.8980</w:t>
      </w:r>
    </w:p>
    <w:p w:rsidR="000A1F9B" w:rsidRDefault="00B27F83">
      <w:pPr>
        <w:pStyle w:val="Normal018"/>
        <w:framePr w:w="825" w:h="295" w:hRule="exact" w:wrap="auto" w:vAnchor="page" w:hAnchor="page" w:x="73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2.1493</w:t>
      </w:r>
    </w:p>
    <w:p w:rsidR="000A1F9B" w:rsidRDefault="00B27F83">
      <w:pPr>
        <w:pStyle w:val="Normal018"/>
        <w:framePr w:w="825" w:h="295" w:hRule="exact" w:wrap="auto" w:vAnchor="page" w:hAnchor="page" w:x="81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0.5105</w:t>
      </w:r>
    </w:p>
    <w:p w:rsidR="000A1F9B" w:rsidRDefault="00B27F83">
      <w:pPr>
        <w:pStyle w:val="Normal018"/>
        <w:framePr w:w="825" w:h="295" w:hRule="exact" w:wrap="auto" w:vAnchor="page" w:hAnchor="page" w:x="90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0.0537</w:t>
      </w:r>
    </w:p>
    <w:p w:rsidR="000A1F9B" w:rsidRDefault="00B27F83">
      <w:pPr>
        <w:pStyle w:val="Normal018"/>
        <w:framePr w:w="825" w:h="295" w:hRule="exact" w:wrap="auto" w:vAnchor="page" w:hAnchor="page" w:x="98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0.0116</w:t>
      </w:r>
    </w:p>
    <w:p w:rsidR="000A1F9B" w:rsidRDefault="00B27F83">
      <w:pPr>
        <w:pStyle w:val="Normal018"/>
        <w:framePr w:w="825" w:h="295" w:hRule="exact" w:wrap="auto" w:vAnchor="page" w:hAnchor="page" w:x="106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0.0539</w:t>
      </w:r>
    </w:p>
    <w:p w:rsidR="000A1F9B" w:rsidRDefault="00B27F83">
      <w:pPr>
        <w:pStyle w:val="Normal018"/>
        <w:framePr w:w="825" w:h="295" w:hRule="exact" w:wrap="auto" w:vAnchor="page" w:hAnchor="page" w:x="114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3.0643</w:t>
      </w:r>
    </w:p>
    <w:p w:rsidR="000A1F9B" w:rsidRDefault="00B27F83">
      <w:pPr>
        <w:pStyle w:val="Normal018"/>
        <w:framePr w:w="825" w:h="295" w:hRule="exact" w:wrap="auto" w:vAnchor="page" w:hAnchor="page" w:x="123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0.9643</w:t>
      </w:r>
    </w:p>
    <w:p w:rsidR="000A1F9B" w:rsidRDefault="00B27F83">
      <w:pPr>
        <w:pStyle w:val="Normal018"/>
        <w:framePr w:w="825" w:h="295" w:hRule="exact" w:wrap="auto" w:vAnchor="page" w:hAnchor="page" w:x="131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1.2288</w:t>
      </w:r>
    </w:p>
    <w:p w:rsidR="000A1F9B" w:rsidRDefault="00B27F83">
      <w:pPr>
        <w:pStyle w:val="Normal018"/>
        <w:framePr w:w="870" w:h="295" w:hRule="exact" w:wrap="auto" w:vAnchor="page" w:hAnchor="page" w:x="18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2M005</w:t>
      </w:r>
    </w:p>
    <w:p w:rsidR="000A1F9B" w:rsidRDefault="00B27F83">
      <w:pPr>
        <w:pStyle w:val="Normal018"/>
        <w:framePr w:w="555" w:h="295" w:hRule="exact" w:wrap="auto" w:vAnchor="page" w:hAnchor="page" w:x="2673" w:y="702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1.3329</w:t>
      </w:r>
    </w:p>
    <w:p w:rsidR="000A1F9B" w:rsidRDefault="00B27F83">
      <w:pPr>
        <w:pStyle w:val="Normal018"/>
        <w:framePr w:w="825" w:h="295" w:hRule="exact" w:wrap="auto" w:vAnchor="page" w:hAnchor="page" w:x="40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10.7548</w:t>
      </w:r>
    </w:p>
    <w:p w:rsidR="000A1F9B" w:rsidRDefault="00B27F83">
      <w:pPr>
        <w:pStyle w:val="Normal018"/>
        <w:framePr w:w="825" w:h="295" w:hRule="exact" w:wrap="auto" w:vAnchor="page" w:hAnchor="page" w:x="48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0.6601</w:t>
      </w:r>
    </w:p>
    <w:p w:rsidR="000A1F9B" w:rsidRDefault="00B27F83">
      <w:pPr>
        <w:pStyle w:val="Normal018"/>
        <w:framePr w:w="825" w:h="295" w:hRule="exact" w:wrap="auto" w:vAnchor="page" w:hAnchor="page" w:x="57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1.5208</w:t>
      </w:r>
    </w:p>
    <w:p w:rsidR="000A1F9B" w:rsidRDefault="00B27F83">
      <w:pPr>
        <w:pStyle w:val="Normal018"/>
        <w:framePr w:w="825" w:h="295" w:hRule="exact" w:wrap="auto" w:vAnchor="page" w:hAnchor="page" w:x="65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3.0856</w:t>
      </w:r>
    </w:p>
    <w:p w:rsidR="000A1F9B" w:rsidRDefault="00B27F83">
      <w:pPr>
        <w:pStyle w:val="Normal018"/>
        <w:framePr w:w="825" w:h="295" w:hRule="exact" w:wrap="auto" w:vAnchor="page" w:hAnchor="page" w:x="73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2.0878</w:t>
      </w:r>
    </w:p>
    <w:p w:rsidR="000A1F9B" w:rsidRDefault="00B27F83">
      <w:pPr>
        <w:pStyle w:val="Normal018"/>
        <w:framePr w:w="825" w:h="295" w:hRule="exact" w:wrap="auto" w:vAnchor="page" w:hAnchor="page" w:x="81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0.7386</w:t>
      </w:r>
    </w:p>
    <w:p w:rsidR="000A1F9B" w:rsidRDefault="00B27F83">
      <w:pPr>
        <w:pStyle w:val="Normal018"/>
        <w:framePr w:w="825" w:h="295" w:hRule="exact" w:wrap="auto" w:vAnchor="page" w:hAnchor="page" w:x="90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0.0539</w:t>
      </w:r>
    </w:p>
    <w:p w:rsidR="000A1F9B" w:rsidRDefault="00B27F83">
      <w:pPr>
        <w:pStyle w:val="Normal018"/>
        <w:framePr w:w="825" w:h="295" w:hRule="exact" w:wrap="auto" w:vAnchor="page" w:hAnchor="page" w:x="98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0.0141</w:t>
      </w:r>
    </w:p>
    <w:p w:rsidR="000A1F9B" w:rsidRDefault="00B27F83">
      <w:pPr>
        <w:pStyle w:val="Normal018"/>
        <w:framePr w:w="825" w:h="295" w:hRule="exact" w:wrap="auto" w:vAnchor="page" w:hAnchor="page" w:x="106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0.0790</w:t>
      </w:r>
    </w:p>
    <w:p w:rsidR="000A1F9B" w:rsidRDefault="00B27F83">
      <w:pPr>
        <w:pStyle w:val="Normal018"/>
        <w:framePr w:w="825" w:h="295" w:hRule="exact" w:wrap="auto" w:vAnchor="page" w:hAnchor="page" w:x="114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3.1888</w:t>
      </w:r>
    </w:p>
    <w:p w:rsidR="000A1F9B" w:rsidRDefault="00B27F83">
      <w:pPr>
        <w:pStyle w:val="Normal018"/>
        <w:framePr w:w="825" w:h="295" w:hRule="exact" w:wrap="auto" w:vAnchor="page" w:hAnchor="page" w:x="123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0.9092</w:t>
      </w:r>
    </w:p>
    <w:p w:rsidR="000A1F9B" w:rsidRDefault="00B27F83">
      <w:pPr>
        <w:pStyle w:val="Normal018"/>
        <w:framePr w:w="825" w:h="295" w:hRule="exact" w:wrap="auto" w:vAnchor="page" w:hAnchor="page" w:x="131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1.0403</w:t>
      </w:r>
    </w:p>
    <w:p w:rsidR="000A1F9B" w:rsidRDefault="00B27F83">
      <w:pPr>
        <w:pStyle w:val="Normal018"/>
        <w:framePr w:w="870" w:h="295" w:hRule="exact" w:wrap="auto" w:vAnchor="page" w:hAnchor="page" w:x="18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2M006</w:t>
      </w:r>
    </w:p>
    <w:p w:rsidR="000A1F9B" w:rsidRDefault="00B27F83">
      <w:pPr>
        <w:pStyle w:val="Normal018"/>
        <w:framePr w:w="555" w:h="295" w:hRule="exact" w:wrap="auto" w:vAnchor="page" w:hAnchor="page" w:x="2673" w:y="731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1.1453</w:t>
      </w:r>
    </w:p>
    <w:p w:rsidR="000A1F9B" w:rsidRDefault="00B27F83">
      <w:pPr>
        <w:pStyle w:val="Normal018"/>
        <w:framePr w:w="825" w:h="295" w:hRule="exact" w:wrap="auto" w:vAnchor="page" w:hAnchor="page" w:x="40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8.7667</w:t>
      </w:r>
    </w:p>
    <w:p w:rsidR="000A1F9B" w:rsidRDefault="00B27F83">
      <w:pPr>
        <w:pStyle w:val="Normal018"/>
        <w:framePr w:w="825" w:h="295" w:hRule="exact" w:wrap="auto" w:vAnchor="page" w:hAnchor="page" w:x="48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0.7449</w:t>
      </w:r>
    </w:p>
    <w:p w:rsidR="000A1F9B" w:rsidRDefault="00B27F83">
      <w:pPr>
        <w:pStyle w:val="Normal018"/>
        <w:framePr w:w="825" w:h="295" w:hRule="exact" w:wrap="auto" w:vAnchor="page" w:hAnchor="page" w:x="57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1.2691</w:t>
      </w:r>
    </w:p>
    <w:p w:rsidR="000A1F9B" w:rsidRDefault="00B27F83">
      <w:pPr>
        <w:pStyle w:val="Normal018"/>
        <w:framePr w:w="825" w:h="295" w:hRule="exact" w:wrap="auto" w:vAnchor="page" w:hAnchor="page" w:x="65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2.2507</w:t>
      </w:r>
    </w:p>
    <w:p w:rsidR="000A1F9B" w:rsidRDefault="00B27F83">
      <w:pPr>
        <w:pStyle w:val="Normal018"/>
        <w:framePr w:w="825" w:h="295" w:hRule="exact" w:wrap="auto" w:vAnchor="page" w:hAnchor="page" w:x="73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1.9910</w:t>
      </w:r>
    </w:p>
    <w:p w:rsidR="000A1F9B" w:rsidRDefault="00B27F83">
      <w:pPr>
        <w:pStyle w:val="Normal018"/>
        <w:framePr w:w="825" w:h="295" w:hRule="exact" w:wrap="auto" w:vAnchor="page" w:hAnchor="page" w:x="81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0.3391</w:t>
      </w:r>
    </w:p>
    <w:p w:rsidR="000A1F9B" w:rsidRDefault="00B27F83">
      <w:pPr>
        <w:pStyle w:val="Normal018"/>
        <w:framePr w:w="825" w:h="295" w:hRule="exact" w:wrap="auto" w:vAnchor="page" w:hAnchor="page" w:x="90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0.0458</w:t>
      </w:r>
    </w:p>
    <w:p w:rsidR="000A1F9B" w:rsidRDefault="00B27F83">
      <w:pPr>
        <w:pStyle w:val="Normal018"/>
        <w:framePr w:w="825" w:h="295" w:hRule="exact" w:wrap="auto" w:vAnchor="page" w:hAnchor="page" w:x="98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0.0104</w:t>
      </w:r>
    </w:p>
    <w:p w:rsidR="000A1F9B" w:rsidRDefault="00B27F83">
      <w:pPr>
        <w:pStyle w:val="Normal018"/>
        <w:framePr w:w="825" w:h="295" w:hRule="exact" w:wrap="auto" w:vAnchor="page" w:hAnchor="page" w:x="106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0.0412</w:t>
      </w:r>
    </w:p>
    <w:p w:rsidR="000A1F9B" w:rsidRDefault="00B27F83">
      <w:pPr>
        <w:pStyle w:val="Normal018"/>
        <w:framePr w:w="825" w:h="295" w:hRule="exact" w:wrap="auto" w:vAnchor="page" w:hAnchor="page" w:x="114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3.1342</w:t>
      </w:r>
    </w:p>
    <w:p w:rsidR="000A1F9B" w:rsidRDefault="00B27F83">
      <w:pPr>
        <w:pStyle w:val="Normal018"/>
        <w:framePr w:w="825" w:h="295" w:hRule="exact" w:wrap="auto" w:vAnchor="page" w:hAnchor="page" w:x="123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0.8744</w:t>
      </w:r>
    </w:p>
    <w:p w:rsidR="000A1F9B" w:rsidRDefault="00B27F83">
      <w:pPr>
        <w:pStyle w:val="Normal018"/>
        <w:framePr w:w="825" w:h="295" w:hRule="exact" w:wrap="auto" w:vAnchor="page" w:hAnchor="page" w:x="131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1.2929</w:t>
      </w:r>
    </w:p>
    <w:p w:rsidR="000A1F9B" w:rsidRDefault="00B27F83">
      <w:pPr>
        <w:pStyle w:val="Normal018"/>
        <w:framePr w:w="870" w:h="295" w:hRule="exact" w:wrap="auto" w:vAnchor="page" w:hAnchor="page" w:x="18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2M007</w:t>
      </w:r>
    </w:p>
    <w:p w:rsidR="000A1F9B" w:rsidRDefault="00B27F83">
      <w:pPr>
        <w:pStyle w:val="Normal018"/>
        <w:framePr w:w="555" w:h="295" w:hRule="exact" w:wrap="auto" w:vAnchor="page" w:hAnchor="page" w:x="2673" w:y="759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1.5306</w:t>
      </w:r>
    </w:p>
    <w:p w:rsidR="000A1F9B" w:rsidRDefault="00B27F83">
      <w:pPr>
        <w:pStyle w:val="Normal018"/>
        <w:framePr w:w="825" w:h="295" w:hRule="exact" w:wrap="auto" w:vAnchor="page" w:hAnchor="page" w:x="40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11.1883</w:t>
      </w:r>
    </w:p>
    <w:p w:rsidR="000A1F9B" w:rsidRDefault="00B27F83">
      <w:pPr>
        <w:pStyle w:val="Normal018"/>
        <w:framePr w:w="825" w:h="295" w:hRule="exact" w:wrap="auto" w:vAnchor="page" w:hAnchor="page" w:x="48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0.8553</w:t>
      </w:r>
    </w:p>
    <w:p w:rsidR="000A1F9B" w:rsidRDefault="00B27F83">
      <w:pPr>
        <w:pStyle w:val="Normal018"/>
        <w:framePr w:w="825" w:h="295" w:hRule="exact" w:wrap="auto" w:vAnchor="page" w:hAnchor="page" w:x="57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1.7721</w:t>
      </w:r>
    </w:p>
    <w:p w:rsidR="000A1F9B" w:rsidRDefault="00B27F83">
      <w:pPr>
        <w:pStyle w:val="Normal018"/>
        <w:framePr w:w="825" w:h="295" w:hRule="exact" w:wrap="auto" w:vAnchor="page" w:hAnchor="page" w:x="65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2.9532</w:t>
      </w:r>
    </w:p>
    <w:p w:rsidR="000A1F9B" w:rsidRDefault="00B27F83">
      <w:pPr>
        <w:pStyle w:val="Normal018"/>
        <w:framePr w:w="825" w:h="295" w:hRule="exact" w:wrap="auto" w:vAnchor="page" w:hAnchor="page" w:x="73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2.3002</w:t>
      </w:r>
    </w:p>
    <w:p w:rsidR="000A1F9B" w:rsidRDefault="00B27F83">
      <w:pPr>
        <w:pStyle w:val="Normal018"/>
        <w:framePr w:w="825" w:h="295" w:hRule="exact" w:wrap="auto" w:vAnchor="page" w:hAnchor="page" w:x="81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0.3972</w:t>
      </w:r>
    </w:p>
    <w:p w:rsidR="000A1F9B" w:rsidRDefault="00B27F83">
      <w:pPr>
        <w:pStyle w:val="Normal018"/>
        <w:framePr w:w="825" w:h="295" w:hRule="exact" w:wrap="auto" w:vAnchor="page" w:hAnchor="page" w:x="90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0.0533</w:t>
      </w:r>
    </w:p>
    <w:p w:rsidR="000A1F9B" w:rsidRDefault="00B27F83">
      <w:pPr>
        <w:pStyle w:val="Normal018"/>
        <w:framePr w:w="825" w:h="295" w:hRule="exact" w:wrap="auto" w:vAnchor="page" w:hAnchor="page" w:x="98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0.0097</w:t>
      </w:r>
    </w:p>
    <w:p w:rsidR="000A1F9B" w:rsidRDefault="00B27F83">
      <w:pPr>
        <w:pStyle w:val="Normal018"/>
        <w:framePr w:w="825" w:h="295" w:hRule="exact" w:wrap="auto" w:vAnchor="page" w:hAnchor="page" w:x="106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0.0627</w:t>
      </w:r>
    </w:p>
    <w:p w:rsidR="000A1F9B" w:rsidRDefault="00B27F83">
      <w:pPr>
        <w:pStyle w:val="Normal018"/>
        <w:framePr w:w="825" w:h="295" w:hRule="exact" w:wrap="auto" w:vAnchor="page" w:hAnchor="page" w:x="114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3.7593</w:t>
      </w:r>
    </w:p>
    <w:p w:rsidR="000A1F9B" w:rsidRDefault="00B27F83">
      <w:pPr>
        <w:pStyle w:val="Normal018"/>
        <w:framePr w:w="825" w:h="295" w:hRule="exact" w:wrap="auto" w:vAnchor="page" w:hAnchor="page" w:x="123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0.9905</w:t>
      </w:r>
    </w:p>
    <w:p w:rsidR="000A1F9B" w:rsidRDefault="00B27F83">
      <w:pPr>
        <w:pStyle w:val="Normal018"/>
        <w:framePr w:w="825" w:h="295" w:hRule="exact" w:wrap="auto" w:vAnchor="page" w:hAnchor="page" w:x="131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1.3373</w:t>
      </w:r>
    </w:p>
    <w:p w:rsidR="000A1F9B" w:rsidRDefault="00B27F83">
      <w:pPr>
        <w:pStyle w:val="Normal018"/>
        <w:framePr w:w="870" w:h="295" w:hRule="exact" w:wrap="auto" w:vAnchor="page" w:hAnchor="page" w:x="18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2M008</w:t>
      </w:r>
    </w:p>
    <w:p w:rsidR="000A1F9B" w:rsidRDefault="00B27F83">
      <w:pPr>
        <w:pStyle w:val="Normal018"/>
        <w:framePr w:w="555" w:h="295" w:hRule="exact" w:wrap="auto" w:vAnchor="page" w:hAnchor="page" w:x="2673" w:y="788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1.1542</w:t>
      </w:r>
    </w:p>
    <w:p w:rsidR="000A1F9B" w:rsidRDefault="00B27F83">
      <w:pPr>
        <w:pStyle w:val="Normal018"/>
        <w:framePr w:w="825" w:h="295" w:hRule="exact" w:wrap="auto" w:vAnchor="page" w:hAnchor="page" w:x="40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8.9254</w:t>
      </w:r>
    </w:p>
    <w:p w:rsidR="000A1F9B" w:rsidRDefault="00B27F83">
      <w:pPr>
        <w:pStyle w:val="Normal018"/>
        <w:framePr w:w="825" w:h="295" w:hRule="exact" w:wrap="auto" w:vAnchor="page" w:hAnchor="page" w:x="48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0.7074</w:t>
      </w:r>
    </w:p>
    <w:p w:rsidR="000A1F9B" w:rsidRDefault="00B27F83">
      <w:pPr>
        <w:pStyle w:val="Normal018"/>
        <w:framePr w:w="825" w:h="295" w:hRule="exact" w:wrap="auto" w:vAnchor="page" w:hAnchor="page" w:x="57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</w:t>
      </w:r>
      <w:r>
        <w:rPr>
          <w:rFonts w:eastAsia="Times New Roman"/>
          <w:color w:val="000000"/>
          <w:kern w:val="2"/>
          <w:sz w:val="17"/>
        </w:rPr>
        <w:t>4292</w:t>
      </w:r>
    </w:p>
    <w:p w:rsidR="000A1F9B" w:rsidRDefault="00B27F83">
      <w:pPr>
        <w:pStyle w:val="Normal018"/>
        <w:framePr w:w="825" w:h="295" w:hRule="exact" w:wrap="auto" w:vAnchor="page" w:hAnchor="page" w:x="65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2.3911</w:t>
      </w:r>
    </w:p>
    <w:p w:rsidR="000A1F9B" w:rsidRDefault="00B27F83">
      <w:pPr>
        <w:pStyle w:val="Normal018"/>
        <w:framePr w:w="825" w:h="295" w:hRule="exact" w:wrap="auto" w:vAnchor="page" w:hAnchor="page" w:x="73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2.0201</w:t>
      </w:r>
    </w:p>
    <w:p w:rsidR="000A1F9B" w:rsidRDefault="00B27F83">
      <w:pPr>
        <w:pStyle w:val="Normal018"/>
        <w:framePr w:w="825" w:h="295" w:hRule="exact" w:wrap="auto" w:vAnchor="page" w:hAnchor="page" w:x="81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0.2745</w:t>
      </w:r>
    </w:p>
    <w:p w:rsidR="000A1F9B" w:rsidRDefault="00B27F83">
      <w:pPr>
        <w:pStyle w:val="Normal018"/>
        <w:framePr w:w="825" w:h="295" w:hRule="exact" w:wrap="auto" w:vAnchor="page" w:hAnchor="page" w:x="90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0.0524</w:t>
      </w:r>
    </w:p>
    <w:p w:rsidR="000A1F9B" w:rsidRDefault="00B27F83">
      <w:pPr>
        <w:pStyle w:val="Normal018"/>
        <w:framePr w:w="825" w:h="295" w:hRule="exact" w:wrap="auto" w:vAnchor="page" w:hAnchor="page" w:x="98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0.0159</w:t>
      </w:r>
    </w:p>
    <w:p w:rsidR="000A1F9B" w:rsidRDefault="00B27F83">
      <w:pPr>
        <w:pStyle w:val="Normal018"/>
        <w:framePr w:w="825" w:h="295" w:hRule="exact" w:wrap="auto" w:vAnchor="page" w:hAnchor="page" w:x="106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0.0460</w:t>
      </w:r>
    </w:p>
    <w:p w:rsidR="000A1F9B" w:rsidRDefault="00B27F83">
      <w:pPr>
        <w:pStyle w:val="Normal018"/>
        <w:framePr w:w="825" w:h="295" w:hRule="exact" w:wrap="auto" w:vAnchor="page" w:hAnchor="page" w:x="114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3.0734</w:t>
      </w:r>
    </w:p>
    <w:p w:rsidR="000A1F9B" w:rsidRDefault="00B27F83">
      <w:pPr>
        <w:pStyle w:val="Normal018"/>
        <w:framePr w:w="825" w:h="295" w:hRule="exact" w:wrap="auto" w:vAnchor="page" w:hAnchor="page" w:x="123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1.0253</w:t>
      </w:r>
    </w:p>
    <w:p w:rsidR="000A1F9B" w:rsidRDefault="00B27F83">
      <w:pPr>
        <w:pStyle w:val="Normal018"/>
        <w:framePr w:w="825" w:h="295" w:hRule="exact" w:wrap="auto" w:vAnchor="page" w:hAnchor="page" w:x="131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1.2327</w:t>
      </w:r>
    </w:p>
    <w:p w:rsidR="000A1F9B" w:rsidRDefault="00B27F83">
      <w:pPr>
        <w:pStyle w:val="Normal018"/>
        <w:framePr w:w="870" w:h="295" w:hRule="exact" w:wrap="auto" w:vAnchor="page" w:hAnchor="page" w:x="18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2M009</w:t>
      </w:r>
    </w:p>
    <w:p w:rsidR="000A1F9B" w:rsidRDefault="00B27F83">
      <w:pPr>
        <w:pStyle w:val="Normal018"/>
        <w:framePr w:w="555" w:h="295" w:hRule="exact" w:wrap="auto" w:vAnchor="page" w:hAnchor="page" w:x="2673" w:y="816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1.3105</w:t>
      </w:r>
    </w:p>
    <w:p w:rsidR="000A1F9B" w:rsidRDefault="00B27F83">
      <w:pPr>
        <w:pStyle w:val="Normal018"/>
        <w:framePr w:w="825" w:h="295" w:hRule="exact" w:wrap="auto" w:vAnchor="page" w:hAnchor="page" w:x="40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10.0592</w:t>
      </w:r>
    </w:p>
    <w:p w:rsidR="000A1F9B" w:rsidRDefault="00B27F83">
      <w:pPr>
        <w:pStyle w:val="Normal018"/>
        <w:framePr w:w="825" w:h="295" w:hRule="exact" w:wrap="auto" w:vAnchor="page" w:hAnchor="page" w:x="48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0.8790</w:t>
      </w:r>
    </w:p>
    <w:p w:rsidR="000A1F9B" w:rsidRDefault="00B27F83">
      <w:pPr>
        <w:pStyle w:val="Normal018"/>
        <w:framePr w:w="825" w:h="295" w:hRule="exact" w:wrap="auto" w:vAnchor="page" w:hAnchor="page" w:x="57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1.5968</w:t>
      </w:r>
    </w:p>
    <w:p w:rsidR="000A1F9B" w:rsidRDefault="00B27F83">
      <w:pPr>
        <w:pStyle w:val="Normal018"/>
        <w:framePr w:w="825" w:h="295" w:hRule="exact" w:wrap="auto" w:vAnchor="page" w:hAnchor="page" w:x="65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2.9391</w:t>
      </w:r>
    </w:p>
    <w:p w:rsidR="000A1F9B" w:rsidRDefault="00B27F83">
      <w:pPr>
        <w:pStyle w:val="Normal018"/>
        <w:framePr w:w="825" w:h="295" w:hRule="exact" w:wrap="auto" w:vAnchor="page" w:hAnchor="page" w:x="73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2.2688</w:t>
      </w:r>
    </w:p>
    <w:p w:rsidR="000A1F9B" w:rsidRDefault="00B27F83">
      <w:pPr>
        <w:pStyle w:val="Normal018"/>
        <w:framePr w:w="825" w:h="295" w:hRule="exact" w:wrap="auto" w:vAnchor="page" w:hAnchor="page" w:x="81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0.3514</w:t>
      </w:r>
    </w:p>
    <w:p w:rsidR="000A1F9B" w:rsidRDefault="00B27F83">
      <w:pPr>
        <w:pStyle w:val="Normal018"/>
        <w:framePr w:w="825" w:h="295" w:hRule="exact" w:wrap="auto" w:vAnchor="page" w:hAnchor="page" w:x="90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0.0547</w:t>
      </w:r>
    </w:p>
    <w:p w:rsidR="000A1F9B" w:rsidRDefault="00B27F83">
      <w:pPr>
        <w:pStyle w:val="Normal018"/>
        <w:framePr w:w="825" w:h="295" w:hRule="exact" w:wrap="auto" w:vAnchor="page" w:hAnchor="page" w:x="98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0.0114</w:t>
      </w:r>
    </w:p>
    <w:p w:rsidR="000A1F9B" w:rsidRDefault="00B27F83">
      <w:pPr>
        <w:pStyle w:val="Normal018"/>
        <w:framePr w:w="825" w:h="295" w:hRule="exact" w:wrap="auto" w:vAnchor="page" w:hAnchor="page" w:x="106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0.0449</w:t>
      </w:r>
    </w:p>
    <w:p w:rsidR="000A1F9B" w:rsidRDefault="00B27F83">
      <w:pPr>
        <w:pStyle w:val="Normal018"/>
        <w:framePr w:w="825" w:h="295" w:hRule="exact" w:wrap="auto" w:vAnchor="page" w:hAnchor="page" w:x="114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3.1511</w:t>
      </w:r>
    </w:p>
    <w:p w:rsidR="000A1F9B" w:rsidRDefault="00B27F83">
      <w:pPr>
        <w:pStyle w:val="Normal018"/>
        <w:framePr w:w="825" w:h="295" w:hRule="exact" w:wrap="auto" w:vAnchor="page" w:hAnchor="page" w:x="123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0.8560</w:t>
      </w:r>
    </w:p>
    <w:p w:rsidR="000A1F9B" w:rsidRDefault="00B27F83">
      <w:pPr>
        <w:pStyle w:val="Normal018"/>
        <w:framePr w:w="825" w:h="295" w:hRule="exact" w:wrap="auto" w:vAnchor="page" w:hAnchor="page" w:x="131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1.2372</w:t>
      </w:r>
    </w:p>
    <w:p w:rsidR="000A1F9B" w:rsidRDefault="00B27F83">
      <w:pPr>
        <w:pStyle w:val="Normal018"/>
        <w:framePr w:w="870" w:h="295" w:hRule="exact" w:wrap="auto" w:vAnchor="page" w:hAnchor="page" w:x="180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2M010</w:t>
      </w:r>
    </w:p>
    <w:p w:rsidR="000A1F9B" w:rsidRDefault="00B27F83">
      <w:pPr>
        <w:pStyle w:val="Normal018"/>
        <w:framePr w:w="555" w:h="295" w:hRule="exact" w:wrap="auto" w:vAnchor="page" w:hAnchor="page" w:x="2673" w:y="845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1.6966</w:t>
      </w:r>
    </w:p>
    <w:p w:rsidR="000A1F9B" w:rsidRDefault="00B27F83">
      <w:pPr>
        <w:pStyle w:val="Normal018"/>
        <w:framePr w:w="825" w:h="295" w:hRule="exact" w:wrap="auto" w:vAnchor="page" w:hAnchor="page" w:x="405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16.4962</w:t>
      </w:r>
    </w:p>
    <w:p w:rsidR="000A1F9B" w:rsidRDefault="00B27F83">
      <w:pPr>
        <w:pStyle w:val="Normal018"/>
        <w:framePr w:w="825" w:h="295" w:hRule="exact" w:wrap="auto" w:vAnchor="page" w:hAnchor="page" w:x="487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0.8033</w:t>
      </w:r>
    </w:p>
    <w:p w:rsidR="000A1F9B" w:rsidRDefault="00B27F83">
      <w:pPr>
        <w:pStyle w:val="Normal018"/>
        <w:framePr w:w="825" w:h="295" w:hRule="exact" w:wrap="auto" w:vAnchor="page" w:hAnchor="page" w:x="570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1.7691</w:t>
      </w:r>
    </w:p>
    <w:p w:rsidR="000A1F9B" w:rsidRDefault="00B27F83">
      <w:pPr>
        <w:pStyle w:val="Normal018"/>
        <w:framePr w:w="825" w:h="295" w:hRule="exact" w:wrap="auto" w:vAnchor="page" w:hAnchor="page" w:x="652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2.9235</w:t>
      </w:r>
    </w:p>
    <w:p w:rsidR="000A1F9B" w:rsidRDefault="00B27F83">
      <w:pPr>
        <w:pStyle w:val="Normal018"/>
        <w:framePr w:w="825" w:h="295" w:hRule="exact" w:wrap="auto" w:vAnchor="page" w:hAnchor="page" w:x="735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2.1642</w:t>
      </w:r>
    </w:p>
    <w:p w:rsidR="000A1F9B" w:rsidRDefault="00B27F83">
      <w:pPr>
        <w:pStyle w:val="Normal018"/>
        <w:framePr w:w="825" w:h="295" w:hRule="exact" w:wrap="auto" w:vAnchor="page" w:hAnchor="page" w:x="817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0.6926</w:t>
      </w:r>
    </w:p>
    <w:p w:rsidR="000A1F9B" w:rsidRDefault="00B27F83">
      <w:pPr>
        <w:pStyle w:val="Normal018"/>
        <w:framePr w:w="825" w:h="295" w:hRule="exact" w:wrap="auto" w:vAnchor="page" w:hAnchor="page" w:x="900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0.0529</w:t>
      </w:r>
    </w:p>
    <w:p w:rsidR="000A1F9B" w:rsidRDefault="00B27F83">
      <w:pPr>
        <w:pStyle w:val="Normal018"/>
        <w:framePr w:w="825" w:h="295" w:hRule="exact" w:wrap="auto" w:vAnchor="page" w:hAnchor="page" w:x="982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0.0130</w:t>
      </w:r>
    </w:p>
    <w:p w:rsidR="000A1F9B" w:rsidRDefault="00B27F83">
      <w:pPr>
        <w:pStyle w:val="Normal018"/>
        <w:framePr w:w="825" w:h="295" w:hRule="exact" w:wrap="auto" w:vAnchor="page" w:hAnchor="page" w:x="1065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0.0702</w:t>
      </w:r>
    </w:p>
    <w:p w:rsidR="000A1F9B" w:rsidRDefault="00B27F83">
      <w:pPr>
        <w:pStyle w:val="Normal018"/>
        <w:framePr w:w="825" w:h="295" w:hRule="exact" w:wrap="auto" w:vAnchor="page" w:hAnchor="page" w:x="1147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3.6719</w:t>
      </w:r>
    </w:p>
    <w:p w:rsidR="000A1F9B" w:rsidRDefault="00B27F83">
      <w:pPr>
        <w:pStyle w:val="Normal018"/>
        <w:framePr w:w="825" w:h="295" w:hRule="exact" w:wrap="auto" w:vAnchor="page" w:hAnchor="page" w:x="1230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0.9991</w:t>
      </w:r>
    </w:p>
    <w:p w:rsidR="000A1F9B" w:rsidRDefault="00B27F83">
      <w:pPr>
        <w:pStyle w:val="Normal018"/>
        <w:framePr w:w="825" w:h="295" w:hRule="exact" w:wrap="auto" w:vAnchor="page" w:hAnchor="page" w:x="1312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1.0068</w:t>
      </w:r>
    </w:p>
    <w:p w:rsidR="000A1F9B" w:rsidRDefault="00B27F83">
      <w:pPr>
        <w:pStyle w:val="Normal018"/>
        <w:framePr w:w="13172" w:h="225" w:hRule="exact" w:wrap="auto" w:vAnchor="page" w:hAnchor="page" w:x="1863" w:y="908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18"/>
        <w:spacing w:line="1" w:lineRule="auto"/>
      </w:pPr>
      <w:r>
        <w:br w:type="page"/>
      </w:r>
    </w:p>
    <w:p w:rsidR="000A1F9B" w:rsidRDefault="00B27F83">
      <w:pPr>
        <w:pStyle w:val="Normal018"/>
        <w:framePr w:w="12795" w:h="226" w:hRule="exact" w:wrap="auto" w:vAnchor="page" w:hAnchor="page" w:x="1893" w:y="14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b/>
          <w:color w:val="000000"/>
          <w:kern w:val="2"/>
          <w:sz w:val="19"/>
        </w:rPr>
      </w:pPr>
      <w:r>
        <w:pict>
          <v:line id="_x0000_s3115" style="position:absolute;left:0;text-align:left;z-index:-251473920;mso-position-horizontal-relative:page;mso-position-vertical-relative:page" from="90.9pt,114.05pt" to="732.2pt,114.05pt" o:allowincell="f">
            <w10:wrap anchorx="page" anchory="page"/>
          </v:line>
        </w:pict>
      </w:r>
      <w:r>
        <w:pict>
          <v:line id="_x0000_s3114" style="position:absolute;left:0;text-align:left;z-index:-251472896;mso-position-horizontal-relative:page;mso-position-vertical-relative:page" from="90.9pt,151.55pt" to="734.45pt,151.55pt" o:allowincell="f">
            <w10:wrap anchorx="page" anchory="page"/>
          </v:line>
        </w:pict>
      </w:r>
      <w:r>
        <w:pict>
          <v:line id="_x0000_s3113" style="position:absolute;left:0;text-align:left;z-index:-251471872;mso-position-horizontal-relative:page;mso-position-vertical-relative:page" from="90.15pt,451.85pt" to="743.45pt,451.8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Report with Individual Values </w:t>
      </w:r>
    </w:p>
    <w:p w:rsidR="000A1F9B" w:rsidRDefault="00B27F83">
      <w:pPr>
        <w:pStyle w:val="Normal018"/>
        <w:framePr w:w="12780" w:h="285" w:hRule="exact" w:wrap="auto" w:vAnchor="page" w:hAnchor="page" w:x="1893" w:y="172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脏器重量（g）个体数据</w:t>
      </w:r>
    </w:p>
    <w:p w:rsidR="000A1F9B" w:rsidRDefault="00B27F83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8"/>
        <w:framePr w:w="630" w:h="525" w:hRule="exact" w:wrap="auto" w:vAnchor="page" w:hAnchor="page" w:x="2553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试验</w:t>
      </w:r>
    </w:p>
    <w:p w:rsidR="000A1F9B" w:rsidRDefault="00B27F83">
      <w:pPr>
        <w:pStyle w:val="Normal018"/>
        <w:framePr w:w="630" w:h="525" w:hRule="exact" w:wrap="auto" w:vAnchor="page" w:hAnchor="page" w:x="2553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8"/>
        <w:framePr w:w="825" w:h="660" w:hRule="exact" w:wrap="auto" w:vAnchor="page" w:hAnchor="page" w:x="32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18"/>
        <w:framePr w:w="825" w:h="660" w:hRule="exact" w:wrap="auto" w:vAnchor="page" w:hAnchor="page" w:x="32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18"/>
        <w:framePr w:w="825" w:h="660" w:hRule="exact" w:wrap="auto" w:vAnchor="page" w:hAnchor="page" w:x="40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18"/>
        <w:framePr w:w="825" w:h="660" w:hRule="exact" w:wrap="auto" w:vAnchor="page" w:hAnchor="page" w:x="40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18"/>
        <w:framePr w:w="825" w:h="660" w:hRule="exact" w:wrap="auto" w:vAnchor="page" w:hAnchor="page" w:x="48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18"/>
        <w:framePr w:w="825" w:h="660" w:hRule="exact" w:wrap="auto" w:vAnchor="page" w:hAnchor="page" w:x="48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18"/>
        <w:framePr w:w="825" w:h="660" w:hRule="exact" w:wrap="auto" w:vAnchor="page" w:hAnchor="page" w:x="57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18"/>
        <w:framePr w:w="825" w:h="660" w:hRule="exact" w:wrap="auto" w:vAnchor="page" w:hAnchor="page" w:x="57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18"/>
        <w:framePr w:w="825" w:h="660" w:hRule="exact" w:wrap="auto" w:vAnchor="page" w:hAnchor="page" w:x="65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18"/>
        <w:framePr w:w="825" w:h="660" w:hRule="exact" w:wrap="auto" w:vAnchor="page" w:hAnchor="page" w:x="65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18"/>
        <w:framePr w:w="825" w:h="660" w:hRule="exact" w:wrap="auto" w:vAnchor="page" w:hAnchor="page" w:x="73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18"/>
        <w:framePr w:w="825" w:h="660" w:hRule="exact" w:wrap="auto" w:vAnchor="page" w:hAnchor="page" w:x="73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18"/>
        <w:framePr w:w="825" w:h="660" w:hRule="exact" w:wrap="auto" w:vAnchor="page" w:hAnchor="page" w:x="81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18"/>
        <w:framePr w:w="825" w:h="660" w:hRule="exact" w:wrap="auto" w:vAnchor="page" w:hAnchor="page" w:x="81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18"/>
        <w:framePr w:w="825" w:h="660" w:hRule="exact" w:wrap="auto" w:vAnchor="page" w:hAnchor="page" w:x="90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18"/>
        <w:framePr w:w="825" w:h="660" w:hRule="exact" w:wrap="auto" w:vAnchor="page" w:hAnchor="page" w:x="90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18"/>
        <w:framePr w:w="825" w:h="660" w:hRule="exact" w:wrap="auto" w:vAnchor="page" w:hAnchor="page" w:x="98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18"/>
        <w:framePr w:w="825" w:h="660" w:hRule="exact" w:wrap="auto" w:vAnchor="page" w:hAnchor="page" w:x="98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18"/>
        <w:framePr w:w="825" w:h="660" w:hRule="exact" w:wrap="auto" w:vAnchor="page" w:hAnchor="page" w:x="106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18"/>
        <w:framePr w:w="825" w:h="660" w:hRule="exact" w:wrap="auto" w:vAnchor="page" w:hAnchor="page" w:x="106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18"/>
        <w:framePr w:w="825" w:h="660" w:hRule="exact" w:wrap="auto" w:vAnchor="page" w:hAnchor="page" w:x="114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(TE)</w:t>
      </w:r>
    </w:p>
    <w:p w:rsidR="000A1F9B" w:rsidRDefault="00B27F83">
      <w:pPr>
        <w:pStyle w:val="Normal018"/>
        <w:framePr w:w="825" w:h="660" w:hRule="exact" w:wrap="auto" w:vAnchor="page" w:hAnchor="page" w:x="114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睾丸</w:t>
      </w:r>
    </w:p>
    <w:p w:rsidR="000A1F9B" w:rsidRDefault="00B27F83">
      <w:pPr>
        <w:pStyle w:val="Normal018"/>
        <w:framePr w:w="825" w:h="660" w:hRule="exact" w:wrap="auto" w:vAnchor="page" w:hAnchor="page" w:x="123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(EPI)</w:t>
      </w:r>
    </w:p>
    <w:p w:rsidR="000A1F9B" w:rsidRDefault="00B27F83">
      <w:pPr>
        <w:pStyle w:val="Normal018"/>
        <w:framePr w:w="825" w:h="660" w:hRule="exact" w:wrap="auto" w:vAnchor="page" w:hAnchor="page" w:x="123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附睾</w:t>
      </w:r>
    </w:p>
    <w:p w:rsidR="000A1F9B" w:rsidRDefault="00B27F83">
      <w:pPr>
        <w:pStyle w:val="Normal018"/>
        <w:framePr w:w="825" w:h="660" w:hRule="exact" w:wrap="auto" w:vAnchor="page" w:hAnchor="page" w:x="131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(GPS)</w:t>
      </w:r>
    </w:p>
    <w:p w:rsidR="000A1F9B" w:rsidRDefault="00B27F83">
      <w:pPr>
        <w:pStyle w:val="Normal018"/>
        <w:framePr w:w="825" w:h="660" w:hRule="exact" w:wrap="auto" w:vAnchor="page" w:hAnchor="page" w:x="131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前列腺</w:t>
      </w:r>
    </w:p>
    <w:p w:rsidR="000A1F9B" w:rsidRDefault="00B27F83">
      <w:pPr>
        <w:pStyle w:val="Normal018"/>
        <w:framePr w:w="870" w:h="295" w:hRule="exact" w:wrap="auto" w:vAnchor="page" w:hAnchor="page" w:x="18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</w:t>
      </w:r>
      <w:r>
        <w:rPr>
          <w:rFonts w:eastAsia="Times New Roman"/>
          <w:b/>
          <w:color w:val="000000"/>
          <w:kern w:val="2"/>
          <w:sz w:val="17"/>
        </w:rPr>
        <w:t>001</w:t>
      </w:r>
    </w:p>
    <w:p w:rsidR="000A1F9B" w:rsidRDefault="00B27F83">
      <w:pPr>
        <w:pStyle w:val="Normal018"/>
        <w:framePr w:w="555" w:h="295" w:hRule="exact" w:wrap="auto" w:vAnchor="page" w:hAnchor="page" w:x="2673" w:y="303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1.2617</w:t>
      </w:r>
    </w:p>
    <w:p w:rsidR="000A1F9B" w:rsidRDefault="00B27F83">
      <w:pPr>
        <w:pStyle w:val="Normal018"/>
        <w:framePr w:w="825" w:h="295" w:hRule="exact" w:wrap="auto" w:vAnchor="page" w:hAnchor="page" w:x="40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8.7353</w:t>
      </w:r>
    </w:p>
    <w:p w:rsidR="000A1F9B" w:rsidRDefault="00B27F83">
      <w:pPr>
        <w:pStyle w:val="Normal018"/>
        <w:framePr w:w="825" w:h="295" w:hRule="exact" w:wrap="auto" w:vAnchor="page" w:hAnchor="page" w:x="48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0.6204</w:t>
      </w:r>
    </w:p>
    <w:p w:rsidR="000A1F9B" w:rsidRDefault="00B27F83">
      <w:pPr>
        <w:pStyle w:val="Normal018"/>
        <w:framePr w:w="825" w:h="295" w:hRule="exact" w:wrap="auto" w:vAnchor="page" w:hAnchor="page" w:x="57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1.4553</w:t>
      </w:r>
    </w:p>
    <w:p w:rsidR="000A1F9B" w:rsidRDefault="00B27F83">
      <w:pPr>
        <w:pStyle w:val="Normal018"/>
        <w:framePr w:w="825" w:h="295" w:hRule="exact" w:wrap="auto" w:vAnchor="page" w:hAnchor="page" w:x="65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2.5432</w:t>
      </w:r>
    </w:p>
    <w:p w:rsidR="000A1F9B" w:rsidRDefault="00B27F83">
      <w:pPr>
        <w:pStyle w:val="Normal018"/>
        <w:framePr w:w="825" w:h="295" w:hRule="exact" w:wrap="auto" w:vAnchor="page" w:hAnchor="page" w:x="73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2.1059</w:t>
      </w:r>
    </w:p>
    <w:p w:rsidR="000A1F9B" w:rsidRDefault="00B27F83">
      <w:pPr>
        <w:pStyle w:val="Normal018"/>
        <w:framePr w:w="825" w:h="295" w:hRule="exact" w:wrap="auto" w:vAnchor="page" w:hAnchor="page" w:x="81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0.3207</w:t>
      </w:r>
    </w:p>
    <w:p w:rsidR="000A1F9B" w:rsidRDefault="00B27F83">
      <w:pPr>
        <w:pStyle w:val="Normal018"/>
        <w:framePr w:w="825" w:h="295" w:hRule="exact" w:wrap="auto" w:vAnchor="page" w:hAnchor="page" w:x="90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0.0560</w:t>
      </w:r>
    </w:p>
    <w:p w:rsidR="000A1F9B" w:rsidRDefault="00B27F83">
      <w:pPr>
        <w:pStyle w:val="Normal018"/>
        <w:framePr w:w="825" w:h="295" w:hRule="exact" w:wrap="auto" w:vAnchor="page" w:hAnchor="page" w:x="98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0.0104</w:t>
      </w:r>
    </w:p>
    <w:p w:rsidR="000A1F9B" w:rsidRDefault="00B27F83">
      <w:pPr>
        <w:pStyle w:val="Normal018"/>
        <w:framePr w:w="825" w:h="295" w:hRule="exact" w:wrap="auto" w:vAnchor="page" w:hAnchor="page" w:x="106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0.0436</w:t>
      </w:r>
    </w:p>
    <w:p w:rsidR="000A1F9B" w:rsidRDefault="00B27F83">
      <w:pPr>
        <w:pStyle w:val="Normal018"/>
        <w:framePr w:w="825" w:h="295" w:hRule="exact" w:wrap="auto" w:vAnchor="page" w:hAnchor="page" w:x="114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3.0461</w:t>
      </w:r>
    </w:p>
    <w:p w:rsidR="000A1F9B" w:rsidRDefault="00B27F83">
      <w:pPr>
        <w:pStyle w:val="Normal018"/>
        <w:framePr w:w="825" w:h="295" w:hRule="exact" w:wrap="auto" w:vAnchor="page" w:hAnchor="page" w:x="123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0.8866</w:t>
      </w:r>
    </w:p>
    <w:p w:rsidR="000A1F9B" w:rsidRDefault="00B27F83">
      <w:pPr>
        <w:pStyle w:val="Normal018"/>
        <w:framePr w:w="825" w:h="295" w:hRule="exact" w:wrap="auto" w:vAnchor="page" w:hAnchor="page" w:x="131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1.2829</w:t>
      </w:r>
    </w:p>
    <w:p w:rsidR="000A1F9B" w:rsidRDefault="00B27F83">
      <w:pPr>
        <w:pStyle w:val="Normal018"/>
        <w:framePr w:w="870" w:h="295" w:hRule="exact" w:wrap="auto" w:vAnchor="page" w:hAnchor="page" w:x="18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3M002</w:t>
      </w:r>
    </w:p>
    <w:p w:rsidR="000A1F9B" w:rsidRDefault="00B27F83">
      <w:pPr>
        <w:pStyle w:val="Normal018"/>
        <w:framePr w:w="555" w:h="295" w:hRule="exact" w:wrap="auto" w:vAnchor="page" w:hAnchor="page" w:x="2673" w:y="332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1.4588</w:t>
      </w:r>
    </w:p>
    <w:p w:rsidR="000A1F9B" w:rsidRDefault="00B27F83">
      <w:pPr>
        <w:pStyle w:val="Normal018"/>
        <w:framePr w:w="825" w:h="295" w:hRule="exact" w:wrap="auto" w:vAnchor="page" w:hAnchor="page" w:x="40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10.0443</w:t>
      </w:r>
    </w:p>
    <w:p w:rsidR="000A1F9B" w:rsidRDefault="00B27F83">
      <w:pPr>
        <w:pStyle w:val="Normal018"/>
        <w:framePr w:w="825" w:h="295" w:hRule="exact" w:wrap="auto" w:vAnchor="page" w:hAnchor="page" w:x="48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0.7724</w:t>
      </w:r>
    </w:p>
    <w:p w:rsidR="000A1F9B" w:rsidRDefault="00B27F83">
      <w:pPr>
        <w:pStyle w:val="Normal018"/>
        <w:framePr w:w="825" w:h="295" w:hRule="exact" w:wrap="auto" w:vAnchor="page" w:hAnchor="page" w:x="57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1.5732</w:t>
      </w:r>
    </w:p>
    <w:p w:rsidR="000A1F9B" w:rsidRDefault="00B27F83">
      <w:pPr>
        <w:pStyle w:val="Normal018"/>
        <w:framePr w:w="825" w:h="295" w:hRule="exact" w:wrap="auto" w:vAnchor="page" w:hAnchor="page" w:x="65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2.4593</w:t>
      </w:r>
    </w:p>
    <w:p w:rsidR="000A1F9B" w:rsidRDefault="00B27F83">
      <w:pPr>
        <w:pStyle w:val="Normal018"/>
        <w:framePr w:w="825" w:h="295" w:hRule="exact" w:wrap="auto" w:vAnchor="page" w:hAnchor="page" w:x="73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2.1554</w:t>
      </w:r>
    </w:p>
    <w:p w:rsidR="000A1F9B" w:rsidRDefault="00B27F83">
      <w:pPr>
        <w:pStyle w:val="Normal018"/>
        <w:framePr w:w="825" w:h="295" w:hRule="exact" w:wrap="auto" w:vAnchor="page" w:hAnchor="page" w:x="81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0.4876</w:t>
      </w:r>
    </w:p>
    <w:p w:rsidR="000A1F9B" w:rsidRDefault="00B27F83">
      <w:pPr>
        <w:pStyle w:val="Normal018"/>
        <w:framePr w:w="825" w:h="295" w:hRule="exact" w:wrap="auto" w:vAnchor="page" w:hAnchor="page" w:x="90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0.0575</w:t>
      </w:r>
    </w:p>
    <w:p w:rsidR="000A1F9B" w:rsidRDefault="00B27F83">
      <w:pPr>
        <w:pStyle w:val="Normal018"/>
        <w:framePr w:w="825" w:h="295" w:hRule="exact" w:wrap="auto" w:vAnchor="page" w:hAnchor="page" w:x="98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0.0102</w:t>
      </w:r>
    </w:p>
    <w:p w:rsidR="000A1F9B" w:rsidRDefault="00B27F83">
      <w:pPr>
        <w:pStyle w:val="Normal018"/>
        <w:framePr w:w="825" w:h="295" w:hRule="exact" w:wrap="auto" w:vAnchor="page" w:hAnchor="page" w:x="106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0.0433</w:t>
      </w:r>
    </w:p>
    <w:p w:rsidR="000A1F9B" w:rsidRDefault="00B27F83">
      <w:pPr>
        <w:pStyle w:val="Normal018"/>
        <w:framePr w:w="825" w:h="295" w:hRule="exact" w:wrap="auto" w:vAnchor="page" w:hAnchor="page" w:x="114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3.2998</w:t>
      </w:r>
    </w:p>
    <w:p w:rsidR="000A1F9B" w:rsidRDefault="00B27F83">
      <w:pPr>
        <w:pStyle w:val="Normal018"/>
        <w:framePr w:w="825" w:h="295" w:hRule="exact" w:wrap="auto" w:vAnchor="page" w:hAnchor="page" w:x="123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0.8870</w:t>
      </w:r>
    </w:p>
    <w:p w:rsidR="000A1F9B" w:rsidRDefault="00B27F83">
      <w:pPr>
        <w:pStyle w:val="Normal018"/>
        <w:framePr w:w="825" w:h="295" w:hRule="exact" w:wrap="auto" w:vAnchor="page" w:hAnchor="page" w:x="131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0.9482</w:t>
      </w:r>
    </w:p>
    <w:p w:rsidR="000A1F9B" w:rsidRDefault="00B27F83">
      <w:pPr>
        <w:pStyle w:val="Normal018"/>
        <w:framePr w:w="870" w:h="295" w:hRule="exact" w:wrap="auto" w:vAnchor="page" w:hAnchor="page" w:x="18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3M003</w:t>
      </w:r>
    </w:p>
    <w:p w:rsidR="000A1F9B" w:rsidRDefault="00B27F83">
      <w:pPr>
        <w:pStyle w:val="Normal018"/>
        <w:framePr w:w="555" w:h="295" w:hRule="exact" w:wrap="auto" w:vAnchor="page" w:hAnchor="page" w:x="2673" w:y="360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1.3567</w:t>
      </w:r>
    </w:p>
    <w:p w:rsidR="000A1F9B" w:rsidRDefault="00B27F83">
      <w:pPr>
        <w:pStyle w:val="Normal018"/>
        <w:framePr w:w="825" w:h="295" w:hRule="exact" w:wrap="auto" w:vAnchor="page" w:hAnchor="page" w:x="40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10.6887</w:t>
      </w:r>
    </w:p>
    <w:p w:rsidR="000A1F9B" w:rsidRDefault="00B27F83">
      <w:pPr>
        <w:pStyle w:val="Normal018"/>
        <w:framePr w:w="825" w:h="295" w:hRule="exact" w:wrap="auto" w:vAnchor="page" w:hAnchor="page" w:x="48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0.8266</w:t>
      </w:r>
    </w:p>
    <w:p w:rsidR="000A1F9B" w:rsidRDefault="00B27F83">
      <w:pPr>
        <w:pStyle w:val="Normal018"/>
        <w:framePr w:w="825" w:h="295" w:hRule="exact" w:wrap="auto" w:vAnchor="page" w:hAnchor="page" w:x="57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1.5143</w:t>
      </w:r>
    </w:p>
    <w:p w:rsidR="000A1F9B" w:rsidRDefault="00B27F83">
      <w:pPr>
        <w:pStyle w:val="Normal018"/>
        <w:framePr w:w="825" w:h="295" w:hRule="exact" w:wrap="auto" w:vAnchor="page" w:hAnchor="page" w:x="65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3.0021</w:t>
      </w:r>
    </w:p>
    <w:p w:rsidR="000A1F9B" w:rsidRDefault="00B27F83">
      <w:pPr>
        <w:pStyle w:val="Normal018"/>
        <w:framePr w:w="825" w:h="295" w:hRule="exact" w:wrap="auto" w:vAnchor="page" w:hAnchor="page" w:x="73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2.2403</w:t>
      </w:r>
    </w:p>
    <w:p w:rsidR="000A1F9B" w:rsidRDefault="00B27F83">
      <w:pPr>
        <w:pStyle w:val="Normal018"/>
        <w:framePr w:w="825" w:h="295" w:hRule="exact" w:wrap="auto" w:vAnchor="page" w:hAnchor="page" w:x="81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4554</w:t>
      </w:r>
    </w:p>
    <w:p w:rsidR="000A1F9B" w:rsidRDefault="00B27F83">
      <w:pPr>
        <w:pStyle w:val="Normal018"/>
        <w:framePr w:w="825" w:h="295" w:hRule="exact" w:wrap="auto" w:vAnchor="page" w:hAnchor="page" w:x="90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0.0588</w:t>
      </w:r>
    </w:p>
    <w:p w:rsidR="000A1F9B" w:rsidRDefault="00B27F83">
      <w:pPr>
        <w:pStyle w:val="Normal018"/>
        <w:framePr w:w="825" w:h="295" w:hRule="exact" w:wrap="auto" w:vAnchor="page" w:hAnchor="page" w:x="98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0.0156</w:t>
      </w:r>
    </w:p>
    <w:p w:rsidR="000A1F9B" w:rsidRDefault="00B27F83">
      <w:pPr>
        <w:pStyle w:val="Normal018"/>
        <w:framePr w:w="825" w:h="295" w:hRule="exact" w:wrap="auto" w:vAnchor="page" w:hAnchor="page" w:x="106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0.0588</w:t>
      </w:r>
    </w:p>
    <w:p w:rsidR="000A1F9B" w:rsidRDefault="00B27F83">
      <w:pPr>
        <w:pStyle w:val="Normal018"/>
        <w:framePr w:w="825" w:h="295" w:hRule="exact" w:wrap="auto" w:vAnchor="page" w:hAnchor="page" w:x="114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3.4518</w:t>
      </w:r>
    </w:p>
    <w:p w:rsidR="000A1F9B" w:rsidRDefault="00B27F83">
      <w:pPr>
        <w:pStyle w:val="Normal018"/>
        <w:framePr w:w="825" w:h="295" w:hRule="exact" w:wrap="auto" w:vAnchor="page" w:hAnchor="page" w:x="123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0.9371</w:t>
      </w:r>
    </w:p>
    <w:p w:rsidR="000A1F9B" w:rsidRDefault="00B27F83">
      <w:pPr>
        <w:pStyle w:val="Normal018"/>
        <w:framePr w:w="825" w:h="295" w:hRule="exact" w:wrap="auto" w:vAnchor="page" w:hAnchor="page" w:x="131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1.1482</w:t>
      </w:r>
    </w:p>
    <w:p w:rsidR="000A1F9B" w:rsidRDefault="00B27F83">
      <w:pPr>
        <w:pStyle w:val="Normal018"/>
        <w:framePr w:w="870" w:h="295" w:hRule="exact" w:wrap="auto" w:vAnchor="page" w:hAnchor="page" w:x="18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3M004</w:t>
      </w:r>
    </w:p>
    <w:p w:rsidR="000A1F9B" w:rsidRDefault="00B27F83">
      <w:pPr>
        <w:pStyle w:val="Normal018"/>
        <w:framePr w:w="555" w:h="295" w:hRule="exact" w:wrap="auto" w:vAnchor="page" w:hAnchor="page" w:x="2673" w:y="389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1.1620</w:t>
      </w:r>
    </w:p>
    <w:p w:rsidR="000A1F9B" w:rsidRDefault="00B27F83">
      <w:pPr>
        <w:pStyle w:val="Normal018"/>
        <w:framePr w:w="825" w:h="295" w:hRule="exact" w:wrap="auto" w:vAnchor="page" w:hAnchor="page" w:x="40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10.1208</w:t>
      </w:r>
    </w:p>
    <w:p w:rsidR="000A1F9B" w:rsidRDefault="00B27F83">
      <w:pPr>
        <w:pStyle w:val="Normal018"/>
        <w:framePr w:w="825" w:h="295" w:hRule="exact" w:wrap="auto" w:vAnchor="page" w:hAnchor="page" w:x="48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0.6727</w:t>
      </w:r>
    </w:p>
    <w:p w:rsidR="000A1F9B" w:rsidRDefault="00B27F83">
      <w:pPr>
        <w:pStyle w:val="Normal018"/>
        <w:framePr w:w="825" w:h="295" w:hRule="exact" w:wrap="auto" w:vAnchor="page" w:hAnchor="page" w:x="57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1.4356</w:t>
      </w:r>
    </w:p>
    <w:p w:rsidR="000A1F9B" w:rsidRDefault="00B27F83">
      <w:pPr>
        <w:pStyle w:val="Normal018"/>
        <w:framePr w:w="825" w:h="295" w:hRule="exact" w:wrap="auto" w:vAnchor="page" w:hAnchor="page" w:x="65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2.5313</w:t>
      </w:r>
    </w:p>
    <w:p w:rsidR="000A1F9B" w:rsidRDefault="00B27F83">
      <w:pPr>
        <w:pStyle w:val="Normal018"/>
        <w:framePr w:w="825" w:h="295" w:hRule="exact" w:wrap="auto" w:vAnchor="page" w:hAnchor="page" w:x="73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2.1035</w:t>
      </w:r>
    </w:p>
    <w:p w:rsidR="000A1F9B" w:rsidRDefault="00B27F83">
      <w:pPr>
        <w:pStyle w:val="Normal018"/>
        <w:framePr w:w="825" w:h="295" w:hRule="exact" w:wrap="auto" w:vAnchor="page" w:hAnchor="page" w:x="81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0.5584</w:t>
      </w:r>
    </w:p>
    <w:p w:rsidR="000A1F9B" w:rsidRDefault="00B27F83">
      <w:pPr>
        <w:pStyle w:val="Normal018"/>
        <w:framePr w:w="825" w:h="295" w:hRule="exact" w:wrap="auto" w:vAnchor="page" w:hAnchor="page" w:x="90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0.0680</w:t>
      </w:r>
    </w:p>
    <w:p w:rsidR="000A1F9B" w:rsidRDefault="00B27F83">
      <w:pPr>
        <w:pStyle w:val="Normal018"/>
        <w:framePr w:w="825" w:h="295" w:hRule="exact" w:wrap="auto" w:vAnchor="page" w:hAnchor="page" w:x="98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0.0122</w:t>
      </w:r>
    </w:p>
    <w:p w:rsidR="000A1F9B" w:rsidRDefault="00B27F83">
      <w:pPr>
        <w:pStyle w:val="Normal018"/>
        <w:framePr w:w="825" w:h="295" w:hRule="exact" w:wrap="auto" w:vAnchor="page" w:hAnchor="page" w:x="106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0.0710</w:t>
      </w:r>
    </w:p>
    <w:p w:rsidR="000A1F9B" w:rsidRDefault="00B27F83">
      <w:pPr>
        <w:pStyle w:val="Normal018"/>
        <w:framePr w:w="825" w:h="295" w:hRule="exact" w:wrap="auto" w:vAnchor="page" w:hAnchor="page" w:x="114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2.7789</w:t>
      </w:r>
    </w:p>
    <w:p w:rsidR="000A1F9B" w:rsidRDefault="00B27F83">
      <w:pPr>
        <w:pStyle w:val="Normal018"/>
        <w:framePr w:w="825" w:h="295" w:hRule="exact" w:wrap="auto" w:vAnchor="page" w:hAnchor="page" w:x="123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0.9369</w:t>
      </w:r>
    </w:p>
    <w:p w:rsidR="000A1F9B" w:rsidRDefault="00B27F83">
      <w:pPr>
        <w:pStyle w:val="Normal018"/>
        <w:framePr w:w="825" w:h="295" w:hRule="exact" w:wrap="auto" w:vAnchor="page" w:hAnchor="page" w:x="131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1.0592</w:t>
      </w:r>
    </w:p>
    <w:p w:rsidR="000A1F9B" w:rsidRDefault="00B27F83">
      <w:pPr>
        <w:pStyle w:val="Normal018"/>
        <w:framePr w:w="870" w:h="295" w:hRule="exact" w:wrap="auto" w:vAnchor="page" w:hAnchor="page" w:x="18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3M005</w:t>
      </w:r>
    </w:p>
    <w:p w:rsidR="000A1F9B" w:rsidRDefault="00B27F83">
      <w:pPr>
        <w:pStyle w:val="Normal018"/>
        <w:framePr w:w="555" w:h="295" w:hRule="exact" w:wrap="auto" w:vAnchor="page" w:hAnchor="page" w:x="2673" w:y="417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1.3219</w:t>
      </w:r>
    </w:p>
    <w:p w:rsidR="000A1F9B" w:rsidRDefault="00B27F83">
      <w:pPr>
        <w:pStyle w:val="Normal018"/>
        <w:framePr w:w="825" w:h="295" w:hRule="exact" w:wrap="auto" w:vAnchor="page" w:hAnchor="page" w:x="40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10.5271</w:t>
      </w:r>
    </w:p>
    <w:p w:rsidR="000A1F9B" w:rsidRDefault="00B27F83">
      <w:pPr>
        <w:pStyle w:val="Normal018"/>
        <w:framePr w:w="825" w:h="295" w:hRule="exact" w:wrap="auto" w:vAnchor="page" w:hAnchor="page" w:x="48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0.8161</w:t>
      </w:r>
    </w:p>
    <w:p w:rsidR="000A1F9B" w:rsidRDefault="00B27F83">
      <w:pPr>
        <w:pStyle w:val="Normal018"/>
        <w:framePr w:w="825" w:h="295" w:hRule="exact" w:wrap="auto" w:vAnchor="page" w:hAnchor="page" w:x="57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1.4608</w:t>
      </w:r>
    </w:p>
    <w:p w:rsidR="000A1F9B" w:rsidRDefault="00B27F83">
      <w:pPr>
        <w:pStyle w:val="Normal018"/>
        <w:framePr w:w="825" w:h="295" w:hRule="exact" w:wrap="auto" w:vAnchor="page" w:hAnchor="page" w:x="65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2.9111</w:t>
      </w:r>
    </w:p>
    <w:p w:rsidR="000A1F9B" w:rsidRDefault="00B27F83">
      <w:pPr>
        <w:pStyle w:val="Normal018"/>
        <w:framePr w:w="825" w:h="295" w:hRule="exact" w:wrap="auto" w:vAnchor="page" w:hAnchor="page" w:x="73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2.0569</w:t>
      </w:r>
    </w:p>
    <w:p w:rsidR="000A1F9B" w:rsidRDefault="00B27F83">
      <w:pPr>
        <w:pStyle w:val="Normal018"/>
        <w:framePr w:w="825" w:h="295" w:hRule="exact" w:wrap="auto" w:vAnchor="page" w:hAnchor="page" w:x="81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0.4845</w:t>
      </w:r>
    </w:p>
    <w:p w:rsidR="000A1F9B" w:rsidRDefault="00B27F83">
      <w:pPr>
        <w:pStyle w:val="Normal018"/>
        <w:framePr w:w="825" w:h="295" w:hRule="exact" w:wrap="auto" w:vAnchor="page" w:hAnchor="page" w:x="90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0.0538</w:t>
      </w:r>
    </w:p>
    <w:p w:rsidR="000A1F9B" w:rsidRDefault="00B27F83">
      <w:pPr>
        <w:pStyle w:val="Normal018"/>
        <w:framePr w:w="825" w:h="295" w:hRule="exact" w:wrap="auto" w:vAnchor="page" w:hAnchor="page" w:x="98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0.0131</w:t>
      </w:r>
    </w:p>
    <w:p w:rsidR="000A1F9B" w:rsidRDefault="00B27F83">
      <w:pPr>
        <w:pStyle w:val="Normal018"/>
        <w:framePr w:w="825" w:h="295" w:hRule="exact" w:wrap="auto" w:vAnchor="page" w:hAnchor="page" w:x="106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0.0547</w:t>
      </w:r>
    </w:p>
    <w:p w:rsidR="000A1F9B" w:rsidRDefault="00B27F83">
      <w:pPr>
        <w:pStyle w:val="Normal018"/>
        <w:framePr w:w="825" w:h="295" w:hRule="exact" w:wrap="auto" w:vAnchor="page" w:hAnchor="page" w:x="114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3.2510</w:t>
      </w:r>
    </w:p>
    <w:p w:rsidR="000A1F9B" w:rsidRDefault="00B27F83">
      <w:pPr>
        <w:pStyle w:val="Normal018"/>
        <w:framePr w:w="825" w:h="295" w:hRule="exact" w:wrap="auto" w:vAnchor="page" w:hAnchor="page" w:x="123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0.9626</w:t>
      </w:r>
    </w:p>
    <w:p w:rsidR="000A1F9B" w:rsidRDefault="00B27F83">
      <w:pPr>
        <w:pStyle w:val="Normal018"/>
        <w:framePr w:w="825" w:h="295" w:hRule="exact" w:wrap="auto" w:vAnchor="page" w:hAnchor="page" w:x="131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1.1698</w:t>
      </w:r>
    </w:p>
    <w:p w:rsidR="000A1F9B" w:rsidRDefault="00B27F83">
      <w:pPr>
        <w:pStyle w:val="Normal018"/>
        <w:framePr w:w="870" w:h="295" w:hRule="exact" w:wrap="auto" w:vAnchor="page" w:hAnchor="page" w:x="18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3M006</w:t>
      </w:r>
    </w:p>
    <w:p w:rsidR="000A1F9B" w:rsidRDefault="00B27F83">
      <w:pPr>
        <w:pStyle w:val="Normal018"/>
        <w:framePr w:w="555" w:h="295" w:hRule="exact" w:wrap="auto" w:vAnchor="page" w:hAnchor="page" w:x="2673" w:y="446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</w:t>
      </w:r>
      <w:r>
        <w:rPr>
          <w:rFonts w:eastAsia="Times New Roman"/>
          <w:b/>
          <w:color w:val="000000"/>
          <w:kern w:val="2"/>
          <w:sz w:val="17"/>
        </w:rPr>
        <w:t>1</w:t>
      </w:r>
    </w:p>
    <w:p w:rsidR="000A1F9B" w:rsidRDefault="00B27F83">
      <w:pPr>
        <w:pStyle w:val="Normal018"/>
        <w:framePr w:w="825" w:h="295" w:hRule="exact" w:wrap="auto" w:vAnchor="page" w:hAnchor="page" w:x="32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1.4944</w:t>
      </w:r>
    </w:p>
    <w:p w:rsidR="000A1F9B" w:rsidRDefault="00B27F83">
      <w:pPr>
        <w:pStyle w:val="Normal018"/>
        <w:framePr w:w="825" w:h="295" w:hRule="exact" w:wrap="auto" w:vAnchor="page" w:hAnchor="page" w:x="40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9.8976</w:t>
      </w:r>
    </w:p>
    <w:p w:rsidR="000A1F9B" w:rsidRDefault="00B27F83">
      <w:pPr>
        <w:pStyle w:val="Normal018"/>
        <w:framePr w:w="825" w:h="295" w:hRule="exact" w:wrap="auto" w:vAnchor="page" w:hAnchor="page" w:x="48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0.7014</w:t>
      </w:r>
    </w:p>
    <w:p w:rsidR="000A1F9B" w:rsidRDefault="00B27F83">
      <w:pPr>
        <w:pStyle w:val="Normal018"/>
        <w:framePr w:w="825" w:h="295" w:hRule="exact" w:wrap="auto" w:vAnchor="page" w:hAnchor="page" w:x="57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1.6444</w:t>
      </w:r>
    </w:p>
    <w:p w:rsidR="000A1F9B" w:rsidRDefault="00B27F83">
      <w:pPr>
        <w:pStyle w:val="Normal018"/>
        <w:framePr w:w="825" w:h="295" w:hRule="exact" w:wrap="auto" w:vAnchor="page" w:hAnchor="page" w:x="65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2.7456</w:t>
      </w:r>
    </w:p>
    <w:p w:rsidR="000A1F9B" w:rsidRDefault="00B27F83">
      <w:pPr>
        <w:pStyle w:val="Normal018"/>
        <w:framePr w:w="825" w:h="295" w:hRule="exact" w:wrap="auto" w:vAnchor="page" w:hAnchor="page" w:x="73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2.3747</w:t>
      </w:r>
    </w:p>
    <w:p w:rsidR="000A1F9B" w:rsidRDefault="00B27F83">
      <w:pPr>
        <w:pStyle w:val="Normal018"/>
        <w:framePr w:w="825" w:h="295" w:hRule="exact" w:wrap="auto" w:vAnchor="page" w:hAnchor="page" w:x="81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0.6827</w:t>
      </w:r>
    </w:p>
    <w:p w:rsidR="000A1F9B" w:rsidRDefault="00B27F83">
      <w:pPr>
        <w:pStyle w:val="Normal018"/>
        <w:framePr w:w="825" w:h="295" w:hRule="exact" w:wrap="auto" w:vAnchor="page" w:hAnchor="page" w:x="90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0.0459</w:t>
      </w:r>
    </w:p>
    <w:p w:rsidR="000A1F9B" w:rsidRDefault="00B27F83">
      <w:pPr>
        <w:pStyle w:val="Normal018"/>
        <w:framePr w:w="825" w:h="295" w:hRule="exact" w:wrap="auto" w:vAnchor="page" w:hAnchor="page" w:x="98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0.0118</w:t>
      </w:r>
    </w:p>
    <w:p w:rsidR="000A1F9B" w:rsidRDefault="00B27F83">
      <w:pPr>
        <w:pStyle w:val="Normal018"/>
        <w:framePr w:w="825" w:h="295" w:hRule="exact" w:wrap="auto" w:vAnchor="page" w:hAnchor="page" w:x="106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0.0632</w:t>
      </w:r>
    </w:p>
    <w:p w:rsidR="000A1F9B" w:rsidRDefault="00B27F83">
      <w:pPr>
        <w:pStyle w:val="Normal018"/>
        <w:framePr w:w="825" w:h="295" w:hRule="exact" w:wrap="auto" w:vAnchor="page" w:hAnchor="page" w:x="114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2.0735</w:t>
      </w:r>
    </w:p>
    <w:p w:rsidR="000A1F9B" w:rsidRDefault="00B27F83">
      <w:pPr>
        <w:pStyle w:val="Normal018"/>
        <w:framePr w:w="825" w:h="295" w:hRule="exact" w:wrap="auto" w:vAnchor="page" w:hAnchor="page" w:x="123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0.5074</w:t>
      </w:r>
    </w:p>
    <w:p w:rsidR="000A1F9B" w:rsidRDefault="00B27F83">
      <w:pPr>
        <w:pStyle w:val="Normal018"/>
        <w:framePr w:w="825" w:h="295" w:hRule="exact" w:wrap="auto" w:vAnchor="page" w:hAnchor="page" w:x="131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1.3193</w:t>
      </w:r>
    </w:p>
    <w:p w:rsidR="000A1F9B" w:rsidRDefault="00B27F83">
      <w:pPr>
        <w:pStyle w:val="Normal018"/>
        <w:framePr w:w="870" w:h="295" w:hRule="exact" w:wrap="auto" w:vAnchor="page" w:hAnchor="page" w:x="18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3M007</w:t>
      </w:r>
    </w:p>
    <w:p w:rsidR="000A1F9B" w:rsidRDefault="00B27F83">
      <w:pPr>
        <w:pStyle w:val="Normal018"/>
        <w:framePr w:w="555" w:h="295" w:hRule="exact" w:wrap="auto" w:vAnchor="page" w:hAnchor="page" w:x="2673" w:y="474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1.4375</w:t>
      </w:r>
    </w:p>
    <w:p w:rsidR="000A1F9B" w:rsidRDefault="00B27F83">
      <w:pPr>
        <w:pStyle w:val="Normal018"/>
        <w:framePr w:w="825" w:h="295" w:hRule="exact" w:wrap="auto" w:vAnchor="page" w:hAnchor="page" w:x="40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10.2946</w:t>
      </w:r>
    </w:p>
    <w:p w:rsidR="000A1F9B" w:rsidRDefault="00B27F83">
      <w:pPr>
        <w:pStyle w:val="Normal018"/>
        <w:framePr w:w="825" w:h="295" w:hRule="exact" w:wrap="auto" w:vAnchor="page" w:hAnchor="page" w:x="48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0.7385</w:t>
      </w:r>
    </w:p>
    <w:p w:rsidR="000A1F9B" w:rsidRDefault="00B27F83">
      <w:pPr>
        <w:pStyle w:val="Normal018"/>
        <w:framePr w:w="825" w:h="295" w:hRule="exact" w:wrap="auto" w:vAnchor="page" w:hAnchor="page" w:x="57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1.5660</w:t>
      </w:r>
    </w:p>
    <w:p w:rsidR="000A1F9B" w:rsidRDefault="00B27F83">
      <w:pPr>
        <w:pStyle w:val="Normal018"/>
        <w:framePr w:w="825" w:h="295" w:hRule="exact" w:wrap="auto" w:vAnchor="page" w:hAnchor="page" w:x="65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2.9923</w:t>
      </w:r>
    </w:p>
    <w:p w:rsidR="000A1F9B" w:rsidRDefault="00B27F83">
      <w:pPr>
        <w:pStyle w:val="Normal018"/>
        <w:framePr w:w="825" w:h="295" w:hRule="exact" w:wrap="auto" w:vAnchor="page" w:hAnchor="page" w:x="73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2.2585</w:t>
      </w:r>
    </w:p>
    <w:p w:rsidR="000A1F9B" w:rsidRDefault="00B27F83">
      <w:pPr>
        <w:pStyle w:val="Normal018"/>
        <w:framePr w:w="825" w:h="295" w:hRule="exact" w:wrap="auto" w:vAnchor="page" w:hAnchor="page" w:x="81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0.5929</w:t>
      </w:r>
    </w:p>
    <w:p w:rsidR="000A1F9B" w:rsidRDefault="00B27F83">
      <w:pPr>
        <w:pStyle w:val="Normal018"/>
        <w:framePr w:w="825" w:h="295" w:hRule="exact" w:wrap="auto" w:vAnchor="page" w:hAnchor="page" w:x="90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0.0499</w:t>
      </w:r>
    </w:p>
    <w:p w:rsidR="000A1F9B" w:rsidRDefault="00B27F83">
      <w:pPr>
        <w:pStyle w:val="Normal018"/>
        <w:framePr w:w="825" w:h="295" w:hRule="exact" w:wrap="auto" w:vAnchor="page" w:hAnchor="page" w:x="98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0.0108</w:t>
      </w:r>
    </w:p>
    <w:p w:rsidR="000A1F9B" w:rsidRDefault="00B27F83">
      <w:pPr>
        <w:pStyle w:val="Normal018"/>
        <w:framePr w:w="825" w:h="295" w:hRule="exact" w:wrap="auto" w:vAnchor="page" w:hAnchor="page" w:x="106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0.0988</w:t>
      </w:r>
    </w:p>
    <w:p w:rsidR="000A1F9B" w:rsidRDefault="00B27F83">
      <w:pPr>
        <w:pStyle w:val="Normal018"/>
        <w:framePr w:w="825" w:h="295" w:hRule="exact" w:wrap="auto" w:vAnchor="page" w:hAnchor="page" w:x="114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3.2651</w:t>
      </w:r>
    </w:p>
    <w:p w:rsidR="000A1F9B" w:rsidRDefault="00B27F83">
      <w:pPr>
        <w:pStyle w:val="Normal018"/>
        <w:framePr w:w="825" w:h="295" w:hRule="exact" w:wrap="auto" w:vAnchor="page" w:hAnchor="page" w:x="123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0.8798</w:t>
      </w:r>
    </w:p>
    <w:p w:rsidR="000A1F9B" w:rsidRDefault="00B27F83">
      <w:pPr>
        <w:pStyle w:val="Normal018"/>
        <w:framePr w:w="825" w:h="295" w:hRule="exact" w:wrap="auto" w:vAnchor="page" w:hAnchor="page" w:x="131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1.1940</w:t>
      </w:r>
    </w:p>
    <w:p w:rsidR="000A1F9B" w:rsidRDefault="00B27F83">
      <w:pPr>
        <w:pStyle w:val="Normal018"/>
        <w:framePr w:w="870" w:h="295" w:hRule="exact" w:wrap="auto" w:vAnchor="page" w:hAnchor="page" w:x="18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3M008</w:t>
      </w:r>
    </w:p>
    <w:p w:rsidR="000A1F9B" w:rsidRDefault="00B27F83">
      <w:pPr>
        <w:pStyle w:val="Normal018"/>
        <w:framePr w:w="555" w:h="295" w:hRule="exact" w:wrap="auto" w:vAnchor="page" w:hAnchor="page" w:x="2673" w:y="503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1.3609</w:t>
      </w:r>
    </w:p>
    <w:p w:rsidR="000A1F9B" w:rsidRDefault="00B27F83">
      <w:pPr>
        <w:pStyle w:val="Normal018"/>
        <w:framePr w:w="825" w:h="295" w:hRule="exact" w:wrap="auto" w:vAnchor="page" w:hAnchor="page" w:x="40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9.2708</w:t>
      </w:r>
    </w:p>
    <w:p w:rsidR="000A1F9B" w:rsidRDefault="00B27F83">
      <w:pPr>
        <w:pStyle w:val="Normal018"/>
        <w:framePr w:w="825" w:h="295" w:hRule="exact" w:wrap="auto" w:vAnchor="page" w:hAnchor="page" w:x="48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0.7764</w:t>
      </w:r>
    </w:p>
    <w:p w:rsidR="000A1F9B" w:rsidRDefault="00B27F83">
      <w:pPr>
        <w:pStyle w:val="Normal018"/>
        <w:framePr w:w="825" w:h="295" w:hRule="exact" w:wrap="auto" w:vAnchor="page" w:hAnchor="page" w:x="57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1.5967</w:t>
      </w:r>
    </w:p>
    <w:p w:rsidR="000A1F9B" w:rsidRDefault="00B27F83">
      <w:pPr>
        <w:pStyle w:val="Normal018"/>
        <w:framePr w:w="825" w:h="295" w:hRule="exact" w:wrap="auto" w:vAnchor="page" w:hAnchor="page" w:x="65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2.7898</w:t>
      </w:r>
    </w:p>
    <w:p w:rsidR="000A1F9B" w:rsidRDefault="00B27F83">
      <w:pPr>
        <w:pStyle w:val="Normal018"/>
        <w:framePr w:w="825" w:h="295" w:hRule="exact" w:wrap="auto" w:vAnchor="page" w:hAnchor="page" w:x="73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2.2290</w:t>
      </w:r>
    </w:p>
    <w:p w:rsidR="000A1F9B" w:rsidRDefault="00B27F83">
      <w:pPr>
        <w:pStyle w:val="Normal018"/>
        <w:framePr w:w="825" w:h="295" w:hRule="exact" w:wrap="auto" w:vAnchor="page" w:hAnchor="page" w:x="81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0.4882</w:t>
      </w:r>
    </w:p>
    <w:p w:rsidR="000A1F9B" w:rsidRDefault="00B27F83">
      <w:pPr>
        <w:pStyle w:val="Normal018"/>
        <w:framePr w:w="825" w:h="295" w:hRule="exact" w:wrap="auto" w:vAnchor="page" w:hAnchor="page" w:x="90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0492</w:t>
      </w:r>
    </w:p>
    <w:p w:rsidR="000A1F9B" w:rsidRDefault="00B27F83">
      <w:pPr>
        <w:pStyle w:val="Normal018"/>
        <w:framePr w:w="825" w:h="295" w:hRule="exact" w:wrap="auto" w:vAnchor="page" w:hAnchor="page" w:x="98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0.0103</w:t>
      </w:r>
    </w:p>
    <w:p w:rsidR="000A1F9B" w:rsidRDefault="00B27F83">
      <w:pPr>
        <w:pStyle w:val="Normal018"/>
        <w:framePr w:w="825" w:h="295" w:hRule="exact" w:wrap="auto" w:vAnchor="page" w:hAnchor="page" w:x="106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0.0511</w:t>
      </w:r>
    </w:p>
    <w:p w:rsidR="000A1F9B" w:rsidRDefault="00B27F83">
      <w:pPr>
        <w:pStyle w:val="Normal018"/>
        <w:framePr w:w="825" w:h="295" w:hRule="exact" w:wrap="auto" w:vAnchor="page" w:hAnchor="page" w:x="114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3.1172</w:t>
      </w:r>
    </w:p>
    <w:p w:rsidR="000A1F9B" w:rsidRDefault="00B27F83">
      <w:pPr>
        <w:pStyle w:val="Normal018"/>
        <w:framePr w:w="825" w:h="295" w:hRule="exact" w:wrap="auto" w:vAnchor="page" w:hAnchor="page" w:x="123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0.9472</w:t>
      </w:r>
    </w:p>
    <w:p w:rsidR="000A1F9B" w:rsidRDefault="00B27F83">
      <w:pPr>
        <w:pStyle w:val="Normal018"/>
        <w:framePr w:w="825" w:h="295" w:hRule="exact" w:wrap="auto" w:vAnchor="page" w:hAnchor="page" w:x="131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0.9414</w:t>
      </w:r>
    </w:p>
    <w:p w:rsidR="000A1F9B" w:rsidRDefault="00B27F83">
      <w:pPr>
        <w:pStyle w:val="Normal018"/>
        <w:framePr w:w="870" w:h="295" w:hRule="exact" w:wrap="auto" w:vAnchor="page" w:hAnchor="page" w:x="18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3M009</w:t>
      </w:r>
    </w:p>
    <w:p w:rsidR="000A1F9B" w:rsidRDefault="00B27F83">
      <w:pPr>
        <w:pStyle w:val="Normal018"/>
        <w:framePr w:w="555" w:h="295" w:hRule="exact" w:wrap="auto" w:vAnchor="page" w:hAnchor="page" w:x="2673" w:y="531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1.1473</w:t>
      </w:r>
    </w:p>
    <w:p w:rsidR="000A1F9B" w:rsidRDefault="00B27F83">
      <w:pPr>
        <w:pStyle w:val="Normal018"/>
        <w:framePr w:w="825" w:h="295" w:hRule="exact" w:wrap="auto" w:vAnchor="page" w:hAnchor="page" w:x="40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9.4264</w:t>
      </w:r>
    </w:p>
    <w:p w:rsidR="000A1F9B" w:rsidRDefault="00B27F83">
      <w:pPr>
        <w:pStyle w:val="Normal018"/>
        <w:framePr w:w="825" w:h="295" w:hRule="exact" w:wrap="auto" w:vAnchor="page" w:hAnchor="page" w:x="48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0.7019</w:t>
      </w:r>
    </w:p>
    <w:p w:rsidR="000A1F9B" w:rsidRDefault="00B27F83">
      <w:pPr>
        <w:pStyle w:val="Normal018"/>
        <w:framePr w:w="825" w:h="295" w:hRule="exact" w:wrap="auto" w:vAnchor="page" w:hAnchor="page" w:x="57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1.4041</w:t>
      </w:r>
    </w:p>
    <w:p w:rsidR="000A1F9B" w:rsidRDefault="00B27F83">
      <w:pPr>
        <w:pStyle w:val="Normal018"/>
        <w:framePr w:w="825" w:h="295" w:hRule="exact" w:wrap="auto" w:vAnchor="page" w:hAnchor="page" w:x="65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2.4412</w:t>
      </w:r>
    </w:p>
    <w:p w:rsidR="000A1F9B" w:rsidRDefault="00B27F83">
      <w:pPr>
        <w:pStyle w:val="Normal018"/>
        <w:framePr w:w="825" w:h="295" w:hRule="exact" w:wrap="auto" w:vAnchor="page" w:hAnchor="page" w:x="73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2.2139</w:t>
      </w:r>
    </w:p>
    <w:p w:rsidR="000A1F9B" w:rsidRDefault="00B27F83">
      <w:pPr>
        <w:pStyle w:val="Normal018"/>
        <w:framePr w:w="825" w:h="295" w:hRule="exact" w:wrap="auto" w:vAnchor="page" w:hAnchor="page" w:x="81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0.3882</w:t>
      </w:r>
    </w:p>
    <w:p w:rsidR="000A1F9B" w:rsidRDefault="00B27F83">
      <w:pPr>
        <w:pStyle w:val="Normal018"/>
        <w:framePr w:w="825" w:h="295" w:hRule="exact" w:wrap="auto" w:vAnchor="page" w:hAnchor="page" w:x="90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0.0550</w:t>
      </w:r>
    </w:p>
    <w:p w:rsidR="000A1F9B" w:rsidRDefault="00B27F83">
      <w:pPr>
        <w:pStyle w:val="Normal018"/>
        <w:framePr w:w="825" w:h="295" w:hRule="exact" w:wrap="auto" w:vAnchor="page" w:hAnchor="page" w:x="98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0.0129</w:t>
      </w:r>
    </w:p>
    <w:p w:rsidR="000A1F9B" w:rsidRDefault="00B27F83">
      <w:pPr>
        <w:pStyle w:val="Normal018"/>
        <w:framePr w:w="825" w:h="295" w:hRule="exact" w:wrap="auto" w:vAnchor="page" w:hAnchor="page" w:x="106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0.0588</w:t>
      </w:r>
    </w:p>
    <w:p w:rsidR="000A1F9B" w:rsidRDefault="00B27F83">
      <w:pPr>
        <w:pStyle w:val="Normal018"/>
        <w:framePr w:w="825" w:h="295" w:hRule="exact" w:wrap="auto" w:vAnchor="page" w:hAnchor="page" w:x="114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3.1997</w:t>
      </w:r>
    </w:p>
    <w:p w:rsidR="000A1F9B" w:rsidRDefault="00B27F83">
      <w:pPr>
        <w:pStyle w:val="Normal018"/>
        <w:framePr w:w="825" w:h="295" w:hRule="exact" w:wrap="auto" w:vAnchor="page" w:hAnchor="page" w:x="123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1.0334</w:t>
      </w:r>
    </w:p>
    <w:p w:rsidR="000A1F9B" w:rsidRDefault="00B27F83">
      <w:pPr>
        <w:pStyle w:val="Normal018"/>
        <w:framePr w:w="825" w:h="295" w:hRule="exact" w:wrap="auto" w:vAnchor="page" w:hAnchor="page" w:x="131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1.1213</w:t>
      </w:r>
    </w:p>
    <w:p w:rsidR="000A1F9B" w:rsidRDefault="00B27F83">
      <w:pPr>
        <w:pStyle w:val="Normal018"/>
        <w:framePr w:w="870" w:h="295" w:hRule="exact" w:wrap="auto" w:vAnchor="page" w:hAnchor="page" w:x="18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3M010</w:t>
      </w:r>
    </w:p>
    <w:p w:rsidR="000A1F9B" w:rsidRDefault="00B27F83">
      <w:pPr>
        <w:pStyle w:val="Normal018"/>
        <w:framePr w:w="555" w:h="295" w:hRule="exact" w:wrap="auto" w:vAnchor="page" w:hAnchor="page" w:x="2673" w:y="560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1.4846</w:t>
      </w:r>
    </w:p>
    <w:p w:rsidR="000A1F9B" w:rsidRDefault="00B27F83">
      <w:pPr>
        <w:pStyle w:val="Normal018"/>
        <w:framePr w:w="825" w:h="295" w:hRule="exact" w:wrap="auto" w:vAnchor="page" w:hAnchor="page" w:x="40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10.3769</w:t>
      </w:r>
    </w:p>
    <w:p w:rsidR="000A1F9B" w:rsidRDefault="00B27F83">
      <w:pPr>
        <w:pStyle w:val="Normal018"/>
        <w:framePr w:w="825" w:h="295" w:hRule="exact" w:wrap="auto" w:vAnchor="page" w:hAnchor="page" w:x="48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0.7572</w:t>
      </w:r>
    </w:p>
    <w:p w:rsidR="000A1F9B" w:rsidRDefault="00B27F83">
      <w:pPr>
        <w:pStyle w:val="Normal018"/>
        <w:framePr w:w="825" w:h="295" w:hRule="exact" w:wrap="auto" w:vAnchor="page" w:hAnchor="page" w:x="57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1.3684</w:t>
      </w:r>
    </w:p>
    <w:p w:rsidR="000A1F9B" w:rsidRDefault="00B27F83">
      <w:pPr>
        <w:pStyle w:val="Normal018"/>
        <w:framePr w:w="825" w:h="295" w:hRule="exact" w:wrap="auto" w:vAnchor="page" w:hAnchor="page" w:x="65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2.7805</w:t>
      </w:r>
    </w:p>
    <w:p w:rsidR="000A1F9B" w:rsidRDefault="00B27F83">
      <w:pPr>
        <w:pStyle w:val="Normal018"/>
        <w:framePr w:w="825" w:h="295" w:hRule="exact" w:wrap="auto" w:vAnchor="page" w:hAnchor="page" w:x="73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2.1404</w:t>
      </w:r>
    </w:p>
    <w:p w:rsidR="000A1F9B" w:rsidRDefault="00B27F83">
      <w:pPr>
        <w:pStyle w:val="Normal018"/>
        <w:framePr w:w="825" w:h="295" w:hRule="exact" w:wrap="auto" w:vAnchor="page" w:hAnchor="page" w:x="81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0.3129</w:t>
      </w:r>
    </w:p>
    <w:p w:rsidR="000A1F9B" w:rsidRDefault="00B27F83">
      <w:pPr>
        <w:pStyle w:val="Normal018"/>
        <w:framePr w:w="825" w:h="295" w:hRule="exact" w:wrap="auto" w:vAnchor="page" w:hAnchor="page" w:x="90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0.0597</w:t>
      </w:r>
    </w:p>
    <w:p w:rsidR="000A1F9B" w:rsidRDefault="00B27F83">
      <w:pPr>
        <w:pStyle w:val="Normal018"/>
        <w:framePr w:w="825" w:h="295" w:hRule="exact" w:wrap="auto" w:vAnchor="page" w:hAnchor="page" w:x="98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0.0132</w:t>
      </w:r>
    </w:p>
    <w:p w:rsidR="000A1F9B" w:rsidRDefault="00B27F83">
      <w:pPr>
        <w:pStyle w:val="Normal018"/>
        <w:framePr w:w="825" w:h="295" w:hRule="exact" w:wrap="auto" w:vAnchor="page" w:hAnchor="page" w:x="106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0.0392</w:t>
      </w:r>
    </w:p>
    <w:p w:rsidR="000A1F9B" w:rsidRDefault="00B27F83">
      <w:pPr>
        <w:pStyle w:val="Normal018"/>
        <w:framePr w:w="825" w:h="295" w:hRule="exact" w:wrap="auto" w:vAnchor="page" w:hAnchor="page" w:x="114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3.2473</w:t>
      </w:r>
    </w:p>
    <w:p w:rsidR="000A1F9B" w:rsidRDefault="00B27F83">
      <w:pPr>
        <w:pStyle w:val="Normal018"/>
        <w:framePr w:w="825" w:h="295" w:hRule="exact" w:wrap="auto" w:vAnchor="page" w:hAnchor="page" w:x="123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0.8715</w:t>
      </w:r>
    </w:p>
    <w:p w:rsidR="000A1F9B" w:rsidRDefault="00B27F83">
      <w:pPr>
        <w:pStyle w:val="Normal018"/>
        <w:framePr w:w="825" w:h="295" w:hRule="exact" w:wrap="auto" w:vAnchor="page" w:hAnchor="page" w:x="131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0.9472</w:t>
      </w:r>
    </w:p>
    <w:p w:rsidR="000A1F9B" w:rsidRDefault="00B27F83">
      <w:pPr>
        <w:pStyle w:val="Normal018"/>
        <w:framePr w:w="870" w:h="295" w:hRule="exact" w:wrap="auto" w:vAnchor="page" w:hAnchor="page" w:x="18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4M001</w:t>
      </w:r>
    </w:p>
    <w:p w:rsidR="000A1F9B" w:rsidRDefault="00B27F83">
      <w:pPr>
        <w:pStyle w:val="Normal018"/>
        <w:framePr w:w="555" w:h="295" w:hRule="exact" w:wrap="auto" w:vAnchor="page" w:hAnchor="page" w:x="2673" w:y="588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1.5192</w:t>
      </w:r>
    </w:p>
    <w:p w:rsidR="000A1F9B" w:rsidRDefault="00B27F83">
      <w:pPr>
        <w:pStyle w:val="Normal018"/>
        <w:framePr w:w="825" w:h="295" w:hRule="exact" w:wrap="auto" w:vAnchor="page" w:hAnchor="page" w:x="40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11.8662</w:t>
      </w:r>
    </w:p>
    <w:p w:rsidR="000A1F9B" w:rsidRDefault="00B27F83">
      <w:pPr>
        <w:pStyle w:val="Normal018"/>
        <w:framePr w:w="825" w:h="295" w:hRule="exact" w:wrap="auto" w:vAnchor="page" w:hAnchor="page" w:x="48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0.7972</w:t>
      </w:r>
    </w:p>
    <w:p w:rsidR="000A1F9B" w:rsidRDefault="00B27F83">
      <w:pPr>
        <w:pStyle w:val="Normal018"/>
        <w:framePr w:w="825" w:h="295" w:hRule="exact" w:wrap="auto" w:vAnchor="page" w:hAnchor="page" w:x="57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1.6387</w:t>
      </w:r>
    </w:p>
    <w:p w:rsidR="000A1F9B" w:rsidRDefault="00B27F83">
      <w:pPr>
        <w:pStyle w:val="Normal018"/>
        <w:framePr w:w="825" w:h="295" w:hRule="exact" w:wrap="auto" w:vAnchor="page" w:hAnchor="page" w:x="65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3.1703</w:t>
      </w:r>
    </w:p>
    <w:p w:rsidR="000A1F9B" w:rsidRDefault="00B27F83">
      <w:pPr>
        <w:pStyle w:val="Normal018"/>
        <w:framePr w:w="825" w:h="295" w:hRule="exact" w:wrap="auto" w:vAnchor="page" w:hAnchor="page" w:x="73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2.1362</w:t>
      </w:r>
    </w:p>
    <w:p w:rsidR="000A1F9B" w:rsidRDefault="00B27F83">
      <w:pPr>
        <w:pStyle w:val="Normal018"/>
        <w:framePr w:w="825" w:h="295" w:hRule="exact" w:wrap="auto" w:vAnchor="page" w:hAnchor="page" w:x="81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0.4224</w:t>
      </w:r>
    </w:p>
    <w:p w:rsidR="000A1F9B" w:rsidRDefault="00B27F83">
      <w:pPr>
        <w:pStyle w:val="Normal018"/>
        <w:framePr w:w="825" w:h="295" w:hRule="exact" w:wrap="auto" w:vAnchor="page" w:hAnchor="page" w:x="90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0.0708</w:t>
      </w:r>
    </w:p>
    <w:p w:rsidR="000A1F9B" w:rsidRDefault="00B27F83">
      <w:pPr>
        <w:pStyle w:val="Normal018"/>
        <w:framePr w:w="825" w:h="295" w:hRule="exact" w:wrap="auto" w:vAnchor="page" w:hAnchor="page" w:x="98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0.0141</w:t>
      </w:r>
    </w:p>
    <w:p w:rsidR="000A1F9B" w:rsidRDefault="00B27F83">
      <w:pPr>
        <w:pStyle w:val="Normal018"/>
        <w:framePr w:w="825" w:h="295" w:hRule="exact" w:wrap="auto" w:vAnchor="page" w:hAnchor="page" w:x="106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0.0958</w:t>
      </w:r>
    </w:p>
    <w:p w:rsidR="000A1F9B" w:rsidRDefault="00B27F83">
      <w:pPr>
        <w:pStyle w:val="Normal018"/>
        <w:framePr w:w="825" w:h="295" w:hRule="exact" w:wrap="auto" w:vAnchor="page" w:hAnchor="page" w:x="114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3.0711</w:t>
      </w:r>
    </w:p>
    <w:p w:rsidR="000A1F9B" w:rsidRDefault="00B27F83">
      <w:pPr>
        <w:pStyle w:val="Normal018"/>
        <w:framePr w:w="825" w:h="295" w:hRule="exact" w:wrap="auto" w:vAnchor="page" w:hAnchor="page" w:x="123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0.9474</w:t>
      </w:r>
    </w:p>
    <w:p w:rsidR="000A1F9B" w:rsidRDefault="00B27F83">
      <w:pPr>
        <w:pStyle w:val="Normal018"/>
        <w:framePr w:w="825" w:h="295" w:hRule="exact" w:wrap="auto" w:vAnchor="page" w:hAnchor="page" w:x="131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1.2140</w:t>
      </w:r>
    </w:p>
    <w:p w:rsidR="000A1F9B" w:rsidRDefault="00B27F83">
      <w:pPr>
        <w:pStyle w:val="Normal018"/>
        <w:framePr w:w="870" w:h="295" w:hRule="exact" w:wrap="auto" w:vAnchor="page" w:hAnchor="page" w:x="18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4M002</w:t>
      </w:r>
    </w:p>
    <w:p w:rsidR="000A1F9B" w:rsidRDefault="00B27F83">
      <w:pPr>
        <w:pStyle w:val="Normal018"/>
        <w:framePr w:w="555" w:h="295" w:hRule="exact" w:wrap="auto" w:vAnchor="page" w:hAnchor="page" w:x="2673" w:y="617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1.3546</w:t>
      </w:r>
    </w:p>
    <w:p w:rsidR="000A1F9B" w:rsidRDefault="00B27F83">
      <w:pPr>
        <w:pStyle w:val="Normal018"/>
        <w:framePr w:w="825" w:h="295" w:hRule="exact" w:wrap="auto" w:vAnchor="page" w:hAnchor="page" w:x="40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10.3200</w:t>
      </w:r>
    </w:p>
    <w:p w:rsidR="000A1F9B" w:rsidRDefault="00B27F83">
      <w:pPr>
        <w:pStyle w:val="Normal018"/>
        <w:framePr w:w="825" w:h="295" w:hRule="exact" w:wrap="auto" w:vAnchor="page" w:hAnchor="page" w:x="48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0.6227</w:t>
      </w:r>
    </w:p>
    <w:p w:rsidR="000A1F9B" w:rsidRDefault="00B27F83">
      <w:pPr>
        <w:pStyle w:val="Normal018"/>
        <w:framePr w:w="825" w:h="295" w:hRule="exact" w:wrap="auto" w:vAnchor="page" w:hAnchor="page" w:x="57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1.5558</w:t>
      </w:r>
    </w:p>
    <w:p w:rsidR="000A1F9B" w:rsidRDefault="00B27F83">
      <w:pPr>
        <w:pStyle w:val="Normal018"/>
        <w:framePr w:w="825" w:h="295" w:hRule="exact" w:wrap="auto" w:vAnchor="page" w:hAnchor="page" w:x="65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2.6444</w:t>
      </w:r>
    </w:p>
    <w:p w:rsidR="000A1F9B" w:rsidRDefault="00B27F83">
      <w:pPr>
        <w:pStyle w:val="Normal018"/>
        <w:framePr w:w="825" w:h="295" w:hRule="exact" w:wrap="auto" w:vAnchor="page" w:hAnchor="page" w:x="73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2.1524</w:t>
      </w:r>
    </w:p>
    <w:p w:rsidR="000A1F9B" w:rsidRDefault="00B27F83">
      <w:pPr>
        <w:pStyle w:val="Normal018"/>
        <w:framePr w:w="825" w:h="295" w:hRule="exact" w:wrap="auto" w:vAnchor="page" w:hAnchor="page" w:x="81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0.4741</w:t>
      </w:r>
    </w:p>
    <w:p w:rsidR="000A1F9B" w:rsidRDefault="00B27F83">
      <w:pPr>
        <w:pStyle w:val="Normal018"/>
        <w:framePr w:w="825" w:h="295" w:hRule="exact" w:wrap="auto" w:vAnchor="page" w:hAnchor="page" w:x="90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0.0508</w:t>
      </w:r>
    </w:p>
    <w:p w:rsidR="000A1F9B" w:rsidRDefault="00B27F83">
      <w:pPr>
        <w:pStyle w:val="Normal018"/>
        <w:framePr w:w="825" w:h="295" w:hRule="exact" w:wrap="auto" w:vAnchor="page" w:hAnchor="page" w:x="98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0.0083</w:t>
      </w:r>
    </w:p>
    <w:p w:rsidR="000A1F9B" w:rsidRDefault="00B27F83">
      <w:pPr>
        <w:pStyle w:val="Normal018"/>
        <w:framePr w:w="825" w:h="295" w:hRule="exact" w:wrap="auto" w:vAnchor="page" w:hAnchor="page" w:x="106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0.0433</w:t>
      </w:r>
    </w:p>
    <w:p w:rsidR="000A1F9B" w:rsidRDefault="00B27F83">
      <w:pPr>
        <w:pStyle w:val="Normal018"/>
        <w:framePr w:w="825" w:h="295" w:hRule="exact" w:wrap="auto" w:vAnchor="page" w:hAnchor="page" w:x="114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3.1942</w:t>
      </w:r>
    </w:p>
    <w:p w:rsidR="000A1F9B" w:rsidRDefault="00B27F83">
      <w:pPr>
        <w:pStyle w:val="Normal018"/>
        <w:framePr w:w="825" w:h="295" w:hRule="exact" w:wrap="auto" w:vAnchor="page" w:hAnchor="page" w:x="123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0.8725</w:t>
      </w:r>
    </w:p>
    <w:p w:rsidR="000A1F9B" w:rsidRDefault="00B27F83">
      <w:pPr>
        <w:pStyle w:val="Normal018"/>
        <w:framePr w:w="825" w:h="295" w:hRule="exact" w:wrap="auto" w:vAnchor="page" w:hAnchor="page" w:x="131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1.1265</w:t>
      </w:r>
    </w:p>
    <w:p w:rsidR="000A1F9B" w:rsidRDefault="00B27F83">
      <w:pPr>
        <w:pStyle w:val="Normal018"/>
        <w:framePr w:w="870" w:h="295" w:hRule="exact" w:wrap="auto" w:vAnchor="page" w:hAnchor="page" w:x="18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4M003</w:t>
      </w:r>
    </w:p>
    <w:p w:rsidR="000A1F9B" w:rsidRDefault="00B27F83">
      <w:pPr>
        <w:pStyle w:val="Normal018"/>
        <w:framePr w:w="555" w:h="295" w:hRule="exact" w:wrap="auto" w:vAnchor="page" w:hAnchor="page" w:x="2673" w:y="645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1.1799</w:t>
      </w:r>
    </w:p>
    <w:p w:rsidR="000A1F9B" w:rsidRDefault="00B27F83">
      <w:pPr>
        <w:pStyle w:val="Normal018"/>
        <w:framePr w:w="825" w:h="295" w:hRule="exact" w:wrap="auto" w:vAnchor="page" w:hAnchor="page" w:x="40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9.3842</w:t>
      </w:r>
    </w:p>
    <w:p w:rsidR="000A1F9B" w:rsidRDefault="00B27F83">
      <w:pPr>
        <w:pStyle w:val="Normal018"/>
        <w:framePr w:w="825" w:h="295" w:hRule="exact" w:wrap="auto" w:vAnchor="page" w:hAnchor="page" w:x="48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0.7411</w:t>
      </w:r>
    </w:p>
    <w:p w:rsidR="000A1F9B" w:rsidRDefault="00B27F83">
      <w:pPr>
        <w:pStyle w:val="Normal018"/>
        <w:framePr w:w="825" w:h="295" w:hRule="exact" w:wrap="auto" w:vAnchor="page" w:hAnchor="page" w:x="57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1.4162</w:t>
      </w:r>
    </w:p>
    <w:p w:rsidR="000A1F9B" w:rsidRDefault="00B27F83">
      <w:pPr>
        <w:pStyle w:val="Normal018"/>
        <w:framePr w:w="825" w:h="295" w:hRule="exact" w:wrap="auto" w:vAnchor="page" w:hAnchor="page" w:x="65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2.4932</w:t>
      </w:r>
    </w:p>
    <w:p w:rsidR="000A1F9B" w:rsidRDefault="00B27F83">
      <w:pPr>
        <w:pStyle w:val="Normal018"/>
        <w:framePr w:w="825" w:h="295" w:hRule="exact" w:wrap="auto" w:vAnchor="page" w:hAnchor="page" w:x="73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2.1363</w:t>
      </w:r>
    </w:p>
    <w:p w:rsidR="000A1F9B" w:rsidRDefault="00B27F83">
      <w:pPr>
        <w:pStyle w:val="Normal018"/>
        <w:framePr w:w="825" w:h="295" w:hRule="exact" w:wrap="auto" w:vAnchor="page" w:hAnchor="page" w:x="81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0.4171</w:t>
      </w:r>
    </w:p>
    <w:p w:rsidR="000A1F9B" w:rsidRDefault="00B27F83">
      <w:pPr>
        <w:pStyle w:val="Normal018"/>
        <w:framePr w:w="825" w:h="295" w:hRule="exact" w:wrap="auto" w:vAnchor="page" w:hAnchor="page" w:x="90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0.0514</w:t>
      </w:r>
    </w:p>
    <w:p w:rsidR="000A1F9B" w:rsidRDefault="00B27F83">
      <w:pPr>
        <w:pStyle w:val="Normal018"/>
        <w:framePr w:w="825" w:h="295" w:hRule="exact" w:wrap="auto" w:vAnchor="page" w:hAnchor="page" w:x="98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0113</w:t>
      </w:r>
    </w:p>
    <w:p w:rsidR="000A1F9B" w:rsidRDefault="00B27F83">
      <w:pPr>
        <w:pStyle w:val="Normal018"/>
        <w:framePr w:w="825" w:h="295" w:hRule="exact" w:wrap="auto" w:vAnchor="page" w:hAnchor="page" w:x="106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0.0763</w:t>
      </w:r>
    </w:p>
    <w:p w:rsidR="000A1F9B" w:rsidRDefault="00B27F83">
      <w:pPr>
        <w:pStyle w:val="Normal018"/>
        <w:framePr w:w="825" w:h="295" w:hRule="exact" w:wrap="auto" w:vAnchor="page" w:hAnchor="page" w:x="114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3.0089</w:t>
      </w:r>
    </w:p>
    <w:p w:rsidR="000A1F9B" w:rsidRDefault="00B27F83">
      <w:pPr>
        <w:pStyle w:val="Normal018"/>
        <w:framePr w:w="825" w:h="295" w:hRule="exact" w:wrap="auto" w:vAnchor="page" w:hAnchor="page" w:x="123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0.8456</w:t>
      </w:r>
    </w:p>
    <w:p w:rsidR="000A1F9B" w:rsidRDefault="00B27F83">
      <w:pPr>
        <w:pStyle w:val="Normal018"/>
        <w:framePr w:w="825" w:h="295" w:hRule="exact" w:wrap="auto" w:vAnchor="page" w:hAnchor="page" w:x="131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1.1791</w:t>
      </w:r>
    </w:p>
    <w:p w:rsidR="000A1F9B" w:rsidRDefault="00B27F83">
      <w:pPr>
        <w:pStyle w:val="Normal018"/>
        <w:framePr w:w="870" w:h="295" w:hRule="exact" w:wrap="auto" w:vAnchor="page" w:hAnchor="page" w:x="18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4M004</w:t>
      </w:r>
    </w:p>
    <w:p w:rsidR="000A1F9B" w:rsidRDefault="00B27F83">
      <w:pPr>
        <w:pStyle w:val="Normal018"/>
        <w:framePr w:w="555" w:h="295" w:hRule="exact" w:wrap="auto" w:vAnchor="page" w:hAnchor="page" w:x="2673" w:y="674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1.2783</w:t>
      </w:r>
    </w:p>
    <w:p w:rsidR="000A1F9B" w:rsidRDefault="00B27F83">
      <w:pPr>
        <w:pStyle w:val="Normal018"/>
        <w:framePr w:w="825" w:h="295" w:hRule="exact" w:wrap="auto" w:vAnchor="page" w:hAnchor="page" w:x="40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8.9909</w:t>
      </w:r>
    </w:p>
    <w:p w:rsidR="000A1F9B" w:rsidRDefault="00B27F83">
      <w:pPr>
        <w:pStyle w:val="Normal018"/>
        <w:framePr w:w="825" w:h="295" w:hRule="exact" w:wrap="auto" w:vAnchor="page" w:hAnchor="page" w:x="48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0.6278</w:t>
      </w:r>
    </w:p>
    <w:p w:rsidR="000A1F9B" w:rsidRDefault="00B27F83">
      <w:pPr>
        <w:pStyle w:val="Normal018"/>
        <w:framePr w:w="825" w:h="295" w:hRule="exact" w:wrap="auto" w:vAnchor="page" w:hAnchor="page" w:x="57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1.3926</w:t>
      </w:r>
    </w:p>
    <w:p w:rsidR="000A1F9B" w:rsidRDefault="00B27F83">
      <w:pPr>
        <w:pStyle w:val="Normal018"/>
        <w:framePr w:w="825" w:h="295" w:hRule="exact" w:wrap="auto" w:vAnchor="page" w:hAnchor="page" w:x="65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2.3451</w:t>
      </w:r>
    </w:p>
    <w:p w:rsidR="000A1F9B" w:rsidRDefault="00B27F83">
      <w:pPr>
        <w:pStyle w:val="Normal018"/>
        <w:framePr w:w="825" w:h="295" w:hRule="exact" w:wrap="auto" w:vAnchor="page" w:hAnchor="page" w:x="73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2.1142</w:t>
      </w:r>
    </w:p>
    <w:p w:rsidR="000A1F9B" w:rsidRDefault="00B27F83">
      <w:pPr>
        <w:pStyle w:val="Normal018"/>
        <w:framePr w:w="825" w:h="295" w:hRule="exact" w:wrap="auto" w:vAnchor="page" w:hAnchor="page" w:x="81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0.4187</w:t>
      </w:r>
    </w:p>
    <w:p w:rsidR="000A1F9B" w:rsidRDefault="00B27F83">
      <w:pPr>
        <w:pStyle w:val="Normal018"/>
        <w:framePr w:w="825" w:h="295" w:hRule="exact" w:wrap="auto" w:vAnchor="page" w:hAnchor="page" w:x="90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0.0618</w:t>
      </w:r>
    </w:p>
    <w:p w:rsidR="000A1F9B" w:rsidRDefault="00B27F83">
      <w:pPr>
        <w:pStyle w:val="Normal018"/>
        <w:framePr w:w="825" w:h="295" w:hRule="exact" w:wrap="auto" w:vAnchor="page" w:hAnchor="page" w:x="98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0.0136</w:t>
      </w:r>
    </w:p>
    <w:p w:rsidR="000A1F9B" w:rsidRDefault="00B27F83">
      <w:pPr>
        <w:pStyle w:val="Normal018"/>
        <w:framePr w:w="825" w:h="295" w:hRule="exact" w:wrap="auto" w:vAnchor="page" w:hAnchor="page" w:x="106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0.0558</w:t>
      </w:r>
    </w:p>
    <w:p w:rsidR="000A1F9B" w:rsidRDefault="00B27F83">
      <w:pPr>
        <w:pStyle w:val="Normal018"/>
        <w:framePr w:w="825" w:h="295" w:hRule="exact" w:wrap="auto" w:vAnchor="page" w:hAnchor="page" w:x="114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2.4465</w:t>
      </w:r>
    </w:p>
    <w:p w:rsidR="000A1F9B" w:rsidRDefault="00B27F83">
      <w:pPr>
        <w:pStyle w:val="Normal018"/>
        <w:framePr w:w="825" w:h="295" w:hRule="exact" w:wrap="auto" w:vAnchor="page" w:hAnchor="page" w:x="123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0.6578</w:t>
      </w:r>
    </w:p>
    <w:p w:rsidR="000A1F9B" w:rsidRDefault="00B27F83">
      <w:pPr>
        <w:pStyle w:val="Normal018"/>
        <w:framePr w:w="825" w:h="295" w:hRule="exact" w:wrap="auto" w:vAnchor="page" w:hAnchor="page" w:x="131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1.1278</w:t>
      </w:r>
    </w:p>
    <w:p w:rsidR="000A1F9B" w:rsidRDefault="00B27F83">
      <w:pPr>
        <w:pStyle w:val="Normal018"/>
        <w:framePr w:w="870" w:h="295" w:hRule="exact" w:wrap="auto" w:vAnchor="page" w:hAnchor="page" w:x="18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4M005</w:t>
      </w:r>
    </w:p>
    <w:p w:rsidR="000A1F9B" w:rsidRDefault="00B27F83">
      <w:pPr>
        <w:pStyle w:val="Normal018"/>
        <w:framePr w:w="555" w:h="295" w:hRule="exact" w:wrap="auto" w:vAnchor="page" w:hAnchor="page" w:x="2673" w:y="702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1.7772</w:t>
      </w:r>
    </w:p>
    <w:p w:rsidR="000A1F9B" w:rsidRDefault="00B27F83">
      <w:pPr>
        <w:pStyle w:val="Normal018"/>
        <w:framePr w:w="825" w:h="295" w:hRule="exact" w:wrap="auto" w:vAnchor="page" w:hAnchor="page" w:x="40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12.6189</w:t>
      </w:r>
    </w:p>
    <w:p w:rsidR="000A1F9B" w:rsidRDefault="00B27F83">
      <w:pPr>
        <w:pStyle w:val="Normal018"/>
        <w:framePr w:w="825" w:h="295" w:hRule="exact" w:wrap="auto" w:vAnchor="page" w:hAnchor="page" w:x="48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0.6461</w:t>
      </w:r>
    </w:p>
    <w:p w:rsidR="000A1F9B" w:rsidRDefault="00B27F83">
      <w:pPr>
        <w:pStyle w:val="Normal018"/>
        <w:framePr w:w="825" w:h="295" w:hRule="exact" w:wrap="auto" w:vAnchor="page" w:hAnchor="page" w:x="57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1.9167</w:t>
      </w:r>
    </w:p>
    <w:p w:rsidR="000A1F9B" w:rsidRDefault="00B27F83">
      <w:pPr>
        <w:pStyle w:val="Normal018"/>
        <w:framePr w:w="825" w:h="295" w:hRule="exact" w:wrap="auto" w:vAnchor="page" w:hAnchor="page" w:x="65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3.0695</w:t>
      </w:r>
    </w:p>
    <w:p w:rsidR="000A1F9B" w:rsidRDefault="00B27F83">
      <w:pPr>
        <w:pStyle w:val="Normal018"/>
        <w:framePr w:w="825" w:h="295" w:hRule="exact" w:wrap="auto" w:vAnchor="page" w:hAnchor="page" w:x="73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2.2404</w:t>
      </w:r>
    </w:p>
    <w:p w:rsidR="000A1F9B" w:rsidRDefault="00B27F83">
      <w:pPr>
        <w:pStyle w:val="Normal018"/>
        <w:framePr w:w="825" w:h="295" w:hRule="exact" w:wrap="auto" w:vAnchor="page" w:hAnchor="page" w:x="81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0.3740</w:t>
      </w:r>
    </w:p>
    <w:p w:rsidR="000A1F9B" w:rsidRDefault="00B27F83">
      <w:pPr>
        <w:pStyle w:val="Normal018"/>
        <w:framePr w:w="825" w:h="295" w:hRule="exact" w:wrap="auto" w:vAnchor="page" w:hAnchor="page" w:x="90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0.0613</w:t>
      </w:r>
    </w:p>
    <w:p w:rsidR="000A1F9B" w:rsidRDefault="00B27F83">
      <w:pPr>
        <w:pStyle w:val="Normal018"/>
        <w:framePr w:w="825" w:h="295" w:hRule="exact" w:wrap="auto" w:vAnchor="page" w:hAnchor="page" w:x="98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0.0177</w:t>
      </w:r>
    </w:p>
    <w:p w:rsidR="000A1F9B" w:rsidRDefault="00B27F83">
      <w:pPr>
        <w:pStyle w:val="Normal018"/>
        <w:framePr w:w="825" w:h="295" w:hRule="exact" w:wrap="auto" w:vAnchor="page" w:hAnchor="page" w:x="106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0.0660</w:t>
      </w:r>
    </w:p>
    <w:p w:rsidR="000A1F9B" w:rsidRDefault="00B27F83">
      <w:pPr>
        <w:pStyle w:val="Normal018"/>
        <w:framePr w:w="825" w:h="295" w:hRule="exact" w:wrap="auto" w:vAnchor="page" w:hAnchor="page" w:x="114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3.7403</w:t>
      </w:r>
    </w:p>
    <w:p w:rsidR="000A1F9B" w:rsidRDefault="00B27F83">
      <w:pPr>
        <w:pStyle w:val="Normal018"/>
        <w:framePr w:w="825" w:h="295" w:hRule="exact" w:wrap="auto" w:vAnchor="page" w:hAnchor="page" w:x="123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0.8433</w:t>
      </w:r>
    </w:p>
    <w:p w:rsidR="000A1F9B" w:rsidRDefault="00B27F83">
      <w:pPr>
        <w:pStyle w:val="Normal018"/>
        <w:framePr w:w="825" w:h="295" w:hRule="exact" w:wrap="auto" w:vAnchor="page" w:hAnchor="page" w:x="131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1.2216</w:t>
      </w:r>
    </w:p>
    <w:p w:rsidR="000A1F9B" w:rsidRDefault="00B27F83">
      <w:pPr>
        <w:pStyle w:val="Normal018"/>
        <w:framePr w:w="870" w:h="295" w:hRule="exact" w:wrap="auto" w:vAnchor="page" w:hAnchor="page" w:x="18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4M006</w:t>
      </w:r>
    </w:p>
    <w:p w:rsidR="000A1F9B" w:rsidRDefault="00B27F83">
      <w:pPr>
        <w:pStyle w:val="Normal018"/>
        <w:framePr w:w="555" w:h="295" w:hRule="exact" w:wrap="auto" w:vAnchor="page" w:hAnchor="page" w:x="2673" w:y="731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1.3885</w:t>
      </w:r>
    </w:p>
    <w:p w:rsidR="000A1F9B" w:rsidRDefault="00B27F83">
      <w:pPr>
        <w:pStyle w:val="Normal018"/>
        <w:framePr w:w="825" w:h="295" w:hRule="exact" w:wrap="auto" w:vAnchor="page" w:hAnchor="page" w:x="40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</w:t>
      </w:r>
      <w:r>
        <w:rPr>
          <w:rFonts w:eastAsia="Times New Roman"/>
          <w:color w:val="000000"/>
          <w:kern w:val="2"/>
          <w:sz w:val="17"/>
        </w:rPr>
        <w:t>0833</w:t>
      </w:r>
    </w:p>
    <w:p w:rsidR="000A1F9B" w:rsidRDefault="00B27F83">
      <w:pPr>
        <w:pStyle w:val="Normal018"/>
        <w:framePr w:w="825" w:h="295" w:hRule="exact" w:wrap="auto" w:vAnchor="page" w:hAnchor="page" w:x="48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0.6824</w:t>
      </w:r>
    </w:p>
    <w:p w:rsidR="000A1F9B" w:rsidRDefault="00B27F83">
      <w:pPr>
        <w:pStyle w:val="Normal018"/>
        <w:framePr w:w="825" w:h="295" w:hRule="exact" w:wrap="auto" w:vAnchor="page" w:hAnchor="page" w:x="57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1.5096</w:t>
      </w:r>
    </w:p>
    <w:p w:rsidR="000A1F9B" w:rsidRDefault="00B27F83">
      <w:pPr>
        <w:pStyle w:val="Normal018"/>
        <w:framePr w:w="825" w:h="295" w:hRule="exact" w:wrap="auto" w:vAnchor="page" w:hAnchor="page" w:x="65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2.5746</w:t>
      </w:r>
    </w:p>
    <w:p w:rsidR="000A1F9B" w:rsidRDefault="00B27F83">
      <w:pPr>
        <w:pStyle w:val="Normal018"/>
        <w:framePr w:w="825" w:h="295" w:hRule="exact" w:wrap="auto" w:vAnchor="page" w:hAnchor="page" w:x="73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2.1118</w:t>
      </w:r>
    </w:p>
    <w:p w:rsidR="000A1F9B" w:rsidRDefault="00B27F83">
      <w:pPr>
        <w:pStyle w:val="Normal018"/>
        <w:framePr w:w="825" w:h="295" w:hRule="exact" w:wrap="auto" w:vAnchor="page" w:hAnchor="page" w:x="81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0.4160</w:t>
      </w:r>
    </w:p>
    <w:p w:rsidR="000A1F9B" w:rsidRDefault="00B27F83">
      <w:pPr>
        <w:pStyle w:val="Normal018"/>
        <w:framePr w:w="825" w:h="295" w:hRule="exact" w:wrap="auto" w:vAnchor="page" w:hAnchor="page" w:x="90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0.0657</w:t>
      </w:r>
    </w:p>
    <w:p w:rsidR="000A1F9B" w:rsidRDefault="00B27F83">
      <w:pPr>
        <w:pStyle w:val="Normal018"/>
        <w:framePr w:w="825" w:h="295" w:hRule="exact" w:wrap="auto" w:vAnchor="page" w:hAnchor="page" w:x="98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0.0140</w:t>
      </w:r>
    </w:p>
    <w:p w:rsidR="000A1F9B" w:rsidRDefault="00B27F83">
      <w:pPr>
        <w:pStyle w:val="Normal018"/>
        <w:framePr w:w="825" w:h="295" w:hRule="exact" w:wrap="auto" w:vAnchor="page" w:hAnchor="page" w:x="106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0.0555</w:t>
      </w:r>
    </w:p>
    <w:p w:rsidR="000A1F9B" w:rsidRDefault="00B27F83">
      <w:pPr>
        <w:pStyle w:val="Normal018"/>
        <w:framePr w:w="825" w:h="295" w:hRule="exact" w:wrap="auto" w:vAnchor="page" w:hAnchor="page" w:x="114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3.3102</w:t>
      </w:r>
    </w:p>
    <w:p w:rsidR="000A1F9B" w:rsidRDefault="00B27F83">
      <w:pPr>
        <w:pStyle w:val="Normal018"/>
        <w:framePr w:w="825" w:h="295" w:hRule="exact" w:wrap="auto" w:vAnchor="page" w:hAnchor="page" w:x="123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0.9973</w:t>
      </w:r>
    </w:p>
    <w:p w:rsidR="000A1F9B" w:rsidRDefault="00B27F83">
      <w:pPr>
        <w:pStyle w:val="Normal018"/>
        <w:framePr w:w="825" w:h="295" w:hRule="exact" w:wrap="auto" w:vAnchor="page" w:hAnchor="page" w:x="131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1.1873</w:t>
      </w:r>
    </w:p>
    <w:p w:rsidR="000A1F9B" w:rsidRDefault="00B27F83">
      <w:pPr>
        <w:pStyle w:val="Normal018"/>
        <w:framePr w:w="870" w:h="295" w:hRule="exact" w:wrap="auto" w:vAnchor="page" w:hAnchor="page" w:x="18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4M007</w:t>
      </w:r>
    </w:p>
    <w:p w:rsidR="000A1F9B" w:rsidRDefault="00B27F83">
      <w:pPr>
        <w:pStyle w:val="Normal018"/>
        <w:framePr w:w="555" w:h="295" w:hRule="exact" w:wrap="auto" w:vAnchor="page" w:hAnchor="page" w:x="2673" w:y="759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1.2385</w:t>
      </w:r>
    </w:p>
    <w:p w:rsidR="000A1F9B" w:rsidRDefault="00B27F83">
      <w:pPr>
        <w:pStyle w:val="Normal018"/>
        <w:framePr w:w="825" w:h="295" w:hRule="exact" w:wrap="auto" w:vAnchor="page" w:hAnchor="page" w:x="40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9.2610</w:t>
      </w:r>
    </w:p>
    <w:p w:rsidR="000A1F9B" w:rsidRDefault="00B27F83">
      <w:pPr>
        <w:pStyle w:val="Normal018"/>
        <w:framePr w:w="825" w:h="295" w:hRule="exact" w:wrap="auto" w:vAnchor="page" w:hAnchor="page" w:x="48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0.6243</w:t>
      </w:r>
    </w:p>
    <w:p w:rsidR="000A1F9B" w:rsidRDefault="00B27F83">
      <w:pPr>
        <w:pStyle w:val="Normal018"/>
        <w:framePr w:w="825" w:h="295" w:hRule="exact" w:wrap="auto" w:vAnchor="page" w:hAnchor="page" w:x="57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1.4218</w:t>
      </w:r>
    </w:p>
    <w:p w:rsidR="000A1F9B" w:rsidRDefault="00B27F83">
      <w:pPr>
        <w:pStyle w:val="Normal018"/>
        <w:framePr w:w="825" w:h="295" w:hRule="exact" w:wrap="auto" w:vAnchor="page" w:hAnchor="page" w:x="65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2.6286</w:t>
      </w:r>
    </w:p>
    <w:p w:rsidR="000A1F9B" w:rsidRDefault="00B27F83">
      <w:pPr>
        <w:pStyle w:val="Normal018"/>
        <w:framePr w:w="825" w:h="295" w:hRule="exact" w:wrap="auto" w:vAnchor="page" w:hAnchor="page" w:x="73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2.0518</w:t>
      </w:r>
    </w:p>
    <w:p w:rsidR="000A1F9B" w:rsidRDefault="00B27F83">
      <w:pPr>
        <w:pStyle w:val="Normal018"/>
        <w:framePr w:w="825" w:h="295" w:hRule="exact" w:wrap="auto" w:vAnchor="page" w:hAnchor="page" w:x="81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0.3344</w:t>
      </w:r>
    </w:p>
    <w:p w:rsidR="000A1F9B" w:rsidRDefault="00B27F83">
      <w:pPr>
        <w:pStyle w:val="Normal018"/>
        <w:framePr w:w="825" w:h="295" w:hRule="exact" w:wrap="auto" w:vAnchor="page" w:hAnchor="page" w:x="90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0.0585</w:t>
      </w:r>
    </w:p>
    <w:p w:rsidR="000A1F9B" w:rsidRDefault="00B27F83">
      <w:pPr>
        <w:pStyle w:val="Normal018"/>
        <w:framePr w:w="825" w:h="295" w:hRule="exact" w:wrap="auto" w:vAnchor="page" w:hAnchor="page" w:x="98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0.0107</w:t>
      </w:r>
    </w:p>
    <w:p w:rsidR="000A1F9B" w:rsidRDefault="00B27F83">
      <w:pPr>
        <w:pStyle w:val="Normal018"/>
        <w:framePr w:w="825" w:h="295" w:hRule="exact" w:wrap="auto" w:vAnchor="page" w:hAnchor="page" w:x="106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0.0401</w:t>
      </w:r>
    </w:p>
    <w:p w:rsidR="000A1F9B" w:rsidRDefault="00B27F83">
      <w:pPr>
        <w:pStyle w:val="Normal018"/>
        <w:framePr w:w="825" w:h="295" w:hRule="exact" w:wrap="auto" w:vAnchor="page" w:hAnchor="page" w:x="114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3.2048</w:t>
      </w:r>
    </w:p>
    <w:p w:rsidR="000A1F9B" w:rsidRDefault="00B27F83">
      <w:pPr>
        <w:pStyle w:val="Normal018"/>
        <w:framePr w:w="825" w:h="295" w:hRule="exact" w:wrap="auto" w:vAnchor="page" w:hAnchor="page" w:x="123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0.8818</w:t>
      </w:r>
    </w:p>
    <w:p w:rsidR="000A1F9B" w:rsidRDefault="00B27F83">
      <w:pPr>
        <w:pStyle w:val="Normal018"/>
        <w:framePr w:w="825" w:h="295" w:hRule="exact" w:wrap="auto" w:vAnchor="page" w:hAnchor="page" w:x="131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1.0849</w:t>
      </w:r>
    </w:p>
    <w:p w:rsidR="000A1F9B" w:rsidRDefault="00B27F83">
      <w:pPr>
        <w:pStyle w:val="Normal018"/>
        <w:framePr w:w="870" w:h="295" w:hRule="exact" w:wrap="auto" w:vAnchor="page" w:hAnchor="page" w:x="18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4M008</w:t>
      </w:r>
    </w:p>
    <w:p w:rsidR="000A1F9B" w:rsidRDefault="00B27F83">
      <w:pPr>
        <w:pStyle w:val="Normal018"/>
        <w:framePr w:w="555" w:h="295" w:hRule="exact" w:wrap="auto" w:vAnchor="page" w:hAnchor="page" w:x="2673" w:y="788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1.3587</w:t>
      </w:r>
    </w:p>
    <w:p w:rsidR="000A1F9B" w:rsidRDefault="00B27F83">
      <w:pPr>
        <w:pStyle w:val="Normal018"/>
        <w:framePr w:w="825" w:h="295" w:hRule="exact" w:wrap="auto" w:vAnchor="page" w:hAnchor="page" w:x="40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11.3278</w:t>
      </w:r>
    </w:p>
    <w:p w:rsidR="000A1F9B" w:rsidRDefault="00B27F83">
      <w:pPr>
        <w:pStyle w:val="Normal018"/>
        <w:framePr w:w="825" w:h="295" w:hRule="exact" w:wrap="auto" w:vAnchor="page" w:hAnchor="page" w:x="48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0.8006</w:t>
      </w:r>
    </w:p>
    <w:p w:rsidR="000A1F9B" w:rsidRDefault="00B27F83">
      <w:pPr>
        <w:pStyle w:val="Normal018"/>
        <w:framePr w:w="825" w:h="295" w:hRule="exact" w:wrap="auto" w:vAnchor="page" w:hAnchor="page" w:x="57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1.5599</w:t>
      </w:r>
    </w:p>
    <w:p w:rsidR="000A1F9B" w:rsidRDefault="00B27F83">
      <w:pPr>
        <w:pStyle w:val="Normal018"/>
        <w:framePr w:w="825" w:h="295" w:hRule="exact" w:wrap="auto" w:vAnchor="page" w:hAnchor="page" w:x="65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2.4911</w:t>
      </w:r>
    </w:p>
    <w:p w:rsidR="000A1F9B" w:rsidRDefault="00B27F83">
      <w:pPr>
        <w:pStyle w:val="Normal018"/>
        <w:framePr w:w="825" w:h="295" w:hRule="exact" w:wrap="auto" w:vAnchor="page" w:hAnchor="page" w:x="73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2.0315</w:t>
      </w:r>
    </w:p>
    <w:p w:rsidR="000A1F9B" w:rsidRDefault="00B27F83">
      <w:pPr>
        <w:pStyle w:val="Normal018"/>
        <w:framePr w:w="825" w:h="295" w:hRule="exact" w:wrap="auto" w:vAnchor="page" w:hAnchor="page" w:x="81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0.6654</w:t>
      </w:r>
    </w:p>
    <w:p w:rsidR="000A1F9B" w:rsidRDefault="00B27F83">
      <w:pPr>
        <w:pStyle w:val="Normal018"/>
        <w:framePr w:w="825" w:h="295" w:hRule="exact" w:wrap="auto" w:vAnchor="page" w:hAnchor="page" w:x="90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0.0535</w:t>
      </w:r>
    </w:p>
    <w:p w:rsidR="000A1F9B" w:rsidRDefault="00B27F83">
      <w:pPr>
        <w:pStyle w:val="Normal018"/>
        <w:framePr w:w="825" w:h="295" w:hRule="exact" w:wrap="auto" w:vAnchor="page" w:hAnchor="page" w:x="98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0.0087</w:t>
      </w:r>
    </w:p>
    <w:p w:rsidR="000A1F9B" w:rsidRDefault="00B27F83">
      <w:pPr>
        <w:pStyle w:val="Normal018"/>
        <w:framePr w:w="825" w:h="295" w:hRule="exact" w:wrap="auto" w:vAnchor="page" w:hAnchor="page" w:x="106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  <w:r>
        <w:rPr>
          <w:rFonts w:eastAsia="Times New Roman"/>
          <w:color w:val="000000"/>
          <w:kern w:val="2"/>
          <w:sz w:val="17"/>
        </w:rPr>
        <w:t>.0727</w:t>
      </w:r>
    </w:p>
    <w:p w:rsidR="000A1F9B" w:rsidRDefault="00B27F83">
      <w:pPr>
        <w:pStyle w:val="Normal018"/>
        <w:framePr w:w="825" w:h="295" w:hRule="exact" w:wrap="auto" w:vAnchor="page" w:hAnchor="page" w:x="114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3.7829</w:t>
      </w:r>
    </w:p>
    <w:p w:rsidR="000A1F9B" w:rsidRDefault="00B27F83">
      <w:pPr>
        <w:pStyle w:val="Normal018"/>
        <w:framePr w:w="825" w:h="295" w:hRule="exact" w:wrap="auto" w:vAnchor="page" w:hAnchor="page" w:x="123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0.9243</w:t>
      </w:r>
    </w:p>
    <w:p w:rsidR="000A1F9B" w:rsidRDefault="00B27F83">
      <w:pPr>
        <w:pStyle w:val="Normal018"/>
        <w:framePr w:w="825" w:h="295" w:hRule="exact" w:wrap="auto" w:vAnchor="page" w:hAnchor="page" w:x="131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1.0116</w:t>
      </w:r>
    </w:p>
    <w:p w:rsidR="000A1F9B" w:rsidRDefault="00B27F83">
      <w:pPr>
        <w:pStyle w:val="Normal018"/>
        <w:framePr w:w="870" w:h="295" w:hRule="exact" w:wrap="auto" w:vAnchor="page" w:hAnchor="page" w:x="18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4M009</w:t>
      </w:r>
    </w:p>
    <w:p w:rsidR="000A1F9B" w:rsidRDefault="00B27F83">
      <w:pPr>
        <w:pStyle w:val="Normal018"/>
        <w:framePr w:w="555" w:h="295" w:hRule="exact" w:wrap="auto" w:vAnchor="page" w:hAnchor="page" w:x="2673" w:y="816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1.4652</w:t>
      </w:r>
    </w:p>
    <w:p w:rsidR="000A1F9B" w:rsidRDefault="00B27F83">
      <w:pPr>
        <w:pStyle w:val="Normal018"/>
        <w:framePr w:w="825" w:h="295" w:hRule="exact" w:wrap="auto" w:vAnchor="page" w:hAnchor="page" w:x="40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9.9605</w:t>
      </w:r>
    </w:p>
    <w:p w:rsidR="000A1F9B" w:rsidRDefault="00B27F83">
      <w:pPr>
        <w:pStyle w:val="Normal018"/>
        <w:framePr w:w="825" w:h="295" w:hRule="exact" w:wrap="auto" w:vAnchor="page" w:hAnchor="page" w:x="48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0.7546</w:t>
      </w:r>
    </w:p>
    <w:p w:rsidR="000A1F9B" w:rsidRDefault="00B27F83">
      <w:pPr>
        <w:pStyle w:val="Normal018"/>
        <w:framePr w:w="825" w:h="295" w:hRule="exact" w:wrap="auto" w:vAnchor="page" w:hAnchor="page" w:x="57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1.5049</w:t>
      </w:r>
    </w:p>
    <w:p w:rsidR="000A1F9B" w:rsidRDefault="00B27F83">
      <w:pPr>
        <w:pStyle w:val="Normal018"/>
        <w:framePr w:w="825" w:h="295" w:hRule="exact" w:wrap="auto" w:vAnchor="page" w:hAnchor="page" w:x="65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2.6941</w:t>
      </w:r>
    </w:p>
    <w:p w:rsidR="000A1F9B" w:rsidRDefault="00B27F83">
      <w:pPr>
        <w:pStyle w:val="Normal018"/>
        <w:framePr w:w="825" w:h="295" w:hRule="exact" w:wrap="auto" w:vAnchor="page" w:hAnchor="page" w:x="73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2.0873</w:t>
      </w:r>
    </w:p>
    <w:p w:rsidR="000A1F9B" w:rsidRDefault="00B27F83">
      <w:pPr>
        <w:pStyle w:val="Normal018"/>
        <w:framePr w:w="825" w:h="295" w:hRule="exact" w:wrap="auto" w:vAnchor="page" w:hAnchor="page" w:x="81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0.4122</w:t>
      </w:r>
    </w:p>
    <w:p w:rsidR="000A1F9B" w:rsidRDefault="00B27F83">
      <w:pPr>
        <w:pStyle w:val="Normal018"/>
        <w:framePr w:w="825" w:h="295" w:hRule="exact" w:wrap="auto" w:vAnchor="page" w:hAnchor="page" w:x="90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0.0562</w:t>
      </w:r>
    </w:p>
    <w:p w:rsidR="000A1F9B" w:rsidRDefault="00B27F83">
      <w:pPr>
        <w:pStyle w:val="Normal018"/>
        <w:framePr w:w="825" w:h="295" w:hRule="exact" w:wrap="auto" w:vAnchor="page" w:hAnchor="page" w:x="98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0.0179</w:t>
      </w:r>
    </w:p>
    <w:p w:rsidR="000A1F9B" w:rsidRDefault="00B27F83">
      <w:pPr>
        <w:pStyle w:val="Normal018"/>
        <w:framePr w:w="825" w:h="295" w:hRule="exact" w:wrap="auto" w:vAnchor="page" w:hAnchor="page" w:x="106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0.0496</w:t>
      </w:r>
    </w:p>
    <w:p w:rsidR="000A1F9B" w:rsidRDefault="00B27F83">
      <w:pPr>
        <w:pStyle w:val="Normal018"/>
        <w:framePr w:w="825" w:h="295" w:hRule="exact" w:wrap="auto" w:vAnchor="page" w:hAnchor="page" w:x="114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3.1895</w:t>
      </w:r>
    </w:p>
    <w:p w:rsidR="000A1F9B" w:rsidRDefault="00B27F83">
      <w:pPr>
        <w:pStyle w:val="Normal018"/>
        <w:framePr w:w="825" w:h="295" w:hRule="exact" w:wrap="auto" w:vAnchor="page" w:hAnchor="page" w:x="123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1.0224</w:t>
      </w:r>
    </w:p>
    <w:p w:rsidR="000A1F9B" w:rsidRDefault="00B27F83">
      <w:pPr>
        <w:pStyle w:val="Normal018"/>
        <w:framePr w:w="825" w:h="295" w:hRule="exact" w:wrap="auto" w:vAnchor="page" w:hAnchor="page" w:x="131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0.9455</w:t>
      </w:r>
    </w:p>
    <w:p w:rsidR="000A1F9B" w:rsidRDefault="00B27F83">
      <w:pPr>
        <w:pStyle w:val="Normal018"/>
        <w:framePr w:w="870" w:h="295" w:hRule="exact" w:wrap="auto" w:vAnchor="page" w:hAnchor="page" w:x="180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4M010</w:t>
      </w:r>
    </w:p>
    <w:p w:rsidR="000A1F9B" w:rsidRDefault="00B27F83">
      <w:pPr>
        <w:pStyle w:val="Normal018"/>
        <w:framePr w:w="555" w:h="295" w:hRule="exact" w:wrap="auto" w:vAnchor="page" w:hAnchor="page" w:x="2673" w:y="845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18"/>
        <w:framePr w:w="825" w:h="295" w:hRule="exact" w:wrap="auto" w:vAnchor="page" w:hAnchor="page" w:x="322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1.2018</w:t>
      </w:r>
    </w:p>
    <w:p w:rsidR="000A1F9B" w:rsidRDefault="00B27F83">
      <w:pPr>
        <w:pStyle w:val="Normal018"/>
        <w:framePr w:w="825" w:h="295" w:hRule="exact" w:wrap="auto" w:vAnchor="page" w:hAnchor="page" w:x="405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8.6212</w:t>
      </w:r>
    </w:p>
    <w:p w:rsidR="000A1F9B" w:rsidRDefault="00B27F83">
      <w:pPr>
        <w:pStyle w:val="Normal018"/>
        <w:framePr w:w="825" w:h="295" w:hRule="exact" w:wrap="auto" w:vAnchor="page" w:hAnchor="page" w:x="487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0.6254</w:t>
      </w:r>
    </w:p>
    <w:p w:rsidR="000A1F9B" w:rsidRDefault="00B27F83">
      <w:pPr>
        <w:pStyle w:val="Normal018"/>
        <w:framePr w:w="825" w:h="295" w:hRule="exact" w:wrap="auto" w:vAnchor="page" w:hAnchor="page" w:x="570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1.2967</w:t>
      </w:r>
    </w:p>
    <w:p w:rsidR="000A1F9B" w:rsidRDefault="00B27F83">
      <w:pPr>
        <w:pStyle w:val="Normal018"/>
        <w:framePr w:w="825" w:h="295" w:hRule="exact" w:wrap="auto" w:vAnchor="page" w:hAnchor="page" w:x="652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2.7961</w:t>
      </w:r>
    </w:p>
    <w:p w:rsidR="000A1F9B" w:rsidRDefault="00B27F83">
      <w:pPr>
        <w:pStyle w:val="Normal018"/>
        <w:framePr w:w="825" w:h="295" w:hRule="exact" w:wrap="auto" w:vAnchor="page" w:hAnchor="page" w:x="735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2.0865</w:t>
      </w:r>
    </w:p>
    <w:p w:rsidR="000A1F9B" w:rsidRDefault="00B27F83">
      <w:pPr>
        <w:pStyle w:val="Normal018"/>
        <w:framePr w:w="825" w:h="295" w:hRule="exact" w:wrap="auto" w:vAnchor="page" w:hAnchor="page" w:x="817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0.3913</w:t>
      </w:r>
    </w:p>
    <w:p w:rsidR="000A1F9B" w:rsidRDefault="00B27F83">
      <w:pPr>
        <w:pStyle w:val="Normal018"/>
        <w:framePr w:w="825" w:h="295" w:hRule="exact" w:wrap="auto" w:vAnchor="page" w:hAnchor="page" w:x="900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0.0688</w:t>
      </w:r>
    </w:p>
    <w:p w:rsidR="000A1F9B" w:rsidRDefault="00B27F83">
      <w:pPr>
        <w:pStyle w:val="Normal018"/>
        <w:framePr w:w="825" w:h="295" w:hRule="exact" w:wrap="auto" w:vAnchor="page" w:hAnchor="page" w:x="982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0.0119</w:t>
      </w:r>
    </w:p>
    <w:p w:rsidR="000A1F9B" w:rsidRDefault="00B27F83">
      <w:pPr>
        <w:pStyle w:val="Normal018"/>
        <w:framePr w:w="825" w:h="295" w:hRule="exact" w:wrap="auto" w:vAnchor="page" w:hAnchor="page" w:x="1065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0.0689</w:t>
      </w:r>
    </w:p>
    <w:p w:rsidR="000A1F9B" w:rsidRDefault="00B27F83">
      <w:pPr>
        <w:pStyle w:val="Normal018"/>
        <w:framePr w:w="825" w:h="295" w:hRule="exact" w:wrap="auto" w:vAnchor="page" w:hAnchor="page" w:x="1147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2.4222</w:t>
      </w:r>
    </w:p>
    <w:p w:rsidR="000A1F9B" w:rsidRDefault="00B27F83">
      <w:pPr>
        <w:pStyle w:val="Normal018"/>
        <w:framePr w:w="825" w:h="295" w:hRule="exact" w:wrap="auto" w:vAnchor="page" w:hAnchor="page" w:x="12303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0.7573</w:t>
      </w:r>
    </w:p>
    <w:p w:rsidR="000A1F9B" w:rsidRDefault="00B27F83">
      <w:pPr>
        <w:pStyle w:val="Normal018"/>
        <w:framePr w:w="825" w:h="295" w:hRule="exact" w:wrap="auto" w:vAnchor="page" w:hAnchor="page" w:x="13128" w:y="845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1.1201</w:t>
      </w:r>
    </w:p>
    <w:p w:rsidR="000A1F9B" w:rsidRDefault="00B27F83">
      <w:pPr>
        <w:pStyle w:val="Normal018"/>
        <w:framePr w:w="13172" w:h="225" w:hRule="exact" w:wrap="auto" w:vAnchor="page" w:hAnchor="page" w:x="1863" w:y="908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18"/>
        <w:spacing w:line="1" w:lineRule="auto"/>
      </w:pPr>
      <w:r>
        <w:br w:type="page"/>
      </w:r>
    </w:p>
    <w:p w:rsidR="000A1F9B" w:rsidRDefault="00B27F83">
      <w:pPr>
        <w:pStyle w:val="Normal018"/>
        <w:framePr w:w="12795" w:h="226" w:hRule="exact" w:wrap="auto" w:vAnchor="page" w:hAnchor="page" w:x="1893" w:y="14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b/>
          <w:color w:val="000000"/>
          <w:kern w:val="2"/>
          <w:sz w:val="19"/>
        </w:rPr>
      </w:pPr>
      <w:r>
        <w:pict>
          <v:line id="_x0000_s3112" style="position:absolute;left:0;text-align:left;z-index:-251470848;mso-position-horizontal-relative:page;mso-position-vertical-relative:page" from="90.9pt,114.05pt" to="732.2pt,114.05pt" o:allowincell="f">
            <w10:wrap anchorx="page" anchory="page"/>
          </v:line>
        </w:pict>
      </w:r>
      <w:r>
        <w:pict>
          <v:line id="_x0000_s3111" style="position:absolute;left:0;text-align:left;z-index:-251469824;mso-position-horizontal-relative:page;mso-position-vertical-relative:page" from="90.9pt,151.55pt" to="734.45pt,151.55pt" o:allowincell="f">
            <w10:wrap anchorx="page" anchory="page"/>
          </v:line>
        </w:pict>
      </w:r>
      <w:r>
        <w:pict>
          <v:line id="_x0000_s3110" style="position:absolute;left:0;text-align:left;z-index:-251468800;mso-position-horizontal-relative:page;mso-position-vertical-relative:page" from="90.15pt,451.85pt" to="743.45pt,451.8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Report with Individual Values </w:t>
      </w:r>
    </w:p>
    <w:p w:rsidR="000A1F9B" w:rsidRDefault="00B27F83">
      <w:pPr>
        <w:pStyle w:val="Normal018"/>
        <w:framePr w:w="12780" w:h="285" w:hRule="exact" w:wrap="auto" w:vAnchor="page" w:hAnchor="page" w:x="1893" w:y="172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9"/>
        </w:rPr>
        <w:t>脏器重量（g）个体数据</w:t>
      </w:r>
    </w:p>
    <w:p w:rsidR="000A1F9B" w:rsidRDefault="00B27F83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18"/>
        <w:framePr w:w="555" w:h="510" w:hRule="exact" w:wrap="auto" w:vAnchor="page" w:hAnchor="page" w:x="1878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18"/>
        <w:framePr w:w="630" w:h="525" w:hRule="exact" w:wrap="auto" w:vAnchor="page" w:hAnchor="page" w:x="2553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试验</w:t>
      </w:r>
    </w:p>
    <w:p w:rsidR="000A1F9B" w:rsidRDefault="00B27F83">
      <w:pPr>
        <w:pStyle w:val="Normal018"/>
        <w:framePr w:w="630" w:h="525" w:hRule="exact" w:wrap="auto" w:vAnchor="page" w:hAnchor="page" w:x="2553" w:y="2401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18"/>
        <w:framePr w:w="825" w:h="660" w:hRule="exact" w:wrap="auto" w:vAnchor="page" w:hAnchor="page" w:x="32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18"/>
        <w:framePr w:w="825" w:h="660" w:hRule="exact" w:wrap="auto" w:vAnchor="page" w:hAnchor="page" w:x="32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18"/>
        <w:framePr w:w="825" w:h="660" w:hRule="exact" w:wrap="auto" w:vAnchor="page" w:hAnchor="page" w:x="40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18"/>
        <w:framePr w:w="825" w:h="660" w:hRule="exact" w:wrap="auto" w:vAnchor="page" w:hAnchor="page" w:x="40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18"/>
        <w:framePr w:w="825" w:h="660" w:hRule="exact" w:wrap="auto" w:vAnchor="page" w:hAnchor="page" w:x="48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18"/>
        <w:framePr w:w="825" w:h="660" w:hRule="exact" w:wrap="auto" w:vAnchor="page" w:hAnchor="page" w:x="48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18"/>
        <w:framePr w:w="825" w:h="660" w:hRule="exact" w:wrap="auto" w:vAnchor="page" w:hAnchor="page" w:x="57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18"/>
        <w:framePr w:w="825" w:h="660" w:hRule="exact" w:wrap="auto" w:vAnchor="page" w:hAnchor="page" w:x="57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18"/>
        <w:framePr w:w="825" w:h="660" w:hRule="exact" w:wrap="auto" w:vAnchor="page" w:hAnchor="page" w:x="65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18"/>
        <w:framePr w:w="825" w:h="660" w:hRule="exact" w:wrap="auto" w:vAnchor="page" w:hAnchor="page" w:x="65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18"/>
        <w:framePr w:w="825" w:h="660" w:hRule="exact" w:wrap="auto" w:vAnchor="page" w:hAnchor="page" w:x="73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18"/>
        <w:framePr w:w="825" w:h="660" w:hRule="exact" w:wrap="auto" w:vAnchor="page" w:hAnchor="page" w:x="73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18"/>
        <w:framePr w:w="825" w:h="660" w:hRule="exact" w:wrap="auto" w:vAnchor="page" w:hAnchor="page" w:x="81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18"/>
        <w:framePr w:w="825" w:h="660" w:hRule="exact" w:wrap="auto" w:vAnchor="page" w:hAnchor="page" w:x="81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18"/>
        <w:framePr w:w="825" w:h="660" w:hRule="exact" w:wrap="auto" w:vAnchor="page" w:hAnchor="page" w:x="90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18"/>
        <w:framePr w:w="825" w:h="660" w:hRule="exact" w:wrap="auto" w:vAnchor="page" w:hAnchor="page" w:x="90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18"/>
        <w:framePr w:w="825" w:h="660" w:hRule="exact" w:wrap="auto" w:vAnchor="page" w:hAnchor="page" w:x="98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18"/>
        <w:framePr w:w="825" w:h="660" w:hRule="exact" w:wrap="auto" w:vAnchor="page" w:hAnchor="page" w:x="98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18"/>
        <w:framePr w:w="825" w:h="660" w:hRule="exact" w:wrap="auto" w:vAnchor="page" w:hAnchor="page" w:x="106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18"/>
        <w:framePr w:w="825" w:h="660" w:hRule="exact" w:wrap="auto" w:vAnchor="page" w:hAnchor="page" w:x="1065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18"/>
        <w:framePr w:w="825" w:h="660" w:hRule="exact" w:wrap="auto" w:vAnchor="page" w:hAnchor="page" w:x="114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(TE)</w:t>
      </w:r>
    </w:p>
    <w:p w:rsidR="000A1F9B" w:rsidRDefault="00B27F83">
      <w:pPr>
        <w:pStyle w:val="Normal018"/>
        <w:framePr w:w="825" w:h="660" w:hRule="exact" w:wrap="auto" w:vAnchor="page" w:hAnchor="page" w:x="1147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睾丸</w:t>
      </w:r>
    </w:p>
    <w:p w:rsidR="000A1F9B" w:rsidRDefault="00B27F83">
      <w:pPr>
        <w:pStyle w:val="Normal018"/>
        <w:framePr w:w="825" w:h="660" w:hRule="exact" w:wrap="auto" w:vAnchor="page" w:hAnchor="page" w:x="123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(EPI)</w:t>
      </w:r>
    </w:p>
    <w:p w:rsidR="000A1F9B" w:rsidRDefault="00B27F83">
      <w:pPr>
        <w:pStyle w:val="Normal018"/>
        <w:framePr w:w="825" w:h="660" w:hRule="exact" w:wrap="auto" w:vAnchor="page" w:hAnchor="page" w:x="12303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附睾</w:t>
      </w:r>
    </w:p>
    <w:p w:rsidR="000A1F9B" w:rsidRDefault="00B27F83">
      <w:pPr>
        <w:pStyle w:val="Normal018"/>
        <w:framePr w:w="825" w:h="660" w:hRule="exact" w:wrap="auto" w:vAnchor="page" w:hAnchor="page" w:x="131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(GPS)</w:t>
      </w:r>
    </w:p>
    <w:p w:rsidR="000A1F9B" w:rsidRDefault="00B27F83">
      <w:pPr>
        <w:pStyle w:val="Normal018"/>
        <w:framePr w:w="825" w:h="660" w:hRule="exact" w:wrap="auto" w:vAnchor="page" w:hAnchor="page" w:x="1312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前列腺</w:t>
      </w:r>
    </w:p>
    <w:p w:rsidR="000A1F9B" w:rsidRDefault="00B27F83">
      <w:pPr>
        <w:pStyle w:val="Normal018"/>
        <w:framePr w:w="870" w:h="295" w:hRule="exact" w:wrap="auto" w:vAnchor="page" w:hAnchor="page" w:x="18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1M011</w:t>
      </w:r>
    </w:p>
    <w:p w:rsidR="000A1F9B" w:rsidRDefault="00B27F83">
      <w:pPr>
        <w:pStyle w:val="Normal018"/>
        <w:framePr w:w="555" w:h="295" w:hRule="exact" w:wrap="auto" w:vAnchor="page" w:hAnchor="page" w:x="2673" w:y="303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1.6430</w:t>
      </w:r>
    </w:p>
    <w:p w:rsidR="000A1F9B" w:rsidRDefault="00B27F83">
      <w:pPr>
        <w:pStyle w:val="Normal018"/>
        <w:framePr w:w="825" w:h="295" w:hRule="exact" w:wrap="auto" w:vAnchor="page" w:hAnchor="page" w:x="40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11.7678</w:t>
      </w:r>
    </w:p>
    <w:p w:rsidR="000A1F9B" w:rsidRDefault="00B27F83">
      <w:pPr>
        <w:pStyle w:val="Normal018"/>
        <w:framePr w:w="825" w:h="295" w:hRule="exact" w:wrap="auto" w:vAnchor="page" w:hAnchor="page" w:x="48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0.8345</w:t>
      </w:r>
    </w:p>
    <w:p w:rsidR="000A1F9B" w:rsidRDefault="00B27F83">
      <w:pPr>
        <w:pStyle w:val="Normal018"/>
        <w:framePr w:w="825" w:h="295" w:hRule="exact" w:wrap="auto" w:vAnchor="page" w:hAnchor="page" w:x="57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1.8074</w:t>
      </w:r>
    </w:p>
    <w:p w:rsidR="000A1F9B" w:rsidRDefault="00B27F83">
      <w:pPr>
        <w:pStyle w:val="Normal018"/>
        <w:framePr w:w="825" w:h="295" w:hRule="exact" w:wrap="auto" w:vAnchor="page" w:hAnchor="page" w:x="65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</w:t>
      </w:r>
      <w:r>
        <w:rPr>
          <w:rFonts w:eastAsia="Times New Roman"/>
          <w:color w:val="000000"/>
          <w:kern w:val="2"/>
          <w:sz w:val="17"/>
        </w:rPr>
        <w:t>9914</w:t>
      </w:r>
    </w:p>
    <w:p w:rsidR="000A1F9B" w:rsidRDefault="00B27F83">
      <w:pPr>
        <w:pStyle w:val="Normal018"/>
        <w:framePr w:w="825" w:h="295" w:hRule="exact" w:wrap="auto" w:vAnchor="page" w:hAnchor="page" w:x="73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2.0947</w:t>
      </w:r>
    </w:p>
    <w:p w:rsidR="000A1F9B" w:rsidRDefault="00B27F83">
      <w:pPr>
        <w:pStyle w:val="Normal018"/>
        <w:framePr w:w="825" w:h="295" w:hRule="exact" w:wrap="auto" w:vAnchor="page" w:hAnchor="page" w:x="81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0.3993</w:t>
      </w:r>
    </w:p>
    <w:p w:rsidR="000A1F9B" w:rsidRDefault="00B27F83">
      <w:pPr>
        <w:pStyle w:val="Normal018"/>
        <w:framePr w:w="825" w:h="295" w:hRule="exact" w:wrap="auto" w:vAnchor="page" w:hAnchor="page" w:x="90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0.0741</w:t>
      </w:r>
    </w:p>
    <w:p w:rsidR="000A1F9B" w:rsidRDefault="00B27F83">
      <w:pPr>
        <w:pStyle w:val="Normal018"/>
        <w:framePr w:w="825" w:h="295" w:hRule="exact" w:wrap="auto" w:vAnchor="page" w:hAnchor="page" w:x="98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0.0161</w:t>
      </w:r>
    </w:p>
    <w:p w:rsidR="000A1F9B" w:rsidRDefault="00B27F83">
      <w:pPr>
        <w:pStyle w:val="Normal018"/>
        <w:framePr w:w="825" w:h="295" w:hRule="exact" w:wrap="auto" w:vAnchor="page" w:hAnchor="page" w:x="1065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0.0713</w:t>
      </w:r>
    </w:p>
    <w:p w:rsidR="000A1F9B" w:rsidRDefault="00B27F83">
      <w:pPr>
        <w:pStyle w:val="Normal018"/>
        <w:framePr w:w="825" w:h="295" w:hRule="exact" w:wrap="auto" w:vAnchor="page" w:hAnchor="page" w:x="1147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3.7006</w:t>
      </w:r>
    </w:p>
    <w:p w:rsidR="000A1F9B" w:rsidRDefault="00B27F83">
      <w:pPr>
        <w:pStyle w:val="Normal018"/>
        <w:framePr w:w="825" w:h="295" w:hRule="exact" w:wrap="auto" w:vAnchor="page" w:hAnchor="page" w:x="123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1.2290</w:t>
      </w:r>
    </w:p>
    <w:p w:rsidR="000A1F9B" w:rsidRDefault="00B27F83">
      <w:pPr>
        <w:pStyle w:val="Normal018"/>
        <w:framePr w:w="825" w:h="295" w:hRule="exact" w:wrap="auto" w:vAnchor="page" w:hAnchor="page" w:x="1312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1.8234</w:t>
      </w:r>
    </w:p>
    <w:p w:rsidR="000A1F9B" w:rsidRDefault="00B27F83">
      <w:pPr>
        <w:pStyle w:val="Normal018"/>
        <w:framePr w:w="870" w:h="295" w:hRule="exact" w:wrap="auto" w:vAnchor="page" w:hAnchor="page" w:x="18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1M013</w:t>
      </w:r>
    </w:p>
    <w:p w:rsidR="000A1F9B" w:rsidRDefault="00B27F83">
      <w:pPr>
        <w:pStyle w:val="Normal018"/>
        <w:framePr w:w="555" w:h="295" w:hRule="exact" w:wrap="auto" w:vAnchor="page" w:hAnchor="page" w:x="2673" w:y="332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1.2555</w:t>
      </w:r>
    </w:p>
    <w:p w:rsidR="000A1F9B" w:rsidRDefault="00B27F83">
      <w:pPr>
        <w:pStyle w:val="Normal018"/>
        <w:framePr w:w="825" w:h="295" w:hRule="exact" w:wrap="auto" w:vAnchor="page" w:hAnchor="page" w:x="40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11.9773</w:t>
      </w:r>
    </w:p>
    <w:p w:rsidR="000A1F9B" w:rsidRDefault="00B27F83">
      <w:pPr>
        <w:pStyle w:val="Normal018"/>
        <w:framePr w:w="825" w:h="295" w:hRule="exact" w:wrap="auto" w:vAnchor="page" w:hAnchor="page" w:x="48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0.6971</w:t>
      </w:r>
    </w:p>
    <w:p w:rsidR="000A1F9B" w:rsidRDefault="00B27F83">
      <w:pPr>
        <w:pStyle w:val="Normal018"/>
        <w:framePr w:w="825" w:h="295" w:hRule="exact" w:wrap="auto" w:vAnchor="page" w:hAnchor="page" w:x="57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1.5491</w:t>
      </w:r>
    </w:p>
    <w:p w:rsidR="000A1F9B" w:rsidRDefault="00B27F83">
      <w:pPr>
        <w:pStyle w:val="Normal018"/>
        <w:framePr w:w="825" w:h="295" w:hRule="exact" w:wrap="auto" w:vAnchor="page" w:hAnchor="page" w:x="65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3.0387</w:t>
      </w:r>
    </w:p>
    <w:p w:rsidR="000A1F9B" w:rsidRDefault="00B27F83">
      <w:pPr>
        <w:pStyle w:val="Normal018"/>
        <w:framePr w:w="825" w:h="295" w:hRule="exact" w:wrap="auto" w:vAnchor="page" w:hAnchor="page" w:x="73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2.0950</w:t>
      </w:r>
    </w:p>
    <w:p w:rsidR="000A1F9B" w:rsidRDefault="00B27F83">
      <w:pPr>
        <w:pStyle w:val="Normal018"/>
        <w:framePr w:w="825" w:h="295" w:hRule="exact" w:wrap="auto" w:vAnchor="page" w:hAnchor="page" w:x="81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0.3806</w:t>
      </w:r>
    </w:p>
    <w:p w:rsidR="000A1F9B" w:rsidRDefault="00B27F83">
      <w:pPr>
        <w:pStyle w:val="Normal018"/>
        <w:framePr w:w="825" w:h="295" w:hRule="exact" w:wrap="auto" w:vAnchor="page" w:hAnchor="page" w:x="90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0.0620</w:t>
      </w:r>
    </w:p>
    <w:p w:rsidR="000A1F9B" w:rsidRDefault="00B27F83">
      <w:pPr>
        <w:pStyle w:val="Normal018"/>
        <w:framePr w:w="825" w:h="295" w:hRule="exact" w:wrap="auto" w:vAnchor="page" w:hAnchor="page" w:x="98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0.0124</w:t>
      </w:r>
    </w:p>
    <w:p w:rsidR="000A1F9B" w:rsidRDefault="00B27F83">
      <w:pPr>
        <w:pStyle w:val="Normal018"/>
        <w:framePr w:w="825" w:h="295" w:hRule="exact" w:wrap="auto" w:vAnchor="page" w:hAnchor="page" w:x="1065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0.0500</w:t>
      </w:r>
    </w:p>
    <w:p w:rsidR="000A1F9B" w:rsidRDefault="00B27F83">
      <w:pPr>
        <w:pStyle w:val="Normal018"/>
        <w:framePr w:w="825" w:h="295" w:hRule="exact" w:wrap="auto" w:vAnchor="page" w:hAnchor="page" w:x="1147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3.1172</w:t>
      </w:r>
    </w:p>
    <w:p w:rsidR="000A1F9B" w:rsidRDefault="00B27F83">
      <w:pPr>
        <w:pStyle w:val="Normal018"/>
        <w:framePr w:w="825" w:h="295" w:hRule="exact" w:wrap="auto" w:vAnchor="page" w:hAnchor="page" w:x="12303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1.2848</w:t>
      </w:r>
    </w:p>
    <w:p w:rsidR="000A1F9B" w:rsidRDefault="00B27F83">
      <w:pPr>
        <w:pStyle w:val="Normal018"/>
        <w:framePr w:w="825" w:h="295" w:hRule="exact" w:wrap="auto" w:vAnchor="page" w:hAnchor="page" w:x="13128" w:y="33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1.5142</w:t>
      </w:r>
    </w:p>
    <w:p w:rsidR="000A1F9B" w:rsidRDefault="00B27F83">
      <w:pPr>
        <w:pStyle w:val="Normal018"/>
        <w:framePr w:w="870" w:h="295" w:hRule="exact" w:wrap="auto" w:vAnchor="page" w:hAnchor="page" w:x="18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1M014</w:t>
      </w:r>
    </w:p>
    <w:p w:rsidR="000A1F9B" w:rsidRDefault="00B27F83">
      <w:pPr>
        <w:pStyle w:val="Normal018"/>
        <w:framePr w:w="555" w:h="295" w:hRule="exact" w:wrap="auto" w:vAnchor="page" w:hAnchor="page" w:x="2673" w:y="360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1.4217</w:t>
      </w:r>
    </w:p>
    <w:p w:rsidR="000A1F9B" w:rsidRDefault="00B27F83">
      <w:pPr>
        <w:pStyle w:val="Normal018"/>
        <w:framePr w:w="825" w:h="295" w:hRule="exact" w:wrap="auto" w:vAnchor="page" w:hAnchor="page" w:x="40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11.2513</w:t>
      </w:r>
    </w:p>
    <w:p w:rsidR="000A1F9B" w:rsidRDefault="00B27F83">
      <w:pPr>
        <w:pStyle w:val="Normal018"/>
        <w:framePr w:w="825" w:h="295" w:hRule="exact" w:wrap="auto" w:vAnchor="page" w:hAnchor="page" w:x="48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0.6447</w:t>
      </w:r>
    </w:p>
    <w:p w:rsidR="000A1F9B" w:rsidRDefault="00B27F83">
      <w:pPr>
        <w:pStyle w:val="Normal018"/>
        <w:framePr w:w="825" w:h="295" w:hRule="exact" w:wrap="auto" w:vAnchor="page" w:hAnchor="page" w:x="57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1.6978</w:t>
      </w:r>
    </w:p>
    <w:p w:rsidR="000A1F9B" w:rsidRDefault="00B27F83">
      <w:pPr>
        <w:pStyle w:val="Normal018"/>
        <w:framePr w:w="825" w:h="295" w:hRule="exact" w:wrap="auto" w:vAnchor="page" w:hAnchor="page" w:x="65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3.0325</w:t>
      </w:r>
    </w:p>
    <w:p w:rsidR="000A1F9B" w:rsidRDefault="00B27F83">
      <w:pPr>
        <w:pStyle w:val="Normal018"/>
        <w:framePr w:w="825" w:h="295" w:hRule="exact" w:wrap="auto" w:vAnchor="page" w:hAnchor="page" w:x="73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2.1866</w:t>
      </w:r>
    </w:p>
    <w:p w:rsidR="000A1F9B" w:rsidRDefault="00B27F83">
      <w:pPr>
        <w:pStyle w:val="Normal018"/>
        <w:framePr w:w="825" w:h="295" w:hRule="exact" w:wrap="auto" w:vAnchor="page" w:hAnchor="page" w:x="81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0.3976</w:t>
      </w:r>
    </w:p>
    <w:p w:rsidR="000A1F9B" w:rsidRDefault="00B27F83">
      <w:pPr>
        <w:pStyle w:val="Normal018"/>
        <w:framePr w:w="825" w:h="295" w:hRule="exact" w:wrap="auto" w:vAnchor="page" w:hAnchor="page" w:x="90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0.0469</w:t>
      </w:r>
    </w:p>
    <w:p w:rsidR="000A1F9B" w:rsidRDefault="00B27F83">
      <w:pPr>
        <w:pStyle w:val="Normal018"/>
        <w:framePr w:w="825" w:h="295" w:hRule="exact" w:wrap="auto" w:vAnchor="page" w:hAnchor="page" w:x="98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0.0127</w:t>
      </w:r>
    </w:p>
    <w:p w:rsidR="000A1F9B" w:rsidRDefault="00B27F83">
      <w:pPr>
        <w:pStyle w:val="Normal018"/>
        <w:framePr w:w="825" w:h="295" w:hRule="exact" w:wrap="auto" w:vAnchor="page" w:hAnchor="page" w:x="1065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0.0418</w:t>
      </w:r>
    </w:p>
    <w:p w:rsidR="000A1F9B" w:rsidRDefault="00B27F83">
      <w:pPr>
        <w:pStyle w:val="Normal018"/>
        <w:framePr w:w="825" w:h="295" w:hRule="exact" w:wrap="auto" w:vAnchor="page" w:hAnchor="page" w:x="1147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3.6005</w:t>
      </w:r>
    </w:p>
    <w:p w:rsidR="000A1F9B" w:rsidRDefault="00B27F83">
      <w:pPr>
        <w:pStyle w:val="Normal018"/>
        <w:framePr w:w="825" w:h="295" w:hRule="exact" w:wrap="auto" w:vAnchor="page" w:hAnchor="page" w:x="12303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</w:t>
      </w:r>
      <w:r>
        <w:rPr>
          <w:rFonts w:eastAsia="Times New Roman"/>
          <w:color w:val="000000"/>
          <w:kern w:val="2"/>
          <w:sz w:val="17"/>
        </w:rPr>
        <w:t>1676</w:t>
      </w:r>
    </w:p>
    <w:p w:rsidR="000A1F9B" w:rsidRDefault="00B27F83">
      <w:pPr>
        <w:pStyle w:val="Normal018"/>
        <w:framePr w:w="825" w:h="295" w:hRule="exact" w:wrap="auto" w:vAnchor="page" w:hAnchor="page" w:x="13128" w:y="360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1.2356</w:t>
      </w:r>
    </w:p>
    <w:p w:rsidR="000A1F9B" w:rsidRDefault="00B27F83">
      <w:pPr>
        <w:pStyle w:val="Normal018"/>
        <w:framePr w:w="870" w:h="295" w:hRule="exact" w:wrap="auto" w:vAnchor="page" w:hAnchor="page" w:x="18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1M015</w:t>
      </w:r>
    </w:p>
    <w:p w:rsidR="000A1F9B" w:rsidRDefault="00B27F83">
      <w:pPr>
        <w:pStyle w:val="Normal018"/>
        <w:framePr w:w="555" w:h="295" w:hRule="exact" w:wrap="auto" w:vAnchor="page" w:hAnchor="page" w:x="2673" w:y="389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1.8970</w:t>
      </w:r>
    </w:p>
    <w:p w:rsidR="000A1F9B" w:rsidRDefault="00B27F83">
      <w:pPr>
        <w:pStyle w:val="Normal018"/>
        <w:framePr w:w="825" w:h="295" w:hRule="exact" w:wrap="auto" w:vAnchor="page" w:hAnchor="page" w:x="40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17.8953</w:t>
      </w:r>
    </w:p>
    <w:p w:rsidR="000A1F9B" w:rsidRDefault="00B27F83">
      <w:pPr>
        <w:pStyle w:val="Normal018"/>
        <w:framePr w:w="825" w:h="295" w:hRule="exact" w:wrap="auto" w:vAnchor="page" w:hAnchor="page" w:x="48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0.9574</w:t>
      </w:r>
    </w:p>
    <w:p w:rsidR="000A1F9B" w:rsidRDefault="00B27F83">
      <w:pPr>
        <w:pStyle w:val="Normal018"/>
        <w:framePr w:w="825" w:h="295" w:hRule="exact" w:wrap="auto" w:vAnchor="page" w:hAnchor="page" w:x="57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2.2436</w:t>
      </w:r>
    </w:p>
    <w:p w:rsidR="000A1F9B" w:rsidRDefault="00B27F83">
      <w:pPr>
        <w:pStyle w:val="Normal018"/>
        <w:framePr w:w="825" w:h="295" w:hRule="exact" w:wrap="auto" w:vAnchor="page" w:hAnchor="page" w:x="65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3.8283</w:t>
      </w:r>
    </w:p>
    <w:p w:rsidR="000A1F9B" w:rsidRDefault="00B27F83">
      <w:pPr>
        <w:pStyle w:val="Normal018"/>
        <w:framePr w:w="825" w:h="295" w:hRule="exact" w:wrap="auto" w:vAnchor="page" w:hAnchor="page" w:x="73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2.3111</w:t>
      </w:r>
    </w:p>
    <w:p w:rsidR="000A1F9B" w:rsidRDefault="00B27F83">
      <w:pPr>
        <w:pStyle w:val="Normal018"/>
        <w:framePr w:w="825" w:h="295" w:hRule="exact" w:wrap="auto" w:vAnchor="page" w:hAnchor="page" w:x="81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0.3702</w:t>
      </w:r>
    </w:p>
    <w:p w:rsidR="000A1F9B" w:rsidRDefault="00B27F83">
      <w:pPr>
        <w:pStyle w:val="Normal018"/>
        <w:framePr w:w="825" w:h="295" w:hRule="exact" w:wrap="auto" w:vAnchor="page" w:hAnchor="page" w:x="90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0.0858</w:t>
      </w:r>
    </w:p>
    <w:p w:rsidR="000A1F9B" w:rsidRDefault="00B27F83">
      <w:pPr>
        <w:pStyle w:val="Normal018"/>
        <w:framePr w:w="825" w:h="295" w:hRule="exact" w:wrap="auto" w:vAnchor="page" w:hAnchor="page" w:x="98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0.0192</w:t>
      </w:r>
    </w:p>
    <w:p w:rsidR="000A1F9B" w:rsidRDefault="00B27F83">
      <w:pPr>
        <w:pStyle w:val="Normal018"/>
        <w:framePr w:w="825" w:h="295" w:hRule="exact" w:wrap="auto" w:vAnchor="page" w:hAnchor="page" w:x="1065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0.0860</w:t>
      </w:r>
    </w:p>
    <w:p w:rsidR="000A1F9B" w:rsidRDefault="00B27F83">
      <w:pPr>
        <w:pStyle w:val="Normal018"/>
        <w:framePr w:w="825" w:h="295" w:hRule="exact" w:wrap="auto" w:vAnchor="page" w:hAnchor="page" w:x="1147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1.3696</w:t>
      </w:r>
    </w:p>
    <w:p w:rsidR="000A1F9B" w:rsidRDefault="00B27F83">
      <w:pPr>
        <w:pStyle w:val="Normal018"/>
        <w:framePr w:w="825" w:h="295" w:hRule="exact" w:wrap="auto" w:vAnchor="page" w:hAnchor="page" w:x="12303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0.6983</w:t>
      </w:r>
    </w:p>
    <w:p w:rsidR="000A1F9B" w:rsidRDefault="00B27F83">
      <w:pPr>
        <w:pStyle w:val="Normal018"/>
        <w:framePr w:w="825" w:h="295" w:hRule="exact" w:wrap="auto" w:vAnchor="page" w:hAnchor="page" w:x="13128" w:y="389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1.3808</w:t>
      </w:r>
    </w:p>
    <w:p w:rsidR="000A1F9B" w:rsidRDefault="00B27F83">
      <w:pPr>
        <w:pStyle w:val="Normal018"/>
        <w:framePr w:w="870" w:h="295" w:hRule="exact" w:wrap="auto" w:vAnchor="page" w:hAnchor="page" w:x="18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2M011</w:t>
      </w:r>
    </w:p>
    <w:p w:rsidR="000A1F9B" w:rsidRDefault="00B27F83">
      <w:pPr>
        <w:pStyle w:val="Normal018"/>
        <w:framePr w:w="555" w:h="295" w:hRule="exact" w:wrap="auto" w:vAnchor="page" w:hAnchor="page" w:x="2673" w:y="417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1.7942</w:t>
      </w:r>
    </w:p>
    <w:p w:rsidR="000A1F9B" w:rsidRDefault="00B27F83">
      <w:pPr>
        <w:pStyle w:val="Normal018"/>
        <w:framePr w:w="825" w:h="295" w:hRule="exact" w:wrap="auto" w:vAnchor="page" w:hAnchor="page" w:x="40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13.1318</w:t>
      </w:r>
    </w:p>
    <w:p w:rsidR="000A1F9B" w:rsidRDefault="00B27F83">
      <w:pPr>
        <w:pStyle w:val="Normal018"/>
        <w:framePr w:w="825" w:h="295" w:hRule="exact" w:wrap="auto" w:vAnchor="page" w:hAnchor="page" w:x="48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0.8796</w:t>
      </w:r>
    </w:p>
    <w:p w:rsidR="000A1F9B" w:rsidRDefault="00B27F83">
      <w:pPr>
        <w:pStyle w:val="Normal018"/>
        <w:framePr w:w="825" w:h="295" w:hRule="exact" w:wrap="auto" w:vAnchor="page" w:hAnchor="page" w:x="57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1.8238</w:t>
      </w:r>
    </w:p>
    <w:p w:rsidR="000A1F9B" w:rsidRDefault="00B27F83">
      <w:pPr>
        <w:pStyle w:val="Normal018"/>
        <w:framePr w:w="825" w:h="295" w:hRule="exact" w:wrap="auto" w:vAnchor="page" w:hAnchor="page" w:x="65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3.5379</w:t>
      </w:r>
    </w:p>
    <w:p w:rsidR="000A1F9B" w:rsidRDefault="00B27F83">
      <w:pPr>
        <w:pStyle w:val="Normal018"/>
        <w:framePr w:w="825" w:h="295" w:hRule="exact" w:wrap="auto" w:vAnchor="page" w:hAnchor="page" w:x="73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2.3300</w:t>
      </w:r>
    </w:p>
    <w:p w:rsidR="000A1F9B" w:rsidRDefault="00B27F83">
      <w:pPr>
        <w:pStyle w:val="Normal018"/>
        <w:framePr w:w="825" w:h="295" w:hRule="exact" w:wrap="auto" w:vAnchor="page" w:hAnchor="page" w:x="81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0.8017</w:t>
      </w:r>
    </w:p>
    <w:p w:rsidR="000A1F9B" w:rsidRDefault="00B27F83">
      <w:pPr>
        <w:pStyle w:val="Normal018"/>
        <w:framePr w:w="825" w:h="295" w:hRule="exact" w:wrap="auto" w:vAnchor="page" w:hAnchor="page" w:x="90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0.0724</w:t>
      </w:r>
    </w:p>
    <w:p w:rsidR="000A1F9B" w:rsidRDefault="00B27F83">
      <w:pPr>
        <w:pStyle w:val="Normal018"/>
        <w:framePr w:w="825" w:h="295" w:hRule="exact" w:wrap="auto" w:vAnchor="page" w:hAnchor="page" w:x="98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0.0143</w:t>
      </w:r>
    </w:p>
    <w:p w:rsidR="000A1F9B" w:rsidRDefault="00B27F83">
      <w:pPr>
        <w:pStyle w:val="Normal018"/>
        <w:framePr w:w="825" w:h="295" w:hRule="exact" w:wrap="auto" w:vAnchor="page" w:hAnchor="page" w:x="1065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0.0369</w:t>
      </w:r>
    </w:p>
    <w:p w:rsidR="000A1F9B" w:rsidRDefault="00B27F83">
      <w:pPr>
        <w:pStyle w:val="Normal018"/>
        <w:framePr w:w="825" w:h="295" w:hRule="exact" w:wrap="auto" w:vAnchor="page" w:hAnchor="page" w:x="1147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4.2118</w:t>
      </w:r>
    </w:p>
    <w:p w:rsidR="000A1F9B" w:rsidRDefault="00B27F83">
      <w:pPr>
        <w:pStyle w:val="Normal018"/>
        <w:framePr w:w="825" w:h="295" w:hRule="exact" w:wrap="auto" w:vAnchor="page" w:hAnchor="page" w:x="12303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1.4472</w:t>
      </w:r>
    </w:p>
    <w:p w:rsidR="000A1F9B" w:rsidRDefault="00B27F83">
      <w:pPr>
        <w:pStyle w:val="Normal018"/>
        <w:framePr w:w="825" w:h="295" w:hRule="exact" w:wrap="auto" w:vAnchor="page" w:hAnchor="page" w:x="13128" w:y="417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1.6818</w:t>
      </w:r>
    </w:p>
    <w:p w:rsidR="000A1F9B" w:rsidRDefault="00B27F83">
      <w:pPr>
        <w:pStyle w:val="Normal018"/>
        <w:framePr w:w="870" w:h="295" w:hRule="exact" w:wrap="auto" w:vAnchor="page" w:hAnchor="page" w:x="18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2M012</w:t>
      </w:r>
    </w:p>
    <w:p w:rsidR="000A1F9B" w:rsidRDefault="00B27F83">
      <w:pPr>
        <w:pStyle w:val="Normal018"/>
        <w:framePr w:w="555" w:h="295" w:hRule="exact" w:wrap="auto" w:vAnchor="page" w:hAnchor="page" w:x="2673" w:y="446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1.5264</w:t>
      </w:r>
    </w:p>
    <w:p w:rsidR="000A1F9B" w:rsidRDefault="00B27F83">
      <w:pPr>
        <w:pStyle w:val="Normal018"/>
        <w:framePr w:w="825" w:h="295" w:hRule="exact" w:wrap="auto" w:vAnchor="page" w:hAnchor="page" w:x="40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11.5001</w:t>
      </w:r>
    </w:p>
    <w:p w:rsidR="000A1F9B" w:rsidRDefault="00B27F83">
      <w:pPr>
        <w:pStyle w:val="Normal018"/>
        <w:framePr w:w="825" w:h="295" w:hRule="exact" w:wrap="auto" w:vAnchor="page" w:hAnchor="page" w:x="48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0.9550</w:t>
      </w:r>
    </w:p>
    <w:p w:rsidR="000A1F9B" w:rsidRDefault="00B27F83">
      <w:pPr>
        <w:pStyle w:val="Normal018"/>
        <w:framePr w:w="825" w:h="295" w:hRule="exact" w:wrap="auto" w:vAnchor="page" w:hAnchor="page" w:x="57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1.8012</w:t>
      </w:r>
    </w:p>
    <w:p w:rsidR="000A1F9B" w:rsidRDefault="00B27F83">
      <w:pPr>
        <w:pStyle w:val="Normal018"/>
        <w:framePr w:w="825" w:h="295" w:hRule="exact" w:wrap="auto" w:vAnchor="page" w:hAnchor="page" w:x="65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</w:t>
      </w:r>
      <w:r>
        <w:rPr>
          <w:rFonts w:eastAsia="Times New Roman"/>
          <w:color w:val="000000"/>
          <w:kern w:val="2"/>
          <w:sz w:val="17"/>
        </w:rPr>
        <w:t>.3685</w:t>
      </w:r>
    </w:p>
    <w:p w:rsidR="000A1F9B" w:rsidRDefault="00B27F83">
      <w:pPr>
        <w:pStyle w:val="Normal018"/>
        <w:framePr w:w="825" w:h="295" w:hRule="exact" w:wrap="auto" w:vAnchor="page" w:hAnchor="page" w:x="73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2.3691</w:t>
      </w:r>
    </w:p>
    <w:p w:rsidR="000A1F9B" w:rsidRDefault="00B27F83">
      <w:pPr>
        <w:pStyle w:val="Normal018"/>
        <w:framePr w:w="825" w:h="295" w:hRule="exact" w:wrap="auto" w:vAnchor="page" w:hAnchor="page" w:x="81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0.3499</w:t>
      </w:r>
    </w:p>
    <w:p w:rsidR="000A1F9B" w:rsidRDefault="00B27F83">
      <w:pPr>
        <w:pStyle w:val="Normal018"/>
        <w:framePr w:w="825" w:h="295" w:hRule="exact" w:wrap="auto" w:vAnchor="page" w:hAnchor="page" w:x="90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0.0602</w:t>
      </w:r>
    </w:p>
    <w:p w:rsidR="000A1F9B" w:rsidRDefault="00B27F83">
      <w:pPr>
        <w:pStyle w:val="Normal018"/>
        <w:framePr w:w="825" w:h="295" w:hRule="exact" w:wrap="auto" w:vAnchor="page" w:hAnchor="page" w:x="98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0.0156</w:t>
      </w:r>
    </w:p>
    <w:p w:rsidR="000A1F9B" w:rsidRDefault="00B27F83">
      <w:pPr>
        <w:pStyle w:val="Normal018"/>
        <w:framePr w:w="825" w:h="295" w:hRule="exact" w:wrap="auto" w:vAnchor="page" w:hAnchor="page" w:x="1065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0.0533</w:t>
      </w:r>
    </w:p>
    <w:p w:rsidR="000A1F9B" w:rsidRDefault="00B27F83">
      <w:pPr>
        <w:pStyle w:val="Normal018"/>
        <w:framePr w:w="825" w:h="295" w:hRule="exact" w:wrap="auto" w:vAnchor="page" w:hAnchor="page" w:x="1147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3.5046</w:t>
      </w:r>
    </w:p>
    <w:p w:rsidR="000A1F9B" w:rsidRDefault="00B27F83">
      <w:pPr>
        <w:pStyle w:val="Normal018"/>
        <w:framePr w:w="825" w:h="295" w:hRule="exact" w:wrap="auto" w:vAnchor="page" w:hAnchor="page" w:x="12303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1.2069</w:t>
      </w:r>
    </w:p>
    <w:p w:rsidR="000A1F9B" w:rsidRDefault="00B27F83">
      <w:pPr>
        <w:pStyle w:val="Normal018"/>
        <w:framePr w:w="825" w:h="295" w:hRule="exact" w:wrap="auto" w:vAnchor="page" w:hAnchor="page" w:x="13128" w:y="44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2.1975</w:t>
      </w:r>
    </w:p>
    <w:p w:rsidR="000A1F9B" w:rsidRDefault="00B27F83">
      <w:pPr>
        <w:pStyle w:val="Normal018"/>
        <w:framePr w:w="870" w:h="295" w:hRule="exact" w:wrap="auto" w:vAnchor="page" w:hAnchor="page" w:x="18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2M013</w:t>
      </w:r>
    </w:p>
    <w:p w:rsidR="000A1F9B" w:rsidRDefault="00B27F83">
      <w:pPr>
        <w:pStyle w:val="Normal018"/>
        <w:framePr w:w="555" w:h="295" w:hRule="exact" w:wrap="auto" w:vAnchor="page" w:hAnchor="page" w:x="2673" w:y="474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1.5798</w:t>
      </w:r>
    </w:p>
    <w:p w:rsidR="000A1F9B" w:rsidRDefault="00B27F83">
      <w:pPr>
        <w:pStyle w:val="Normal018"/>
        <w:framePr w:w="825" w:h="295" w:hRule="exact" w:wrap="auto" w:vAnchor="page" w:hAnchor="page" w:x="40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12.6167</w:t>
      </w:r>
    </w:p>
    <w:p w:rsidR="000A1F9B" w:rsidRDefault="00B27F83">
      <w:pPr>
        <w:pStyle w:val="Normal018"/>
        <w:framePr w:w="825" w:h="295" w:hRule="exact" w:wrap="auto" w:vAnchor="page" w:hAnchor="page" w:x="48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0.9575</w:t>
      </w:r>
    </w:p>
    <w:p w:rsidR="000A1F9B" w:rsidRDefault="00B27F83">
      <w:pPr>
        <w:pStyle w:val="Normal018"/>
        <w:framePr w:w="825" w:h="295" w:hRule="exact" w:wrap="auto" w:vAnchor="page" w:hAnchor="page" w:x="57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1.7056</w:t>
      </w:r>
    </w:p>
    <w:p w:rsidR="000A1F9B" w:rsidRDefault="00B27F83">
      <w:pPr>
        <w:pStyle w:val="Normal018"/>
        <w:framePr w:w="825" w:h="295" w:hRule="exact" w:wrap="auto" w:vAnchor="page" w:hAnchor="page" w:x="65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3.1586</w:t>
      </w:r>
    </w:p>
    <w:p w:rsidR="000A1F9B" w:rsidRDefault="00B27F83">
      <w:pPr>
        <w:pStyle w:val="Normal018"/>
        <w:framePr w:w="825" w:h="295" w:hRule="exact" w:wrap="auto" w:vAnchor="page" w:hAnchor="page" w:x="73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2.1885</w:t>
      </w:r>
    </w:p>
    <w:p w:rsidR="000A1F9B" w:rsidRDefault="00B27F83">
      <w:pPr>
        <w:pStyle w:val="Normal018"/>
        <w:framePr w:w="825" w:h="295" w:hRule="exact" w:wrap="auto" w:vAnchor="page" w:hAnchor="page" w:x="81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0.5432</w:t>
      </w:r>
    </w:p>
    <w:p w:rsidR="000A1F9B" w:rsidRDefault="00B27F83">
      <w:pPr>
        <w:pStyle w:val="Normal018"/>
        <w:framePr w:w="825" w:h="295" w:hRule="exact" w:wrap="auto" w:vAnchor="page" w:hAnchor="page" w:x="90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0.0669</w:t>
      </w:r>
    </w:p>
    <w:p w:rsidR="000A1F9B" w:rsidRDefault="00B27F83">
      <w:pPr>
        <w:pStyle w:val="Normal018"/>
        <w:framePr w:w="825" w:h="295" w:hRule="exact" w:wrap="auto" w:vAnchor="page" w:hAnchor="page" w:x="98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0.0115</w:t>
      </w:r>
    </w:p>
    <w:p w:rsidR="000A1F9B" w:rsidRDefault="00B27F83">
      <w:pPr>
        <w:pStyle w:val="Normal018"/>
        <w:framePr w:w="825" w:h="295" w:hRule="exact" w:wrap="auto" w:vAnchor="page" w:hAnchor="page" w:x="1065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0.0490</w:t>
      </w:r>
    </w:p>
    <w:p w:rsidR="000A1F9B" w:rsidRDefault="00B27F83">
      <w:pPr>
        <w:pStyle w:val="Normal018"/>
        <w:framePr w:w="825" w:h="295" w:hRule="exact" w:wrap="auto" w:vAnchor="page" w:hAnchor="page" w:x="1147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3.3389</w:t>
      </w:r>
    </w:p>
    <w:p w:rsidR="000A1F9B" w:rsidRDefault="00B27F83">
      <w:pPr>
        <w:pStyle w:val="Normal018"/>
        <w:framePr w:w="825" w:h="295" w:hRule="exact" w:wrap="auto" w:vAnchor="page" w:hAnchor="page" w:x="12303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1.1833</w:t>
      </w:r>
    </w:p>
    <w:p w:rsidR="000A1F9B" w:rsidRDefault="00B27F83">
      <w:pPr>
        <w:pStyle w:val="Normal018"/>
        <w:framePr w:w="825" w:h="295" w:hRule="exact" w:wrap="auto" w:vAnchor="page" w:hAnchor="page" w:x="13128" w:y="47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1.4401</w:t>
      </w:r>
    </w:p>
    <w:p w:rsidR="000A1F9B" w:rsidRDefault="00B27F83">
      <w:pPr>
        <w:pStyle w:val="Normal018"/>
        <w:framePr w:w="870" w:h="295" w:hRule="exact" w:wrap="auto" w:vAnchor="page" w:hAnchor="page" w:x="18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2M014</w:t>
      </w:r>
    </w:p>
    <w:p w:rsidR="000A1F9B" w:rsidRDefault="00B27F83">
      <w:pPr>
        <w:pStyle w:val="Normal018"/>
        <w:framePr w:w="555" w:h="295" w:hRule="exact" w:wrap="auto" w:vAnchor="page" w:hAnchor="page" w:x="2673" w:y="503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1.5469</w:t>
      </w:r>
    </w:p>
    <w:p w:rsidR="000A1F9B" w:rsidRDefault="00B27F83">
      <w:pPr>
        <w:pStyle w:val="Normal018"/>
        <w:framePr w:w="825" w:h="295" w:hRule="exact" w:wrap="auto" w:vAnchor="page" w:hAnchor="page" w:x="40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12.3483</w:t>
      </w:r>
    </w:p>
    <w:p w:rsidR="000A1F9B" w:rsidRDefault="00B27F83">
      <w:pPr>
        <w:pStyle w:val="Normal018"/>
        <w:framePr w:w="825" w:h="295" w:hRule="exact" w:wrap="auto" w:vAnchor="page" w:hAnchor="page" w:x="48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0.8868</w:t>
      </w:r>
    </w:p>
    <w:p w:rsidR="000A1F9B" w:rsidRDefault="00B27F83">
      <w:pPr>
        <w:pStyle w:val="Normal018"/>
        <w:framePr w:w="825" w:h="295" w:hRule="exact" w:wrap="auto" w:vAnchor="page" w:hAnchor="page" w:x="57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1.7011</w:t>
      </w:r>
    </w:p>
    <w:p w:rsidR="000A1F9B" w:rsidRDefault="00B27F83">
      <w:pPr>
        <w:pStyle w:val="Normal018"/>
        <w:framePr w:w="825" w:h="295" w:hRule="exact" w:wrap="auto" w:vAnchor="page" w:hAnchor="page" w:x="65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2.9570</w:t>
      </w:r>
    </w:p>
    <w:p w:rsidR="000A1F9B" w:rsidRDefault="00B27F83">
      <w:pPr>
        <w:pStyle w:val="Normal018"/>
        <w:framePr w:w="825" w:h="295" w:hRule="exact" w:wrap="auto" w:vAnchor="page" w:hAnchor="page" w:x="73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2.2084</w:t>
      </w:r>
    </w:p>
    <w:p w:rsidR="000A1F9B" w:rsidRDefault="00B27F83">
      <w:pPr>
        <w:pStyle w:val="Normal018"/>
        <w:framePr w:w="825" w:h="295" w:hRule="exact" w:wrap="auto" w:vAnchor="page" w:hAnchor="page" w:x="81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0.5597</w:t>
      </w:r>
    </w:p>
    <w:p w:rsidR="000A1F9B" w:rsidRDefault="00B27F83">
      <w:pPr>
        <w:pStyle w:val="Normal018"/>
        <w:framePr w:w="825" w:h="295" w:hRule="exact" w:wrap="auto" w:vAnchor="page" w:hAnchor="page" w:x="90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0.0568</w:t>
      </w:r>
    </w:p>
    <w:p w:rsidR="000A1F9B" w:rsidRDefault="00B27F83">
      <w:pPr>
        <w:pStyle w:val="Normal018"/>
        <w:framePr w:w="825" w:h="295" w:hRule="exact" w:wrap="auto" w:vAnchor="page" w:hAnchor="page" w:x="98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0.0145</w:t>
      </w:r>
    </w:p>
    <w:p w:rsidR="000A1F9B" w:rsidRDefault="00B27F83">
      <w:pPr>
        <w:pStyle w:val="Normal018"/>
        <w:framePr w:w="825" w:h="295" w:hRule="exact" w:wrap="auto" w:vAnchor="page" w:hAnchor="page" w:x="1065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0.0493</w:t>
      </w:r>
    </w:p>
    <w:p w:rsidR="000A1F9B" w:rsidRDefault="00B27F83">
      <w:pPr>
        <w:pStyle w:val="Normal018"/>
        <w:framePr w:w="825" w:h="295" w:hRule="exact" w:wrap="auto" w:vAnchor="page" w:hAnchor="page" w:x="1147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3.4160</w:t>
      </w:r>
    </w:p>
    <w:p w:rsidR="000A1F9B" w:rsidRDefault="00B27F83">
      <w:pPr>
        <w:pStyle w:val="Normal018"/>
        <w:framePr w:w="825" w:h="295" w:hRule="exact" w:wrap="auto" w:vAnchor="page" w:hAnchor="page" w:x="12303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</w:t>
      </w:r>
      <w:r>
        <w:rPr>
          <w:rFonts w:eastAsia="Times New Roman"/>
          <w:color w:val="000000"/>
          <w:kern w:val="2"/>
          <w:sz w:val="17"/>
        </w:rPr>
        <w:t>2306</w:t>
      </w:r>
    </w:p>
    <w:p w:rsidR="000A1F9B" w:rsidRDefault="00B27F83">
      <w:pPr>
        <w:pStyle w:val="Normal018"/>
        <w:framePr w:w="825" w:h="295" w:hRule="exact" w:wrap="auto" w:vAnchor="page" w:hAnchor="page" w:x="13128" w:y="503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1.2864</w:t>
      </w:r>
    </w:p>
    <w:p w:rsidR="000A1F9B" w:rsidRDefault="00B27F83">
      <w:pPr>
        <w:pStyle w:val="Normal018"/>
        <w:framePr w:w="870" w:h="295" w:hRule="exact" w:wrap="auto" w:vAnchor="page" w:hAnchor="page" w:x="18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2M015</w:t>
      </w:r>
    </w:p>
    <w:p w:rsidR="000A1F9B" w:rsidRDefault="00B27F83">
      <w:pPr>
        <w:pStyle w:val="Normal018"/>
        <w:framePr w:w="555" w:h="295" w:hRule="exact" w:wrap="auto" w:vAnchor="page" w:hAnchor="page" w:x="2673" w:y="531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1.4472</w:t>
      </w:r>
    </w:p>
    <w:p w:rsidR="000A1F9B" w:rsidRDefault="00B27F83">
      <w:pPr>
        <w:pStyle w:val="Normal018"/>
        <w:framePr w:w="825" w:h="295" w:hRule="exact" w:wrap="auto" w:vAnchor="page" w:hAnchor="page" w:x="40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10.0533</w:t>
      </w:r>
    </w:p>
    <w:p w:rsidR="000A1F9B" w:rsidRDefault="00B27F83">
      <w:pPr>
        <w:pStyle w:val="Normal018"/>
        <w:framePr w:w="825" w:h="295" w:hRule="exact" w:wrap="auto" w:vAnchor="page" w:hAnchor="page" w:x="48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1.0046</w:t>
      </w:r>
    </w:p>
    <w:p w:rsidR="000A1F9B" w:rsidRDefault="00B27F83">
      <w:pPr>
        <w:pStyle w:val="Normal018"/>
        <w:framePr w:w="825" w:h="295" w:hRule="exact" w:wrap="auto" w:vAnchor="page" w:hAnchor="page" w:x="57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1.4876</w:t>
      </w:r>
    </w:p>
    <w:p w:rsidR="000A1F9B" w:rsidRDefault="00B27F83">
      <w:pPr>
        <w:pStyle w:val="Normal018"/>
        <w:framePr w:w="825" w:h="295" w:hRule="exact" w:wrap="auto" w:vAnchor="page" w:hAnchor="page" w:x="65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2.7796</w:t>
      </w:r>
    </w:p>
    <w:p w:rsidR="000A1F9B" w:rsidRDefault="00B27F83">
      <w:pPr>
        <w:pStyle w:val="Normal018"/>
        <w:framePr w:w="825" w:h="295" w:hRule="exact" w:wrap="auto" w:vAnchor="page" w:hAnchor="page" w:x="73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2.1766</w:t>
      </w:r>
    </w:p>
    <w:p w:rsidR="000A1F9B" w:rsidRDefault="00B27F83">
      <w:pPr>
        <w:pStyle w:val="Normal018"/>
        <w:framePr w:w="825" w:h="295" w:hRule="exact" w:wrap="auto" w:vAnchor="page" w:hAnchor="page" w:x="81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0.3814</w:t>
      </w:r>
    </w:p>
    <w:p w:rsidR="000A1F9B" w:rsidRDefault="00B27F83">
      <w:pPr>
        <w:pStyle w:val="Normal018"/>
        <w:framePr w:w="825" w:h="295" w:hRule="exact" w:wrap="auto" w:vAnchor="page" w:hAnchor="page" w:x="90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0.0593</w:t>
      </w:r>
    </w:p>
    <w:p w:rsidR="000A1F9B" w:rsidRDefault="00B27F83">
      <w:pPr>
        <w:pStyle w:val="Normal018"/>
        <w:framePr w:w="825" w:h="295" w:hRule="exact" w:wrap="auto" w:vAnchor="page" w:hAnchor="page" w:x="98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0.0140</w:t>
      </w:r>
    </w:p>
    <w:p w:rsidR="000A1F9B" w:rsidRDefault="00B27F83">
      <w:pPr>
        <w:pStyle w:val="Normal018"/>
        <w:framePr w:w="825" w:h="295" w:hRule="exact" w:wrap="auto" w:vAnchor="page" w:hAnchor="page" w:x="1065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0.0411</w:t>
      </w:r>
    </w:p>
    <w:p w:rsidR="000A1F9B" w:rsidRDefault="00B27F83">
      <w:pPr>
        <w:pStyle w:val="Normal018"/>
        <w:framePr w:w="825" w:h="295" w:hRule="exact" w:wrap="auto" w:vAnchor="page" w:hAnchor="page" w:x="1147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3.2523</w:t>
      </w:r>
    </w:p>
    <w:p w:rsidR="000A1F9B" w:rsidRDefault="00B27F83">
      <w:pPr>
        <w:pStyle w:val="Normal018"/>
        <w:framePr w:w="825" w:h="295" w:hRule="exact" w:wrap="auto" w:vAnchor="page" w:hAnchor="page" w:x="12303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1.1839</w:t>
      </w:r>
    </w:p>
    <w:p w:rsidR="000A1F9B" w:rsidRDefault="00B27F83">
      <w:pPr>
        <w:pStyle w:val="Normal018"/>
        <w:framePr w:w="825" w:h="295" w:hRule="exact" w:wrap="auto" w:vAnchor="page" w:hAnchor="page" w:x="13128" w:y="531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1.4927</w:t>
      </w:r>
    </w:p>
    <w:p w:rsidR="000A1F9B" w:rsidRDefault="00B27F83">
      <w:pPr>
        <w:pStyle w:val="Normal018"/>
        <w:framePr w:w="870" w:h="295" w:hRule="exact" w:wrap="auto" w:vAnchor="page" w:hAnchor="page" w:x="18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3M011</w:t>
      </w:r>
    </w:p>
    <w:p w:rsidR="000A1F9B" w:rsidRDefault="00B27F83">
      <w:pPr>
        <w:pStyle w:val="Normal018"/>
        <w:framePr w:w="555" w:h="295" w:hRule="exact" w:wrap="auto" w:vAnchor="page" w:hAnchor="page" w:x="2673" w:y="560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1.6506</w:t>
      </w:r>
    </w:p>
    <w:p w:rsidR="000A1F9B" w:rsidRDefault="00B27F83">
      <w:pPr>
        <w:pStyle w:val="Normal018"/>
        <w:framePr w:w="825" w:h="295" w:hRule="exact" w:wrap="auto" w:vAnchor="page" w:hAnchor="page" w:x="40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11.7130</w:t>
      </w:r>
    </w:p>
    <w:p w:rsidR="000A1F9B" w:rsidRDefault="00B27F83">
      <w:pPr>
        <w:pStyle w:val="Normal018"/>
        <w:framePr w:w="825" w:h="295" w:hRule="exact" w:wrap="auto" w:vAnchor="page" w:hAnchor="page" w:x="48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0.8473</w:t>
      </w:r>
    </w:p>
    <w:p w:rsidR="000A1F9B" w:rsidRDefault="00B27F83">
      <w:pPr>
        <w:pStyle w:val="Normal018"/>
        <w:framePr w:w="825" w:h="295" w:hRule="exact" w:wrap="auto" w:vAnchor="page" w:hAnchor="page" w:x="57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1.9435</w:t>
      </w:r>
    </w:p>
    <w:p w:rsidR="000A1F9B" w:rsidRDefault="00B27F83">
      <w:pPr>
        <w:pStyle w:val="Normal018"/>
        <w:framePr w:w="825" w:h="295" w:hRule="exact" w:wrap="auto" w:vAnchor="page" w:hAnchor="page" w:x="65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3.2876</w:t>
      </w:r>
    </w:p>
    <w:p w:rsidR="000A1F9B" w:rsidRDefault="00B27F83">
      <w:pPr>
        <w:pStyle w:val="Normal018"/>
        <w:framePr w:w="825" w:h="295" w:hRule="exact" w:wrap="auto" w:vAnchor="page" w:hAnchor="page" w:x="73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2.3524</w:t>
      </w:r>
    </w:p>
    <w:p w:rsidR="000A1F9B" w:rsidRDefault="00B27F83">
      <w:pPr>
        <w:pStyle w:val="Normal018"/>
        <w:framePr w:w="825" w:h="295" w:hRule="exact" w:wrap="auto" w:vAnchor="page" w:hAnchor="page" w:x="81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0.5697</w:t>
      </w:r>
    </w:p>
    <w:p w:rsidR="000A1F9B" w:rsidRDefault="00B27F83">
      <w:pPr>
        <w:pStyle w:val="Normal018"/>
        <w:framePr w:w="825" w:h="295" w:hRule="exact" w:wrap="auto" w:vAnchor="page" w:hAnchor="page" w:x="90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0.0527</w:t>
      </w:r>
    </w:p>
    <w:p w:rsidR="000A1F9B" w:rsidRDefault="00B27F83">
      <w:pPr>
        <w:pStyle w:val="Normal018"/>
        <w:framePr w:w="825" w:h="295" w:hRule="exact" w:wrap="auto" w:vAnchor="page" w:hAnchor="page" w:x="98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0.0142</w:t>
      </w:r>
    </w:p>
    <w:p w:rsidR="000A1F9B" w:rsidRDefault="00B27F83">
      <w:pPr>
        <w:pStyle w:val="Normal018"/>
        <w:framePr w:w="825" w:h="295" w:hRule="exact" w:wrap="auto" w:vAnchor="page" w:hAnchor="page" w:x="1065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0.0691</w:t>
      </w:r>
    </w:p>
    <w:p w:rsidR="000A1F9B" w:rsidRDefault="00B27F83">
      <w:pPr>
        <w:pStyle w:val="Normal018"/>
        <w:framePr w:w="825" w:h="295" w:hRule="exact" w:wrap="auto" w:vAnchor="page" w:hAnchor="page" w:x="1147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3.7389</w:t>
      </w:r>
    </w:p>
    <w:p w:rsidR="000A1F9B" w:rsidRDefault="00B27F83">
      <w:pPr>
        <w:pStyle w:val="Normal018"/>
        <w:framePr w:w="825" w:h="295" w:hRule="exact" w:wrap="auto" w:vAnchor="page" w:hAnchor="page" w:x="12303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1.3554</w:t>
      </w:r>
    </w:p>
    <w:p w:rsidR="000A1F9B" w:rsidRDefault="00B27F83">
      <w:pPr>
        <w:pStyle w:val="Normal018"/>
        <w:framePr w:w="825" w:h="295" w:hRule="exact" w:wrap="auto" w:vAnchor="page" w:hAnchor="page" w:x="13128" w:y="56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1.4554</w:t>
      </w:r>
    </w:p>
    <w:p w:rsidR="000A1F9B" w:rsidRDefault="00B27F83">
      <w:pPr>
        <w:pStyle w:val="Normal018"/>
        <w:framePr w:w="870" w:h="295" w:hRule="exact" w:wrap="auto" w:vAnchor="page" w:hAnchor="page" w:x="18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3M012</w:t>
      </w:r>
    </w:p>
    <w:p w:rsidR="000A1F9B" w:rsidRDefault="00B27F83">
      <w:pPr>
        <w:pStyle w:val="Normal018"/>
        <w:framePr w:w="555" w:h="295" w:hRule="exact" w:wrap="auto" w:vAnchor="page" w:hAnchor="page" w:x="2673" w:y="588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1.9555</w:t>
      </w:r>
    </w:p>
    <w:p w:rsidR="000A1F9B" w:rsidRDefault="00B27F83">
      <w:pPr>
        <w:pStyle w:val="Normal018"/>
        <w:framePr w:w="825" w:h="295" w:hRule="exact" w:wrap="auto" w:vAnchor="page" w:hAnchor="page" w:x="40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16.3883</w:t>
      </w:r>
    </w:p>
    <w:p w:rsidR="000A1F9B" w:rsidRDefault="00B27F83">
      <w:pPr>
        <w:pStyle w:val="Normal018"/>
        <w:framePr w:w="825" w:h="295" w:hRule="exact" w:wrap="auto" w:vAnchor="page" w:hAnchor="page" w:x="48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0.9682</w:t>
      </w:r>
    </w:p>
    <w:p w:rsidR="000A1F9B" w:rsidRDefault="00B27F83">
      <w:pPr>
        <w:pStyle w:val="Normal018"/>
        <w:framePr w:w="825" w:h="295" w:hRule="exact" w:wrap="auto" w:vAnchor="page" w:hAnchor="page" w:x="57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2.0182</w:t>
      </w:r>
    </w:p>
    <w:p w:rsidR="000A1F9B" w:rsidRDefault="00B27F83">
      <w:pPr>
        <w:pStyle w:val="Normal018"/>
        <w:framePr w:w="825" w:h="295" w:hRule="exact" w:wrap="auto" w:vAnchor="page" w:hAnchor="page" w:x="65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</w:t>
      </w:r>
      <w:r>
        <w:rPr>
          <w:rFonts w:eastAsia="Times New Roman"/>
          <w:color w:val="000000"/>
          <w:kern w:val="2"/>
          <w:sz w:val="17"/>
        </w:rPr>
        <w:t>.0583</w:t>
      </w:r>
    </w:p>
    <w:p w:rsidR="000A1F9B" w:rsidRDefault="00B27F83">
      <w:pPr>
        <w:pStyle w:val="Normal018"/>
        <w:framePr w:w="825" w:h="295" w:hRule="exact" w:wrap="auto" w:vAnchor="page" w:hAnchor="page" w:x="73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2.3282</w:t>
      </w:r>
    </w:p>
    <w:p w:rsidR="000A1F9B" w:rsidRDefault="00B27F83">
      <w:pPr>
        <w:pStyle w:val="Normal018"/>
        <w:framePr w:w="825" w:h="295" w:hRule="exact" w:wrap="auto" w:vAnchor="page" w:hAnchor="page" w:x="81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0.5646</w:t>
      </w:r>
    </w:p>
    <w:p w:rsidR="000A1F9B" w:rsidRDefault="00B27F83">
      <w:pPr>
        <w:pStyle w:val="Normal018"/>
        <w:framePr w:w="825" w:h="295" w:hRule="exact" w:wrap="auto" w:vAnchor="page" w:hAnchor="page" w:x="90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0.0577</w:t>
      </w:r>
    </w:p>
    <w:p w:rsidR="000A1F9B" w:rsidRDefault="00B27F83">
      <w:pPr>
        <w:pStyle w:val="Normal018"/>
        <w:framePr w:w="825" w:h="295" w:hRule="exact" w:wrap="auto" w:vAnchor="page" w:hAnchor="page" w:x="98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0.0154</w:t>
      </w:r>
    </w:p>
    <w:p w:rsidR="000A1F9B" w:rsidRDefault="00B27F83">
      <w:pPr>
        <w:pStyle w:val="Normal018"/>
        <w:framePr w:w="825" w:h="295" w:hRule="exact" w:wrap="auto" w:vAnchor="page" w:hAnchor="page" w:x="1065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0.0699</w:t>
      </w:r>
    </w:p>
    <w:p w:rsidR="000A1F9B" w:rsidRDefault="00B27F83">
      <w:pPr>
        <w:pStyle w:val="Normal018"/>
        <w:framePr w:w="825" w:h="295" w:hRule="exact" w:wrap="auto" w:vAnchor="page" w:hAnchor="page" w:x="1147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3.9018</w:t>
      </w:r>
    </w:p>
    <w:p w:rsidR="000A1F9B" w:rsidRDefault="00B27F83">
      <w:pPr>
        <w:pStyle w:val="Normal018"/>
        <w:framePr w:w="825" w:h="295" w:hRule="exact" w:wrap="auto" w:vAnchor="page" w:hAnchor="page" w:x="12303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1.3916</w:t>
      </w:r>
    </w:p>
    <w:p w:rsidR="000A1F9B" w:rsidRDefault="00B27F83">
      <w:pPr>
        <w:pStyle w:val="Normal018"/>
        <w:framePr w:w="825" w:h="295" w:hRule="exact" w:wrap="auto" w:vAnchor="page" w:hAnchor="page" w:x="13128" w:y="588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1.4425</w:t>
      </w:r>
    </w:p>
    <w:p w:rsidR="000A1F9B" w:rsidRDefault="00B27F83">
      <w:pPr>
        <w:pStyle w:val="Normal018"/>
        <w:framePr w:w="870" w:h="295" w:hRule="exact" w:wrap="auto" w:vAnchor="page" w:hAnchor="page" w:x="18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3M013</w:t>
      </w:r>
    </w:p>
    <w:p w:rsidR="000A1F9B" w:rsidRDefault="00B27F83">
      <w:pPr>
        <w:pStyle w:val="Normal018"/>
        <w:framePr w:w="555" w:h="295" w:hRule="exact" w:wrap="auto" w:vAnchor="page" w:hAnchor="page" w:x="2673" w:y="617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1.5690</w:t>
      </w:r>
    </w:p>
    <w:p w:rsidR="000A1F9B" w:rsidRDefault="00B27F83">
      <w:pPr>
        <w:pStyle w:val="Normal018"/>
        <w:framePr w:w="825" w:h="295" w:hRule="exact" w:wrap="auto" w:vAnchor="page" w:hAnchor="page" w:x="40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11.0678</w:t>
      </w:r>
    </w:p>
    <w:p w:rsidR="000A1F9B" w:rsidRDefault="00B27F83">
      <w:pPr>
        <w:pStyle w:val="Normal018"/>
        <w:framePr w:w="825" w:h="295" w:hRule="exact" w:wrap="auto" w:vAnchor="page" w:hAnchor="page" w:x="48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0.7508</w:t>
      </w:r>
    </w:p>
    <w:p w:rsidR="000A1F9B" w:rsidRDefault="00B27F83">
      <w:pPr>
        <w:pStyle w:val="Normal018"/>
        <w:framePr w:w="825" w:h="295" w:hRule="exact" w:wrap="auto" w:vAnchor="page" w:hAnchor="page" w:x="57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1.7095</w:t>
      </w:r>
    </w:p>
    <w:p w:rsidR="000A1F9B" w:rsidRDefault="00B27F83">
      <w:pPr>
        <w:pStyle w:val="Normal018"/>
        <w:framePr w:w="825" w:h="295" w:hRule="exact" w:wrap="auto" w:vAnchor="page" w:hAnchor="page" w:x="65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3.0115</w:t>
      </w:r>
    </w:p>
    <w:p w:rsidR="000A1F9B" w:rsidRDefault="00B27F83">
      <w:pPr>
        <w:pStyle w:val="Normal018"/>
        <w:framePr w:w="825" w:h="295" w:hRule="exact" w:wrap="auto" w:vAnchor="page" w:hAnchor="page" w:x="73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2.2295</w:t>
      </w:r>
    </w:p>
    <w:p w:rsidR="000A1F9B" w:rsidRDefault="00B27F83">
      <w:pPr>
        <w:pStyle w:val="Normal018"/>
        <w:framePr w:w="825" w:h="295" w:hRule="exact" w:wrap="auto" w:vAnchor="page" w:hAnchor="page" w:x="81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0.5352</w:t>
      </w:r>
    </w:p>
    <w:p w:rsidR="000A1F9B" w:rsidRDefault="00B27F83">
      <w:pPr>
        <w:pStyle w:val="Normal018"/>
        <w:framePr w:w="825" w:h="295" w:hRule="exact" w:wrap="auto" w:vAnchor="page" w:hAnchor="page" w:x="90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0.0646</w:t>
      </w:r>
    </w:p>
    <w:p w:rsidR="000A1F9B" w:rsidRDefault="00B27F83">
      <w:pPr>
        <w:pStyle w:val="Normal018"/>
        <w:framePr w:w="825" w:h="295" w:hRule="exact" w:wrap="auto" w:vAnchor="page" w:hAnchor="page" w:x="98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0.0133</w:t>
      </w:r>
    </w:p>
    <w:p w:rsidR="000A1F9B" w:rsidRDefault="00B27F83">
      <w:pPr>
        <w:pStyle w:val="Normal018"/>
        <w:framePr w:w="825" w:h="295" w:hRule="exact" w:wrap="auto" w:vAnchor="page" w:hAnchor="page" w:x="1065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0.0436</w:t>
      </w:r>
    </w:p>
    <w:p w:rsidR="000A1F9B" w:rsidRDefault="00B27F83">
      <w:pPr>
        <w:pStyle w:val="Normal018"/>
        <w:framePr w:w="825" w:h="295" w:hRule="exact" w:wrap="auto" w:vAnchor="page" w:hAnchor="page" w:x="1147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3.2796</w:t>
      </w:r>
    </w:p>
    <w:p w:rsidR="000A1F9B" w:rsidRDefault="00B27F83">
      <w:pPr>
        <w:pStyle w:val="Normal018"/>
        <w:framePr w:w="825" w:h="295" w:hRule="exact" w:wrap="auto" w:vAnchor="page" w:hAnchor="page" w:x="12303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1.1183</w:t>
      </w:r>
    </w:p>
    <w:p w:rsidR="000A1F9B" w:rsidRDefault="00B27F83">
      <w:pPr>
        <w:pStyle w:val="Normal018"/>
        <w:framePr w:w="825" w:h="295" w:hRule="exact" w:wrap="auto" w:vAnchor="page" w:hAnchor="page" w:x="13128" w:y="617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1.4377</w:t>
      </w:r>
    </w:p>
    <w:p w:rsidR="000A1F9B" w:rsidRDefault="00B27F83">
      <w:pPr>
        <w:pStyle w:val="Normal018"/>
        <w:framePr w:w="870" w:h="295" w:hRule="exact" w:wrap="auto" w:vAnchor="page" w:hAnchor="page" w:x="18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3M014</w:t>
      </w:r>
    </w:p>
    <w:p w:rsidR="000A1F9B" w:rsidRDefault="00B27F83">
      <w:pPr>
        <w:pStyle w:val="Normal018"/>
        <w:framePr w:w="555" w:h="295" w:hRule="exact" w:wrap="auto" w:vAnchor="page" w:hAnchor="page" w:x="2673" w:y="645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1.4164</w:t>
      </w:r>
    </w:p>
    <w:p w:rsidR="000A1F9B" w:rsidRDefault="00B27F83">
      <w:pPr>
        <w:pStyle w:val="Normal018"/>
        <w:framePr w:w="825" w:h="295" w:hRule="exact" w:wrap="auto" w:vAnchor="page" w:hAnchor="page" w:x="40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9.8038</w:t>
      </w:r>
    </w:p>
    <w:p w:rsidR="000A1F9B" w:rsidRDefault="00B27F83">
      <w:pPr>
        <w:pStyle w:val="Normal018"/>
        <w:framePr w:w="825" w:h="295" w:hRule="exact" w:wrap="auto" w:vAnchor="page" w:hAnchor="page" w:x="48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0.6886</w:t>
      </w:r>
    </w:p>
    <w:p w:rsidR="000A1F9B" w:rsidRDefault="00B27F83">
      <w:pPr>
        <w:pStyle w:val="Normal018"/>
        <w:framePr w:w="825" w:h="295" w:hRule="exact" w:wrap="auto" w:vAnchor="page" w:hAnchor="page" w:x="57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1.6544</w:t>
      </w:r>
    </w:p>
    <w:p w:rsidR="000A1F9B" w:rsidRDefault="00B27F83">
      <w:pPr>
        <w:pStyle w:val="Normal018"/>
        <w:framePr w:w="825" w:h="295" w:hRule="exact" w:wrap="auto" w:vAnchor="page" w:hAnchor="page" w:x="65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2.3431</w:t>
      </w:r>
    </w:p>
    <w:p w:rsidR="000A1F9B" w:rsidRDefault="00B27F83">
      <w:pPr>
        <w:pStyle w:val="Normal018"/>
        <w:framePr w:w="825" w:h="295" w:hRule="exact" w:wrap="auto" w:vAnchor="page" w:hAnchor="page" w:x="73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1.9345</w:t>
      </w:r>
    </w:p>
    <w:p w:rsidR="000A1F9B" w:rsidRDefault="00B27F83">
      <w:pPr>
        <w:pStyle w:val="Normal018"/>
        <w:framePr w:w="825" w:h="295" w:hRule="exact" w:wrap="auto" w:vAnchor="page" w:hAnchor="page" w:x="81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0.4433</w:t>
      </w:r>
    </w:p>
    <w:p w:rsidR="000A1F9B" w:rsidRDefault="00B27F83">
      <w:pPr>
        <w:pStyle w:val="Normal018"/>
        <w:framePr w:w="825" w:h="295" w:hRule="exact" w:wrap="auto" w:vAnchor="page" w:hAnchor="page" w:x="90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0.0416</w:t>
      </w:r>
    </w:p>
    <w:p w:rsidR="000A1F9B" w:rsidRDefault="00B27F83">
      <w:pPr>
        <w:pStyle w:val="Normal018"/>
        <w:framePr w:w="825" w:h="295" w:hRule="exact" w:wrap="auto" w:vAnchor="page" w:hAnchor="page" w:x="98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0.0142</w:t>
      </w:r>
    </w:p>
    <w:p w:rsidR="000A1F9B" w:rsidRDefault="00B27F83">
      <w:pPr>
        <w:pStyle w:val="Normal018"/>
        <w:framePr w:w="825" w:h="295" w:hRule="exact" w:wrap="auto" w:vAnchor="page" w:hAnchor="page" w:x="1065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0.0360</w:t>
      </w:r>
    </w:p>
    <w:p w:rsidR="000A1F9B" w:rsidRDefault="00B27F83">
      <w:pPr>
        <w:pStyle w:val="Normal018"/>
        <w:framePr w:w="825" w:h="295" w:hRule="exact" w:wrap="auto" w:vAnchor="page" w:hAnchor="page" w:x="1147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1.8146</w:t>
      </w:r>
    </w:p>
    <w:p w:rsidR="000A1F9B" w:rsidRDefault="00B27F83">
      <w:pPr>
        <w:pStyle w:val="Normal018"/>
        <w:framePr w:w="825" w:h="295" w:hRule="exact" w:wrap="auto" w:vAnchor="page" w:hAnchor="page" w:x="12303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8250</w:t>
      </w:r>
    </w:p>
    <w:p w:rsidR="000A1F9B" w:rsidRDefault="00B27F83">
      <w:pPr>
        <w:pStyle w:val="Normal018"/>
        <w:framePr w:w="825" w:h="295" w:hRule="exact" w:wrap="auto" w:vAnchor="page" w:hAnchor="page" w:x="13128" w:y="64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1.1238</w:t>
      </w:r>
    </w:p>
    <w:p w:rsidR="000A1F9B" w:rsidRDefault="00B27F83">
      <w:pPr>
        <w:pStyle w:val="Normal018"/>
        <w:framePr w:w="870" w:h="295" w:hRule="exact" w:wrap="auto" w:vAnchor="page" w:hAnchor="page" w:x="18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3M015</w:t>
      </w:r>
    </w:p>
    <w:p w:rsidR="000A1F9B" w:rsidRDefault="00B27F83">
      <w:pPr>
        <w:pStyle w:val="Normal018"/>
        <w:framePr w:w="555" w:h="295" w:hRule="exact" w:wrap="auto" w:vAnchor="page" w:hAnchor="page" w:x="2673" w:y="674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1.5082</w:t>
      </w:r>
    </w:p>
    <w:p w:rsidR="000A1F9B" w:rsidRDefault="00B27F83">
      <w:pPr>
        <w:pStyle w:val="Normal018"/>
        <w:framePr w:w="825" w:h="295" w:hRule="exact" w:wrap="auto" w:vAnchor="page" w:hAnchor="page" w:x="40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9.7703</w:t>
      </w:r>
    </w:p>
    <w:p w:rsidR="000A1F9B" w:rsidRDefault="00B27F83">
      <w:pPr>
        <w:pStyle w:val="Normal018"/>
        <w:framePr w:w="825" w:h="295" w:hRule="exact" w:wrap="auto" w:vAnchor="page" w:hAnchor="page" w:x="48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0.7683</w:t>
      </w:r>
    </w:p>
    <w:p w:rsidR="000A1F9B" w:rsidRDefault="00B27F83">
      <w:pPr>
        <w:pStyle w:val="Normal018"/>
        <w:framePr w:w="825" w:h="295" w:hRule="exact" w:wrap="auto" w:vAnchor="page" w:hAnchor="page" w:x="57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1.5472</w:t>
      </w:r>
    </w:p>
    <w:p w:rsidR="000A1F9B" w:rsidRDefault="00B27F83">
      <w:pPr>
        <w:pStyle w:val="Normal018"/>
        <w:framePr w:w="825" w:h="295" w:hRule="exact" w:wrap="auto" w:vAnchor="page" w:hAnchor="page" w:x="65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2.8578</w:t>
      </w:r>
    </w:p>
    <w:p w:rsidR="000A1F9B" w:rsidRDefault="00B27F83">
      <w:pPr>
        <w:pStyle w:val="Normal018"/>
        <w:framePr w:w="825" w:h="295" w:hRule="exact" w:wrap="auto" w:vAnchor="page" w:hAnchor="page" w:x="73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2.1137</w:t>
      </w:r>
    </w:p>
    <w:p w:rsidR="000A1F9B" w:rsidRDefault="00B27F83">
      <w:pPr>
        <w:pStyle w:val="Normal018"/>
        <w:framePr w:w="825" w:h="295" w:hRule="exact" w:wrap="auto" w:vAnchor="page" w:hAnchor="page" w:x="81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0.3365</w:t>
      </w:r>
    </w:p>
    <w:p w:rsidR="000A1F9B" w:rsidRDefault="00B27F83">
      <w:pPr>
        <w:pStyle w:val="Normal018"/>
        <w:framePr w:w="825" w:h="295" w:hRule="exact" w:wrap="auto" w:vAnchor="page" w:hAnchor="page" w:x="90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0.0664</w:t>
      </w:r>
    </w:p>
    <w:p w:rsidR="000A1F9B" w:rsidRDefault="00B27F83">
      <w:pPr>
        <w:pStyle w:val="Normal018"/>
        <w:framePr w:w="825" w:h="295" w:hRule="exact" w:wrap="auto" w:vAnchor="page" w:hAnchor="page" w:x="98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0.0132</w:t>
      </w:r>
    </w:p>
    <w:p w:rsidR="000A1F9B" w:rsidRDefault="00B27F83">
      <w:pPr>
        <w:pStyle w:val="Normal018"/>
        <w:framePr w:w="825" w:h="295" w:hRule="exact" w:wrap="auto" w:vAnchor="page" w:hAnchor="page" w:x="1065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0.0538</w:t>
      </w:r>
    </w:p>
    <w:p w:rsidR="000A1F9B" w:rsidRDefault="00B27F83">
      <w:pPr>
        <w:pStyle w:val="Normal018"/>
        <w:framePr w:w="825" w:h="295" w:hRule="exact" w:wrap="auto" w:vAnchor="page" w:hAnchor="page" w:x="1147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3.3326</w:t>
      </w:r>
    </w:p>
    <w:p w:rsidR="000A1F9B" w:rsidRDefault="00B27F83">
      <w:pPr>
        <w:pStyle w:val="Normal018"/>
        <w:framePr w:w="825" w:h="295" w:hRule="exact" w:wrap="auto" w:vAnchor="page" w:hAnchor="page" w:x="12303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1.1879</w:t>
      </w:r>
    </w:p>
    <w:p w:rsidR="000A1F9B" w:rsidRDefault="00B27F83">
      <w:pPr>
        <w:pStyle w:val="Normal018"/>
        <w:framePr w:w="825" w:h="295" w:hRule="exact" w:wrap="auto" w:vAnchor="page" w:hAnchor="page" w:x="13128" w:y="674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1.6029</w:t>
      </w:r>
    </w:p>
    <w:p w:rsidR="000A1F9B" w:rsidRDefault="00B27F83">
      <w:pPr>
        <w:pStyle w:val="Normal018"/>
        <w:framePr w:w="870" w:h="295" w:hRule="exact" w:wrap="auto" w:vAnchor="page" w:hAnchor="page" w:x="18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4M011</w:t>
      </w:r>
    </w:p>
    <w:p w:rsidR="000A1F9B" w:rsidRDefault="00B27F83">
      <w:pPr>
        <w:pStyle w:val="Normal018"/>
        <w:framePr w:w="555" w:h="295" w:hRule="exact" w:wrap="auto" w:vAnchor="page" w:hAnchor="page" w:x="2673" w:y="702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1.7812</w:t>
      </w:r>
    </w:p>
    <w:p w:rsidR="000A1F9B" w:rsidRDefault="00B27F83">
      <w:pPr>
        <w:pStyle w:val="Normal018"/>
        <w:framePr w:w="825" w:h="295" w:hRule="exact" w:wrap="auto" w:vAnchor="page" w:hAnchor="page" w:x="40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14.5072</w:t>
      </w:r>
    </w:p>
    <w:p w:rsidR="000A1F9B" w:rsidRDefault="00B27F83">
      <w:pPr>
        <w:pStyle w:val="Normal018"/>
        <w:framePr w:w="825" w:h="295" w:hRule="exact" w:wrap="auto" w:vAnchor="page" w:hAnchor="page" w:x="48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0.9223</w:t>
      </w:r>
    </w:p>
    <w:p w:rsidR="000A1F9B" w:rsidRDefault="00B27F83">
      <w:pPr>
        <w:pStyle w:val="Normal018"/>
        <w:framePr w:w="825" w:h="295" w:hRule="exact" w:wrap="auto" w:vAnchor="page" w:hAnchor="page" w:x="57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1.8030</w:t>
      </w:r>
    </w:p>
    <w:p w:rsidR="000A1F9B" w:rsidRDefault="00B27F83">
      <w:pPr>
        <w:pStyle w:val="Normal018"/>
        <w:framePr w:w="825" w:h="295" w:hRule="exact" w:wrap="auto" w:vAnchor="page" w:hAnchor="page" w:x="65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3.5859</w:t>
      </w:r>
    </w:p>
    <w:p w:rsidR="000A1F9B" w:rsidRDefault="00B27F83">
      <w:pPr>
        <w:pStyle w:val="Normal018"/>
        <w:framePr w:w="825" w:h="295" w:hRule="exact" w:wrap="auto" w:vAnchor="page" w:hAnchor="page" w:x="73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2.1635</w:t>
      </w:r>
    </w:p>
    <w:p w:rsidR="000A1F9B" w:rsidRDefault="00B27F83">
      <w:pPr>
        <w:pStyle w:val="Normal018"/>
        <w:framePr w:w="825" w:h="295" w:hRule="exact" w:wrap="auto" w:vAnchor="page" w:hAnchor="page" w:x="81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0.4881</w:t>
      </w:r>
    </w:p>
    <w:p w:rsidR="000A1F9B" w:rsidRDefault="00B27F83">
      <w:pPr>
        <w:pStyle w:val="Normal018"/>
        <w:framePr w:w="825" w:h="295" w:hRule="exact" w:wrap="auto" w:vAnchor="page" w:hAnchor="page" w:x="90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0.0665</w:t>
      </w:r>
    </w:p>
    <w:p w:rsidR="000A1F9B" w:rsidRDefault="00B27F83">
      <w:pPr>
        <w:pStyle w:val="Normal018"/>
        <w:framePr w:w="825" w:h="295" w:hRule="exact" w:wrap="auto" w:vAnchor="page" w:hAnchor="page" w:x="98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0.0152</w:t>
      </w:r>
    </w:p>
    <w:p w:rsidR="000A1F9B" w:rsidRDefault="00B27F83">
      <w:pPr>
        <w:pStyle w:val="Normal018"/>
        <w:framePr w:w="825" w:h="295" w:hRule="exact" w:wrap="auto" w:vAnchor="page" w:hAnchor="page" w:x="1065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0.0699</w:t>
      </w:r>
    </w:p>
    <w:p w:rsidR="000A1F9B" w:rsidRDefault="00B27F83">
      <w:pPr>
        <w:pStyle w:val="Normal018"/>
        <w:framePr w:w="825" w:h="295" w:hRule="exact" w:wrap="auto" w:vAnchor="page" w:hAnchor="page" w:x="1147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3.4116</w:t>
      </w:r>
    </w:p>
    <w:p w:rsidR="000A1F9B" w:rsidRDefault="00B27F83">
      <w:pPr>
        <w:pStyle w:val="Normal018"/>
        <w:framePr w:w="825" w:h="295" w:hRule="exact" w:wrap="auto" w:vAnchor="page" w:hAnchor="page" w:x="12303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1.2116</w:t>
      </w:r>
    </w:p>
    <w:p w:rsidR="000A1F9B" w:rsidRDefault="00B27F83">
      <w:pPr>
        <w:pStyle w:val="Normal018"/>
        <w:framePr w:w="825" w:h="295" w:hRule="exact" w:wrap="auto" w:vAnchor="page" w:hAnchor="page" w:x="13128" w:y="702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1.6454</w:t>
      </w:r>
    </w:p>
    <w:p w:rsidR="000A1F9B" w:rsidRDefault="00B27F83">
      <w:pPr>
        <w:pStyle w:val="Normal018"/>
        <w:framePr w:w="870" w:h="295" w:hRule="exact" w:wrap="auto" w:vAnchor="page" w:hAnchor="page" w:x="18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4M012</w:t>
      </w:r>
    </w:p>
    <w:p w:rsidR="000A1F9B" w:rsidRDefault="00B27F83">
      <w:pPr>
        <w:pStyle w:val="Normal018"/>
        <w:framePr w:w="555" w:h="295" w:hRule="exact" w:wrap="auto" w:vAnchor="page" w:hAnchor="page" w:x="2673" w:y="731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1.5208</w:t>
      </w:r>
    </w:p>
    <w:p w:rsidR="000A1F9B" w:rsidRDefault="00B27F83">
      <w:pPr>
        <w:pStyle w:val="Normal018"/>
        <w:framePr w:w="825" w:h="295" w:hRule="exact" w:wrap="auto" w:vAnchor="page" w:hAnchor="page" w:x="40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11.5049</w:t>
      </w:r>
    </w:p>
    <w:p w:rsidR="000A1F9B" w:rsidRDefault="00B27F83">
      <w:pPr>
        <w:pStyle w:val="Normal018"/>
        <w:framePr w:w="825" w:h="295" w:hRule="exact" w:wrap="auto" w:vAnchor="page" w:hAnchor="page" w:x="48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1.0845</w:t>
      </w:r>
    </w:p>
    <w:p w:rsidR="000A1F9B" w:rsidRDefault="00B27F83">
      <w:pPr>
        <w:pStyle w:val="Normal018"/>
        <w:framePr w:w="825" w:h="295" w:hRule="exact" w:wrap="auto" w:vAnchor="page" w:hAnchor="page" w:x="57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1.5625</w:t>
      </w:r>
    </w:p>
    <w:p w:rsidR="000A1F9B" w:rsidRDefault="00B27F83">
      <w:pPr>
        <w:pStyle w:val="Normal018"/>
        <w:framePr w:w="825" w:h="295" w:hRule="exact" w:wrap="auto" w:vAnchor="page" w:hAnchor="page" w:x="65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</w:t>
      </w:r>
      <w:r>
        <w:rPr>
          <w:rFonts w:eastAsia="Times New Roman"/>
          <w:color w:val="000000"/>
          <w:kern w:val="2"/>
          <w:sz w:val="17"/>
        </w:rPr>
        <w:t>8045</w:t>
      </w:r>
    </w:p>
    <w:p w:rsidR="000A1F9B" w:rsidRDefault="00B27F83">
      <w:pPr>
        <w:pStyle w:val="Normal018"/>
        <w:framePr w:w="825" w:h="295" w:hRule="exact" w:wrap="auto" w:vAnchor="page" w:hAnchor="page" w:x="73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2.3105</w:t>
      </w:r>
    </w:p>
    <w:p w:rsidR="000A1F9B" w:rsidRDefault="00B27F83">
      <w:pPr>
        <w:pStyle w:val="Normal018"/>
        <w:framePr w:w="825" w:h="295" w:hRule="exact" w:wrap="auto" w:vAnchor="page" w:hAnchor="page" w:x="81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0.3932</w:t>
      </w:r>
    </w:p>
    <w:p w:rsidR="000A1F9B" w:rsidRDefault="00B27F83">
      <w:pPr>
        <w:pStyle w:val="Normal018"/>
        <w:framePr w:w="825" w:h="295" w:hRule="exact" w:wrap="auto" w:vAnchor="page" w:hAnchor="page" w:x="90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0.0575</w:t>
      </w:r>
    </w:p>
    <w:p w:rsidR="000A1F9B" w:rsidRDefault="00B27F83">
      <w:pPr>
        <w:pStyle w:val="Normal018"/>
        <w:framePr w:w="825" w:h="295" w:hRule="exact" w:wrap="auto" w:vAnchor="page" w:hAnchor="page" w:x="98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0.0119</w:t>
      </w:r>
    </w:p>
    <w:p w:rsidR="000A1F9B" w:rsidRDefault="00B27F83">
      <w:pPr>
        <w:pStyle w:val="Normal018"/>
        <w:framePr w:w="825" w:h="295" w:hRule="exact" w:wrap="auto" w:vAnchor="page" w:hAnchor="page" w:x="1065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0.1066</w:t>
      </w:r>
    </w:p>
    <w:p w:rsidR="000A1F9B" w:rsidRDefault="00B27F83">
      <w:pPr>
        <w:pStyle w:val="Normal018"/>
        <w:framePr w:w="825" w:h="295" w:hRule="exact" w:wrap="auto" w:vAnchor="page" w:hAnchor="page" w:x="1147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3.3417</w:t>
      </w:r>
    </w:p>
    <w:p w:rsidR="000A1F9B" w:rsidRDefault="00B27F83">
      <w:pPr>
        <w:pStyle w:val="Normal018"/>
        <w:framePr w:w="825" w:h="295" w:hRule="exact" w:wrap="auto" w:vAnchor="page" w:hAnchor="page" w:x="12303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1.2889</w:t>
      </w:r>
    </w:p>
    <w:p w:rsidR="000A1F9B" w:rsidRDefault="00B27F83">
      <w:pPr>
        <w:pStyle w:val="Normal018"/>
        <w:framePr w:w="825" w:h="295" w:hRule="exact" w:wrap="auto" w:vAnchor="page" w:hAnchor="page" w:x="13128" w:y="731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1.5618</w:t>
      </w:r>
    </w:p>
    <w:p w:rsidR="000A1F9B" w:rsidRDefault="00B27F83">
      <w:pPr>
        <w:pStyle w:val="Normal018"/>
        <w:framePr w:w="870" w:h="295" w:hRule="exact" w:wrap="auto" w:vAnchor="page" w:hAnchor="page" w:x="18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4M013</w:t>
      </w:r>
    </w:p>
    <w:p w:rsidR="000A1F9B" w:rsidRDefault="00B27F83">
      <w:pPr>
        <w:pStyle w:val="Normal018"/>
        <w:framePr w:w="555" w:h="295" w:hRule="exact" w:wrap="auto" w:vAnchor="page" w:hAnchor="page" w:x="2673" w:y="759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2.0619</w:t>
      </w:r>
    </w:p>
    <w:p w:rsidR="000A1F9B" w:rsidRDefault="00B27F83">
      <w:pPr>
        <w:pStyle w:val="Normal018"/>
        <w:framePr w:w="825" w:h="295" w:hRule="exact" w:wrap="auto" w:vAnchor="page" w:hAnchor="page" w:x="40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14.4997</w:t>
      </w:r>
    </w:p>
    <w:p w:rsidR="000A1F9B" w:rsidRDefault="00B27F83">
      <w:pPr>
        <w:pStyle w:val="Normal018"/>
        <w:framePr w:w="825" w:h="295" w:hRule="exact" w:wrap="auto" w:vAnchor="page" w:hAnchor="page" w:x="48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1.0735</w:t>
      </w:r>
    </w:p>
    <w:p w:rsidR="000A1F9B" w:rsidRDefault="00B27F83">
      <w:pPr>
        <w:pStyle w:val="Normal018"/>
        <w:framePr w:w="825" w:h="295" w:hRule="exact" w:wrap="auto" w:vAnchor="page" w:hAnchor="page" w:x="57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1.8918</w:t>
      </w:r>
    </w:p>
    <w:p w:rsidR="000A1F9B" w:rsidRDefault="00B27F83">
      <w:pPr>
        <w:pStyle w:val="Normal018"/>
        <w:framePr w:w="825" w:h="295" w:hRule="exact" w:wrap="auto" w:vAnchor="page" w:hAnchor="page" w:x="65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3.3733</w:t>
      </w:r>
    </w:p>
    <w:p w:rsidR="000A1F9B" w:rsidRDefault="00B27F83">
      <w:pPr>
        <w:pStyle w:val="Normal018"/>
        <w:framePr w:w="825" w:h="295" w:hRule="exact" w:wrap="auto" w:vAnchor="page" w:hAnchor="page" w:x="73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2.3649</w:t>
      </w:r>
    </w:p>
    <w:p w:rsidR="000A1F9B" w:rsidRDefault="00B27F83">
      <w:pPr>
        <w:pStyle w:val="Normal018"/>
        <w:framePr w:w="825" w:h="295" w:hRule="exact" w:wrap="auto" w:vAnchor="page" w:hAnchor="page" w:x="81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0.3257</w:t>
      </w:r>
    </w:p>
    <w:p w:rsidR="000A1F9B" w:rsidRDefault="00B27F83">
      <w:pPr>
        <w:pStyle w:val="Normal018"/>
        <w:framePr w:w="825" w:h="295" w:hRule="exact" w:wrap="auto" w:vAnchor="page" w:hAnchor="page" w:x="90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0.0566</w:t>
      </w:r>
    </w:p>
    <w:p w:rsidR="000A1F9B" w:rsidRDefault="00B27F83">
      <w:pPr>
        <w:pStyle w:val="Normal018"/>
        <w:framePr w:w="825" w:h="295" w:hRule="exact" w:wrap="auto" w:vAnchor="page" w:hAnchor="page" w:x="98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0.0145</w:t>
      </w:r>
    </w:p>
    <w:p w:rsidR="000A1F9B" w:rsidRDefault="00B27F83">
      <w:pPr>
        <w:pStyle w:val="Normal018"/>
        <w:framePr w:w="825" w:h="295" w:hRule="exact" w:wrap="auto" w:vAnchor="page" w:hAnchor="page" w:x="1065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0.0714</w:t>
      </w:r>
    </w:p>
    <w:p w:rsidR="000A1F9B" w:rsidRDefault="00B27F83">
      <w:pPr>
        <w:pStyle w:val="Normal018"/>
        <w:framePr w:w="825" w:h="295" w:hRule="exact" w:wrap="auto" w:vAnchor="page" w:hAnchor="page" w:x="1147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3.7187</w:t>
      </w:r>
    </w:p>
    <w:p w:rsidR="000A1F9B" w:rsidRDefault="00B27F83">
      <w:pPr>
        <w:pStyle w:val="Normal018"/>
        <w:framePr w:w="825" w:h="295" w:hRule="exact" w:wrap="auto" w:vAnchor="page" w:hAnchor="page" w:x="12303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1.3047</w:t>
      </w:r>
    </w:p>
    <w:p w:rsidR="000A1F9B" w:rsidRDefault="00B27F83">
      <w:pPr>
        <w:pStyle w:val="Normal018"/>
        <w:framePr w:w="825" w:h="295" w:hRule="exact" w:wrap="auto" w:vAnchor="page" w:hAnchor="page" w:x="13128" w:y="759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1.6400</w:t>
      </w:r>
    </w:p>
    <w:p w:rsidR="000A1F9B" w:rsidRDefault="00B27F83">
      <w:pPr>
        <w:pStyle w:val="Normal018"/>
        <w:framePr w:w="870" w:h="295" w:hRule="exact" w:wrap="auto" w:vAnchor="page" w:hAnchor="page" w:x="18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4M014</w:t>
      </w:r>
    </w:p>
    <w:p w:rsidR="000A1F9B" w:rsidRDefault="00B27F83">
      <w:pPr>
        <w:pStyle w:val="Normal018"/>
        <w:framePr w:w="555" w:h="295" w:hRule="exact" w:wrap="auto" w:vAnchor="page" w:hAnchor="page" w:x="2673" w:y="788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1.3660</w:t>
      </w:r>
    </w:p>
    <w:p w:rsidR="000A1F9B" w:rsidRDefault="00B27F83">
      <w:pPr>
        <w:pStyle w:val="Normal018"/>
        <w:framePr w:w="825" w:h="295" w:hRule="exact" w:wrap="auto" w:vAnchor="page" w:hAnchor="page" w:x="40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10.0579</w:t>
      </w:r>
    </w:p>
    <w:p w:rsidR="000A1F9B" w:rsidRDefault="00B27F83">
      <w:pPr>
        <w:pStyle w:val="Normal018"/>
        <w:framePr w:w="825" w:h="295" w:hRule="exact" w:wrap="auto" w:vAnchor="page" w:hAnchor="page" w:x="48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0.7317</w:t>
      </w:r>
    </w:p>
    <w:p w:rsidR="000A1F9B" w:rsidRDefault="00B27F83">
      <w:pPr>
        <w:pStyle w:val="Normal018"/>
        <w:framePr w:w="825" w:h="295" w:hRule="exact" w:wrap="auto" w:vAnchor="page" w:hAnchor="page" w:x="57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1.5313</w:t>
      </w:r>
    </w:p>
    <w:p w:rsidR="000A1F9B" w:rsidRDefault="00B27F83">
      <w:pPr>
        <w:pStyle w:val="Normal018"/>
        <w:framePr w:w="825" w:h="295" w:hRule="exact" w:wrap="auto" w:vAnchor="page" w:hAnchor="page" w:x="65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2.8700</w:t>
      </w:r>
    </w:p>
    <w:p w:rsidR="000A1F9B" w:rsidRDefault="00B27F83">
      <w:pPr>
        <w:pStyle w:val="Normal018"/>
        <w:framePr w:w="825" w:h="295" w:hRule="exact" w:wrap="auto" w:vAnchor="page" w:hAnchor="page" w:x="73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2.1269</w:t>
      </w:r>
    </w:p>
    <w:p w:rsidR="000A1F9B" w:rsidRDefault="00B27F83">
      <w:pPr>
        <w:pStyle w:val="Normal018"/>
        <w:framePr w:w="825" w:h="295" w:hRule="exact" w:wrap="auto" w:vAnchor="page" w:hAnchor="page" w:x="81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0.4313</w:t>
      </w:r>
    </w:p>
    <w:p w:rsidR="000A1F9B" w:rsidRDefault="00B27F83">
      <w:pPr>
        <w:pStyle w:val="Normal018"/>
        <w:framePr w:w="825" w:h="295" w:hRule="exact" w:wrap="auto" w:vAnchor="page" w:hAnchor="page" w:x="90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0.0513</w:t>
      </w:r>
    </w:p>
    <w:p w:rsidR="000A1F9B" w:rsidRDefault="00B27F83">
      <w:pPr>
        <w:pStyle w:val="Normal018"/>
        <w:framePr w:w="825" w:h="295" w:hRule="exact" w:wrap="auto" w:vAnchor="page" w:hAnchor="page" w:x="98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0.0142</w:t>
      </w:r>
    </w:p>
    <w:p w:rsidR="000A1F9B" w:rsidRDefault="00B27F83">
      <w:pPr>
        <w:pStyle w:val="Normal018"/>
        <w:framePr w:w="825" w:h="295" w:hRule="exact" w:wrap="auto" w:vAnchor="page" w:hAnchor="page" w:x="1065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0.0378</w:t>
      </w:r>
    </w:p>
    <w:p w:rsidR="000A1F9B" w:rsidRDefault="00B27F83">
      <w:pPr>
        <w:pStyle w:val="Normal018"/>
        <w:framePr w:w="825" w:h="295" w:hRule="exact" w:wrap="auto" w:vAnchor="page" w:hAnchor="page" w:x="1147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3.0610</w:t>
      </w:r>
    </w:p>
    <w:p w:rsidR="000A1F9B" w:rsidRDefault="00B27F83">
      <w:pPr>
        <w:pStyle w:val="Normal018"/>
        <w:framePr w:w="825" w:h="295" w:hRule="exact" w:wrap="auto" w:vAnchor="page" w:hAnchor="page" w:x="12303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</w:t>
      </w:r>
      <w:r>
        <w:rPr>
          <w:rFonts w:eastAsia="Times New Roman"/>
          <w:color w:val="000000"/>
          <w:kern w:val="2"/>
          <w:sz w:val="17"/>
        </w:rPr>
        <w:t>1606</w:t>
      </w:r>
    </w:p>
    <w:p w:rsidR="000A1F9B" w:rsidRDefault="00B27F83">
      <w:pPr>
        <w:pStyle w:val="Normal018"/>
        <w:framePr w:w="825" w:h="295" w:hRule="exact" w:wrap="auto" w:vAnchor="page" w:hAnchor="page" w:x="13128" w:y="78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1.7458</w:t>
      </w:r>
    </w:p>
    <w:p w:rsidR="000A1F9B" w:rsidRDefault="00B27F83">
      <w:pPr>
        <w:pStyle w:val="Normal018"/>
        <w:framePr w:w="870" w:h="295" w:hRule="exact" w:wrap="auto" w:vAnchor="page" w:hAnchor="page" w:x="18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4M015</w:t>
      </w:r>
    </w:p>
    <w:p w:rsidR="000A1F9B" w:rsidRDefault="00B27F83">
      <w:pPr>
        <w:pStyle w:val="Normal018"/>
        <w:framePr w:w="555" w:h="295" w:hRule="exact" w:wrap="auto" w:vAnchor="page" w:hAnchor="page" w:x="2673" w:y="816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18"/>
        <w:framePr w:w="825" w:h="295" w:hRule="exact" w:wrap="auto" w:vAnchor="page" w:hAnchor="page" w:x="32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1.6603</w:t>
      </w:r>
    </w:p>
    <w:p w:rsidR="000A1F9B" w:rsidRDefault="00B27F83">
      <w:pPr>
        <w:pStyle w:val="Normal018"/>
        <w:framePr w:w="825" w:h="295" w:hRule="exact" w:wrap="auto" w:vAnchor="page" w:hAnchor="page" w:x="40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13.8720</w:t>
      </w:r>
    </w:p>
    <w:p w:rsidR="000A1F9B" w:rsidRDefault="00B27F83">
      <w:pPr>
        <w:pStyle w:val="Normal018"/>
        <w:framePr w:w="825" w:h="295" w:hRule="exact" w:wrap="auto" w:vAnchor="page" w:hAnchor="page" w:x="48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0.8430</w:t>
      </w:r>
    </w:p>
    <w:p w:rsidR="000A1F9B" w:rsidRDefault="00B27F83">
      <w:pPr>
        <w:pStyle w:val="Normal018"/>
        <w:framePr w:w="825" w:h="295" w:hRule="exact" w:wrap="auto" w:vAnchor="page" w:hAnchor="page" w:x="57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1.7771</w:t>
      </w:r>
    </w:p>
    <w:p w:rsidR="000A1F9B" w:rsidRDefault="00B27F83">
      <w:pPr>
        <w:pStyle w:val="Normal018"/>
        <w:framePr w:w="825" w:h="295" w:hRule="exact" w:wrap="auto" w:vAnchor="page" w:hAnchor="page" w:x="65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3.1827</w:t>
      </w:r>
    </w:p>
    <w:p w:rsidR="000A1F9B" w:rsidRDefault="00B27F83">
      <w:pPr>
        <w:pStyle w:val="Normal018"/>
        <w:framePr w:w="825" w:h="295" w:hRule="exact" w:wrap="auto" w:vAnchor="page" w:hAnchor="page" w:x="73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2.3123</w:t>
      </w:r>
    </w:p>
    <w:p w:rsidR="000A1F9B" w:rsidRDefault="00B27F83">
      <w:pPr>
        <w:pStyle w:val="Normal018"/>
        <w:framePr w:w="825" w:h="295" w:hRule="exact" w:wrap="auto" w:vAnchor="page" w:hAnchor="page" w:x="81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0.2861</w:t>
      </w:r>
    </w:p>
    <w:p w:rsidR="000A1F9B" w:rsidRDefault="00B27F83">
      <w:pPr>
        <w:pStyle w:val="Normal018"/>
        <w:framePr w:w="825" w:h="295" w:hRule="exact" w:wrap="auto" w:vAnchor="page" w:hAnchor="page" w:x="90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0.0769</w:t>
      </w:r>
    </w:p>
    <w:p w:rsidR="000A1F9B" w:rsidRDefault="00B27F83">
      <w:pPr>
        <w:pStyle w:val="Normal018"/>
        <w:framePr w:w="825" w:h="295" w:hRule="exact" w:wrap="auto" w:vAnchor="page" w:hAnchor="page" w:x="98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0.0145</w:t>
      </w:r>
    </w:p>
    <w:p w:rsidR="000A1F9B" w:rsidRDefault="00B27F83">
      <w:pPr>
        <w:pStyle w:val="Normal018"/>
        <w:framePr w:w="825" w:h="295" w:hRule="exact" w:wrap="auto" w:vAnchor="page" w:hAnchor="page" w:x="1065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0.0620</w:t>
      </w:r>
    </w:p>
    <w:p w:rsidR="000A1F9B" w:rsidRDefault="00B27F83">
      <w:pPr>
        <w:pStyle w:val="Normal018"/>
        <w:framePr w:w="825" w:h="295" w:hRule="exact" w:wrap="auto" w:vAnchor="page" w:hAnchor="page" w:x="1147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3.5304</w:t>
      </w:r>
    </w:p>
    <w:p w:rsidR="000A1F9B" w:rsidRDefault="00B27F83">
      <w:pPr>
        <w:pStyle w:val="Normal018"/>
        <w:framePr w:w="825" w:h="295" w:hRule="exact" w:wrap="auto" w:vAnchor="page" w:hAnchor="page" w:x="12303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1.1616</w:t>
      </w:r>
    </w:p>
    <w:p w:rsidR="000A1F9B" w:rsidRDefault="00B27F83">
      <w:pPr>
        <w:pStyle w:val="Normal018"/>
        <w:framePr w:w="825" w:h="295" w:hRule="exact" w:wrap="auto" w:vAnchor="page" w:hAnchor="page" w:x="13128" w:y="81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1.1932</w:t>
      </w:r>
    </w:p>
    <w:p w:rsidR="000A1F9B" w:rsidRDefault="00B27F83">
      <w:pPr>
        <w:pStyle w:val="Normal018"/>
        <w:framePr w:w="13172" w:h="225" w:hRule="exact" w:wrap="auto" w:vAnchor="page" w:hAnchor="page" w:x="1863" w:y="908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18"/>
        <w:framePr w:w="3240" w:h="216" w:hRule="exact" w:wrap="auto" w:vAnchor="page" w:hAnchor="page" w:x="2028" w:y="935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0A1F9B" w:rsidRDefault="00B27F83">
      <w:pPr>
        <w:pStyle w:val="Normal018"/>
        <w:framePr w:w="3375" w:h="210" w:hRule="exact" w:wrap="auto" w:vAnchor="page" w:hAnchor="page" w:x="2433" w:y="959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Report generated by</w:t>
      </w:r>
    </w:p>
    <w:p w:rsidR="000A1F9B" w:rsidRDefault="00B27F83">
      <w:pPr>
        <w:pStyle w:val="Normal018"/>
        <w:framePr w:w="7195" w:h="210" w:hRule="exact" w:wrap="auto" w:vAnchor="page" w:hAnchor="page" w:x="5853" w:y="958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Ying Ding</w:t>
      </w:r>
    </w:p>
    <w:p w:rsidR="000A1F9B" w:rsidRDefault="00B27F83">
      <w:pPr>
        <w:pStyle w:val="Normal018"/>
        <w:framePr w:w="3375" w:h="210" w:hRule="exact" w:wrap="auto" w:vAnchor="page" w:hAnchor="page" w:x="2433" w:y="983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Death Status(s)</w:t>
      </w:r>
    </w:p>
    <w:p w:rsidR="000A1F9B" w:rsidRDefault="00B27F83">
      <w:pPr>
        <w:pStyle w:val="Normal018"/>
        <w:framePr w:w="7195" w:h="210" w:hRule="exact" w:wrap="auto" w:vAnchor="page" w:hAnchor="page" w:x="5853" w:y="981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Scheduled Dead</w:t>
      </w:r>
    </w:p>
    <w:p w:rsidR="000A1F9B" w:rsidRDefault="00B27F83">
      <w:pPr>
        <w:pStyle w:val="Normal018"/>
        <w:framePr w:w="3375" w:h="210" w:hRule="exact" w:wrap="auto" w:vAnchor="page" w:hAnchor="page" w:x="2433" w:y="1007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Subgroup(s)</w:t>
      </w:r>
    </w:p>
    <w:p w:rsidR="000A1F9B" w:rsidRDefault="00B27F83">
      <w:pPr>
        <w:pStyle w:val="Normal018"/>
        <w:framePr w:w="7195" w:h="210" w:hRule="exact" w:wrap="auto" w:vAnchor="page" w:hAnchor="page" w:x="5853" w:y="1005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</w:t>
      </w:r>
    </w:p>
    <w:p w:rsidR="000A1F9B" w:rsidRDefault="00B27F83">
      <w:pPr>
        <w:pStyle w:val="Normal018"/>
        <w:framePr w:w="3375" w:h="210" w:hRule="exact" w:wrap="auto" w:vAnchor="page" w:hAnchor="page" w:x="2433" w:y="1030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Scheduled Death(s)</w:t>
      </w:r>
    </w:p>
    <w:p w:rsidR="000A1F9B" w:rsidRDefault="00B27F83">
      <w:pPr>
        <w:pStyle w:val="Normal018"/>
        <w:framePr w:w="7195" w:h="210" w:hRule="exact" w:wrap="auto" w:vAnchor="page" w:hAnchor="page" w:x="5853" w:y="1029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 xml:space="preserve">Dosing </w:t>
      </w:r>
      <w:r>
        <w:rPr>
          <w:rFonts w:eastAsia="Times New Roman"/>
          <w:color w:val="000000"/>
          <w:kern w:val="2"/>
          <w:sz w:val="15"/>
        </w:rPr>
        <w:t>Phase Sacrifice : Recovery Phase,Recovery Phases Sacrifice : Recovery Phase</w:t>
      </w:r>
    </w:p>
    <w:p w:rsidR="000A1F9B" w:rsidRDefault="00B27F83">
      <w:pPr>
        <w:pStyle w:val="Normal018"/>
        <w:framePr w:w="3375" w:h="210" w:hRule="exact" w:wrap="auto" w:vAnchor="page" w:hAnchor="page" w:x="2433" w:y="1054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From Death Date</w:t>
      </w:r>
    </w:p>
    <w:p w:rsidR="000A1F9B" w:rsidRDefault="00B27F83">
      <w:pPr>
        <w:pStyle w:val="Normal018"/>
        <w:framePr w:w="7195" w:h="210" w:hRule="exact" w:wrap="auto" w:vAnchor="page" w:hAnchor="page" w:x="5853" w:y="1052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27</w:t>
      </w:r>
      <w:r>
        <w:rPr>
          <w:rFonts w:eastAsia="Times New Roman"/>
          <w:color w:val="000000"/>
          <w:kern w:val="2"/>
          <w:sz w:val="15"/>
        </w:rPr>
        <w:noBreakHyphen/>
        <w:t>SEP</w:t>
      </w:r>
      <w:r>
        <w:rPr>
          <w:rFonts w:eastAsia="Times New Roman"/>
          <w:color w:val="000000"/>
          <w:kern w:val="2"/>
          <w:sz w:val="15"/>
        </w:rPr>
        <w:noBreakHyphen/>
        <w:t>2020</w:t>
      </w:r>
    </w:p>
    <w:p w:rsidR="000A1F9B" w:rsidRDefault="00B27F83">
      <w:pPr>
        <w:pStyle w:val="Normal018"/>
        <w:framePr w:w="3375" w:h="210" w:hRule="exact" w:wrap="auto" w:vAnchor="page" w:hAnchor="page" w:x="2433" w:y="1077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To Death Date</w:t>
      </w:r>
    </w:p>
    <w:p w:rsidR="000A1F9B" w:rsidRDefault="00B27F83">
      <w:pPr>
        <w:pStyle w:val="Normal018"/>
        <w:framePr w:w="7195" w:h="210" w:hRule="exact" w:wrap="auto" w:vAnchor="page" w:hAnchor="page" w:x="5853" w:y="1076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  <w:sectPr w:rsidR="000A1F9B">
          <w:headerReference w:type="even" r:id="rId122"/>
          <w:headerReference w:type="default" r:id="rId123"/>
          <w:footerReference w:type="even" r:id="rId124"/>
          <w:footerReference w:type="default" r:id="rId125"/>
          <w:headerReference w:type="first" r:id="rId126"/>
          <w:footerReference w:type="first" r:id="rId127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5"/>
        </w:rPr>
        <w:t>17</w:t>
      </w:r>
      <w:r>
        <w:rPr>
          <w:rFonts w:eastAsia="Times New Roman"/>
          <w:color w:val="000000"/>
          <w:kern w:val="2"/>
          <w:sz w:val="15"/>
        </w:rPr>
        <w:noBreakHyphen/>
        <w:t>NOV</w:t>
      </w:r>
      <w:r>
        <w:rPr>
          <w:rFonts w:eastAsia="Times New Roman"/>
          <w:color w:val="000000"/>
          <w:kern w:val="2"/>
          <w:sz w:val="15"/>
        </w:rPr>
        <w:noBreakHyphen/>
        <w:t>2020</w:t>
      </w:r>
      <w:r>
        <w:rPr>
          <w:rFonts w:eastAsia="Times New Roman"/>
          <w:color w:val="000000"/>
          <w:kern w:val="2"/>
          <w:sz w:val="15"/>
        </w:rPr>
        <w:br w:type="page"/>
      </w:r>
    </w:p>
    <w:p w:rsidR="00880C08" w:rsidRDefault="00B27F83" w:rsidP="00880C08">
      <w:pPr>
        <w:pStyle w:val="Normal019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表</w:t>
      </w:r>
      <w:r>
        <w:rPr>
          <w:rFonts w:ascii="Times" w:eastAsia="宋体" w:hAnsi="Times" w:cs="Times" w:hint="eastAsia"/>
          <w:color w:val="000000"/>
          <w:sz w:val="24"/>
          <w:szCs w:val="24"/>
        </w:rPr>
        <w:t>12</w:t>
      </w:r>
      <w:r>
        <w:rPr>
          <w:rFonts w:ascii="Times" w:eastAsia="宋体" w:hAnsi="Times" w:cs="Times" w:hint="eastAsia"/>
          <w:color w:val="000000"/>
          <w:sz w:val="24"/>
          <w:szCs w:val="24"/>
        </w:rPr>
        <w:t>-</w:t>
      </w:r>
      <w:r>
        <w:rPr>
          <w:rFonts w:ascii="Times" w:eastAsia="宋体" w:hAnsi="Times" w:cs="Times" w:hint="eastAsia"/>
          <w:color w:val="000000"/>
          <w:sz w:val="24"/>
          <w:szCs w:val="24"/>
        </w:rPr>
        <w:t>2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：</w:t>
      </w:r>
      <w:r w:rsidRPr="00EC4F8A">
        <w:rPr>
          <w:rFonts w:ascii="Times" w:eastAsia="宋体" w:hAnsi="Times" w:cs="Times"/>
          <w:color w:val="000000"/>
          <w:sz w:val="24"/>
          <w:szCs w:val="24"/>
        </w:rPr>
        <w:t>SD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大鼠</w:t>
      </w:r>
      <w:r>
        <w:rPr>
          <w:rFonts w:ascii="Times" w:eastAsia="宋体" w:hAnsi="Times" w:cs="Times" w:hint="eastAsia"/>
          <w:color w:val="000000"/>
          <w:sz w:val="24"/>
          <w:szCs w:val="24"/>
        </w:rPr>
        <w:t>灌胃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给予</w:t>
      </w:r>
      <w:r>
        <w:rPr>
          <w:rFonts w:ascii="Times" w:eastAsia="宋体" w:hAnsi="Times" w:cs="Times"/>
          <w:color w:val="000000"/>
          <w:sz w:val="24"/>
          <w:szCs w:val="24"/>
        </w:rPr>
        <w:t>WXSH0376 4</w:t>
      </w:r>
      <w:r>
        <w:rPr>
          <w:rFonts w:ascii="Times" w:eastAsia="宋体" w:hAnsi="Times" w:cs="Times"/>
          <w:color w:val="000000"/>
          <w:sz w:val="24"/>
          <w:szCs w:val="24"/>
        </w:rPr>
        <w:t>周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重复给药毒性试验</w:t>
      </w:r>
    </w:p>
    <w:p w:rsidR="00261C96" w:rsidRPr="00880C08" w:rsidRDefault="00B27F83" w:rsidP="00880C08">
      <w:pPr>
        <w:pStyle w:val="Normal019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  <w:sectPr w:rsidR="00261C96" w:rsidRPr="00880C08">
          <w:headerReference w:type="even" r:id="rId128"/>
          <w:headerReference w:type="default" r:id="rId129"/>
          <w:footerReference w:type="even" r:id="rId130"/>
          <w:footerReference w:type="default" r:id="rId131"/>
          <w:headerReference w:type="first" r:id="rId132"/>
          <w:footerReference w:type="first" r:id="rId133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脏体比</w:t>
      </w:r>
      <w:r>
        <w:rPr>
          <w:rFonts w:ascii="Times" w:hAnsi="Times" w:cs="Times" w:hint="eastAsia"/>
          <w:color w:val="000000"/>
          <w:kern w:val="2"/>
          <w:sz w:val="21"/>
          <w:szCs w:val="22"/>
        </w:rPr>
        <w:t>（</w:t>
      </w:r>
      <w:r>
        <w:rPr>
          <w:rFonts w:ascii="Times" w:hAnsi="Times" w:cs="Times" w:hint="eastAsia"/>
          <w:color w:val="000000"/>
          <w:kern w:val="2"/>
          <w:sz w:val="21"/>
          <w:szCs w:val="22"/>
        </w:rPr>
        <w:t>%</w:t>
      </w:r>
      <w:r>
        <w:rPr>
          <w:rFonts w:ascii="Times" w:hAnsi="Times" w:cs="Times" w:hint="eastAsia"/>
          <w:color w:val="000000"/>
          <w:kern w:val="2"/>
          <w:sz w:val="21"/>
          <w:szCs w:val="22"/>
        </w:rPr>
        <w:t>）</w:t>
      </w:r>
      <w:r w:rsidRPr="00DB5B47">
        <w:rPr>
          <w:rFonts w:ascii="Times" w:eastAsia="宋体" w:hAnsi="Times" w:cs="Times" w:hint="eastAsia"/>
          <w:color w:val="000000"/>
          <w:sz w:val="24"/>
          <w:szCs w:val="24"/>
        </w:rPr>
        <w:t>计算结果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个体数据</w:t>
      </w:r>
    </w:p>
    <w:p w:rsidR="000A1F9B" w:rsidRDefault="00B27F83">
      <w:pPr>
        <w:pStyle w:val="Normal020"/>
        <w:framePr w:w="12780" w:h="226" w:hRule="exact" w:wrap="auto" w:vAnchor="page" w:hAnchor="page" w:x="1893" w:y="14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b/>
          <w:color w:val="000000"/>
          <w:kern w:val="2"/>
          <w:sz w:val="19"/>
        </w:rPr>
      </w:pPr>
      <w:r>
        <w:pict>
          <v:line id="_x0000_s3109" style="position:absolute;left:0;text-align:left;z-index:-251467776;mso-position-horizontal-relative:page;mso-position-vertical-relative:page" from="90.9pt,114.05pt" to="733.7pt,114.05pt" o:allowincell="f">
            <w10:wrap anchorx="page" anchory="page"/>
          </v:line>
        </w:pict>
      </w:r>
      <w:r>
        <w:pict>
          <v:line id="_x0000_s3108" style="position:absolute;left:0;text-align:left;z-index:-251466752;mso-position-horizontal-relative:page;mso-position-vertical-relative:page" from="90.9pt,151.55pt" to="735.2pt,151.55pt" o:allowincell="f">
            <w10:wrap anchorx="page" anchory="page"/>
          </v:line>
        </w:pict>
      </w:r>
      <w:r>
        <w:pict>
          <v:line id="_x0000_s3107" style="position:absolute;left:0;text-align:left;z-index:-251465728;mso-position-horizontal-relative:page;mso-position-vertical-relative:page" from="92.4pt,438.9pt" to="732.2pt,438.9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to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Terminal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Body Weight  Report with Individual Values </w:t>
      </w:r>
    </w:p>
    <w:p w:rsidR="000A1F9B" w:rsidRDefault="00B27F83">
      <w:pPr>
        <w:pStyle w:val="Normal020"/>
        <w:framePr w:w="12825" w:h="285" w:hRule="exact" w:wrap="auto" w:vAnchor="page" w:hAnchor="page" w:x="1878" w:y="17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脏体比（%）计算结果个体数据</w:t>
      </w:r>
    </w:p>
    <w:p w:rsidR="000A1F9B" w:rsidRDefault="00B27F83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动物</w:t>
      </w:r>
    </w:p>
    <w:p w:rsidR="000A1F9B" w:rsidRDefault="00B27F83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编号</w:t>
      </w:r>
      <w:r>
        <w:rPr>
          <w:rFonts w:ascii="宋体" w:eastAsia="宋体" w:hAnsi="宋体"/>
          <w:b/>
          <w:color w:val="000000"/>
          <w:kern w:val="2"/>
          <w:sz w:val="13"/>
        </w:rPr>
        <w:t xml:space="preserve">  </w:t>
      </w:r>
    </w:p>
    <w:p w:rsidR="000A1F9B" w:rsidRDefault="000A1F9B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</w:p>
    <w:p w:rsidR="000A1F9B" w:rsidRDefault="00B27F83">
      <w:pPr>
        <w:pStyle w:val="Normal020"/>
        <w:framePr w:w="630" w:h="525" w:hRule="exact" w:wrap="auto" w:vAnchor="page" w:hAnchor="page" w:x="2538" w:y="241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试验</w:t>
      </w:r>
    </w:p>
    <w:p w:rsidR="000A1F9B" w:rsidRDefault="00B27F83">
      <w:pPr>
        <w:pStyle w:val="Normal020"/>
        <w:framePr w:w="630" w:h="525" w:hRule="exact" w:wrap="auto" w:vAnchor="page" w:hAnchor="page" w:x="2538" w:y="241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日期</w:t>
      </w:r>
    </w:p>
    <w:p w:rsidR="000A1F9B" w:rsidRDefault="00B27F83">
      <w:pPr>
        <w:pStyle w:val="Normal020"/>
        <w:framePr w:w="774" w:h="660" w:hRule="exact" w:wrap="auto" w:vAnchor="page" w:hAnchor="page" w:x="319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(TBW)</w:t>
      </w:r>
    </w:p>
    <w:p w:rsidR="000A1F9B" w:rsidRDefault="00B27F83">
      <w:pPr>
        <w:pStyle w:val="Normal020"/>
        <w:framePr w:w="774" w:h="660" w:hRule="exact" w:wrap="auto" w:vAnchor="page" w:hAnchor="page" w:x="319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终期体重</w:t>
      </w:r>
    </w:p>
    <w:p w:rsidR="000A1F9B" w:rsidRDefault="00B27F83">
      <w:pPr>
        <w:pStyle w:val="Normal020"/>
        <w:framePr w:w="774" w:h="660" w:hRule="exact" w:wrap="auto" w:vAnchor="page" w:hAnchor="page" w:x="397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20"/>
        <w:framePr w:w="774" w:h="660" w:hRule="exact" w:wrap="auto" w:vAnchor="page" w:hAnchor="page" w:x="397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20"/>
        <w:framePr w:w="774" w:h="660" w:hRule="exact" w:wrap="auto" w:vAnchor="page" w:hAnchor="page" w:x="474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20"/>
        <w:framePr w:w="774" w:h="660" w:hRule="exact" w:wrap="auto" w:vAnchor="page" w:hAnchor="page" w:x="474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20"/>
        <w:framePr w:w="774" w:h="660" w:hRule="exact" w:wrap="auto" w:vAnchor="page" w:hAnchor="page" w:x="552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20"/>
        <w:framePr w:w="774" w:h="660" w:hRule="exact" w:wrap="auto" w:vAnchor="page" w:hAnchor="page" w:x="552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20"/>
        <w:framePr w:w="774" w:h="660" w:hRule="exact" w:wrap="auto" w:vAnchor="page" w:hAnchor="page" w:x="629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20"/>
        <w:framePr w:w="774" w:h="660" w:hRule="exact" w:wrap="auto" w:vAnchor="page" w:hAnchor="page" w:x="629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20"/>
        <w:framePr w:w="774" w:h="660" w:hRule="exact" w:wrap="auto" w:vAnchor="page" w:hAnchor="page" w:x="706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20"/>
        <w:framePr w:w="774" w:h="660" w:hRule="exact" w:wrap="auto" w:vAnchor="page" w:hAnchor="page" w:x="706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20"/>
        <w:framePr w:w="774" w:h="660" w:hRule="exact" w:wrap="auto" w:vAnchor="page" w:hAnchor="page" w:x="784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20"/>
        <w:framePr w:w="774" w:h="660" w:hRule="exact" w:wrap="auto" w:vAnchor="page" w:hAnchor="page" w:x="784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20"/>
        <w:framePr w:w="774" w:h="660" w:hRule="exact" w:wrap="auto" w:vAnchor="page" w:hAnchor="page" w:x="861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20"/>
        <w:framePr w:w="774" w:h="660" w:hRule="exact" w:wrap="auto" w:vAnchor="page" w:hAnchor="page" w:x="861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20"/>
        <w:framePr w:w="774" w:h="660" w:hRule="exact" w:wrap="auto" w:vAnchor="page" w:hAnchor="page" w:x="939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20"/>
        <w:framePr w:w="774" w:h="660" w:hRule="exact" w:wrap="auto" w:vAnchor="page" w:hAnchor="page" w:x="939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20"/>
        <w:framePr w:w="774" w:h="660" w:hRule="exact" w:wrap="auto" w:vAnchor="page" w:hAnchor="page" w:x="1016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20"/>
        <w:framePr w:w="774" w:h="660" w:hRule="exact" w:wrap="auto" w:vAnchor="page" w:hAnchor="page" w:x="1016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20"/>
        <w:framePr w:w="774" w:h="660" w:hRule="exact" w:wrap="auto" w:vAnchor="page" w:hAnchor="page" w:x="1093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20"/>
        <w:framePr w:w="774" w:h="660" w:hRule="exact" w:wrap="auto" w:vAnchor="page" w:hAnchor="page" w:x="1093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20"/>
        <w:framePr w:w="774" w:h="660" w:hRule="exact" w:wrap="auto" w:vAnchor="page" w:hAnchor="page" w:x="1171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(OV)</w:t>
      </w:r>
    </w:p>
    <w:p w:rsidR="000A1F9B" w:rsidRDefault="00B27F83">
      <w:pPr>
        <w:pStyle w:val="Normal020"/>
        <w:framePr w:w="774" w:h="660" w:hRule="exact" w:wrap="auto" w:vAnchor="page" w:hAnchor="page" w:x="1171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卵巢</w:t>
      </w:r>
    </w:p>
    <w:p w:rsidR="000A1F9B" w:rsidRDefault="00B27F83">
      <w:pPr>
        <w:pStyle w:val="Normal020"/>
        <w:framePr w:w="774" w:h="660" w:hRule="exact" w:wrap="auto" w:vAnchor="page" w:hAnchor="page" w:x="1248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(UC)</w:t>
      </w:r>
    </w:p>
    <w:p w:rsidR="000A1F9B" w:rsidRDefault="00B27F83">
      <w:pPr>
        <w:pStyle w:val="Normal020"/>
        <w:framePr w:w="774" w:h="660" w:hRule="exact" w:wrap="auto" w:vAnchor="page" w:hAnchor="page" w:x="1248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子宫（包括</w:t>
      </w:r>
      <w:r>
        <w:rPr>
          <w:rFonts w:ascii="宋体" w:eastAsia="宋体" w:hAnsi="宋体"/>
          <w:b/>
          <w:color w:val="000000"/>
          <w:kern w:val="2"/>
          <w:sz w:val="13"/>
        </w:rPr>
        <w:t>宫颈）</w:t>
      </w:r>
    </w:p>
    <w:p w:rsidR="000A1F9B" w:rsidRDefault="00B27F83">
      <w:pPr>
        <w:pStyle w:val="Normal020"/>
        <w:framePr w:w="810" w:h="292" w:hRule="exact" w:wrap="auto" w:vAnchor="page" w:hAnchor="page" w:x="18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1F001</w:t>
      </w:r>
    </w:p>
    <w:p w:rsidR="000A1F9B" w:rsidRDefault="00B27F83">
      <w:pPr>
        <w:pStyle w:val="Normal020"/>
        <w:framePr w:w="585" w:h="292" w:hRule="exact" w:wrap="auto" w:vAnchor="page" w:hAnchor="page" w:x="2613" w:y="303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261.3</w:t>
      </w:r>
    </w:p>
    <w:p w:rsidR="000A1F9B" w:rsidRDefault="00B27F83">
      <w:pPr>
        <w:pStyle w:val="Normal020"/>
        <w:framePr w:w="774" w:h="292" w:hRule="exact" w:wrap="auto" w:vAnchor="page" w:hAnchor="page" w:x="397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0.3972</w:t>
      </w:r>
    </w:p>
    <w:p w:rsidR="000A1F9B" w:rsidRDefault="00B27F83">
      <w:pPr>
        <w:pStyle w:val="Normal020"/>
        <w:framePr w:w="774" w:h="292" w:hRule="exact" w:wrap="auto" w:vAnchor="page" w:hAnchor="page" w:x="474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3.0858</w:t>
      </w:r>
    </w:p>
    <w:p w:rsidR="000A1F9B" w:rsidRDefault="00B27F83">
      <w:pPr>
        <w:pStyle w:val="Normal020"/>
        <w:framePr w:w="774" w:h="292" w:hRule="exact" w:wrap="auto" w:vAnchor="page" w:hAnchor="page" w:x="5520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0.2253</w:t>
      </w:r>
    </w:p>
    <w:p w:rsidR="000A1F9B" w:rsidRDefault="00B27F83">
      <w:pPr>
        <w:pStyle w:val="Normal020"/>
        <w:framePr w:w="774" w:h="292" w:hRule="exact" w:wrap="auto" w:vAnchor="page" w:hAnchor="page" w:x="6294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0.5006</w:t>
      </w:r>
    </w:p>
    <w:p w:rsidR="000A1F9B" w:rsidRDefault="00B27F83">
      <w:pPr>
        <w:pStyle w:val="Normal020"/>
        <w:framePr w:w="774" w:h="292" w:hRule="exact" w:wrap="auto" w:vAnchor="page" w:hAnchor="page" w:x="706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0.6850</w:t>
      </w:r>
    </w:p>
    <w:p w:rsidR="000A1F9B" w:rsidRDefault="00B27F83">
      <w:pPr>
        <w:pStyle w:val="Normal020"/>
        <w:framePr w:w="774" w:h="292" w:hRule="exact" w:wrap="auto" w:vAnchor="page" w:hAnchor="page" w:x="784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0.8140</w:t>
      </w:r>
    </w:p>
    <w:p w:rsidR="000A1F9B" w:rsidRDefault="00B27F83">
      <w:pPr>
        <w:pStyle w:val="Normal020"/>
        <w:framePr w:w="774" w:h="292" w:hRule="exact" w:wrap="auto" w:vAnchor="page" w:hAnchor="page" w:x="861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0.1635</w:t>
      </w:r>
    </w:p>
    <w:p w:rsidR="000A1F9B" w:rsidRDefault="00B27F83">
      <w:pPr>
        <w:pStyle w:val="Normal020"/>
        <w:framePr w:w="774" w:h="292" w:hRule="exact" w:wrap="auto" w:vAnchor="page" w:hAnchor="page" w:x="9390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0.0297</w:t>
      </w:r>
    </w:p>
    <w:p w:rsidR="000A1F9B" w:rsidRDefault="00B27F83">
      <w:pPr>
        <w:pStyle w:val="Normal020"/>
        <w:framePr w:w="774" w:h="292" w:hRule="exact" w:wrap="auto" w:vAnchor="page" w:hAnchor="page" w:x="10164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0.0073</w:t>
      </w:r>
    </w:p>
    <w:p w:rsidR="000A1F9B" w:rsidRDefault="00B27F83">
      <w:pPr>
        <w:pStyle w:val="Normal020"/>
        <w:framePr w:w="774" w:h="292" w:hRule="exact" w:wrap="auto" w:vAnchor="page" w:hAnchor="page" w:x="1093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0.0113</w:t>
      </w:r>
    </w:p>
    <w:p w:rsidR="000A1F9B" w:rsidRDefault="00B27F83">
      <w:pPr>
        <w:pStyle w:val="Normal020"/>
        <w:framePr w:w="774" w:h="292" w:hRule="exact" w:wrap="auto" w:vAnchor="page" w:hAnchor="page" w:x="1171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0.0393</w:t>
      </w:r>
    </w:p>
    <w:p w:rsidR="000A1F9B" w:rsidRDefault="00B27F83">
      <w:pPr>
        <w:pStyle w:val="Normal020"/>
        <w:framePr w:w="774" w:h="292" w:hRule="exact" w:wrap="auto" w:vAnchor="page" w:hAnchor="page" w:x="1248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0.3531</w:t>
      </w:r>
    </w:p>
    <w:p w:rsidR="000A1F9B" w:rsidRDefault="00B27F83">
      <w:pPr>
        <w:pStyle w:val="Normal020"/>
        <w:framePr w:w="810" w:h="292" w:hRule="exact" w:wrap="auto" w:vAnchor="page" w:hAnchor="page" w:x="1803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1F002</w:t>
      </w:r>
    </w:p>
    <w:p w:rsidR="000A1F9B" w:rsidRDefault="00B27F83">
      <w:pPr>
        <w:pStyle w:val="Normal020"/>
        <w:framePr w:w="585" w:h="292" w:hRule="exact" w:wrap="auto" w:vAnchor="page" w:hAnchor="page" w:x="2613" w:y="331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234.6</w:t>
      </w:r>
    </w:p>
    <w:p w:rsidR="000A1F9B" w:rsidRDefault="00B27F83">
      <w:pPr>
        <w:pStyle w:val="Normal020"/>
        <w:framePr w:w="774" w:h="292" w:hRule="exact" w:wrap="auto" w:vAnchor="page" w:hAnchor="page" w:x="397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0.3895</w:t>
      </w:r>
    </w:p>
    <w:p w:rsidR="000A1F9B" w:rsidRDefault="00B27F83">
      <w:pPr>
        <w:pStyle w:val="Normal020"/>
        <w:framePr w:w="774" w:h="292" w:hRule="exact" w:wrap="auto" w:vAnchor="page" w:hAnchor="page" w:x="474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3.0241</w:t>
      </w:r>
    </w:p>
    <w:p w:rsidR="000A1F9B" w:rsidRDefault="00B27F83">
      <w:pPr>
        <w:pStyle w:val="Normal020"/>
        <w:framePr w:w="774" w:h="292" w:hRule="exact" w:wrap="auto" w:vAnchor="page" w:hAnchor="page" w:x="5520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0.3012</w:t>
      </w:r>
    </w:p>
    <w:p w:rsidR="000A1F9B" w:rsidRDefault="00B27F83">
      <w:pPr>
        <w:pStyle w:val="Normal020"/>
        <w:framePr w:w="774" w:h="292" w:hRule="exact" w:wrap="auto" w:vAnchor="page" w:hAnchor="page" w:x="6294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0.5273</w:t>
      </w:r>
    </w:p>
    <w:p w:rsidR="000A1F9B" w:rsidRDefault="00B27F83">
      <w:pPr>
        <w:pStyle w:val="Normal020"/>
        <w:framePr w:w="774" w:h="292" w:hRule="exact" w:wrap="auto" w:vAnchor="page" w:hAnchor="page" w:x="706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0.8202</w:t>
      </w:r>
    </w:p>
    <w:p w:rsidR="000A1F9B" w:rsidRDefault="00B27F83">
      <w:pPr>
        <w:pStyle w:val="Normal020"/>
        <w:framePr w:w="774" w:h="292" w:hRule="exact" w:wrap="auto" w:vAnchor="page" w:hAnchor="page" w:x="784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0.8850</w:t>
      </w:r>
    </w:p>
    <w:p w:rsidR="000A1F9B" w:rsidRDefault="00B27F83">
      <w:pPr>
        <w:pStyle w:val="Normal020"/>
        <w:framePr w:w="774" w:h="292" w:hRule="exact" w:wrap="auto" w:vAnchor="page" w:hAnchor="page" w:x="861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0.2141</w:t>
      </w:r>
    </w:p>
    <w:p w:rsidR="000A1F9B" w:rsidRDefault="00B27F83">
      <w:pPr>
        <w:pStyle w:val="Normal020"/>
        <w:framePr w:w="774" w:h="292" w:hRule="exact" w:wrap="auto" w:vAnchor="page" w:hAnchor="page" w:x="9390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0.0372</w:t>
      </w:r>
    </w:p>
    <w:p w:rsidR="000A1F9B" w:rsidRDefault="00B27F83">
      <w:pPr>
        <w:pStyle w:val="Normal020"/>
        <w:framePr w:w="774" w:h="292" w:hRule="exact" w:wrap="auto" w:vAnchor="page" w:hAnchor="page" w:x="10164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0.0066</w:t>
      </w:r>
    </w:p>
    <w:p w:rsidR="000A1F9B" w:rsidRDefault="00B27F83">
      <w:pPr>
        <w:pStyle w:val="Normal020"/>
        <w:framePr w:w="774" w:h="292" w:hRule="exact" w:wrap="auto" w:vAnchor="page" w:hAnchor="page" w:x="1093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0.0092</w:t>
      </w:r>
    </w:p>
    <w:p w:rsidR="000A1F9B" w:rsidRDefault="00B27F83">
      <w:pPr>
        <w:pStyle w:val="Normal020"/>
        <w:framePr w:w="774" w:h="292" w:hRule="exact" w:wrap="auto" w:vAnchor="page" w:hAnchor="page" w:x="1171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0.0532</w:t>
      </w:r>
    </w:p>
    <w:p w:rsidR="000A1F9B" w:rsidRDefault="00B27F83">
      <w:pPr>
        <w:pStyle w:val="Normal020"/>
        <w:framePr w:w="774" w:h="292" w:hRule="exact" w:wrap="auto" w:vAnchor="page" w:hAnchor="page" w:x="1248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0.3014</w:t>
      </w:r>
    </w:p>
    <w:p w:rsidR="000A1F9B" w:rsidRDefault="00B27F83">
      <w:pPr>
        <w:pStyle w:val="Normal020"/>
        <w:framePr w:w="810" w:h="292" w:hRule="exact" w:wrap="auto" w:vAnchor="page" w:hAnchor="page" w:x="1803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1F003</w:t>
      </w:r>
    </w:p>
    <w:p w:rsidR="000A1F9B" w:rsidRDefault="00B27F83">
      <w:pPr>
        <w:pStyle w:val="Normal020"/>
        <w:framePr w:w="585" w:h="292" w:hRule="exact" w:wrap="auto" w:vAnchor="page" w:hAnchor="page" w:x="2613" w:y="359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215.0</w:t>
      </w:r>
    </w:p>
    <w:p w:rsidR="000A1F9B" w:rsidRDefault="00B27F83">
      <w:pPr>
        <w:pStyle w:val="Normal020"/>
        <w:framePr w:w="774" w:h="292" w:hRule="exact" w:wrap="auto" w:vAnchor="page" w:hAnchor="page" w:x="397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0.3705</w:t>
      </w:r>
    </w:p>
    <w:p w:rsidR="000A1F9B" w:rsidRDefault="00B27F83">
      <w:pPr>
        <w:pStyle w:val="Normal020"/>
        <w:framePr w:w="774" w:h="292" w:hRule="exact" w:wrap="auto" w:vAnchor="page" w:hAnchor="page" w:x="474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2.6964</w:t>
      </w:r>
    </w:p>
    <w:p w:rsidR="000A1F9B" w:rsidRDefault="00B27F83">
      <w:pPr>
        <w:pStyle w:val="Normal020"/>
        <w:framePr w:w="774" w:h="292" w:hRule="exact" w:wrap="auto" w:vAnchor="page" w:hAnchor="page" w:x="5520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0.2861</w:t>
      </w:r>
    </w:p>
    <w:p w:rsidR="000A1F9B" w:rsidRDefault="00B27F83">
      <w:pPr>
        <w:pStyle w:val="Normal020"/>
        <w:framePr w:w="774" w:h="292" w:hRule="exact" w:wrap="auto" w:vAnchor="page" w:hAnchor="page" w:x="6294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0.5092</w:t>
      </w:r>
    </w:p>
    <w:p w:rsidR="000A1F9B" w:rsidRDefault="00B27F83">
      <w:pPr>
        <w:pStyle w:val="Normal020"/>
        <w:framePr w:w="774" w:h="292" w:hRule="exact" w:wrap="auto" w:vAnchor="page" w:hAnchor="page" w:x="706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0.7213</w:t>
      </w:r>
    </w:p>
    <w:p w:rsidR="000A1F9B" w:rsidRDefault="00B27F83">
      <w:pPr>
        <w:pStyle w:val="Normal020"/>
        <w:framePr w:w="774" w:h="292" w:hRule="exact" w:wrap="auto" w:vAnchor="page" w:hAnchor="page" w:x="784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9087</w:t>
      </w:r>
    </w:p>
    <w:p w:rsidR="000A1F9B" w:rsidRDefault="00B27F83">
      <w:pPr>
        <w:pStyle w:val="Normal020"/>
        <w:framePr w:w="774" w:h="292" w:hRule="exact" w:wrap="auto" w:vAnchor="page" w:hAnchor="page" w:x="861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0.1108</w:t>
      </w:r>
    </w:p>
    <w:p w:rsidR="000A1F9B" w:rsidRDefault="00B27F83">
      <w:pPr>
        <w:pStyle w:val="Normal020"/>
        <w:framePr w:w="774" w:h="292" w:hRule="exact" w:wrap="auto" w:vAnchor="page" w:hAnchor="page" w:x="9390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0.0378</w:t>
      </w:r>
    </w:p>
    <w:p w:rsidR="000A1F9B" w:rsidRDefault="00B27F83">
      <w:pPr>
        <w:pStyle w:val="Normal020"/>
        <w:framePr w:w="774" w:h="292" w:hRule="exact" w:wrap="auto" w:vAnchor="page" w:hAnchor="page" w:x="10164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0.0060</w:t>
      </w:r>
    </w:p>
    <w:p w:rsidR="000A1F9B" w:rsidRDefault="00B27F83">
      <w:pPr>
        <w:pStyle w:val="Normal020"/>
        <w:framePr w:w="774" w:h="292" w:hRule="exact" w:wrap="auto" w:vAnchor="page" w:hAnchor="page" w:x="1093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0.0112</w:t>
      </w:r>
    </w:p>
    <w:p w:rsidR="000A1F9B" w:rsidRDefault="00B27F83">
      <w:pPr>
        <w:pStyle w:val="Normal020"/>
        <w:framePr w:w="774" w:h="292" w:hRule="exact" w:wrap="auto" w:vAnchor="page" w:hAnchor="page" w:x="1171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0.0475</w:t>
      </w:r>
    </w:p>
    <w:p w:rsidR="000A1F9B" w:rsidRDefault="00B27F83">
      <w:pPr>
        <w:pStyle w:val="Normal020"/>
        <w:framePr w:w="774" w:h="292" w:hRule="exact" w:wrap="auto" w:vAnchor="page" w:hAnchor="page" w:x="1248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0.2963</w:t>
      </w:r>
    </w:p>
    <w:p w:rsidR="000A1F9B" w:rsidRDefault="00B27F83">
      <w:pPr>
        <w:pStyle w:val="Normal020"/>
        <w:framePr w:w="810" w:h="292" w:hRule="exact" w:wrap="auto" w:vAnchor="page" w:hAnchor="page" w:x="1803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1F004</w:t>
      </w:r>
    </w:p>
    <w:p w:rsidR="000A1F9B" w:rsidRDefault="00B27F83">
      <w:pPr>
        <w:pStyle w:val="Normal020"/>
        <w:framePr w:w="585" w:h="292" w:hRule="exact" w:wrap="auto" w:vAnchor="page" w:hAnchor="page" w:x="2613" w:y="388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240.0</w:t>
      </w:r>
    </w:p>
    <w:p w:rsidR="000A1F9B" w:rsidRDefault="00B27F83">
      <w:pPr>
        <w:pStyle w:val="Normal020"/>
        <w:framePr w:w="774" w:h="292" w:hRule="exact" w:wrap="auto" w:vAnchor="page" w:hAnchor="page" w:x="397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0.3858</w:t>
      </w:r>
    </w:p>
    <w:p w:rsidR="000A1F9B" w:rsidRDefault="00B27F83">
      <w:pPr>
        <w:pStyle w:val="Normal020"/>
        <w:framePr w:w="774" w:h="292" w:hRule="exact" w:wrap="auto" w:vAnchor="page" w:hAnchor="page" w:x="474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3.1280</w:t>
      </w:r>
    </w:p>
    <w:p w:rsidR="000A1F9B" w:rsidRDefault="00B27F83">
      <w:pPr>
        <w:pStyle w:val="Normal020"/>
        <w:framePr w:w="774" w:h="292" w:hRule="exact" w:wrap="auto" w:vAnchor="page" w:hAnchor="page" w:x="5520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0.2559</w:t>
      </w:r>
    </w:p>
    <w:p w:rsidR="000A1F9B" w:rsidRDefault="00B27F83">
      <w:pPr>
        <w:pStyle w:val="Normal020"/>
        <w:framePr w:w="774" w:h="292" w:hRule="exact" w:wrap="auto" w:vAnchor="page" w:hAnchor="page" w:x="6294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0.5000</w:t>
      </w:r>
    </w:p>
    <w:p w:rsidR="000A1F9B" w:rsidRDefault="00B27F83">
      <w:pPr>
        <w:pStyle w:val="Normal020"/>
        <w:framePr w:w="774" w:h="292" w:hRule="exact" w:wrap="auto" w:vAnchor="page" w:hAnchor="page" w:x="706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0.7717</w:t>
      </w:r>
    </w:p>
    <w:p w:rsidR="000A1F9B" w:rsidRDefault="00B27F83">
      <w:pPr>
        <w:pStyle w:val="Normal020"/>
        <w:framePr w:w="774" w:h="292" w:hRule="exact" w:wrap="auto" w:vAnchor="page" w:hAnchor="page" w:x="784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0.8148</w:t>
      </w:r>
    </w:p>
    <w:p w:rsidR="000A1F9B" w:rsidRDefault="00B27F83">
      <w:pPr>
        <w:pStyle w:val="Normal020"/>
        <w:framePr w:w="774" w:h="292" w:hRule="exact" w:wrap="auto" w:vAnchor="page" w:hAnchor="page" w:x="861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0.1321</w:t>
      </w:r>
    </w:p>
    <w:p w:rsidR="000A1F9B" w:rsidRDefault="00B27F83">
      <w:pPr>
        <w:pStyle w:val="Normal020"/>
        <w:framePr w:w="774" w:h="292" w:hRule="exact" w:wrap="auto" w:vAnchor="page" w:hAnchor="page" w:x="9390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0.0294</w:t>
      </w:r>
    </w:p>
    <w:p w:rsidR="000A1F9B" w:rsidRDefault="00B27F83">
      <w:pPr>
        <w:pStyle w:val="Normal020"/>
        <w:framePr w:w="774" w:h="292" w:hRule="exact" w:wrap="auto" w:vAnchor="page" w:hAnchor="page" w:x="10164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0.0053</w:t>
      </w:r>
    </w:p>
    <w:p w:rsidR="000A1F9B" w:rsidRDefault="00B27F83">
      <w:pPr>
        <w:pStyle w:val="Normal020"/>
        <w:framePr w:w="774" w:h="292" w:hRule="exact" w:wrap="auto" w:vAnchor="page" w:hAnchor="page" w:x="1093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0.0130</w:t>
      </w:r>
    </w:p>
    <w:p w:rsidR="000A1F9B" w:rsidRDefault="00B27F83">
      <w:pPr>
        <w:pStyle w:val="Normal020"/>
        <w:framePr w:w="774" w:h="292" w:hRule="exact" w:wrap="auto" w:vAnchor="page" w:hAnchor="page" w:x="1171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0.0387</w:t>
      </w:r>
    </w:p>
    <w:p w:rsidR="000A1F9B" w:rsidRDefault="00B27F83">
      <w:pPr>
        <w:pStyle w:val="Normal020"/>
        <w:framePr w:w="774" w:h="292" w:hRule="exact" w:wrap="auto" w:vAnchor="page" w:hAnchor="page" w:x="1248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0.2880</w:t>
      </w:r>
    </w:p>
    <w:p w:rsidR="000A1F9B" w:rsidRDefault="00B27F83">
      <w:pPr>
        <w:pStyle w:val="Normal020"/>
        <w:framePr w:w="810" w:h="292" w:hRule="exact" w:wrap="auto" w:vAnchor="page" w:hAnchor="page" w:x="1803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1F005</w:t>
      </w:r>
    </w:p>
    <w:p w:rsidR="000A1F9B" w:rsidRDefault="00B27F83">
      <w:pPr>
        <w:pStyle w:val="Normal020"/>
        <w:framePr w:w="585" w:h="292" w:hRule="exact" w:wrap="auto" w:vAnchor="page" w:hAnchor="page" w:x="2613" w:y="416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248.1</w:t>
      </w:r>
    </w:p>
    <w:p w:rsidR="000A1F9B" w:rsidRDefault="00B27F83">
      <w:pPr>
        <w:pStyle w:val="Normal020"/>
        <w:framePr w:w="774" w:h="292" w:hRule="exact" w:wrap="auto" w:vAnchor="page" w:hAnchor="page" w:x="397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0.3580</w:t>
      </w:r>
    </w:p>
    <w:p w:rsidR="000A1F9B" w:rsidRDefault="00B27F83">
      <w:pPr>
        <w:pStyle w:val="Normal020"/>
        <w:framePr w:w="774" w:h="292" w:hRule="exact" w:wrap="auto" w:vAnchor="page" w:hAnchor="page" w:x="474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2.9074</w:t>
      </w:r>
    </w:p>
    <w:p w:rsidR="000A1F9B" w:rsidRDefault="00B27F83">
      <w:pPr>
        <w:pStyle w:val="Normal020"/>
        <w:framePr w:w="774" w:h="292" w:hRule="exact" w:wrap="auto" w:vAnchor="page" w:hAnchor="page" w:x="5520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0.2431</w:t>
      </w:r>
    </w:p>
    <w:p w:rsidR="000A1F9B" w:rsidRDefault="00B27F83">
      <w:pPr>
        <w:pStyle w:val="Normal020"/>
        <w:framePr w:w="774" w:h="292" w:hRule="exact" w:wrap="auto" w:vAnchor="page" w:hAnchor="page" w:x="6294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0.5992</w:t>
      </w:r>
    </w:p>
    <w:p w:rsidR="000A1F9B" w:rsidRDefault="00B27F83">
      <w:pPr>
        <w:pStyle w:val="Normal020"/>
        <w:framePr w:w="774" w:h="292" w:hRule="exact" w:wrap="auto" w:vAnchor="page" w:hAnchor="page" w:x="706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0.8079</w:t>
      </w:r>
    </w:p>
    <w:p w:rsidR="000A1F9B" w:rsidRDefault="00B27F83">
      <w:pPr>
        <w:pStyle w:val="Normal020"/>
        <w:framePr w:w="774" w:h="292" w:hRule="exact" w:wrap="auto" w:vAnchor="page" w:hAnchor="page" w:x="784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0.8094</w:t>
      </w:r>
    </w:p>
    <w:p w:rsidR="000A1F9B" w:rsidRDefault="00B27F83">
      <w:pPr>
        <w:pStyle w:val="Normal020"/>
        <w:framePr w:w="774" w:h="292" w:hRule="exact" w:wrap="auto" w:vAnchor="page" w:hAnchor="page" w:x="861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0.2161</w:t>
      </w:r>
    </w:p>
    <w:p w:rsidR="000A1F9B" w:rsidRDefault="00B27F83">
      <w:pPr>
        <w:pStyle w:val="Normal020"/>
        <w:framePr w:w="774" w:h="292" w:hRule="exact" w:wrap="auto" w:vAnchor="page" w:hAnchor="page" w:x="9390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0.0284</w:t>
      </w:r>
    </w:p>
    <w:p w:rsidR="000A1F9B" w:rsidRDefault="00B27F83">
      <w:pPr>
        <w:pStyle w:val="Normal020"/>
        <w:framePr w:w="774" w:h="292" w:hRule="exact" w:wrap="auto" w:vAnchor="page" w:hAnchor="page" w:x="10164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0.0068</w:t>
      </w:r>
    </w:p>
    <w:p w:rsidR="000A1F9B" w:rsidRDefault="00B27F83">
      <w:pPr>
        <w:pStyle w:val="Normal020"/>
        <w:framePr w:w="774" w:h="292" w:hRule="exact" w:wrap="auto" w:vAnchor="page" w:hAnchor="page" w:x="1093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0.0127</w:t>
      </w:r>
    </w:p>
    <w:p w:rsidR="000A1F9B" w:rsidRDefault="00B27F83">
      <w:pPr>
        <w:pStyle w:val="Normal020"/>
        <w:framePr w:w="774" w:h="292" w:hRule="exact" w:wrap="auto" w:vAnchor="page" w:hAnchor="page" w:x="1171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0.0451</w:t>
      </w:r>
    </w:p>
    <w:p w:rsidR="000A1F9B" w:rsidRDefault="00B27F83">
      <w:pPr>
        <w:pStyle w:val="Normal020"/>
        <w:framePr w:w="774" w:h="292" w:hRule="exact" w:wrap="auto" w:vAnchor="page" w:hAnchor="page" w:x="1248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0.3618</w:t>
      </w:r>
    </w:p>
    <w:p w:rsidR="000A1F9B" w:rsidRDefault="00B27F83">
      <w:pPr>
        <w:pStyle w:val="Normal020"/>
        <w:framePr w:w="810" w:h="292" w:hRule="exact" w:wrap="auto" w:vAnchor="page" w:hAnchor="page" w:x="1803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1F006</w:t>
      </w:r>
    </w:p>
    <w:p w:rsidR="000A1F9B" w:rsidRDefault="00B27F83">
      <w:pPr>
        <w:pStyle w:val="Normal020"/>
        <w:framePr w:w="585" w:h="292" w:hRule="exact" w:wrap="auto" w:vAnchor="page" w:hAnchor="page" w:x="2613" w:y="444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218.7</w:t>
      </w:r>
    </w:p>
    <w:p w:rsidR="000A1F9B" w:rsidRDefault="00B27F83">
      <w:pPr>
        <w:pStyle w:val="Normal020"/>
        <w:framePr w:w="774" w:h="292" w:hRule="exact" w:wrap="auto" w:vAnchor="page" w:hAnchor="page" w:x="397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0.3518</w:t>
      </w:r>
    </w:p>
    <w:p w:rsidR="000A1F9B" w:rsidRDefault="00B27F83">
      <w:pPr>
        <w:pStyle w:val="Normal020"/>
        <w:framePr w:w="774" w:h="292" w:hRule="exact" w:wrap="auto" w:vAnchor="page" w:hAnchor="page" w:x="474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2.6666</w:t>
      </w:r>
    </w:p>
    <w:p w:rsidR="000A1F9B" w:rsidRDefault="00B27F83">
      <w:pPr>
        <w:pStyle w:val="Normal020"/>
        <w:framePr w:w="774" w:h="292" w:hRule="exact" w:wrap="auto" w:vAnchor="page" w:hAnchor="page" w:x="5520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0.2840</w:t>
      </w:r>
    </w:p>
    <w:p w:rsidR="000A1F9B" w:rsidRDefault="00B27F83">
      <w:pPr>
        <w:pStyle w:val="Normal020"/>
        <w:framePr w:w="774" w:h="292" w:hRule="exact" w:wrap="auto" w:vAnchor="page" w:hAnchor="page" w:x="6294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0.4823</w:t>
      </w:r>
    </w:p>
    <w:p w:rsidR="000A1F9B" w:rsidRDefault="00B27F83">
      <w:pPr>
        <w:pStyle w:val="Normal020"/>
        <w:framePr w:w="774" w:h="292" w:hRule="exact" w:wrap="auto" w:vAnchor="page" w:hAnchor="page" w:x="706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0.8012</w:t>
      </w:r>
    </w:p>
    <w:p w:rsidR="000A1F9B" w:rsidRDefault="00B27F83">
      <w:pPr>
        <w:pStyle w:val="Normal020"/>
        <w:framePr w:w="774" w:h="292" w:hRule="exact" w:wrap="auto" w:vAnchor="page" w:hAnchor="page" w:x="784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0.9223</w:t>
      </w:r>
    </w:p>
    <w:p w:rsidR="000A1F9B" w:rsidRDefault="00B27F83">
      <w:pPr>
        <w:pStyle w:val="Normal020"/>
        <w:framePr w:w="774" w:h="292" w:hRule="exact" w:wrap="auto" w:vAnchor="page" w:hAnchor="page" w:x="861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0.1467</w:t>
      </w:r>
    </w:p>
    <w:p w:rsidR="000A1F9B" w:rsidRDefault="00B27F83">
      <w:pPr>
        <w:pStyle w:val="Normal020"/>
        <w:framePr w:w="774" w:h="292" w:hRule="exact" w:wrap="auto" w:vAnchor="page" w:hAnchor="page" w:x="9390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0.0334</w:t>
      </w:r>
    </w:p>
    <w:p w:rsidR="000A1F9B" w:rsidRDefault="00B27F83">
      <w:pPr>
        <w:pStyle w:val="Normal020"/>
        <w:framePr w:w="774" w:h="292" w:hRule="exact" w:wrap="auto" w:vAnchor="page" w:hAnchor="page" w:x="10164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0.0073</w:t>
      </w:r>
    </w:p>
    <w:p w:rsidR="000A1F9B" w:rsidRDefault="00B27F83">
      <w:pPr>
        <w:pStyle w:val="Normal020"/>
        <w:framePr w:w="774" w:h="292" w:hRule="exact" w:wrap="auto" w:vAnchor="page" w:hAnchor="page" w:x="1093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0.0110</w:t>
      </w:r>
    </w:p>
    <w:p w:rsidR="000A1F9B" w:rsidRDefault="00B27F83">
      <w:pPr>
        <w:pStyle w:val="Normal020"/>
        <w:framePr w:w="774" w:h="292" w:hRule="exact" w:wrap="auto" w:vAnchor="page" w:hAnchor="page" w:x="1171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0.0368</w:t>
      </w:r>
    </w:p>
    <w:p w:rsidR="000A1F9B" w:rsidRDefault="00B27F83">
      <w:pPr>
        <w:pStyle w:val="Normal020"/>
        <w:framePr w:w="774" w:h="292" w:hRule="exact" w:wrap="auto" w:vAnchor="page" w:hAnchor="page" w:x="1248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0.2087</w:t>
      </w:r>
    </w:p>
    <w:p w:rsidR="000A1F9B" w:rsidRDefault="00B27F83">
      <w:pPr>
        <w:pStyle w:val="Normal020"/>
        <w:framePr w:w="810" w:h="292" w:hRule="exact" w:wrap="auto" w:vAnchor="page" w:hAnchor="page" w:x="1803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1F007</w:t>
      </w:r>
    </w:p>
    <w:p w:rsidR="000A1F9B" w:rsidRDefault="00B27F83">
      <w:pPr>
        <w:pStyle w:val="Normal020"/>
        <w:framePr w:w="585" w:h="292" w:hRule="exact" w:wrap="auto" w:vAnchor="page" w:hAnchor="page" w:x="2613" w:y="472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258.5</w:t>
      </w:r>
    </w:p>
    <w:p w:rsidR="000A1F9B" w:rsidRDefault="00B27F83">
      <w:pPr>
        <w:pStyle w:val="Normal020"/>
        <w:framePr w:w="774" w:h="292" w:hRule="exact" w:wrap="auto" w:vAnchor="page" w:hAnchor="page" w:x="397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0.3833</w:t>
      </w:r>
    </w:p>
    <w:p w:rsidR="000A1F9B" w:rsidRDefault="00B27F83">
      <w:pPr>
        <w:pStyle w:val="Normal020"/>
        <w:framePr w:w="774" w:h="292" w:hRule="exact" w:wrap="auto" w:vAnchor="page" w:hAnchor="page" w:x="474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3.0443</w:t>
      </w:r>
    </w:p>
    <w:p w:rsidR="000A1F9B" w:rsidRDefault="00B27F83">
      <w:pPr>
        <w:pStyle w:val="Normal020"/>
        <w:framePr w:w="774" w:h="292" w:hRule="exact" w:wrap="auto" w:vAnchor="page" w:hAnchor="page" w:x="5520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0.2865</w:t>
      </w:r>
    </w:p>
    <w:p w:rsidR="000A1F9B" w:rsidRDefault="00B27F83">
      <w:pPr>
        <w:pStyle w:val="Normal020"/>
        <w:framePr w:w="774" w:h="292" w:hRule="exact" w:wrap="auto" w:vAnchor="page" w:hAnchor="page" w:x="6294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0.5354</w:t>
      </w:r>
    </w:p>
    <w:p w:rsidR="000A1F9B" w:rsidRDefault="00B27F83">
      <w:pPr>
        <w:pStyle w:val="Normal020"/>
        <w:framePr w:w="774" w:h="292" w:hRule="exact" w:wrap="auto" w:vAnchor="page" w:hAnchor="page" w:x="706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0.7909</w:t>
      </w:r>
    </w:p>
    <w:p w:rsidR="000A1F9B" w:rsidRDefault="00B27F83">
      <w:pPr>
        <w:pStyle w:val="Normal020"/>
        <w:framePr w:w="774" w:h="292" w:hRule="exact" w:wrap="auto" w:vAnchor="page" w:hAnchor="page" w:x="784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0.7655</w:t>
      </w:r>
    </w:p>
    <w:p w:rsidR="000A1F9B" w:rsidRDefault="00B27F83">
      <w:pPr>
        <w:pStyle w:val="Normal020"/>
        <w:framePr w:w="774" w:h="292" w:hRule="exact" w:wrap="auto" w:vAnchor="page" w:hAnchor="page" w:x="861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0.2528</w:t>
      </w:r>
    </w:p>
    <w:p w:rsidR="000A1F9B" w:rsidRDefault="00B27F83">
      <w:pPr>
        <w:pStyle w:val="Normal020"/>
        <w:framePr w:w="774" w:h="292" w:hRule="exact" w:wrap="auto" w:vAnchor="page" w:hAnchor="page" w:x="9390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0.0275</w:t>
      </w:r>
    </w:p>
    <w:p w:rsidR="000A1F9B" w:rsidRDefault="00B27F83">
      <w:pPr>
        <w:pStyle w:val="Normal020"/>
        <w:framePr w:w="774" w:h="292" w:hRule="exact" w:wrap="auto" w:vAnchor="page" w:hAnchor="page" w:x="10164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0.0041</w:t>
      </w:r>
    </w:p>
    <w:p w:rsidR="000A1F9B" w:rsidRDefault="00B27F83">
      <w:pPr>
        <w:pStyle w:val="Normal020"/>
        <w:framePr w:w="774" w:h="292" w:hRule="exact" w:wrap="auto" w:vAnchor="page" w:hAnchor="page" w:x="1093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0.0130</w:t>
      </w:r>
    </w:p>
    <w:p w:rsidR="000A1F9B" w:rsidRDefault="00B27F83">
      <w:pPr>
        <w:pStyle w:val="Normal020"/>
        <w:framePr w:w="774" w:h="292" w:hRule="exact" w:wrap="auto" w:vAnchor="page" w:hAnchor="page" w:x="1171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0.0378</w:t>
      </w:r>
    </w:p>
    <w:p w:rsidR="000A1F9B" w:rsidRDefault="00B27F83">
      <w:pPr>
        <w:pStyle w:val="Normal020"/>
        <w:framePr w:w="774" w:h="292" w:hRule="exact" w:wrap="auto" w:vAnchor="page" w:hAnchor="page" w:x="1248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0.4498</w:t>
      </w:r>
    </w:p>
    <w:p w:rsidR="000A1F9B" w:rsidRDefault="00B27F83">
      <w:pPr>
        <w:pStyle w:val="Normal020"/>
        <w:framePr w:w="810" w:h="292" w:hRule="exact" w:wrap="auto" w:vAnchor="page" w:hAnchor="page" w:x="1803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1F008</w:t>
      </w:r>
    </w:p>
    <w:p w:rsidR="000A1F9B" w:rsidRDefault="00B27F83">
      <w:pPr>
        <w:pStyle w:val="Normal020"/>
        <w:framePr w:w="585" w:h="292" w:hRule="exact" w:wrap="auto" w:vAnchor="page" w:hAnchor="page" w:x="2613" w:y="500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250.0</w:t>
      </w:r>
    </w:p>
    <w:p w:rsidR="000A1F9B" w:rsidRDefault="00B27F83">
      <w:pPr>
        <w:pStyle w:val="Normal020"/>
        <w:framePr w:w="774" w:h="292" w:hRule="exact" w:wrap="auto" w:vAnchor="page" w:hAnchor="page" w:x="397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0.4168</w:t>
      </w:r>
    </w:p>
    <w:p w:rsidR="000A1F9B" w:rsidRDefault="00B27F83">
      <w:pPr>
        <w:pStyle w:val="Normal020"/>
        <w:framePr w:w="774" w:h="292" w:hRule="exact" w:wrap="auto" w:vAnchor="page" w:hAnchor="page" w:x="474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3.1994</w:t>
      </w:r>
    </w:p>
    <w:p w:rsidR="000A1F9B" w:rsidRDefault="00B27F83">
      <w:pPr>
        <w:pStyle w:val="Normal020"/>
        <w:framePr w:w="774" w:h="292" w:hRule="exact" w:wrap="auto" w:vAnchor="page" w:hAnchor="page" w:x="5520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0.2591</w:t>
      </w:r>
    </w:p>
    <w:p w:rsidR="000A1F9B" w:rsidRDefault="00B27F83">
      <w:pPr>
        <w:pStyle w:val="Normal020"/>
        <w:framePr w:w="774" w:h="292" w:hRule="exact" w:wrap="auto" w:vAnchor="page" w:hAnchor="page" w:x="6294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0.5018</w:t>
      </w:r>
    </w:p>
    <w:p w:rsidR="000A1F9B" w:rsidRDefault="00B27F83">
      <w:pPr>
        <w:pStyle w:val="Normal020"/>
        <w:framePr w:w="774" w:h="292" w:hRule="exact" w:wrap="auto" w:vAnchor="page" w:hAnchor="page" w:x="706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0.7442</w:t>
      </w:r>
    </w:p>
    <w:p w:rsidR="000A1F9B" w:rsidRDefault="00B27F83">
      <w:pPr>
        <w:pStyle w:val="Normal020"/>
        <w:framePr w:w="774" w:h="292" w:hRule="exact" w:wrap="auto" w:vAnchor="page" w:hAnchor="page" w:x="784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0.8032</w:t>
      </w:r>
    </w:p>
    <w:p w:rsidR="000A1F9B" w:rsidRDefault="00B27F83">
      <w:pPr>
        <w:pStyle w:val="Normal020"/>
        <w:framePr w:w="774" w:h="292" w:hRule="exact" w:wrap="auto" w:vAnchor="page" w:hAnchor="page" w:x="861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0.2227</w:t>
      </w:r>
    </w:p>
    <w:p w:rsidR="000A1F9B" w:rsidRDefault="00B27F83">
      <w:pPr>
        <w:pStyle w:val="Normal020"/>
        <w:framePr w:w="774" w:h="292" w:hRule="exact" w:wrap="auto" w:vAnchor="page" w:hAnchor="page" w:x="9390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0334</w:t>
      </w:r>
    </w:p>
    <w:p w:rsidR="000A1F9B" w:rsidRDefault="00B27F83">
      <w:pPr>
        <w:pStyle w:val="Normal020"/>
        <w:framePr w:w="774" w:h="292" w:hRule="exact" w:wrap="auto" w:vAnchor="page" w:hAnchor="page" w:x="10164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0.0066</w:t>
      </w:r>
    </w:p>
    <w:p w:rsidR="000A1F9B" w:rsidRDefault="00B27F83">
      <w:pPr>
        <w:pStyle w:val="Normal020"/>
        <w:framePr w:w="774" w:h="292" w:hRule="exact" w:wrap="auto" w:vAnchor="page" w:hAnchor="page" w:x="1093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0.0118</w:t>
      </w:r>
    </w:p>
    <w:p w:rsidR="000A1F9B" w:rsidRDefault="00B27F83">
      <w:pPr>
        <w:pStyle w:val="Normal020"/>
        <w:framePr w:w="774" w:h="292" w:hRule="exact" w:wrap="auto" w:vAnchor="page" w:hAnchor="page" w:x="1171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0.0516</w:t>
      </w:r>
    </w:p>
    <w:p w:rsidR="000A1F9B" w:rsidRDefault="00B27F83">
      <w:pPr>
        <w:pStyle w:val="Normal020"/>
        <w:framePr w:w="774" w:h="292" w:hRule="exact" w:wrap="auto" w:vAnchor="page" w:hAnchor="page" w:x="1248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0.1988</w:t>
      </w:r>
    </w:p>
    <w:p w:rsidR="000A1F9B" w:rsidRDefault="00B27F83">
      <w:pPr>
        <w:pStyle w:val="Normal020"/>
        <w:framePr w:w="810" w:h="292" w:hRule="exact" w:wrap="auto" w:vAnchor="page" w:hAnchor="page" w:x="1803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1F009</w:t>
      </w:r>
    </w:p>
    <w:p w:rsidR="000A1F9B" w:rsidRDefault="00B27F83">
      <w:pPr>
        <w:pStyle w:val="Normal020"/>
        <w:framePr w:w="585" w:h="292" w:hRule="exact" w:wrap="auto" w:vAnchor="page" w:hAnchor="page" w:x="2613" w:y="529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221.2</w:t>
      </w:r>
    </w:p>
    <w:p w:rsidR="000A1F9B" w:rsidRDefault="00B27F83">
      <w:pPr>
        <w:pStyle w:val="Normal020"/>
        <w:framePr w:w="774" w:h="292" w:hRule="exact" w:wrap="auto" w:vAnchor="page" w:hAnchor="page" w:x="397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0.3748</w:t>
      </w:r>
    </w:p>
    <w:p w:rsidR="000A1F9B" w:rsidRDefault="00B27F83">
      <w:pPr>
        <w:pStyle w:val="Normal020"/>
        <w:framePr w:w="774" w:h="292" w:hRule="exact" w:wrap="auto" w:vAnchor="page" w:hAnchor="page" w:x="474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2.7452</w:t>
      </w:r>
    </w:p>
    <w:p w:rsidR="000A1F9B" w:rsidRDefault="00B27F83">
      <w:pPr>
        <w:pStyle w:val="Normal020"/>
        <w:framePr w:w="774" w:h="292" w:hRule="exact" w:wrap="auto" w:vAnchor="page" w:hAnchor="page" w:x="5520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0.3004</w:t>
      </w:r>
    </w:p>
    <w:p w:rsidR="000A1F9B" w:rsidRDefault="00B27F83">
      <w:pPr>
        <w:pStyle w:val="Normal020"/>
        <w:framePr w:w="774" w:h="292" w:hRule="exact" w:wrap="auto" w:vAnchor="page" w:hAnchor="page" w:x="6294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0.6022</w:t>
      </w:r>
    </w:p>
    <w:p w:rsidR="000A1F9B" w:rsidRDefault="00B27F83">
      <w:pPr>
        <w:pStyle w:val="Normal020"/>
        <w:framePr w:w="774" w:h="292" w:hRule="exact" w:wrap="auto" w:vAnchor="page" w:hAnchor="page" w:x="706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0.7781</w:t>
      </w:r>
    </w:p>
    <w:p w:rsidR="000A1F9B" w:rsidRDefault="00B27F83">
      <w:pPr>
        <w:pStyle w:val="Normal020"/>
        <w:framePr w:w="774" w:h="292" w:hRule="exact" w:wrap="auto" w:vAnchor="page" w:hAnchor="page" w:x="784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0.9008</w:t>
      </w:r>
    </w:p>
    <w:p w:rsidR="000A1F9B" w:rsidRDefault="00B27F83">
      <w:pPr>
        <w:pStyle w:val="Normal020"/>
        <w:framePr w:w="774" w:h="292" w:hRule="exact" w:wrap="auto" w:vAnchor="page" w:hAnchor="page" w:x="861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0.1586</w:t>
      </w:r>
    </w:p>
    <w:p w:rsidR="000A1F9B" w:rsidRDefault="00B27F83">
      <w:pPr>
        <w:pStyle w:val="Normal020"/>
        <w:framePr w:w="774" w:h="292" w:hRule="exact" w:wrap="auto" w:vAnchor="page" w:hAnchor="page" w:x="9390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0.0321</w:t>
      </w:r>
    </w:p>
    <w:p w:rsidR="000A1F9B" w:rsidRDefault="00B27F83">
      <w:pPr>
        <w:pStyle w:val="Normal020"/>
        <w:framePr w:w="774" w:h="292" w:hRule="exact" w:wrap="auto" w:vAnchor="page" w:hAnchor="page" w:x="10164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0.0086</w:t>
      </w:r>
    </w:p>
    <w:p w:rsidR="000A1F9B" w:rsidRDefault="00B27F83">
      <w:pPr>
        <w:pStyle w:val="Normal020"/>
        <w:framePr w:w="774" w:h="292" w:hRule="exact" w:wrap="auto" w:vAnchor="page" w:hAnchor="page" w:x="1093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0.0096</w:t>
      </w:r>
    </w:p>
    <w:p w:rsidR="000A1F9B" w:rsidRDefault="00B27F83">
      <w:pPr>
        <w:pStyle w:val="Normal020"/>
        <w:framePr w:w="774" w:h="292" w:hRule="exact" w:wrap="auto" w:vAnchor="page" w:hAnchor="page" w:x="1171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0.0457</w:t>
      </w:r>
    </w:p>
    <w:p w:rsidR="000A1F9B" w:rsidRDefault="00B27F83">
      <w:pPr>
        <w:pStyle w:val="Normal020"/>
        <w:framePr w:w="774" w:h="292" w:hRule="exact" w:wrap="auto" w:vAnchor="page" w:hAnchor="page" w:x="1248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0.2353</w:t>
      </w:r>
    </w:p>
    <w:p w:rsidR="000A1F9B" w:rsidRDefault="00B27F83">
      <w:pPr>
        <w:pStyle w:val="Normal020"/>
        <w:framePr w:w="810" w:h="292" w:hRule="exact" w:wrap="auto" w:vAnchor="page" w:hAnchor="page" w:x="1803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1F010</w:t>
      </w:r>
    </w:p>
    <w:p w:rsidR="000A1F9B" w:rsidRDefault="00B27F83">
      <w:pPr>
        <w:pStyle w:val="Normal020"/>
        <w:framePr w:w="585" w:h="292" w:hRule="exact" w:wrap="auto" w:vAnchor="page" w:hAnchor="page" w:x="2613" w:y="557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251.4</w:t>
      </w:r>
    </w:p>
    <w:p w:rsidR="000A1F9B" w:rsidRDefault="00B27F83">
      <w:pPr>
        <w:pStyle w:val="Normal020"/>
        <w:framePr w:w="774" w:h="292" w:hRule="exact" w:wrap="auto" w:vAnchor="page" w:hAnchor="page" w:x="397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0.4119</w:t>
      </w:r>
    </w:p>
    <w:p w:rsidR="000A1F9B" w:rsidRDefault="00B27F83">
      <w:pPr>
        <w:pStyle w:val="Normal020"/>
        <w:framePr w:w="774" w:h="292" w:hRule="exact" w:wrap="auto" w:vAnchor="page" w:hAnchor="page" w:x="474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3.4759</w:t>
      </w:r>
    </w:p>
    <w:p w:rsidR="000A1F9B" w:rsidRDefault="00B27F83">
      <w:pPr>
        <w:pStyle w:val="Normal020"/>
        <w:framePr w:w="774" w:h="292" w:hRule="exact" w:wrap="auto" w:vAnchor="page" w:hAnchor="page" w:x="5520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0.2065</w:t>
      </w:r>
    </w:p>
    <w:p w:rsidR="000A1F9B" w:rsidRDefault="00B27F83">
      <w:pPr>
        <w:pStyle w:val="Normal020"/>
        <w:framePr w:w="774" w:h="292" w:hRule="exact" w:wrap="auto" w:vAnchor="page" w:hAnchor="page" w:x="6294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0.5197</w:t>
      </w:r>
    </w:p>
    <w:p w:rsidR="000A1F9B" w:rsidRDefault="00B27F83">
      <w:pPr>
        <w:pStyle w:val="Normal020"/>
        <w:framePr w:w="774" w:h="292" w:hRule="exact" w:wrap="auto" w:vAnchor="page" w:hAnchor="page" w:x="706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0.7843</w:t>
      </w:r>
    </w:p>
    <w:p w:rsidR="000A1F9B" w:rsidRDefault="00B27F83">
      <w:pPr>
        <w:pStyle w:val="Normal020"/>
        <w:framePr w:w="774" w:h="292" w:hRule="exact" w:wrap="auto" w:vAnchor="page" w:hAnchor="page" w:x="784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0.8195</w:t>
      </w:r>
    </w:p>
    <w:p w:rsidR="000A1F9B" w:rsidRDefault="00B27F83">
      <w:pPr>
        <w:pStyle w:val="Normal020"/>
        <w:framePr w:w="774" w:h="292" w:hRule="exact" w:wrap="auto" w:vAnchor="page" w:hAnchor="page" w:x="861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0.1665</w:t>
      </w:r>
    </w:p>
    <w:p w:rsidR="000A1F9B" w:rsidRDefault="00B27F83">
      <w:pPr>
        <w:pStyle w:val="Normal020"/>
        <w:framePr w:w="774" w:h="292" w:hRule="exact" w:wrap="auto" w:vAnchor="page" w:hAnchor="page" w:x="9390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0.0339</w:t>
      </w:r>
    </w:p>
    <w:p w:rsidR="000A1F9B" w:rsidRDefault="00B27F83">
      <w:pPr>
        <w:pStyle w:val="Normal020"/>
        <w:framePr w:w="774" w:h="292" w:hRule="exact" w:wrap="auto" w:vAnchor="page" w:hAnchor="page" w:x="10164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0.0067</w:t>
      </w:r>
    </w:p>
    <w:p w:rsidR="000A1F9B" w:rsidRDefault="00B27F83">
      <w:pPr>
        <w:pStyle w:val="Normal020"/>
        <w:framePr w:w="774" w:h="292" w:hRule="exact" w:wrap="auto" w:vAnchor="page" w:hAnchor="page" w:x="1093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0.0154</w:t>
      </w:r>
    </w:p>
    <w:p w:rsidR="000A1F9B" w:rsidRDefault="00B27F83">
      <w:pPr>
        <w:pStyle w:val="Normal020"/>
        <w:framePr w:w="774" w:h="292" w:hRule="exact" w:wrap="auto" w:vAnchor="page" w:hAnchor="page" w:x="1171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0.0304</w:t>
      </w:r>
    </w:p>
    <w:p w:rsidR="000A1F9B" w:rsidRDefault="00B27F83">
      <w:pPr>
        <w:pStyle w:val="Normal020"/>
        <w:framePr w:w="774" w:h="292" w:hRule="exact" w:wrap="auto" w:vAnchor="page" w:hAnchor="page" w:x="1248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0.2467</w:t>
      </w:r>
    </w:p>
    <w:p w:rsidR="000A1F9B" w:rsidRDefault="00B27F83">
      <w:pPr>
        <w:pStyle w:val="Normal020"/>
        <w:framePr w:w="810" w:h="292" w:hRule="exact" w:wrap="auto" w:vAnchor="page" w:hAnchor="page" w:x="1803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2F001</w:t>
      </w:r>
    </w:p>
    <w:p w:rsidR="000A1F9B" w:rsidRDefault="00B27F83">
      <w:pPr>
        <w:pStyle w:val="Normal020"/>
        <w:framePr w:w="585" w:h="292" w:hRule="exact" w:wrap="auto" w:vAnchor="page" w:hAnchor="page" w:x="2613" w:y="585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243.8</w:t>
      </w:r>
    </w:p>
    <w:p w:rsidR="000A1F9B" w:rsidRDefault="00B27F83">
      <w:pPr>
        <w:pStyle w:val="Normal020"/>
        <w:framePr w:w="774" w:h="292" w:hRule="exact" w:wrap="auto" w:vAnchor="page" w:hAnchor="page" w:x="397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0.4094</w:t>
      </w:r>
    </w:p>
    <w:p w:rsidR="000A1F9B" w:rsidRDefault="00B27F83">
      <w:pPr>
        <w:pStyle w:val="Normal020"/>
        <w:framePr w:w="774" w:h="292" w:hRule="exact" w:wrap="auto" w:vAnchor="page" w:hAnchor="page" w:x="474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</w:t>
      </w:r>
      <w:r>
        <w:rPr>
          <w:rFonts w:eastAsia="Times New Roman"/>
          <w:color w:val="000000"/>
          <w:kern w:val="2"/>
          <w:sz w:val="17"/>
        </w:rPr>
        <w:t>7631</w:t>
      </w:r>
    </w:p>
    <w:p w:rsidR="000A1F9B" w:rsidRDefault="00B27F83">
      <w:pPr>
        <w:pStyle w:val="Normal020"/>
        <w:framePr w:w="774" w:h="292" w:hRule="exact" w:wrap="auto" w:vAnchor="page" w:hAnchor="page" w:x="5520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0.2579</w:t>
      </w:r>
    </w:p>
    <w:p w:rsidR="000A1F9B" w:rsidRDefault="00B27F83">
      <w:pPr>
        <w:pStyle w:val="Normal020"/>
        <w:framePr w:w="774" w:h="292" w:hRule="exact" w:wrap="auto" w:vAnchor="page" w:hAnchor="page" w:x="6294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0.5469</w:t>
      </w:r>
    </w:p>
    <w:p w:rsidR="000A1F9B" w:rsidRDefault="00B27F83">
      <w:pPr>
        <w:pStyle w:val="Normal020"/>
        <w:framePr w:w="774" w:h="292" w:hRule="exact" w:wrap="auto" w:vAnchor="page" w:hAnchor="page" w:x="706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0.7506</w:t>
      </w:r>
    </w:p>
    <w:p w:rsidR="000A1F9B" w:rsidRDefault="00B27F83">
      <w:pPr>
        <w:pStyle w:val="Normal020"/>
        <w:framePr w:w="774" w:h="292" w:hRule="exact" w:wrap="auto" w:vAnchor="page" w:hAnchor="page" w:x="784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0.8270</w:t>
      </w:r>
    </w:p>
    <w:p w:rsidR="000A1F9B" w:rsidRDefault="00B27F83">
      <w:pPr>
        <w:pStyle w:val="Normal020"/>
        <w:framePr w:w="774" w:h="292" w:hRule="exact" w:wrap="auto" w:vAnchor="page" w:hAnchor="page" w:x="861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0.0970</w:t>
      </w:r>
    </w:p>
    <w:p w:rsidR="000A1F9B" w:rsidRDefault="00B27F83">
      <w:pPr>
        <w:pStyle w:val="Normal020"/>
        <w:framePr w:w="774" w:h="292" w:hRule="exact" w:wrap="auto" w:vAnchor="page" w:hAnchor="page" w:x="9390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0.0342</w:t>
      </w:r>
    </w:p>
    <w:p w:rsidR="000A1F9B" w:rsidRDefault="00B27F83">
      <w:pPr>
        <w:pStyle w:val="Normal020"/>
        <w:framePr w:w="774" w:h="292" w:hRule="exact" w:wrap="auto" w:vAnchor="page" w:hAnchor="page" w:x="10164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0.0052</w:t>
      </w:r>
    </w:p>
    <w:p w:rsidR="000A1F9B" w:rsidRDefault="00B27F83">
      <w:pPr>
        <w:pStyle w:val="Normal020"/>
        <w:framePr w:w="774" w:h="292" w:hRule="exact" w:wrap="auto" w:vAnchor="page" w:hAnchor="page" w:x="1093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0.0119</w:t>
      </w:r>
    </w:p>
    <w:p w:rsidR="000A1F9B" w:rsidRDefault="00B27F83">
      <w:pPr>
        <w:pStyle w:val="Normal020"/>
        <w:framePr w:w="774" w:h="292" w:hRule="exact" w:wrap="auto" w:vAnchor="page" w:hAnchor="page" w:x="1171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0.0387</w:t>
      </w:r>
    </w:p>
    <w:p w:rsidR="000A1F9B" w:rsidRDefault="00B27F83">
      <w:pPr>
        <w:pStyle w:val="Normal020"/>
        <w:framePr w:w="774" w:h="292" w:hRule="exact" w:wrap="auto" w:vAnchor="page" w:hAnchor="page" w:x="1248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0.1894</w:t>
      </w:r>
    </w:p>
    <w:p w:rsidR="000A1F9B" w:rsidRDefault="00B27F83">
      <w:pPr>
        <w:pStyle w:val="Normal020"/>
        <w:framePr w:w="810" w:h="292" w:hRule="exact" w:wrap="auto" w:vAnchor="page" w:hAnchor="page" w:x="1803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2F002</w:t>
      </w:r>
    </w:p>
    <w:p w:rsidR="000A1F9B" w:rsidRDefault="00B27F83">
      <w:pPr>
        <w:pStyle w:val="Normal020"/>
        <w:framePr w:w="585" w:h="292" w:hRule="exact" w:wrap="auto" w:vAnchor="page" w:hAnchor="page" w:x="2613" w:y="613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278.8</w:t>
      </w:r>
    </w:p>
    <w:p w:rsidR="000A1F9B" w:rsidRDefault="00B27F83">
      <w:pPr>
        <w:pStyle w:val="Normal020"/>
        <w:framePr w:w="774" w:h="292" w:hRule="exact" w:wrap="auto" w:vAnchor="page" w:hAnchor="page" w:x="397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0.4261</w:t>
      </w:r>
    </w:p>
    <w:p w:rsidR="000A1F9B" w:rsidRDefault="00B27F83">
      <w:pPr>
        <w:pStyle w:val="Normal020"/>
        <w:framePr w:w="774" w:h="292" w:hRule="exact" w:wrap="auto" w:vAnchor="page" w:hAnchor="page" w:x="474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3.3482</w:t>
      </w:r>
    </w:p>
    <w:p w:rsidR="000A1F9B" w:rsidRDefault="00B27F83">
      <w:pPr>
        <w:pStyle w:val="Normal020"/>
        <w:framePr w:w="774" w:h="292" w:hRule="exact" w:wrap="auto" w:vAnchor="page" w:hAnchor="page" w:x="5520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0.2597</w:t>
      </w:r>
    </w:p>
    <w:p w:rsidR="000A1F9B" w:rsidRDefault="00B27F83">
      <w:pPr>
        <w:pStyle w:val="Normal020"/>
        <w:framePr w:w="774" w:h="292" w:hRule="exact" w:wrap="auto" w:vAnchor="page" w:hAnchor="page" w:x="6294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0.4728</w:t>
      </w:r>
    </w:p>
    <w:p w:rsidR="000A1F9B" w:rsidRDefault="00B27F83">
      <w:pPr>
        <w:pStyle w:val="Normal020"/>
        <w:framePr w:w="774" w:h="292" w:hRule="exact" w:wrap="auto" w:vAnchor="page" w:hAnchor="page" w:x="706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0.8110</w:t>
      </w:r>
    </w:p>
    <w:p w:rsidR="000A1F9B" w:rsidRDefault="00B27F83">
      <w:pPr>
        <w:pStyle w:val="Normal020"/>
        <w:framePr w:w="774" w:h="292" w:hRule="exact" w:wrap="auto" w:vAnchor="page" w:hAnchor="page" w:x="784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0.8153</w:t>
      </w:r>
    </w:p>
    <w:p w:rsidR="000A1F9B" w:rsidRDefault="00B27F83">
      <w:pPr>
        <w:pStyle w:val="Normal020"/>
        <w:framePr w:w="774" w:h="292" w:hRule="exact" w:wrap="auto" w:vAnchor="page" w:hAnchor="page" w:x="861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0.2564</w:t>
      </w:r>
    </w:p>
    <w:p w:rsidR="000A1F9B" w:rsidRDefault="00B27F83">
      <w:pPr>
        <w:pStyle w:val="Normal020"/>
        <w:framePr w:w="774" w:h="292" w:hRule="exact" w:wrap="auto" w:vAnchor="page" w:hAnchor="page" w:x="9390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0.0297</w:t>
      </w:r>
    </w:p>
    <w:p w:rsidR="000A1F9B" w:rsidRDefault="00B27F83">
      <w:pPr>
        <w:pStyle w:val="Normal020"/>
        <w:framePr w:w="774" w:h="292" w:hRule="exact" w:wrap="auto" w:vAnchor="page" w:hAnchor="page" w:x="10164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0.0084</w:t>
      </w:r>
    </w:p>
    <w:p w:rsidR="000A1F9B" w:rsidRDefault="00B27F83">
      <w:pPr>
        <w:pStyle w:val="Normal020"/>
        <w:framePr w:w="774" w:h="292" w:hRule="exact" w:wrap="auto" w:vAnchor="page" w:hAnchor="page" w:x="1093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0.0159</w:t>
      </w:r>
    </w:p>
    <w:p w:rsidR="000A1F9B" w:rsidRDefault="00B27F83">
      <w:pPr>
        <w:pStyle w:val="Normal020"/>
        <w:framePr w:w="774" w:h="292" w:hRule="exact" w:wrap="auto" w:vAnchor="page" w:hAnchor="page" w:x="1171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0.0452</w:t>
      </w:r>
    </w:p>
    <w:p w:rsidR="000A1F9B" w:rsidRDefault="00B27F83">
      <w:pPr>
        <w:pStyle w:val="Normal020"/>
        <w:framePr w:w="774" w:h="292" w:hRule="exact" w:wrap="auto" w:vAnchor="page" w:hAnchor="page" w:x="1248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0.1892</w:t>
      </w:r>
    </w:p>
    <w:p w:rsidR="000A1F9B" w:rsidRDefault="00B27F83">
      <w:pPr>
        <w:pStyle w:val="Normal020"/>
        <w:framePr w:w="810" w:h="292" w:hRule="exact" w:wrap="auto" w:vAnchor="page" w:hAnchor="page" w:x="1803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2F003</w:t>
      </w:r>
    </w:p>
    <w:p w:rsidR="000A1F9B" w:rsidRDefault="00B27F83">
      <w:pPr>
        <w:pStyle w:val="Normal020"/>
        <w:framePr w:w="585" w:h="292" w:hRule="exact" w:wrap="auto" w:vAnchor="page" w:hAnchor="page" w:x="2613" w:y="641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244.1</w:t>
      </w:r>
    </w:p>
    <w:p w:rsidR="000A1F9B" w:rsidRDefault="00B27F83">
      <w:pPr>
        <w:pStyle w:val="Normal020"/>
        <w:framePr w:w="774" w:h="292" w:hRule="exact" w:wrap="auto" w:vAnchor="page" w:hAnchor="page" w:x="397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0.4407</w:t>
      </w:r>
    </w:p>
    <w:p w:rsidR="000A1F9B" w:rsidRDefault="00B27F83">
      <w:pPr>
        <w:pStyle w:val="Normal020"/>
        <w:framePr w:w="774" w:h="292" w:hRule="exact" w:wrap="auto" w:vAnchor="page" w:hAnchor="page" w:x="474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3.3175</w:t>
      </w:r>
    </w:p>
    <w:p w:rsidR="000A1F9B" w:rsidRDefault="00B27F83">
      <w:pPr>
        <w:pStyle w:val="Normal020"/>
        <w:framePr w:w="774" w:h="292" w:hRule="exact" w:wrap="auto" w:vAnchor="page" w:hAnchor="page" w:x="5520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0.2601</w:t>
      </w:r>
    </w:p>
    <w:p w:rsidR="000A1F9B" w:rsidRDefault="00B27F83">
      <w:pPr>
        <w:pStyle w:val="Normal020"/>
        <w:framePr w:w="774" w:h="292" w:hRule="exact" w:wrap="auto" w:vAnchor="page" w:hAnchor="page" w:x="6294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0.4922</w:t>
      </w:r>
    </w:p>
    <w:p w:rsidR="000A1F9B" w:rsidRDefault="00B27F83">
      <w:pPr>
        <w:pStyle w:val="Normal020"/>
        <w:framePr w:w="774" w:h="292" w:hRule="exact" w:wrap="auto" w:vAnchor="page" w:hAnchor="page" w:x="706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0.7704</w:t>
      </w:r>
    </w:p>
    <w:p w:rsidR="000A1F9B" w:rsidRDefault="00B27F83">
      <w:pPr>
        <w:pStyle w:val="Normal020"/>
        <w:framePr w:w="774" w:h="292" w:hRule="exact" w:wrap="auto" w:vAnchor="page" w:hAnchor="page" w:x="784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0.8212</w:t>
      </w:r>
    </w:p>
    <w:p w:rsidR="000A1F9B" w:rsidRDefault="00B27F83">
      <w:pPr>
        <w:pStyle w:val="Normal020"/>
        <w:framePr w:w="774" w:h="292" w:hRule="exact" w:wrap="auto" w:vAnchor="page" w:hAnchor="page" w:x="861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0.1930</w:t>
      </w:r>
    </w:p>
    <w:p w:rsidR="000A1F9B" w:rsidRDefault="00B27F83">
      <w:pPr>
        <w:pStyle w:val="Normal020"/>
        <w:framePr w:w="774" w:h="292" w:hRule="exact" w:wrap="auto" w:vAnchor="page" w:hAnchor="page" w:x="9390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0.0307</w:t>
      </w:r>
    </w:p>
    <w:p w:rsidR="000A1F9B" w:rsidRDefault="00B27F83">
      <w:pPr>
        <w:pStyle w:val="Normal020"/>
        <w:framePr w:w="774" w:h="292" w:hRule="exact" w:wrap="auto" w:vAnchor="page" w:hAnchor="page" w:x="10164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0.0079</w:t>
      </w:r>
    </w:p>
    <w:p w:rsidR="000A1F9B" w:rsidRDefault="00B27F83">
      <w:pPr>
        <w:pStyle w:val="Normal020"/>
        <w:framePr w:w="774" w:h="292" w:hRule="exact" w:wrap="auto" w:vAnchor="page" w:hAnchor="page" w:x="1093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0146</w:t>
      </w:r>
    </w:p>
    <w:p w:rsidR="000A1F9B" w:rsidRDefault="00B27F83">
      <w:pPr>
        <w:pStyle w:val="Normal020"/>
        <w:framePr w:w="774" w:h="292" w:hRule="exact" w:wrap="auto" w:vAnchor="page" w:hAnchor="page" w:x="1171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0.0467</w:t>
      </w:r>
    </w:p>
    <w:p w:rsidR="000A1F9B" w:rsidRDefault="00B27F83">
      <w:pPr>
        <w:pStyle w:val="Normal020"/>
        <w:framePr w:w="774" w:h="292" w:hRule="exact" w:wrap="auto" w:vAnchor="page" w:hAnchor="page" w:x="1248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0.2113</w:t>
      </w:r>
    </w:p>
    <w:p w:rsidR="000A1F9B" w:rsidRDefault="00B27F83">
      <w:pPr>
        <w:pStyle w:val="Normal020"/>
        <w:framePr w:w="810" w:h="292" w:hRule="exact" w:wrap="auto" w:vAnchor="page" w:hAnchor="page" w:x="1803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2F004</w:t>
      </w:r>
    </w:p>
    <w:p w:rsidR="000A1F9B" w:rsidRDefault="00B27F83">
      <w:pPr>
        <w:pStyle w:val="Normal020"/>
        <w:framePr w:w="585" w:h="292" w:hRule="exact" w:wrap="auto" w:vAnchor="page" w:hAnchor="page" w:x="2613" w:y="670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273.6</w:t>
      </w:r>
    </w:p>
    <w:p w:rsidR="000A1F9B" w:rsidRDefault="00B27F83">
      <w:pPr>
        <w:pStyle w:val="Normal020"/>
        <w:framePr w:w="774" w:h="292" w:hRule="exact" w:wrap="auto" w:vAnchor="page" w:hAnchor="page" w:x="397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0.3899</w:t>
      </w:r>
    </w:p>
    <w:p w:rsidR="000A1F9B" w:rsidRDefault="00B27F83">
      <w:pPr>
        <w:pStyle w:val="Normal020"/>
        <w:framePr w:w="774" w:h="292" w:hRule="exact" w:wrap="auto" w:vAnchor="page" w:hAnchor="page" w:x="474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3.3004</w:t>
      </w:r>
    </w:p>
    <w:p w:rsidR="000A1F9B" w:rsidRDefault="00B27F83">
      <w:pPr>
        <w:pStyle w:val="Normal020"/>
        <w:framePr w:w="774" w:h="292" w:hRule="exact" w:wrap="auto" w:vAnchor="page" w:hAnchor="page" w:x="5520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0.2543</w:t>
      </w:r>
    </w:p>
    <w:p w:rsidR="000A1F9B" w:rsidRDefault="00B27F83">
      <w:pPr>
        <w:pStyle w:val="Normal020"/>
        <w:framePr w:w="774" w:h="292" w:hRule="exact" w:wrap="auto" w:vAnchor="page" w:hAnchor="page" w:x="6294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0.5152</w:t>
      </w:r>
    </w:p>
    <w:p w:rsidR="000A1F9B" w:rsidRDefault="00B27F83">
      <w:pPr>
        <w:pStyle w:val="Normal020"/>
        <w:framePr w:w="774" w:h="292" w:hRule="exact" w:wrap="auto" w:vAnchor="page" w:hAnchor="page" w:x="706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0.6516</w:t>
      </w:r>
    </w:p>
    <w:p w:rsidR="000A1F9B" w:rsidRDefault="00B27F83">
      <w:pPr>
        <w:pStyle w:val="Normal020"/>
        <w:framePr w:w="774" w:h="292" w:hRule="exact" w:wrap="auto" w:vAnchor="page" w:hAnchor="page" w:x="784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0.7607</w:t>
      </w:r>
    </w:p>
    <w:p w:rsidR="000A1F9B" w:rsidRDefault="00B27F83">
      <w:pPr>
        <w:pStyle w:val="Normal020"/>
        <w:framePr w:w="774" w:h="292" w:hRule="exact" w:wrap="auto" w:vAnchor="page" w:hAnchor="page" w:x="861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0.2213</w:t>
      </w:r>
    </w:p>
    <w:p w:rsidR="000A1F9B" w:rsidRDefault="00B27F83">
      <w:pPr>
        <w:pStyle w:val="Normal020"/>
        <w:framePr w:w="774" w:h="292" w:hRule="exact" w:wrap="auto" w:vAnchor="page" w:hAnchor="page" w:x="9390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0.0320</w:t>
      </w:r>
    </w:p>
    <w:p w:rsidR="000A1F9B" w:rsidRDefault="00B27F83">
      <w:pPr>
        <w:pStyle w:val="Normal020"/>
        <w:framePr w:w="774" w:h="292" w:hRule="exact" w:wrap="auto" w:vAnchor="page" w:hAnchor="page" w:x="10164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0.0046</w:t>
      </w:r>
    </w:p>
    <w:p w:rsidR="000A1F9B" w:rsidRDefault="00B27F83">
      <w:pPr>
        <w:pStyle w:val="Normal020"/>
        <w:framePr w:w="774" w:h="292" w:hRule="exact" w:wrap="auto" w:vAnchor="page" w:hAnchor="page" w:x="1093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0.0132</w:t>
      </w:r>
    </w:p>
    <w:p w:rsidR="000A1F9B" w:rsidRDefault="00B27F83">
      <w:pPr>
        <w:pStyle w:val="Normal020"/>
        <w:framePr w:w="774" w:h="292" w:hRule="exact" w:wrap="auto" w:vAnchor="page" w:hAnchor="page" w:x="1171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0.0445</w:t>
      </w:r>
    </w:p>
    <w:p w:rsidR="000A1F9B" w:rsidRDefault="00B27F83">
      <w:pPr>
        <w:pStyle w:val="Normal020"/>
        <w:framePr w:w="774" w:h="292" w:hRule="exact" w:wrap="auto" w:vAnchor="page" w:hAnchor="page" w:x="1248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0.2325</w:t>
      </w:r>
    </w:p>
    <w:p w:rsidR="000A1F9B" w:rsidRDefault="00B27F83">
      <w:pPr>
        <w:pStyle w:val="Normal020"/>
        <w:framePr w:w="810" w:h="292" w:hRule="exact" w:wrap="auto" w:vAnchor="page" w:hAnchor="page" w:x="1803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2F005</w:t>
      </w:r>
    </w:p>
    <w:p w:rsidR="000A1F9B" w:rsidRDefault="00B27F83">
      <w:pPr>
        <w:pStyle w:val="Normal020"/>
        <w:framePr w:w="585" w:h="292" w:hRule="exact" w:wrap="auto" w:vAnchor="page" w:hAnchor="page" w:x="2613" w:y="698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217.2</w:t>
      </w:r>
    </w:p>
    <w:p w:rsidR="000A1F9B" w:rsidRDefault="00B27F83">
      <w:pPr>
        <w:pStyle w:val="Normal020"/>
        <w:framePr w:w="774" w:h="292" w:hRule="exact" w:wrap="auto" w:vAnchor="page" w:hAnchor="page" w:x="397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0.3824</w:t>
      </w:r>
    </w:p>
    <w:p w:rsidR="000A1F9B" w:rsidRDefault="00B27F83">
      <w:pPr>
        <w:pStyle w:val="Normal020"/>
        <w:framePr w:w="774" w:h="292" w:hRule="exact" w:wrap="auto" w:vAnchor="page" w:hAnchor="page" w:x="474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3.0933</w:t>
      </w:r>
    </w:p>
    <w:p w:rsidR="000A1F9B" w:rsidRDefault="00B27F83">
      <w:pPr>
        <w:pStyle w:val="Normal020"/>
        <w:framePr w:w="774" w:h="292" w:hRule="exact" w:wrap="auto" w:vAnchor="page" w:hAnchor="page" w:x="5520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0.2812</w:t>
      </w:r>
    </w:p>
    <w:p w:rsidR="000A1F9B" w:rsidRDefault="00B27F83">
      <w:pPr>
        <w:pStyle w:val="Normal020"/>
        <w:framePr w:w="774" w:h="292" w:hRule="exact" w:wrap="auto" w:vAnchor="page" w:hAnchor="page" w:x="6294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0.5362</w:t>
      </w:r>
    </w:p>
    <w:p w:rsidR="000A1F9B" w:rsidRDefault="00B27F83">
      <w:pPr>
        <w:pStyle w:val="Normal020"/>
        <w:framePr w:w="774" w:h="292" w:hRule="exact" w:wrap="auto" w:vAnchor="page" w:hAnchor="page" w:x="706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0.7568</w:t>
      </w:r>
    </w:p>
    <w:p w:rsidR="000A1F9B" w:rsidRDefault="00B27F83">
      <w:pPr>
        <w:pStyle w:val="Normal020"/>
        <w:framePr w:w="774" w:h="292" w:hRule="exact" w:wrap="auto" w:vAnchor="page" w:hAnchor="page" w:x="784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0.8627</w:t>
      </w:r>
    </w:p>
    <w:p w:rsidR="000A1F9B" w:rsidRDefault="00B27F83">
      <w:pPr>
        <w:pStyle w:val="Normal020"/>
        <w:framePr w:w="774" w:h="292" w:hRule="exact" w:wrap="auto" w:vAnchor="page" w:hAnchor="page" w:x="861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0.2051</w:t>
      </w:r>
    </w:p>
    <w:p w:rsidR="000A1F9B" w:rsidRDefault="00B27F83">
      <w:pPr>
        <w:pStyle w:val="Normal020"/>
        <w:framePr w:w="774" w:h="292" w:hRule="exact" w:wrap="auto" w:vAnchor="page" w:hAnchor="page" w:x="9390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0.0285</w:t>
      </w:r>
    </w:p>
    <w:p w:rsidR="000A1F9B" w:rsidRDefault="00B27F83">
      <w:pPr>
        <w:pStyle w:val="Normal020"/>
        <w:framePr w:w="774" w:h="292" w:hRule="exact" w:wrap="auto" w:vAnchor="page" w:hAnchor="page" w:x="10164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0.0055</w:t>
      </w:r>
    </w:p>
    <w:p w:rsidR="000A1F9B" w:rsidRDefault="00B27F83">
      <w:pPr>
        <w:pStyle w:val="Normal020"/>
        <w:framePr w:w="774" w:h="292" w:hRule="exact" w:wrap="auto" w:vAnchor="page" w:hAnchor="page" w:x="1093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0.0145</w:t>
      </w:r>
    </w:p>
    <w:p w:rsidR="000A1F9B" w:rsidRDefault="00B27F83">
      <w:pPr>
        <w:pStyle w:val="Normal020"/>
        <w:framePr w:w="774" w:h="292" w:hRule="exact" w:wrap="auto" w:vAnchor="page" w:hAnchor="page" w:x="1171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0.0377</w:t>
      </w:r>
    </w:p>
    <w:p w:rsidR="000A1F9B" w:rsidRDefault="00B27F83">
      <w:pPr>
        <w:pStyle w:val="Normal020"/>
        <w:framePr w:w="774" w:h="292" w:hRule="exact" w:wrap="auto" w:vAnchor="page" w:hAnchor="page" w:x="1248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0.2219</w:t>
      </w:r>
    </w:p>
    <w:p w:rsidR="000A1F9B" w:rsidRDefault="00B27F83">
      <w:pPr>
        <w:pStyle w:val="Normal020"/>
        <w:framePr w:w="810" w:h="292" w:hRule="exact" w:wrap="auto" w:vAnchor="page" w:hAnchor="page" w:x="1803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2F006</w:t>
      </w:r>
    </w:p>
    <w:p w:rsidR="000A1F9B" w:rsidRDefault="00B27F83">
      <w:pPr>
        <w:pStyle w:val="Normal020"/>
        <w:framePr w:w="585" w:h="292" w:hRule="exact" w:wrap="auto" w:vAnchor="page" w:hAnchor="page" w:x="2613" w:y="726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236.0</w:t>
      </w:r>
    </w:p>
    <w:p w:rsidR="000A1F9B" w:rsidRDefault="00B27F83">
      <w:pPr>
        <w:pStyle w:val="Normal020"/>
        <w:framePr w:w="774" w:h="292" w:hRule="exact" w:wrap="auto" w:vAnchor="page" w:hAnchor="page" w:x="397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0.3911</w:t>
      </w:r>
    </w:p>
    <w:p w:rsidR="000A1F9B" w:rsidRDefault="00B27F83">
      <w:pPr>
        <w:pStyle w:val="Normal020"/>
        <w:framePr w:w="774" w:h="292" w:hRule="exact" w:wrap="auto" w:vAnchor="page" w:hAnchor="page" w:x="474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3.0608</w:t>
      </w:r>
    </w:p>
    <w:p w:rsidR="000A1F9B" w:rsidRDefault="00B27F83">
      <w:pPr>
        <w:pStyle w:val="Normal020"/>
        <w:framePr w:w="774" w:h="292" w:hRule="exact" w:wrap="auto" w:vAnchor="page" w:hAnchor="page" w:x="5520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0.2518</w:t>
      </w:r>
    </w:p>
    <w:p w:rsidR="000A1F9B" w:rsidRDefault="00B27F83">
      <w:pPr>
        <w:pStyle w:val="Normal020"/>
        <w:framePr w:w="774" w:h="292" w:hRule="exact" w:wrap="auto" w:vAnchor="page" w:hAnchor="page" w:x="6294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5088</w:t>
      </w:r>
    </w:p>
    <w:p w:rsidR="000A1F9B" w:rsidRDefault="00B27F83">
      <w:pPr>
        <w:pStyle w:val="Normal020"/>
        <w:framePr w:w="774" w:h="292" w:hRule="exact" w:wrap="auto" w:vAnchor="page" w:hAnchor="page" w:x="706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0.7071</w:t>
      </w:r>
    </w:p>
    <w:p w:rsidR="000A1F9B" w:rsidRDefault="00B27F83">
      <w:pPr>
        <w:pStyle w:val="Normal020"/>
        <w:framePr w:w="774" w:h="292" w:hRule="exact" w:wrap="auto" w:vAnchor="page" w:hAnchor="page" w:x="784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0.8450</w:t>
      </w:r>
    </w:p>
    <w:p w:rsidR="000A1F9B" w:rsidRDefault="00B27F83">
      <w:pPr>
        <w:pStyle w:val="Normal020"/>
        <w:framePr w:w="774" w:h="292" w:hRule="exact" w:wrap="auto" w:vAnchor="page" w:hAnchor="page" w:x="861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0.1472</w:t>
      </w:r>
    </w:p>
    <w:p w:rsidR="000A1F9B" w:rsidRDefault="00B27F83">
      <w:pPr>
        <w:pStyle w:val="Normal020"/>
        <w:framePr w:w="774" w:h="292" w:hRule="exact" w:wrap="auto" w:vAnchor="page" w:hAnchor="page" w:x="9390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0.0393</w:t>
      </w:r>
    </w:p>
    <w:p w:rsidR="000A1F9B" w:rsidRDefault="00B27F83">
      <w:pPr>
        <w:pStyle w:val="Normal020"/>
        <w:framePr w:w="774" w:h="292" w:hRule="exact" w:wrap="auto" w:vAnchor="page" w:hAnchor="page" w:x="10164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0.0080</w:t>
      </w:r>
    </w:p>
    <w:p w:rsidR="000A1F9B" w:rsidRDefault="00B27F83">
      <w:pPr>
        <w:pStyle w:val="Normal020"/>
        <w:framePr w:w="774" w:h="292" w:hRule="exact" w:wrap="auto" w:vAnchor="page" w:hAnchor="page" w:x="1093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0.0138</w:t>
      </w:r>
    </w:p>
    <w:p w:rsidR="000A1F9B" w:rsidRDefault="00B27F83">
      <w:pPr>
        <w:pStyle w:val="Normal020"/>
        <w:framePr w:w="774" w:h="292" w:hRule="exact" w:wrap="auto" w:vAnchor="page" w:hAnchor="page" w:x="1171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0.0483</w:t>
      </w:r>
    </w:p>
    <w:p w:rsidR="000A1F9B" w:rsidRDefault="00B27F83">
      <w:pPr>
        <w:pStyle w:val="Normal020"/>
        <w:framePr w:w="774" w:h="292" w:hRule="exact" w:wrap="auto" w:vAnchor="page" w:hAnchor="page" w:x="1248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0.1883</w:t>
      </w:r>
    </w:p>
    <w:p w:rsidR="000A1F9B" w:rsidRDefault="00B27F83">
      <w:pPr>
        <w:pStyle w:val="Normal020"/>
        <w:framePr w:w="810" w:h="292" w:hRule="exact" w:wrap="auto" w:vAnchor="page" w:hAnchor="page" w:x="1803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2F007</w:t>
      </w:r>
    </w:p>
    <w:p w:rsidR="000A1F9B" w:rsidRDefault="00B27F83">
      <w:pPr>
        <w:pStyle w:val="Normal020"/>
        <w:framePr w:w="585" w:h="292" w:hRule="exact" w:wrap="auto" w:vAnchor="page" w:hAnchor="page" w:x="2613" w:y="754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258.2</w:t>
      </w:r>
    </w:p>
    <w:p w:rsidR="000A1F9B" w:rsidRDefault="00B27F83">
      <w:pPr>
        <w:pStyle w:val="Normal020"/>
        <w:framePr w:w="774" w:h="292" w:hRule="exact" w:wrap="auto" w:vAnchor="page" w:hAnchor="page" w:x="397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0.4015</w:t>
      </w:r>
    </w:p>
    <w:p w:rsidR="000A1F9B" w:rsidRDefault="00B27F83">
      <w:pPr>
        <w:pStyle w:val="Normal020"/>
        <w:framePr w:w="774" w:h="292" w:hRule="exact" w:wrap="auto" w:vAnchor="page" w:hAnchor="page" w:x="474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3.1372</w:t>
      </w:r>
    </w:p>
    <w:p w:rsidR="000A1F9B" w:rsidRDefault="00B27F83">
      <w:pPr>
        <w:pStyle w:val="Normal020"/>
        <w:framePr w:w="774" w:h="292" w:hRule="exact" w:wrap="auto" w:vAnchor="page" w:hAnchor="page" w:x="5520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0.2677</w:t>
      </w:r>
    </w:p>
    <w:p w:rsidR="000A1F9B" w:rsidRDefault="00B27F83">
      <w:pPr>
        <w:pStyle w:val="Normal020"/>
        <w:framePr w:w="774" w:h="292" w:hRule="exact" w:wrap="auto" w:vAnchor="page" w:hAnchor="page" w:x="6294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0.5067</w:t>
      </w:r>
    </w:p>
    <w:p w:rsidR="000A1F9B" w:rsidRDefault="00B27F83">
      <w:pPr>
        <w:pStyle w:val="Normal020"/>
        <w:framePr w:w="774" w:h="292" w:hRule="exact" w:wrap="auto" w:vAnchor="page" w:hAnchor="page" w:x="706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0.7159</w:t>
      </w:r>
    </w:p>
    <w:p w:rsidR="000A1F9B" w:rsidRDefault="00B27F83">
      <w:pPr>
        <w:pStyle w:val="Normal020"/>
        <w:framePr w:w="774" w:h="292" w:hRule="exact" w:wrap="auto" w:vAnchor="page" w:hAnchor="page" w:x="784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0.7582</w:t>
      </w:r>
    </w:p>
    <w:p w:rsidR="000A1F9B" w:rsidRDefault="00B27F83">
      <w:pPr>
        <w:pStyle w:val="Normal020"/>
        <w:framePr w:w="774" w:h="292" w:hRule="exact" w:wrap="auto" w:vAnchor="page" w:hAnchor="page" w:x="861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0.1775</w:t>
      </w:r>
    </w:p>
    <w:p w:rsidR="000A1F9B" w:rsidRDefault="00B27F83">
      <w:pPr>
        <w:pStyle w:val="Normal020"/>
        <w:framePr w:w="774" w:h="292" w:hRule="exact" w:wrap="auto" w:vAnchor="page" w:hAnchor="page" w:x="9390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0.0350</w:t>
      </w:r>
    </w:p>
    <w:p w:rsidR="000A1F9B" w:rsidRDefault="00B27F83">
      <w:pPr>
        <w:pStyle w:val="Normal020"/>
        <w:framePr w:w="774" w:h="292" w:hRule="exact" w:wrap="auto" w:vAnchor="page" w:hAnchor="page" w:x="10164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0.0079</w:t>
      </w:r>
    </w:p>
    <w:p w:rsidR="000A1F9B" w:rsidRDefault="00B27F83">
      <w:pPr>
        <w:pStyle w:val="Normal020"/>
        <w:framePr w:w="774" w:h="292" w:hRule="exact" w:wrap="auto" w:vAnchor="page" w:hAnchor="page" w:x="1093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0.0149</w:t>
      </w:r>
    </w:p>
    <w:p w:rsidR="000A1F9B" w:rsidRDefault="00B27F83">
      <w:pPr>
        <w:pStyle w:val="Normal020"/>
        <w:framePr w:w="774" w:h="292" w:hRule="exact" w:wrap="auto" w:vAnchor="page" w:hAnchor="page" w:x="1171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0.0380</w:t>
      </w:r>
    </w:p>
    <w:p w:rsidR="000A1F9B" w:rsidRDefault="00B27F83">
      <w:pPr>
        <w:pStyle w:val="Normal020"/>
        <w:framePr w:w="774" w:h="292" w:hRule="exact" w:wrap="auto" w:vAnchor="page" w:hAnchor="page" w:x="1248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0.4007</w:t>
      </w:r>
    </w:p>
    <w:p w:rsidR="000A1F9B" w:rsidRDefault="00B27F83">
      <w:pPr>
        <w:pStyle w:val="Normal020"/>
        <w:framePr w:w="810" w:h="292" w:hRule="exact" w:wrap="auto" w:vAnchor="page" w:hAnchor="page" w:x="1803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2F009</w:t>
      </w:r>
    </w:p>
    <w:p w:rsidR="000A1F9B" w:rsidRDefault="00B27F83">
      <w:pPr>
        <w:pStyle w:val="Normal020"/>
        <w:framePr w:w="585" w:h="292" w:hRule="exact" w:wrap="auto" w:vAnchor="page" w:hAnchor="page" w:x="2613" w:y="782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260.7</w:t>
      </w:r>
    </w:p>
    <w:p w:rsidR="000A1F9B" w:rsidRDefault="00B27F83">
      <w:pPr>
        <w:pStyle w:val="Normal020"/>
        <w:framePr w:w="774" w:h="292" w:hRule="exact" w:wrap="auto" w:vAnchor="page" w:hAnchor="page" w:x="397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0.3648</w:t>
      </w:r>
    </w:p>
    <w:p w:rsidR="000A1F9B" w:rsidRDefault="00B27F83">
      <w:pPr>
        <w:pStyle w:val="Normal020"/>
        <w:framePr w:w="774" w:h="292" w:hRule="exact" w:wrap="auto" w:vAnchor="page" w:hAnchor="page" w:x="474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3.5197</w:t>
      </w:r>
    </w:p>
    <w:p w:rsidR="000A1F9B" w:rsidRDefault="00B27F83">
      <w:pPr>
        <w:pStyle w:val="Normal020"/>
        <w:framePr w:w="774" w:h="292" w:hRule="exact" w:wrap="auto" w:vAnchor="page" w:hAnchor="page" w:x="5520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0.2483</w:t>
      </w:r>
    </w:p>
    <w:p w:rsidR="000A1F9B" w:rsidRDefault="00B27F83">
      <w:pPr>
        <w:pStyle w:val="Normal020"/>
        <w:framePr w:w="774" w:h="292" w:hRule="exact" w:wrap="auto" w:vAnchor="page" w:hAnchor="page" w:x="6294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0.5040</w:t>
      </w:r>
    </w:p>
    <w:p w:rsidR="000A1F9B" w:rsidRDefault="00B27F83">
      <w:pPr>
        <w:pStyle w:val="Normal020"/>
        <w:framePr w:w="774" w:h="292" w:hRule="exact" w:wrap="auto" w:vAnchor="page" w:hAnchor="page" w:x="706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0.8179</w:t>
      </w:r>
    </w:p>
    <w:p w:rsidR="000A1F9B" w:rsidRDefault="00B27F83">
      <w:pPr>
        <w:pStyle w:val="Normal020"/>
        <w:framePr w:w="774" w:h="292" w:hRule="exact" w:wrap="auto" w:vAnchor="page" w:hAnchor="page" w:x="784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0.7794</w:t>
      </w:r>
    </w:p>
    <w:p w:rsidR="000A1F9B" w:rsidRDefault="00B27F83">
      <w:pPr>
        <w:pStyle w:val="Normal020"/>
        <w:framePr w:w="774" w:h="292" w:hRule="exact" w:wrap="auto" w:vAnchor="page" w:hAnchor="page" w:x="861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0.2290</w:t>
      </w:r>
    </w:p>
    <w:p w:rsidR="000A1F9B" w:rsidRDefault="00B27F83">
      <w:pPr>
        <w:pStyle w:val="Normal020"/>
        <w:framePr w:w="774" w:h="292" w:hRule="exact" w:wrap="auto" w:vAnchor="page" w:hAnchor="page" w:x="9390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0.0305</w:t>
      </w:r>
    </w:p>
    <w:p w:rsidR="000A1F9B" w:rsidRDefault="00B27F83">
      <w:pPr>
        <w:pStyle w:val="Normal020"/>
        <w:framePr w:w="774" w:h="292" w:hRule="exact" w:wrap="auto" w:vAnchor="page" w:hAnchor="page" w:x="10164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0.0067</w:t>
      </w:r>
    </w:p>
    <w:p w:rsidR="000A1F9B" w:rsidRDefault="00B27F83">
      <w:pPr>
        <w:pStyle w:val="Normal020"/>
        <w:framePr w:w="774" w:h="292" w:hRule="exact" w:wrap="auto" w:vAnchor="page" w:hAnchor="page" w:x="1093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0.0118</w:t>
      </w:r>
    </w:p>
    <w:p w:rsidR="000A1F9B" w:rsidRDefault="00B27F83">
      <w:pPr>
        <w:pStyle w:val="Normal020"/>
        <w:framePr w:w="774" w:h="292" w:hRule="exact" w:wrap="auto" w:vAnchor="page" w:hAnchor="page" w:x="1171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0.0493</w:t>
      </w:r>
    </w:p>
    <w:p w:rsidR="000A1F9B" w:rsidRDefault="00B27F83">
      <w:pPr>
        <w:pStyle w:val="Normal020"/>
        <w:framePr w:w="774" w:h="292" w:hRule="exact" w:wrap="auto" w:vAnchor="page" w:hAnchor="page" w:x="1248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1975</w:t>
      </w:r>
    </w:p>
    <w:p w:rsidR="000A1F9B" w:rsidRDefault="00B27F83">
      <w:pPr>
        <w:pStyle w:val="Normal020"/>
        <w:framePr w:w="810" w:h="292" w:hRule="exact" w:wrap="auto" w:vAnchor="page" w:hAnchor="page" w:x="1803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2F010</w:t>
      </w:r>
    </w:p>
    <w:p w:rsidR="000A1F9B" w:rsidRDefault="00B27F83">
      <w:pPr>
        <w:pStyle w:val="Normal020"/>
        <w:framePr w:w="585" w:h="292" w:hRule="exact" w:wrap="auto" w:vAnchor="page" w:hAnchor="page" w:x="2613" w:y="811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261.2</w:t>
      </w:r>
    </w:p>
    <w:p w:rsidR="000A1F9B" w:rsidRDefault="00B27F83">
      <w:pPr>
        <w:pStyle w:val="Normal020"/>
        <w:framePr w:w="774" w:h="292" w:hRule="exact" w:wrap="auto" w:vAnchor="page" w:hAnchor="page" w:x="397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0.3670</w:t>
      </w:r>
    </w:p>
    <w:p w:rsidR="000A1F9B" w:rsidRDefault="00B27F83">
      <w:pPr>
        <w:pStyle w:val="Normal020"/>
        <w:framePr w:w="774" w:h="292" w:hRule="exact" w:wrap="auto" w:vAnchor="page" w:hAnchor="page" w:x="474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3.0031</w:t>
      </w:r>
    </w:p>
    <w:p w:rsidR="000A1F9B" w:rsidRDefault="00B27F83">
      <w:pPr>
        <w:pStyle w:val="Normal020"/>
        <w:framePr w:w="774" w:h="292" w:hRule="exact" w:wrap="auto" w:vAnchor="page" w:hAnchor="page" w:x="5520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0.2891</w:t>
      </w:r>
    </w:p>
    <w:p w:rsidR="000A1F9B" w:rsidRDefault="00B27F83">
      <w:pPr>
        <w:pStyle w:val="Normal020"/>
        <w:framePr w:w="774" w:h="292" w:hRule="exact" w:wrap="auto" w:vAnchor="page" w:hAnchor="page" w:x="6294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0.5353</w:t>
      </w:r>
    </w:p>
    <w:p w:rsidR="000A1F9B" w:rsidRDefault="00B27F83">
      <w:pPr>
        <w:pStyle w:val="Normal020"/>
        <w:framePr w:w="774" w:h="292" w:hRule="exact" w:wrap="auto" w:vAnchor="page" w:hAnchor="page" w:x="706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0.7232</w:t>
      </w:r>
    </w:p>
    <w:p w:rsidR="000A1F9B" w:rsidRDefault="00B27F83">
      <w:pPr>
        <w:pStyle w:val="Normal020"/>
        <w:framePr w:w="774" w:h="292" w:hRule="exact" w:wrap="auto" w:vAnchor="page" w:hAnchor="page" w:x="784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0.7804</w:t>
      </w:r>
    </w:p>
    <w:p w:rsidR="000A1F9B" w:rsidRDefault="00B27F83">
      <w:pPr>
        <w:pStyle w:val="Normal020"/>
        <w:framePr w:w="774" w:h="292" w:hRule="exact" w:wrap="auto" w:vAnchor="page" w:hAnchor="page" w:x="861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0.1589</w:t>
      </w:r>
    </w:p>
    <w:p w:rsidR="000A1F9B" w:rsidRDefault="00B27F83">
      <w:pPr>
        <w:pStyle w:val="Normal020"/>
        <w:framePr w:w="774" w:h="292" w:hRule="exact" w:wrap="auto" w:vAnchor="page" w:hAnchor="page" w:x="9390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0.0314</w:t>
      </w:r>
    </w:p>
    <w:p w:rsidR="000A1F9B" w:rsidRDefault="00B27F83">
      <w:pPr>
        <w:pStyle w:val="Normal020"/>
        <w:framePr w:w="774" w:h="292" w:hRule="exact" w:wrap="auto" w:vAnchor="page" w:hAnchor="page" w:x="10164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0.0066</w:t>
      </w:r>
    </w:p>
    <w:p w:rsidR="000A1F9B" w:rsidRDefault="00B27F83">
      <w:pPr>
        <w:pStyle w:val="Normal020"/>
        <w:framePr w:w="774" w:h="292" w:hRule="exact" w:wrap="auto" w:vAnchor="page" w:hAnchor="page" w:x="1093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0.0100</w:t>
      </w:r>
    </w:p>
    <w:p w:rsidR="000A1F9B" w:rsidRDefault="00B27F83">
      <w:pPr>
        <w:pStyle w:val="Normal020"/>
        <w:framePr w:w="774" w:h="292" w:hRule="exact" w:wrap="auto" w:vAnchor="page" w:hAnchor="page" w:x="1171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0.0465</w:t>
      </w:r>
    </w:p>
    <w:p w:rsidR="000A1F9B" w:rsidRDefault="00B27F83">
      <w:pPr>
        <w:pStyle w:val="Normal020"/>
        <w:framePr w:w="774" w:h="292" w:hRule="exact" w:wrap="auto" w:vAnchor="page" w:hAnchor="page" w:x="1248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0.1922</w:t>
      </w:r>
    </w:p>
    <w:p w:rsidR="000A1F9B" w:rsidRDefault="00B27F83">
      <w:pPr>
        <w:pStyle w:val="Normal020"/>
        <w:framePr w:w="810" w:h="292" w:hRule="exact" w:wrap="auto" w:vAnchor="page" w:hAnchor="page" w:x="1803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3F001</w:t>
      </w:r>
    </w:p>
    <w:p w:rsidR="000A1F9B" w:rsidRDefault="00B27F83">
      <w:pPr>
        <w:pStyle w:val="Normal020"/>
        <w:framePr w:w="585" w:h="292" w:hRule="exact" w:wrap="auto" w:vAnchor="page" w:hAnchor="page" w:x="2613" w:y="839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241.5</w:t>
      </w:r>
    </w:p>
    <w:p w:rsidR="000A1F9B" w:rsidRDefault="00B27F83">
      <w:pPr>
        <w:pStyle w:val="Normal020"/>
        <w:framePr w:w="774" w:h="292" w:hRule="exact" w:wrap="auto" w:vAnchor="page" w:hAnchor="page" w:x="3972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0.4098</w:t>
      </w:r>
    </w:p>
    <w:p w:rsidR="000A1F9B" w:rsidRDefault="00B27F83">
      <w:pPr>
        <w:pStyle w:val="Normal020"/>
        <w:framePr w:w="774" w:h="292" w:hRule="exact" w:wrap="auto" w:vAnchor="page" w:hAnchor="page" w:x="4746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2.9838</w:t>
      </w:r>
    </w:p>
    <w:p w:rsidR="000A1F9B" w:rsidRDefault="00B27F83">
      <w:pPr>
        <w:pStyle w:val="Normal020"/>
        <w:framePr w:w="774" w:h="292" w:hRule="exact" w:wrap="auto" w:vAnchor="page" w:hAnchor="page" w:x="5520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0.2593</w:t>
      </w:r>
    </w:p>
    <w:p w:rsidR="000A1F9B" w:rsidRDefault="00B27F83">
      <w:pPr>
        <w:pStyle w:val="Normal020"/>
        <w:framePr w:w="774" w:h="292" w:hRule="exact" w:wrap="auto" w:vAnchor="page" w:hAnchor="page" w:x="6294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0.4966</w:t>
      </w:r>
    </w:p>
    <w:p w:rsidR="000A1F9B" w:rsidRDefault="00B27F83">
      <w:pPr>
        <w:pStyle w:val="Normal020"/>
        <w:framePr w:w="774" w:h="292" w:hRule="exact" w:wrap="auto" w:vAnchor="page" w:hAnchor="page" w:x="7068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0.8528</w:t>
      </w:r>
    </w:p>
    <w:p w:rsidR="000A1F9B" w:rsidRDefault="00B27F83">
      <w:pPr>
        <w:pStyle w:val="Normal020"/>
        <w:framePr w:w="774" w:h="292" w:hRule="exact" w:wrap="auto" w:vAnchor="page" w:hAnchor="page" w:x="7842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0.8113</w:t>
      </w:r>
    </w:p>
    <w:p w:rsidR="000A1F9B" w:rsidRDefault="00B27F83">
      <w:pPr>
        <w:pStyle w:val="Normal020"/>
        <w:framePr w:w="774" w:h="292" w:hRule="exact" w:wrap="auto" w:vAnchor="page" w:hAnchor="page" w:x="8616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0.1700</w:t>
      </w:r>
    </w:p>
    <w:p w:rsidR="000A1F9B" w:rsidRDefault="00B27F83">
      <w:pPr>
        <w:pStyle w:val="Normal020"/>
        <w:framePr w:w="774" w:h="292" w:hRule="exact" w:wrap="auto" w:vAnchor="page" w:hAnchor="page" w:x="9390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0.0307</w:t>
      </w:r>
    </w:p>
    <w:p w:rsidR="000A1F9B" w:rsidRDefault="00B27F83">
      <w:pPr>
        <w:pStyle w:val="Normal020"/>
        <w:framePr w:w="774" w:h="292" w:hRule="exact" w:wrap="auto" w:vAnchor="page" w:hAnchor="page" w:x="10164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0.0079</w:t>
      </w:r>
    </w:p>
    <w:p w:rsidR="000A1F9B" w:rsidRDefault="00B27F83">
      <w:pPr>
        <w:pStyle w:val="Normal020"/>
        <w:framePr w:w="774" w:h="292" w:hRule="exact" w:wrap="auto" w:vAnchor="page" w:hAnchor="page" w:x="10938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0.0138</w:t>
      </w:r>
    </w:p>
    <w:p w:rsidR="000A1F9B" w:rsidRDefault="00B27F83">
      <w:pPr>
        <w:pStyle w:val="Normal020"/>
        <w:framePr w:w="774" w:h="292" w:hRule="exact" w:wrap="auto" w:vAnchor="page" w:hAnchor="page" w:x="11712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0.0419</w:t>
      </w:r>
    </w:p>
    <w:p w:rsidR="000A1F9B" w:rsidRDefault="00B27F83">
      <w:pPr>
        <w:pStyle w:val="Normal020"/>
        <w:framePr w:w="774" w:h="292" w:hRule="exact" w:wrap="auto" w:vAnchor="page" w:hAnchor="page" w:x="12486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0.1778</w:t>
      </w:r>
    </w:p>
    <w:p w:rsidR="000A1F9B" w:rsidRDefault="00B27F83">
      <w:pPr>
        <w:pStyle w:val="Normal020"/>
        <w:framePr w:w="12885" w:h="225" w:hRule="exact" w:wrap="auto" w:vAnchor="page" w:hAnchor="page" w:x="1863" w:y="882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20"/>
        <w:spacing w:line="1" w:lineRule="auto"/>
      </w:pPr>
      <w:r>
        <w:br w:type="page"/>
      </w:r>
    </w:p>
    <w:p w:rsidR="000A1F9B" w:rsidRDefault="00B27F83">
      <w:pPr>
        <w:pStyle w:val="Normal020"/>
        <w:framePr w:w="12780" w:h="226" w:hRule="exact" w:wrap="auto" w:vAnchor="page" w:hAnchor="page" w:x="1893" w:y="14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b/>
          <w:color w:val="000000"/>
          <w:kern w:val="2"/>
          <w:sz w:val="19"/>
        </w:rPr>
      </w:pPr>
      <w:r>
        <w:pict>
          <v:line id="_x0000_s3106" style="position:absolute;left:0;text-align:left;z-index:-251464704;mso-position-horizontal-relative:page;mso-position-vertical-relative:page" from="90.9pt,114.05pt" to="733.7pt,114.05pt" o:allowincell="f">
            <w10:wrap anchorx="page" anchory="page"/>
          </v:line>
        </w:pict>
      </w:r>
      <w:r>
        <w:pict>
          <v:line id="_x0000_s3105" style="position:absolute;left:0;text-align:left;z-index:-251463680;mso-position-horizontal-relative:page;mso-position-vertical-relative:page" from="90.9pt,151.55pt" to="735.2pt,151.55pt" o:allowincell="f">
            <w10:wrap anchorx="page" anchory="page"/>
          </v:line>
        </w:pict>
      </w:r>
      <w:r>
        <w:pict>
          <v:line id="_x0000_s3104" style="position:absolute;left:0;text-align:left;z-index:-251462656;mso-position-horizontal-relative:page;mso-position-vertical-relative:page" from="92.4pt,438.9pt" to="732.2pt,438.9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to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Terminal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Body Weight  Report with Individual Values </w:t>
      </w:r>
    </w:p>
    <w:p w:rsidR="000A1F9B" w:rsidRDefault="00B27F83">
      <w:pPr>
        <w:pStyle w:val="Normal020"/>
        <w:framePr w:w="12825" w:h="285" w:hRule="exact" w:wrap="auto" w:vAnchor="page" w:hAnchor="page" w:x="1878" w:y="17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脏体比（%）计算结果个体数据</w:t>
      </w:r>
    </w:p>
    <w:p w:rsidR="000A1F9B" w:rsidRDefault="00B27F83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动物</w:t>
      </w:r>
    </w:p>
    <w:p w:rsidR="000A1F9B" w:rsidRDefault="00B27F83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编号</w:t>
      </w:r>
      <w:r>
        <w:rPr>
          <w:rFonts w:ascii="宋体" w:eastAsia="宋体" w:hAnsi="宋体"/>
          <w:b/>
          <w:color w:val="000000"/>
          <w:kern w:val="2"/>
          <w:sz w:val="13"/>
        </w:rPr>
        <w:t xml:space="preserve">  </w:t>
      </w:r>
    </w:p>
    <w:p w:rsidR="000A1F9B" w:rsidRDefault="000A1F9B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</w:p>
    <w:p w:rsidR="000A1F9B" w:rsidRDefault="00B27F83">
      <w:pPr>
        <w:pStyle w:val="Normal020"/>
        <w:framePr w:w="630" w:h="525" w:hRule="exact" w:wrap="auto" w:vAnchor="page" w:hAnchor="page" w:x="2538" w:y="241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试验</w:t>
      </w:r>
    </w:p>
    <w:p w:rsidR="000A1F9B" w:rsidRDefault="00B27F83">
      <w:pPr>
        <w:pStyle w:val="Normal020"/>
        <w:framePr w:w="630" w:h="525" w:hRule="exact" w:wrap="auto" w:vAnchor="page" w:hAnchor="page" w:x="2538" w:y="241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日期</w:t>
      </w:r>
    </w:p>
    <w:p w:rsidR="000A1F9B" w:rsidRDefault="00B27F83">
      <w:pPr>
        <w:pStyle w:val="Normal020"/>
        <w:framePr w:w="774" w:h="660" w:hRule="exact" w:wrap="auto" w:vAnchor="page" w:hAnchor="page" w:x="319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(TBW)</w:t>
      </w:r>
    </w:p>
    <w:p w:rsidR="000A1F9B" w:rsidRDefault="00B27F83">
      <w:pPr>
        <w:pStyle w:val="Normal020"/>
        <w:framePr w:w="774" w:h="660" w:hRule="exact" w:wrap="auto" w:vAnchor="page" w:hAnchor="page" w:x="319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终期体重</w:t>
      </w:r>
    </w:p>
    <w:p w:rsidR="000A1F9B" w:rsidRDefault="00B27F83">
      <w:pPr>
        <w:pStyle w:val="Normal020"/>
        <w:framePr w:w="774" w:h="660" w:hRule="exact" w:wrap="auto" w:vAnchor="page" w:hAnchor="page" w:x="397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20"/>
        <w:framePr w:w="774" w:h="660" w:hRule="exact" w:wrap="auto" w:vAnchor="page" w:hAnchor="page" w:x="397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20"/>
        <w:framePr w:w="774" w:h="660" w:hRule="exact" w:wrap="auto" w:vAnchor="page" w:hAnchor="page" w:x="474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20"/>
        <w:framePr w:w="774" w:h="660" w:hRule="exact" w:wrap="auto" w:vAnchor="page" w:hAnchor="page" w:x="474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20"/>
        <w:framePr w:w="774" w:h="660" w:hRule="exact" w:wrap="auto" w:vAnchor="page" w:hAnchor="page" w:x="552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20"/>
        <w:framePr w:w="774" w:h="660" w:hRule="exact" w:wrap="auto" w:vAnchor="page" w:hAnchor="page" w:x="552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20"/>
        <w:framePr w:w="774" w:h="660" w:hRule="exact" w:wrap="auto" w:vAnchor="page" w:hAnchor="page" w:x="629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20"/>
        <w:framePr w:w="774" w:h="660" w:hRule="exact" w:wrap="auto" w:vAnchor="page" w:hAnchor="page" w:x="629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20"/>
        <w:framePr w:w="774" w:h="660" w:hRule="exact" w:wrap="auto" w:vAnchor="page" w:hAnchor="page" w:x="706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20"/>
        <w:framePr w:w="774" w:h="660" w:hRule="exact" w:wrap="auto" w:vAnchor="page" w:hAnchor="page" w:x="706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20"/>
        <w:framePr w:w="774" w:h="660" w:hRule="exact" w:wrap="auto" w:vAnchor="page" w:hAnchor="page" w:x="784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20"/>
        <w:framePr w:w="774" w:h="660" w:hRule="exact" w:wrap="auto" w:vAnchor="page" w:hAnchor="page" w:x="784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20"/>
        <w:framePr w:w="774" w:h="660" w:hRule="exact" w:wrap="auto" w:vAnchor="page" w:hAnchor="page" w:x="861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20"/>
        <w:framePr w:w="774" w:h="660" w:hRule="exact" w:wrap="auto" w:vAnchor="page" w:hAnchor="page" w:x="861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20"/>
        <w:framePr w:w="774" w:h="660" w:hRule="exact" w:wrap="auto" w:vAnchor="page" w:hAnchor="page" w:x="939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20"/>
        <w:framePr w:w="774" w:h="660" w:hRule="exact" w:wrap="auto" w:vAnchor="page" w:hAnchor="page" w:x="939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20"/>
        <w:framePr w:w="774" w:h="660" w:hRule="exact" w:wrap="auto" w:vAnchor="page" w:hAnchor="page" w:x="1016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20"/>
        <w:framePr w:w="774" w:h="660" w:hRule="exact" w:wrap="auto" w:vAnchor="page" w:hAnchor="page" w:x="1016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20"/>
        <w:framePr w:w="774" w:h="660" w:hRule="exact" w:wrap="auto" w:vAnchor="page" w:hAnchor="page" w:x="1093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20"/>
        <w:framePr w:w="774" w:h="660" w:hRule="exact" w:wrap="auto" w:vAnchor="page" w:hAnchor="page" w:x="1093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20"/>
        <w:framePr w:w="774" w:h="660" w:hRule="exact" w:wrap="auto" w:vAnchor="page" w:hAnchor="page" w:x="1171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(OV)</w:t>
      </w:r>
    </w:p>
    <w:p w:rsidR="000A1F9B" w:rsidRDefault="00B27F83">
      <w:pPr>
        <w:pStyle w:val="Normal020"/>
        <w:framePr w:w="774" w:h="660" w:hRule="exact" w:wrap="auto" w:vAnchor="page" w:hAnchor="page" w:x="1171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卵巢</w:t>
      </w:r>
    </w:p>
    <w:p w:rsidR="000A1F9B" w:rsidRDefault="00B27F83">
      <w:pPr>
        <w:pStyle w:val="Normal020"/>
        <w:framePr w:w="774" w:h="660" w:hRule="exact" w:wrap="auto" w:vAnchor="page" w:hAnchor="page" w:x="1248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(UC)</w:t>
      </w:r>
    </w:p>
    <w:p w:rsidR="000A1F9B" w:rsidRDefault="00B27F83">
      <w:pPr>
        <w:pStyle w:val="Normal020"/>
        <w:framePr w:w="774" w:h="660" w:hRule="exact" w:wrap="auto" w:vAnchor="page" w:hAnchor="page" w:x="1248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子宫（包括宫颈）</w:t>
      </w:r>
    </w:p>
    <w:p w:rsidR="000A1F9B" w:rsidRDefault="00B27F83">
      <w:pPr>
        <w:pStyle w:val="Normal020"/>
        <w:framePr w:w="810" w:h="292" w:hRule="exact" w:wrap="auto" w:vAnchor="page" w:hAnchor="page" w:x="18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3F002</w:t>
      </w:r>
    </w:p>
    <w:p w:rsidR="000A1F9B" w:rsidRDefault="00B27F83">
      <w:pPr>
        <w:pStyle w:val="Normal020"/>
        <w:framePr w:w="585" w:h="292" w:hRule="exact" w:wrap="auto" w:vAnchor="page" w:hAnchor="page" w:x="2613" w:y="303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252.8</w:t>
      </w:r>
    </w:p>
    <w:p w:rsidR="000A1F9B" w:rsidRDefault="00B27F83">
      <w:pPr>
        <w:pStyle w:val="Normal020"/>
        <w:framePr w:w="774" w:h="292" w:hRule="exact" w:wrap="auto" w:vAnchor="page" w:hAnchor="page" w:x="397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0.4085</w:t>
      </w:r>
    </w:p>
    <w:p w:rsidR="000A1F9B" w:rsidRDefault="00B27F83">
      <w:pPr>
        <w:pStyle w:val="Normal020"/>
        <w:framePr w:w="774" w:h="292" w:hRule="exact" w:wrap="auto" w:vAnchor="page" w:hAnchor="page" w:x="474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2.9269</w:t>
      </w:r>
    </w:p>
    <w:p w:rsidR="000A1F9B" w:rsidRDefault="00B27F83">
      <w:pPr>
        <w:pStyle w:val="Normal020"/>
        <w:framePr w:w="774" w:h="292" w:hRule="exact" w:wrap="auto" w:vAnchor="page" w:hAnchor="page" w:x="5520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0.2562</w:t>
      </w:r>
    </w:p>
    <w:p w:rsidR="000A1F9B" w:rsidRDefault="00B27F83">
      <w:pPr>
        <w:pStyle w:val="Normal020"/>
        <w:framePr w:w="774" w:h="292" w:hRule="exact" w:wrap="auto" w:vAnchor="page" w:hAnchor="page" w:x="6294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0.4771</w:t>
      </w:r>
    </w:p>
    <w:p w:rsidR="000A1F9B" w:rsidRDefault="00B27F83">
      <w:pPr>
        <w:pStyle w:val="Normal020"/>
        <w:framePr w:w="774" w:h="292" w:hRule="exact" w:wrap="auto" w:vAnchor="page" w:hAnchor="page" w:x="706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0.8177</w:t>
      </w:r>
    </w:p>
    <w:p w:rsidR="000A1F9B" w:rsidRDefault="00B27F83">
      <w:pPr>
        <w:pStyle w:val="Normal020"/>
        <w:framePr w:w="774" w:h="292" w:hRule="exact" w:wrap="auto" w:vAnchor="page" w:hAnchor="page" w:x="784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0.8203</w:t>
      </w:r>
    </w:p>
    <w:p w:rsidR="000A1F9B" w:rsidRDefault="00B27F83">
      <w:pPr>
        <w:pStyle w:val="Normal020"/>
        <w:framePr w:w="774" w:h="292" w:hRule="exact" w:wrap="auto" w:vAnchor="page" w:hAnchor="page" w:x="861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0.2109</w:t>
      </w:r>
    </w:p>
    <w:p w:rsidR="000A1F9B" w:rsidRDefault="00B27F83">
      <w:pPr>
        <w:pStyle w:val="Normal020"/>
        <w:framePr w:w="774" w:h="292" w:hRule="exact" w:wrap="auto" w:vAnchor="page" w:hAnchor="page" w:x="9390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0.0260</w:t>
      </w:r>
    </w:p>
    <w:p w:rsidR="000A1F9B" w:rsidRDefault="00B27F83">
      <w:pPr>
        <w:pStyle w:val="Normal020"/>
        <w:framePr w:w="774" w:h="292" w:hRule="exact" w:wrap="auto" w:vAnchor="page" w:hAnchor="page" w:x="10164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0.0073</w:t>
      </w:r>
    </w:p>
    <w:p w:rsidR="000A1F9B" w:rsidRDefault="00B27F83">
      <w:pPr>
        <w:pStyle w:val="Normal020"/>
        <w:framePr w:w="774" w:h="292" w:hRule="exact" w:wrap="auto" w:vAnchor="page" w:hAnchor="page" w:x="1093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0.0144</w:t>
      </w:r>
    </w:p>
    <w:p w:rsidR="000A1F9B" w:rsidRDefault="00B27F83">
      <w:pPr>
        <w:pStyle w:val="Normal020"/>
        <w:framePr w:w="774" w:h="292" w:hRule="exact" w:wrap="auto" w:vAnchor="page" w:hAnchor="page" w:x="1171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0.0284</w:t>
      </w:r>
    </w:p>
    <w:p w:rsidR="000A1F9B" w:rsidRDefault="00B27F83">
      <w:pPr>
        <w:pStyle w:val="Normal020"/>
        <w:framePr w:w="774" w:h="292" w:hRule="exact" w:wrap="auto" w:vAnchor="page" w:hAnchor="page" w:x="1248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0.2669</w:t>
      </w:r>
    </w:p>
    <w:p w:rsidR="000A1F9B" w:rsidRDefault="00B27F83">
      <w:pPr>
        <w:pStyle w:val="Normal020"/>
        <w:framePr w:w="810" w:h="292" w:hRule="exact" w:wrap="auto" w:vAnchor="page" w:hAnchor="page" w:x="1803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3F003</w:t>
      </w:r>
    </w:p>
    <w:p w:rsidR="000A1F9B" w:rsidRDefault="00B27F83">
      <w:pPr>
        <w:pStyle w:val="Normal020"/>
        <w:framePr w:w="585" w:h="292" w:hRule="exact" w:wrap="auto" w:vAnchor="page" w:hAnchor="page" w:x="2613" w:y="331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217.6</w:t>
      </w:r>
    </w:p>
    <w:p w:rsidR="000A1F9B" w:rsidRDefault="00B27F83">
      <w:pPr>
        <w:pStyle w:val="Normal020"/>
        <w:framePr w:w="774" w:h="292" w:hRule="exact" w:wrap="auto" w:vAnchor="page" w:hAnchor="page" w:x="397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0.4029</w:t>
      </w:r>
    </w:p>
    <w:p w:rsidR="000A1F9B" w:rsidRDefault="00B27F83">
      <w:pPr>
        <w:pStyle w:val="Normal020"/>
        <w:framePr w:w="774" w:h="292" w:hRule="exact" w:wrap="auto" w:vAnchor="page" w:hAnchor="page" w:x="474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3.3958</w:t>
      </w:r>
    </w:p>
    <w:p w:rsidR="000A1F9B" w:rsidRDefault="00B27F83">
      <w:pPr>
        <w:pStyle w:val="Normal020"/>
        <w:framePr w:w="774" w:h="292" w:hRule="exact" w:wrap="auto" w:vAnchor="page" w:hAnchor="page" w:x="5520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0.2363</w:t>
      </w:r>
    </w:p>
    <w:p w:rsidR="000A1F9B" w:rsidRDefault="00B27F83">
      <w:pPr>
        <w:pStyle w:val="Normal020"/>
        <w:framePr w:w="774" w:h="292" w:hRule="exact" w:wrap="auto" w:vAnchor="page" w:hAnchor="page" w:x="6294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0.5101</w:t>
      </w:r>
    </w:p>
    <w:p w:rsidR="000A1F9B" w:rsidRDefault="00B27F83">
      <w:pPr>
        <w:pStyle w:val="Normal020"/>
        <w:framePr w:w="774" w:h="292" w:hRule="exact" w:wrap="auto" w:vAnchor="page" w:hAnchor="page" w:x="706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0.8101</w:t>
      </w:r>
    </w:p>
    <w:p w:rsidR="000A1F9B" w:rsidRDefault="00B27F83">
      <w:pPr>
        <w:pStyle w:val="Normal020"/>
        <w:framePr w:w="774" w:h="292" w:hRule="exact" w:wrap="auto" w:vAnchor="page" w:hAnchor="page" w:x="784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0.9685</w:t>
      </w:r>
    </w:p>
    <w:p w:rsidR="000A1F9B" w:rsidRDefault="00B27F83">
      <w:pPr>
        <w:pStyle w:val="Normal020"/>
        <w:framePr w:w="774" w:h="292" w:hRule="exact" w:wrap="auto" w:vAnchor="page" w:hAnchor="page" w:x="861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0.1437</w:t>
      </w:r>
    </w:p>
    <w:p w:rsidR="000A1F9B" w:rsidRDefault="00B27F83">
      <w:pPr>
        <w:pStyle w:val="Normal020"/>
        <w:framePr w:w="774" w:h="292" w:hRule="exact" w:wrap="auto" w:vAnchor="page" w:hAnchor="page" w:x="9390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0.0353</w:t>
      </w:r>
    </w:p>
    <w:p w:rsidR="000A1F9B" w:rsidRDefault="00B27F83">
      <w:pPr>
        <w:pStyle w:val="Normal020"/>
        <w:framePr w:w="774" w:h="292" w:hRule="exact" w:wrap="auto" w:vAnchor="page" w:hAnchor="page" w:x="10164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0.0078</w:t>
      </w:r>
    </w:p>
    <w:p w:rsidR="000A1F9B" w:rsidRDefault="00B27F83">
      <w:pPr>
        <w:pStyle w:val="Normal020"/>
        <w:framePr w:w="774" w:h="292" w:hRule="exact" w:wrap="auto" w:vAnchor="page" w:hAnchor="page" w:x="1093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0.0108</w:t>
      </w:r>
    </w:p>
    <w:p w:rsidR="000A1F9B" w:rsidRDefault="00B27F83">
      <w:pPr>
        <w:pStyle w:val="Normal020"/>
        <w:framePr w:w="774" w:h="292" w:hRule="exact" w:wrap="auto" w:vAnchor="page" w:hAnchor="page" w:x="1171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0.0415</w:t>
      </w:r>
    </w:p>
    <w:p w:rsidR="000A1F9B" w:rsidRDefault="00B27F83">
      <w:pPr>
        <w:pStyle w:val="Normal020"/>
        <w:framePr w:w="774" w:h="292" w:hRule="exact" w:wrap="auto" w:vAnchor="page" w:hAnchor="page" w:x="1248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0.2369</w:t>
      </w:r>
    </w:p>
    <w:p w:rsidR="000A1F9B" w:rsidRDefault="00B27F83">
      <w:pPr>
        <w:pStyle w:val="Normal020"/>
        <w:framePr w:w="810" w:h="292" w:hRule="exact" w:wrap="auto" w:vAnchor="page" w:hAnchor="page" w:x="1803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3F004</w:t>
      </w:r>
    </w:p>
    <w:p w:rsidR="000A1F9B" w:rsidRDefault="00B27F83">
      <w:pPr>
        <w:pStyle w:val="Normal020"/>
        <w:framePr w:w="585" w:h="292" w:hRule="exact" w:wrap="auto" w:vAnchor="page" w:hAnchor="page" w:x="2613" w:y="359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246.4</w:t>
      </w:r>
    </w:p>
    <w:p w:rsidR="000A1F9B" w:rsidRDefault="00B27F83">
      <w:pPr>
        <w:pStyle w:val="Normal020"/>
        <w:framePr w:w="774" w:h="292" w:hRule="exact" w:wrap="auto" w:vAnchor="page" w:hAnchor="page" w:x="397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0.4384</w:t>
      </w:r>
    </w:p>
    <w:p w:rsidR="000A1F9B" w:rsidRDefault="00B27F83">
      <w:pPr>
        <w:pStyle w:val="Normal020"/>
        <w:framePr w:w="774" w:h="292" w:hRule="exact" w:wrap="auto" w:vAnchor="page" w:hAnchor="page" w:x="474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3.1088</w:t>
      </w:r>
    </w:p>
    <w:p w:rsidR="000A1F9B" w:rsidRDefault="00B27F83">
      <w:pPr>
        <w:pStyle w:val="Normal020"/>
        <w:framePr w:w="774" w:h="292" w:hRule="exact" w:wrap="auto" w:vAnchor="page" w:hAnchor="page" w:x="5520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0.1934</w:t>
      </w:r>
    </w:p>
    <w:p w:rsidR="000A1F9B" w:rsidRDefault="00B27F83">
      <w:pPr>
        <w:pStyle w:val="Normal020"/>
        <w:framePr w:w="774" w:h="292" w:hRule="exact" w:wrap="auto" w:vAnchor="page" w:hAnchor="page" w:x="6294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0.4771</w:t>
      </w:r>
    </w:p>
    <w:p w:rsidR="000A1F9B" w:rsidRDefault="00B27F83">
      <w:pPr>
        <w:pStyle w:val="Normal020"/>
        <w:framePr w:w="774" w:h="292" w:hRule="exact" w:wrap="auto" w:vAnchor="page" w:hAnchor="page" w:x="706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0.7173</w:t>
      </w:r>
    </w:p>
    <w:p w:rsidR="000A1F9B" w:rsidRDefault="00B27F83">
      <w:pPr>
        <w:pStyle w:val="Normal020"/>
        <w:framePr w:w="774" w:h="292" w:hRule="exact" w:wrap="auto" w:vAnchor="page" w:hAnchor="page" w:x="784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0.7853</w:t>
      </w:r>
    </w:p>
    <w:p w:rsidR="000A1F9B" w:rsidRDefault="00B27F83">
      <w:pPr>
        <w:pStyle w:val="Normal020"/>
        <w:framePr w:w="774" w:h="292" w:hRule="exact" w:wrap="auto" w:vAnchor="page" w:hAnchor="page" w:x="861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0.1412</w:t>
      </w:r>
    </w:p>
    <w:p w:rsidR="000A1F9B" w:rsidRDefault="00B27F83">
      <w:pPr>
        <w:pStyle w:val="Normal020"/>
        <w:framePr w:w="774" w:h="292" w:hRule="exact" w:wrap="auto" w:vAnchor="page" w:hAnchor="page" w:x="9390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0.0287</w:t>
      </w:r>
    </w:p>
    <w:p w:rsidR="000A1F9B" w:rsidRDefault="00B27F83">
      <w:pPr>
        <w:pStyle w:val="Normal020"/>
        <w:framePr w:w="774" w:h="292" w:hRule="exact" w:wrap="auto" w:vAnchor="page" w:hAnchor="page" w:x="10164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0.0075</w:t>
      </w:r>
    </w:p>
    <w:p w:rsidR="000A1F9B" w:rsidRDefault="00B27F83">
      <w:pPr>
        <w:pStyle w:val="Normal020"/>
        <w:framePr w:w="774" w:h="292" w:hRule="exact" w:wrap="auto" w:vAnchor="page" w:hAnchor="page" w:x="1093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0.0110</w:t>
      </w:r>
    </w:p>
    <w:p w:rsidR="000A1F9B" w:rsidRDefault="00B27F83">
      <w:pPr>
        <w:pStyle w:val="Normal020"/>
        <w:framePr w:w="774" w:h="292" w:hRule="exact" w:wrap="auto" w:vAnchor="page" w:hAnchor="page" w:x="1171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0.0361</w:t>
      </w:r>
    </w:p>
    <w:p w:rsidR="000A1F9B" w:rsidRDefault="00B27F83">
      <w:pPr>
        <w:pStyle w:val="Normal020"/>
        <w:framePr w:w="774" w:h="292" w:hRule="exact" w:wrap="auto" w:vAnchor="page" w:hAnchor="page" w:x="1248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0.3175</w:t>
      </w:r>
    </w:p>
    <w:p w:rsidR="000A1F9B" w:rsidRDefault="00B27F83">
      <w:pPr>
        <w:pStyle w:val="Normal020"/>
        <w:framePr w:w="810" w:h="292" w:hRule="exact" w:wrap="auto" w:vAnchor="page" w:hAnchor="page" w:x="1803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</w:t>
      </w:r>
      <w:r>
        <w:rPr>
          <w:rFonts w:eastAsia="Times New Roman"/>
          <w:b/>
          <w:color w:val="000000"/>
          <w:kern w:val="2"/>
          <w:sz w:val="17"/>
        </w:rPr>
        <w:t>F005</w:t>
      </w:r>
    </w:p>
    <w:p w:rsidR="000A1F9B" w:rsidRDefault="00B27F83">
      <w:pPr>
        <w:pStyle w:val="Normal020"/>
        <w:framePr w:w="585" w:h="292" w:hRule="exact" w:wrap="auto" w:vAnchor="page" w:hAnchor="page" w:x="2613" w:y="388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248.1</w:t>
      </w:r>
    </w:p>
    <w:p w:rsidR="000A1F9B" w:rsidRDefault="00B27F83">
      <w:pPr>
        <w:pStyle w:val="Normal020"/>
        <w:framePr w:w="774" w:h="292" w:hRule="exact" w:wrap="auto" w:vAnchor="page" w:hAnchor="page" w:x="397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0.4605</w:t>
      </w:r>
    </w:p>
    <w:p w:rsidR="000A1F9B" w:rsidRDefault="00B27F83">
      <w:pPr>
        <w:pStyle w:val="Normal020"/>
        <w:framePr w:w="774" w:h="292" w:hRule="exact" w:wrap="auto" w:vAnchor="page" w:hAnchor="page" w:x="474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3.2788</w:t>
      </w:r>
    </w:p>
    <w:p w:rsidR="000A1F9B" w:rsidRDefault="00B27F83">
      <w:pPr>
        <w:pStyle w:val="Normal020"/>
        <w:framePr w:w="774" w:h="292" w:hRule="exact" w:wrap="auto" w:vAnchor="page" w:hAnchor="page" w:x="5520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0.2242</w:t>
      </w:r>
    </w:p>
    <w:p w:rsidR="000A1F9B" w:rsidRDefault="00B27F83">
      <w:pPr>
        <w:pStyle w:val="Normal020"/>
        <w:framePr w:w="774" w:h="292" w:hRule="exact" w:wrap="auto" w:vAnchor="page" w:hAnchor="page" w:x="6294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0.4923</w:t>
      </w:r>
    </w:p>
    <w:p w:rsidR="000A1F9B" w:rsidRDefault="00B27F83">
      <w:pPr>
        <w:pStyle w:val="Normal020"/>
        <w:framePr w:w="774" w:h="292" w:hRule="exact" w:wrap="auto" w:vAnchor="page" w:hAnchor="page" w:x="706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0.7714</w:t>
      </w:r>
    </w:p>
    <w:p w:rsidR="000A1F9B" w:rsidRDefault="00B27F83">
      <w:pPr>
        <w:pStyle w:val="Normal020"/>
        <w:framePr w:w="774" w:h="292" w:hRule="exact" w:wrap="auto" w:vAnchor="page" w:hAnchor="page" w:x="784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0.8413</w:t>
      </w:r>
    </w:p>
    <w:p w:rsidR="000A1F9B" w:rsidRDefault="00B27F83">
      <w:pPr>
        <w:pStyle w:val="Normal020"/>
        <w:framePr w:w="774" w:h="292" w:hRule="exact" w:wrap="auto" w:vAnchor="page" w:hAnchor="page" w:x="861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0.2168</w:t>
      </w:r>
    </w:p>
    <w:p w:rsidR="000A1F9B" w:rsidRDefault="00B27F83">
      <w:pPr>
        <w:pStyle w:val="Normal020"/>
        <w:framePr w:w="774" w:h="292" w:hRule="exact" w:wrap="auto" w:vAnchor="page" w:hAnchor="page" w:x="9390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0.0395</w:t>
      </w:r>
    </w:p>
    <w:p w:rsidR="000A1F9B" w:rsidRDefault="00B27F83">
      <w:pPr>
        <w:pStyle w:val="Normal020"/>
        <w:framePr w:w="774" w:h="292" w:hRule="exact" w:wrap="auto" w:vAnchor="page" w:hAnchor="page" w:x="10164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0.0091</w:t>
      </w:r>
    </w:p>
    <w:p w:rsidR="000A1F9B" w:rsidRDefault="00B27F83">
      <w:pPr>
        <w:pStyle w:val="Normal020"/>
        <w:framePr w:w="774" w:h="292" w:hRule="exact" w:wrap="auto" w:vAnchor="page" w:hAnchor="page" w:x="1093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0.0130</w:t>
      </w:r>
    </w:p>
    <w:p w:rsidR="000A1F9B" w:rsidRDefault="00B27F83">
      <w:pPr>
        <w:pStyle w:val="Normal020"/>
        <w:framePr w:w="774" w:h="292" w:hRule="exact" w:wrap="auto" w:vAnchor="page" w:hAnchor="page" w:x="1171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0.0365</w:t>
      </w:r>
    </w:p>
    <w:p w:rsidR="000A1F9B" w:rsidRDefault="00B27F83">
      <w:pPr>
        <w:pStyle w:val="Normal020"/>
        <w:framePr w:w="774" w:h="292" w:hRule="exact" w:wrap="auto" w:vAnchor="page" w:hAnchor="page" w:x="1248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0.2232</w:t>
      </w:r>
    </w:p>
    <w:p w:rsidR="000A1F9B" w:rsidRDefault="00B27F83">
      <w:pPr>
        <w:pStyle w:val="Normal020"/>
        <w:framePr w:w="810" w:h="292" w:hRule="exact" w:wrap="auto" w:vAnchor="page" w:hAnchor="page" w:x="1803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3F006</w:t>
      </w:r>
    </w:p>
    <w:p w:rsidR="000A1F9B" w:rsidRDefault="00B27F83">
      <w:pPr>
        <w:pStyle w:val="Normal020"/>
        <w:framePr w:w="585" w:h="292" w:hRule="exact" w:wrap="auto" w:vAnchor="page" w:hAnchor="page" w:x="2613" w:y="416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221.5</w:t>
      </w:r>
    </w:p>
    <w:p w:rsidR="000A1F9B" w:rsidRDefault="00B27F83">
      <w:pPr>
        <w:pStyle w:val="Normal020"/>
        <w:framePr w:w="774" w:h="292" w:hRule="exact" w:wrap="auto" w:vAnchor="page" w:hAnchor="page" w:x="397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0.4789</w:t>
      </w:r>
    </w:p>
    <w:p w:rsidR="000A1F9B" w:rsidRDefault="00B27F83">
      <w:pPr>
        <w:pStyle w:val="Normal020"/>
        <w:framePr w:w="774" w:h="292" w:hRule="exact" w:wrap="auto" w:vAnchor="page" w:hAnchor="page" w:x="474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3.0245</w:t>
      </w:r>
    </w:p>
    <w:p w:rsidR="000A1F9B" w:rsidRDefault="00B27F83">
      <w:pPr>
        <w:pStyle w:val="Normal020"/>
        <w:framePr w:w="774" w:h="292" w:hRule="exact" w:wrap="auto" w:vAnchor="page" w:hAnchor="page" w:x="5520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0.3088</w:t>
      </w:r>
    </w:p>
    <w:p w:rsidR="000A1F9B" w:rsidRDefault="00B27F83">
      <w:pPr>
        <w:pStyle w:val="Normal020"/>
        <w:framePr w:w="774" w:h="292" w:hRule="exact" w:wrap="auto" w:vAnchor="page" w:hAnchor="page" w:x="6294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0.5634</w:t>
      </w:r>
    </w:p>
    <w:p w:rsidR="000A1F9B" w:rsidRDefault="00B27F83">
      <w:pPr>
        <w:pStyle w:val="Normal020"/>
        <w:framePr w:w="774" w:h="292" w:hRule="exact" w:wrap="auto" w:vAnchor="page" w:hAnchor="page" w:x="706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0.7670</w:t>
      </w:r>
    </w:p>
    <w:p w:rsidR="000A1F9B" w:rsidRDefault="00B27F83">
      <w:pPr>
        <w:pStyle w:val="Normal020"/>
        <w:framePr w:w="774" w:h="292" w:hRule="exact" w:wrap="auto" w:vAnchor="page" w:hAnchor="page" w:x="784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0.9205</w:t>
      </w:r>
    </w:p>
    <w:p w:rsidR="000A1F9B" w:rsidRDefault="00B27F83">
      <w:pPr>
        <w:pStyle w:val="Normal020"/>
        <w:framePr w:w="774" w:h="292" w:hRule="exact" w:wrap="auto" w:vAnchor="page" w:hAnchor="page" w:x="861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0.2289</w:t>
      </w:r>
    </w:p>
    <w:p w:rsidR="000A1F9B" w:rsidRDefault="00B27F83">
      <w:pPr>
        <w:pStyle w:val="Normal020"/>
        <w:framePr w:w="774" w:h="292" w:hRule="exact" w:wrap="auto" w:vAnchor="page" w:hAnchor="page" w:x="9390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0.0268</w:t>
      </w:r>
    </w:p>
    <w:p w:rsidR="000A1F9B" w:rsidRDefault="00B27F83">
      <w:pPr>
        <w:pStyle w:val="Normal020"/>
        <w:framePr w:w="774" w:h="292" w:hRule="exact" w:wrap="auto" w:vAnchor="page" w:hAnchor="page" w:x="10164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0.0049</w:t>
      </w:r>
    </w:p>
    <w:p w:rsidR="000A1F9B" w:rsidRDefault="00B27F83">
      <w:pPr>
        <w:pStyle w:val="Normal020"/>
        <w:framePr w:w="774" w:h="292" w:hRule="exact" w:wrap="auto" w:vAnchor="page" w:hAnchor="page" w:x="1093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0.0177</w:t>
      </w:r>
    </w:p>
    <w:p w:rsidR="000A1F9B" w:rsidRDefault="00B27F83">
      <w:pPr>
        <w:pStyle w:val="Normal020"/>
        <w:framePr w:w="774" w:h="292" w:hRule="exact" w:wrap="auto" w:vAnchor="page" w:hAnchor="page" w:x="1171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0.0388</w:t>
      </w:r>
    </w:p>
    <w:p w:rsidR="000A1F9B" w:rsidRDefault="00B27F83">
      <w:pPr>
        <w:pStyle w:val="Normal020"/>
        <w:framePr w:w="774" w:h="292" w:hRule="exact" w:wrap="auto" w:vAnchor="page" w:hAnchor="page" w:x="1248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0.1856</w:t>
      </w:r>
    </w:p>
    <w:p w:rsidR="000A1F9B" w:rsidRDefault="00B27F83">
      <w:pPr>
        <w:pStyle w:val="Normal020"/>
        <w:framePr w:w="810" w:h="292" w:hRule="exact" w:wrap="auto" w:vAnchor="page" w:hAnchor="page" w:x="1803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3F007</w:t>
      </w:r>
    </w:p>
    <w:p w:rsidR="000A1F9B" w:rsidRDefault="00B27F83">
      <w:pPr>
        <w:pStyle w:val="Normal020"/>
        <w:framePr w:w="585" w:h="292" w:hRule="exact" w:wrap="auto" w:vAnchor="page" w:hAnchor="page" w:x="2613" w:y="444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242.4</w:t>
      </w:r>
    </w:p>
    <w:p w:rsidR="000A1F9B" w:rsidRDefault="00B27F83">
      <w:pPr>
        <w:pStyle w:val="Normal020"/>
        <w:framePr w:w="774" w:h="292" w:hRule="exact" w:wrap="auto" w:vAnchor="page" w:hAnchor="page" w:x="397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0.4042</w:t>
      </w:r>
    </w:p>
    <w:p w:rsidR="000A1F9B" w:rsidRDefault="00B27F83">
      <w:pPr>
        <w:pStyle w:val="Normal020"/>
        <w:framePr w:w="774" w:h="292" w:hRule="exact" w:wrap="auto" w:vAnchor="page" w:hAnchor="page" w:x="474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3.0144</w:t>
      </w:r>
    </w:p>
    <w:p w:rsidR="000A1F9B" w:rsidRDefault="00B27F83">
      <w:pPr>
        <w:pStyle w:val="Normal020"/>
        <w:framePr w:w="774" w:h="292" w:hRule="exact" w:wrap="auto" w:vAnchor="page" w:hAnchor="page" w:x="5520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0.2364</w:t>
      </w:r>
    </w:p>
    <w:p w:rsidR="000A1F9B" w:rsidRDefault="00B27F83">
      <w:pPr>
        <w:pStyle w:val="Normal020"/>
        <w:framePr w:w="774" w:h="292" w:hRule="exact" w:wrap="auto" w:vAnchor="page" w:hAnchor="page" w:x="6294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0.4723</w:t>
      </w:r>
    </w:p>
    <w:p w:rsidR="000A1F9B" w:rsidRDefault="00B27F83">
      <w:pPr>
        <w:pStyle w:val="Normal020"/>
        <w:framePr w:w="774" w:h="292" w:hRule="exact" w:wrap="auto" w:vAnchor="page" w:hAnchor="page" w:x="706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0.7635</w:t>
      </w:r>
    </w:p>
    <w:p w:rsidR="000A1F9B" w:rsidRDefault="00B27F83">
      <w:pPr>
        <w:pStyle w:val="Normal020"/>
        <w:framePr w:w="774" w:h="292" w:hRule="exact" w:wrap="auto" w:vAnchor="page" w:hAnchor="page" w:x="784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0.8011</w:t>
      </w:r>
    </w:p>
    <w:p w:rsidR="000A1F9B" w:rsidRDefault="00B27F83">
      <w:pPr>
        <w:pStyle w:val="Normal020"/>
        <w:framePr w:w="774" w:h="292" w:hRule="exact" w:wrap="auto" w:vAnchor="page" w:hAnchor="page" w:x="861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1614</w:t>
      </w:r>
    </w:p>
    <w:p w:rsidR="000A1F9B" w:rsidRDefault="00B27F83">
      <w:pPr>
        <w:pStyle w:val="Normal020"/>
        <w:framePr w:w="774" w:h="292" w:hRule="exact" w:wrap="auto" w:vAnchor="page" w:hAnchor="page" w:x="9390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0.0267</w:t>
      </w:r>
    </w:p>
    <w:p w:rsidR="000A1F9B" w:rsidRDefault="00B27F83">
      <w:pPr>
        <w:pStyle w:val="Normal020"/>
        <w:framePr w:w="774" w:h="292" w:hRule="exact" w:wrap="auto" w:vAnchor="page" w:hAnchor="page" w:x="10164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0.0080</w:t>
      </w:r>
    </w:p>
    <w:p w:rsidR="000A1F9B" w:rsidRDefault="00B27F83">
      <w:pPr>
        <w:pStyle w:val="Normal020"/>
        <w:framePr w:w="774" w:h="292" w:hRule="exact" w:wrap="auto" w:vAnchor="page" w:hAnchor="page" w:x="1093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0.0128</w:t>
      </w:r>
    </w:p>
    <w:p w:rsidR="000A1F9B" w:rsidRDefault="00B27F83">
      <w:pPr>
        <w:pStyle w:val="Normal020"/>
        <w:framePr w:w="774" w:h="292" w:hRule="exact" w:wrap="auto" w:vAnchor="page" w:hAnchor="page" w:x="1171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0.0366</w:t>
      </w:r>
    </w:p>
    <w:p w:rsidR="000A1F9B" w:rsidRDefault="00B27F83">
      <w:pPr>
        <w:pStyle w:val="Normal020"/>
        <w:framePr w:w="774" w:h="292" w:hRule="exact" w:wrap="auto" w:vAnchor="page" w:hAnchor="page" w:x="1248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0.1839</w:t>
      </w:r>
    </w:p>
    <w:p w:rsidR="000A1F9B" w:rsidRDefault="00B27F83">
      <w:pPr>
        <w:pStyle w:val="Normal020"/>
        <w:framePr w:w="810" w:h="292" w:hRule="exact" w:wrap="auto" w:vAnchor="page" w:hAnchor="page" w:x="1803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3F008</w:t>
      </w:r>
    </w:p>
    <w:p w:rsidR="000A1F9B" w:rsidRDefault="00B27F83">
      <w:pPr>
        <w:pStyle w:val="Normal020"/>
        <w:framePr w:w="585" w:h="292" w:hRule="exact" w:wrap="auto" w:vAnchor="page" w:hAnchor="page" w:x="2613" w:y="472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241.2</w:t>
      </w:r>
    </w:p>
    <w:p w:rsidR="000A1F9B" w:rsidRDefault="00B27F83">
      <w:pPr>
        <w:pStyle w:val="Normal020"/>
        <w:framePr w:w="774" w:h="292" w:hRule="exact" w:wrap="auto" w:vAnchor="page" w:hAnchor="page" w:x="397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0.4058</w:t>
      </w:r>
    </w:p>
    <w:p w:rsidR="000A1F9B" w:rsidRDefault="00B27F83">
      <w:pPr>
        <w:pStyle w:val="Normal020"/>
        <w:framePr w:w="774" w:h="292" w:hRule="exact" w:wrap="auto" w:vAnchor="page" w:hAnchor="page" w:x="474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3.1979</w:t>
      </w:r>
    </w:p>
    <w:p w:rsidR="000A1F9B" w:rsidRDefault="00B27F83">
      <w:pPr>
        <w:pStyle w:val="Normal020"/>
        <w:framePr w:w="774" w:h="292" w:hRule="exact" w:wrap="auto" w:vAnchor="page" w:hAnchor="page" w:x="5520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0.3366</w:t>
      </w:r>
    </w:p>
    <w:p w:rsidR="000A1F9B" w:rsidRDefault="00B27F83">
      <w:pPr>
        <w:pStyle w:val="Normal020"/>
        <w:framePr w:w="774" w:h="292" w:hRule="exact" w:wrap="auto" w:vAnchor="page" w:hAnchor="page" w:x="6294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0.4684</w:t>
      </w:r>
    </w:p>
    <w:p w:rsidR="000A1F9B" w:rsidRDefault="00B27F83">
      <w:pPr>
        <w:pStyle w:val="Normal020"/>
        <w:framePr w:w="774" w:h="292" w:hRule="exact" w:wrap="auto" w:vAnchor="page" w:hAnchor="page" w:x="706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0.7519</w:t>
      </w:r>
    </w:p>
    <w:p w:rsidR="000A1F9B" w:rsidRDefault="00B27F83">
      <w:pPr>
        <w:pStyle w:val="Normal020"/>
        <w:framePr w:w="774" w:h="292" w:hRule="exact" w:wrap="auto" w:vAnchor="page" w:hAnchor="page" w:x="784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0.8335</w:t>
      </w:r>
    </w:p>
    <w:p w:rsidR="000A1F9B" w:rsidRDefault="00B27F83">
      <w:pPr>
        <w:pStyle w:val="Normal020"/>
        <w:framePr w:w="774" w:h="292" w:hRule="exact" w:wrap="auto" w:vAnchor="page" w:hAnchor="page" w:x="861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0.2772</w:t>
      </w:r>
    </w:p>
    <w:p w:rsidR="000A1F9B" w:rsidRDefault="00B27F83">
      <w:pPr>
        <w:pStyle w:val="Normal020"/>
        <w:framePr w:w="774" w:h="292" w:hRule="exact" w:wrap="auto" w:vAnchor="page" w:hAnchor="page" w:x="9390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0.0383</w:t>
      </w:r>
    </w:p>
    <w:p w:rsidR="000A1F9B" w:rsidRDefault="00B27F83">
      <w:pPr>
        <w:pStyle w:val="Normal020"/>
        <w:framePr w:w="774" w:h="292" w:hRule="exact" w:wrap="auto" w:vAnchor="page" w:hAnchor="page" w:x="10164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0.0081</w:t>
      </w:r>
    </w:p>
    <w:p w:rsidR="000A1F9B" w:rsidRDefault="00B27F83">
      <w:pPr>
        <w:pStyle w:val="Normal020"/>
        <w:framePr w:w="774" w:h="292" w:hRule="exact" w:wrap="auto" w:vAnchor="page" w:hAnchor="page" w:x="1093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0.0163</w:t>
      </w:r>
    </w:p>
    <w:p w:rsidR="000A1F9B" w:rsidRDefault="00B27F83">
      <w:pPr>
        <w:pStyle w:val="Normal020"/>
        <w:framePr w:w="774" w:h="292" w:hRule="exact" w:wrap="auto" w:vAnchor="page" w:hAnchor="page" w:x="1171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0.0423</w:t>
      </w:r>
    </w:p>
    <w:p w:rsidR="000A1F9B" w:rsidRDefault="00B27F83">
      <w:pPr>
        <w:pStyle w:val="Normal020"/>
        <w:framePr w:w="774" w:h="292" w:hRule="exact" w:wrap="auto" w:vAnchor="page" w:hAnchor="page" w:x="1248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0.2380</w:t>
      </w:r>
    </w:p>
    <w:p w:rsidR="000A1F9B" w:rsidRDefault="00B27F83">
      <w:pPr>
        <w:pStyle w:val="Normal020"/>
        <w:framePr w:w="810" w:h="292" w:hRule="exact" w:wrap="auto" w:vAnchor="page" w:hAnchor="page" w:x="1803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3F009</w:t>
      </w:r>
    </w:p>
    <w:p w:rsidR="000A1F9B" w:rsidRDefault="00B27F83">
      <w:pPr>
        <w:pStyle w:val="Normal020"/>
        <w:framePr w:w="585" w:h="292" w:hRule="exact" w:wrap="auto" w:vAnchor="page" w:hAnchor="page" w:x="2613" w:y="500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253.0</w:t>
      </w:r>
    </w:p>
    <w:p w:rsidR="000A1F9B" w:rsidRDefault="00B27F83">
      <w:pPr>
        <w:pStyle w:val="Normal020"/>
        <w:framePr w:w="774" w:h="292" w:hRule="exact" w:wrap="auto" w:vAnchor="page" w:hAnchor="page" w:x="397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0.4129</w:t>
      </w:r>
    </w:p>
    <w:p w:rsidR="000A1F9B" w:rsidRDefault="00B27F83">
      <w:pPr>
        <w:pStyle w:val="Normal020"/>
        <w:framePr w:w="774" w:h="292" w:hRule="exact" w:wrap="auto" w:vAnchor="page" w:hAnchor="page" w:x="474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3.3242</w:t>
      </w:r>
    </w:p>
    <w:p w:rsidR="000A1F9B" w:rsidRDefault="00B27F83">
      <w:pPr>
        <w:pStyle w:val="Normal020"/>
        <w:framePr w:w="774" w:h="292" w:hRule="exact" w:wrap="auto" w:vAnchor="page" w:hAnchor="page" w:x="5520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0.2366</w:t>
      </w:r>
    </w:p>
    <w:p w:rsidR="000A1F9B" w:rsidRDefault="00B27F83">
      <w:pPr>
        <w:pStyle w:val="Normal020"/>
        <w:framePr w:w="774" w:h="292" w:hRule="exact" w:wrap="auto" w:vAnchor="page" w:hAnchor="page" w:x="6294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0.4730</w:t>
      </w:r>
    </w:p>
    <w:p w:rsidR="000A1F9B" w:rsidRDefault="00B27F83">
      <w:pPr>
        <w:pStyle w:val="Normal020"/>
        <w:framePr w:w="774" w:h="292" w:hRule="exact" w:wrap="auto" w:vAnchor="page" w:hAnchor="page" w:x="706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0.8176</w:t>
      </w:r>
    </w:p>
    <w:p w:rsidR="000A1F9B" w:rsidRDefault="00B27F83">
      <w:pPr>
        <w:pStyle w:val="Normal020"/>
        <w:framePr w:w="774" w:h="292" w:hRule="exact" w:wrap="auto" w:vAnchor="page" w:hAnchor="page" w:x="784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0.7709</w:t>
      </w:r>
    </w:p>
    <w:p w:rsidR="000A1F9B" w:rsidRDefault="00B27F83">
      <w:pPr>
        <w:pStyle w:val="Normal020"/>
        <w:framePr w:w="774" w:h="292" w:hRule="exact" w:wrap="auto" w:vAnchor="page" w:hAnchor="page" w:x="861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0.2401</w:t>
      </w:r>
    </w:p>
    <w:p w:rsidR="000A1F9B" w:rsidRDefault="00B27F83">
      <w:pPr>
        <w:pStyle w:val="Normal020"/>
        <w:framePr w:w="774" w:h="292" w:hRule="exact" w:wrap="auto" w:vAnchor="page" w:hAnchor="page" w:x="9390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0.0295</w:t>
      </w:r>
    </w:p>
    <w:p w:rsidR="000A1F9B" w:rsidRDefault="00B27F83">
      <w:pPr>
        <w:pStyle w:val="Normal020"/>
        <w:framePr w:w="774" w:h="292" w:hRule="exact" w:wrap="auto" w:vAnchor="page" w:hAnchor="page" w:x="10164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0.0093</w:t>
      </w:r>
    </w:p>
    <w:p w:rsidR="000A1F9B" w:rsidRDefault="00B27F83">
      <w:pPr>
        <w:pStyle w:val="Normal020"/>
        <w:framePr w:w="774" w:h="292" w:hRule="exact" w:wrap="auto" w:vAnchor="page" w:hAnchor="page" w:x="1093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0.0152</w:t>
      </w:r>
    </w:p>
    <w:p w:rsidR="000A1F9B" w:rsidRDefault="00B27F83">
      <w:pPr>
        <w:pStyle w:val="Normal020"/>
        <w:framePr w:w="774" w:h="292" w:hRule="exact" w:wrap="auto" w:vAnchor="page" w:hAnchor="page" w:x="1171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0.0303</w:t>
      </w:r>
    </w:p>
    <w:p w:rsidR="000A1F9B" w:rsidRDefault="00B27F83">
      <w:pPr>
        <w:pStyle w:val="Normal020"/>
        <w:framePr w:w="774" w:h="292" w:hRule="exact" w:wrap="auto" w:vAnchor="page" w:hAnchor="page" w:x="1248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0.2258</w:t>
      </w:r>
    </w:p>
    <w:p w:rsidR="000A1F9B" w:rsidRDefault="00B27F83">
      <w:pPr>
        <w:pStyle w:val="Normal020"/>
        <w:framePr w:w="810" w:h="292" w:hRule="exact" w:wrap="auto" w:vAnchor="page" w:hAnchor="page" w:x="1803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3F010</w:t>
      </w:r>
    </w:p>
    <w:p w:rsidR="000A1F9B" w:rsidRDefault="00B27F83">
      <w:pPr>
        <w:pStyle w:val="Normal020"/>
        <w:framePr w:w="585" w:h="292" w:hRule="exact" w:wrap="auto" w:vAnchor="page" w:hAnchor="page" w:x="2613" w:y="529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237.8</w:t>
      </w:r>
    </w:p>
    <w:p w:rsidR="000A1F9B" w:rsidRDefault="00B27F83">
      <w:pPr>
        <w:pStyle w:val="Normal020"/>
        <w:framePr w:w="774" w:h="292" w:hRule="exact" w:wrap="auto" w:vAnchor="page" w:hAnchor="page" w:x="397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4261</w:t>
      </w:r>
    </w:p>
    <w:p w:rsidR="000A1F9B" w:rsidRDefault="00B27F83">
      <w:pPr>
        <w:pStyle w:val="Normal020"/>
        <w:framePr w:w="774" w:h="292" w:hRule="exact" w:wrap="auto" w:vAnchor="page" w:hAnchor="page" w:x="474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2.7921</w:t>
      </w:r>
    </w:p>
    <w:p w:rsidR="000A1F9B" w:rsidRDefault="00B27F83">
      <w:pPr>
        <w:pStyle w:val="Normal020"/>
        <w:framePr w:w="774" w:h="292" w:hRule="exact" w:wrap="auto" w:vAnchor="page" w:hAnchor="page" w:x="5520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0.2443</w:t>
      </w:r>
    </w:p>
    <w:p w:rsidR="000A1F9B" w:rsidRDefault="00B27F83">
      <w:pPr>
        <w:pStyle w:val="Normal020"/>
        <w:framePr w:w="774" w:h="292" w:hRule="exact" w:wrap="auto" w:vAnchor="page" w:hAnchor="page" w:x="6294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0.5094</w:t>
      </w:r>
    </w:p>
    <w:p w:rsidR="000A1F9B" w:rsidRDefault="00B27F83">
      <w:pPr>
        <w:pStyle w:val="Normal020"/>
        <w:framePr w:w="774" w:h="292" w:hRule="exact" w:wrap="auto" w:vAnchor="page" w:hAnchor="page" w:x="706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0.7395</w:t>
      </w:r>
    </w:p>
    <w:p w:rsidR="000A1F9B" w:rsidRDefault="00B27F83">
      <w:pPr>
        <w:pStyle w:val="Normal020"/>
        <w:framePr w:w="774" w:h="292" w:hRule="exact" w:wrap="auto" w:vAnchor="page" w:hAnchor="page" w:x="784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0.8586</w:t>
      </w:r>
    </w:p>
    <w:p w:rsidR="000A1F9B" w:rsidRDefault="00B27F83">
      <w:pPr>
        <w:pStyle w:val="Normal020"/>
        <w:framePr w:w="774" w:h="292" w:hRule="exact" w:wrap="auto" w:vAnchor="page" w:hAnchor="page" w:x="861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0.1791</w:t>
      </w:r>
    </w:p>
    <w:p w:rsidR="000A1F9B" w:rsidRDefault="00B27F83">
      <w:pPr>
        <w:pStyle w:val="Normal020"/>
        <w:framePr w:w="774" w:h="292" w:hRule="exact" w:wrap="auto" w:vAnchor="page" w:hAnchor="page" w:x="9390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0.0309</w:t>
      </w:r>
    </w:p>
    <w:p w:rsidR="000A1F9B" w:rsidRDefault="00B27F83">
      <w:pPr>
        <w:pStyle w:val="Normal020"/>
        <w:framePr w:w="774" w:h="292" w:hRule="exact" w:wrap="auto" w:vAnchor="page" w:hAnchor="page" w:x="10164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0.0083</w:t>
      </w:r>
    </w:p>
    <w:p w:rsidR="000A1F9B" w:rsidRDefault="00B27F83">
      <w:pPr>
        <w:pStyle w:val="Normal020"/>
        <w:framePr w:w="774" w:h="292" w:hRule="exact" w:wrap="auto" w:vAnchor="page" w:hAnchor="page" w:x="1093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0.0103</w:t>
      </w:r>
    </w:p>
    <w:p w:rsidR="000A1F9B" w:rsidRDefault="00B27F83">
      <w:pPr>
        <w:pStyle w:val="Normal020"/>
        <w:framePr w:w="774" w:h="292" w:hRule="exact" w:wrap="auto" w:vAnchor="page" w:hAnchor="page" w:x="1171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0.0366</w:t>
      </w:r>
    </w:p>
    <w:p w:rsidR="000A1F9B" w:rsidRDefault="00B27F83">
      <w:pPr>
        <w:pStyle w:val="Normal020"/>
        <w:framePr w:w="774" w:h="292" w:hRule="exact" w:wrap="auto" w:vAnchor="page" w:hAnchor="page" w:x="1248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0.3764</w:t>
      </w:r>
    </w:p>
    <w:p w:rsidR="000A1F9B" w:rsidRDefault="00B27F83">
      <w:pPr>
        <w:pStyle w:val="Normal020"/>
        <w:framePr w:w="810" w:h="292" w:hRule="exact" w:wrap="auto" w:vAnchor="page" w:hAnchor="page" w:x="1803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4F001</w:t>
      </w:r>
    </w:p>
    <w:p w:rsidR="000A1F9B" w:rsidRDefault="00B27F83">
      <w:pPr>
        <w:pStyle w:val="Normal020"/>
        <w:framePr w:w="585" w:h="292" w:hRule="exact" w:wrap="auto" w:vAnchor="page" w:hAnchor="page" w:x="2613" w:y="557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263.2</w:t>
      </w:r>
    </w:p>
    <w:p w:rsidR="000A1F9B" w:rsidRDefault="00B27F83">
      <w:pPr>
        <w:pStyle w:val="Normal020"/>
        <w:framePr w:w="774" w:h="292" w:hRule="exact" w:wrap="auto" w:vAnchor="page" w:hAnchor="page" w:x="397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0.4839</w:t>
      </w:r>
    </w:p>
    <w:p w:rsidR="000A1F9B" w:rsidRDefault="00B27F83">
      <w:pPr>
        <w:pStyle w:val="Normal020"/>
        <w:framePr w:w="774" w:h="292" w:hRule="exact" w:wrap="auto" w:vAnchor="page" w:hAnchor="page" w:x="474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2.8926</w:t>
      </w:r>
    </w:p>
    <w:p w:rsidR="000A1F9B" w:rsidRDefault="00B27F83">
      <w:pPr>
        <w:pStyle w:val="Normal020"/>
        <w:framePr w:w="774" w:h="292" w:hRule="exact" w:wrap="auto" w:vAnchor="page" w:hAnchor="page" w:x="5520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0.2518</w:t>
      </w:r>
    </w:p>
    <w:p w:rsidR="000A1F9B" w:rsidRDefault="00B27F83">
      <w:pPr>
        <w:pStyle w:val="Normal020"/>
        <w:framePr w:w="774" w:h="292" w:hRule="exact" w:wrap="auto" w:vAnchor="page" w:hAnchor="page" w:x="6294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0.5309</w:t>
      </w:r>
    </w:p>
    <w:p w:rsidR="000A1F9B" w:rsidRDefault="00B27F83">
      <w:pPr>
        <w:pStyle w:val="Normal020"/>
        <w:framePr w:w="774" w:h="292" w:hRule="exact" w:wrap="auto" w:vAnchor="page" w:hAnchor="page" w:x="706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0.7859</w:t>
      </w:r>
    </w:p>
    <w:p w:rsidR="000A1F9B" w:rsidRDefault="00B27F83">
      <w:pPr>
        <w:pStyle w:val="Normal020"/>
        <w:framePr w:w="774" w:h="292" w:hRule="exact" w:wrap="auto" w:vAnchor="page" w:hAnchor="page" w:x="784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0.7742</w:t>
      </w:r>
    </w:p>
    <w:p w:rsidR="000A1F9B" w:rsidRDefault="00B27F83">
      <w:pPr>
        <w:pStyle w:val="Normal020"/>
        <w:framePr w:w="774" w:h="292" w:hRule="exact" w:wrap="auto" w:vAnchor="page" w:hAnchor="page" w:x="861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0.1813</w:t>
      </w:r>
    </w:p>
    <w:p w:rsidR="000A1F9B" w:rsidRDefault="00B27F83">
      <w:pPr>
        <w:pStyle w:val="Normal020"/>
        <w:framePr w:w="774" w:h="292" w:hRule="exact" w:wrap="auto" w:vAnchor="page" w:hAnchor="page" w:x="9390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0.0303</w:t>
      </w:r>
    </w:p>
    <w:p w:rsidR="000A1F9B" w:rsidRDefault="00B27F83">
      <w:pPr>
        <w:pStyle w:val="Normal020"/>
        <w:framePr w:w="774" w:h="292" w:hRule="exact" w:wrap="auto" w:vAnchor="page" w:hAnchor="page" w:x="10164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0.0059</w:t>
      </w:r>
    </w:p>
    <w:p w:rsidR="000A1F9B" w:rsidRDefault="00B27F83">
      <w:pPr>
        <w:pStyle w:val="Normal020"/>
        <w:framePr w:w="774" w:h="292" w:hRule="exact" w:wrap="auto" w:vAnchor="page" w:hAnchor="page" w:x="1093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0.0164</w:t>
      </w:r>
    </w:p>
    <w:p w:rsidR="000A1F9B" w:rsidRDefault="00B27F83">
      <w:pPr>
        <w:pStyle w:val="Normal020"/>
        <w:framePr w:w="774" w:h="292" w:hRule="exact" w:wrap="auto" w:vAnchor="page" w:hAnchor="page" w:x="1171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0.0390</w:t>
      </w:r>
    </w:p>
    <w:p w:rsidR="000A1F9B" w:rsidRDefault="00B27F83">
      <w:pPr>
        <w:pStyle w:val="Normal020"/>
        <w:framePr w:w="774" w:h="292" w:hRule="exact" w:wrap="auto" w:vAnchor="page" w:hAnchor="page" w:x="1248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0.2052</w:t>
      </w:r>
    </w:p>
    <w:p w:rsidR="000A1F9B" w:rsidRDefault="00B27F83">
      <w:pPr>
        <w:pStyle w:val="Normal020"/>
        <w:framePr w:w="810" w:h="292" w:hRule="exact" w:wrap="auto" w:vAnchor="page" w:hAnchor="page" w:x="1803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4F002</w:t>
      </w:r>
    </w:p>
    <w:p w:rsidR="000A1F9B" w:rsidRDefault="00B27F83">
      <w:pPr>
        <w:pStyle w:val="Normal020"/>
        <w:framePr w:w="585" w:h="292" w:hRule="exact" w:wrap="auto" w:vAnchor="page" w:hAnchor="page" w:x="2613" w:y="585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230.0</w:t>
      </w:r>
    </w:p>
    <w:p w:rsidR="000A1F9B" w:rsidRDefault="00B27F83">
      <w:pPr>
        <w:pStyle w:val="Normal020"/>
        <w:framePr w:w="774" w:h="292" w:hRule="exact" w:wrap="auto" w:vAnchor="page" w:hAnchor="page" w:x="397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0.4483</w:t>
      </w:r>
    </w:p>
    <w:p w:rsidR="000A1F9B" w:rsidRDefault="00B27F83">
      <w:pPr>
        <w:pStyle w:val="Normal020"/>
        <w:framePr w:w="774" w:h="292" w:hRule="exact" w:wrap="auto" w:vAnchor="page" w:hAnchor="page" w:x="474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3.3909</w:t>
      </w:r>
    </w:p>
    <w:p w:rsidR="000A1F9B" w:rsidRDefault="00B27F83">
      <w:pPr>
        <w:pStyle w:val="Normal020"/>
        <w:framePr w:w="774" w:h="292" w:hRule="exact" w:wrap="auto" w:vAnchor="page" w:hAnchor="page" w:x="5520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0.2303</w:t>
      </w:r>
    </w:p>
    <w:p w:rsidR="000A1F9B" w:rsidRDefault="00B27F83">
      <w:pPr>
        <w:pStyle w:val="Normal020"/>
        <w:framePr w:w="774" w:h="292" w:hRule="exact" w:wrap="auto" w:vAnchor="page" w:hAnchor="page" w:x="6294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0.5451</w:t>
      </w:r>
    </w:p>
    <w:p w:rsidR="000A1F9B" w:rsidRDefault="00B27F83">
      <w:pPr>
        <w:pStyle w:val="Normal020"/>
        <w:framePr w:w="774" w:h="292" w:hRule="exact" w:wrap="auto" w:vAnchor="page" w:hAnchor="page" w:x="706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0.8122</w:t>
      </w:r>
    </w:p>
    <w:p w:rsidR="000A1F9B" w:rsidRDefault="00B27F83">
      <w:pPr>
        <w:pStyle w:val="Normal020"/>
        <w:framePr w:w="774" w:h="292" w:hRule="exact" w:wrap="auto" w:vAnchor="page" w:hAnchor="page" w:x="784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0.8300</w:t>
      </w:r>
    </w:p>
    <w:p w:rsidR="000A1F9B" w:rsidRDefault="00B27F83">
      <w:pPr>
        <w:pStyle w:val="Normal020"/>
        <w:framePr w:w="774" w:h="292" w:hRule="exact" w:wrap="auto" w:vAnchor="page" w:hAnchor="page" w:x="861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0.1625</w:t>
      </w:r>
    </w:p>
    <w:p w:rsidR="000A1F9B" w:rsidRDefault="00B27F83">
      <w:pPr>
        <w:pStyle w:val="Normal020"/>
        <w:framePr w:w="774" w:h="292" w:hRule="exact" w:wrap="auto" w:vAnchor="page" w:hAnchor="page" w:x="9390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0.0307</w:t>
      </w:r>
    </w:p>
    <w:p w:rsidR="000A1F9B" w:rsidRDefault="00B27F83">
      <w:pPr>
        <w:pStyle w:val="Normal020"/>
        <w:framePr w:w="774" w:h="292" w:hRule="exact" w:wrap="auto" w:vAnchor="page" w:hAnchor="page" w:x="10164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0077</w:t>
      </w:r>
    </w:p>
    <w:p w:rsidR="000A1F9B" w:rsidRDefault="00B27F83">
      <w:pPr>
        <w:pStyle w:val="Normal020"/>
        <w:framePr w:w="774" w:h="292" w:hRule="exact" w:wrap="auto" w:vAnchor="page" w:hAnchor="page" w:x="1093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0.0148</w:t>
      </w:r>
    </w:p>
    <w:p w:rsidR="000A1F9B" w:rsidRDefault="00B27F83">
      <w:pPr>
        <w:pStyle w:val="Normal020"/>
        <w:framePr w:w="774" w:h="292" w:hRule="exact" w:wrap="auto" w:vAnchor="page" w:hAnchor="page" w:x="1171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0.0397</w:t>
      </w:r>
    </w:p>
    <w:p w:rsidR="000A1F9B" w:rsidRDefault="00B27F83">
      <w:pPr>
        <w:pStyle w:val="Normal020"/>
        <w:framePr w:w="774" w:h="292" w:hRule="exact" w:wrap="auto" w:vAnchor="page" w:hAnchor="page" w:x="1248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0.2239</w:t>
      </w:r>
    </w:p>
    <w:p w:rsidR="000A1F9B" w:rsidRDefault="00B27F83">
      <w:pPr>
        <w:pStyle w:val="Normal020"/>
        <w:framePr w:w="810" w:h="292" w:hRule="exact" w:wrap="auto" w:vAnchor="page" w:hAnchor="page" w:x="1803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4F003</w:t>
      </w:r>
    </w:p>
    <w:p w:rsidR="000A1F9B" w:rsidRDefault="00B27F83">
      <w:pPr>
        <w:pStyle w:val="Normal020"/>
        <w:framePr w:w="585" w:h="292" w:hRule="exact" w:wrap="auto" w:vAnchor="page" w:hAnchor="page" w:x="2613" w:y="613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253.6</w:t>
      </w:r>
    </w:p>
    <w:p w:rsidR="000A1F9B" w:rsidRDefault="00B27F83">
      <w:pPr>
        <w:pStyle w:val="Normal020"/>
        <w:framePr w:w="774" w:h="292" w:hRule="exact" w:wrap="auto" w:vAnchor="page" w:hAnchor="page" w:x="397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0.4192</w:t>
      </w:r>
    </w:p>
    <w:p w:rsidR="000A1F9B" w:rsidRDefault="00B27F83">
      <w:pPr>
        <w:pStyle w:val="Normal020"/>
        <w:framePr w:w="774" w:h="292" w:hRule="exact" w:wrap="auto" w:vAnchor="page" w:hAnchor="page" w:x="474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3.0477</w:t>
      </w:r>
    </w:p>
    <w:p w:rsidR="000A1F9B" w:rsidRDefault="00B27F83">
      <w:pPr>
        <w:pStyle w:val="Normal020"/>
        <w:framePr w:w="774" w:h="292" w:hRule="exact" w:wrap="auto" w:vAnchor="page" w:hAnchor="page" w:x="5520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0.2385</w:t>
      </w:r>
    </w:p>
    <w:p w:rsidR="000A1F9B" w:rsidRDefault="00B27F83">
      <w:pPr>
        <w:pStyle w:val="Normal020"/>
        <w:framePr w:w="774" w:h="292" w:hRule="exact" w:wrap="auto" w:vAnchor="page" w:hAnchor="page" w:x="6294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0.5002</w:t>
      </w:r>
    </w:p>
    <w:p w:rsidR="000A1F9B" w:rsidRDefault="00B27F83">
      <w:pPr>
        <w:pStyle w:val="Normal020"/>
        <w:framePr w:w="774" w:h="292" w:hRule="exact" w:wrap="auto" w:vAnchor="page" w:hAnchor="page" w:x="706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0.8007</w:t>
      </w:r>
    </w:p>
    <w:p w:rsidR="000A1F9B" w:rsidRDefault="00B27F83">
      <w:pPr>
        <w:pStyle w:val="Normal020"/>
        <w:framePr w:w="774" w:h="292" w:hRule="exact" w:wrap="auto" w:vAnchor="page" w:hAnchor="page" w:x="784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0.8028</w:t>
      </w:r>
    </w:p>
    <w:p w:rsidR="000A1F9B" w:rsidRDefault="00B27F83">
      <w:pPr>
        <w:pStyle w:val="Normal020"/>
        <w:framePr w:w="774" w:h="292" w:hRule="exact" w:wrap="auto" w:vAnchor="page" w:hAnchor="page" w:x="861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0.2341</w:t>
      </w:r>
    </w:p>
    <w:p w:rsidR="000A1F9B" w:rsidRDefault="00B27F83">
      <w:pPr>
        <w:pStyle w:val="Normal020"/>
        <w:framePr w:w="774" w:h="292" w:hRule="exact" w:wrap="auto" w:vAnchor="page" w:hAnchor="page" w:x="9390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0.0282</w:t>
      </w:r>
    </w:p>
    <w:p w:rsidR="000A1F9B" w:rsidRDefault="00B27F83">
      <w:pPr>
        <w:pStyle w:val="Normal020"/>
        <w:framePr w:w="774" w:h="292" w:hRule="exact" w:wrap="auto" w:vAnchor="page" w:hAnchor="page" w:x="10164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0.0060</w:t>
      </w:r>
    </w:p>
    <w:p w:rsidR="000A1F9B" w:rsidRDefault="00B27F83">
      <w:pPr>
        <w:pStyle w:val="Normal020"/>
        <w:framePr w:w="774" w:h="292" w:hRule="exact" w:wrap="auto" w:vAnchor="page" w:hAnchor="page" w:x="1093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0.0155</w:t>
      </w:r>
    </w:p>
    <w:p w:rsidR="000A1F9B" w:rsidRDefault="00B27F83">
      <w:pPr>
        <w:pStyle w:val="Normal020"/>
        <w:framePr w:w="774" w:h="292" w:hRule="exact" w:wrap="auto" w:vAnchor="page" w:hAnchor="page" w:x="1171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0.0454</w:t>
      </w:r>
    </w:p>
    <w:p w:rsidR="000A1F9B" w:rsidRDefault="00B27F83">
      <w:pPr>
        <w:pStyle w:val="Normal020"/>
        <w:framePr w:w="774" w:h="292" w:hRule="exact" w:wrap="auto" w:vAnchor="page" w:hAnchor="page" w:x="1248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0.1782</w:t>
      </w:r>
    </w:p>
    <w:p w:rsidR="000A1F9B" w:rsidRDefault="00B27F83">
      <w:pPr>
        <w:pStyle w:val="Normal020"/>
        <w:framePr w:w="810" w:h="292" w:hRule="exact" w:wrap="auto" w:vAnchor="page" w:hAnchor="page" w:x="1803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4F004</w:t>
      </w:r>
    </w:p>
    <w:p w:rsidR="000A1F9B" w:rsidRDefault="00B27F83">
      <w:pPr>
        <w:pStyle w:val="Normal020"/>
        <w:framePr w:w="585" w:h="292" w:hRule="exact" w:wrap="auto" w:vAnchor="page" w:hAnchor="page" w:x="2613" w:y="641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233.2</w:t>
      </w:r>
    </w:p>
    <w:p w:rsidR="000A1F9B" w:rsidRDefault="00B27F83">
      <w:pPr>
        <w:pStyle w:val="Normal020"/>
        <w:framePr w:w="774" w:h="292" w:hRule="exact" w:wrap="auto" w:vAnchor="page" w:hAnchor="page" w:x="397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0.4086</w:t>
      </w:r>
    </w:p>
    <w:p w:rsidR="000A1F9B" w:rsidRDefault="00B27F83">
      <w:pPr>
        <w:pStyle w:val="Normal020"/>
        <w:framePr w:w="774" w:h="292" w:hRule="exact" w:wrap="auto" w:vAnchor="page" w:hAnchor="page" w:x="474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3.1988</w:t>
      </w:r>
    </w:p>
    <w:p w:rsidR="000A1F9B" w:rsidRDefault="00B27F83">
      <w:pPr>
        <w:pStyle w:val="Normal020"/>
        <w:framePr w:w="774" w:h="292" w:hRule="exact" w:wrap="auto" w:vAnchor="page" w:hAnchor="page" w:x="5520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0.2403</w:t>
      </w:r>
    </w:p>
    <w:p w:rsidR="000A1F9B" w:rsidRDefault="00B27F83">
      <w:pPr>
        <w:pStyle w:val="Normal020"/>
        <w:framePr w:w="774" w:h="292" w:hRule="exact" w:wrap="auto" w:vAnchor="page" w:hAnchor="page" w:x="6294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0.4965</w:t>
      </w:r>
    </w:p>
    <w:p w:rsidR="000A1F9B" w:rsidRDefault="00B27F83">
      <w:pPr>
        <w:pStyle w:val="Normal020"/>
        <w:framePr w:w="774" w:h="292" w:hRule="exact" w:wrap="auto" w:vAnchor="page" w:hAnchor="page" w:x="706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0.8388</w:t>
      </w:r>
    </w:p>
    <w:p w:rsidR="000A1F9B" w:rsidRDefault="00B27F83">
      <w:pPr>
        <w:pStyle w:val="Normal020"/>
        <w:framePr w:w="774" w:h="292" w:hRule="exact" w:wrap="auto" w:vAnchor="page" w:hAnchor="page" w:x="784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0.8379</w:t>
      </w:r>
    </w:p>
    <w:p w:rsidR="000A1F9B" w:rsidRDefault="00B27F83">
      <w:pPr>
        <w:pStyle w:val="Normal020"/>
        <w:framePr w:w="774" w:h="292" w:hRule="exact" w:wrap="auto" w:vAnchor="page" w:hAnchor="page" w:x="861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0.1863</w:t>
      </w:r>
    </w:p>
    <w:p w:rsidR="000A1F9B" w:rsidRDefault="00B27F83">
      <w:pPr>
        <w:pStyle w:val="Normal020"/>
        <w:framePr w:w="774" w:h="292" w:hRule="exact" w:wrap="auto" w:vAnchor="page" w:hAnchor="page" w:x="9390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0.0343</w:t>
      </w:r>
    </w:p>
    <w:p w:rsidR="000A1F9B" w:rsidRDefault="00B27F83">
      <w:pPr>
        <w:pStyle w:val="Normal020"/>
        <w:framePr w:w="774" w:h="292" w:hRule="exact" w:wrap="auto" w:vAnchor="page" w:hAnchor="page" w:x="10164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0.0056</w:t>
      </w:r>
    </w:p>
    <w:p w:rsidR="000A1F9B" w:rsidRDefault="00B27F83">
      <w:pPr>
        <w:pStyle w:val="Normal020"/>
        <w:framePr w:w="774" w:h="292" w:hRule="exact" w:wrap="auto" w:vAnchor="page" w:hAnchor="page" w:x="1093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0.0119</w:t>
      </w:r>
    </w:p>
    <w:p w:rsidR="000A1F9B" w:rsidRDefault="00B27F83">
      <w:pPr>
        <w:pStyle w:val="Normal020"/>
        <w:framePr w:w="774" w:h="292" w:hRule="exact" w:wrap="auto" w:vAnchor="page" w:hAnchor="page" w:x="1171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0.0360</w:t>
      </w:r>
    </w:p>
    <w:p w:rsidR="000A1F9B" w:rsidRDefault="00B27F83">
      <w:pPr>
        <w:pStyle w:val="Normal020"/>
        <w:framePr w:w="774" w:h="292" w:hRule="exact" w:wrap="auto" w:vAnchor="page" w:hAnchor="page" w:x="1248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0.2658</w:t>
      </w:r>
    </w:p>
    <w:p w:rsidR="000A1F9B" w:rsidRDefault="00B27F83">
      <w:pPr>
        <w:pStyle w:val="Normal020"/>
        <w:framePr w:w="810" w:h="292" w:hRule="exact" w:wrap="auto" w:vAnchor="page" w:hAnchor="page" w:x="1803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4F005</w:t>
      </w:r>
    </w:p>
    <w:p w:rsidR="000A1F9B" w:rsidRDefault="00B27F83">
      <w:pPr>
        <w:pStyle w:val="Normal020"/>
        <w:framePr w:w="585" w:h="292" w:hRule="exact" w:wrap="auto" w:vAnchor="page" w:hAnchor="page" w:x="2613" w:y="670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256.1</w:t>
      </w:r>
    </w:p>
    <w:p w:rsidR="000A1F9B" w:rsidRDefault="00B27F83">
      <w:pPr>
        <w:pStyle w:val="Normal020"/>
        <w:framePr w:w="774" w:h="292" w:hRule="exact" w:wrap="auto" w:vAnchor="page" w:hAnchor="page" w:x="397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0.4068</w:t>
      </w:r>
    </w:p>
    <w:p w:rsidR="000A1F9B" w:rsidRDefault="00B27F83">
      <w:pPr>
        <w:pStyle w:val="Normal020"/>
        <w:framePr w:w="774" w:h="292" w:hRule="exact" w:wrap="auto" w:vAnchor="page" w:hAnchor="page" w:x="474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2.8839</w:t>
      </w:r>
    </w:p>
    <w:p w:rsidR="000A1F9B" w:rsidRDefault="00B27F83">
      <w:pPr>
        <w:pStyle w:val="Normal020"/>
        <w:framePr w:w="774" w:h="292" w:hRule="exact" w:wrap="auto" w:vAnchor="page" w:hAnchor="page" w:x="5520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2775</w:t>
      </w:r>
    </w:p>
    <w:p w:rsidR="000A1F9B" w:rsidRDefault="00B27F83">
      <w:pPr>
        <w:pStyle w:val="Normal020"/>
        <w:framePr w:w="774" w:h="292" w:hRule="exact" w:wrap="auto" w:vAnchor="page" w:hAnchor="page" w:x="6294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0.5325</w:t>
      </w:r>
    </w:p>
    <w:p w:rsidR="000A1F9B" w:rsidRDefault="00B27F83">
      <w:pPr>
        <w:pStyle w:val="Normal020"/>
        <w:framePr w:w="774" w:h="292" w:hRule="exact" w:wrap="auto" w:vAnchor="page" w:hAnchor="page" w:x="706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0.7726</w:t>
      </w:r>
    </w:p>
    <w:p w:rsidR="000A1F9B" w:rsidRDefault="00B27F83">
      <w:pPr>
        <w:pStyle w:val="Normal020"/>
        <w:framePr w:w="774" w:h="292" w:hRule="exact" w:wrap="auto" w:vAnchor="page" w:hAnchor="page" w:x="784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0.7758</w:t>
      </w:r>
    </w:p>
    <w:p w:rsidR="000A1F9B" w:rsidRDefault="00B27F83">
      <w:pPr>
        <w:pStyle w:val="Normal020"/>
        <w:framePr w:w="774" w:h="292" w:hRule="exact" w:wrap="auto" w:vAnchor="page" w:hAnchor="page" w:x="861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0.1754</w:t>
      </w:r>
    </w:p>
    <w:p w:rsidR="000A1F9B" w:rsidRDefault="00B27F83">
      <w:pPr>
        <w:pStyle w:val="Normal020"/>
        <w:framePr w:w="774" w:h="292" w:hRule="exact" w:wrap="auto" w:vAnchor="page" w:hAnchor="page" w:x="9390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0.0257</w:t>
      </w:r>
    </w:p>
    <w:p w:rsidR="000A1F9B" w:rsidRDefault="00B27F83">
      <w:pPr>
        <w:pStyle w:val="Normal020"/>
        <w:framePr w:w="774" w:h="292" w:hRule="exact" w:wrap="auto" w:vAnchor="page" w:hAnchor="page" w:x="10164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0.0061</w:t>
      </w:r>
    </w:p>
    <w:p w:rsidR="000A1F9B" w:rsidRDefault="00B27F83">
      <w:pPr>
        <w:pStyle w:val="Normal020"/>
        <w:framePr w:w="774" w:h="292" w:hRule="exact" w:wrap="auto" w:vAnchor="page" w:hAnchor="page" w:x="1093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0.0138</w:t>
      </w:r>
    </w:p>
    <w:p w:rsidR="000A1F9B" w:rsidRDefault="00B27F83">
      <w:pPr>
        <w:pStyle w:val="Normal020"/>
        <w:framePr w:w="774" w:h="292" w:hRule="exact" w:wrap="auto" w:vAnchor="page" w:hAnchor="page" w:x="1171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0.0414</w:t>
      </w:r>
    </w:p>
    <w:p w:rsidR="000A1F9B" w:rsidRDefault="00B27F83">
      <w:pPr>
        <w:pStyle w:val="Normal020"/>
        <w:framePr w:w="774" w:h="292" w:hRule="exact" w:wrap="auto" w:vAnchor="page" w:hAnchor="page" w:x="1248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0.2075</w:t>
      </w:r>
    </w:p>
    <w:p w:rsidR="000A1F9B" w:rsidRDefault="00B27F83">
      <w:pPr>
        <w:pStyle w:val="Normal020"/>
        <w:framePr w:w="810" w:h="292" w:hRule="exact" w:wrap="auto" w:vAnchor="page" w:hAnchor="page" w:x="1803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4F006</w:t>
      </w:r>
    </w:p>
    <w:p w:rsidR="000A1F9B" w:rsidRDefault="00B27F83">
      <w:pPr>
        <w:pStyle w:val="Normal020"/>
        <w:framePr w:w="585" w:h="292" w:hRule="exact" w:wrap="auto" w:vAnchor="page" w:hAnchor="page" w:x="2613" w:y="698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225.8</w:t>
      </w:r>
    </w:p>
    <w:p w:rsidR="000A1F9B" w:rsidRDefault="00B27F83">
      <w:pPr>
        <w:pStyle w:val="Normal020"/>
        <w:framePr w:w="774" w:h="292" w:hRule="exact" w:wrap="auto" w:vAnchor="page" w:hAnchor="page" w:x="397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0.4364</w:t>
      </w:r>
    </w:p>
    <w:p w:rsidR="000A1F9B" w:rsidRDefault="00B27F83">
      <w:pPr>
        <w:pStyle w:val="Normal020"/>
        <w:framePr w:w="774" w:h="292" w:hRule="exact" w:wrap="auto" w:vAnchor="page" w:hAnchor="page" w:x="474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2.9196</w:t>
      </w:r>
    </w:p>
    <w:p w:rsidR="000A1F9B" w:rsidRDefault="00B27F83">
      <w:pPr>
        <w:pStyle w:val="Normal020"/>
        <w:framePr w:w="774" w:h="292" w:hRule="exact" w:wrap="auto" w:vAnchor="page" w:hAnchor="page" w:x="5520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0.2959</w:t>
      </w:r>
    </w:p>
    <w:p w:rsidR="000A1F9B" w:rsidRDefault="00B27F83">
      <w:pPr>
        <w:pStyle w:val="Normal020"/>
        <w:framePr w:w="774" w:h="292" w:hRule="exact" w:wrap="auto" w:vAnchor="page" w:hAnchor="page" w:x="6294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0.5711</w:t>
      </w:r>
    </w:p>
    <w:p w:rsidR="000A1F9B" w:rsidRDefault="00B27F83">
      <w:pPr>
        <w:pStyle w:val="Normal020"/>
        <w:framePr w:w="774" w:h="292" w:hRule="exact" w:wrap="auto" w:vAnchor="page" w:hAnchor="page" w:x="706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0.7686</w:t>
      </w:r>
    </w:p>
    <w:p w:rsidR="000A1F9B" w:rsidRDefault="00B27F83">
      <w:pPr>
        <w:pStyle w:val="Normal020"/>
        <w:framePr w:w="774" w:h="292" w:hRule="exact" w:wrap="auto" w:vAnchor="page" w:hAnchor="page" w:x="784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0.8742</w:t>
      </w:r>
    </w:p>
    <w:p w:rsidR="000A1F9B" w:rsidRDefault="00B27F83">
      <w:pPr>
        <w:pStyle w:val="Normal020"/>
        <w:framePr w:w="774" w:h="292" w:hRule="exact" w:wrap="auto" w:vAnchor="page" w:hAnchor="page" w:x="861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0.2182</w:t>
      </w:r>
    </w:p>
    <w:p w:rsidR="000A1F9B" w:rsidRDefault="00B27F83">
      <w:pPr>
        <w:pStyle w:val="Normal020"/>
        <w:framePr w:w="774" w:h="292" w:hRule="exact" w:wrap="auto" w:vAnchor="page" w:hAnchor="page" w:x="9390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0.0383</w:t>
      </w:r>
    </w:p>
    <w:p w:rsidR="000A1F9B" w:rsidRDefault="00B27F83">
      <w:pPr>
        <w:pStyle w:val="Normal020"/>
        <w:framePr w:w="774" w:h="292" w:hRule="exact" w:wrap="auto" w:vAnchor="page" w:hAnchor="page" w:x="10164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0.0075</w:t>
      </w:r>
    </w:p>
    <w:p w:rsidR="000A1F9B" w:rsidRDefault="00B27F83">
      <w:pPr>
        <w:pStyle w:val="Normal020"/>
        <w:framePr w:w="774" w:h="292" w:hRule="exact" w:wrap="auto" w:vAnchor="page" w:hAnchor="page" w:x="1093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0.0137</w:t>
      </w:r>
    </w:p>
    <w:p w:rsidR="000A1F9B" w:rsidRDefault="00B27F83">
      <w:pPr>
        <w:pStyle w:val="Normal020"/>
        <w:framePr w:w="774" w:h="292" w:hRule="exact" w:wrap="auto" w:vAnchor="page" w:hAnchor="page" w:x="1171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0.0440</w:t>
      </w:r>
    </w:p>
    <w:p w:rsidR="000A1F9B" w:rsidRDefault="00B27F83">
      <w:pPr>
        <w:pStyle w:val="Normal020"/>
        <w:framePr w:w="774" w:h="292" w:hRule="exact" w:wrap="auto" w:vAnchor="page" w:hAnchor="page" w:x="1248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0.3775</w:t>
      </w:r>
    </w:p>
    <w:p w:rsidR="000A1F9B" w:rsidRDefault="00B27F83">
      <w:pPr>
        <w:pStyle w:val="Normal020"/>
        <w:framePr w:w="810" w:h="292" w:hRule="exact" w:wrap="auto" w:vAnchor="page" w:hAnchor="page" w:x="1803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4F007</w:t>
      </w:r>
    </w:p>
    <w:p w:rsidR="000A1F9B" w:rsidRDefault="00B27F83">
      <w:pPr>
        <w:pStyle w:val="Normal020"/>
        <w:framePr w:w="585" w:h="292" w:hRule="exact" w:wrap="auto" w:vAnchor="page" w:hAnchor="page" w:x="2613" w:y="726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221.3</w:t>
      </w:r>
    </w:p>
    <w:p w:rsidR="000A1F9B" w:rsidRDefault="00B27F83">
      <w:pPr>
        <w:pStyle w:val="Normal020"/>
        <w:framePr w:w="774" w:h="292" w:hRule="exact" w:wrap="auto" w:vAnchor="page" w:hAnchor="page" w:x="397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0.4454</w:t>
      </w:r>
    </w:p>
    <w:p w:rsidR="000A1F9B" w:rsidRDefault="00B27F83">
      <w:pPr>
        <w:pStyle w:val="Normal020"/>
        <w:framePr w:w="774" w:h="292" w:hRule="exact" w:wrap="auto" w:vAnchor="page" w:hAnchor="page" w:x="474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3.3139</w:t>
      </w:r>
    </w:p>
    <w:p w:rsidR="000A1F9B" w:rsidRDefault="00B27F83">
      <w:pPr>
        <w:pStyle w:val="Normal020"/>
        <w:framePr w:w="774" w:h="292" w:hRule="exact" w:wrap="auto" w:vAnchor="page" w:hAnchor="page" w:x="5520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0.2598</w:t>
      </w:r>
    </w:p>
    <w:p w:rsidR="000A1F9B" w:rsidRDefault="00B27F83">
      <w:pPr>
        <w:pStyle w:val="Normal020"/>
        <w:framePr w:w="774" w:h="292" w:hRule="exact" w:wrap="auto" w:vAnchor="page" w:hAnchor="page" w:x="6294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0.5404</w:t>
      </w:r>
    </w:p>
    <w:p w:rsidR="000A1F9B" w:rsidRDefault="00B27F83">
      <w:pPr>
        <w:pStyle w:val="Normal020"/>
        <w:framePr w:w="774" w:h="292" w:hRule="exact" w:wrap="auto" w:vAnchor="page" w:hAnchor="page" w:x="706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0.9419</w:t>
      </w:r>
    </w:p>
    <w:p w:rsidR="000A1F9B" w:rsidRDefault="00B27F83">
      <w:pPr>
        <w:pStyle w:val="Normal020"/>
        <w:framePr w:w="774" w:h="292" w:hRule="exact" w:wrap="auto" w:vAnchor="page" w:hAnchor="page" w:x="784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0.8845</w:t>
      </w:r>
    </w:p>
    <w:p w:rsidR="000A1F9B" w:rsidRDefault="00B27F83">
      <w:pPr>
        <w:pStyle w:val="Normal020"/>
        <w:framePr w:w="774" w:h="292" w:hRule="exact" w:wrap="auto" w:vAnchor="page" w:hAnchor="page" w:x="861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0.1984</w:t>
      </w:r>
    </w:p>
    <w:p w:rsidR="000A1F9B" w:rsidRDefault="00B27F83">
      <w:pPr>
        <w:pStyle w:val="Normal020"/>
        <w:framePr w:w="774" w:h="292" w:hRule="exact" w:wrap="auto" w:vAnchor="page" w:hAnchor="page" w:x="9390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0.0270</w:t>
      </w:r>
    </w:p>
    <w:p w:rsidR="000A1F9B" w:rsidRDefault="00B27F83">
      <w:pPr>
        <w:pStyle w:val="Normal020"/>
        <w:framePr w:w="774" w:h="292" w:hRule="exact" w:wrap="auto" w:vAnchor="page" w:hAnchor="page" w:x="10164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0.0077</w:t>
      </w:r>
    </w:p>
    <w:p w:rsidR="000A1F9B" w:rsidRDefault="00B27F83">
      <w:pPr>
        <w:pStyle w:val="Normal020"/>
        <w:framePr w:w="774" w:h="292" w:hRule="exact" w:wrap="auto" w:vAnchor="page" w:hAnchor="page" w:x="1093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0.0144</w:t>
      </w:r>
    </w:p>
    <w:p w:rsidR="000A1F9B" w:rsidRDefault="00B27F83">
      <w:pPr>
        <w:pStyle w:val="Normal020"/>
        <w:framePr w:w="774" w:h="292" w:hRule="exact" w:wrap="auto" w:vAnchor="page" w:hAnchor="page" w:x="1171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0454</w:t>
      </w:r>
    </w:p>
    <w:p w:rsidR="000A1F9B" w:rsidRDefault="00B27F83">
      <w:pPr>
        <w:pStyle w:val="Normal020"/>
        <w:framePr w:w="774" w:h="292" w:hRule="exact" w:wrap="auto" w:vAnchor="page" w:hAnchor="page" w:x="1248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0.1885</w:t>
      </w:r>
    </w:p>
    <w:p w:rsidR="000A1F9B" w:rsidRDefault="00B27F83">
      <w:pPr>
        <w:pStyle w:val="Normal020"/>
        <w:framePr w:w="810" w:h="292" w:hRule="exact" w:wrap="auto" w:vAnchor="page" w:hAnchor="page" w:x="1803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4F008</w:t>
      </w:r>
    </w:p>
    <w:p w:rsidR="000A1F9B" w:rsidRDefault="00B27F83">
      <w:pPr>
        <w:pStyle w:val="Normal020"/>
        <w:framePr w:w="585" w:h="292" w:hRule="exact" w:wrap="auto" w:vAnchor="page" w:hAnchor="page" w:x="2613" w:y="754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267.5</w:t>
      </w:r>
    </w:p>
    <w:p w:rsidR="000A1F9B" w:rsidRDefault="00B27F83">
      <w:pPr>
        <w:pStyle w:val="Normal020"/>
        <w:framePr w:w="774" w:h="292" w:hRule="exact" w:wrap="auto" w:vAnchor="page" w:hAnchor="page" w:x="397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0.3828</w:t>
      </w:r>
    </w:p>
    <w:p w:rsidR="000A1F9B" w:rsidRDefault="00B27F83">
      <w:pPr>
        <w:pStyle w:val="Normal020"/>
        <w:framePr w:w="774" w:h="292" w:hRule="exact" w:wrap="auto" w:vAnchor="page" w:hAnchor="page" w:x="474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3.1775</w:t>
      </w:r>
    </w:p>
    <w:p w:rsidR="000A1F9B" w:rsidRDefault="00B27F83">
      <w:pPr>
        <w:pStyle w:val="Normal020"/>
        <w:framePr w:w="774" w:h="292" w:hRule="exact" w:wrap="auto" w:vAnchor="page" w:hAnchor="page" w:x="5520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0.2637</w:t>
      </w:r>
    </w:p>
    <w:p w:rsidR="000A1F9B" w:rsidRDefault="00B27F83">
      <w:pPr>
        <w:pStyle w:val="Normal020"/>
        <w:framePr w:w="774" w:h="292" w:hRule="exact" w:wrap="auto" w:vAnchor="page" w:hAnchor="page" w:x="6294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0.5185</w:t>
      </w:r>
    </w:p>
    <w:p w:rsidR="000A1F9B" w:rsidRDefault="00B27F83">
      <w:pPr>
        <w:pStyle w:val="Normal020"/>
        <w:framePr w:w="774" w:h="292" w:hRule="exact" w:wrap="auto" w:vAnchor="page" w:hAnchor="page" w:x="706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0.7231</w:t>
      </w:r>
    </w:p>
    <w:p w:rsidR="000A1F9B" w:rsidRDefault="00B27F83">
      <w:pPr>
        <w:pStyle w:val="Normal020"/>
        <w:framePr w:w="774" w:h="292" w:hRule="exact" w:wrap="auto" w:vAnchor="page" w:hAnchor="page" w:x="784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0.7788</w:t>
      </w:r>
    </w:p>
    <w:p w:rsidR="000A1F9B" w:rsidRDefault="00B27F83">
      <w:pPr>
        <w:pStyle w:val="Normal020"/>
        <w:framePr w:w="774" w:h="292" w:hRule="exact" w:wrap="auto" w:vAnchor="page" w:hAnchor="page" w:x="861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0.2052</w:t>
      </w:r>
    </w:p>
    <w:p w:rsidR="000A1F9B" w:rsidRDefault="00B27F83">
      <w:pPr>
        <w:pStyle w:val="Normal020"/>
        <w:framePr w:w="774" w:h="292" w:hRule="exact" w:wrap="auto" w:vAnchor="page" w:hAnchor="page" w:x="9390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0.0271</w:t>
      </w:r>
    </w:p>
    <w:p w:rsidR="000A1F9B" w:rsidRDefault="00B27F83">
      <w:pPr>
        <w:pStyle w:val="Normal020"/>
        <w:framePr w:w="774" w:h="292" w:hRule="exact" w:wrap="auto" w:vAnchor="page" w:hAnchor="page" w:x="10164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0.0063</w:t>
      </w:r>
    </w:p>
    <w:p w:rsidR="000A1F9B" w:rsidRDefault="00B27F83">
      <w:pPr>
        <w:pStyle w:val="Normal020"/>
        <w:framePr w:w="774" w:h="292" w:hRule="exact" w:wrap="auto" w:vAnchor="page" w:hAnchor="page" w:x="1093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0.0156</w:t>
      </w:r>
    </w:p>
    <w:p w:rsidR="000A1F9B" w:rsidRDefault="00B27F83">
      <w:pPr>
        <w:pStyle w:val="Normal020"/>
        <w:framePr w:w="774" w:h="292" w:hRule="exact" w:wrap="auto" w:vAnchor="page" w:hAnchor="page" w:x="1171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0.0449</w:t>
      </w:r>
    </w:p>
    <w:p w:rsidR="000A1F9B" w:rsidRDefault="00B27F83">
      <w:pPr>
        <w:pStyle w:val="Normal020"/>
        <w:framePr w:w="774" w:h="292" w:hRule="exact" w:wrap="auto" w:vAnchor="page" w:hAnchor="page" w:x="1248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0.2003</w:t>
      </w:r>
    </w:p>
    <w:p w:rsidR="000A1F9B" w:rsidRDefault="00B27F83">
      <w:pPr>
        <w:pStyle w:val="Normal020"/>
        <w:framePr w:w="810" w:h="292" w:hRule="exact" w:wrap="auto" w:vAnchor="page" w:hAnchor="page" w:x="1803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4F009</w:t>
      </w:r>
    </w:p>
    <w:p w:rsidR="000A1F9B" w:rsidRDefault="00B27F83">
      <w:pPr>
        <w:pStyle w:val="Normal020"/>
        <w:framePr w:w="585" w:h="292" w:hRule="exact" w:wrap="auto" w:vAnchor="page" w:hAnchor="page" w:x="2613" w:y="782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223.9</w:t>
      </w:r>
    </w:p>
    <w:p w:rsidR="000A1F9B" w:rsidRDefault="00B27F83">
      <w:pPr>
        <w:pStyle w:val="Normal020"/>
        <w:framePr w:w="774" w:h="292" w:hRule="exact" w:wrap="auto" w:vAnchor="page" w:hAnchor="page" w:x="397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0.4094</w:t>
      </w:r>
    </w:p>
    <w:p w:rsidR="000A1F9B" w:rsidRDefault="00B27F83">
      <w:pPr>
        <w:pStyle w:val="Normal020"/>
        <w:framePr w:w="774" w:h="292" w:hRule="exact" w:wrap="auto" w:vAnchor="page" w:hAnchor="page" w:x="474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3.0807</w:t>
      </w:r>
    </w:p>
    <w:p w:rsidR="000A1F9B" w:rsidRDefault="00B27F83">
      <w:pPr>
        <w:pStyle w:val="Normal020"/>
        <w:framePr w:w="774" w:h="292" w:hRule="exact" w:wrap="auto" w:vAnchor="page" w:hAnchor="page" w:x="5520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0.2374</w:t>
      </w:r>
    </w:p>
    <w:p w:rsidR="000A1F9B" w:rsidRDefault="00B27F83">
      <w:pPr>
        <w:pStyle w:val="Normal020"/>
        <w:framePr w:w="774" w:h="292" w:hRule="exact" w:wrap="auto" w:vAnchor="page" w:hAnchor="page" w:x="6294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0.4764</w:t>
      </w:r>
    </w:p>
    <w:p w:rsidR="000A1F9B" w:rsidRDefault="00B27F83">
      <w:pPr>
        <w:pStyle w:val="Normal020"/>
        <w:framePr w:w="774" w:h="292" w:hRule="exact" w:wrap="auto" w:vAnchor="page" w:hAnchor="page" w:x="706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0.8164</w:t>
      </w:r>
    </w:p>
    <w:p w:rsidR="000A1F9B" w:rsidRDefault="00B27F83">
      <w:pPr>
        <w:pStyle w:val="Normal020"/>
        <w:framePr w:w="774" w:h="292" w:hRule="exact" w:wrap="auto" w:vAnchor="page" w:hAnchor="page" w:x="784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0.9027</w:t>
      </w:r>
    </w:p>
    <w:p w:rsidR="000A1F9B" w:rsidRDefault="00B27F83">
      <w:pPr>
        <w:pStyle w:val="Normal020"/>
        <w:framePr w:w="774" w:h="292" w:hRule="exact" w:wrap="auto" w:vAnchor="page" w:hAnchor="page" w:x="861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0.1210</w:t>
      </w:r>
    </w:p>
    <w:p w:rsidR="000A1F9B" w:rsidRDefault="00B27F83">
      <w:pPr>
        <w:pStyle w:val="Normal020"/>
        <w:framePr w:w="774" w:h="292" w:hRule="exact" w:wrap="auto" w:vAnchor="page" w:hAnchor="page" w:x="9390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0.0303</w:t>
      </w:r>
    </w:p>
    <w:p w:rsidR="000A1F9B" w:rsidRDefault="00B27F83">
      <w:pPr>
        <w:pStyle w:val="Normal020"/>
        <w:framePr w:w="774" w:h="292" w:hRule="exact" w:wrap="auto" w:vAnchor="page" w:hAnchor="page" w:x="10164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0.0069</w:t>
      </w:r>
    </w:p>
    <w:p w:rsidR="000A1F9B" w:rsidRDefault="00B27F83">
      <w:pPr>
        <w:pStyle w:val="Normal020"/>
        <w:framePr w:w="774" w:h="292" w:hRule="exact" w:wrap="auto" w:vAnchor="page" w:hAnchor="page" w:x="1093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0.0104</w:t>
      </w:r>
    </w:p>
    <w:p w:rsidR="000A1F9B" w:rsidRDefault="00B27F83">
      <w:pPr>
        <w:pStyle w:val="Normal020"/>
        <w:framePr w:w="774" w:h="292" w:hRule="exact" w:wrap="auto" w:vAnchor="page" w:hAnchor="page" w:x="1171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0.0418</w:t>
      </w:r>
    </w:p>
    <w:p w:rsidR="000A1F9B" w:rsidRDefault="00B27F83">
      <w:pPr>
        <w:pStyle w:val="Normal020"/>
        <w:framePr w:w="774" w:h="292" w:hRule="exact" w:wrap="auto" w:vAnchor="page" w:hAnchor="page" w:x="1248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0.1733</w:t>
      </w:r>
    </w:p>
    <w:p w:rsidR="000A1F9B" w:rsidRDefault="00B27F83">
      <w:pPr>
        <w:pStyle w:val="Normal020"/>
        <w:framePr w:w="810" w:h="292" w:hRule="exact" w:wrap="auto" w:vAnchor="page" w:hAnchor="page" w:x="1803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4F010</w:t>
      </w:r>
    </w:p>
    <w:p w:rsidR="000A1F9B" w:rsidRDefault="00B27F83">
      <w:pPr>
        <w:pStyle w:val="Normal020"/>
        <w:framePr w:w="585" w:h="292" w:hRule="exact" w:wrap="auto" w:vAnchor="page" w:hAnchor="page" w:x="2613" w:y="811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226.4</w:t>
      </w:r>
    </w:p>
    <w:p w:rsidR="000A1F9B" w:rsidRDefault="00B27F83">
      <w:pPr>
        <w:pStyle w:val="Normal020"/>
        <w:framePr w:w="774" w:h="292" w:hRule="exact" w:wrap="auto" w:vAnchor="page" w:hAnchor="page" w:x="397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0.4188</w:t>
      </w:r>
    </w:p>
    <w:p w:rsidR="000A1F9B" w:rsidRDefault="00B27F83">
      <w:pPr>
        <w:pStyle w:val="Normal020"/>
        <w:framePr w:w="774" w:h="292" w:hRule="exact" w:wrap="auto" w:vAnchor="page" w:hAnchor="page" w:x="474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3.1793</w:t>
      </w:r>
    </w:p>
    <w:p w:rsidR="000A1F9B" w:rsidRDefault="00B27F83">
      <w:pPr>
        <w:pStyle w:val="Normal020"/>
        <w:framePr w:w="774" w:h="292" w:hRule="exact" w:wrap="auto" w:vAnchor="page" w:hAnchor="page" w:x="5520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0.2999</w:t>
      </w:r>
    </w:p>
    <w:p w:rsidR="000A1F9B" w:rsidRDefault="00B27F83">
      <w:pPr>
        <w:pStyle w:val="Normal020"/>
        <w:framePr w:w="774" w:h="292" w:hRule="exact" w:wrap="auto" w:vAnchor="page" w:hAnchor="page" w:x="6294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0.5840</w:t>
      </w:r>
    </w:p>
    <w:p w:rsidR="000A1F9B" w:rsidRDefault="00B27F83">
      <w:pPr>
        <w:pStyle w:val="Normal020"/>
        <w:framePr w:w="774" w:h="292" w:hRule="exact" w:wrap="auto" w:vAnchor="page" w:hAnchor="page" w:x="706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8525</w:t>
      </w:r>
    </w:p>
    <w:p w:rsidR="000A1F9B" w:rsidRDefault="00B27F83">
      <w:pPr>
        <w:pStyle w:val="Normal020"/>
        <w:framePr w:w="774" w:h="292" w:hRule="exact" w:wrap="auto" w:vAnchor="page" w:hAnchor="page" w:x="784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0.9056</w:t>
      </w:r>
    </w:p>
    <w:p w:rsidR="000A1F9B" w:rsidRDefault="00B27F83">
      <w:pPr>
        <w:pStyle w:val="Normal020"/>
        <w:framePr w:w="774" w:h="292" w:hRule="exact" w:wrap="auto" w:vAnchor="page" w:hAnchor="page" w:x="861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0.1856</w:t>
      </w:r>
    </w:p>
    <w:p w:rsidR="000A1F9B" w:rsidRDefault="00B27F83">
      <w:pPr>
        <w:pStyle w:val="Normal020"/>
        <w:framePr w:w="774" w:h="292" w:hRule="exact" w:wrap="auto" w:vAnchor="page" w:hAnchor="page" w:x="9390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0.0371</w:t>
      </w:r>
    </w:p>
    <w:p w:rsidR="000A1F9B" w:rsidRDefault="00B27F83">
      <w:pPr>
        <w:pStyle w:val="Normal020"/>
        <w:framePr w:w="774" w:h="292" w:hRule="exact" w:wrap="auto" w:vAnchor="page" w:hAnchor="page" w:x="10164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0.0083</w:t>
      </w:r>
    </w:p>
    <w:p w:rsidR="000A1F9B" w:rsidRDefault="00B27F83">
      <w:pPr>
        <w:pStyle w:val="Normal020"/>
        <w:framePr w:w="774" w:h="292" w:hRule="exact" w:wrap="auto" w:vAnchor="page" w:hAnchor="page" w:x="1093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0.0114</w:t>
      </w:r>
    </w:p>
    <w:p w:rsidR="000A1F9B" w:rsidRDefault="00B27F83">
      <w:pPr>
        <w:pStyle w:val="Normal020"/>
        <w:framePr w:w="774" w:h="292" w:hRule="exact" w:wrap="auto" w:vAnchor="page" w:hAnchor="page" w:x="1171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0.0453</w:t>
      </w:r>
    </w:p>
    <w:p w:rsidR="000A1F9B" w:rsidRDefault="00B27F83">
      <w:pPr>
        <w:pStyle w:val="Normal020"/>
        <w:framePr w:w="774" w:h="292" w:hRule="exact" w:wrap="auto" w:vAnchor="page" w:hAnchor="page" w:x="1248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0.2807</w:t>
      </w:r>
    </w:p>
    <w:p w:rsidR="000A1F9B" w:rsidRDefault="00B27F83">
      <w:pPr>
        <w:pStyle w:val="Normal020"/>
        <w:framePr w:w="810" w:h="292" w:hRule="exact" w:wrap="auto" w:vAnchor="page" w:hAnchor="page" w:x="1803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1F011</w:t>
      </w:r>
    </w:p>
    <w:p w:rsidR="000A1F9B" w:rsidRDefault="00B27F83">
      <w:pPr>
        <w:pStyle w:val="Normal020"/>
        <w:framePr w:w="585" w:h="292" w:hRule="exact" w:wrap="auto" w:vAnchor="page" w:hAnchor="page" w:x="2613" w:y="839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242.5</w:t>
      </w:r>
    </w:p>
    <w:p w:rsidR="000A1F9B" w:rsidRDefault="00B27F83">
      <w:pPr>
        <w:pStyle w:val="Normal020"/>
        <w:framePr w:w="774" w:h="292" w:hRule="exact" w:wrap="auto" w:vAnchor="page" w:hAnchor="page" w:x="3972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0.3878</w:t>
      </w:r>
    </w:p>
    <w:p w:rsidR="000A1F9B" w:rsidRDefault="00B27F83">
      <w:pPr>
        <w:pStyle w:val="Normal020"/>
        <w:framePr w:w="774" w:h="292" w:hRule="exact" w:wrap="auto" w:vAnchor="page" w:hAnchor="page" w:x="4746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3.4847</w:t>
      </w:r>
    </w:p>
    <w:p w:rsidR="000A1F9B" w:rsidRDefault="00B27F83">
      <w:pPr>
        <w:pStyle w:val="Normal020"/>
        <w:framePr w:w="774" w:h="292" w:hRule="exact" w:wrap="auto" w:vAnchor="page" w:hAnchor="page" w:x="5520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0.3115</w:t>
      </w:r>
    </w:p>
    <w:p w:rsidR="000A1F9B" w:rsidRDefault="00B27F83">
      <w:pPr>
        <w:pStyle w:val="Normal020"/>
        <w:framePr w:w="774" w:h="292" w:hRule="exact" w:wrap="auto" w:vAnchor="page" w:hAnchor="page" w:x="6294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0.5278</w:t>
      </w:r>
    </w:p>
    <w:p w:rsidR="000A1F9B" w:rsidRDefault="00B27F83">
      <w:pPr>
        <w:pStyle w:val="Normal020"/>
        <w:framePr w:w="774" w:h="292" w:hRule="exact" w:wrap="auto" w:vAnchor="page" w:hAnchor="page" w:x="7068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0.7726</w:t>
      </w:r>
    </w:p>
    <w:p w:rsidR="000A1F9B" w:rsidRDefault="00B27F83">
      <w:pPr>
        <w:pStyle w:val="Normal020"/>
        <w:framePr w:w="774" w:h="292" w:hRule="exact" w:wrap="auto" w:vAnchor="page" w:hAnchor="page" w:x="7842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0.8228</w:t>
      </w:r>
    </w:p>
    <w:p w:rsidR="000A1F9B" w:rsidRDefault="00B27F83">
      <w:pPr>
        <w:pStyle w:val="Normal020"/>
        <w:framePr w:w="774" w:h="292" w:hRule="exact" w:wrap="auto" w:vAnchor="page" w:hAnchor="page" w:x="8616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0.1249</w:t>
      </w:r>
    </w:p>
    <w:p w:rsidR="000A1F9B" w:rsidRDefault="00B27F83">
      <w:pPr>
        <w:pStyle w:val="Normal020"/>
        <w:framePr w:w="774" w:h="292" w:hRule="exact" w:wrap="auto" w:vAnchor="page" w:hAnchor="page" w:x="9390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0.0271</w:t>
      </w:r>
    </w:p>
    <w:p w:rsidR="000A1F9B" w:rsidRDefault="00B27F83">
      <w:pPr>
        <w:pStyle w:val="Normal020"/>
        <w:framePr w:w="774" w:h="292" w:hRule="exact" w:wrap="auto" w:vAnchor="page" w:hAnchor="page" w:x="10164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0.0093</w:t>
      </w:r>
    </w:p>
    <w:p w:rsidR="000A1F9B" w:rsidRDefault="00B27F83">
      <w:pPr>
        <w:pStyle w:val="Normal020"/>
        <w:framePr w:w="774" w:h="292" w:hRule="exact" w:wrap="auto" w:vAnchor="page" w:hAnchor="page" w:x="10938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0.0114</w:t>
      </w:r>
    </w:p>
    <w:p w:rsidR="000A1F9B" w:rsidRDefault="00B27F83">
      <w:pPr>
        <w:pStyle w:val="Normal020"/>
        <w:framePr w:w="774" w:h="292" w:hRule="exact" w:wrap="auto" w:vAnchor="page" w:hAnchor="page" w:x="11712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0.0298</w:t>
      </w:r>
    </w:p>
    <w:p w:rsidR="000A1F9B" w:rsidRDefault="00B27F83">
      <w:pPr>
        <w:pStyle w:val="Normal020"/>
        <w:framePr w:w="774" w:h="292" w:hRule="exact" w:wrap="auto" w:vAnchor="page" w:hAnchor="page" w:x="12486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0.2501</w:t>
      </w:r>
    </w:p>
    <w:p w:rsidR="000A1F9B" w:rsidRDefault="00B27F83">
      <w:pPr>
        <w:pStyle w:val="Normal020"/>
        <w:framePr w:w="12885" w:h="225" w:hRule="exact" w:wrap="auto" w:vAnchor="page" w:hAnchor="page" w:x="1863" w:y="882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20"/>
        <w:spacing w:line="1" w:lineRule="auto"/>
      </w:pPr>
      <w:r>
        <w:br w:type="page"/>
      </w:r>
    </w:p>
    <w:p w:rsidR="000A1F9B" w:rsidRDefault="00B27F83">
      <w:pPr>
        <w:pStyle w:val="Normal020"/>
        <w:framePr w:w="12780" w:h="226" w:hRule="exact" w:wrap="auto" w:vAnchor="page" w:hAnchor="page" w:x="1893" w:y="14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b/>
          <w:color w:val="000000"/>
          <w:kern w:val="2"/>
          <w:sz w:val="19"/>
        </w:rPr>
      </w:pPr>
      <w:r>
        <w:pict>
          <v:line id="_x0000_s3103" style="position:absolute;left:0;text-align:left;z-index:-251461632;mso-position-horizontal-relative:page;mso-position-vertical-relative:page" from="90.9pt,114.05pt" to="733.7pt,114.05pt" o:allowincell="f">
            <w10:wrap anchorx="page" anchory="page"/>
          </v:line>
        </w:pict>
      </w:r>
      <w:r>
        <w:pict>
          <v:line id="_x0000_s3102" style="position:absolute;left:0;text-align:left;z-index:-251460608;mso-position-horizontal-relative:page;mso-position-vertical-relative:page" from="90.9pt,151.55pt" to="735.2pt,151.55pt" o:allowincell="f">
            <w10:wrap anchorx="page" anchory="page"/>
          </v:line>
        </w:pict>
      </w:r>
      <w:r>
        <w:pict>
          <v:line id="_x0000_s3101" style="position:absolute;left:0;text-align:left;z-index:-251459584;mso-position-horizontal-relative:page;mso-position-vertical-relative:page" from="92.4pt,438.9pt" to="732.2pt,438.9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to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Terminal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Body Weight  Report with Individual Values </w:t>
      </w:r>
    </w:p>
    <w:p w:rsidR="000A1F9B" w:rsidRDefault="00B27F83">
      <w:pPr>
        <w:pStyle w:val="Normal020"/>
        <w:framePr w:w="12825" w:h="285" w:hRule="exact" w:wrap="auto" w:vAnchor="page" w:hAnchor="page" w:x="1878" w:y="17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脏体比（%）计算结果个体数据</w:t>
      </w:r>
    </w:p>
    <w:p w:rsidR="000A1F9B" w:rsidRDefault="00B27F83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动物</w:t>
      </w:r>
    </w:p>
    <w:p w:rsidR="000A1F9B" w:rsidRDefault="00B27F83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编号</w:t>
      </w:r>
      <w:r>
        <w:rPr>
          <w:rFonts w:ascii="宋体" w:eastAsia="宋体" w:hAnsi="宋体"/>
          <w:b/>
          <w:color w:val="000000"/>
          <w:kern w:val="2"/>
          <w:sz w:val="13"/>
        </w:rPr>
        <w:t xml:space="preserve">  </w:t>
      </w:r>
    </w:p>
    <w:p w:rsidR="000A1F9B" w:rsidRDefault="000A1F9B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</w:p>
    <w:p w:rsidR="000A1F9B" w:rsidRDefault="00B27F83">
      <w:pPr>
        <w:pStyle w:val="Normal020"/>
        <w:framePr w:w="630" w:h="525" w:hRule="exact" w:wrap="auto" w:vAnchor="page" w:hAnchor="page" w:x="2538" w:y="241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试验</w:t>
      </w:r>
    </w:p>
    <w:p w:rsidR="000A1F9B" w:rsidRDefault="00B27F83">
      <w:pPr>
        <w:pStyle w:val="Normal020"/>
        <w:framePr w:w="630" w:h="525" w:hRule="exact" w:wrap="auto" w:vAnchor="page" w:hAnchor="page" w:x="2538" w:y="241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日期</w:t>
      </w:r>
    </w:p>
    <w:p w:rsidR="000A1F9B" w:rsidRDefault="00B27F83">
      <w:pPr>
        <w:pStyle w:val="Normal020"/>
        <w:framePr w:w="774" w:h="660" w:hRule="exact" w:wrap="auto" w:vAnchor="page" w:hAnchor="page" w:x="319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(TBW)</w:t>
      </w:r>
    </w:p>
    <w:p w:rsidR="000A1F9B" w:rsidRDefault="00B27F83">
      <w:pPr>
        <w:pStyle w:val="Normal020"/>
        <w:framePr w:w="774" w:h="660" w:hRule="exact" w:wrap="auto" w:vAnchor="page" w:hAnchor="page" w:x="319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终期体重</w:t>
      </w:r>
    </w:p>
    <w:p w:rsidR="000A1F9B" w:rsidRDefault="00B27F83">
      <w:pPr>
        <w:pStyle w:val="Normal020"/>
        <w:framePr w:w="774" w:h="660" w:hRule="exact" w:wrap="auto" w:vAnchor="page" w:hAnchor="page" w:x="397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20"/>
        <w:framePr w:w="774" w:h="660" w:hRule="exact" w:wrap="auto" w:vAnchor="page" w:hAnchor="page" w:x="397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20"/>
        <w:framePr w:w="774" w:h="660" w:hRule="exact" w:wrap="auto" w:vAnchor="page" w:hAnchor="page" w:x="474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20"/>
        <w:framePr w:w="774" w:h="660" w:hRule="exact" w:wrap="auto" w:vAnchor="page" w:hAnchor="page" w:x="474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20"/>
        <w:framePr w:w="774" w:h="660" w:hRule="exact" w:wrap="auto" w:vAnchor="page" w:hAnchor="page" w:x="552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20"/>
        <w:framePr w:w="774" w:h="660" w:hRule="exact" w:wrap="auto" w:vAnchor="page" w:hAnchor="page" w:x="552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20"/>
        <w:framePr w:w="774" w:h="660" w:hRule="exact" w:wrap="auto" w:vAnchor="page" w:hAnchor="page" w:x="629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20"/>
        <w:framePr w:w="774" w:h="660" w:hRule="exact" w:wrap="auto" w:vAnchor="page" w:hAnchor="page" w:x="629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20"/>
        <w:framePr w:w="774" w:h="660" w:hRule="exact" w:wrap="auto" w:vAnchor="page" w:hAnchor="page" w:x="706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20"/>
        <w:framePr w:w="774" w:h="660" w:hRule="exact" w:wrap="auto" w:vAnchor="page" w:hAnchor="page" w:x="706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20"/>
        <w:framePr w:w="774" w:h="660" w:hRule="exact" w:wrap="auto" w:vAnchor="page" w:hAnchor="page" w:x="784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20"/>
        <w:framePr w:w="774" w:h="660" w:hRule="exact" w:wrap="auto" w:vAnchor="page" w:hAnchor="page" w:x="784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20"/>
        <w:framePr w:w="774" w:h="660" w:hRule="exact" w:wrap="auto" w:vAnchor="page" w:hAnchor="page" w:x="861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20"/>
        <w:framePr w:w="774" w:h="660" w:hRule="exact" w:wrap="auto" w:vAnchor="page" w:hAnchor="page" w:x="861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20"/>
        <w:framePr w:w="774" w:h="660" w:hRule="exact" w:wrap="auto" w:vAnchor="page" w:hAnchor="page" w:x="939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20"/>
        <w:framePr w:w="774" w:h="660" w:hRule="exact" w:wrap="auto" w:vAnchor="page" w:hAnchor="page" w:x="939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20"/>
        <w:framePr w:w="774" w:h="660" w:hRule="exact" w:wrap="auto" w:vAnchor="page" w:hAnchor="page" w:x="1016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20"/>
        <w:framePr w:w="774" w:h="660" w:hRule="exact" w:wrap="auto" w:vAnchor="page" w:hAnchor="page" w:x="1016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20"/>
        <w:framePr w:w="774" w:h="660" w:hRule="exact" w:wrap="auto" w:vAnchor="page" w:hAnchor="page" w:x="1093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20"/>
        <w:framePr w:w="774" w:h="660" w:hRule="exact" w:wrap="auto" w:vAnchor="page" w:hAnchor="page" w:x="1093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20"/>
        <w:framePr w:w="774" w:h="660" w:hRule="exact" w:wrap="auto" w:vAnchor="page" w:hAnchor="page" w:x="1171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(OV)</w:t>
      </w:r>
    </w:p>
    <w:p w:rsidR="000A1F9B" w:rsidRDefault="00B27F83">
      <w:pPr>
        <w:pStyle w:val="Normal020"/>
        <w:framePr w:w="774" w:h="660" w:hRule="exact" w:wrap="auto" w:vAnchor="page" w:hAnchor="page" w:x="1171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卵巢</w:t>
      </w:r>
    </w:p>
    <w:p w:rsidR="000A1F9B" w:rsidRDefault="00B27F83">
      <w:pPr>
        <w:pStyle w:val="Normal020"/>
        <w:framePr w:w="774" w:h="660" w:hRule="exact" w:wrap="auto" w:vAnchor="page" w:hAnchor="page" w:x="1248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(UC)</w:t>
      </w:r>
    </w:p>
    <w:p w:rsidR="000A1F9B" w:rsidRDefault="00B27F83">
      <w:pPr>
        <w:pStyle w:val="Normal020"/>
        <w:framePr w:w="774" w:h="660" w:hRule="exact" w:wrap="auto" w:vAnchor="page" w:hAnchor="page" w:x="1248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子宫（包括宫颈）</w:t>
      </w:r>
    </w:p>
    <w:p w:rsidR="000A1F9B" w:rsidRDefault="00B27F83">
      <w:pPr>
        <w:pStyle w:val="Normal020"/>
        <w:framePr w:w="810" w:h="292" w:hRule="exact" w:wrap="auto" w:vAnchor="page" w:hAnchor="page" w:x="18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1F012</w:t>
      </w:r>
    </w:p>
    <w:p w:rsidR="000A1F9B" w:rsidRDefault="00B27F83">
      <w:pPr>
        <w:pStyle w:val="Normal020"/>
        <w:framePr w:w="585" w:h="292" w:hRule="exact" w:wrap="auto" w:vAnchor="page" w:hAnchor="page" w:x="2613" w:y="303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260.0</w:t>
      </w:r>
    </w:p>
    <w:p w:rsidR="000A1F9B" w:rsidRDefault="00B27F83">
      <w:pPr>
        <w:pStyle w:val="Normal020"/>
        <w:framePr w:w="774" w:h="292" w:hRule="exact" w:wrap="auto" w:vAnchor="page" w:hAnchor="page" w:x="397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0.3789</w:t>
      </w:r>
    </w:p>
    <w:p w:rsidR="000A1F9B" w:rsidRDefault="00B27F83">
      <w:pPr>
        <w:pStyle w:val="Normal020"/>
        <w:framePr w:w="774" w:h="292" w:hRule="exact" w:wrap="auto" w:vAnchor="page" w:hAnchor="page" w:x="474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2.6908</w:t>
      </w:r>
    </w:p>
    <w:p w:rsidR="000A1F9B" w:rsidRDefault="00B27F83">
      <w:pPr>
        <w:pStyle w:val="Normal020"/>
        <w:framePr w:w="774" w:h="292" w:hRule="exact" w:wrap="auto" w:vAnchor="page" w:hAnchor="page" w:x="5520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0.1922</w:t>
      </w:r>
    </w:p>
    <w:p w:rsidR="000A1F9B" w:rsidRDefault="00B27F83">
      <w:pPr>
        <w:pStyle w:val="Normal020"/>
        <w:framePr w:w="774" w:h="292" w:hRule="exact" w:wrap="auto" w:vAnchor="page" w:hAnchor="page" w:x="6294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0.4365</w:t>
      </w:r>
    </w:p>
    <w:p w:rsidR="000A1F9B" w:rsidRDefault="00B27F83">
      <w:pPr>
        <w:pStyle w:val="Normal020"/>
        <w:framePr w:w="774" w:h="292" w:hRule="exact" w:wrap="auto" w:vAnchor="page" w:hAnchor="page" w:x="706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0.7250</w:t>
      </w:r>
    </w:p>
    <w:p w:rsidR="000A1F9B" w:rsidRDefault="00B27F83">
      <w:pPr>
        <w:pStyle w:val="Normal020"/>
        <w:framePr w:w="774" w:h="292" w:hRule="exact" w:wrap="auto" w:vAnchor="page" w:hAnchor="page" w:x="784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0.7419</w:t>
      </w:r>
    </w:p>
    <w:p w:rsidR="000A1F9B" w:rsidRDefault="00B27F83">
      <w:pPr>
        <w:pStyle w:val="Normal020"/>
        <w:framePr w:w="774" w:h="292" w:hRule="exact" w:wrap="auto" w:vAnchor="page" w:hAnchor="page" w:x="861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0.1154</w:t>
      </w:r>
    </w:p>
    <w:p w:rsidR="000A1F9B" w:rsidRDefault="00B27F83">
      <w:pPr>
        <w:pStyle w:val="Normal020"/>
        <w:framePr w:w="774" w:h="292" w:hRule="exact" w:wrap="auto" w:vAnchor="page" w:hAnchor="page" w:x="9390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0.0312</w:t>
      </w:r>
    </w:p>
    <w:p w:rsidR="000A1F9B" w:rsidRDefault="00B27F83">
      <w:pPr>
        <w:pStyle w:val="Normal020"/>
        <w:framePr w:w="774" w:h="292" w:hRule="exact" w:wrap="auto" w:vAnchor="page" w:hAnchor="page" w:x="10164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0.0072</w:t>
      </w:r>
    </w:p>
    <w:p w:rsidR="000A1F9B" w:rsidRDefault="00B27F83">
      <w:pPr>
        <w:pStyle w:val="Normal020"/>
        <w:framePr w:w="774" w:h="292" w:hRule="exact" w:wrap="auto" w:vAnchor="page" w:hAnchor="page" w:x="1093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0.0115</w:t>
      </w:r>
    </w:p>
    <w:p w:rsidR="000A1F9B" w:rsidRDefault="00B27F83">
      <w:pPr>
        <w:pStyle w:val="Normal020"/>
        <w:framePr w:w="774" w:h="292" w:hRule="exact" w:wrap="auto" w:vAnchor="page" w:hAnchor="page" w:x="1171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0428</w:t>
      </w:r>
    </w:p>
    <w:p w:rsidR="000A1F9B" w:rsidRDefault="00B27F83">
      <w:pPr>
        <w:pStyle w:val="Normal020"/>
        <w:framePr w:w="774" w:h="292" w:hRule="exact" w:wrap="auto" w:vAnchor="page" w:hAnchor="page" w:x="1248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0.2202</w:t>
      </w:r>
    </w:p>
    <w:p w:rsidR="000A1F9B" w:rsidRDefault="00B27F83">
      <w:pPr>
        <w:pStyle w:val="Normal020"/>
        <w:framePr w:w="810" w:h="292" w:hRule="exact" w:wrap="auto" w:vAnchor="page" w:hAnchor="page" w:x="1803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1F013</w:t>
      </w:r>
    </w:p>
    <w:p w:rsidR="000A1F9B" w:rsidRDefault="00B27F83">
      <w:pPr>
        <w:pStyle w:val="Normal020"/>
        <w:framePr w:w="585" w:h="292" w:hRule="exact" w:wrap="auto" w:vAnchor="page" w:hAnchor="page" w:x="2613" w:y="331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257.0</w:t>
      </w:r>
    </w:p>
    <w:p w:rsidR="000A1F9B" w:rsidRDefault="00B27F83">
      <w:pPr>
        <w:pStyle w:val="Normal020"/>
        <w:framePr w:w="774" w:h="292" w:hRule="exact" w:wrap="auto" w:vAnchor="page" w:hAnchor="page" w:x="397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0.3966</w:t>
      </w:r>
    </w:p>
    <w:p w:rsidR="000A1F9B" w:rsidRDefault="00B27F83">
      <w:pPr>
        <w:pStyle w:val="Normal020"/>
        <w:framePr w:w="774" w:h="292" w:hRule="exact" w:wrap="auto" w:vAnchor="page" w:hAnchor="page" w:x="474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2.9930</w:t>
      </w:r>
    </w:p>
    <w:p w:rsidR="000A1F9B" w:rsidRDefault="00B27F83">
      <w:pPr>
        <w:pStyle w:val="Normal020"/>
        <w:framePr w:w="774" w:h="292" w:hRule="exact" w:wrap="auto" w:vAnchor="page" w:hAnchor="page" w:x="5520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0.2028</w:t>
      </w:r>
    </w:p>
    <w:p w:rsidR="000A1F9B" w:rsidRDefault="00B27F83">
      <w:pPr>
        <w:pStyle w:val="Normal020"/>
        <w:framePr w:w="774" w:h="292" w:hRule="exact" w:wrap="auto" w:vAnchor="page" w:hAnchor="page" w:x="6294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0.4788</w:t>
      </w:r>
    </w:p>
    <w:p w:rsidR="000A1F9B" w:rsidRDefault="00B27F83">
      <w:pPr>
        <w:pStyle w:val="Normal020"/>
        <w:framePr w:w="774" w:h="292" w:hRule="exact" w:wrap="auto" w:vAnchor="page" w:hAnchor="page" w:x="706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0.6959</w:t>
      </w:r>
    </w:p>
    <w:p w:rsidR="000A1F9B" w:rsidRDefault="00B27F83">
      <w:pPr>
        <w:pStyle w:val="Normal020"/>
        <w:framePr w:w="774" w:h="292" w:hRule="exact" w:wrap="auto" w:vAnchor="page" w:hAnchor="page" w:x="784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0.7638</w:t>
      </w:r>
    </w:p>
    <w:p w:rsidR="000A1F9B" w:rsidRDefault="00B27F83">
      <w:pPr>
        <w:pStyle w:val="Normal020"/>
        <w:framePr w:w="774" w:h="292" w:hRule="exact" w:wrap="auto" w:vAnchor="page" w:hAnchor="page" w:x="861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0.1270</w:t>
      </w:r>
    </w:p>
    <w:p w:rsidR="000A1F9B" w:rsidRDefault="00B27F83">
      <w:pPr>
        <w:pStyle w:val="Normal020"/>
        <w:framePr w:w="774" w:h="292" w:hRule="exact" w:wrap="auto" w:vAnchor="page" w:hAnchor="page" w:x="9390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0.0269</w:t>
      </w:r>
    </w:p>
    <w:p w:rsidR="000A1F9B" w:rsidRDefault="00B27F83">
      <w:pPr>
        <w:pStyle w:val="Normal020"/>
        <w:framePr w:w="774" w:h="292" w:hRule="exact" w:wrap="auto" w:vAnchor="page" w:hAnchor="page" w:x="10164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0.0084</w:t>
      </w:r>
    </w:p>
    <w:p w:rsidR="000A1F9B" w:rsidRDefault="00B27F83">
      <w:pPr>
        <w:pStyle w:val="Normal020"/>
        <w:framePr w:w="774" w:h="292" w:hRule="exact" w:wrap="auto" w:vAnchor="page" w:hAnchor="page" w:x="1093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0.0100</w:t>
      </w:r>
    </w:p>
    <w:p w:rsidR="000A1F9B" w:rsidRDefault="00B27F83">
      <w:pPr>
        <w:pStyle w:val="Normal020"/>
        <w:framePr w:w="774" w:h="292" w:hRule="exact" w:wrap="auto" w:vAnchor="page" w:hAnchor="page" w:x="1171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0.0322</w:t>
      </w:r>
    </w:p>
    <w:p w:rsidR="000A1F9B" w:rsidRDefault="00B27F83">
      <w:pPr>
        <w:pStyle w:val="Normal020"/>
        <w:framePr w:w="774" w:h="292" w:hRule="exact" w:wrap="auto" w:vAnchor="page" w:hAnchor="page" w:x="1248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0.2081</w:t>
      </w:r>
    </w:p>
    <w:p w:rsidR="000A1F9B" w:rsidRDefault="00B27F83">
      <w:pPr>
        <w:pStyle w:val="Normal020"/>
        <w:framePr w:w="810" w:h="292" w:hRule="exact" w:wrap="auto" w:vAnchor="page" w:hAnchor="page" w:x="1803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1F014</w:t>
      </w:r>
    </w:p>
    <w:p w:rsidR="000A1F9B" w:rsidRDefault="00B27F83">
      <w:pPr>
        <w:pStyle w:val="Normal020"/>
        <w:framePr w:w="585" w:h="292" w:hRule="exact" w:wrap="auto" w:vAnchor="page" w:hAnchor="page" w:x="2613" w:y="359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259.7</w:t>
      </w:r>
    </w:p>
    <w:p w:rsidR="000A1F9B" w:rsidRDefault="00B27F83">
      <w:pPr>
        <w:pStyle w:val="Normal020"/>
        <w:framePr w:w="774" w:h="292" w:hRule="exact" w:wrap="auto" w:vAnchor="page" w:hAnchor="page" w:x="397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0.4290</w:t>
      </w:r>
    </w:p>
    <w:p w:rsidR="000A1F9B" w:rsidRDefault="00B27F83">
      <w:pPr>
        <w:pStyle w:val="Normal020"/>
        <w:framePr w:w="774" w:h="292" w:hRule="exact" w:wrap="auto" w:vAnchor="page" w:hAnchor="page" w:x="474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2.9565</w:t>
      </w:r>
    </w:p>
    <w:p w:rsidR="000A1F9B" w:rsidRDefault="00B27F83">
      <w:pPr>
        <w:pStyle w:val="Normal020"/>
        <w:framePr w:w="774" w:h="292" w:hRule="exact" w:wrap="auto" w:vAnchor="page" w:hAnchor="page" w:x="5520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0.2043</w:t>
      </w:r>
    </w:p>
    <w:p w:rsidR="000A1F9B" w:rsidRDefault="00B27F83">
      <w:pPr>
        <w:pStyle w:val="Normal020"/>
        <w:framePr w:w="774" w:h="292" w:hRule="exact" w:wrap="auto" w:vAnchor="page" w:hAnchor="page" w:x="6294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0.4705</w:t>
      </w:r>
    </w:p>
    <w:p w:rsidR="000A1F9B" w:rsidRDefault="00B27F83">
      <w:pPr>
        <w:pStyle w:val="Normal020"/>
        <w:framePr w:w="774" w:h="292" w:hRule="exact" w:wrap="auto" w:vAnchor="page" w:hAnchor="page" w:x="706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0.7150</w:t>
      </w:r>
    </w:p>
    <w:p w:rsidR="000A1F9B" w:rsidRDefault="00B27F83">
      <w:pPr>
        <w:pStyle w:val="Normal020"/>
        <w:framePr w:w="774" w:h="292" w:hRule="exact" w:wrap="auto" w:vAnchor="page" w:hAnchor="page" w:x="784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0.7941</w:t>
      </w:r>
    </w:p>
    <w:p w:rsidR="000A1F9B" w:rsidRDefault="00B27F83">
      <w:pPr>
        <w:pStyle w:val="Normal020"/>
        <w:framePr w:w="774" w:h="292" w:hRule="exact" w:wrap="auto" w:vAnchor="page" w:hAnchor="page" w:x="861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0.1380</w:t>
      </w:r>
    </w:p>
    <w:p w:rsidR="000A1F9B" w:rsidRDefault="00B27F83">
      <w:pPr>
        <w:pStyle w:val="Normal020"/>
        <w:framePr w:w="774" w:h="292" w:hRule="exact" w:wrap="auto" w:vAnchor="page" w:hAnchor="page" w:x="9390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0.0303</w:t>
      </w:r>
    </w:p>
    <w:p w:rsidR="000A1F9B" w:rsidRDefault="00B27F83">
      <w:pPr>
        <w:pStyle w:val="Normal020"/>
        <w:framePr w:w="774" w:h="292" w:hRule="exact" w:wrap="auto" w:vAnchor="page" w:hAnchor="page" w:x="10164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0.0079</w:t>
      </w:r>
    </w:p>
    <w:p w:rsidR="000A1F9B" w:rsidRDefault="00B27F83">
      <w:pPr>
        <w:pStyle w:val="Normal020"/>
        <w:framePr w:w="774" w:h="292" w:hRule="exact" w:wrap="auto" w:vAnchor="page" w:hAnchor="page" w:x="1093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0.0109</w:t>
      </w:r>
    </w:p>
    <w:p w:rsidR="000A1F9B" w:rsidRDefault="00B27F83">
      <w:pPr>
        <w:pStyle w:val="Normal020"/>
        <w:framePr w:w="774" w:h="292" w:hRule="exact" w:wrap="auto" w:vAnchor="page" w:hAnchor="page" w:x="1171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0.0352</w:t>
      </w:r>
    </w:p>
    <w:p w:rsidR="000A1F9B" w:rsidRDefault="00B27F83">
      <w:pPr>
        <w:pStyle w:val="Normal020"/>
        <w:framePr w:w="774" w:h="292" w:hRule="exact" w:wrap="auto" w:vAnchor="page" w:hAnchor="page" w:x="1248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0.1961</w:t>
      </w:r>
    </w:p>
    <w:p w:rsidR="000A1F9B" w:rsidRDefault="00B27F83">
      <w:pPr>
        <w:pStyle w:val="Normal020"/>
        <w:framePr w:w="810" w:h="292" w:hRule="exact" w:wrap="auto" w:vAnchor="page" w:hAnchor="page" w:x="1803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1F015</w:t>
      </w:r>
    </w:p>
    <w:p w:rsidR="000A1F9B" w:rsidRDefault="00B27F83">
      <w:pPr>
        <w:pStyle w:val="Normal020"/>
        <w:framePr w:w="585" w:h="292" w:hRule="exact" w:wrap="auto" w:vAnchor="page" w:hAnchor="page" w:x="2613" w:y="388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294.5</w:t>
      </w:r>
    </w:p>
    <w:p w:rsidR="000A1F9B" w:rsidRDefault="00B27F83">
      <w:pPr>
        <w:pStyle w:val="Normal020"/>
        <w:framePr w:w="774" w:h="292" w:hRule="exact" w:wrap="auto" w:vAnchor="page" w:hAnchor="page" w:x="397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0.3368</w:t>
      </w:r>
    </w:p>
    <w:p w:rsidR="000A1F9B" w:rsidRDefault="00B27F83">
      <w:pPr>
        <w:pStyle w:val="Normal020"/>
        <w:framePr w:w="774" w:h="292" w:hRule="exact" w:wrap="auto" w:vAnchor="page" w:hAnchor="page" w:x="474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2.5910</w:t>
      </w:r>
    </w:p>
    <w:p w:rsidR="000A1F9B" w:rsidRDefault="00B27F83">
      <w:pPr>
        <w:pStyle w:val="Normal020"/>
        <w:framePr w:w="774" w:h="292" w:hRule="exact" w:wrap="auto" w:vAnchor="page" w:hAnchor="page" w:x="5520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0.1961</w:t>
      </w:r>
    </w:p>
    <w:p w:rsidR="000A1F9B" w:rsidRDefault="00B27F83">
      <w:pPr>
        <w:pStyle w:val="Normal020"/>
        <w:framePr w:w="774" w:h="292" w:hRule="exact" w:wrap="auto" w:vAnchor="page" w:hAnchor="page" w:x="6294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0.4604</w:t>
      </w:r>
    </w:p>
    <w:p w:rsidR="000A1F9B" w:rsidRDefault="00B27F83">
      <w:pPr>
        <w:pStyle w:val="Normal020"/>
        <w:framePr w:w="774" w:h="292" w:hRule="exact" w:wrap="auto" w:vAnchor="page" w:hAnchor="page" w:x="706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0.7274</w:t>
      </w:r>
    </w:p>
    <w:p w:rsidR="000A1F9B" w:rsidRDefault="00B27F83">
      <w:pPr>
        <w:pStyle w:val="Normal020"/>
        <w:framePr w:w="774" w:h="292" w:hRule="exact" w:wrap="auto" w:vAnchor="page" w:hAnchor="page" w:x="784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0.7407</w:t>
      </w:r>
    </w:p>
    <w:p w:rsidR="000A1F9B" w:rsidRDefault="00B27F83">
      <w:pPr>
        <w:pStyle w:val="Normal020"/>
        <w:framePr w:w="774" w:h="292" w:hRule="exact" w:wrap="auto" w:vAnchor="page" w:hAnchor="page" w:x="861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0.1240</w:t>
      </w:r>
    </w:p>
    <w:p w:rsidR="000A1F9B" w:rsidRDefault="00B27F83">
      <w:pPr>
        <w:pStyle w:val="Normal020"/>
        <w:framePr w:w="774" w:h="292" w:hRule="exact" w:wrap="auto" w:vAnchor="page" w:hAnchor="page" w:x="9390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0.0262</w:t>
      </w:r>
    </w:p>
    <w:p w:rsidR="000A1F9B" w:rsidRDefault="00B27F83">
      <w:pPr>
        <w:pStyle w:val="Normal020"/>
        <w:framePr w:w="774" w:h="292" w:hRule="exact" w:wrap="auto" w:vAnchor="page" w:hAnchor="page" w:x="10164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0.0044</w:t>
      </w:r>
    </w:p>
    <w:p w:rsidR="000A1F9B" w:rsidRDefault="00B27F83">
      <w:pPr>
        <w:pStyle w:val="Normal020"/>
        <w:framePr w:w="774" w:h="292" w:hRule="exact" w:wrap="auto" w:vAnchor="page" w:hAnchor="page" w:x="1093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0.0134</w:t>
      </w:r>
    </w:p>
    <w:p w:rsidR="000A1F9B" w:rsidRDefault="00B27F83">
      <w:pPr>
        <w:pStyle w:val="Normal020"/>
        <w:framePr w:w="774" w:h="292" w:hRule="exact" w:wrap="auto" w:vAnchor="page" w:hAnchor="page" w:x="1171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0.0366</w:t>
      </w:r>
    </w:p>
    <w:p w:rsidR="000A1F9B" w:rsidRDefault="00B27F83">
      <w:pPr>
        <w:pStyle w:val="Normal020"/>
        <w:framePr w:w="774" w:h="292" w:hRule="exact" w:wrap="auto" w:vAnchor="page" w:hAnchor="page" w:x="1248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0.1553</w:t>
      </w:r>
    </w:p>
    <w:p w:rsidR="000A1F9B" w:rsidRDefault="00B27F83">
      <w:pPr>
        <w:pStyle w:val="Normal020"/>
        <w:framePr w:w="810" w:h="292" w:hRule="exact" w:wrap="auto" w:vAnchor="page" w:hAnchor="page" w:x="1803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2F011</w:t>
      </w:r>
    </w:p>
    <w:p w:rsidR="000A1F9B" w:rsidRDefault="00B27F83">
      <w:pPr>
        <w:pStyle w:val="Normal020"/>
        <w:framePr w:w="585" w:h="292" w:hRule="exact" w:wrap="auto" w:vAnchor="page" w:hAnchor="page" w:x="2613" w:y="416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298.2</w:t>
      </w:r>
    </w:p>
    <w:p w:rsidR="000A1F9B" w:rsidRDefault="00B27F83">
      <w:pPr>
        <w:pStyle w:val="Normal020"/>
        <w:framePr w:w="774" w:h="292" w:hRule="exact" w:wrap="auto" w:vAnchor="page" w:hAnchor="page" w:x="397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0.4524</w:t>
      </w:r>
    </w:p>
    <w:p w:rsidR="000A1F9B" w:rsidRDefault="00B27F83">
      <w:pPr>
        <w:pStyle w:val="Normal020"/>
        <w:framePr w:w="774" w:h="292" w:hRule="exact" w:wrap="auto" w:vAnchor="page" w:hAnchor="page" w:x="474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3.6096</w:t>
      </w:r>
    </w:p>
    <w:p w:rsidR="000A1F9B" w:rsidRDefault="00B27F83">
      <w:pPr>
        <w:pStyle w:val="Normal020"/>
        <w:framePr w:w="774" w:h="292" w:hRule="exact" w:wrap="auto" w:vAnchor="page" w:hAnchor="page" w:x="5520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0.5797</w:t>
      </w:r>
    </w:p>
    <w:p w:rsidR="000A1F9B" w:rsidRDefault="00B27F83">
      <w:pPr>
        <w:pStyle w:val="Normal020"/>
        <w:framePr w:w="774" w:h="292" w:hRule="exact" w:wrap="auto" w:vAnchor="page" w:hAnchor="page" w:x="6294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0.4703</w:t>
      </w:r>
    </w:p>
    <w:p w:rsidR="000A1F9B" w:rsidRDefault="00B27F83">
      <w:pPr>
        <w:pStyle w:val="Normal020"/>
        <w:framePr w:w="774" w:h="292" w:hRule="exact" w:wrap="auto" w:vAnchor="page" w:hAnchor="page" w:x="706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0.6330</w:t>
      </w:r>
    </w:p>
    <w:p w:rsidR="000A1F9B" w:rsidRDefault="00B27F83">
      <w:pPr>
        <w:pStyle w:val="Normal020"/>
        <w:framePr w:w="774" w:h="292" w:hRule="exact" w:wrap="auto" w:vAnchor="page" w:hAnchor="page" w:x="784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0.7281</w:t>
      </w:r>
    </w:p>
    <w:p w:rsidR="000A1F9B" w:rsidRDefault="00B27F83">
      <w:pPr>
        <w:pStyle w:val="Normal020"/>
        <w:framePr w:w="774" w:h="292" w:hRule="exact" w:wrap="auto" w:vAnchor="page" w:hAnchor="page" w:x="861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0.1304</w:t>
      </w:r>
    </w:p>
    <w:p w:rsidR="000A1F9B" w:rsidRDefault="00B27F83">
      <w:pPr>
        <w:pStyle w:val="Normal020"/>
        <w:framePr w:w="774" w:h="292" w:hRule="exact" w:wrap="auto" w:vAnchor="page" w:hAnchor="page" w:x="9390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0.0298</w:t>
      </w:r>
    </w:p>
    <w:p w:rsidR="000A1F9B" w:rsidRDefault="00B27F83">
      <w:pPr>
        <w:pStyle w:val="Normal020"/>
        <w:framePr w:w="774" w:h="292" w:hRule="exact" w:wrap="auto" w:vAnchor="page" w:hAnchor="page" w:x="10164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0.0063</w:t>
      </w:r>
    </w:p>
    <w:p w:rsidR="000A1F9B" w:rsidRDefault="00B27F83">
      <w:pPr>
        <w:pStyle w:val="Normal020"/>
        <w:framePr w:w="774" w:h="292" w:hRule="exact" w:wrap="auto" w:vAnchor="page" w:hAnchor="page" w:x="1093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0.0128</w:t>
      </w:r>
    </w:p>
    <w:p w:rsidR="000A1F9B" w:rsidRDefault="00B27F83">
      <w:pPr>
        <w:pStyle w:val="Normal020"/>
        <w:framePr w:w="774" w:h="292" w:hRule="exact" w:wrap="auto" w:vAnchor="page" w:hAnchor="page" w:x="1171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0.0455</w:t>
      </w:r>
    </w:p>
    <w:p w:rsidR="000A1F9B" w:rsidRDefault="00B27F83">
      <w:pPr>
        <w:pStyle w:val="Normal020"/>
        <w:framePr w:w="774" w:h="292" w:hRule="exact" w:wrap="auto" w:vAnchor="page" w:hAnchor="page" w:x="1248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0.2601</w:t>
      </w:r>
    </w:p>
    <w:p w:rsidR="000A1F9B" w:rsidRDefault="00B27F83">
      <w:pPr>
        <w:pStyle w:val="Normal020"/>
        <w:framePr w:w="810" w:h="292" w:hRule="exact" w:wrap="auto" w:vAnchor="page" w:hAnchor="page" w:x="1803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2F012</w:t>
      </w:r>
    </w:p>
    <w:p w:rsidR="000A1F9B" w:rsidRDefault="00B27F83">
      <w:pPr>
        <w:pStyle w:val="Normal020"/>
        <w:framePr w:w="585" w:h="292" w:hRule="exact" w:wrap="auto" w:vAnchor="page" w:hAnchor="page" w:x="2613" w:y="444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252.9</w:t>
      </w:r>
    </w:p>
    <w:p w:rsidR="000A1F9B" w:rsidRDefault="00B27F83">
      <w:pPr>
        <w:pStyle w:val="Normal020"/>
        <w:framePr w:w="774" w:h="292" w:hRule="exact" w:wrap="auto" w:vAnchor="page" w:hAnchor="page" w:x="397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0.4052</w:t>
      </w:r>
    </w:p>
    <w:p w:rsidR="000A1F9B" w:rsidRDefault="00B27F83">
      <w:pPr>
        <w:pStyle w:val="Normal020"/>
        <w:framePr w:w="774" w:h="292" w:hRule="exact" w:wrap="auto" w:vAnchor="page" w:hAnchor="page" w:x="474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2.5824</w:t>
      </w:r>
    </w:p>
    <w:p w:rsidR="000A1F9B" w:rsidRDefault="00B27F83">
      <w:pPr>
        <w:pStyle w:val="Normal020"/>
        <w:framePr w:w="774" w:h="292" w:hRule="exact" w:wrap="auto" w:vAnchor="page" w:hAnchor="page" w:x="5520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0.2084</w:t>
      </w:r>
    </w:p>
    <w:p w:rsidR="000A1F9B" w:rsidRDefault="00B27F83">
      <w:pPr>
        <w:pStyle w:val="Normal020"/>
        <w:framePr w:w="774" w:h="292" w:hRule="exact" w:wrap="auto" w:vAnchor="page" w:hAnchor="page" w:x="6294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0.5135</w:t>
      </w:r>
    </w:p>
    <w:p w:rsidR="000A1F9B" w:rsidRDefault="00B27F83">
      <w:pPr>
        <w:pStyle w:val="Normal020"/>
        <w:framePr w:w="774" w:h="292" w:hRule="exact" w:wrap="auto" w:vAnchor="page" w:hAnchor="page" w:x="706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0.6429</w:t>
      </w:r>
    </w:p>
    <w:p w:rsidR="000A1F9B" w:rsidRDefault="00B27F83">
      <w:pPr>
        <w:pStyle w:val="Normal020"/>
        <w:framePr w:w="774" w:h="292" w:hRule="exact" w:wrap="auto" w:vAnchor="page" w:hAnchor="page" w:x="784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0.8172</w:t>
      </w:r>
    </w:p>
    <w:p w:rsidR="000A1F9B" w:rsidRDefault="00B27F83">
      <w:pPr>
        <w:pStyle w:val="Normal020"/>
        <w:framePr w:w="774" w:h="292" w:hRule="exact" w:wrap="auto" w:vAnchor="page" w:hAnchor="page" w:x="861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0.1500</w:t>
      </w:r>
    </w:p>
    <w:p w:rsidR="000A1F9B" w:rsidRDefault="00B27F83">
      <w:pPr>
        <w:pStyle w:val="Normal020"/>
        <w:framePr w:w="774" w:h="292" w:hRule="exact" w:wrap="auto" w:vAnchor="page" w:hAnchor="page" w:x="9390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0.0311</w:t>
      </w:r>
    </w:p>
    <w:p w:rsidR="000A1F9B" w:rsidRDefault="00B27F83">
      <w:pPr>
        <w:pStyle w:val="Normal020"/>
        <w:framePr w:w="774" w:h="292" w:hRule="exact" w:wrap="auto" w:vAnchor="page" w:hAnchor="page" w:x="10164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0.0071</w:t>
      </w:r>
    </w:p>
    <w:p w:rsidR="000A1F9B" w:rsidRDefault="00B27F83">
      <w:pPr>
        <w:pStyle w:val="Normal020"/>
        <w:framePr w:w="774" w:h="292" w:hRule="exact" w:wrap="auto" w:vAnchor="page" w:hAnchor="page" w:x="1093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0.0100</w:t>
      </w:r>
    </w:p>
    <w:p w:rsidR="000A1F9B" w:rsidRDefault="00B27F83">
      <w:pPr>
        <w:pStyle w:val="Normal020"/>
        <w:framePr w:w="774" w:h="292" w:hRule="exact" w:wrap="auto" w:vAnchor="page" w:hAnchor="page" w:x="1171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0.0377</w:t>
      </w:r>
    </w:p>
    <w:p w:rsidR="000A1F9B" w:rsidRDefault="00B27F83">
      <w:pPr>
        <w:pStyle w:val="Normal020"/>
        <w:framePr w:w="774" w:h="292" w:hRule="exact" w:wrap="auto" w:vAnchor="page" w:hAnchor="page" w:x="1248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0.2144</w:t>
      </w:r>
    </w:p>
    <w:p w:rsidR="000A1F9B" w:rsidRDefault="00B27F83">
      <w:pPr>
        <w:pStyle w:val="Normal020"/>
        <w:framePr w:w="810" w:h="292" w:hRule="exact" w:wrap="auto" w:vAnchor="page" w:hAnchor="page" w:x="1803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2F013</w:t>
      </w:r>
    </w:p>
    <w:p w:rsidR="000A1F9B" w:rsidRDefault="00B27F83">
      <w:pPr>
        <w:pStyle w:val="Normal020"/>
        <w:framePr w:w="585" w:h="292" w:hRule="exact" w:wrap="auto" w:vAnchor="page" w:hAnchor="page" w:x="2613" w:y="472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297.0</w:t>
      </w:r>
    </w:p>
    <w:p w:rsidR="000A1F9B" w:rsidRDefault="00B27F83">
      <w:pPr>
        <w:pStyle w:val="Normal020"/>
        <w:framePr w:w="774" w:h="292" w:hRule="exact" w:wrap="auto" w:vAnchor="page" w:hAnchor="page" w:x="397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0.4171</w:t>
      </w:r>
    </w:p>
    <w:p w:rsidR="000A1F9B" w:rsidRDefault="00B27F83">
      <w:pPr>
        <w:pStyle w:val="Normal020"/>
        <w:framePr w:w="774" w:h="292" w:hRule="exact" w:wrap="auto" w:vAnchor="page" w:hAnchor="page" w:x="474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2.8564</w:t>
      </w:r>
    </w:p>
    <w:p w:rsidR="000A1F9B" w:rsidRDefault="00B27F83">
      <w:pPr>
        <w:pStyle w:val="Normal020"/>
        <w:framePr w:w="774" w:h="292" w:hRule="exact" w:wrap="auto" w:vAnchor="page" w:hAnchor="page" w:x="5520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0.1926</w:t>
      </w:r>
    </w:p>
    <w:p w:rsidR="000A1F9B" w:rsidRDefault="00B27F83">
      <w:pPr>
        <w:pStyle w:val="Normal020"/>
        <w:framePr w:w="774" w:h="292" w:hRule="exact" w:wrap="auto" w:vAnchor="page" w:hAnchor="page" w:x="6294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0.4910</w:t>
      </w:r>
    </w:p>
    <w:p w:rsidR="000A1F9B" w:rsidRDefault="00B27F83">
      <w:pPr>
        <w:pStyle w:val="Normal020"/>
        <w:framePr w:w="774" w:h="292" w:hRule="exact" w:wrap="auto" w:vAnchor="page" w:hAnchor="page" w:x="706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0.7102</w:t>
      </w:r>
    </w:p>
    <w:p w:rsidR="000A1F9B" w:rsidRDefault="00B27F83">
      <w:pPr>
        <w:pStyle w:val="Normal020"/>
        <w:framePr w:w="774" w:h="292" w:hRule="exact" w:wrap="auto" w:vAnchor="page" w:hAnchor="page" w:x="784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0.7041</w:t>
      </w:r>
    </w:p>
    <w:p w:rsidR="000A1F9B" w:rsidRDefault="00B27F83">
      <w:pPr>
        <w:pStyle w:val="Normal020"/>
        <w:framePr w:w="774" w:h="292" w:hRule="exact" w:wrap="auto" w:vAnchor="page" w:hAnchor="page" w:x="861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0.1040</w:t>
      </w:r>
    </w:p>
    <w:p w:rsidR="000A1F9B" w:rsidRDefault="00B27F83">
      <w:pPr>
        <w:pStyle w:val="Normal020"/>
        <w:framePr w:w="774" w:h="292" w:hRule="exact" w:wrap="auto" w:vAnchor="page" w:hAnchor="page" w:x="9390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0.0313</w:t>
      </w:r>
    </w:p>
    <w:p w:rsidR="000A1F9B" w:rsidRDefault="00B27F83">
      <w:pPr>
        <w:pStyle w:val="Normal020"/>
        <w:framePr w:w="774" w:h="292" w:hRule="exact" w:wrap="auto" w:vAnchor="page" w:hAnchor="page" w:x="10164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0.0063</w:t>
      </w:r>
    </w:p>
    <w:p w:rsidR="000A1F9B" w:rsidRDefault="00B27F83">
      <w:pPr>
        <w:pStyle w:val="Normal020"/>
        <w:framePr w:w="774" w:h="292" w:hRule="exact" w:wrap="auto" w:vAnchor="page" w:hAnchor="page" w:x="1093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0.0107</w:t>
      </w:r>
    </w:p>
    <w:p w:rsidR="000A1F9B" w:rsidRDefault="00B27F83">
      <w:pPr>
        <w:pStyle w:val="Normal020"/>
        <w:framePr w:w="774" w:h="292" w:hRule="exact" w:wrap="auto" w:vAnchor="page" w:hAnchor="page" w:x="1171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0.0407</w:t>
      </w:r>
    </w:p>
    <w:p w:rsidR="000A1F9B" w:rsidRDefault="00B27F83">
      <w:pPr>
        <w:pStyle w:val="Normal020"/>
        <w:framePr w:w="774" w:h="292" w:hRule="exact" w:wrap="auto" w:vAnchor="page" w:hAnchor="page" w:x="1248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0.1902</w:t>
      </w:r>
    </w:p>
    <w:p w:rsidR="000A1F9B" w:rsidRDefault="00B27F83">
      <w:pPr>
        <w:pStyle w:val="Normal020"/>
        <w:framePr w:w="810" w:h="292" w:hRule="exact" w:wrap="auto" w:vAnchor="page" w:hAnchor="page" w:x="1803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2F014</w:t>
      </w:r>
    </w:p>
    <w:p w:rsidR="000A1F9B" w:rsidRDefault="00B27F83">
      <w:pPr>
        <w:pStyle w:val="Normal020"/>
        <w:framePr w:w="585" w:h="292" w:hRule="exact" w:wrap="auto" w:vAnchor="page" w:hAnchor="page" w:x="2613" w:y="500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288.3</w:t>
      </w:r>
    </w:p>
    <w:p w:rsidR="000A1F9B" w:rsidRDefault="00B27F83">
      <w:pPr>
        <w:pStyle w:val="Normal020"/>
        <w:framePr w:w="774" w:h="292" w:hRule="exact" w:wrap="auto" w:vAnchor="page" w:hAnchor="page" w:x="397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0.3352</w:t>
      </w:r>
    </w:p>
    <w:p w:rsidR="000A1F9B" w:rsidRDefault="00B27F83">
      <w:pPr>
        <w:pStyle w:val="Normal020"/>
        <w:framePr w:w="774" w:h="292" w:hRule="exact" w:wrap="auto" w:vAnchor="page" w:hAnchor="page" w:x="474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2.6323</w:t>
      </w:r>
    </w:p>
    <w:p w:rsidR="000A1F9B" w:rsidRDefault="00B27F83">
      <w:pPr>
        <w:pStyle w:val="Normal020"/>
        <w:framePr w:w="774" w:h="292" w:hRule="exact" w:wrap="auto" w:vAnchor="page" w:hAnchor="page" w:x="5520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0.1768</w:t>
      </w:r>
    </w:p>
    <w:p w:rsidR="000A1F9B" w:rsidRDefault="00B27F83">
      <w:pPr>
        <w:pStyle w:val="Normal020"/>
        <w:framePr w:w="774" w:h="292" w:hRule="exact" w:wrap="auto" w:vAnchor="page" w:hAnchor="page" w:x="6294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0.4251</w:t>
      </w:r>
    </w:p>
    <w:p w:rsidR="000A1F9B" w:rsidRDefault="00B27F83">
      <w:pPr>
        <w:pStyle w:val="Normal020"/>
        <w:framePr w:w="774" w:h="292" w:hRule="exact" w:wrap="auto" w:vAnchor="page" w:hAnchor="page" w:x="706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0.6625</w:t>
      </w:r>
    </w:p>
    <w:p w:rsidR="000A1F9B" w:rsidRDefault="00B27F83">
      <w:pPr>
        <w:pStyle w:val="Normal020"/>
        <w:framePr w:w="774" w:h="292" w:hRule="exact" w:wrap="auto" w:vAnchor="page" w:hAnchor="page" w:x="784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0.7267</w:t>
      </w:r>
    </w:p>
    <w:p w:rsidR="000A1F9B" w:rsidRDefault="00B27F83">
      <w:pPr>
        <w:pStyle w:val="Normal020"/>
        <w:framePr w:w="774" w:h="292" w:hRule="exact" w:wrap="auto" w:vAnchor="page" w:hAnchor="page" w:x="861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0.1671</w:t>
      </w:r>
    </w:p>
    <w:p w:rsidR="000A1F9B" w:rsidRDefault="00B27F83">
      <w:pPr>
        <w:pStyle w:val="Normal020"/>
        <w:framePr w:w="774" w:h="292" w:hRule="exact" w:wrap="auto" w:vAnchor="page" w:hAnchor="page" w:x="9390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0.0325</w:t>
      </w:r>
    </w:p>
    <w:p w:rsidR="000A1F9B" w:rsidRDefault="00B27F83">
      <w:pPr>
        <w:pStyle w:val="Normal020"/>
        <w:framePr w:w="774" w:h="292" w:hRule="exact" w:wrap="auto" w:vAnchor="page" w:hAnchor="page" w:x="10164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0.0073</w:t>
      </w:r>
    </w:p>
    <w:p w:rsidR="000A1F9B" w:rsidRDefault="00B27F83">
      <w:pPr>
        <w:pStyle w:val="Normal020"/>
        <w:framePr w:w="774" w:h="292" w:hRule="exact" w:wrap="auto" w:vAnchor="page" w:hAnchor="page" w:x="1093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0.0093</w:t>
      </w:r>
    </w:p>
    <w:p w:rsidR="000A1F9B" w:rsidRDefault="00B27F83">
      <w:pPr>
        <w:pStyle w:val="Normal020"/>
        <w:framePr w:w="774" w:h="292" w:hRule="exact" w:wrap="auto" w:vAnchor="page" w:hAnchor="page" w:x="1171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0.0411</w:t>
      </w:r>
    </w:p>
    <w:p w:rsidR="000A1F9B" w:rsidRDefault="00B27F83">
      <w:pPr>
        <w:pStyle w:val="Normal020"/>
        <w:framePr w:w="774" w:h="292" w:hRule="exact" w:wrap="auto" w:vAnchor="page" w:hAnchor="page" w:x="1248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0.2220</w:t>
      </w:r>
    </w:p>
    <w:p w:rsidR="000A1F9B" w:rsidRDefault="00B27F83">
      <w:pPr>
        <w:pStyle w:val="Normal020"/>
        <w:framePr w:w="810" w:h="292" w:hRule="exact" w:wrap="auto" w:vAnchor="page" w:hAnchor="page" w:x="1803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2F015</w:t>
      </w:r>
    </w:p>
    <w:p w:rsidR="000A1F9B" w:rsidRDefault="00B27F83">
      <w:pPr>
        <w:pStyle w:val="Normal020"/>
        <w:framePr w:w="585" w:h="292" w:hRule="exact" w:wrap="auto" w:vAnchor="page" w:hAnchor="page" w:x="2613" w:y="529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289.5</w:t>
      </w:r>
    </w:p>
    <w:p w:rsidR="000A1F9B" w:rsidRDefault="00B27F83">
      <w:pPr>
        <w:pStyle w:val="Normal020"/>
        <w:framePr w:w="774" w:h="292" w:hRule="exact" w:wrap="auto" w:vAnchor="page" w:hAnchor="page" w:x="397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0.4432</w:t>
      </w:r>
    </w:p>
    <w:p w:rsidR="000A1F9B" w:rsidRDefault="00B27F83">
      <w:pPr>
        <w:pStyle w:val="Normal020"/>
        <w:framePr w:w="774" w:h="292" w:hRule="exact" w:wrap="auto" w:vAnchor="page" w:hAnchor="page" w:x="474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2.9428</w:t>
      </w:r>
    </w:p>
    <w:p w:rsidR="000A1F9B" w:rsidRDefault="00B27F83">
      <w:pPr>
        <w:pStyle w:val="Normal020"/>
        <w:framePr w:w="774" w:h="292" w:hRule="exact" w:wrap="auto" w:vAnchor="page" w:hAnchor="page" w:x="5520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0.2115</w:t>
      </w:r>
    </w:p>
    <w:p w:rsidR="000A1F9B" w:rsidRDefault="00B27F83">
      <w:pPr>
        <w:pStyle w:val="Normal020"/>
        <w:framePr w:w="774" w:h="292" w:hRule="exact" w:wrap="auto" w:vAnchor="page" w:hAnchor="page" w:x="6294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0.4027</w:t>
      </w:r>
    </w:p>
    <w:p w:rsidR="000A1F9B" w:rsidRDefault="00B27F83">
      <w:pPr>
        <w:pStyle w:val="Normal020"/>
        <w:framePr w:w="774" w:h="292" w:hRule="exact" w:wrap="auto" w:vAnchor="page" w:hAnchor="page" w:x="706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0.6884</w:t>
      </w:r>
    </w:p>
    <w:p w:rsidR="000A1F9B" w:rsidRDefault="00B27F83">
      <w:pPr>
        <w:pStyle w:val="Normal020"/>
        <w:framePr w:w="774" w:h="292" w:hRule="exact" w:wrap="auto" w:vAnchor="page" w:hAnchor="page" w:x="784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7086</w:t>
      </w:r>
    </w:p>
    <w:p w:rsidR="000A1F9B" w:rsidRDefault="00B27F83">
      <w:pPr>
        <w:pStyle w:val="Normal020"/>
        <w:framePr w:w="774" w:h="292" w:hRule="exact" w:wrap="auto" w:vAnchor="page" w:hAnchor="page" w:x="861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0.1040</w:t>
      </w:r>
    </w:p>
    <w:p w:rsidR="000A1F9B" w:rsidRDefault="00B27F83">
      <w:pPr>
        <w:pStyle w:val="Normal020"/>
        <w:framePr w:w="774" w:h="292" w:hRule="exact" w:wrap="auto" w:vAnchor="page" w:hAnchor="page" w:x="9390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0.0320</w:t>
      </w:r>
    </w:p>
    <w:p w:rsidR="000A1F9B" w:rsidRDefault="00B27F83">
      <w:pPr>
        <w:pStyle w:val="Normal020"/>
        <w:framePr w:w="774" w:h="292" w:hRule="exact" w:wrap="auto" w:vAnchor="page" w:hAnchor="page" w:x="10164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0.0064</w:t>
      </w:r>
    </w:p>
    <w:p w:rsidR="000A1F9B" w:rsidRDefault="00B27F83">
      <w:pPr>
        <w:pStyle w:val="Normal020"/>
        <w:framePr w:w="774" w:h="292" w:hRule="exact" w:wrap="auto" w:vAnchor="page" w:hAnchor="page" w:x="1093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0.0093</w:t>
      </w:r>
    </w:p>
    <w:p w:rsidR="000A1F9B" w:rsidRDefault="00B27F83">
      <w:pPr>
        <w:pStyle w:val="Normal020"/>
        <w:framePr w:w="774" w:h="292" w:hRule="exact" w:wrap="auto" w:vAnchor="page" w:hAnchor="page" w:x="1171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0.0489</w:t>
      </w:r>
    </w:p>
    <w:p w:rsidR="000A1F9B" w:rsidRDefault="00B27F83">
      <w:pPr>
        <w:pStyle w:val="Normal020"/>
        <w:framePr w:w="774" w:h="292" w:hRule="exact" w:wrap="auto" w:vAnchor="page" w:hAnchor="page" w:x="1248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0.2297</w:t>
      </w:r>
    </w:p>
    <w:p w:rsidR="000A1F9B" w:rsidRDefault="00B27F83">
      <w:pPr>
        <w:pStyle w:val="Normal020"/>
        <w:framePr w:w="810" w:h="292" w:hRule="exact" w:wrap="auto" w:vAnchor="page" w:hAnchor="page" w:x="1803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3F011</w:t>
      </w:r>
    </w:p>
    <w:p w:rsidR="000A1F9B" w:rsidRDefault="00B27F83">
      <w:pPr>
        <w:pStyle w:val="Normal020"/>
        <w:framePr w:w="585" w:h="292" w:hRule="exact" w:wrap="auto" w:vAnchor="page" w:hAnchor="page" w:x="2613" w:y="557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257.3</w:t>
      </w:r>
    </w:p>
    <w:p w:rsidR="000A1F9B" w:rsidRDefault="00B27F83">
      <w:pPr>
        <w:pStyle w:val="Normal020"/>
        <w:framePr w:w="774" w:h="292" w:hRule="exact" w:wrap="auto" w:vAnchor="page" w:hAnchor="page" w:x="397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0.4133</w:t>
      </w:r>
    </w:p>
    <w:p w:rsidR="000A1F9B" w:rsidRDefault="00B27F83">
      <w:pPr>
        <w:pStyle w:val="Normal020"/>
        <w:framePr w:w="774" w:h="292" w:hRule="exact" w:wrap="auto" w:vAnchor="page" w:hAnchor="page" w:x="474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2.7427</w:t>
      </w:r>
    </w:p>
    <w:p w:rsidR="000A1F9B" w:rsidRDefault="00B27F83">
      <w:pPr>
        <w:pStyle w:val="Normal020"/>
        <w:framePr w:w="774" w:h="292" w:hRule="exact" w:wrap="auto" w:vAnchor="page" w:hAnchor="page" w:x="5520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0.2358</w:t>
      </w:r>
    </w:p>
    <w:p w:rsidR="000A1F9B" w:rsidRDefault="00B27F83">
      <w:pPr>
        <w:pStyle w:val="Normal020"/>
        <w:framePr w:w="774" w:h="292" w:hRule="exact" w:wrap="auto" w:vAnchor="page" w:hAnchor="page" w:x="6294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0.5007</w:t>
      </w:r>
    </w:p>
    <w:p w:rsidR="000A1F9B" w:rsidRDefault="00B27F83">
      <w:pPr>
        <w:pStyle w:val="Normal020"/>
        <w:framePr w:w="774" w:h="292" w:hRule="exact" w:wrap="auto" w:vAnchor="page" w:hAnchor="page" w:x="706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0.7748</w:t>
      </w:r>
    </w:p>
    <w:p w:rsidR="000A1F9B" w:rsidRDefault="00B27F83">
      <w:pPr>
        <w:pStyle w:val="Normal020"/>
        <w:framePr w:w="774" w:h="292" w:hRule="exact" w:wrap="auto" w:vAnchor="page" w:hAnchor="page" w:x="784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0.8487</w:t>
      </w:r>
    </w:p>
    <w:p w:rsidR="000A1F9B" w:rsidRDefault="00B27F83">
      <w:pPr>
        <w:pStyle w:val="Normal020"/>
        <w:framePr w:w="774" w:h="292" w:hRule="exact" w:wrap="auto" w:vAnchor="page" w:hAnchor="page" w:x="861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0.1069</w:t>
      </w:r>
    </w:p>
    <w:p w:rsidR="000A1F9B" w:rsidRDefault="00B27F83">
      <w:pPr>
        <w:pStyle w:val="Normal020"/>
        <w:framePr w:w="774" w:h="292" w:hRule="exact" w:wrap="auto" w:vAnchor="page" w:hAnchor="page" w:x="9390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0.0288</w:t>
      </w:r>
    </w:p>
    <w:p w:rsidR="000A1F9B" w:rsidRDefault="00B27F83">
      <w:pPr>
        <w:pStyle w:val="Normal020"/>
        <w:framePr w:w="774" w:h="292" w:hRule="exact" w:wrap="auto" w:vAnchor="page" w:hAnchor="page" w:x="10164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0.0068</w:t>
      </w:r>
    </w:p>
    <w:p w:rsidR="000A1F9B" w:rsidRDefault="00B27F83">
      <w:pPr>
        <w:pStyle w:val="Normal020"/>
        <w:framePr w:w="774" w:h="292" w:hRule="exact" w:wrap="auto" w:vAnchor="page" w:hAnchor="page" w:x="1093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0.0101</w:t>
      </w:r>
    </w:p>
    <w:p w:rsidR="000A1F9B" w:rsidRDefault="00B27F83">
      <w:pPr>
        <w:pStyle w:val="Normal020"/>
        <w:framePr w:w="774" w:h="292" w:hRule="exact" w:wrap="auto" w:vAnchor="page" w:hAnchor="page" w:x="1171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0.0537</w:t>
      </w:r>
    </w:p>
    <w:p w:rsidR="000A1F9B" w:rsidRDefault="00B27F83">
      <w:pPr>
        <w:pStyle w:val="Normal020"/>
        <w:framePr w:w="774" w:h="292" w:hRule="exact" w:wrap="auto" w:vAnchor="page" w:hAnchor="page" w:x="1248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0.2344</w:t>
      </w:r>
    </w:p>
    <w:p w:rsidR="000A1F9B" w:rsidRDefault="00B27F83">
      <w:pPr>
        <w:pStyle w:val="Normal020"/>
        <w:framePr w:w="810" w:h="292" w:hRule="exact" w:wrap="auto" w:vAnchor="page" w:hAnchor="page" w:x="1803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3F012</w:t>
      </w:r>
    </w:p>
    <w:p w:rsidR="000A1F9B" w:rsidRDefault="00B27F83">
      <w:pPr>
        <w:pStyle w:val="Normal020"/>
        <w:framePr w:w="585" w:h="292" w:hRule="exact" w:wrap="auto" w:vAnchor="page" w:hAnchor="page" w:x="2613" w:y="585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255.1</w:t>
      </w:r>
    </w:p>
    <w:p w:rsidR="000A1F9B" w:rsidRDefault="00B27F83">
      <w:pPr>
        <w:pStyle w:val="Normal020"/>
        <w:framePr w:w="774" w:h="292" w:hRule="exact" w:wrap="auto" w:vAnchor="page" w:hAnchor="page" w:x="397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0.3974</w:t>
      </w:r>
    </w:p>
    <w:p w:rsidR="000A1F9B" w:rsidRDefault="00B27F83">
      <w:pPr>
        <w:pStyle w:val="Normal020"/>
        <w:framePr w:w="774" w:h="292" w:hRule="exact" w:wrap="auto" w:vAnchor="page" w:hAnchor="page" w:x="474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2.8634</w:t>
      </w:r>
    </w:p>
    <w:p w:rsidR="000A1F9B" w:rsidRDefault="00B27F83">
      <w:pPr>
        <w:pStyle w:val="Normal020"/>
        <w:framePr w:w="774" w:h="292" w:hRule="exact" w:wrap="auto" w:vAnchor="page" w:hAnchor="page" w:x="5520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0.1944</w:t>
      </w:r>
    </w:p>
    <w:p w:rsidR="000A1F9B" w:rsidRDefault="00B27F83">
      <w:pPr>
        <w:pStyle w:val="Normal020"/>
        <w:framePr w:w="774" w:h="292" w:hRule="exact" w:wrap="auto" w:vAnchor="page" w:hAnchor="page" w:x="6294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0.4683</w:t>
      </w:r>
    </w:p>
    <w:p w:rsidR="000A1F9B" w:rsidRDefault="00B27F83">
      <w:pPr>
        <w:pStyle w:val="Normal020"/>
        <w:framePr w:w="774" w:h="292" w:hRule="exact" w:wrap="auto" w:vAnchor="page" w:hAnchor="page" w:x="706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0.7774</w:t>
      </w:r>
    </w:p>
    <w:p w:rsidR="000A1F9B" w:rsidRDefault="00B27F83">
      <w:pPr>
        <w:pStyle w:val="Normal020"/>
        <w:framePr w:w="774" w:h="292" w:hRule="exact" w:wrap="auto" w:vAnchor="page" w:hAnchor="page" w:x="784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0.7501</w:t>
      </w:r>
    </w:p>
    <w:p w:rsidR="000A1F9B" w:rsidRDefault="00B27F83">
      <w:pPr>
        <w:pStyle w:val="Normal020"/>
        <w:framePr w:w="774" w:h="292" w:hRule="exact" w:wrap="auto" w:vAnchor="page" w:hAnchor="page" w:x="861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0.1044</w:t>
      </w:r>
    </w:p>
    <w:p w:rsidR="000A1F9B" w:rsidRDefault="00B27F83">
      <w:pPr>
        <w:pStyle w:val="Normal020"/>
        <w:framePr w:w="774" w:h="292" w:hRule="exact" w:wrap="auto" w:vAnchor="page" w:hAnchor="page" w:x="9390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0.0263</w:t>
      </w:r>
    </w:p>
    <w:p w:rsidR="000A1F9B" w:rsidRDefault="00B27F83">
      <w:pPr>
        <w:pStyle w:val="Normal020"/>
        <w:framePr w:w="774" w:h="292" w:hRule="exact" w:wrap="auto" w:vAnchor="page" w:hAnchor="page" w:x="10164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0.0066</w:t>
      </w:r>
    </w:p>
    <w:p w:rsidR="000A1F9B" w:rsidRDefault="00B27F83">
      <w:pPr>
        <w:pStyle w:val="Normal020"/>
        <w:framePr w:w="774" w:h="292" w:hRule="exact" w:wrap="auto" w:vAnchor="page" w:hAnchor="page" w:x="1093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0.0134</w:t>
      </w:r>
    </w:p>
    <w:p w:rsidR="000A1F9B" w:rsidRDefault="00B27F83">
      <w:pPr>
        <w:pStyle w:val="Normal020"/>
        <w:framePr w:w="774" w:h="292" w:hRule="exact" w:wrap="auto" w:vAnchor="page" w:hAnchor="page" w:x="1171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0.0348</w:t>
      </w:r>
    </w:p>
    <w:p w:rsidR="000A1F9B" w:rsidRDefault="00B27F83">
      <w:pPr>
        <w:pStyle w:val="Normal020"/>
        <w:framePr w:w="774" w:h="292" w:hRule="exact" w:wrap="auto" w:vAnchor="page" w:hAnchor="page" w:x="1248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0.2775</w:t>
      </w:r>
    </w:p>
    <w:p w:rsidR="000A1F9B" w:rsidRDefault="00B27F83">
      <w:pPr>
        <w:pStyle w:val="Normal020"/>
        <w:framePr w:w="810" w:h="292" w:hRule="exact" w:wrap="auto" w:vAnchor="page" w:hAnchor="page" w:x="1803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3F013</w:t>
      </w:r>
    </w:p>
    <w:p w:rsidR="000A1F9B" w:rsidRDefault="00B27F83">
      <w:pPr>
        <w:pStyle w:val="Normal020"/>
        <w:framePr w:w="585" w:h="292" w:hRule="exact" w:wrap="auto" w:vAnchor="page" w:hAnchor="page" w:x="2613" w:y="613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270.8</w:t>
      </w:r>
    </w:p>
    <w:p w:rsidR="000A1F9B" w:rsidRDefault="00B27F83">
      <w:pPr>
        <w:pStyle w:val="Normal020"/>
        <w:framePr w:w="774" w:h="292" w:hRule="exact" w:wrap="auto" w:vAnchor="page" w:hAnchor="page" w:x="397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0.3916</w:t>
      </w:r>
    </w:p>
    <w:p w:rsidR="000A1F9B" w:rsidRDefault="00B27F83">
      <w:pPr>
        <w:pStyle w:val="Normal020"/>
        <w:framePr w:w="774" w:h="292" w:hRule="exact" w:wrap="auto" w:vAnchor="page" w:hAnchor="page" w:x="474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2.8028</w:t>
      </w:r>
    </w:p>
    <w:p w:rsidR="000A1F9B" w:rsidRDefault="00B27F83">
      <w:pPr>
        <w:pStyle w:val="Normal020"/>
        <w:framePr w:w="774" w:h="292" w:hRule="exact" w:wrap="auto" w:vAnchor="page" w:hAnchor="page" w:x="5520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0.2086</w:t>
      </w:r>
    </w:p>
    <w:p w:rsidR="000A1F9B" w:rsidRDefault="00B27F83">
      <w:pPr>
        <w:pStyle w:val="Normal020"/>
        <w:framePr w:w="774" w:h="292" w:hRule="exact" w:wrap="auto" w:vAnchor="page" w:hAnchor="page" w:x="6294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0.4972</w:t>
      </w:r>
    </w:p>
    <w:p w:rsidR="000A1F9B" w:rsidRDefault="00B27F83">
      <w:pPr>
        <w:pStyle w:val="Normal020"/>
        <w:framePr w:w="774" w:h="292" w:hRule="exact" w:wrap="auto" w:vAnchor="page" w:hAnchor="page" w:x="706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0.6998</w:t>
      </w:r>
    </w:p>
    <w:p w:rsidR="000A1F9B" w:rsidRDefault="00B27F83">
      <w:pPr>
        <w:pStyle w:val="Normal020"/>
        <w:framePr w:w="774" w:h="292" w:hRule="exact" w:wrap="auto" w:vAnchor="page" w:hAnchor="page" w:x="784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0.7498</w:t>
      </w:r>
    </w:p>
    <w:p w:rsidR="000A1F9B" w:rsidRDefault="00B27F83">
      <w:pPr>
        <w:pStyle w:val="Normal020"/>
        <w:framePr w:w="774" w:h="292" w:hRule="exact" w:wrap="auto" w:vAnchor="page" w:hAnchor="page" w:x="861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0.0723</w:t>
      </w:r>
    </w:p>
    <w:p w:rsidR="000A1F9B" w:rsidRDefault="00B27F83">
      <w:pPr>
        <w:pStyle w:val="Normal020"/>
        <w:framePr w:w="774" w:h="292" w:hRule="exact" w:wrap="auto" w:vAnchor="page" w:hAnchor="page" w:x="9390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0.0276</w:t>
      </w:r>
    </w:p>
    <w:p w:rsidR="000A1F9B" w:rsidRDefault="00B27F83">
      <w:pPr>
        <w:pStyle w:val="Normal020"/>
        <w:framePr w:w="774" w:h="292" w:hRule="exact" w:wrap="auto" w:vAnchor="page" w:hAnchor="page" w:x="10164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0.0062</w:t>
      </w:r>
    </w:p>
    <w:p w:rsidR="000A1F9B" w:rsidRDefault="00B27F83">
      <w:pPr>
        <w:pStyle w:val="Normal020"/>
        <w:framePr w:w="774" w:h="292" w:hRule="exact" w:wrap="auto" w:vAnchor="page" w:hAnchor="page" w:x="1093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0.0152</w:t>
      </w:r>
    </w:p>
    <w:p w:rsidR="000A1F9B" w:rsidRDefault="00B27F83">
      <w:pPr>
        <w:pStyle w:val="Normal020"/>
        <w:framePr w:w="774" w:h="292" w:hRule="exact" w:wrap="auto" w:vAnchor="page" w:hAnchor="page" w:x="1171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0.0354</w:t>
      </w:r>
    </w:p>
    <w:p w:rsidR="000A1F9B" w:rsidRDefault="00B27F83">
      <w:pPr>
        <w:pStyle w:val="Normal020"/>
        <w:framePr w:w="774" w:h="292" w:hRule="exact" w:wrap="auto" w:vAnchor="page" w:hAnchor="page" w:x="1248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0.2150</w:t>
      </w:r>
    </w:p>
    <w:p w:rsidR="000A1F9B" w:rsidRDefault="00B27F83">
      <w:pPr>
        <w:pStyle w:val="Normal020"/>
        <w:framePr w:w="810" w:h="292" w:hRule="exact" w:wrap="auto" w:vAnchor="page" w:hAnchor="page" w:x="1803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3F014</w:t>
      </w:r>
    </w:p>
    <w:p w:rsidR="000A1F9B" w:rsidRDefault="00B27F83">
      <w:pPr>
        <w:pStyle w:val="Normal020"/>
        <w:framePr w:w="585" w:h="292" w:hRule="exact" w:wrap="auto" w:vAnchor="page" w:hAnchor="page" w:x="2613" w:y="641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279.9</w:t>
      </w:r>
    </w:p>
    <w:p w:rsidR="000A1F9B" w:rsidRDefault="00B27F83">
      <w:pPr>
        <w:pStyle w:val="Normal020"/>
        <w:framePr w:w="774" w:h="292" w:hRule="exact" w:wrap="auto" w:vAnchor="page" w:hAnchor="page" w:x="397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0.3606</w:t>
      </w:r>
    </w:p>
    <w:p w:rsidR="000A1F9B" w:rsidRDefault="00B27F83">
      <w:pPr>
        <w:pStyle w:val="Normal020"/>
        <w:framePr w:w="774" w:h="292" w:hRule="exact" w:wrap="auto" w:vAnchor="page" w:hAnchor="page" w:x="474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2.4960</w:t>
      </w:r>
    </w:p>
    <w:p w:rsidR="000A1F9B" w:rsidRDefault="00B27F83">
      <w:pPr>
        <w:pStyle w:val="Normal020"/>
        <w:framePr w:w="774" w:h="292" w:hRule="exact" w:wrap="auto" w:vAnchor="page" w:hAnchor="page" w:x="5520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0.2019</w:t>
      </w:r>
    </w:p>
    <w:p w:rsidR="000A1F9B" w:rsidRDefault="00B27F83">
      <w:pPr>
        <w:pStyle w:val="Normal020"/>
        <w:framePr w:w="774" w:h="292" w:hRule="exact" w:wrap="auto" w:vAnchor="page" w:hAnchor="page" w:x="6294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0.4083</w:t>
      </w:r>
    </w:p>
    <w:p w:rsidR="000A1F9B" w:rsidRDefault="00B27F83">
      <w:pPr>
        <w:pStyle w:val="Normal020"/>
        <w:framePr w:w="774" w:h="292" w:hRule="exact" w:wrap="auto" w:vAnchor="page" w:hAnchor="page" w:x="706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0.7062</w:t>
      </w:r>
    </w:p>
    <w:p w:rsidR="000A1F9B" w:rsidRDefault="00B27F83">
      <w:pPr>
        <w:pStyle w:val="Normal020"/>
        <w:framePr w:w="774" w:h="292" w:hRule="exact" w:wrap="auto" w:vAnchor="page" w:hAnchor="page" w:x="784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0.7630</w:t>
      </w:r>
    </w:p>
    <w:p w:rsidR="000A1F9B" w:rsidRDefault="00B27F83">
      <w:pPr>
        <w:pStyle w:val="Normal020"/>
        <w:framePr w:w="774" w:h="292" w:hRule="exact" w:wrap="auto" w:vAnchor="page" w:hAnchor="page" w:x="861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0.0690</w:t>
      </w:r>
    </w:p>
    <w:p w:rsidR="000A1F9B" w:rsidRDefault="00B27F83">
      <w:pPr>
        <w:pStyle w:val="Normal020"/>
        <w:framePr w:w="774" w:h="292" w:hRule="exact" w:wrap="auto" w:vAnchor="page" w:hAnchor="page" w:x="9390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0.0232</w:t>
      </w:r>
    </w:p>
    <w:p w:rsidR="000A1F9B" w:rsidRDefault="00B27F83">
      <w:pPr>
        <w:pStyle w:val="Normal020"/>
        <w:framePr w:w="774" w:h="292" w:hRule="exact" w:wrap="auto" w:vAnchor="page" w:hAnchor="page" w:x="10164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0.0077</w:t>
      </w:r>
    </w:p>
    <w:p w:rsidR="000A1F9B" w:rsidRDefault="00B27F83">
      <w:pPr>
        <w:pStyle w:val="Normal020"/>
        <w:framePr w:w="774" w:h="292" w:hRule="exact" w:wrap="auto" w:vAnchor="page" w:hAnchor="page" w:x="1093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0.0133</w:t>
      </w:r>
    </w:p>
    <w:p w:rsidR="000A1F9B" w:rsidRDefault="00B27F83">
      <w:pPr>
        <w:pStyle w:val="Normal020"/>
        <w:framePr w:w="774" w:h="292" w:hRule="exact" w:wrap="auto" w:vAnchor="page" w:hAnchor="page" w:x="1171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0.0438</w:t>
      </w:r>
    </w:p>
    <w:p w:rsidR="000A1F9B" w:rsidRDefault="00B27F83">
      <w:pPr>
        <w:pStyle w:val="Normal020"/>
        <w:framePr w:w="774" w:h="292" w:hRule="exact" w:wrap="auto" w:vAnchor="page" w:hAnchor="page" w:x="1248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0.2071</w:t>
      </w:r>
    </w:p>
    <w:p w:rsidR="000A1F9B" w:rsidRDefault="00B27F83">
      <w:pPr>
        <w:pStyle w:val="Normal020"/>
        <w:framePr w:w="810" w:h="292" w:hRule="exact" w:wrap="auto" w:vAnchor="page" w:hAnchor="page" w:x="1803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3F015</w:t>
      </w:r>
    </w:p>
    <w:p w:rsidR="000A1F9B" w:rsidRDefault="00B27F83">
      <w:pPr>
        <w:pStyle w:val="Normal020"/>
        <w:framePr w:w="585" w:h="292" w:hRule="exact" w:wrap="auto" w:vAnchor="page" w:hAnchor="page" w:x="2613" w:y="670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255.1</w:t>
      </w:r>
    </w:p>
    <w:p w:rsidR="000A1F9B" w:rsidRDefault="00B27F83">
      <w:pPr>
        <w:pStyle w:val="Normal020"/>
        <w:framePr w:w="774" w:h="292" w:hRule="exact" w:wrap="auto" w:vAnchor="page" w:hAnchor="page" w:x="397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0.3502</w:t>
      </w:r>
    </w:p>
    <w:p w:rsidR="000A1F9B" w:rsidRDefault="00B27F83">
      <w:pPr>
        <w:pStyle w:val="Normal020"/>
        <w:framePr w:w="774" w:h="292" w:hRule="exact" w:wrap="auto" w:vAnchor="page" w:hAnchor="page" w:x="474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2.7593</w:t>
      </w:r>
    </w:p>
    <w:p w:rsidR="000A1F9B" w:rsidRDefault="00B27F83">
      <w:pPr>
        <w:pStyle w:val="Normal020"/>
        <w:framePr w:w="774" w:h="292" w:hRule="exact" w:wrap="auto" w:vAnchor="page" w:hAnchor="page" w:x="5520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0.2535</w:t>
      </w:r>
    </w:p>
    <w:p w:rsidR="000A1F9B" w:rsidRDefault="00B27F83">
      <w:pPr>
        <w:pStyle w:val="Normal020"/>
        <w:framePr w:w="774" w:h="292" w:hRule="exact" w:wrap="auto" w:vAnchor="page" w:hAnchor="page" w:x="6294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0.4796</w:t>
      </w:r>
    </w:p>
    <w:p w:rsidR="000A1F9B" w:rsidRDefault="00B27F83">
      <w:pPr>
        <w:pStyle w:val="Normal020"/>
        <w:framePr w:w="774" w:h="292" w:hRule="exact" w:wrap="auto" w:vAnchor="page" w:hAnchor="page" w:x="706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0.7323</w:t>
      </w:r>
    </w:p>
    <w:p w:rsidR="000A1F9B" w:rsidRDefault="00B27F83">
      <w:pPr>
        <w:pStyle w:val="Normal020"/>
        <w:framePr w:w="774" w:h="292" w:hRule="exact" w:wrap="auto" w:vAnchor="page" w:hAnchor="page" w:x="784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0.7667</w:t>
      </w:r>
    </w:p>
    <w:p w:rsidR="000A1F9B" w:rsidRDefault="00B27F83">
      <w:pPr>
        <w:pStyle w:val="Normal020"/>
        <w:framePr w:w="774" w:h="292" w:hRule="exact" w:wrap="auto" w:vAnchor="page" w:hAnchor="page" w:x="861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0.1098</w:t>
      </w:r>
    </w:p>
    <w:p w:rsidR="000A1F9B" w:rsidRDefault="00B27F83">
      <w:pPr>
        <w:pStyle w:val="Normal020"/>
        <w:framePr w:w="774" w:h="292" w:hRule="exact" w:wrap="auto" w:vAnchor="page" w:hAnchor="page" w:x="9390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0.0352</w:t>
      </w:r>
    </w:p>
    <w:p w:rsidR="000A1F9B" w:rsidRDefault="00B27F83">
      <w:pPr>
        <w:pStyle w:val="Normal020"/>
        <w:framePr w:w="774" w:h="292" w:hRule="exact" w:wrap="auto" w:vAnchor="page" w:hAnchor="page" w:x="10164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0.0055</w:t>
      </w:r>
    </w:p>
    <w:p w:rsidR="000A1F9B" w:rsidRDefault="00B27F83">
      <w:pPr>
        <w:pStyle w:val="Normal020"/>
        <w:framePr w:w="774" w:h="292" w:hRule="exact" w:wrap="auto" w:vAnchor="page" w:hAnchor="page" w:x="1093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0.0107</w:t>
      </w:r>
    </w:p>
    <w:p w:rsidR="000A1F9B" w:rsidRDefault="00B27F83">
      <w:pPr>
        <w:pStyle w:val="Normal020"/>
        <w:framePr w:w="774" w:h="292" w:hRule="exact" w:wrap="auto" w:vAnchor="page" w:hAnchor="page" w:x="1171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0.0466</w:t>
      </w:r>
    </w:p>
    <w:p w:rsidR="000A1F9B" w:rsidRDefault="00B27F83">
      <w:pPr>
        <w:pStyle w:val="Normal020"/>
        <w:framePr w:w="774" w:h="292" w:hRule="exact" w:wrap="auto" w:vAnchor="page" w:hAnchor="page" w:x="1248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0.2784</w:t>
      </w:r>
    </w:p>
    <w:p w:rsidR="000A1F9B" w:rsidRDefault="00B27F83">
      <w:pPr>
        <w:pStyle w:val="Normal020"/>
        <w:framePr w:w="810" w:h="292" w:hRule="exact" w:wrap="auto" w:vAnchor="page" w:hAnchor="page" w:x="1803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4F011</w:t>
      </w:r>
    </w:p>
    <w:p w:rsidR="000A1F9B" w:rsidRDefault="00B27F83">
      <w:pPr>
        <w:pStyle w:val="Normal020"/>
        <w:framePr w:w="585" w:h="292" w:hRule="exact" w:wrap="auto" w:vAnchor="page" w:hAnchor="page" w:x="2613" w:y="698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292.5</w:t>
      </w:r>
    </w:p>
    <w:p w:rsidR="000A1F9B" w:rsidRDefault="00B27F83">
      <w:pPr>
        <w:pStyle w:val="Normal020"/>
        <w:framePr w:w="774" w:h="292" w:hRule="exact" w:wrap="auto" w:vAnchor="page" w:hAnchor="page" w:x="397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0.3874</w:t>
      </w:r>
    </w:p>
    <w:p w:rsidR="000A1F9B" w:rsidRDefault="00B27F83">
      <w:pPr>
        <w:pStyle w:val="Normal020"/>
        <w:framePr w:w="774" w:h="292" w:hRule="exact" w:wrap="auto" w:vAnchor="page" w:hAnchor="page" w:x="474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2.6541</w:t>
      </w:r>
    </w:p>
    <w:p w:rsidR="000A1F9B" w:rsidRDefault="00B27F83">
      <w:pPr>
        <w:pStyle w:val="Normal020"/>
        <w:framePr w:w="774" w:h="292" w:hRule="exact" w:wrap="auto" w:vAnchor="page" w:hAnchor="page" w:x="5520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0.1958</w:t>
      </w:r>
    </w:p>
    <w:p w:rsidR="000A1F9B" w:rsidRDefault="00B27F83">
      <w:pPr>
        <w:pStyle w:val="Normal020"/>
        <w:framePr w:w="774" w:h="292" w:hRule="exact" w:wrap="auto" w:vAnchor="page" w:hAnchor="page" w:x="6294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0.4475</w:t>
      </w:r>
    </w:p>
    <w:p w:rsidR="000A1F9B" w:rsidRDefault="00B27F83">
      <w:pPr>
        <w:pStyle w:val="Normal020"/>
        <w:framePr w:w="774" w:h="292" w:hRule="exact" w:wrap="auto" w:vAnchor="page" w:hAnchor="page" w:x="706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0.6591</w:t>
      </w:r>
    </w:p>
    <w:p w:rsidR="000A1F9B" w:rsidRDefault="00B27F83">
      <w:pPr>
        <w:pStyle w:val="Normal020"/>
        <w:framePr w:w="774" w:h="292" w:hRule="exact" w:wrap="auto" w:vAnchor="page" w:hAnchor="page" w:x="784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0.7144</w:t>
      </w:r>
    </w:p>
    <w:p w:rsidR="000A1F9B" w:rsidRDefault="00B27F83">
      <w:pPr>
        <w:pStyle w:val="Normal020"/>
        <w:framePr w:w="774" w:h="292" w:hRule="exact" w:wrap="auto" w:vAnchor="page" w:hAnchor="page" w:x="861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0.1326</w:t>
      </w:r>
    </w:p>
    <w:p w:rsidR="000A1F9B" w:rsidRDefault="00B27F83">
      <w:pPr>
        <w:pStyle w:val="Normal020"/>
        <w:framePr w:w="774" w:h="292" w:hRule="exact" w:wrap="auto" w:vAnchor="page" w:hAnchor="page" w:x="9390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0.0263</w:t>
      </w:r>
    </w:p>
    <w:p w:rsidR="000A1F9B" w:rsidRDefault="00B27F83">
      <w:pPr>
        <w:pStyle w:val="Normal020"/>
        <w:framePr w:w="774" w:h="292" w:hRule="exact" w:wrap="auto" w:vAnchor="page" w:hAnchor="page" w:x="10164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0.0068</w:t>
      </w:r>
    </w:p>
    <w:p w:rsidR="000A1F9B" w:rsidRDefault="00B27F83">
      <w:pPr>
        <w:pStyle w:val="Normal020"/>
        <w:framePr w:w="774" w:h="292" w:hRule="exact" w:wrap="auto" w:vAnchor="page" w:hAnchor="page" w:x="1093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0.0112</w:t>
      </w:r>
    </w:p>
    <w:p w:rsidR="000A1F9B" w:rsidRDefault="00B27F83">
      <w:pPr>
        <w:pStyle w:val="Normal020"/>
        <w:framePr w:w="774" w:h="292" w:hRule="exact" w:wrap="auto" w:vAnchor="page" w:hAnchor="page" w:x="1171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0.0259</w:t>
      </w:r>
    </w:p>
    <w:p w:rsidR="000A1F9B" w:rsidRDefault="00B27F83">
      <w:pPr>
        <w:pStyle w:val="Normal020"/>
        <w:framePr w:w="774" w:h="292" w:hRule="exact" w:wrap="auto" w:vAnchor="page" w:hAnchor="page" w:x="1248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0.2071</w:t>
      </w:r>
    </w:p>
    <w:p w:rsidR="000A1F9B" w:rsidRDefault="00B27F83">
      <w:pPr>
        <w:pStyle w:val="Normal020"/>
        <w:framePr w:w="810" w:h="292" w:hRule="exact" w:wrap="auto" w:vAnchor="page" w:hAnchor="page" w:x="1803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4F012</w:t>
      </w:r>
    </w:p>
    <w:p w:rsidR="000A1F9B" w:rsidRDefault="00B27F83">
      <w:pPr>
        <w:pStyle w:val="Normal020"/>
        <w:framePr w:w="585" w:h="292" w:hRule="exact" w:wrap="auto" w:vAnchor="page" w:hAnchor="page" w:x="2613" w:y="726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277.4</w:t>
      </w:r>
    </w:p>
    <w:p w:rsidR="000A1F9B" w:rsidRDefault="00B27F83">
      <w:pPr>
        <w:pStyle w:val="Normal020"/>
        <w:framePr w:w="774" w:h="292" w:hRule="exact" w:wrap="auto" w:vAnchor="page" w:hAnchor="page" w:x="397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0.3825</w:t>
      </w:r>
    </w:p>
    <w:p w:rsidR="000A1F9B" w:rsidRDefault="00B27F83">
      <w:pPr>
        <w:pStyle w:val="Normal020"/>
        <w:framePr w:w="774" w:h="292" w:hRule="exact" w:wrap="auto" w:vAnchor="page" w:hAnchor="page" w:x="474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2.7444</w:t>
      </w:r>
    </w:p>
    <w:p w:rsidR="000A1F9B" w:rsidRDefault="00B27F83">
      <w:pPr>
        <w:pStyle w:val="Normal020"/>
        <w:framePr w:w="774" w:h="292" w:hRule="exact" w:wrap="auto" w:vAnchor="page" w:hAnchor="page" w:x="5520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0.2182</w:t>
      </w:r>
    </w:p>
    <w:p w:rsidR="000A1F9B" w:rsidRDefault="00B27F83">
      <w:pPr>
        <w:pStyle w:val="Normal020"/>
        <w:framePr w:w="774" w:h="292" w:hRule="exact" w:wrap="auto" w:vAnchor="page" w:hAnchor="page" w:x="6294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0.4540</w:t>
      </w:r>
    </w:p>
    <w:p w:rsidR="000A1F9B" w:rsidRDefault="00B27F83">
      <w:pPr>
        <w:pStyle w:val="Normal020"/>
        <w:framePr w:w="774" w:h="292" w:hRule="exact" w:wrap="auto" w:vAnchor="page" w:hAnchor="page" w:x="706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0.6777</w:t>
      </w:r>
    </w:p>
    <w:p w:rsidR="000A1F9B" w:rsidRDefault="00B27F83">
      <w:pPr>
        <w:pStyle w:val="Normal020"/>
        <w:framePr w:w="774" w:h="292" w:hRule="exact" w:wrap="auto" w:vAnchor="page" w:hAnchor="page" w:x="784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0.7708</w:t>
      </w:r>
    </w:p>
    <w:p w:rsidR="000A1F9B" w:rsidRDefault="00B27F83">
      <w:pPr>
        <w:pStyle w:val="Normal020"/>
        <w:framePr w:w="774" w:h="292" w:hRule="exact" w:wrap="auto" w:vAnchor="page" w:hAnchor="page" w:x="861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0.1776</w:t>
      </w:r>
    </w:p>
    <w:p w:rsidR="000A1F9B" w:rsidRDefault="00B27F83">
      <w:pPr>
        <w:pStyle w:val="Normal020"/>
        <w:framePr w:w="774" w:h="292" w:hRule="exact" w:wrap="auto" w:vAnchor="page" w:hAnchor="page" w:x="9390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0.0248</w:t>
      </w:r>
    </w:p>
    <w:p w:rsidR="000A1F9B" w:rsidRDefault="00B27F83">
      <w:pPr>
        <w:pStyle w:val="Normal020"/>
        <w:framePr w:w="774" w:h="292" w:hRule="exact" w:wrap="auto" w:vAnchor="page" w:hAnchor="page" w:x="10164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0.0074</w:t>
      </w:r>
    </w:p>
    <w:p w:rsidR="000A1F9B" w:rsidRDefault="00B27F83">
      <w:pPr>
        <w:pStyle w:val="Normal020"/>
        <w:framePr w:w="774" w:h="292" w:hRule="exact" w:wrap="auto" w:vAnchor="page" w:hAnchor="page" w:x="1093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0.0137</w:t>
      </w:r>
    </w:p>
    <w:p w:rsidR="000A1F9B" w:rsidRDefault="00B27F83">
      <w:pPr>
        <w:pStyle w:val="Normal020"/>
        <w:framePr w:w="774" w:h="292" w:hRule="exact" w:wrap="auto" w:vAnchor="page" w:hAnchor="page" w:x="1171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0.0349</w:t>
      </w:r>
    </w:p>
    <w:p w:rsidR="000A1F9B" w:rsidRDefault="00B27F83">
      <w:pPr>
        <w:pStyle w:val="Normal020"/>
        <w:framePr w:w="774" w:h="292" w:hRule="exact" w:wrap="auto" w:vAnchor="page" w:hAnchor="page" w:x="1248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0.1999</w:t>
      </w:r>
    </w:p>
    <w:p w:rsidR="000A1F9B" w:rsidRDefault="00B27F83">
      <w:pPr>
        <w:pStyle w:val="Normal020"/>
        <w:framePr w:w="810" w:h="292" w:hRule="exact" w:wrap="auto" w:vAnchor="page" w:hAnchor="page" w:x="1803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4F013</w:t>
      </w:r>
    </w:p>
    <w:p w:rsidR="000A1F9B" w:rsidRDefault="00B27F83">
      <w:pPr>
        <w:pStyle w:val="Normal020"/>
        <w:framePr w:w="585" w:h="292" w:hRule="exact" w:wrap="auto" w:vAnchor="page" w:hAnchor="page" w:x="2613" w:y="754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227.2</w:t>
      </w:r>
    </w:p>
    <w:p w:rsidR="000A1F9B" w:rsidRDefault="00B27F83">
      <w:pPr>
        <w:pStyle w:val="Normal020"/>
        <w:framePr w:w="774" w:h="292" w:hRule="exact" w:wrap="auto" w:vAnchor="page" w:hAnchor="page" w:x="397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3962</w:t>
      </w:r>
    </w:p>
    <w:p w:rsidR="000A1F9B" w:rsidRDefault="00B27F83">
      <w:pPr>
        <w:pStyle w:val="Normal020"/>
        <w:framePr w:w="774" w:h="292" w:hRule="exact" w:wrap="auto" w:vAnchor="page" w:hAnchor="page" w:x="474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3.0496</w:t>
      </w:r>
    </w:p>
    <w:p w:rsidR="000A1F9B" w:rsidRDefault="00B27F83">
      <w:pPr>
        <w:pStyle w:val="Normal020"/>
        <w:framePr w:w="774" w:h="292" w:hRule="exact" w:wrap="auto" w:vAnchor="page" w:hAnchor="page" w:x="5520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0.2407</w:t>
      </w:r>
    </w:p>
    <w:p w:rsidR="000A1F9B" w:rsidRDefault="00B27F83">
      <w:pPr>
        <w:pStyle w:val="Normal020"/>
        <w:framePr w:w="774" w:h="292" w:hRule="exact" w:wrap="auto" w:vAnchor="page" w:hAnchor="page" w:x="6294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0.4553</w:t>
      </w:r>
    </w:p>
    <w:p w:rsidR="000A1F9B" w:rsidRDefault="00B27F83">
      <w:pPr>
        <w:pStyle w:val="Normal020"/>
        <w:framePr w:w="774" w:h="292" w:hRule="exact" w:wrap="auto" w:vAnchor="page" w:hAnchor="page" w:x="706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0.7112</w:t>
      </w:r>
    </w:p>
    <w:p w:rsidR="000A1F9B" w:rsidRDefault="00B27F83">
      <w:pPr>
        <w:pStyle w:val="Normal020"/>
        <w:framePr w:w="774" w:h="292" w:hRule="exact" w:wrap="auto" w:vAnchor="page" w:hAnchor="page" w:x="784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0.7654</w:t>
      </w:r>
    </w:p>
    <w:p w:rsidR="000A1F9B" w:rsidRDefault="00B27F83">
      <w:pPr>
        <w:pStyle w:val="Normal020"/>
        <w:framePr w:w="774" w:h="292" w:hRule="exact" w:wrap="auto" w:vAnchor="page" w:hAnchor="page" w:x="861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0.0907</w:t>
      </w:r>
    </w:p>
    <w:p w:rsidR="000A1F9B" w:rsidRDefault="00B27F83">
      <w:pPr>
        <w:pStyle w:val="Normal020"/>
        <w:framePr w:w="774" w:h="292" w:hRule="exact" w:wrap="auto" w:vAnchor="page" w:hAnchor="page" w:x="9390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0.0241</w:t>
      </w:r>
    </w:p>
    <w:p w:rsidR="000A1F9B" w:rsidRDefault="00B27F83">
      <w:pPr>
        <w:pStyle w:val="Normal020"/>
        <w:framePr w:w="774" w:h="292" w:hRule="exact" w:wrap="auto" w:vAnchor="page" w:hAnchor="page" w:x="10164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0.0082</w:t>
      </w:r>
    </w:p>
    <w:p w:rsidR="000A1F9B" w:rsidRDefault="00B27F83">
      <w:pPr>
        <w:pStyle w:val="Normal020"/>
        <w:framePr w:w="774" w:h="292" w:hRule="exact" w:wrap="auto" w:vAnchor="page" w:hAnchor="page" w:x="1093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0.0123</w:t>
      </w:r>
    </w:p>
    <w:p w:rsidR="000A1F9B" w:rsidRDefault="00B27F83">
      <w:pPr>
        <w:pStyle w:val="Normal020"/>
        <w:framePr w:w="774" w:h="292" w:hRule="exact" w:wrap="auto" w:vAnchor="page" w:hAnchor="page" w:x="1171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0.0401</w:t>
      </w:r>
    </w:p>
    <w:p w:rsidR="000A1F9B" w:rsidRDefault="00B27F83">
      <w:pPr>
        <w:pStyle w:val="Normal020"/>
        <w:framePr w:w="774" w:h="292" w:hRule="exact" w:wrap="auto" w:vAnchor="page" w:hAnchor="page" w:x="1248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0.2334</w:t>
      </w:r>
    </w:p>
    <w:p w:rsidR="000A1F9B" w:rsidRDefault="00B27F83">
      <w:pPr>
        <w:pStyle w:val="Normal020"/>
        <w:framePr w:w="810" w:h="292" w:hRule="exact" w:wrap="auto" w:vAnchor="page" w:hAnchor="page" w:x="1803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4F014</w:t>
      </w:r>
    </w:p>
    <w:p w:rsidR="000A1F9B" w:rsidRDefault="00B27F83">
      <w:pPr>
        <w:pStyle w:val="Normal020"/>
        <w:framePr w:w="585" w:h="292" w:hRule="exact" w:wrap="auto" w:vAnchor="page" w:hAnchor="page" w:x="2613" w:y="782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260.7</w:t>
      </w:r>
    </w:p>
    <w:p w:rsidR="000A1F9B" w:rsidRDefault="00B27F83">
      <w:pPr>
        <w:pStyle w:val="Normal020"/>
        <w:framePr w:w="774" w:h="292" w:hRule="exact" w:wrap="auto" w:vAnchor="page" w:hAnchor="page" w:x="397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0.4339</w:t>
      </w:r>
    </w:p>
    <w:p w:rsidR="000A1F9B" w:rsidRDefault="00B27F83">
      <w:pPr>
        <w:pStyle w:val="Normal020"/>
        <w:framePr w:w="774" w:h="292" w:hRule="exact" w:wrap="auto" w:vAnchor="page" w:hAnchor="page" w:x="474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3.1741</w:t>
      </w:r>
    </w:p>
    <w:p w:rsidR="000A1F9B" w:rsidRDefault="00B27F83">
      <w:pPr>
        <w:pStyle w:val="Normal020"/>
        <w:framePr w:w="774" w:h="292" w:hRule="exact" w:wrap="auto" w:vAnchor="page" w:hAnchor="page" w:x="5520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0.2082</w:t>
      </w:r>
    </w:p>
    <w:p w:rsidR="000A1F9B" w:rsidRDefault="00B27F83">
      <w:pPr>
        <w:pStyle w:val="Normal020"/>
        <w:framePr w:w="774" w:h="292" w:hRule="exact" w:wrap="auto" w:vAnchor="page" w:hAnchor="page" w:x="6294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0.4548</w:t>
      </w:r>
    </w:p>
    <w:p w:rsidR="000A1F9B" w:rsidRDefault="00B27F83">
      <w:pPr>
        <w:pStyle w:val="Normal020"/>
        <w:framePr w:w="774" w:h="292" w:hRule="exact" w:wrap="auto" w:vAnchor="page" w:hAnchor="page" w:x="706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0.8102</w:t>
      </w:r>
    </w:p>
    <w:p w:rsidR="000A1F9B" w:rsidRDefault="00B27F83">
      <w:pPr>
        <w:pStyle w:val="Normal020"/>
        <w:framePr w:w="774" w:h="292" w:hRule="exact" w:wrap="auto" w:vAnchor="page" w:hAnchor="page" w:x="784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0.7389</w:t>
      </w:r>
    </w:p>
    <w:p w:rsidR="000A1F9B" w:rsidRDefault="00B27F83">
      <w:pPr>
        <w:pStyle w:val="Normal020"/>
        <w:framePr w:w="774" w:h="292" w:hRule="exact" w:wrap="auto" w:vAnchor="page" w:hAnchor="page" w:x="861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0.1025</w:t>
      </w:r>
    </w:p>
    <w:p w:rsidR="000A1F9B" w:rsidRDefault="00B27F83">
      <w:pPr>
        <w:pStyle w:val="Normal020"/>
        <w:framePr w:w="774" w:h="292" w:hRule="exact" w:wrap="auto" w:vAnchor="page" w:hAnchor="page" w:x="9390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0.0307</w:t>
      </w:r>
    </w:p>
    <w:p w:rsidR="000A1F9B" w:rsidRDefault="00B27F83">
      <w:pPr>
        <w:pStyle w:val="Normal020"/>
        <w:framePr w:w="774" w:h="292" w:hRule="exact" w:wrap="auto" w:vAnchor="page" w:hAnchor="page" w:x="10164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0.0111</w:t>
      </w:r>
    </w:p>
    <w:p w:rsidR="000A1F9B" w:rsidRDefault="00B27F83">
      <w:pPr>
        <w:pStyle w:val="Normal020"/>
        <w:framePr w:w="774" w:h="292" w:hRule="exact" w:wrap="auto" w:vAnchor="page" w:hAnchor="page" w:x="1093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0.0119</w:t>
      </w:r>
    </w:p>
    <w:p w:rsidR="000A1F9B" w:rsidRDefault="00B27F83">
      <w:pPr>
        <w:pStyle w:val="Normal020"/>
        <w:framePr w:w="774" w:h="292" w:hRule="exact" w:wrap="auto" w:vAnchor="page" w:hAnchor="page" w:x="1171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0.0370</w:t>
      </w:r>
    </w:p>
    <w:p w:rsidR="000A1F9B" w:rsidRDefault="00B27F83">
      <w:pPr>
        <w:pStyle w:val="Normal020"/>
        <w:framePr w:w="774" w:h="292" w:hRule="exact" w:wrap="auto" w:vAnchor="page" w:hAnchor="page" w:x="1248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0.3651</w:t>
      </w:r>
    </w:p>
    <w:p w:rsidR="000A1F9B" w:rsidRDefault="00B27F83">
      <w:pPr>
        <w:pStyle w:val="Normal020"/>
        <w:framePr w:w="810" w:h="292" w:hRule="exact" w:wrap="auto" w:vAnchor="page" w:hAnchor="page" w:x="1803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4F015</w:t>
      </w:r>
    </w:p>
    <w:p w:rsidR="000A1F9B" w:rsidRDefault="00B27F83">
      <w:pPr>
        <w:pStyle w:val="Normal020"/>
        <w:framePr w:w="585" w:h="292" w:hRule="exact" w:wrap="auto" w:vAnchor="page" w:hAnchor="page" w:x="2613" w:y="811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252.1</w:t>
      </w:r>
    </w:p>
    <w:p w:rsidR="000A1F9B" w:rsidRDefault="00B27F83">
      <w:pPr>
        <w:pStyle w:val="Normal020"/>
        <w:framePr w:w="774" w:h="292" w:hRule="exact" w:wrap="auto" w:vAnchor="page" w:hAnchor="page" w:x="397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0.3798</w:t>
      </w:r>
    </w:p>
    <w:p w:rsidR="000A1F9B" w:rsidRDefault="00B27F83">
      <w:pPr>
        <w:pStyle w:val="Normal020"/>
        <w:framePr w:w="774" w:h="292" w:hRule="exact" w:wrap="auto" w:vAnchor="page" w:hAnchor="page" w:x="474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2.6915</w:t>
      </w:r>
    </w:p>
    <w:p w:rsidR="000A1F9B" w:rsidRDefault="00B27F83">
      <w:pPr>
        <w:pStyle w:val="Normal020"/>
        <w:framePr w:w="774" w:h="292" w:hRule="exact" w:wrap="auto" w:vAnchor="page" w:hAnchor="page" w:x="5520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0.2527</w:t>
      </w:r>
    </w:p>
    <w:p w:rsidR="000A1F9B" w:rsidRDefault="00B27F83">
      <w:pPr>
        <w:pStyle w:val="Normal020"/>
        <w:framePr w:w="774" w:h="292" w:hRule="exact" w:wrap="auto" w:vAnchor="page" w:hAnchor="page" w:x="6294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0.4479</w:t>
      </w:r>
    </w:p>
    <w:p w:rsidR="000A1F9B" w:rsidRDefault="00B27F83">
      <w:pPr>
        <w:pStyle w:val="Normal020"/>
        <w:framePr w:w="774" w:h="292" w:hRule="exact" w:wrap="auto" w:vAnchor="page" w:hAnchor="page" w:x="706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0.7217</w:t>
      </w:r>
    </w:p>
    <w:p w:rsidR="000A1F9B" w:rsidRDefault="00B27F83">
      <w:pPr>
        <w:pStyle w:val="Normal020"/>
        <w:framePr w:w="774" w:h="292" w:hRule="exact" w:wrap="auto" w:vAnchor="page" w:hAnchor="page" w:x="784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0.8231</w:t>
      </w:r>
    </w:p>
    <w:p w:rsidR="000A1F9B" w:rsidRDefault="00B27F83">
      <w:pPr>
        <w:pStyle w:val="Normal020"/>
        <w:framePr w:w="774" w:h="292" w:hRule="exact" w:wrap="auto" w:vAnchor="page" w:hAnchor="page" w:x="861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0.1284</w:t>
      </w:r>
    </w:p>
    <w:p w:rsidR="000A1F9B" w:rsidRDefault="00B27F83">
      <w:pPr>
        <w:pStyle w:val="Normal020"/>
        <w:framePr w:w="774" w:h="292" w:hRule="exact" w:wrap="auto" w:vAnchor="page" w:hAnchor="page" w:x="9390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0.0307</w:t>
      </w:r>
    </w:p>
    <w:p w:rsidR="000A1F9B" w:rsidRDefault="00B27F83">
      <w:pPr>
        <w:pStyle w:val="Normal020"/>
        <w:framePr w:w="774" w:h="292" w:hRule="exact" w:wrap="auto" w:vAnchor="page" w:hAnchor="page" w:x="10164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0076</w:t>
      </w:r>
    </w:p>
    <w:p w:rsidR="000A1F9B" w:rsidRDefault="00B27F83">
      <w:pPr>
        <w:pStyle w:val="Normal020"/>
        <w:framePr w:w="774" w:h="292" w:hRule="exact" w:wrap="auto" w:vAnchor="page" w:hAnchor="page" w:x="1093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0.0118</w:t>
      </w:r>
    </w:p>
    <w:p w:rsidR="000A1F9B" w:rsidRDefault="00B27F83">
      <w:pPr>
        <w:pStyle w:val="Normal020"/>
        <w:framePr w:w="774" w:h="292" w:hRule="exact" w:wrap="auto" w:vAnchor="page" w:hAnchor="page" w:x="1171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0.0363</w:t>
      </w:r>
    </w:p>
    <w:p w:rsidR="000A1F9B" w:rsidRDefault="00B27F83">
      <w:pPr>
        <w:pStyle w:val="Normal020"/>
        <w:framePr w:w="774" w:h="292" w:hRule="exact" w:wrap="auto" w:vAnchor="page" w:hAnchor="page" w:x="1248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0.3895</w:t>
      </w:r>
    </w:p>
    <w:p w:rsidR="000A1F9B" w:rsidRDefault="00B27F83">
      <w:pPr>
        <w:pStyle w:val="Normal020"/>
        <w:framePr w:w="12885" w:h="225" w:hRule="exact" w:wrap="auto" w:vAnchor="page" w:hAnchor="page" w:x="1863" w:y="882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20"/>
        <w:spacing w:line="1" w:lineRule="auto"/>
      </w:pPr>
      <w:r>
        <w:br w:type="page"/>
      </w:r>
    </w:p>
    <w:p w:rsidR="000A1F9B" w:rsidRDefault="00B27F83">
      <w:pPr>
        <w:pStyle w:val="Normal020"/>
        <w:framePr w:w="12780" w:h="226" w:hRule="exact" w:wrap="auto" w:vAnchor="page" w:hAnchor="page" w:x="1893" w:y="14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b/>
          <w:color w:val="000000"/>
          <w:kern w:val="2"/>
          <w:sz w:val="19"/>
        </w:rPr>
      </w:pPr>
      <w:r>
        <w:pict>
          <v:line id="_x0000_s3100" style="position:absolute;left:0;text-align:left;z-index:-251458560;mso-position-horizontal-relative:page;mso-position-vertical-relative:page" from="90.9pt,114.05pt" to="733.7pt,114.05pt" o:allowincell="f">
            <w10:wrap anchorx="page" anchory="page"/>
          </v:line>
        </w:pict>
      </w:r>
      <w:r>
        <w:pict>
          <v:line id="_x0000_s3099" style="position:absolute;left:0;text-align:left;z-index:-251457536;mso-position-horizontal-relative:page;mso-position-vertical-relative:page" from="90.9pt,151.55pt" to="735.2pt,151.55pt" o:allowincell="f">
            <w10:wrap anchorx="page" anchory="page"/>
          </v:line>
        </w:pict>
      </w:r>
      <w:r>
        <w:pict>
          <v:line id="_x0000_s3098" style="position:absolute;left:0;text-align:left;z-index:-251456512;mso-position-horizontal-relative:page;mso-position-vertical-relative:page" from="92.4pt,438.9pt" to="732.2pt,438.9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to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Terminal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Body Weight  Report with Individual Values </w:t>
      </w:r>
    </w:p>
    <w:p w:rsidR="000A1F9B" w:rsidRDefault="00B27F83">
      <w:pPr>
        <w:pStyle w:val="Normal020"/>
        <w:framePr w:w="12825" w:h="285" w:hRule="exact" w:wrap="auto" w:vAnchor="page" w:hAnchor="page" w:x="1878" w:y="17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脏体比（%）计算结果个体数据</w:t>
      </w:r>
    </w:p>
    <w:p w:rsidR="000A1F9B" w:rsidRDefault="00B27F83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动物</w:t>
      </w:r>
    </w:p>
    <w:p w:rsidR="000A1F9B" w:rsidRDefault="00B27F83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编号</w:t>
      </w:r>
      <w:r>
        <w:rPr>
          <w:rFonts w:ascii="宋体" w:eastAsia="宋体" w:hAnsi="宋体"/>
          <w:b/>
          <w:color w:val="000000"/>
          <w:kern w:val="2"/>
          <w:sz w:val="13"/>
        </w:rPr>
        <w:t xml:space="preserve">  </w:t>
      </w:r>
    </w:p>
    <w:p w:rsidR="000A1F9B" w:rsidRDefault="000A1F9B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</w:p>
    <w:p w:rsidR="000A1F9B" w:rsidRDefault="00B27F83">
      <w:pPr>
        <w:pStyle w:val="Normal020"/>
        <w:framePr w:w="630" w:h="525" w:hRule="exact" w:wrap="auto" w:vAnchor="page" w:hAnchor="page" w:x="2538" w:y="241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试验</w:t>
      </w:r>
    </w:p>
    <w:p w:rsidR="000A1F9B" w:rsidRDefault="00B27F83">
      <w:pPr>
        <w:pStyle w:val="Normal020"/>
        <w:framePr w:w="630" w:h="525" w:hRule="exact" w:wrap="auto" w:vAnchor="page" w:hAnchor="page" w:x="2538" w:y="241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日期</w:t>
      </w:r>
    </w:p>
    <w:p w:rsidR="000A1F9B" w:rsidRDefault="00B27F83">
      <w:pPr>
        <w:pStyle w:val="Normal020"/>
        <w:framePr w:w="774" w:h="660" w:hRule="exact" w:wrap="auto" w:vAnchor="page" w:hAnchor="page" w:x="319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(TBW)</w:t>
      </w:r>
    </w:p>
    <w:p w:rsidR="000A1F9B" w:rsidRDefault="00B27F83">
      <w:pPr>
        <w:pStyle w:val="Normal020"/>
        <w:framePr w:w="774" w:h="660" w:hRule="exact" w:wrap="auto" w:vAnchor="page" w:hAnchor="page" w:x="319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终期体重</w:t>
      </w:r>
    </w:p>
    <w:p w:rsidR="000A1F9B" w:rsidRDefault="00B27F83">
      <w:pPr>
        <w:pStyle w:val="Normal020"/>
        <w:framePr w:w="774" w:h="660" w:hRule="exact" w:wrap="auto" w:vAnchor="page" w:hAnchor="page" w:x="397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20"/>
        <w:framePr w:w="774" w:h="660" w:hRule="exact" w:wrap="auto" w:vAnchor="page" w:hAnchor="page" w:x="397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20"/>
        <w:framePr w:w="774" w:h="660" w:hRule="exact" w:wrap="auto" w:vAnchor="page" w:hAnchor="page" w:x="474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20"/>
        <w:framePr w:w="774" w:h="660" w:hRule="exact" w:wrap="auto" w:vAnchor="page" w:hAnchor="page" w:x="474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20"/>
        <w:framePr w:w="774" w:h="660" w:hRule="exact" w:wrap="auto" w:vAnchor="page" w:hAnchor="page" w:x="552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20"/>
        <w:framePr w:w="774" w:h="660" w:hRule="exact" w:wrap="auto" w:vAnchor="page" w:hAnchor="page" w:x="552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20"/>
        <w:framePr w:w="774" w:h="660" w:hRule="exact" w:wrap="auto" w:vAnchor="page" w:hAnchor="page" w:x="629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20"/>
        <w:framePr w:w="774" w:h="660" w:hRule="exact" w:wrap="auto" w:vAnchor="page" w:hAnchor="page" w:x="629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20"/>
        <w:framePr w:w="774" w:h="660" w:hRule="exact" w:wrap="auto" w:vAnchor="page" w:hAnchor="page" w:x="706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20"/>
        <w:framePr w:w="774" w:h="660" w:hRule="exact" w:wrap="auto" w:vAnchor="page" w:hAnchor="page" w:x="706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20"/>
        <w:framePr w:w="774" w:h="660" w:hRule="exact" w:wrap="auto" w:vAnchor="page" w:hAnchor="page" w:x="784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20"/>
        <w:framePr w:w="774" w:h="660" w:hRule="exact" w:wrap="auto" w:vAnchor="page" w:hAnchor="page" w:x="784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20"/>
        <w:framePr w:w="774" w:h="660" w:hRule="exact" w:wrap="auto" w:vAnchor="page" w:hAnchor="page" w:x="861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20"/>
        <w:framePr w:w="774" w:h="660" w:hRule="exact" w:wrap="auto" w:vAnchor="page" w:hAnchor="page" w:x="861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20"/>
        <w:framePr w:w="774" w:h="660" w:hRule="exact" w:wrap="auto" w:vAnchor="page" w:hAnchor="page" w:x="939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20"/>
        <w:framePr w:w="774" w:h="660" w:hRule="exact" w:wrap="auto" w:vAnchor="page" w:hAnchor="page" w:x="939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20"/>
        <w:framePr w:w="774" w:h="660" w:hRule="exact" w:wrap="auto" w:vAnchor="page" w:hAnchor="page" w:x="1016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20"/>
        <w:framePr w:w="774" w:h="660" w:hRule="exact" w:wrap="auto" w:vAnchor="page" w:hAnchor="page" w:x="1016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20"/>
        <w:framePr w:w="774" w:h="660" w:hRule="exact" w:wrap="auto" w:vAnchor="page" w:hAnchor="page" w:x="1093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</w:t>
      </w:r>
      <w:r>
        <w:rPr>
          <w:rFonts w:ascii="宋体" w:eastAsia="宋体" w:hAnsi="宋体"/>
          <w:b/>
          <w:color w:val="000000"/>
          <w:kern w:val="2"/>
          <w:sz w:val="13"/>
        </w:rPr>
        <w:t xml:space="preserve">GTP) </w:t>
      </w:r>
    </w:p>
    <w:p w:rsidR="000A1F9B" w:rsidRDefault="00B27F83">
      <w:pPr>
        <w:pStyle w:val="Normal020"/>
        <w:framePr w:w="774" w:h="660" w:hRule="exact" w:wrap="auto" w:vAnchor="page" w:hAnchor="page" w:x="1093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20"/>
        <w:framePr w:w="774" w:h="660" w:hRule="exact" w:wrap="auto" w:vAnchor="page" w:hAnchor="page" w:x="1171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(TE)</w:t>
      </w:r>
    </w:p>
    <w:p w:rsidR="000A1F9B" w:rsidRDefault="00B27F83">
      <w:pPr>
        <w:pStyle w:val="Normal020"/>
        <w:framePr w:w="774" w:h="660" w:hRule="exact" w:wrap="auto" w:vAnchor="page" w:hAnchor="page" w:x="1171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睾丸</w:t>
      </w:r>
    </w:p>
    <w:p w:rsidR="000A1F9B" w:rsidRDefault="00B27F83">
      <w:pPr>
        <w:pStyle w:val="Normal020"/>
        <w:framePr w:w="774" w:h="660" w:hRule="exact" w:wrap="auto" w:vAnchor="page" w:hAnchor="page" w:x="1248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(EPI)</w:t>
      </w:r>
    </w:p>
    <w:p w:rsidR="000A1F9B" w:rsidRDefault="00B27F83">
      <w:pPr>
        <w:pStyle w:val="Normal020"/>
        <w:framePr w:w="774" w:h="660" w:hRule="exact" w:wrap="auto" w:vAnchor="page" w:hAnchor="page" w:x="1248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附睾</w:t>
      </w:r>
    </w:p>
    <w:p w:rsidR="000A1F9B" w:rsidRDefault="00B27F83">
      <w:pPr>
        <w:pStyle w:val="Normal020"/>
        <w:framePr w:w="774" w:h="660" w:hRule="exact" w:wrap="auto" w:vAnchor="page" w:hAnchor="page" w:x="1326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(GPS)</w:t>
      </w:r>
    </w:p>
    <w:p w:rsidR="000A1F9B" w:rsidRDefault="00B27F83">
      <w:pPr>
        <w:pStyle w:val="Normal020"/>
        <w:framePr w:w="774" w:h="660" w:hRule="exact" w:wrap="auto" w:vAnchor="page" w:hAnchor="page" w:x="1326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前列腺</w:t>
      </w:r>
    </w:p>
    <w:p w:rsidR="000A1F9B" w:rsidRDefault="00B27F83">
      <w:pPr>
        <w:pStyle w:val="Normal020"/>
        <w:framePr w:w="810" w:h="292" w:hRule="exact" w:wrap="auto" w:vAnchor="page" w:hAnchor="page" w:x="18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1M001</w:t>
      </w:r>
    </w:p>
    <w:p w:rsidR="000A1F9B" w:rsidRDefault="00B27F83">
      <w:pPr>
        <w:pStyle w:val="Normal020"/>
        <w:framePr w:w="585" w:h="292" w:hRule="exact" w:wrap="auto" w:vAnchor="page" w:hAnchor="page" w:x="2613" w:y="303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396.9</w:t>
      </w:r>
    </w:p>
    <w:p w:rsidR="000A1F9B" w:rsidRDefault="00B27F83">
      <w:pPr>
        <w:pStyle w:val="Normal020"/>
        <w:framePr w:w="774" w:h="292" w:hRule="exact" w:wrap="auto" w:vAnchor="page" w:hAnchor="page" w:x="397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0.3749</w:t>
      </w:r>
    </w:p>
    <w:p w:rsidR="000A1F9B" w:rsidRDefault="00B27F83">
      <w:pPr>
        <w:pStyle w:val="Normal020"/>
        <w:framePr w:w="774" w:h="292" w:hRule="exact" w:wrap="auto" w:vAnchor="page" w:hAnchor="page" w:x="474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2.7048</w:t>
      </w:r>
    </w:p>
    <w:p w:rsidR="000A1F9B" w:rsidRDefault="00B27F83">
      <w:pPr>
        <w:pStyle w:val="Normal020"/>
        <w:framePr w:w="774" w:h="292" w:hRule="exact" w:wrap="auto" w:vAnchor="page" w:hAnchor="page" w:x="5520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0.2409</w:t>
      </w:r>
    </w:p>
    <w:p w:rsidR="000A1F9B" w:rsidRDefault="00B27F83">
      <w:pPr>
        <w:pStyle w:val="Normal020"/>
        <w:framePr w:w="774" w:h="292" w:hRule="exact" w:wrap="auto" w:vAnchor="page" w:hAnchor="page" w:x="6294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0.4238</w:t>
      </w:r>
    </w:p>
    <w:p w:rsidR="000A1F9B" w:rsidRDefault="00B27F83">
      <w:pPr>
        <w:pStyle w:val="Normal020"/>
        <w:framePr w:w="774" w:h="292" w:hRule="exact" w:wrap="auto" w:vAnchor="page" w:hAnchor="page" w:x="706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0.7320</w:t>
      </w:r>
    </w:p>
    <w:p w:rsidR="000A1F9B" w:rsidRDefault="00B27F83">
      <w:pPr>
        <w:pStyle w:val="Normal020"/>
        <w:framePr w:w="774" w:h="292" w:hRule="exact" w:wrap="auto" w:vAnchor="page" w:hAnchor="page" w:x="784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0.5292</w:t>
      </w:r>
    </w:p>
    <w:p w:rsidR="000A1F9B" w:rsidRDefault="00B27F83">
      <w:pPr>
        <w:pStyle w:val="Normal020"/>
        <w:framePr w:w="774" w:h="292" w:hRule="exact" w:wrap="auto" w:vAnchor="page" w:hAnchor="page" w:x="861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0.1298</w:t>
      </w:r>
    </w:p>
    <w:p w:rsidR="000A1F9B" w:rsidRDefault="00B27F83">
      <w:pPr>
        <w:pStyle w:val="Normal020"/>
        <w:framePr w:w="774" w:h="292" w:hRule="exact" w:wrap="auto" w:vAnchor="page" w:hAnchor="page" w:x="9390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0.0169</w:t>
      </w:r>
    </w:p>
    <w:p w:rsidR="000A1F9B" w:rsidRDefault="00B27F83">
      <w:pPr>
        <w:pStyle w:val="Normal020"/>
        <w:framePr w:w="774" w:h="292" w:hRule="exact" w:wrap="auto" w:vAnchor="page" w:hAnchor="page" w:x="10164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0.0032</w:t>
      </w:r>
    </w:p>
    <w:p w:rsidR="000A1F9B" w:rsidRDefault="00B27F83">
      <w:pPr>
        <w:pStyle w:val="Normal020"/>
        <w:framePr w:w="774" w:h="292" w:hRule="exact" w:wrap="auto" w:vAnchor="page" w:hAnchor="page" w:x="1093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0.0113</w:t>
      </w:r>
    </w:p>
    <w:p w:rsidR="000A1F9B" w:rsidRDefault="00B27F83">
      <w:pPr>
        <w:pStyle w:val="Normal020"/>
        <w:framePr w:w="774" w:h="292" w:hRule="exact" w:wrap="auto" w:vAnchor="page" w:hAnchor="page" w:x="1171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0.9425</w:t>
      </w:r>
    </w:p>
    <w:p w:rsidR="000A1F9B" w:rsidRDefault="00B27F83">
      <w:pPr>
        <w:pStyle w:val="Normal020"/>
        <w:framePr w:w="774" w:h="292" w:hRule="exact" w:wrap="auto" w:vAnchor="page" w:hAnchor="page" w:x="1248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0.2696</w:t>
      </w:r>
    </w:p>
    <w:p w:rsidR="000A1F9B" w:rsidRDefault="00B27F83">
      <w:pPr>
        <w:pStyle w:val="Normal020"/>
        <w:framePr w:w="774" w:h="292" w:hRule="exact" w:wrap="auto" w:vAnchor="page" w:hAnchor="page" w:x="13260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0.3674</w:t>
      </w:r>
    </w:p>
    <w:p w:rsidR="000A1F9B" w:rsidRDefault="00B27F83">
      <w:pPr>
        <w:pStyle w:val="Normal020"/>
        <w:framePr w:w="810" w:h="292" w:hRule="exact" w:wrap="auto" w:vAnchor="page" w:hAnchor="page" w:x="1803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1M002</w:t>
      </w:r>
    </w:p>
    <w:p w:rsidR="000A1F9B" w:rsidRDefault="00B27F83">
      <w:pPr>
        <w:pStyle w:val="Normal020"/>
        <w:framePr w:w="585" w:h="292" w:hRule="exact" w:wrap="auto" w:vAnchor="page" w:hAnchor="page" w:x="2613" w:y="331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378.8</w:t>
      </w:r>
    </w:p>
    <w:p w:rsidR="000A1F9B" w:rsidRDefault="00B27F83">
      <w:pPr>
        <w:pStyle w:val="Normal020"/>
        <w:framePr w:w="774" w:h="292" w:hRule="exact" w:wrap="auto" w:vAnchor="page" w:hAnchor="page" w:x="397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0.4110</w:t>
      </w:r>
    </w:p>
    <w:p w:rsidR="000A1F9B" w:rsidRDefault="00B27F83">
      <w:pPr>
        <w:pStyle w:val="Normal020"/>
        <w:framePr w:w="774" w:h="292" w:hRule="exact" w:wrap="auto" w:vAnchor="page" w:hAnchor="page" w:x="474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3.0220</w:t>
      </w:r>
    </w:p>
    <w:p w:rsidR="000A1F9B" w:rsidRDefault="00B27F83">
      <w:pPr>
        <w:pStyle w:val="Normal020"/>
        <w:framePr w:w="774" w:h="292" w:hRule="exact" w:wrap="auto" w:vAnchor="page" w:hAnchor="page" w:x="5520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0.2338</w:t>
      </w:r>
    </w:p>
    <w:p w:rsidR="000A1F9B" w:rsidRDefault="00B27F83">
      <w:pPr>
        <w:pStyle w:val="Normal020"/>
        <w:framePr w:w="774" w:h="292" w:hRule="exact" w:wrap="auto" w:vAnchor="page" w:hAnchor="page" w:x="6294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0.4257</w:t>
      </w:r>
    </w:p>
    <w:p w:rsidR="000A1F9B" w:rsidRDefault="00B27F83">
      <w:pPr>
        <w:pStyle w:val="Normal020"/>
        <w:framePr w:w="774" w:h="292" w:hRule="exact" w:wrap="auto" w:vAnchor="page" w:hAnchor="page" w:x="706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0.7650</w:t>
      </w:r>
    </w:p>
    <w:p w:rsidR="000A1F9B" w:rsidRDefault="00B27F83">
      <w:pPr>
        <w:pStyle w:val="Normal020"/>
        <w:framePr w:w="774" w:h="292" w:hRule="exact" w:wrap="auto" w:vAnchor="page" w:hAnchor="page" w:x="784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0.5761</w:t>
      </w:r>
    </w:p>
    <w:p w:rsidR="000A1F9B" w:rsidRDefault="00B27F83">
      <w:pPr>
        <w:pStyle w:val="Normal020"/>
        <w:framePr w:w="774" w:h="292" w:hRule="exact" w:wrap="auto" w:vAnchor="page" w:hAnchor="page" w:x="861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0.1303</w:t>
      </w:r>
    </w:p>
    <w:p w:rsidR="000A1F9B" w:rsidRDefault="00B27F83">
      <w:pPr>
        <w:pStyle w:val="Normal020"/>
        <w:framePr w:w="774" w:h="292" w:hRule="exact" w:wrap="auto" w:vAnchor="page" w:hAnchor="page" w:x="9390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0.0142</w:t>
      </w:r>
    </w:p>
    <w:p w:rsidR="000A1F9B" w:rsidRDefault="00B27F83">
      <w:pPr>
        <w:pStyle w:val="Normal020"/>
        <w:framePr w:w="774" w:h="292" w:hRule="exact" w:wrap="auto" w:vAnchor="page" w:hAnchor="page" w:x="10164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0.0026</w:t>
      </w:r>
    </w:p>
    <w:p w:rsidR="000A1F9B" w:rsidRDefault="00B27F83">
      <w:pPr>
        <w:pStyle w:val="Normal020"/>
        <w:framePr w:w="774" w:h="292" w:hRule="exact" w:wrap="auto" w:vAnchor="page" w:hAnchor="page" w:x="1093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0.0122</w:t>
      </w:r>
    </w:p>
    <w:p w:rsidR="000A1F9B" w:rsidRDefault="00B27F83">
      <w:pPr>
        <w:pStyle w:val="Normal020"/>
        <w:framePr w:w="774" w:h="292" w:hRule="exact" w:wrap="auto" w:vAnchor="page" w:hAnchor="page" w:x="1171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0.9199</w:t>
      </w:r>
    </w:p>
    <w:p w:rsidR="000A1F9B" w:rsidRDefault="00B27F83">
      <w:pPr>
        <w:pStyle w:val="Normal020"/>
        <w:framePr w:w="774" w:h="292" w:hRule="exact" w:wrap="auto" w:vAnchor="page" w:hAnchor="page" w:x="1248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0.2363</w:t>
      </w:r>
    </w:p>
    <w:p w:rsidR="000A1F9B" w:rsidRDefault="00B27F83">
      <w:pPr>
        <w:pStyle w:val="Normal020"/>
        <w:framePr w:w="774" w:h="292" w:hRule="exact" w:wrap="auto" w:vAnchor="page" w:hAnchor="page" w:x="13260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0.2857</w:t>
      </w:r>
    </w:p>
    <w:p w:rsidR="000A1F9B" w:rsidRDefault="00B27F83">
      <w:pPr>
        <w:pStyle w:val="Normal020"/>
        <w:framePr w:w="810" w:h="292" w:hRule="exact" w:wrap="auto" w:vAnchor="page" w:hAnchor="page" w:x="1803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</w:t>
      </w:r>
      <w:r>
        <w:rPr>
          <w:rFonts w:eastAsia="Times New Roman"/>
          <w:b/>
          <w:color w:val="000000"/>
          <w:kern w:val="2"/>
          <w:sz w:val="17"/>
        </w:rPr>
        <w:t>M003</w:t>
      </w:r>
    </w:p>
    <w:p w:rsidR="000A1F9B" w:rsidRDefault="00B27F83">
      <w:pPr>
        <w:pStyle w:val="Normal020"/>
        <w:framePr w:w="585" w:h="292" w:hRule="exact" w:wrap="auto" w:vAnchor="page" w:hAnchor="page" w:x="2613" w:y="359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357.9</w:t>
      </w:r>
    </w:p>
    <w:p w:rsidR="000A1F9B" w:rsidRDefault="00B27F83">
      <w:pPr>
        <w:pStyle w:val="Normal020"/>
        <w:framePr w:w="774" w:h="292" w:hRule="exact" w:wrap="auto" w:vAnchor="page" w:hAnchor="page" w:x="397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0.3895</w:t>
      </w:r>
    </w:p>
    <w:p w:rsidR="000A1F9B" w:rsidRDefault="00B27F83">
      <w:pPr>
        <w:pStyle w:val="Normal020"/>
        <w:framePr w:w="774" w:h="292" w:hRule="exact" w:wrap="auto" w:vAnchor="page" w:hAnchor="page" w:x="474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2.8810</w:t>
      </w:r>
    </w:p>
    <w:p w:rsidR="000A1F9B" w:rsidRDefault="00B27F83">
      <w:pPr>
        <w:pStyle w:val="Normal020"/>
        <w:framePr w:w="774" w:h="292" w:hRule="exact" w:wrap="auto" w:vAnchor="page" w:hAnchor="page" w:x="5520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0.1863</w:t>
      </w:r>
    </w:p>
    <w:p w:rsidR="000A1F9B" w:rsidRDefault="00B27F83">
      <w:pPr>
        <w:pStyle w:val="Normal020"/>
        <w:framePr w:w="774" w:h="292" w:hRule="exact" w:wrap="auto" w:vAnchor="page" w:hAnchor="page" w:x="6294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0.4371</w:t>
      </w:r>
    </w:p>
    <w:p w:rsidR="000A1F9B" w:rsidRDefault="00B27F83">
      <w:pPr>
        <w:pStyle w:val="Normal020"/>
        <w:framePr w:w="774" w:h="292" w:hRule="exact" w:wrap="auto" w:vAnchor="page" w:hAnchor="page" w:x="706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0.7419</w:t>
      </w:r>
    </w:p>
    <w:p w:rsidR="000A1F9B" w:rsidRDefault="00B27F83">
      <w:pPr>
        <w:pStyle w:val="Normal020"/>
        <w:framePr w:w="774" w:h="292" w:hRule="exact" w:wrap="auto" w:vAnchor="page" w:hAnchor="page" w:x="784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0.6073</w:t>
      </w:r>
    </w:p>
    <w:p w:rsidR="000A1F9B" w:rsidRDefault="00B27F83">
      <w:pPr>
        <w:pStyle w:val="Normal020"/>
        <w:framePr w:w="774" w:h="292" w:hRule="exact" w:wrap="auto" w:vAnchor="page" w:hAnchor="page" w:x="861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0.1465</w:t>
      </w:r>
    </w:p>
    <w:p w:rsidR="000A1F9B" w:rsidRDefault="00B27F83">
      <w:pPr>
        <w:pStyle w:val="Normal020"/>
        <w:framePr w:w="774" w:h="292" w:hRule="exact" w:wrap="auto" w:vAnchor="page" w:hAnchor="page" w:x="9390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0.0168</w:t>
      </w:r>
    </w:p>
    <w:p w:rsidR="000A1F9B" w:rsidRDefault="00B27F83">
      <w:pPr>
        <w:pStyle w:val="Normal020"/>
        <w:framePr w:w="774" w:h="292" w:hRule="exact" w:wrap="auto" w:vAnchor="page" w:hAnchor="page" w:x="10164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0.0036</w:t>
      </w:r>
    </w:p>
    <w:p w:rsidR="000A1F9B" w:rsidRDefault="00B27F83">
      <w:pPr>
        <w:pStyle w:val="Normal020"/>
        <w:framePr w:w="774" w:h="292" w:hRule="exact" w:wrap="auto" w:vAnchor="page" w:hAnchor="page" w:x="1093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0.0153</w:t>
      </w:r>
    </w:p>
    <w:p w:rsidR="000A1F9B" w:rsidRDefault="00B27F83">
      <w:pPr>
        <w:pStyle w:val="Normal020"/>
        <w:framePr w:w="774" w:h="292" w:hRule="exact" w:wrap="auto" w:vAnchor="page" w:hAnchor="page" w:x="1171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0.9014</w:t>
      </w:r>
    </w:p>
    <w:p w:rsidR="000A1F9B" w:rsidRDefault="00B27F83">
      <w:pPr>
        <w:pStyle w:val="Normal020"/>
        <w:framePr w:w="774" w:h="292" w:hRule="exact" w:wrap="auto" w:vAnchor="page" w:hAnchor="page" w:x="1248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0.2570</w:t>
      </w:r>
    </w:p>
    <w:p w:rsidR="000A1F9B" w:rsidRDefault="00B27F83">
      <w:pPr>
        <w:pStyle w:val="Normal020"/>
        <w:framePr w:w="774" w:h="292" w:hRule="exact" w:wrap="auto" w:vAnchor="page" w:hAnchor="page" w:x="13260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0.2705</w:t>
      </w:r>
    </w:p>
    <w:p w:rsidR="000A1F9B" w:rsidRDefault="00B27F83">
      <w:pPr>
        <w:pStyle w:val="Normal020"/>
        <w:framePr w:w="810" w:h="292" w:hRule="exact" w:wrap="auto" w:vAnchor="page" w:hAnchor="page" w:x="1803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1M004</w:t>
      </w:r>
    </w:p>
    <w:p w:rsidR="000A1F9B" w:rsidRDefault="00B27F83">
      <w:pPr>
        <w:pStyle w:val="Normal020"/>
        <w:framePr w:w="585" w:h="292" w:hRule="exact" w:wrap="auto" w:vAnchor="page" w:hAnchor="page" w:x="2613" w:y="388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357.9</w:t>
      </w:r>
    </w:p>
    <w:p w:rsidR="000A1F9B" w:rsidRDefault="00B27F83">
      <w:pPr>
        <w:pStyle w:val="Normal020"/>
        <w:framePr w:w="774" w:h="292" w:hRule="exact" w:wrap="auto" w:vAnchor="page" w:hAnchor="page" w:x="397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0.3531</w:t>
      </w:r>
    </w:p>
    <w:p w:rsidR="000A1F9B" w:rsidRDefault="00B27F83">
      <w:pPr>
        <w:pStyle w:val="Normal020"/>
        <w:framePr w:w="774" w:h="292" w:hRule="exact" w:wrap="auto" w:vAnchor="page" w:hAnchor="page" w:x="474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2.7578</w:t>
      </w:r>
    </w:p>
    <w:p w:rsidR="000A1F9B" w:rsidRDefault="00B27F83">
      <w:pPr>
        <w:pStyle w:val="Normal020"/>
        <w:framePr w:w="774" w:h="292" w:hRule="exact" w:wrap="auto" w:vAnchor="page" w:hAnchor="page" w:x="5520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0.2241</w:t>
      </w:r>
    </w:p>
    <w:p w:rsidR="000A1F9B" w:rsidRDefault="00B27F83">
      <w:pPr>
        <w:pStyle w:val="Normal020"/>
        <w:framePr w:w="774" w:h="292" w:hRule="exact" w:wrap="auto" w:vAnchor="page" w:hAnchor="page" w:x="6294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0.4664</w:t>
      </w:r>
    </w:p>
    <w:p w:rsidR="000A1F9B" w:rsidRDefault="00B27F83">
      <w:pPr>
        <w:pStyle w:val="Normal020"/>
        <w:framePr w:w="774" w:h="292" w:hRule="exact" w:wrap="auto" w:vAnchor="page" w:hAnchor="page" w:x="706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0.7163</w:t>
      </w:r>
    </w:p>
    <w:p w:rsidR="000A1F9B" w:rsidRDefault="00B27F83">
      <w:pPr>
        <w:pStyle w:val="Normal020"/>
        <w:framePr w:w="774" w:h="292" w:hRule="exact" w:wrap="auto" w:vAnchor="page" w:hAnchor="page" w:x="784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0.5984</w:t>
      </w:r>
    </w:p>
    <w:p w:rsidR="000A1F9B" w:rsidRDefault="00B27F83">
      <w:pPr>
        <w:pStyle w:val="Normal020"/>
        <w:framePr w:w="774" w:h="292" w:hRule="exact" w:wrap="auto" w:vAnchor="page" w:hAnchor="page" w:x="861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0.1140</w:t>
      </w:r>
    </w:p>
    <w:p w:rsidR="000A1F9B" w:rsidRDefault="00B27F83">
      <w:pPr>
        <w:pStyle w:val="Normal020"/>
        <w:framePr w:w="774" w:h="292" w:hRule="exact" w:wrap="auto" w:vAnchor="page" w:hAnchor="page" w:x="9390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0.0165</w:t>
      </w:r>
    </w:p>
    <w:p w:rsidR="000A1F9B" w:rsidRDefault="00B27F83">
      <w:pPr>
        <w:pStyle w:val="Normal020"/>
        <w:framePr w:w="774" w:h="292" w:hRule="exact" w:wrap="auto" w:vAnchor="page" w:hAnchor="page" w:x="10164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0.0029</w:t>
      </w:r>
    </w:p>
    <w:p w:rsidR="000A1F9B" w:rsidRDefault="00B27F83">
      <w:pPr>
        <w:pStyle w:val="Normal020"/>
        <w:framePr w:w="774" w:h="292" w:hRule="exact" w:wrap="auto" w:vAnchor="page" w:hAnchor="page" w:x="1093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0.0107</w:t>
      </w:r>
    </w:p>
    <w:p w:rsidR="000A1F9B" w:rsidRDefault="00B27F83">
      <w:pPr>
        <w:pStyle w:val="Normal020"/>
        <w:framePr w:w="774" w:h="292" w:hRule="exact" w:wrap="auto" w:vAnchor="page" w:hAnchor="page" w:x="1171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0.9673</w:t>
      </w:r>
    </w:p>
    <w:p w:rsidR="000A1F9B" w:rsidRDefault="00B27F83">
      <w:pPr>
        <w:pStyle w:val="Normal020"/>
        <w:framePr w:w="774" w:h="292" w:hRule="exact" w:wrap="auto" w:vAnchor="page" w:hAnchor="page" w:x="1248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0.2800</w:t>
      </w:r>
    </w:p>
    <w:p w:rsidR="000A1F9B" w:rsidRDefault="00B27F83">
      <w:pPr>
        <w:pStyle w:val="Normal020"/>
        <w:framePr w:w="774" w:h="292" w:hRule="exact" w:wrap="auto" w:vAnchor="page" w:hAnchor="page" w:x="13260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0.3246</w:t>
      </w:r>
    </w:p>
    <w:p w:rsidR="000A1F9B" w:rsidRDefault="00B27F83">
      <w:pPr>
        <w:pStyle w:val="Normal020"/>
        <w:framePr w:w="810" w:h="292" w:hRule="exact" w:wrap="auto" w:vAnchor="page" w:hAnchor="page" w:x="1803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1M005</w:t>
      </w:r>
    </w:p>
    <w:p w:rsidR="000A1F9B" w:rsidRDefault="00B27F83">
      <w:pPr>
        <w:pStyle w:val="Normal020"/>
        <w:framePr w:w="585" w:h="292" w:hRule="exact" w:wrap="auto" w:vAnchor="page" w:hAnchor="page" w:x="2613" w:y="416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337.0</w:t>
      </w:r>
    </w:p>
    <w:p w:rsidR="000A1F9B" w:rsidRDefault="00B27F83">
      <w:pPr>
        <w:pStyle w:val="Normal020"/>
        <w:framePr w:w="774" w:h="292" w:hRule="exact" w:wrap="auto" w:vAnchor="page" w:hAnchor="page" w:x="397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0.3763</w:t>
      </w:r>
    </w:p>
    <w:p w:rsidR="000A1F9B" w:rsidRDefault="00B27F83">
      <w:pPr>
        <w:pStyle w:val="Normal020"/>
        <w:framePr w:w="774" w:h="292" w:hRule="exact" w:wrap="auto" w:vAnchor="page" w:hAnchor="page" w:x="474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2.5338</w:t>
      </w:r>
    </w:p>
    <w:p w:rsidR="000A1F9B" w:rsidRDefault="00B27F83">
      <w:pPr>
        <w:pStyle w:val="Normal020"/>
        <w:framePr w:w="774" w:h="292" w:hRule="exact" w:wrap="auto" w:vAnchor="page" w:hAnchor="page" w:x="5520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0.1941</w:t>
      </w:r>
    </w:p>
    <w:p w:rsidR="000A1F9B" w:rsidRDefault="00B27F83">
      <w:pPr>
        <w:pStyle w:val="Normal020"/>
        <w:framePr w:w="774" w:h="292" w:hRule="exact" w:wrap="auto" w:vAnchor="page" w:hAnchor="page" w:x="6294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0.4447</w:t>
      </w:r>
    </w:p>
    <w:p w:rsidR="000A1F9B" w:rsidRDefault="00B27F83">
      <w:pPr>
        <w:pStyle w:val="Normal020"/>
        <w:framePr w:w="774" w:h="292" w:hRule="exact" w:wrap="auto" w:vAnchor="page" w:hAnchor="page" w:x="706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7018</w:t>
      </w:r>
    </w:p>
    <w:p w:rsidR="000A1F9B" w:rsidRDefault="00B27F83">
      <w:pPr>
        <w:pStyle w:val="Normal020"/>
        <w:framePr w:w="774" w:h="292" w:hRule="exact" w:wrap="auto" w:vAnchor="page" w:hAnchor="page" w:x="784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0.6227</w:t>
      </w:r>
    </w:p>
    <w:p w:rsidR="000A1F9B" w:rsidRDefault="00B27F83">
      <w:pPr>
        <w:pStyle w:val="Normal020"/>
        <w:framePr w:w="774" w:h="292" w:hRule="exact" w:wrap="auto" w:vAnchor="page" w:hAnchor="page" w:x="861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0.1146</w:t>
      </w:r>
    </w:p>
    <w:p w:rsidR="000A1F9B" w:rsidRDefault="00B27F83">
      <w:pPr>
        <w:pStyle w:val="Normal020"/>
        <w:framePr w:w="774" w:h="292" w:hRule="exact" w:wrap="auto" w:vAnchor="page" w:hAnchor="page" w:x="9390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0.0202</w:t>
      </w:r>
    </w:p>
    <w:p w:rsidR="000A1F9B" w:rsidRDefault="00B27F83">
      <w:pPr>
        <w:pStyle w:val="Normal020"/>
        <w:framePr w:w="774" w:h="292" w:hRule="exact" w:wrap="auto" w:vAnchor="page" w:hAnchor="page" w:x="10164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0.0031</w:t>
      </w:r>
    </w:p>
    <w:p w:rsidR="000A1F9B" w:rsidRDefault="00B27F83">
      <w:pPr>
        <w:pStyle w:val="Normal020"/>
        <w:framePr w:w="774" w:h="292" w:hRule="exact" w:wrap="auto" w:vAnchor="page" w:hAnchor="page" w:x="1093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0.0131</w:t>
      </w:r>
    </w:p>
    <w:p w:rsidR="000A1F9B" w:rsidRDefault="00B27F83">
      <w:pPr>
        <w:pStyle w:val="Normal020"/>
        <w:framePr w:w="774" w:h="292" w:hRule="exact" w:wrap="auto" w:vAnchor="page" w:hAnchor="page" w:x="1171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1.0423</w:t>
      </w:r>
    </w:p>
    <w:p w:rsidR="000A1F9B" w:rsidRDefault="00B27F83">
      <w:pPr>
        <w:pStyle w:val="Normal020"/>
        <w:framePr w:w="774" w:h="292" w:hRule="exact" w:wrap="auto" w:vAnchor="page" w:hAnchor="page" w:x="1248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0.2836</w:t>
      </w:r>
    </w:p>
    <w:p w:rsidR="000A1F9B" w:rsidRDefault="00B27F83">
      <w:pPr>
        <w:pStyle w:val="Normal020"/>
        <w:framePr w:w="774" w:h="292" w:hRule="exact" w:wrap="auto" w:vAnchor="page" w:hAnchor="page" w:x="13260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0.3264</w:t>
      </w:r>
    </w:p>
    <w:p w:rsidR="000A1F9B" w:rsidRDefault="00B27F83">
      <w:pPr>
        <w:pStyle w:val="Normal020"/>
        <w:framePr w:w="810" w:h="292" w:hRule="exact" w:wrap="auto" w:vAnchor="page" w:hAnchor="page" w:x="1803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1M006</w:t>
      </w:r>
    </w:p>
    <w:p w:rsidR="000A1F9B" w:rsidRDefault="00B27F83">
      <w:pPr>
        <w:pStyle w:val="Normal020"/>
        <w:framePr w:w="585" w:h="292" w:hRule="exact" w:wrap="auto" w:vAnchor="page" w:hAnchor="page" w:x="2613" w:y="444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351.0</w:t>
      </w:r>
    </w:p>
    <w:p w:rsidR="000A1F9B" w:rsidRDefault="00B27F83">
      <w:pPr>
        <w:pStyle w:val="Normal020"/>
        <w:framePr w:w="774" w:h="292" w:hRule="exact" w:wrap="auto" w:vAnchor="page" w:hAnchor="page" w:x="397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0.3564</w:t>
      </w:r>
    </w:p>
    <w:p w:rsidR="000A1F9B" w:rsidRDefault="00B27F83">
      <w:pPr>
        <w:pStyle w:val="Normal020"/>
        <w:framePr w:w="774" w:h="292" w:hRule="exact" w:wrap="auto" w:vAnchor="page" w:hAnchor="page" w:x="474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2.5320</w:t>
      </w:r>
    </w:p>
    <w:p w:rsidR="000A1F9B" w:rsidRDefault="00B27F83">
      <w:pPr>
        <w:pStyle w:val="Normal020"/>
        <w:framePr w:w="774" w:h="292" w:hRule="exact" w:wrap="auto" w:vAnchor="page" w:hAnchor="page" w:x="5520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0.1769</w:t>
      </w:r>
    </w:p>
    <w:p w:rsidR="000A1F9B" w:rsidRDefault="00B27F83">
      <w:pPr>
        <w:pStyle w:val="Normal020"/>
        <w:framePr w:w="774" w:h="292" w:hRule="exact" w:wrap="auto" w:vAnchor="page" w:hAnchor="page" w:x="6294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0.4259</w:t>
      </w:r>
    </w:p>
    <w:p w:rsidR="000A1F9B" w:rsidRDefault="00B27F83">
      <w:pPr>
        <w:pStyle w:val="Normal020"/>
        <w:framePr w:w="774" w:h="292" w:hRule="exact" w:wrap="auto" w:vAnchor="page" w:hAnchor="page" w:x="706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0.7064</w:t>
      </w:r>
    </w:p>
    <w:p w:rsidR="000A1F9B" w:rsidRDefault="00B27F83">
      <w:pPr>
        <w:pStyle w:val="Normal020"/>
        <w:framePr w:w="774" w:h="292" w:hRule="exact" w:wrap="auto" w:vAnchor="page" w:hAnchor="page" w:x="784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0.6439</w:t>
      </w:r>
    </w:p>
    <w:p w:rsidR="000A1F9B" w:rsidRDefault="00B27F83">
      <w:pPr>
        <w:pStyle w:val="Normal020"/>
        <w:framePr w:w="774" w:h="292" w:hRule="exact" w:wrap="auto" w:vAnchor="page" w:hAnchor="page" w:x="861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0.1172</w:t>
      </w:r>
    </w:p>
    <w:p w:rsidR="000A1F9B" w:rsidRDefault="00B27F83">
      <w:pPr>
        <w:pStyle w:val="Normal020"/>
        <w:framePr w:w="774" w:h="292" w:hRule="exact" w:wrap="auto" w:vAnchor="page" w:hAnchor="page" w:x="9390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0.0198</w:t>
      </w:r>
    </w:p>
    <w:p w:rsidR="000A1F9B" w:rsidRDefault="00B27F83">
      <w:pPr>
        <w:pStyle w:val="Normal020"/>
        <w:framePr w:w="774" w:h="292" w:hRule="exact" w:wrap="auto" w:vAnchor="page" w:hAnchor="page" w:x="10164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0.0040</w:t>
      </w:r>
    </w:p>
    <w:p w:rsidR="000A1F9B" w:rsidRDefault="00B27F83">
      <w:pPr>
        <w:pStyle w:val="Normal020"/>
        <w:framePr w:w="774" w:h="292" w:hRule="exact" w:wrap="auto" w:vAnchor="page" w:hAnchor="page" w:x="1093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0.0123</w:t>
      </w:r>
    </w:p>
    <w:p w:rsidR="000A1F9B" w:rsidRDefault="00B27F83">
      <w:pPr>
        <w:pStyle w:val="Normal020"/>
        <w:framePr w:w="774" w:h="292" w:hRule="exact" w:wrap="auto" w:vAnchor="page" w:hAnchor="page" w:x="1171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0.9797</w:t>
      </w:r>
    </w:p>
    <w:p w:rsidR="000A1F9B" w:rsidRDefault="00B27F83">
      <w:pPr>
        <w:pStyle w:val="Normal020"/>
        <w:framePr w:w="774" w:h="292" w:hRule="exact" w:wrap="auto" w:vAnchor="page" w:hAnchor="page" w:x="1248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0.3236</w:t>
      </w:r>
    </w:p>
    <w:p w:rsidR="000A1F9B" w:rsidRDefault="00B27F83">
      <w:pPr>
        <w:pStyle w:val="Normal020"/>
        <w:framePr w:w="774" w:h="292" w:hRule="exact" w:wrap="auto" w:vAnchor="page" w:hAnchor="page" w:x="13260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0.3471</w:t>
      </w:r>
    </w:p>
    <w:p w:rsidR="000A1F9B" w:rsidRDefault="00B27F83">
      <w:pPr>
        <w:pStyle w:val="Normal020"/>
        <w:framePr w:w="810" w:h="292" w:hRule="exact" w:wrap="auto" w:vAnchor="page" w:hAnchor="page" w:x="1803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1M007</w:t>
      </w:r>
    </w:p>
    <w:p w:rsidR="000A1F9B" w:rsidRDefault="00B27F83">
      <w:pPr>
        <w:pStyle w:val="Normal020"/>
        <w:framePr w:w="585" w:h="292" w:hRule="exact" w:wrap="auto" w:vAnchor="page" w:hAnchor="page" w:x="2613" w:y="472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351.8</w:t>
      </w:r>
    </w:p>
    <w:p w:rsidR="000A1F9B" w:rsidRDefault="00B27F83">
      <w:pPr>
        <w:pStyle w:val="Normal020"/>
        <w:framePr w:w="774" w:h="292" w:hRule="exact" w:wrap="auto" w:vAnchor="page" w:hAnchor="page" w:x="397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0.3762</w:t>
      </w:r>
    </w:p>
    <w:p w:rsidR="000A1F9B" w:rsidRDefault="00B27F83">
      <w:pPr>
        <w:pStyle w:val="Normal020"/>
        <w:framePr w:w="774" w:h="292" w:hRule="exact" w:wrap="auto" w:vAnchor="page" w:hAnchor="page" w:x="474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2.6676</w:t>
      </w:r>
    </w:p>
    <w:p w:rsidR="000A1F9B" w:rsidRDefault="00B27F83">
      <w:pPr>
        <w:pStyle w:val="Normal020"/>
        <w:framePr w:w="774" w:h="292" w:hRule="exact" w:wrap="auto" w:vAnchor="page" w:hAnchor="page" w:x="5520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0.2397</w:t>
      </w:r>
    </w:p>
    <w:p w:rsidR="000A1F9B" w:rsidRDefault="00B27F83">
      <w:pPr>
        <w:pStyle w:val="Normal020"/>
        <w:framePr w:w="774" w:h="292" w:hRule="exact" w:wrap="auto" w:vAnchor="page" w:hAnchor="page" w:x="6294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0.4489</w:t>
      </w:r>
    </w:p>
    <w:p w:rsidR="000A1F9B" w:rsidRDefault="00B27F83">
      <w:pPr>
        <w:pStyle w:val="Normal020"/>
        <w:framePr w:w="774" w:h="292" w:hRule="exact" w:wrap="auto" w:vAnchor="page" w:hAnchor="page" w:x="706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0.7547</w:t>
      </w:r>
    </w:p>
    <w:p w:rsidR="000A1F9B" w:rsidRDefault="00B27F83">
      <w:pPr>
        <w:pStyle w:val="Normal020"/>
        <w:framePr w:w="774" w:h="292" w:hRule="exact" w:wrap="auto" w:vAnchor="page" w:hAnchor="page" w:x="784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0.5774</w:t>
      </w:r>
    </w:p>
    <w:p w:rsidR="000A1F9B" w:rsidRDefault="00B27F83">
      <w:pPr>
        <w:pStyle w:val="Normal020"/>
        <w:framePr w:w="774" w:h="292" w:hRule="exact" w:wrap="auto" w:vAnchor="page" w:hAnchor="page" w:x="861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0.1088</w:t>
      </w:r>
    </w:p>
    <w:p w:rsidR="000A1F9B" w:rsidRDefault="00B27F83">
      <w:pPr>
        <w:pStyle w:val="Normal020"/>
        <w:framePr w:w="774" w:h="292" w:hRule="exact" w:wrap="auto" w:vAnchor="page" w:hAnchor="page" w:x="9390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0.0198</w:t>
      </w:r>
    </w:p>
    <w:p w:rsidR="000A1F9B" w:rsidRDefault="00B27F83">
      <w:pPr>
        <w:pStyle w:val="Normal020"/>
        <w:framePr w:w="774" w:h="292" w:hRule="exact" w:wrap="auto" w:vAnchor="page" w:hAnchor="page" w:x="10164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0.0031</w:t>
      </w:r>
    </w:p>
    <w:p w:rsidR="000A1F9B" w:rsidRDefault="00B27F83">
      <w:pPr>
        <w:pStyle w:val="Normal020"/>
        <w:framePr w:w="774" w:h="292" w:hRule="exact" w:wrap="auto" w:vAnchor="page" w:hAnchor="page" w:x="1093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0.0114</w:t>
      </w:r>
    </w:p>
    <w:p w:rsidR="000A1F9B" w:rsidRDefault="00B27F83">
      <w:pPr>
        <w:pStyle w:val="Normal020"/>
        <w:framePr w:w="774" w:h="292" w:hRule="exact" w:wrap="auto" w:vAnchor="page" w:hAnchor="page" w:x="1171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8588</w:t>
      </w:r>
    </w:p>
    <w:p w:rsidR="000A1F9B" w:rsidRDefault="00B27F83">
      <w:pPr>
        <w:pStyle w:val="Normal020"/>
        <w:framePr w:w="774" w:h="292" w:hRule="exact" w:wrap="auto" w:vAnchor="page" w:hAnchor="page" w:x="1248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0.2302</w:t>
      </w:r>
    </w:p>
    <w:p w:rsidR="000A1F9B" w:rsidRDefault="00B27F83">
      <w:pPr>
        <w:pStyle w:val="Normal020"/>
        <w:framePr w:w="774" w:h="292" w:hRule="exact" w:wrap="auto" w:vAnchor="page" w:hAnchor="page" w:x="13260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0.3079</w:t>
      </w:r>
    </w:p>
    <w:p w:rsidR="000A1F9B" w:rsidRDefault="00B27F83">
      <w:pPr>
        <w:pStyle w:val="Normal020"/>
        <w:framePr w:w="810" w:h="292" w:hRule="exact" w:wrap="auto" w:vAnchor="page" w:hAnchor="page" w:x="1803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1M008</w:t>
      </w:r>
    </w:p>
    <w:p w:rsidR="000A1F9B" w:rsidRDefault="00B27F83">
      <w:pPr>
        <w:pStyle w:val="Normal020"/>
        <w:framePr w:w="585" w:h="292" w:hRule="exact" w:wrap="auto" w:vAnchor="page" w:hAnchor="page" w:x="2613" w:y="500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346.3</w:t>
      </w:r>
    </w:p>
    <w:p w:rsidR="000A1F9B" w:rsidRDefault="00B27F83">
      <w:pPr>
        <w:pStyle w:val="Normal020"/>
        <w:framePr w:w="774" w:h="292" w:hRule="exact" w:wrap="auto" w:vAnchor="page" w:hAnchor="page" w:x="397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0.3813</w:t>
      </w:r>
    </w:p>
    <w:p w:rsidR="000A1F9B" w:rsidRDefault="00B27F83">
      <w:pPr>
        <w:pStyle w:val="Normal020"/>
        <w:framePr w:w="774" w:h="292" w:hRule="exact" w:wrap="auto" w:vAnchor="page" w:hAnchor="page" w:x="474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2.4848</w:t>
      </w:r>
    </w:p>
    <w:p w:rsidR="000A1F9B" w:rsidRDefault="00B27F83">
      <w:pPr>
        <w:pStyle w:val="Normal020"/>
        <w:framePr w:w="774" w:h="292" w:hRule="exact" w:wrap="auto" w:vAnchor="page" w:hAnchor="page" w:x="5520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0.2109</w:t>
      </w:r>
    </w:p>
    <w:p w:rsidR="000A1F9B" w:rsidRDefault="00B27F83">
      <w:pPr>
        <w:pStyle w:val="Normal020"/>
        <w:framePr w:w="774" w:h="292" w:hRule="exact" w:wrap="auto" w:vAnchor="page" w:hAnchor="page" w:x="6294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0.4290</w:t>
      </w:r>
    </w:p>
    <w:p w:rsidR="000A1F9B" w:rsidRDefault="00B27F83">
      <w:pPr>
        <w:pStyle w:val="Normal020"/>
        <w:framePr w:w="774" w:h="292" w:hRule="exact" w:wrap="auto" w:vAnchor="page" w:hAnchor="page" w:x="706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0.7954</w:t>
      </w:r>
    </w:p>
    <w:p w:rsidR="000A1F9B" w:rsidRDefault="00B27F83">
      <w:pPr>
        <w:pStyle w:val="Normal020"/>
        <w:framePr w:w="774" w:h="292" w:hRule="exact" w:wrap="auto" w:vAnchor="page" w:hAnchor="page" w:x="784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0.6224</w:t>
      </w:r>
    </w:p>
    <w:p w:rsidR="000A1F9B" w:rsidRDefault="00B27F83">
      <w:pPr>
        <w:pStyle w:val="Normal020"/>
        <w:framePr w:w="774" w:h="292" w:hRule="exact" w:wrap="auto" w:vAnchor="page" w:hAnchor="page" w:x="861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0.1390</w:t>
      </w:r>
    </w:p>
    <w:p w:rsidR="000A1F9B" w:rsidRDefault="00B27F83">
      <w:pPr>
        <w:pStyle w:val="Normal020"/>
        <w:framePr w:w="774" w:h="292" w:hRule="exact" w:wrap="auto" w:vAnchor="page" w:hAnchor="page" w:x="9390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0.0174</w:t>
      </w:r>
    </w:p>
    <w:p w:rsidR="000A1F9B" w:rsidRDefault="00B27F83">
      <w:pPr>
        <w:pStyle w:val="Normal020"/>
        <w:framePr w:w="774" w:h="292" w:hRule="exact" w:wrap="auto" w:vAnchor="page" w:hAnchor="page" w:x="10164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0.0034</w:t>
      </w:r>
    </w:p>
    <w:p w:rsidR="000A1F9B" w:rsidRDefault="00B27F83">
      <w:pPr>
        <w:pStyle w:val="Normal020"/>
        <w:framePr w:w="774" w:h="292" w:hRule="exact" w:wrap="auto" w:vAnchor="page" w:hAnchor="page" w:x="1093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0.0131</w:t>
      </w:r>
    </w:p>
    <w:p w:rsidR="000A1F9B" w:rsidRDefault="00B27F83">
      <w:pPr>
        <w:pStyle w:val="Normal020"/>
        <w:framePr w:w="774" w:h="292" w:hRule="exact" w:wrap="auto" w:vAnchor="page" w:hAnchor="page" w:x="1171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0.9503</w:t>
      </w:r>
    </w:p>
    <w:p w:rsidR="000A1F9B" w:rsidRDefault="00B27F83">
      <w:pPr>
        <w:pStyle w:val="Normal020"/>
        <w:framePr w:w="774" w:h="292" w:hRule="exact" w:wrap="auto" w:vAnchor="page" w:hAnchor="page" w:x="1248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0.2844</w:t>
      </w:r>
    </w:p>
    <w:p w:rsidR="000A1F9B" w:rsidRDefault="00B27F83">
      <w:pPr>
        <w:pStyle w:val="Normal020"/>
        <w:framePr w:w="774" w:h="292" w:hRule="exact" w:wrap="auto" w:vAnchor="page" w:hAnchor="page" w:x="13260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0.3344</w:t>
      </w:r>
    </w:p>
    <w:p w:rsidR="000A1F9B" w:rsidRDefault="00B27F83">
      <w:pPr>
        <w:pStyle w:val="Normal020"/>
        <w:framePr w:w="810" w:h="292" w:hRule="exact" w:wrap="auto" w:vAnchor="page" w:hAnchor="page" w:x="1803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1M009</w:t>
      </w:r>
    </w:p>
    <w:p w:rsidR="000A1F9B" w:rsidRDefault="00B27F83">
      <w:pPr>
        <w:pStyle w:val="Normal020"/>
        <w:framePr w:w="585" w:h="292" w:hRule="exact" w:wrap="auto" w:vAnchor="page" w:hAnchor="page" w:x="2613" w:y="529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410.5</w:t>
      </w:r>
    </w:p>
    <w:p w:rsidR="000A1F9B" w:rsidRDefault="00B27F83">
      <w:pPr>
        <w:pStyle w:val="Normal020"/>
        <w:framePr w:w="774" w:h="292" w:hRule="exact" w:wrap="auto" w:vAnchor="page" w:hAnchor="page" w:x="397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0.3964</w:t>
      </w:r>
    </w:p>
    <w:p w:rsidR="000A1F9B" w:rsidRDefault="00B27F83">
      <w:pPr>
        <w:pStyle w:val="Normal020"/>
        <w:framePr w:w="774" w:h="292" w:hRule="exact" w:wrap="auto" w:vAnchor="page" w:hAnchor="page" w:x="474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2.9628</w:t>
      </w:r>
    </w:p>
    <w:p w:rsidR="000A1F9B" w:rsidRDefault="00B27F83">
      <w:pPr>
        <w:pStyle w:val="Normal020"/>
        <w:framePr w:w="774" w:h="292" w:hRule="exact" w:wrap="auto" w:vAnchor="page" w:hAnchor="page" w:x="5520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0.2162</w:t>
      </w:r>
    </w:p>
    <w:p w:rsidR="000A1F9B" w:rsidRDefault="00B27F83">
      <w:pPr>
        <w:pStyle w:val="Normal020"/>
        <w:framePr w:w="774" w:h="292" w:hRule="exact" w:wrap="auto" w:vAnchor="page" w:hAnchor="page" w:x="6294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0.4251</w:t>
      </w:r>
    </w:p>
    <w:p w:rsidR="000A1F9B" w:rsidRDefault="00B27F83">
      <w:pPr>
        <w:pStyle w:val="Normal020"/>
        <w:framePr w:w="774" w:h="292" w:hRule="exact" w:wrap="auto" w:vAnchor="page" w:hAnchor="page" w:x="706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0.8061</w:t>
      </w:r>
    </w:p>
    <w:p w:rsidR="000A1F9B" w:rsidRDefault="00B27F83">
      <w:pPr>
        <w:pStyle w:val="Normal020"/>
        <w:framePr w:w="774" w:h="292" w:hRule="exact" w:wrap="auto" w:vAnchor="page" w:hAnchor="page" w:x="784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0.5314</w:t>
      </w:r>
    </w:p>
    <w:p w:rsidR="000A1F9B" w:rsidRDefault="00B27F83">
      <w:pPr>
        <w:pStyle w:val="Normal020"/>
        <w:framePr w:w="774" w:h="292" w:hRule="exact" w:wrap="auto" w:vAnchor="page" w:hAnchor="page" w:x="861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0.1465</w:t>
      </w:r>
    </w:p>
    <w:p w:rsidR="000A1F9B" w:rsidRDefault="00B27F83">
      <w:pPr>
        <w:pStyle w:val="Normal020"/>
        <w:framePr w:w="774" w:h="292" w:hRule="exact" w:wrap="auto" w:vAnchor="page" w:hAnchor="page" w:x="9390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0.0134</w:t>
      </w:r>
    </w:p>
    <w:p w:rsidR="000A1F9B" w:rsidRDefault="00B27F83">
      <w:pPr>
        <w:pStyle w:val="Normal020"/>
        <w:framePr w:w="774" w:h="292" w:hRule="exact" w:wrap="auto" w:vAnchor="page" w:hAnchor="page" w:x="10164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0.0035</w:t>
      </w:r>
    </w:p>
    <w:p w:rsidR="000A1F9B" w:rsidRDefault="00B27F83">
      <w:pPr>
        <w:pStyle w:val="Normal020"/>
        <w:framePr w:w="774" w:h="292" w:hRule="exact" w:wrap="auto" w:vAnchor="page" w:hAnchor="page" w:x="1093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0.0104</w:t>
      </w:r>
    </w:p>
    <w:p w:rsidR="000A1F9B" w:rsidRDefault="00B27F83">
      <w:pPr>
        <w:pStyle w:val="Normal020"/>
        <w:framePr w:w="774" w:h="292" w:hRule="exact" w:wrap="auto" w:vAnchor="page" w:hAnchor="page" w:x="1171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0.8476</w:t>
      </w:r>
    </w:p>
    <w:p w:rsidR="000A1F9B" w:rsidRDefault="00B27F83">
      <w:pPr>
        <w:pStyle w:val="Normal020"/>
        <w:framePr w:w="774" w:h="292" w:hRule="exact" w:wrap="auto" w:vAnchor="page" w:hAnchor="page" w:x="1248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0.2628</w:t>
      </w:r>
    </w:p>
    <w:p w:rsidR="000A1F9B" w:rsidRDefault="00B27F83">
      <w:pPr>
        <w:pStyle w:val="Normal020"/>
        <w:framePr w:w="774" w:h="292" w:hRule="exact" w:wrap="auto" w:vAnchor="page" w:hAnchor="page" w:x="13260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0.2571</w:t>
      </w:r>
    </w:p>
    <w:p w:rsidR="000A1F9B" w:rsidRDefault="00B27F83">
      <w:pPr>
        <w:pStyle w:val="Normal020"/>
        <w:framePr w:w="810" w:h="292" w:hRule="exact" w:wrap="auto" w:vAnchor="page" w:hAnchor="page" w:x="1803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1M010</w:t>
      </w:r>
    </w:p>
    <w:p w:rsidR="000A1F9B" w:rsidRDefault="00B27F83">
      <w:pPr>
        <w:pStyle w:val="Normal020"/>
        <w:framePr w:w="585" w:h="292" w:hRule="exact" w:wrap="auto" w:vAnchor="page" w:hAnchor="page" w:x="2613" w:y="557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391.4</w:t>
      </w:r>
    </w:p>
    <w:p w:rsidR="000A1F9B" w:rsidRDefault="00B27F83">
      <w:pPr>
        <w:pStyle w:val="Normal020"/>
        <w:framePr w:w="774" w:h="292" w:hRule="exact" w:wrap="auto" w:vAnchor="page" w:hAnchor="page" w:x="397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0.3576</w:t>
      </w:r>
    </w:p>
    <w:p w:rsidR="000A1F9B" w:rsidRDefault="00B27F83">
      <w:pPr>
        <w:pStyle w:val="Normal020"/>
        <w:framePr w:w="774" w:h="292" w:hRule="exact" w:wrap="auto" w:vAnchor="page" w:hAnchor="page" w:x="474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</w:t>
      </w:r>
      <w:r>
        <w:rPr>
          <w:rFonts w:eastAsia="Times New Roman"/>
          <w:color w:val="000000"/>
          <w:kern w:val="2"/>
          <w:sz w:val="17"/>
        </w:rPr>
        <w:t>7347</w:t>
      </w:r>
    </w:p>
    <w:p w:rsidR="000A1F9B" w:rsidRDefault="00B27F83">
      <w:pPr>
        <w:pStyle w:val="Normal020"/>
        <w:framePr w:w="774" w:h="292" w:hRule="exact" w:wrap="auto" w:vAnchor="page" w:hAnchor="page" w:x="5520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0.1806</w:t>
      </w:r>
    </w:p>
    <w:p w:rsidR="000A1F9B" w:rsidRDefault="00B27F83">
      <w:pPr>
        <w:pStyle w:val="Normal020"/>
        <w:framePr w:w="774" w:h="292" w:hRule="exact" w:wrap="auto" w:vAnchor="page" w:hAnchor="page" w:x="6294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0.4277</w:t>
      </w:r>
    </w:p>
    <w:p w:rsidR="000A1F9B" w:rsidRDefault="00B27F83">
      <w:pPr>
        <w:pStyle w:val="Normal020"/>
        <w:framePr w:w="774" w:h="292" w:hRule="exact" w:wrap="auto" w:vAnchor="page" w:hAnchor="page" w:x="706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0.7717</w:t>
      </w:r>
    </w:p>
    <w:p w:rsidR="000A1F9B" w:rsidRDefault="00B27F83">
      <w:pPr>
        <w:pStyle w:val="Normal020"/>
        <w:framePr w:w="774" w:h="292" w:hRule="exact" w:wrap="auto" w:vAnchor="page" w:hAnchor="page" w:x="784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0.5255</w:t>
      </w:r>
    </w:p>
    <w:p w:rsidR="000A1F9B" w:rsidRDefault="00B27F83">
      <w:pPr>
        <w:pStyle w:val="Normal020"/>
        <w:framePr w:w="774" w:h="292" w:hRule="exact" w:wrap="auto" w:vAnchor="page" w:hAnchor="page" w:x="861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0.1445</w:t>
      </w:r>
    </w:p>
    <w:p w:rsidR="000A1F9B" w:rsidRDefault="00B27F83">
      <w:pPr>
        <w:pStyle w:val="Normal020"/>
        <w:framePr w:w="774" w:h="292" w:hRule="exact" w:wrap="auto" w:vAnchor="page" w:hAnchor="page" w:x="9390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0.0146</w:t>
      </w:r>
    </w:p>
    <w:p w:rsidR="000A1F9B" w:rsidRDefault="00B27F83">
      <w:pPr>
        <w:pStyle w:val="Normal020"/>
        <w:framePr w:w="774" w:h="292" w:hRule="exact" w:wrap="auto" w:vAnchor="page" w:hAnchor="page" w:x="10164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0.0028</w:t>
      </w:r>
    </w:p>
    <w:p w:rsidR="000A1F9B" w:rsidRDefault="00B27F83">
      <w:pPr>
        <w:pStyle w:val="Normal020"/>
        <w:framePr w:w="774" w:h="292" w:hRule="exact" w:wrap="auto" w:vAnchor="page" w:hAnchor="page" w:x="1093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0.0090</w:t>
      </w:r>
    </w:p>
    <w:p w:rsidR="000A1F9B" w:rsidRDefault="00B27F83">
      <w:pPr>
        <w:pStyle w:val="Normal020"/>
        <w:framePr w:w="774" w:h="292" w:hRule="exact" w:wrap="auto" w:vAnchor="page" w:hAnchor="page" w:x="1171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0.6913</w:t>
      </w:r>
    </w:p>
    <w:p w:rsidR="000A1F9B" w:rsidRDefault="00B27F83">
      <w:pPr>
        <w:pStyle w:val="Normal020"/>
        <w:framePr w:w="774" w:h="292" w:hRule="exact" w:wrap="auto" w:vAnchor="page" w:hAnchor="page" w:x="1248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0.2242</w:t>
      </w:r>
    </w:p>
    <w:p w:rsidR="000A1F9B" w:rsidRDefault="00B27F83">
      <w:pPr>
        <w:pStyle w:val="Normal020"/>
        <w:framePr w:w="774" w:h="292" w:hRule="exact" w:wrap="auto" w:vAnchor="page" w:hAnchor="page" w:x="13260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0.2671</w:t>
      </w:r>
    </w:p>
    <w:p w:rsidR="000A1F9B" w:rsidRDefault="00B27F83">
      <w:pPr>
        <w:pStyle w:val="Normal020"/>
        <w:framePr w:w="810" w:h="292" w:hRule="exact" w:wrap="auto" w:vAnchor="page" w:hAnchor="page" w:x="1803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2M001</w:t>
      </w:r>
    </w:p>
    <w:p w:rsidR="000A1F9B" w:rsidRDefault="00B27F83">
      <w:pPr>
        <w:pStyle w:val="Normal020"/>
        <w:framePr w:w="585" w:h="292" w:hRule="exact" w:wrap="auto" w:vAnchor="page" w:hAnchor="page" w:x="2613" w:y="585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389.6</w:t>
      </w:r>
    </w:p>
    <w:p w:rsidR="000A1F9B" w:rsidRDefault="00B27F83">
      <w:pPr>
        <w:pStyle w:val="Normal020"/>
        <w:framePr w:w="774" w:h="292" w:hRule="exact" w:wrap="auto" w:vAnchor="page" w:hAnchor="page" w:x="397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0.3575</w:t>
      </w:r>
    </w:p>
    <w:p w:rsidR="000A1F9B" w:rsidRDefault="00B27F83">
      <w:pPr>
        <w:pStyle w:val="Normal020"/>
        <w:framePr w:w="774" w:h="292" w:hRule="exact" w:wrap="auto" w:vAnchor="page" w:hAnchor="page" w:x="474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2.9412</w:t>
      </w:r>
    </w:p>
    <w:p w:rsidR="000A1F9B" w:rsidRDefault="00B27F83">
      <w:pPr>
        <w:pStyle w:val="Normal020"/>
        <w:framePr w:w="774" w:h="292" w:hRule="exact" w:wrap="auto" w:vAnchor="page" w:hAnchor="page" w:x="5520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0.2099</w:t>
      </w:r>
    </w:p>
    <w:p w:rsidR="000A1F9B" w:rsidRDefault="00B27F83">
      <w:pPr>
        <w:pStyle w:val="Normal020"/>
        <w:framePr w:w="774" w:h="292" w:hRule="exact" w:wrap="auto" w:vAnchor="page" w:hAnchor="page" w:x="6294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0.3947</w:t>
      </w:r>
    </w:p>
    <w:p w:rsidR="000A1F9B" w:rsidRDefault="00B27F83">
      <w:pPr>
        <w:pStyle w:val="Normal020"/>
        <w:framePr w:w="774" w:h="292" w:hRule="exact" w:wrap="auto" w:vAnchor="page" w:hAnchor="page" w:x="706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0.7593</w:t>
      </w:r>
    </w:p>
    <w:p w:rsidR="000A1F9B" w:rsidRDefault="00B27F83">
      <w:pPr>
        <w:pStyle w:val="Normal020"/>
        <w:framePr w:w="774" w:h="292" w:hRule="exact" w:wrap="auto" w:vAnchor="page" w:hAnchor="page" w:x="784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0.5241</w:t>
      </w:r>
    </w:p>
    <w:p w:rsidR="000A1F9B" w:rsidRDefault="00B27F83">
      <w:pPr>
        <w:pStyle w:val="Normal020"/>
        <w:framePr w:w="774" w:h="292" w:hRule="exact" w:wrap="auto" w:vAnchor="page" w:hAnchor="page" w:x="861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0.1047</w:t>
      </w:r>
    </w:p>
    <w:p w:rsidR="000A1F9B" w:rsidRDefault="00B27F83">
      <w:pPr>
        <w:pStyle w:val="Normal020"/>
        <w:framePr w:w="774" w:h="292" w:hRule="exact" w:wrap="auto" w:vAnchor="page" w:hAnchor="page" w:x="9390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0.0207</w:t>
      </w:r>
    </w:p>
    <w:p w:rsidR="000A1F9B" w:rsidRDefault="00B27F83">
      <w:pPr>
        <w:pStyle w:val="Normal020"/>
        <w:framePr w:w="774" w:h="292" w:hRule="exact" w:wrap="auto" w:vAnchor="page" w:hAnchor="page" w:x="10164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0.0030</w:t>
      </w:r>
    </w:p>
    <w:p w:rsidR="000A1F9B" w:rsidRDefault="00B27F83">
      <w:pPr>
        <w:pStyle w:val="Normal020"/>
        <w:framePr w:w="774" w:h="292" w:hRule="exact" w:wrap="auto" w:vAnchor="page" w:hAnchor="page" w:x="1093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0.0136</w:t>
      </w:r>
    </w:p>
    <w:p w:rsidR="000A1F9B" w:rsidRDefault="00B27F83">
      <w:pPr>
        <w:pStyle w:val="Normal020"/>
        <w:framePr w:w="774" w:h="292" w:hRule="exact" w:wrap="auto" w:vAnchor="page" w:hAnchor="page" w:x="1171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0.8417</w:t>
      </w:r>
    </w:p>
    <w:p w:rsidR="000A1F9B" w:rsidRDefault="00B27F83">
      <w:pPr>
        <w:pStyle w:val="Normal020"/>
        <w:framePr w:w="774" w:h="292" w:hRule="exact" w:wrap="auto" w:vAnchor="page" w:hAnchor="page" w:x="1248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0.2150</w:t>
      </w:r>
    </w:p>
    <w:p w:rsidR="000A1F9B" w:rsidRDefault="00B27F83">
      <w:pPr>
        <w:pStyle w:val="Normal020"/>
        <w:framePr w:w="774" w:h="292" w:hRule="exact" w:wrap="auto" w:vAnchor="page" w:hAnchor="page" w:x="13260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0.2845</w:t>
      </w:r>
    </w:p>
    <w:p w:rsidR="000A1F9B" w:rsidRDefault="00B27F83">
      <w:pPr>
        <w:pStyle w:val="Normal020"/>
        <w:framePr w:w="810" w:h="292" w:hRule="exact" w:wrap="auto" w:vAnchor="page" w:hAnchor="page" w:x="1803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2M002</w:t>
      </w:r>
    </w:p>
    <w:p w:rsidR="000A1F9B" w:rsidRDefault="00B27F83">
      <w:pPr>
        <w:pStyle w:val="Normal020"/>
        <w:framePr w:w="585" w:h="292" w:hRule="exact" w:wrap="auto" w:vAnchor="page" w:hAnchor="page" w:x="2613" w:y="613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358.8</w:t>
      </w:r>
    </w:p>
    <w:p w:rsidR="000A1F9B" w:rsidRDefault="00B27F83">
      <w:pPr>
        <w:pStyle w:val="Normal020"/>
        <w:framePr w:w="774" w:h="292" w:hRule="exact" w:wrap="auto" w:vAnchor="page" w:hAnchor="page" w:x="397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0.3309</w:t>
      </w:r>
    </w:p>
    <w:p w:rsidR="000A1F9B" w:rsidRDefault="00B27F83">
      <w:pPr>
        <w:pStyle w:val="Normal020"/>
        <w:framePr w:w="774" w:h="292" w:hRule="exact" w:wrap="auto" w:vAnchor="page" w:hAnchor="page" w:x="474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2.5525</w:t>
      </w:r>
    </w:p>
    <w:p w:rsidR="000A1F9B" w:rsidRDefault="00B27F83">
      <w:pPr>
        <w:pStyle w:val="Normal020"/>
        <w:framePr w:w="774" w:h="292" w:hRule="exact" w:wrap="auto" w:vAnchor="page" w:hAnchor="page" w:x="5520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0.1977</w:t>
      </w:r>
    </w:p>
    <w:p w:rsidR="000A1F9B" w:rsidRDefault="00B27F83">
      <w:pPr>
        <w:pStyle w:val="Normal020"/>
        <w:framePr w:w="774" w:h="292" w:hRule="exact" w:wrap="auto" w:vAnchor="page" w:hAnchor="page" w:x="6294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0.3907</w:t>
      </w:r>
    </w:p>
    <w:p w:rsidR="000A1F9B" w:rsidRDefault="00B27F83">
      <w:pPr>
        <w:pStyle w:val="Normal020"/>
        <w:framePr w:w="774" w:h="292" w:hRule="exact" w:wrap="auto" w:vAnchor="page" w:hAnchor="page" w:x="706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0.7416</w:t>
      </w:r>
    </w:p>
    <w:p w:rsidR="000A1F9B" w:rsidRDefault="00B27F83">
      <w:pPr>
        <w:pStyle w:val="Normal020"/>
        <w:framePr w:w="774" w:h="292" w:hRule="exact" w:wrap="auto" w:vAnchor="page" w:hAnchor="page" w:x="784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0.5962</w:t>
      </w:r>
    </w:p>
    <w:p w:rsidR="000A1F9B" w:rsidRDefault="00B27F83">
      <w:pPr>
        <w:pStyle w:val="Normal020"/>
        <w:framePr w:w="774" w:h="292" w:hRule="exact" w:wrap="auto" w:vAnchor="page" w:hAnchor="page" w:x="861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0.1253</w:t>
      </w:r>
    </w:p>
    <w:p w:rsidR="000A1F9B" w:rsidRDefault="00B27F83">
      <w:pPr>
        <w:pStyle w:val="Normal020"/>
        <w:framePr w:w="774" w:h="292" w:hRule="exact" w:wrap="auto" w:vAnchor="page" w:hAnchor="page" w:x="9390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0169</w:t>
      </w:r>
    </w:p>
    <w:p w:rsidR="000A1F9B" w:rsidRDefault="00B27F83">
      <w:pPr>
        <w:pStyle w:val="Normal020"/>
        <w:framePr w:w="774" w:h="292" w:hRule="exact" w:wrap="auto" w:vAnchor="page" w:hAnchor="page" w:x="10164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0.0031</w:t>
      </w:r>
    </w:p>
    <w:p w:rsidR="000A1F9B" w:rsidRDefault="00B27F83">
      <w:pPr>
        <w:pStyle w:val="Normal020"/>
        <w:framePr w:w="774" w:h="292" w:hRule="exact" w:wrap="auto" w:vAnchor="page" w:hAnchor="page" w:x="1093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0.0128</w:t>
      </w:r>
    </w:p>
    <w:p w:rsidR="000A1F9B" w:rsidRDefault="00B27F83">
      <w:pPr>
        <w:pStyle w:val="Normal020"/>
        <w:framePr w:w="774" w:h="292" w:hRule="exact" w:wrap="auto" w:vAnchor="page" w:hAnchor="page" w:x="1171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0.8838</w:t>
      </w:r>
    </w:p>
    <w:p w:rsidR="000A1F9B" w:rsidRDefault="00B27F83">
      <w:pPr>
        <w:pStyle w:val="Normal020"/>
        <w:framePr w:w="774" w:h="292" w:hRule="exact" w:wrap="auto" w:vAnchor="page" w:hAnchor="page" w:x="1248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0.2550</w:t>
      </w:r>
    </w:p>
    <w:p w:rsidR="000A1F9B" w:rsidRDefault="00B27F83">
      <w:pPr>
        <w:pStyle w:val="Normal020"/>
        <w:framePr w:w="774" w:h="292" w:hRule="exact" w:wrap="auto" w:vAnchor="page" w:hAnchor="page" w:x="13260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0.3247</w:t>
      </w:r>
    </w:p>
    <w:p w:rsidR="000A1F9B" w:rsidRDefault="00B27F83">
      <w:pPr>
        <w:pStyle w:val="Normal020"/>
        <w:framePr w:w="810" w:h="292" w:hRule="exact" w:wrap="auto" w:vAnchor="page" w:hAnchor="page" w:x="1803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2M003</w:t>
      </w:r>
    </w:p>
    <w:p w:rsidR="000A1F9B" w:rsidRDefault="00B27F83">
      <w:pPr>
        <w:pStyle w:val="Normal020"/>
        <w:framePr w:w="585" w:h="292" w:hRule="exact" w:wrap="auto" w:vAnchor="page" w:hAnchor="page" w:x="2613" w:y="641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391.4</w:t>
      </w:r>
    </w:p>
    <w:p w:rsidR="000A1F9B" w:rsidRDefault="00B27F83">
      <w:pPr>
        <w:pStyle w:val="Normal020"/>
        <w:framePr w:w="774" w:h="292" w:hRule="exact" w:wrap="auto" w:vAnchor="page" w:hAnchor="page" w:x="397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0.3753</w:t>
      </w:r>
    </w:p>
    <w:p w:rsidR="000A1F9B" w:rsidRDefault="00B27F83">
      <w:pPr>
        <w:pStyle w:val="Normal020"/>
        <w:framePr w:w="774" w:h="292" w:hRule="exact" w:wrap="auto" w:vAnchor="page" w:hAnchor="page" w:x="474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2.6307</w:t>
      </w:r>
    </w:p>
    <w:p w:rsidR="000A1F9B" w:rsidRDefault="00B27F83">
      <w:pPr>
        <w:pStyle w:val="Normal020"/>
        <w:framePr w:w="774" w:h="292" w:hRule="exact" w:wrap="auto" w:vAnchor="page" w:hAnchor="page" w:x="5520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0.1832</w:t>
      </w:r>
    </w:p>
    <w:p w:rsidR="000A1F9B" w:rsidRDefault="00B27F83">
      <w:pPr>
        <w:pStyle w:val="Normal020"/>
        <w:framePr w:w="774" w:h="292" w:hRule="exact" w:wrap="auto" w:vAnchor="page" w:hAnchor="page" w:x="6294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0.3945</w:t>
      </w:r>
    </w:p>
    <w:p w:rsidR="000A1F9B" w:rsidRDefault="00B27F83">
      <w:pPr>
        <w:pStyle w:val="Normal020"/>
        <w:framePr w:w="774" w:h="292" w:hRule="exact" w:wrap="auto" w:vAnchor="page" w:hAnchor="page" w:x="706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0.7704</w:t>
      </w:r>
    </w:p>
    <w:p w:rsidR="000A1F9B" w:rsidRDefault="00B27F83">
      <w:pPr>
        <w:pStyle w:val="Normal020"/>
        <w:framePr w:w="774" w:h="292" w:hRule="exact" w:wrap="auto" w:vAnchor="page" w:hAnchor="page" w:x="784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0.5722</w:t>
      </w:r>
    </w:p>
    <w:p w:rsidR="000A1F9B" w:rsidRDefault="00B27F83">
      <w:pPr>
        <w:pStyle w:val="Normal020"/>
        <w:framePr w:w="774" w:h="292" w:hRule="exact" w:wrap="auto" w:vAnchor="page" w:hAnchor="page" w:x="861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0.1229</w:t>
      </w:r>
    </w:p>
    <w:p w:rsidR="000A1F9B" w:rsidRDefault="00B27F83">
      <w:pPr>
        <w:pStyle w:val="Normal020"/>
        <w:framePr w:w="774" w:h="292" w:hRule="exact" w:wrap="auto" w:vAnchor="page" w:hAnchor="page" w:x="9390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0.0125</w:t>
      </w:r>
    </w:p>
    <w:p w:rsidR="000A1F9B" w:rsidRDefault="00B27F83">
      <w:pPr>
        <w:pStyle w:val="Normal020"/>
        <w:framePr w:w="774" w:h="292" w:hRule="exact" w:wrap="auto" w:vAnchor="page" w:hAnchor="page" w:x="10164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0.0029</w:t>
      </w:r>
    </w:p>
    <w:p w:rsidR="000A1F9B" w:rsidRDefault="00B27F83">
      <w:pPr>
        <w:pStyle w:val="Normal020"/>
        <w:framePr w:w="774" w:h="292" w:hRule="exact" w:wrap="auto" w:vAnchor="page" w:hAnchor="page" w:x="1093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0.0184</w:t>
      </w:r>
    </w:p>
    <w:p w:rsidR="000A1F9B" w:rsidRDefault="00B27F83">
      <w:pPr>
        <w:pStyle w:val="Normal020"/>
        <w:framePr w:w="774" w:h="292" w:hRule="exact" w:wrap="auto" w:vAnchor="page" w:hAnchor="page" w:x="1171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0.8019</w:t>
      </w:r>
    </w:p>
    <w:p w:rsidR="000A1F9B" w:rsidRDefault="00B27F83">
      <w:pPr>
        <w:pStyle w:val="Normal020"/>
        <w:framePr w:w="774" w:h="292" w:hRule="exact" w:wrap="auto" w:vAnchor="page" w:hAnchor="page" w:x="1248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0.2489</w:t>
      </w:r>
    </w:p>
    <w:p w:rsidR="000A1F9B" w:rsidRDefault="00B27F83">
      <w:pPr>
        <w:pStyle w:val="Normal020"/>
        <w:framePr w:w="774" w:h="292" w:hRule="exact" w:wrap="auto" w:vAnchor="page" w:hAnchor="page" w:x="13260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0.2685</w:t>
      </w:r>
    </w:p>
    <w:p w:rsidR="000A1F9B" w:rsidRDefault="00B27F83">
      <w:pPr>
        <w:pStyle w:val="Normal020"/>
        <w:framePr w:w="810" w:h="292" w:hRule="exact" w:wrap="auto" w:vAnchor="page" w:hAnchor="page" w:x="1803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2M004</w:t>
      </w:r>
    </w:p>
    <w:p w:rsidR="000A1F9B" w:rsidRDefault="00B27F83">
      <w:pPr>
        <w:pStyle w:val="Normal020"/>
        <w:framePr w:w="585" w:h="292" w:hRule="exact" w:wrap="auto" w:vAnchor="page" w:hAnchor="page" w:x="2613" w:y="670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370.3</w:t>
      </w:r>
    </w:p>
    <w:p w:rsidR="000A1F9B" w:rsidRDefault="00B27F83">
      <w:pPr>
        <w:pStyle w:val="Normal020"/>
        <w:framePr w:w="774" w:h="292" w:hRule="exact" w:wrap="auto" w:vAnchor="page" w:hAnchor="page" w:x="397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0.3598</w:t>
      </w:r>
    </w:p>
    <w:p w:rsidR="000A1F9B" w:rsidRDefault="00B27F83">
      <w:pPr>
        <w:pStyle w:val="Normal020"/>
        <w:framePr w:w="774" w:h="292" w:hRule="exact" w:wrap="auto" w:vAnchor="page" w:hAnchor="page" w:x="474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2.7737</w:t>
      </w:r>
    </w:p>
    <w:p w:rsidR="000A1F9B" w:rsidRDefault="00B27F83">
      <w:pPr>
        <w:pStyle w:val="Normal020"/>
        <w:framePr w:w="774" w:h="292" w:hRule="exact" w:wrap="auto" w:vAnchor="page" w:hAnchor="page" w:x="5520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0.1841</w:t>
      </w:r>
    </w:p>
    <w:p w:rsidR="000A1F9B" w:rsidRDefault="00B27F83">
      <w:pPr>
        <w:pStyle w:val="Normal020"/>
        <w:framePr w:w="774" w:h="292" w:hRule="exact" w:wrap="auto" w:vAnchor="page" w:hAnchor="page" w:x="6294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0.4244</w:t>
      </w:r>
    </w:p>
    <w:p w:rsidR="000A1F9B" w:rsidRDefault="00B27F83">
      <w:pPr>
        <w:pStyle w:val="Normal020"/>
        <w:framePr w:w="774" w:h="292" w:hRule="exact" w:wrap="auto" w:vAnchor="page" w:hAnchor="page" w:x="706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0.7826</w:t>
      </w:r>
    </w:p>
    <w:p w:rsidR="000A1F9B" w:rsidRDefault="00B27F83">
      <w:pPr>
        <w:pStyle w:val="Normal020"/>
        <w:framePr w:w="774" w:h="292" w:hRule="exact" w:wrap="auto" w:vAnchor="page" w:hAnchor="page" w:x="784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0.5804</w:t>
      </w:r>
    </w:p>
    <w:p w:rsidR="000A1F9B" w:rsidRDefault="00B27F83">
      <w:pPr>
        <w:pStyle w:val="Normal020"/>
        <w:framePr w:w="774" w:h="292" w:hRule="exact" w:wrap="auto" w:vAnchor="page" w:hAnchor="page" w:x="861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0.1379</w:t>
      </w:r>
    </w:p>
    <w:p w:rsidR="000A1F9B" w:rsidRDefault="00B27F83">
      <w:pPr>
        <w:pStyle w:val="Normal020"/>
        <w:framePr w:w="774" w:h="292" w:hRule="exact" w:wrap="auto" w:vAnchor="page" w:hAnchor="page" w:x="9390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0.0145</w:t>
      </w:r>
    </w:p>
    <w:p w:rsidR="000A1F9B" w:rsidRDefault="00B27F83">
      <w:pPr>
        <w:pStyle w:val="Normal020"/>
        <w:framePr w:w="774" w:h="292" w:hRule="exact" w:wrap="auto" w:vAnchor="page" w:hAnchor="page" w:x="10164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0.0031</w:t>
      </w:r>
    </w:p>
    <w:p w:rsidR="000A1F9B" w:rsidRDefault="00B27F83">
      <w:pPr>
        <w:pStyle w:val="Normal020"/>
        <w:framePr w:w="774" w:h="292" w:hRule="exact" w:wrap="auto" w:vAnchor="page" w:hAnchor="page" w:x="1093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0.0146</w:t>
      </w:r>
    </w:p>
    <w:p w:rsidR="000A1F9B" w:rsidRDefault="00B27F83">
      <w:pPr>
        <w:pStyle w:val="Normal020"/>
        <w:framePr w:w="774" w:h="292" w:hRule="exact" w:wrap="auto" w:vAnchor="page" w:hAnchor="page" w:x="1171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0.8275</w:t>
      </w:r>
    </w:p>
    <w:p w:rsidR="000A1F9B" w:rsidRDefault="00B27F83">
      <w:pPr>
        <w:pStyle w:val="Normal020"/>
        <w:framePr w:w="774" w:h="292" w:hRule="exact" w:wrap="auto" w:vAnchor="page" w:hAnchor="page" w:x="1248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0.2604</w:t>
      </w:r>
    </w:p>
    <w:p w:rsidR="000A1F9B" w:rsidRDefault="00B27F83">
      <w:pPr>
        <w:pStyle w:val="Normal020"/>
        <w:framePr w:w="774" w:h="292" w:hRule="exact" w:wrap="auto" w:vAnchor="page" w:hAnchor="page" w:x="13260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0.3318</w:t>
      </w:r>
    </w:p>
    <w:p w:rsidR="000A1F9B" w:rsidRDefault="00B27F83">
      <w:pPr>
        <w:pStyle w:val="Normal020"/>
        <w:framePr w:w="810" w:h="292" w:hRule="exact" w:wrap="auto" w:vAnchor="page" w:hAnchor="page" w:x="1803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</w:t>
      </w:r>
      <w:r>
        <w:rPr>
          <w:rFonts w:eastAsia="Times New Roman"/>
          <w:b/>
          <w:color w:val="000000"/>
          <w:kern w:val="2"/>
          <w:sz w:val="17"/>
        </w:rPr>
        <w:t>005</w:t>
      </w:r>
    </w:p>
    <w:p w:rsidR="000A1F9B" w:rsidRDefault="00B27F83">
      <w:pPr>
        <w:pStyle w:val="Normal020"/>
        <w:framePr w:w="585" w:h="292" w:hRule="exact" w:wrap="auto" w:vAnchor="page" w:hAnchor="page" w:x="2613" w:y="698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382.8</w:t>
      </w:r>
    </w:p>
    <w:p w:rsidR="000A1F9B" w:rsidRDefault="00B27F83">
      <w:pPr>
        <w:pStyle w:val="Normal020"/>
        <w:framePr w:w="774" w:h="292" w:hRule="exact" w:wrap="auto" w:vAnchor="page" w:hAnchor="page" w:x="397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0.3482</w:t>
      </w:r>
    </w:p>
    <w:p w:rsidR="000A1F9B" w:rsidRDefault="00B27F83">
      <w:pPr>
        <w:pStyle w:val="Normal020"/>
        <w:framePr w:w="774" w:h="292" w:hRule="exact" w:wrap="auto" w:vAnchor="page" w:hAnchor="page" w:x="474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2.8095</w:t>
      </w:r>
    </w:p>
    <w:p w:rsidR="000A1F9B" w:rsidRDefault="00B27F83">
      <w:pPr>
        <w:pStyle w:val="Normal020"/>
        <w:framePr w:w="774" w:h="292" w:hRule="exact" w:wrap="auto" w:vAnchor="page" w:hAnchor="page" w:x="5520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0.1724</w:t>
      </w:r>
    </w:p>
    <w:p w:rsidR="000A1F9B" w:rsidRDefault="00B27F83">
      <w:pPr>
        <w:pStyle w:val="Normal020"/>
        <w:framePr w:w="774" w:h="292" w:hRule="exact" w:wrap="auto" w:vAnchor="page" w:hAnchor="page" w:x="6294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0.3973</w:t>
      </w:r>
    </w:p>
    <w:p w:rsidR="000A1F9B" w:rsidRDefault="00B27F83">
      <w:pPr>
        <w:pStyle w:val="Normal020"/>
        <w:framePr w:w="774" w:h="292" w:hRule="exact" w:wrap="auto" w:vAnchor="page" w:hAnchor="page" w:x="706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0.8061</w:t>
      </w:r>
    </w:p>
    <w:p w:rsidR="000A1F9B" w:rsidRDefault="00B27F83">
      <w:pPr>
        <w:pStyle w:val="Normal020"/>
        <w:framePr w:w="774" w:h="292" w:hRule="exact" w:wrap="auto" w:vAnchor="page" w:hAnchor="page" w:x="784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0.5454</w:t>
      </w:r>
    </w:p>
    <w:p w:rsidR="000A1F9B" w:rsidRDefault="00B27F83">
      <w:pPr>
        <w:pStyle w:val="Normal020"/>
        <w:framePr w:w="774" w:h="292" w:hRule="exact" w:wrap="auto" w:vAnchor="page" w:hAnchor="page" w:x="861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0.1929</w:t>
      </w:r>
    </w:p>
    <w:p w:rsidR="000A1F9B" w:rsidRDefault="00B27F83">
      <w:pPr>
        <w:pStyle w:val="Normal020"/>
        <w:framePr w:w="774" w:h="292" w:hRule="exact" w:wrap="auto" w:vAnchor="page" w:hAnchor="page" w:x="9390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0.0141</w:t>
      </w:r>
    </w:p>
    <w:p w:rsidR="000A1F9B" w:rsidRDefault="00B27F83">
      <w:pPr>
        <w:pStyle w:val="Normal020"/>
        <w:framePr w:w="774" w:h="292" w:hRule="exact" w:wrap="auto" w:vAnchor="page" w:hAnchor="page" w:x="10164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0.0037</w:t>
      </w:r>
    </w:p>
    <w:p w:rsidR="000A1F9B" w:rsidRDefault="00B27F83">
      <w:pPr>
        <w:pStyle w:val="Normal020"/>
        <w:framePr w:w="774" w:h="292" w:hRule="exact" w:wrap="auto" w:vAnchor="page" w:hAnchor="page" w:x="1093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0.0206</w:t>
      </w:r>
    </w:p>
    <w:p w:rsidR="000A1F9B" w:rsidRDefault="00B27F83">
      <w:pPr>
        <w:pStyle w:val="Normal020"/>
        <w:framePr w:w="774" w:h="292" w:hRule="exact" w:wrap="auto" w:vAnchor="page" w:hAnchor="page" w:x="1171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0.8330</w:t>
      </w:r>
    </w:p>
    <w:p w:rsidR="000A1F9B" w:rsidRDefault="00B27F83">
      <w:pPr>
        <w:pStyle w:val="Normal020"/>
        <w:framePr w:w="774" w:h="292" w:hRule="exact" w:wrap="auto" w:vAnchor="page" w:hAnchor="page" w:x="1248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0.2375</w:t>
      </w:r>
    </w:p>
    <w:p w:rsidR="000A1F9B" w:rsidRDefault="00B27F83">
      <w:pPr>
        <w:pStyle w:val="Normal020"/>
        <w:framePr w:w="774" w:h="292" w:hRule="exact" w:wrap="auto" w:vAnchor="page" w:hAnchor="page" w:x="13260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0.2718</w:t>
      </w:r>
    </w:p>
    <w:p w:rsidR="000A1F9B" w:rsidRDefault="00B27F83">
      <w:pPr>
        <w:pStyle w:val="Normal020"/>
        <w:framePr w:w="810" w:h="292" w:hRule="exact" w:wrap="auto" w:vAnchor="page" w:hAnchor="page" w:x="1803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2M006</w:t>
      </w:r>
    </w:p>
    <w:p w:rsidR="000A1F9B" w:rsidRDefault="00B27F83">
      <w:pPr>
        <w:pStyle w:val="Normal020"/>
        <w:framePr w:w="585" w:h="292" w:hRule="exact" w:wrap="auto" w:vAnchor="page" w:hAnchor="page" w:x="2613" w:y="726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324.7</w:t>
      </w:r>
    </w:p>
    <w:p w:rsidR="000A1F9B" w:rsidRDefault="00B27F83">
      <w:pPr>
        <w:pStyle w:val="Normal020"/>
        <w:framePr w:w="774" w:h="292" w:hRule="exact" w:wrap="auto" w:vAnchor="page" w:hAnchor="page" w:x="397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0.3527</w:t>
      </w:r>
    </w:p>
    <w:p w:rsidR="000A1F9B" w:rsidRDefault="00B27F83">
      <w:pPr>
        <w:pStyle w:val="Normal020"/>
        <w:framePr w:w="774" w:h="292" w:hRule="exact" w:wrap="auto" w:vAnchor="page" w:hAnchor="page" w:x="474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2.6999</w:t>
      </w:r>
    </w:p>
    <w:p w:rsidR="000A1F9B" w:rsidRDefault="00B27F83">
      <w:pPr>
        <w:pStyle w:val="Normal020"/>
        <w:framePr w:w="774" w:h="292" w:hRule="exact" w:wrap="auto" w:vAnchor="page" w:hAnchor="page" w:x="5520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0.2294</w:t>
      </w:r>
    </w:p>
    <w:p w:rsidR="000A1F9B" w:rsidRDefault="00B27F83">
      <w:pPr>
        <w:pStyle w:val="Normal020"/>
        <w:framePr w:w="774" w:h="292" w:hRule="exact" w:wrap="auto" w:vAnchor="page" w:hAnchor="page" w:x="6294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0.3909</w:t>
      </w:r>
    </w:p>
    <w:p w:rsidR="000A1F9B" w:rsidRDefault="00B27F83">
      <w:pPr>
        <w:pStyle w:val="Normal020"/>
        <w:framePr w:w="774" w:h="292" w:hRule="exact" w:wrap="auto" w:vAnchor="page" w:hAnchor="page" w:x="706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0.6932</w:t>
      </w:r>
    </w:p>
    <w:p w:rsidR="000A1F9B" w:rsidRDefault="00B27F83">
      <w:pPr>
        <w:pStyle w:val="Normal020"/>
        <w:framePr w:w="774" w:h="292" w:hRule="exact" w:wrap="auto" w:vAnchor="page" w:hAnchor="page" w:x="784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0.6132</w:t>
      </w:r>
    </w:p>
    <w:p w:rsidR="000A1F9B" w:rsidRDefault="00B27F83">
      <w:pPr>
        <w:pStyle w:val="Normal020"/>
        <w:framePr w:w="774" w:h="292" w:hRule="exact" w:wrap="auto" w:vAnchor="page" w:hAnchor="page" w:x="861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0.1044</w:t>
      </w:r>
    </w:p>
    <w:p w:rsidR="000A1F9B" w:rsidRDefault="00B27F83">
      <w:pPr>
        <w:pStyle w:val="Normal020"/>
        <w:framePr w:w="774" w:h="292" w:hRule="exact" w:wrap="auto" w:vAnchor="page" w:hAnchor="page" w:x="9390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0.0141</w:t>
      </w:r>
    </w:p>
    <w:p w:rsidR="000A1F9B" w:rsidRDefault="00B27F83">
      <w:pPr>
        <w:pStyle w:val="Normal020"/>
        <w:framePr w:w="774" w:h="292" w:hRule="exact" w:wrap="auto" w:vAnchor="page" w:hAnchor="page" w:x="10164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0.0032</w:t>
      </w:r>
    </w:p>
    <w:p w:rsidR="000A1F9B" w:rsidRDefault="00B27F83">
      <w:pPr>
        <w:pStyle w:val="Normal020"/>
        <w:framePr w:w="774" w:h="292" w:hRule="exact" w:wrap="auto" w:vAnchor="page" w:hAnchor="page" w:x="1093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0.0127</w:t>
      </w:r>
    </w:p>
    <w:p w:rsidR="000A1F9B" w:rsidRDefault="00B27F83">
      <w:pPr>
        <w:pStyle w:val="Normal020"/>
        <w:framePr w:w="774" w:h="292" w:hRule="exact" w:wrap="auto" w:vAnchor="page" w:hAnchor="page" w:x="1171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0.9653</w:t>
      </w:r>
    </w:p>
    <w:p w:rsidR="000A1F9B" w:rsidRDefault="00B27F83">
      <w:pPr>
        <w:pStyle w:val="Normal020"/>
        <w:framePr w:w="774" w:h="292" w:hRule="exact" w:wrap="auto" w:vAnchor="page" w:hAnchor="page" w:x="1248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0.2693</w:t>
      </w:r>
    </w:p>
    <w:p w:rsidR="000A1F9B" w:rsidRDefault="00B27F83">
      <w:pPr>
        <w:pStyle w:val="Normal020"/>
        <w:framePr w:w="774" w:h="292" w:hRule="exact" w:wrap="auto" w:vAnchor="page" w:hAnchor="page" w:x="13260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0.3982</w:t>
      </w:r>
    </w:p>
    <w:p w:rsidR="000A1F9B" w:rsidRDefault="00B27F83">
      <w:pPr>
        <w:pStyle w:val="Normal020"/>
        <w:framePr w:w="810" w:h="292" w:hRule="exact" w:wrap="auto" w:vAnchor="page" w:hAnchor="page" w:x="1803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2M007</w:t>
      </w:r>
    </w:p>
    <w:p w:rsidR="000A1F9B" w:rsidRDefault="00B27F83">
      <w:pPr>
        <w:pStyle w:val="Normal020"/>
        <w:framePr w:w="585" w:h="292" w:hRule="exact" w:wrap="auto" w:vAnchor="page" w:hAnchor="page" w:x="2613" w:y="754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404.0</w:t>
      </w:r>
    </w:p>
    <w:p w:rsidR="000A1F9B" w:rsidRDefault="00B27F83">
      <w:pPr>
        <w:pStyle w:val="Normal020"/>
        <w:framePr w:w="774" w:h="292" w:hRule="exact" w:wrap="auto" w:vAnchor="page" w:hAnchor="page" w:x="397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0.3789</w:t>
      </w:r>
    </w:p>
    <w:p w:rsidR="000A1F9B" w:rsidRDefault="00B27F83">
      <w:pPr>
        <w:pStyle w:val="Normal020"/>
        <w:framePr w:w="774" w:h="292" w:hRule="exact" w:wrap="auto" w:vAnchor="page" w:hAnchor="page" w:x="474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2.7694</w:t>
      </w:r>
    </w:p>
    <w:p w:rsidR="000A1F9B" w:rsidRDefault="00B27F83">
      <w:pPr>
        <w:pStyle w:val="Normal020"/>
        <w:framePr w:w="774" w:h="292" w:hRule="exact" w:wrap="auto" w:vAnchor="page" w:hAnchor="page" w:x="5520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0.2117</w:t>
      </w:r>
    </w:p>
    <w:p w:rsidR="000A1F9B" w:rsidRDefault="00B27F83">
      <w:pPr>
        <w:pStyle w:val="Normal020"/>
        <w:framePr w:w="774" w:h="292" w:hRule="exact" w:wrap="auto" w:vAnchor="page" w:hAnchor="page" w:x="6294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0.4386</w:t>
      </w:r>
    </w:p>
    <w:p w:rsidR="000A1F9B" w:rsidRDefault="00B27F83">
      <w:pPr>
        <w:pStyle w:val="Normal020"/>
        <w:framePr w:w="774" w:h="292" w:hRule="exact" w:wrap="auto" w:vAnchor="page" w:hAnchor="page" w:x="706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7310</w:t>
      </w:r>
    </w:p>
    <w:p w:rsidR="000A1F9B" w:rsidRDefault="00B27F83">
      <w:pPr>
        <w:pStyle w:val="Normal020"/>
        <w:framePr w:w="774" w:h="292" w:hRule="exact" w:wrap="auto" w:vAnchor="page" w:hAnchor="page" w:x="784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0.5694</w:t>
      </w:r>
    </w:p>
    <w:p w:rsidR="000A1F9B" w:rsidRDefault="00B27F83">
      <w:pPr>
        <w:pStyle w:val="Normal020"/>
        <w:framePr w:w="774" w:h="292" w:hRule="exact" w:wrap="auto" w:vAnchor="page" w:hAnchor="page" w:x="861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0.0983</w:t>
      </w:r>
    </w:p>
    <w:p w:rsidR="000A1F9B" w:rsidRDefault="00B27F83">
      <w:pPr>
        <w:pStyle w:val="Normal020"/>
        <w:framePr w:w="774" w:h="292" w:hRule="exact" w:wrap="auto" w:vAnchor="page" w:hAnchor="page" w:x="9390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0.0132</w:t>
      </w:r>
    </w:p>
    <w:p w:rsidR="000A1F9B" w:rsidRDefault="00B27F83">
      <w:pPr>
        <w:pStyle w:val="Normal020"/>
        <w:framePr w:w="774" w:h="292" w:hRule="exact" w:wrap="auto" w:vAnchor="page" w:hAnchor="page" w:x="10164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0.0024</w:t>
      </w:r>
    </w:p>
    <w:p w:rsidR="000A1F9B" w:rsidRDefault="00B27F83">
      <w:pPr>
        <w:pStyle w:val="Normal020"/>
        <w:framePr w:w="774" w:h="292" w:hRule="exact" w:wrap="auto" w:vAnchor="page" w:hAnchor="page" w:x="1093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0.0155</w:t>
      </w:r>
    </w:p>
    <w:p w:rsidR="000A1F9B" w:rsidRDefault="00B27F83">
      <w:pPr>
        <w:pStyle w:val="Normal020"/>
        <w:framePr w:w="774" w:h="292" w:hRule="exact" w:wrap="auto" w:vAnchor="page" w:hAnchor="page" w:x="1171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0.9305</w:t>
      </w:r>
    </w:p>
    <w:p w:rsidR="000A1F9B" w:rsidRDefault="00B27F83">
      <w:pPr>
        <w:pStyle w:val="Normal020"/>
        <w:framePr w:w="774" w:h="292" w:hRule="exact" w:wrap="auto" w:vAnchor="page" w:hAnchor="page" w:x="1248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0.2452</w:t>
      </w:r>
    </w:p>
    <w:p w:rsidR="000A1F9B" w:rsidRDefault="00B27F83">
      <w:pPr>
        <w:pStyle w:val="Normal020"/>
        <w:framePr w:w="774" w:h="292" w:hRule="exact" w:wrap="auto" w:vAnchor="page" w:hAnchor="page" w:x="13260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0.3310</w:t>
      </w:r>
    </w:p>
    <w:p w:rsidR="000A1F9B" w:rsidRDefault="00B27F83">
      <w:pPr>
        <w:pStyle w:val="Normal020"/>
        <w:framePr w:w="810" w:h="292" w:hRule="exact" w:wrap="auto" w:vAnchor="page" w:hAnchor="page" w:x="1803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2M008</w:t>
      </w:r>
    </w:p>
    <w:p w:rsidR="000A1F9B" w:rsidRDefault="00B27F83">
      <w:pPr>
        <w:pStyle w:val="Normal020"/>
        <w:framePr w:w="585" w:h="292" w:hRule="exact" w:wrap="auto" w:vAnchor="page" w:hAnchor="page" w:x="2613" w:y="782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343.1</w:t>
      </w:r>
    </w:p>
    <w:p w:rsidR="000A1F9B" w:rsidRDefault="00B27F83">
      <w:pPr>
        <w:pStyle w:val="Normal020"/>
        <w:framePr w:w="774" w:h="292" w:hRule="exact" w:wrap="auto" w:vAnchor="page" w:hAnchor="page" w:x="397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0.3364</w:t>
      </w:r>
    </w:p>
    <w:p w:rsidR="000A1F9B" w:rsidRDefault="00B27F83">
      <w:pPr>
        <w:pStyle w:val="Normal020"/>
        <w:framePr w:w="774" w:h="292" w:hRule="exact" w:wrap="auto" w:vAnchor="page" w:hAnchor="page" w:x="474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2.6014</w:t>
      </w:r>
    </w:p>
    <w:p w:rsidR="000A1F9B" w:rsidRDefault="00B27F83">
      <w:pPr>
        <w:pStyle w:val="Normal020"/>
        <w:framePr w:w="774" w:h="292" w:hRule="exact" w:wrap="auto" w:vAnchor="page" w:hAnchor="page" w:x="5520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0.2062</w:t>
      </w:r>
    </w:p>
    <w:p w:rsidR="000A1F9B" w:rsidRDefault="00B27F83">
      <w:pPr>
        <w:pStyle w:val="Normal020"/>
        <w:framePr w:w="774" w:h="292" w:hRule="exact" w:wrap="auto" w:vAnchor="page" w:hAnchor="page" w:x="6294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0.4166</w:t>
      </w:r>
    </w:p>
    <w:p w:rsidR="000A1F9B" w:rsidRDefault="00B27F83">
      <w:pPr>
        <w:pStyle w:val="Normal020"/>
        <w:framePr w:w="774" w:h="292" w:hRule="exact" w:wrap="auto" w:vAnchor="page" w:hAnchor="page" w:x="706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0.6969</w:t>
      </w:r>
    </w:p>
    <w:p w:rsidR="000A1F9B" w:rsidRDefault="00B27F83">
      <w:pPr>
        <w:pStyle w:val="Normal020"/>
        <w:framePr w:w="774" w:h="292" w:hRule="exact" w:wrap="auto" w:vAnchor="page" w:hAnchor="page" w:x="784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0.5888</w:t>
      </w:r>
    </w:p>
    <w:p w:rsidR="000A1F9B" w:rsidRDefault="00B27F83">
      <w:pPr>
        <w:pStyle w:val="Normal020"/>
        <w:framePr w:w="774" w:h="292" w:hRule="exact" w:wrap="auto" w:vAnchor="page" w:hAnchor="page" w:x="861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0.0800</w:t>
      </w:r>
    </w:p>
    <w:p w:rsidR="000A1F9B" w:rsidRDefault="00B27F83">
      <w:pPr>
        <w:pStyle w:val="Normal020"/>
        <w:framePr w:w="774" w:h="292" w:hRule="exact" w:wrap="auto" w:vAnchor="page" w:hAnchor="page" w:x="9390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0.0153</w:t>
      </w:r>
    </w:p>
    <w:p w:rsidR="000A1F9B" w:rsidRDefault="00B27F83">
      <w:pPr>
        <w:pStyle w:val="Normal020"/>
        <w:framePr w:w="774" w:h="292" w:hRule="exact" w:wrap="auto" w:vAnchor="page" w:hAnchor="page" w:x="10164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0.0046</w:t>
      </w:r>
    </w:p>
    <w:p w:rsidR="000A1F9B" w:rsidRDefault="00B27F83">
      <w:pPr>
        <w:pStyle w:val="Normal020"/>
        <w:framePr w:w="774" w:h="292" w:hRule="exact" w:wrap="auto" w:vAnchor="page" w:hAnchor="page" w:x="1093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0.0134</w:t>
      </w:r>
    </w:p>
    <w:p w:rsidR="000A1F9B" w:rsidRDefault="00B27F83">
      <w:pPr>
        <w:pStyle w:val="Normal020"/>
        <w:framePr w:w="774" w:h="292" w:hRule="exact" w:wrap="auto" w:vAnchor="page" w:hAnchor="page" w:x="1171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0.8958</w:t>
      </w:r>
    </w:p>
    <w:p w:rsidR="000A1F9B" w:rsidRDefault="00B27F83">
      <w:pPr>
        <w:pStyle w:val="Normal020"/>
        <w:framePr w:w="774" w:h="292" w:hRule="exact" w:wrap="auto" w:vAnchor="page" w:hAnchor="page" w:x="1248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0.2988</w:t>
      </w:r>
    </w:p>
    <w:p w:rsidR="000A1F9B" w:rsidRDefault="00B27F83">
      <w:pPr>
        <w:pStyle w:val="Normal020"/>
        <w:framePr w:w="774" w:h="292" w:hRule="exact" w:wrap="auto" w:vAnchor="page" w:hAnchor="page" w:x="13260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0.3593</w:t>
      </w:r>
    </w:p>
    <w:p w:rsidR="000A1F9B" w:rsidRDefault="00B27F83">
      <w:pPr>
        <w:pStyle w:val="Normal020"/>
        <w:framePr w:w="810" w:h="292" w:hRule="exact" w:wrap="auto" w:vAnchor="page" w:hAnchor="page" w:x="1803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2M009</w:t>
      </w:r>
    </w:p>
    <w:p w:rsidR="000A1F9B" w:rsidRDefault="00B27F83">
      <w:pPr>
        <w:pStyle w:val="Normal020"/>
        <w:framePr w:w="585" w:h="292" w:hRule="exact" w:wrap="auto" w:vAnchor="page" w:hAnchor="page" w:x="2613" w:y="811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376.0</w:t>
      </w:r>
    </w:p>
    <w:p w:rsidR="000A1F9B" w:rsidRDefault="00B27F83">
      <w:pPr>
        <w:pStyle w:val="Normal020"/>
        <w:framePr w:w="774" w:h="292" w:hRule="exact" w:wrap="auto" w:vAnchor="page" w:hAnchor="page" w:x="397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0.3485</w:t>
      </w:r>
    </w:p>
    <w:p w:rsidR="000A1F9B" w:rsidRDefault="00B27F83">
      <w:pPr>
        <w:pStyle w:val="Normal020"/>
        <w:framePr w:w="774" w:h="292" w:hRule="exact" w:wrap="auto" w:vAnchor="page" w:hAnchor="page" w:x="474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2.6753</w:t>
      </w:r>
    </w:p>
    <w:p w:rsidR="000A1F9B" w:rsidRDefault="00B27F83">
      <w:pPr>
        <w:pStyle w:val="Normal020"/>
        <w:framePr w:w="774" w:h="292" w:hRule="exact" w:wrap="auto" w:vAnchor="page" w:hAnchor="page" w:x="5520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0.2338</w:t>
      </w:r>
    </w:p>
    <w:p w:rsidR="000A1F9B" w:rsidRDefault="00B27F83">
      <w:pPr>
        <w:pStyle w:val="Normal020"/>
        <w:framePr w:w="774" w:h="292" w:hRule="exact" w:wrap="auto" w:vAnchor="page" w:hAnchor="page" w:x="6294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0.4247</w:t>
      </w:r>
    </w:p>
    <w:p w:rsidR="000A1F9B" w:rsidRDefault="00B27F83">
      <w:pPr>
        <w:pStyle w:val="Normal020"/>
        <w:framePr w:w="774" w:h="292" w:hRule="exact" w:wrap="auto" w:vAnchor="page" w:hAnchor="page" w:x="706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0.7817</w:t>
      </w:r>
    </w:p>
    <w:p w:rsidR="000A1F9B" w:rsidRDefault="00B27F83">
      <w:pPr>
        <w:pStyle w:val="Normal020"/>
        <w:framePr w:w="774" w:h="292" w:hRule="exact" w:wrap="auto" w:vAnchor="page" w:hAnchor="page" w:x="784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0.6034</w:t>
      </w:r>
    </w:p>
    <w:p w:rsidR="000A1F9B" w:rsidRDefault="00B27F83">
      <w:pPr>
        <w:pStyle w:val="Normal020"/>
        <w:framePr w:w="774" w:h="292" w:hRule="exact" w:wrap="auto" w:vAnchor="page" w:hAnchor="page" w:x="861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0.0935</w:t>
      </w:r>
    </w:p>
    <w:p w:rsidR="000A1F9B" w:rsidRDefault="00B27F83">
      <w:pPr>
        <w:pStyle w:val="Normal020"/>
        <w:framePr w:w="774" w:h="292" w:hRule="exact" w:wrap="auto" w:vAnchor="page" w:hAnchor="page" w:x="9390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0.0145</w:t>
      </w:r>
    </w:p>
    <w:p w:rsidR="000A1F9B" w:rsidRDefault="00B27F83">
      <w:pPr>
        <w:pStyle w:val="Normal020"/>
        <w:framePr w:w="774" w:h="292" w:hRule="exact" w:wrap="auto" w:vAnchor="page" w:hAnchor="page" w:x="10164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0.0030</w:t>
      </w:r>
    </w:p>
    <w:p w:rsidR="000A1F9B" w:rsidRDefault="00B27F83">
      <w:pPr>
        <w:pStyle w:val="Normal020"/>
        <w:framePr w:w="774" w:h="292" w:hRule="exact" w:wrap="auto" w:vAnchor="page" w:hAnchor="page" w:x="1093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0.0119</w:t>
      </w:r>
    </w:p>
    <w:p w:rsidR="000A1F9B" w:rsidRDefault="00B27F83">
      <w:pPr>
        <w:pStyle w:val="Normal020"/>
        <w:framePr w:w="774" w:h="292" w:hRule="exact" w:wrap="auto" w:vAnchor="page" w:hAnchor="page" w:x="1171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8381</w:t>
      </w:r>
    </w:p>
    <w:p w:rsidR="000A1F9B" w:rsidRDefault="00B27F83">
      <w:pPr>
        <w:pStyle w:val="Normal020"/>
        <w:framePr w:w="774" w:h="292" w:hRule="exact" w:wrap="auto" w:vAnchor="page" w:hAnchor="page" w:x="1248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0.2277</w:t>
      </w:r>
    </w:p>
    <w:p w:rsidR="000A1F9B" w:rsidRDefault="00B27F83">
      <w:pPr>
        <w:pStyle w:val="Normal020"/>
        <w:framePr w:w="774" w:h="292" w:hRule="exact" w:wrap="auto" w:vAnchor="page" w:hAnchor="page" w:x="13260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0.3290</w:t>
      </w:r>
    </w:p>
    <w:p w:rsidR="000A1F9B" w:rsidRDefault="00B27F83">
      <w:pPr>
        <w:pStyle w:val="Normal020"/>
        <w:framePr w:w="810" w:h="292" w:hRule="exact" w:wrap="auto" w:vAnchor="page" w:hAnchor="page" w:x="1803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2M010</w:t>
      </w:r>
    </w:p>
    <w:p w:rsidR="000A1F9B" w:rsidRDefault="00B27F83">
      <w:pPr>
        <w:pStyle w:val="Normal020"/>
        <w:framePr w:w="585" w:h="292" w:hRule="exact" w:wrap="auto" w:vAnchor="page" w:hAnchor="page" w:x="2613" w:y="839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409.0</w:t>
      </w:r>
    </w:p>
    <w:p w:rsidR="000A1F9B" w:rsidRDefault="00B27F83">
      <w:pPr>
        <w:pStyle w:val="Normal020"/>
        <w:framePr w:w="774" w:h="292" w:hRule="exact" w:wrap="auto" w:vAnchor="page" w:hAnchor="page" w:x="3972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0.4148</w:t>
      </w:r>
    </w:p>
    <w:p w:rsidR="000A1F9B" w:rsidRDefault="00B27F83">
      <w:pPr>
        <w:pStyle w:val="Normal020"/>
        <w:framePr w:w="774" w:h="292" w:hRule="exact" w:wrap="auto" w:vAnchor="page" w:hAnchor="page" w:x="4746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4.0333</w:t>
      </w:r>
    </w:p>
    <w:p w:rsidR="000A1F9B" w:rsidRDefault="00B27F83">
      <w:pPr>
        <w:pStyle w:val="Normal020"/>
        <w:framePr w:w="774" w:h="292" w:hRule="exact" w:wrap="auto" w:vAnchor="page" w:hAnchor="page" w:x="5520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0.1964</w:t>
      </w:r>
    </w:p>
    <w:p w:rsidR="000A1F9B" w:rsidRDefault="00B27F83">
      <w:pPr>
        <w:pStyle w:val="Normal020"/>
        <w:framePr w:w="774" w:h="292" w:hRule="exact" w:wrap="auto" w:vAnchor="page" w:hAnchor="page" w:x="6294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0.4325</w:t>
      </w:r>
    </w:p>
    <w:p w:rsidR="000A1F9B" w:rsidRDefault="00B27F83">
      <w:pPr>
        <w:pStyle w:val="Normal020"/>
        <w:framePr w:w="774" w:h="292" w:hRule="exact" w:wrap="auto" w:vAnchor="page" w:hAnchor="page" w:x="7068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0.7148</w:t>
      </w:r>
    </w:p>
    <w:p w:rsidR="000A1F9B" w:rsidRDefault="00B27F83">
      <w:pPr>
        <w:pStyle w:val="Normal020"/>
        <w:framePr w:w="774" w:h="292" w:hRule="exact" w:wrap="auto" w:vAnchor="page" w:hAnchor="page" w:x="7842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0.5291</w:t>
      </w:r>
    </w:p>
    <w:p w:rsidR="000A1F9B" w:rsidRDefault="00B27F83">
      <w:pPr>
        <w:pStyle w:val="Normal020"/>
        <w:framePr w:w="774" w:h="292" w:hRule="exact" w:wrap="auto" w:vAnchor="page" w:hAnchor="page" w:x="8616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0.1693</w:t>
      </w:r>
    </w:p>
    <w:p w:rsidR="000A1F9B" w:rsidRDefault="00B27F83">
      <w:pPr>
        <w:pStyle w:val="Normal020"/>
        <w:framePr w:w="774" w:h="292" w:hRule="exact" w:wrap="auto" w:vAnchor="page" w:hAnchor="page" w:x="9390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0.0129</w:t>
      </w:r>
    </w:p>
    <w:p w:rsidR="000A1F9B" w:rsidRDefault="00B27F83">
      <w:pPr>
        <w:pStyle w:val="Normal020"/>
        <w:framePr w:w="774" w:h="292" w:hRule="exact" w:wrap="auto" w:vAnchor="page" w:hAnchor="page" w:x="10164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0.0032</w:t>
      </w:r>
    </w:p>
    <w:p w:rsidR="000A1F9B" w:rsidRDefault="00B27F83">
      <w:pPr>
        <w:pStyle w:val="Normal020"/>
        <w:framePr w:w="774" w:h="292" w:hRule="exact" w:wrap="auto" w:vAnchor="page" w:hAnchor="page" w:x="10938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0.0172</w:t>
      </w:r>
    </w:p>
    <w:p w:rsidR="000A1F9B" w:rsidRDefault="00B27F83">
      <w:pPr>
        <w:pStyle w:val="Normal020"/>
        <w:framePr w:w="774" w:h="292" w:hRule="exact" w:wrap="auto" w:vAnchor="page" w:hAnchor="page" w:x="11712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0.8978</w:t>
      </w:r>
    </w:p>
    <w:p w:rsidR="000A1F9B" w:rsidRDefault="00B27F83">
      <w:pPr>
        <w:pStyle w:val="Normal020"/>
        <w:framePr w:w="774" w:h="292" w:hRule="exact" w:wrap="auto" w:vAnchor="page" w:hAnchor="page" w:x="12486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0.2443</w:t>
      </w:r>
    </w:p>
    <w:p w:rsidR="000A1F9B" w:rsidRDefault="00B27F83">
      <w:pPr>
        <w:pStyle w:val="Normal020"/>
        <w:framePr w:w="774" w:h="292" w:hRule="exact" w:wrap="auto" w:vAnchor="page" w:hAnchor="page" w:x="13260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0.2462</w:t>
      </w:r>
    </w:p>
    <w:p w:rsidR="000A1F9B" w:rsidRDefault="00B27F83">
      <w:pPr>
        <w:pStyle w:val="Normal020"/>
        <w:framePr w:w="12885" w:h="225" w:hRule="exact" w:wrap="auto" w:vAnchor="page" w:hAnchor="page" w:x="1863" w:y="882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20"/>
        <w:spacing w:line="1" w:lineRule="auto"/>
      </w:pPr>
      <w:r>
        <w:br w:type="page"/>
      </w:r>
    </w:p>
    <w:p w:rsidR="000A1F9B" w:rsidRDefault="00B27F83">
      <w:pPr>
        <w:pStyle w:val="Normal020"/>
        <w:framePr w:w="12780" w:h="226" w:hRule="exact" w:wrap="auto" w:vAnchor="page" w:hAnchor="page" w:x="1893" w:y="14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b/>
          <w:color w:val="000000"/>
          <w:kern w:val="2"/>
          <w:sz w:val="19"/>
        </w:rPr>
      </w:pPr>
      <w:r>
        <w:pict>
          <v:line id="_x0000_s3097" style="position:absolute;left:0;text-align:left;z-index:-251455488;mso-position-horizontal-relative:page;mso-position-vertical-relative:page" from="90.9pt,114.05pt" to="733.7pt,114.05pt" o:allowincell="f">
            <w10:wrap anchorx="page" anchory="page"/>
          </v:line>
        </w:pict>
      </w:r>
      <w:r>
        <w:pict>
          <v:line id="_x0000_s3096" style="position:absolute;left:0;text-align:left;z-index:-251454464;mso-position-horizontal-relative:page;mso-position-vertical-relative:page" from="90.9pt,151.55pt" to="735.2pt,151.55pt" o:allowincell="f">
            <w10:wrap anchorx="page" anchory="page"/>
          </v:line>
        </w:pict>
      </w:r>
      <w:r>
        <w:pict>
          <v:line id="_x0000_s3095" style="position:absolute;left:0;text-align:left;z-index:-251453440;mso-position-horizontal-relative:page;mso-position-vertical-relative:page" from="92.4pt,438.9pt" to="732.2pt,438.9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to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Terminal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Body Weight  Report with Individual Values </w:t>
      </w:r>
    </w:p>
    <w:p w:rsidR="000A1F9B" w:rsidRDefault="00B27F83">
      <w:pPr>
        <w:pStyle w:val="Normal020"/>
        <w:framePr w:w="12825" w:h="285" w:hRule="exact" w:wrap="auto" w:vAnchor="page" w:hAnchor="page" w:x="1878" w:y="17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脏体比（%）计算结果个体数据</w:t>
      </w:r>
    </w:p>
    <w:p w:rsidR="000A1F9B" w:rsidRDefault="00B27F83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动物</w:t>
      </w:r>
    </w:p>
    <w:p w:rsidR="000A1F9B" w:rsidRDefault="00B27F83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编号</w:t>
      </w:r>
      <w:r>
        <w:rPr>
          <w:rFonts w:ascii="宋体" w:eastAsia="宋体" w:hAnsi="宋体"/>
          <w:b/>
          <w:color w:val="000000"/>
          <w:kern w:val="2"/>
          <w:sz w:val="13"/>
        </w:rPr>
        <w:t xml:space="preserve">  </w:t>
      </w:r>
    </w:p>
    <w:p w:rsidR="000A1F9B" w:rsidRDefault="000A1F9B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</w:p>
    <w:p w:rsidR="000A1F9B" w:rsidRDefault="00B27F83">
      <w:pPr>
        <w:pStyle w:val="Normal020"/>
        <w:framePr w:w="630" w:h="525" w:hRule="exact" w:wrap="auto" w:vAnchor="page" w:hAnchor="page" w:x="2538" w:y="241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试验</w:t>
      </w:r>
    </w:p>
    <w:p w:rsidR="000A1F9B" w:rsidRDefault="00B27F83">
      <w:pPr>
        <w:pStyle w:val="Normal020"/>
        <w:framePr w:w="630" w:h="525" w:hRule="exact" w:wrap="auto" w:vAnchor="page" w:hAnchor="page" w:x="2538" w:y="241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日期</w:t>
      </w:r>
    </w:p>
    <w:p w:rsidR="000A1F9B" w:rsidRDefault="00B27F83">
      <w:pPr>
        <w:pStyle w:val="Normal020"/>
        <w:framePr w:w="774" w:h="660" w:hRule="exact" w:wrap="auto" w:vAnchor="page" w:hAnchor="page" w:x="319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(TBW)</w:t>
      </w:r>
    </w:p>
    <w:p w:rsidR="000A1F9B" w:rsidRDefault="00B27F83">
      <w:pPr>
        <w:pStyle w:val="Normal020"/>
        <w:framePr w:w="774" w:h="660" w:hRule="exact" w:wrap="auto" w:vAnchor="page" w:hAnchor="page" w:x="319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终期体重</w:t>
      </w:r>
    </w:p>
    <w:p w:rsidR="000A1F9B" w:rsidRDefault="00B27F83">
      <w:pPr>
        <w:pStyle w:val="Normal020"/>
        <w:framePr w:w="774" w:h="660" w:hRule="exact" w:wrap="auto" w:vAnchor="page" w:hAnchor="page" w:x="397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20"/>
        <w:framePr w:w="774" w:h="660" w:hRule="exact" w:wrap="auto" w:vAnchor="page" w:hAnchor="page" w:x="397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20"/>
        <w:framePr w:w="774" w:h="660" w:hRule="exact" w:wrap="auto" w:vAnchor="page" w:hAnchor="page" w:x="474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20"/>
        <w:framePr w:w="774" w:h="660" w:hRule="exact" w:wrap="auto" w:vAnchor="page" w:hAnchor="page" w:x="474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20"/>
        <w:framePr w:w="774" w:h="660" w:hRule="exact" w:wrap="auto" w:vAnchor="page" w:hAnchor="page" w:x="552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20"/>
        <w:framePr w:w="774" w:h="660" w:hRule="exact" w:wrap="auto" w:vAnchor="page" w:hAnchor="page" w:x="552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20"/>
        <w:framePr w:w="774" w:h="660" w:hRule="exact" w:wrap="auto" w:vAnchor="page" w:hAnchor="page" w:x="629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20"/>
        <w:framePr w:w="774" w:h="660" w:hRule="exact" w:wrap="auto" w:vAnchor="page" w:hAnchor="page" w:x="629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20"/>
        <w:framePr w:w="774" w:h="660" w:hRule="exact" w:wrap="auto" w:vAnchor="page" w:hAnchor="page" w:x="706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20"/>
        <w:framePr w:w="774" w:h="660" w:hRule="exact" w:wrap="auto" w:vAnchor="page" w:hAnchor="page" w:x="706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20"/>
        <w:framePr w:w="774" w:h="660" w:hRule="exact" w:wrap="auto" w:vAnchor="page" w:hAnchor="page" w:x="784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20"/>
        <w:framePr w:w="774" w:h="660" w:hRule="exact" w:wrap="auto" w:vAnchor="page" w:hAnchor="page" w:x="784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20"/>
        <w:framePr w:w="774" w:h="660" w:hRule="exact" w:wrap="auto" w:vAnchor="page" w:hAnchor="page" w:x="861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20"/>
        <w:framePr w:w="774" w:h="660" w:hRule="exact" w:wrap="auto" w:vAnchor="page" w:hAnchor="page" w:x="861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20"/>
        <w:framePr w:w="774" w:h="660" w:hRule="exact" w:wrap="auto" w:vAnchor="page" w:hAnchor="page" w:x="939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20"/>
        <w:framePr w:w="774" w:h="660" w:hRule="exact" w:wrap="auto" w:vAnchor="page" w:hAnchor="page" w:x="939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20"/>
        <w:framePr w:w="774" w:h="660" w:hRule="exact" w:wrap="auto" w:vAnchor="page" w:hAnchor="page" w:x="1016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20"/>
        <w:framePr w:w="774" w:h="660" w:hRule="exact" w:wrap="auto" w:vAnchor="page" w:hAnchor="page" w:x="1016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20"/>
        <w:framePr w:w="774" w:h="660" w:hRule="exact" w:wrap="auto" w:vAnchor="page" w:hAnchor="page" w:x="1093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20"/>
        <w:framePr w:w="774" w:h="660" w:hRule="exact" w:wrap="auto" w:vAnchor="page" w:hAnchor="page" w:x="1093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20"/>
        <w:framePr w:w="774" w:h="660" w:hRule="exact" w:wrap="auto" w:vAnchor="page" w:hAnchor="page" w:x="1171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(TE)</w:t>
      </w:r>
    </w:p>
    <w:p w:rsidR="000A1F9B" w:rsidRDefault="00B27F83">
      <w:pPr>
        <w:pStyle w:val="Normal020"/>
        <w:framePr w:w="774" w:h="660" w:hRule="exact" w:wrap="auto" w:vAnchor="page" w:hAnchor="page" w:x="1171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睾丸</w:t>
      </w:r>
    </w:p>
    <w:p w:rsidR="000A1F9B" w:rsidRDefault="00B27F83">
      <w:pPr>
        <w:pStyle w:val="Normal020"/>
        <w:framePr w:w="774" w:h="660" w:hRule="exact" w:wrap="auto" w:vAnchor="page" w:hAnchor="page" w:x="1248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(EPI)</w:t>
      </w:r>
    </w:p>
    <w:p w:rsidR="000A1F9B" w:rsidRDefault="00B27F83">
      <w:pPr>
        <w:pStyle w:val="Normal020"/>
        <w:framePr w:w="774" w:h="660" w:hRule="exact" w:wrap="auto" w:vAnchor="page" w:hAnchor="page" w:x="1248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附睾</w:t>
      </w:r>
    </w:p>
    <w:p w:rsidR="000A1F9B" w:rsidRDefault="00B27F83">
      <w:pPr>
        <w:pStyle w:val="Normal020"/>
        <w:framePr w:w="774" w:h="660" w:hRule="exact" w:wrap="auto" w:vAnchor="page" w:hAnchor="page" w:x="1326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(GPS)</w:t>
      </w:r>
    </w:p>
    <w:p w:rsidR="000A1F9B" w:rsidRDefault="00B27F83">
      <w:pPr>
        <w:pStyle w:val="Normal020"/>
        <w:framePr w:w="774" w:h="660" w:hRule="exact" w:wrap="auto" w:vAnchor="page" w:hAnchor="page" w:x="1326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前列腺</w:t>
      </w:r>
    </w:p>
    <w:p w:rsidR="000A1F9B" w:rsidRDefault="00B27F83">
      <w:pPr>
        <w:pStyle w:val="Normal020"/>
        <w:framePr w:w="810" w:h="292" w:hRule="exact" w:wrap="auto" w:vAnchor="page" w:hAnchor="page" w:x="18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3M001</w:t>
      </w:r>
    </w:p>
    <w:p w:rsidR="000A1F9B" w:rsidRDefault="00B27F83">
      <w:pPr>
        <w:pStyle w:val="Normal020"/>
        <w:framePr w:w="585" w:h="292" w:hRule="exact" w:wrap="auto" w:vAnchor="page" w:hAnchor="page" w:x="2613" w:y="303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323.4</w:t>
      </w:r>
    </w:p>
    <w:p w:rsidR="000A1F9B" w:rsidRDefault="00B27F83">
      <w:pPr>
        <w:pStyle w:val="Normal020"/>
        <w:framePr w:w="774" w:h="292" w:hRule="exact" w:wrap="auto" w:vAnchor="page" w:hAnchor="page" w:x="397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0.3901</w:t>
      </w:r>
    </w:p>
    <w:p w:rsidR="000A1F9B" w:rsidRDefault="00B27F83">
      <w:pPr>
        <w:pStyle w:val="Normal020"/>
        <w:framePr w:w="774" w:h="292" w:hRule="exact" w:wrap="auto" w:vAnchor="page" w:hAnchor="page" w:x="474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2.7011</w:t>
      </w:r>
    </w:p>
    <w:p w:rsidR="000A1F9B" w:rsidRDefault="00B27F83">
      <w:pPr>
        <w:pStyle w:val="Normal020"/>
        <w:framePr w:w="774" w:h="292" w:hRule="exact" w:wrap="auto" w:vAnchor="page" w:hAnchor="page" w:x="5520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0.1918</w:t>
      </w:r>
    </w:p>
    <w:p w:rsidR="000A1F9B" w:rsidRDefault="00B27F83">
      <w:pPr>
        <w:pStyle w:val="Normal020"/>
        <w:framePr w:w="774" w:h="292" w:hRule="exact" w:wrap="auto" w:vAnchor="page" w:hAnchor="page" w:x="6294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0.4500</w:t>
      </w:r>
    </w:p>
    <w:p w:rsidR="000A1F9B" w:rsidRDefault="00B27F83">
      <w:pPr>
        <w:pStyle w:val="Normal020"/>
        <w:framePr w:w="774" w:h="292" w:hRule="exact" w:wrap="auto" w:vAnchor="page" w:hAnchor="page" w:x="706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0.7864</w:t>
      </w:r>
    </w:p>
    <w:p w:rsidR="000A1F9B" w:rsidRDefault="00B27F83">
      <w:pPr>
        <w:pStyle w:val="Normal020"/>
        <w:framePr w:w="774" w:h="292" w:hRule="exact" w:wrap="auto" w:vAnchor="page" w:hAnchor="page" w:x="784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0.6512</w:t>
      </w:r>
    </w:p>
    <w:p w:rsidR="000A1F9B" w:rsidRDefault="00B27F83">
      <w:pPr>
        <w:pStyle w:val="Normal020"/>
        <w:framePr w:w="774" w:h="292" w:hRule="exact" w:wrap="auto" w:vAnchor="page" w:hAnchor="page" w:x="861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0.0992</w:t>
      </w:r>
    </w:p>
    <w:p w:rsidR="000A1F9B" w:rsidRDefault="00B27F83">
      <w:pPr>
        <w:pStyle w:val="Normal020"/>
        <w:framePr w:w="774" w:h="292" w:hRule="exact" w:wrap="auto" w:vAnchor="page" w:hAnchor="page" w:x="9390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0.0173</w:t>
      </w:r>
    </w:p>
    <w:p w:rsidR="000A1F9B" w:rsidRDefault="00B27F83">
      <w:pPr>
        <w:pStyle w:val="Normal020"/>
        <w:framePr w:w="774" w:h="292" w:hRule="exact" w:wrap="auto" w:vAnchor="page" w:hAnchor="page" w:x="10164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0.0032</w:t>
      </w:r>
    </w:p>
    <w:p w:rsidR="000A1F9B" w:rsidRDefault="00B27F83">
      <w:pPr>
        <w:pStyle w:val="Normal020"/>
        <w:framePr w:w="774" w:h="292" w:hRule="exact" w:wrap="auto" w:vAnchor="page" w:hAnchor="page" w:x="1093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0.0135</w:t>
      </w:r>
    </w:p>
    <w:p w:rsidR="000A1F9B" w:rsidRDefault="00B27F83">
      <w:pPr>
        <w:pStyle w:val="Normal020"/>
        <w:framePr w:w="774" w:h="292" w:hRule="exact" w:wrap="auto" w:vAnchor="page" w:hAnchor="page" w:x="1171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0.9419</w:t>
      </w:r>
    </w:p>
    <w:p w:rsidR="000A1F9B" w:rsidRDefault="00B27F83">
      <w:pPr>
        <w:pStyle w:val="Normal020"/>
        <w:framePr w:w="774" w:h="292" w:hRule="exact" w:wrap="auto" w:vAnchor="page" w:hAnchor="page" w:x="1248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0.2741</w:t>
      </w:r>
    </w:p>
    <w:p w:rsidR="000A1F9B" w:rsidRDefault="00B27F83">
      <w:pPr>
        <w:pStyle w:val="Normal020"/>
        <w:framePr w:w="774" w:h="292" w:hRule="exact" w:wrap="auto" w:vAnchor="page" w:hAnchor="page" w:x="13260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0.3967</w:t>
      </w:r>
    </w:p>
    <w:p w:rsidR="000A1F9B" w:rsidRDefault="00B27F83">
      <w:pPr>
        <w:pStyle w:val="Normal020"/>
        <w:framePr w:w="810" w:h="292" w:hRule="exact" w:wrap="auto" w:vAnchor="page" w:hAnchor="page" w:x="1803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3M002</w:t>
      </w:r>
    </w:p>
    <w:p w:rsidR="000A1F9B" w:rsidRDefault="00B27F83">
      <w:pPr>
        <w:pStyle w:val="Normal020"/>
        <w:framePr w:w="585" w:h="292" w:hRule="exact" w:wrap="auto" w:vAnchor="page" w:hAnchor="page" w:x="2613" w:y="331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</w:t>
      </w:r>
      <w:r>
        <w:rPr>
          <w:rFonts w:eastAsia="Times New Roman"/>
          <w:b/>
          <w:color w:val="000000"/>
          <w:kern w:val="2"/>
          <w:sz w:val="17"/>
        </w:rPr>
        <w:t>1</w:t>
      </w:r>
    </w:p>
    <w:p w:rsidR="000A1F9B" w:rsidRDefault="00B27F83">
      <w:pPr>
        <w:pStyle w:val="Normal020"/>
        <w:framePr w:w="774" w:h="292" w:hRule="exact" w:wrap="auto" w:vAnchor="page" w:hAnchor="page" w:x="319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339.8</w:t>
      </w:r>
    </w:p>
    <w:p w:rsidR="000A1F9B" w:rsidRDefault="00B27F83">
      <w:pPr>
        <w:pStyle w:val="Normal020"/>
        <w:framePr w:w="774" w:h="292" w:hRule="exact" w:wrap="auto" w:vAnchor="page" w:hAnchor="page" w:x="397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0.4293</w:t>
      </w:r>
    </w:p>
    <w:p w:rsidR="000A1F9B" w:rsidRDefault="00B27F83">
      <w:pPr>
        <w:pStyle w:val="Normal020"/>
        <w:framePr w:w="774" w:h="292" w:hRule="exact" w:wrap="auto" w:vAnchor="page" w:hAnchor="page" w:x="474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2.9559</w:t>
      </w:r>
    </w:p>
    <w:p w:rsidR="000A1F9B" w:rsidRDefault="00B27F83">
      <w:pPr>
        <w:pStyle w:val="Normal020"/>
        <w:framePr w:w="774" w:h="292" w:hRule="exact" w:wrap="auto" w:vAnchor="page" w:hAnchor="page" w:x="5520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0.2273</w:t>
      </w:r>
    </w:p>
    <w:p w:rsidR="000A1F9B" w:rsidRDefault="00B27F83">
      <w:pPr>
        <w:pStyle w:val="Normal020"/>
        <w:framePr w:w="774" w:h="292" w:hRule="exact" w:wrap="auto" w:vAnchor="page" w:hAnchor="page" w:x="6294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0.4630</w:t>
      </w:r>
    </w:p>
    <w:p w:rsidR="000A1F9B" w:rsidRDefault="00B27F83">
      <w:pPr>
        <w:pStyle w:val="Normal020"/>
        <w:framePr w:w="774" w:h="292" w:hRule="exact" w:wrap="auto" w:vAnchor="page" w:hAnchor="page" w:x="706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0.7237</w:t>
      </w:r>
    </w:p>
    <w:p w:rsidR="000A1F9B" w:rsidRDefault="00B27F83">
      <w:pPr>
        <w:pStyle w:val="Normal020"/>
        <w:framePr w:w="774" w:h="292" w:hRule="exact" w:wrap="auto" w:vAnchor="page" w:hAnchor="page" w:x="784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0.6343</w:t>
      </w:r>
    </w:p>
    <w:p w:rsidR="000A1F9B" w:rsidRDefault="00B27F83">
      <w:pPr>
        <w:pStyle w:val="Normal020"/>
        <w:framePr w:w="774" w:h="292" w:hRule="exact" w:wrap="auto" w:vAnchor="page" w:hAnchor="page" w:x="861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0.1435</w:t>
      </w:r>
    </w:p>
    <w:p w:rsidR="000A1F9B" w:rsidRDefault="00B27F83">
      <w:pPr>
        <w:pStyle w:val="Normal020"/>
        <w:framePr w:w="774" w:h="292" w:hRule="exact" w:wrap="auto" w:vAnchor="page" w:hAnchor="page" w:x="9390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0.0169</w:t>
      </w:r>
    </w:p>
    <w:p w:rsidR="000A1F9B" w:rsidRDefault="00B27F83">
      <w:pPr>
        <w:pStyle w:val="Normal020"/>
        <w:framePr w:w="774" w:h="292" w:hRule="exact" w:wrap="auto" w:vAnchor="page" w:hAnchor="page" w:x="10164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0.0030</w:t>
      </w:r>
    </w:p>
    <w:p w:rsidR="000A1F9B" w:rsidRDefault="00B27F83">
      <w:pPr>
        <w:pStyle w:val="Normal020"/>
        <w:framePr w:w="774" w:h="292" w:hRule="exact" w:wrap="auto" w:vAnchor="page" w:hAnchor="page" w:x="1093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0.0127</w:t>
      </w:r>
    </w:p>
    <w:p w:rsidR="000A1F9B" w:rsidRDefault="00B27F83">
      <w:pPr>
        <w:pStyle w:val="Normal020"/>
        <w:framePr w:w="774" w:h="292" w:hRule="exact" w:wrap="auto" w:vAnchor="page" w:hAnchor="page" w:x="1171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0.9711</w:t>
      </w:r>
    </w:p>
    <w:p w:rsidR="000A1F9B" w:rsidRDefault="00B27F83">
      <w:pPr>
        <w:pStyle w:val="Normal020"/>
        <w:framePr w:w="774" w:h="292" w:hRule="exact" w:wrap="auto" w:vAnchor="page" w:hAnchor="page" w:x="1248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0.2610</w:t>
      </w:r>
    </w:p>
    <w:p w:rsidR="000A1F9B" w:rsidRDefault="00B27F83">
      <w:pPr>
        <w:pStyle w:val="Normal020"/>
        <w:framePr w:w="774" w:h="292" w:hRule="exact" w:wrap="auto" w:vAnchor="page" w:hAnchor="page" w:x="13260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0.2790</w:t>
      </w:r>
    </w:p>
    <w:p w:rsidR="000A1F9B" w:rsidRDefault="00B27F83">
      <w:pPr>
        <w:pStyle w:val="Normal020"/>
        <w:framePr w:w="810" w:h="292" w:hRule="exact" w:wrap="auto" w:vAnchor="page" w:hAnchor="page" w:x="1803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3M003</w:t>
      </w:r>
    </w:p>
    <w:p w:rsidR="000A1F9B" w:rsidRDefault="00B27F83">
      <w:pPr>
        <w:pStyle w:val="Normal020"/>
        <w:framePr w:w="585" w:h="292" w:hRule="exact" w:wrap="auto" w:vAnchor="page" w:hAnchor="page" w:x="2613" w:y="359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373.7</w:t>
      </w:r>
    </w:p>
    <w:p w:rsidR="000A1F9B" w:rsidRDefault="00B27F83">
      <w:pPr>
        <w:pStyle w:val="Normal020"/>
        <w:framePr w:w="774" w:h="292" w:hRule="exact" w:wrap="auto" w:vAnchor="page" w:hAnchor="page" w:x="397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0.3630</w:t>
      </w:r>
    </w:p>
    <w:p w:rsidR="000A1F9B" w:rsidRDefault="00B27F83">
      <w:pPr>
        <w:pStyle w:val="Normal020"/>
        <w:framePr w:w="774" w:h="292" w:hRule="exact" w:wrap="auto" w:vAnchor="page" w:hAnchor="page" w:x="474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2.8602</w:t>
      </w:r>
    </w:p>
    <w:p w:rsidR="000A1F9B" w:rsidRDefault="00B27F83">
      <w:pPr>
        <w:pStyle w:val="Normal020"/>
        <w:framePr w:w="774" w:h="292" w:hRule="exact" w:wrap="auto" w:vAnchor="page" w:hAnchor="page" w:x="5520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0.2212</w:t>
      </w:r>
    </w:p>
    <w:p w:rsidR="000A1F9B" w:rsidRDefault="00B27F83">
      <w:pPr>
        <w:pStyle w:val="Normal020"/>
        <w:framePr w:w="774" w:h="292" w:hRule="exact" w:wrap="auto" w:vAnchor="page" w:hAnchor="page" w:x="6294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0.4052</w:t>
      </w:r>
    </w:p>
    <w:p w:rsidR="000A1F9B" w:rsidRDefault="00B27F83">
      <w:pPr>
        <w:pStyle w:val="Normal020"/>
        <w:framePr w:w="774" w:h="292" w:hRule="exact" w:wrap="auto" w:vAnchor="page" w:hAnchor="page" w:x="706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0.8033</w:t>
      </w:r>
    </w:p>
    <w:p w:rsidR="000A1F9B" w:rsidRDefault="00B27F83">
      <w:pPr>
        <w:pStyle w:val="Normal020"/>
        <w:framePr w:w="774" w:h="292" w:hRule="exact" w:wrap="auto" w:vAnchor="page" w:hAnchor="page" w:x="784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0.5995</w:t>
      </w:r>
    </w:p>
    <w:p w:rsidR="000A1F9B" w:rsidRDefault="00B27F83">
      <w:pPr>
        <w:pStyle w:val="Normal020"/>
        <w:framePr w:w="774" w:h="292" w:hRule="exact" w:wrap="auto" w:vAnchor="page" w:hAnchor="page" w:x="861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0.1219</w:t>
      </w:r>
    </w:p>
    <w:p w:rsidR="000A1F9B" w:rsidRDefault="00B27F83">
      <w:pPr>
        <w:pStyle w:val="Normal020"/>
        <w:framePr w:w="774" w:h="292" w:hRule="exact" w:wrap="auto" w:vAnchor="page" w:hAnchor="page" w:x="9390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0.0157</w:t>
      </w:r>
    </w:p>
    <w:p w:rsidR="000A1F9B" w:rsidRDefault="00B27F83">
      <w:pPr>
        <w:pStyle w:val="Normal020"/>
        <w:framePr w:w="774" w:h="292" w:hRule="exact" w:wrap="auto" w:vAnchor="page" w:hAnchor="page" w:x="10164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0.0042</w:t>
      </w:r>
    </w:p>
    <w:p w:rsidR="000A1F9B" w:rsidRDefault="00B27F83">
      <w:pPr>
        <w:pStyle w:val="Normal020"/>
        <w:framePr w:w="774" w:h="292" w:hRule="exact" w:wrap="auto" w:vAnchor="page" w:hAnchor="page" w:x="1093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0.0157</w:t>
      </w:r>
    </w:p>
    <w:p w:rsidR="000A1F9B" w:rsidRDefault="00B27F83">
      <w:pPr>
        <w:pStyle w:val="Normal020"/>
        <w:framePr w:w="774" w:h="292" w:hRule="exact" w:wrap="auto" w:vAnchor="page" w:hAnchor="page" w:x="1171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0.9237</w:t>
      </w:r>
    </w:p>
    <w:p w:rsidR="000A1F9B" w:rsidRDefault="00B27F83">
      <w:pPr>
        <w:pStyle w:val="Normal020"/>
        <w:framePr w:w="774" w:h="292" w:hRule="exact" w:wrap="auto" w:vAnchor="page" w:hAnchor="page" w:x="1248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0.2508</w:t>
      </w:r>
    </w:p>
    <w:p w:rsidR="000A1F9B" w:rsidRDefault="00B27F83">
      <w:pPr>
        <w:pStyle w:val="Normal020"/>
        <w:framePr w:w="774" w:h="292" w:hRule="exact" w:wrap="auto" w:vAnchor="page" w:hAnchor="page" w:x="13260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0.3073</w:t>
      </w:r>
    </w:p>
    <w:p w:rsidR="000A1F9B" w:rsidRDefault="00B27F83">
      <w:pPr>
        <w:pStyle w:val="Normal020"/>
        <w:framePr w:w="810" w:h="292" w:hRule="exact" w:wrap="auto" w:vAnchor="page" w:hAnchor="page" w:x="1803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3M004</w:t>
      </w:r>
    </w:p>
    <w:p w:rsidR="000A1F9B" w:rsidRDefault="00B27F83">
      <w:pPr>
        <w:pStyle w:val="Normal020"/>
        <w:framePr w:w="585" w:h="292" w:hRule="exact" w:wrap="auto" w:vAnchor="page" w:hAnchor="page" w:x="2613" w:y="388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355.7</w:t>
      </w:r>
    </w:p>
    <w:p w:rsidR="000A1F9B" w:rsidRDefault="00B27F83">
      <w:pPr>
        <w:pStyle w:val="Normal020"/>
        <w:framePr w:w="774" w:h="292" w:hRule="exact" w:wrap="auto" w:vAnchor="page" w:hAnchor="page" w:x="397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0.3267</w:t>
      </w:r>
    </w:p>
    <w:p w:rsidR="000A1F9B" w:rsidRDefault="00B27F83">
      <w:pPr>
        <w:pStyle w:val="Normal020"/>
        <w:framePr w:w="774" w:h="292" w:hRule="exact" w:wrap="auto" w:vAnchor="page" w:hAnchor="page" w:x="474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2.8453</w:t>
      </w:r>
    </w:p>
    <w:p w:rsidR="000A1F9B" w:rsidRDefault="00B27F83">
      <w:pPr>
        <w:pStyle w:val="Normal020"/>
        <w:framePr w:w="774" w:h="292" w:hRule="exact" w:wrap="auto" w:vAnchor="page" w:hAnchor="page" w:x="5520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0.1891</w:t>
      </w:r>
    </w:p>
    <w:p w:rsidR="000A1F9B" w:rsidRDefault="00B27F83">
      <w:pPr>
        <w:pStyle w:val="Normal020"/>
        <w:framePr w:w="774" w:h="292" w:hRule="exact" w:wrap="auto" w:vAnchor="page" w:hAnchor="page" w:x="6294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0.4036</w:t>
      </w:r>
    </w:p>
    <w:p w:rsidR="000A1F9B" w:rsidRDefault="00B27F83">
      <w:pPr>
        <w:pStyle w:val="Normal020"/>
        <w:framePr w:w="774" w:h="292" w:hRule="exact" w:wrap="auto" w:vAnchor="page" w:hAnchor="page" w:x="706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0.7116</w:t>
      </w:r>
    </w:p>
    <w:p w:rsidR="000A1F9B" w:rsidRDefault="00B27F83">
      <w:pPr>
        <w:pStyle w:val="Normal020"/>
        <w:framePr w:w="774" w:h="292" w:hRule="exact" w:wrap="auto" w:vAnchor="page" w:hAnchor="page" w:x="784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  <w:r>
        <w:rPr>
          <w:rFonts w:eastAsia="Times New Roman"/>
          <w:color w:val="000000"/>
          <w:kern w:val="2"/>
          <w:sz w:val="17"/>
        </w:rPr>
        <w:t>.5914</w:t>
      </w:r>
    </w:p>
    <w:p w:rsidR="000A1F9B" w:rsidRDefault="00B27F83">
      <w:pPr>
        <w:pStyle w:val="Normal020"/>
        <w:framePr w:w="774" w:h="292" w:hRule="exact" w:wrap="auto" w:vAnchor="page" w:hAnchor="page" w:x="861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0.1570</w:t>
      </w:r>
    </w:p>
    <w:p w:rsidR="000A1F9B" w:rsidRDefault="00B27F83">
      <w:pPr>
        <w:pStyle w:val="Normal020"/>
        <w:framePr w:w="774" w:h="292" w:hRule="exact" w:wrap="auto" w:vAnchor="page" w:hAnchor="page" w:x="9390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0.0191</w:t>
      </w:r>
    </w:p>
    <w:p w:rsidR="000A1F9B" w:rsidRDefault="00B27F83">
      <w:pPr>
        <w:pStyle w:val="Normal020"/>
        <w:framePr w:w="774" w:h="292" w:hRule="exact" w:wrap="auto" w:vAnchor="page" w:hAnchor="page" w:x="10164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0.0034</w:t>
      </w:r>
    </w:p>
    <w:p w:rsidR="000A1F9B" w:rsidRDefault="00B27F83">
      <w:pPr>
        <w:pStyle w:val="Normal020"/>
        <w:framePr w:w="774" w:h="292" w:hRule="exact" w:wrap="auto" w:vAnchor="page" w:hAnchor="page" w:x="1093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0.0200</w:t>
      </w:r>
    </w:p>
    <w:p w:rsidR="000A1F9B" w:rsidRDefault="00B27F83">
      <w:pPr>
        <w:pStyle w:val="Normal020"/>
        <w:framePr w:w="774" w:h="292" w:hRule="exact" w:wrap="auto" w:vAnchor="page" w:hAnchor="page" w:x="1171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0.7812</w:t>
      </w:r>
    </w:p>
    <w:p w:rsidR="000A1F9B" w:rsidRDefault="00B27F83">
      <w:pPr>
        <w:pStyle w:val="Normal020"/>
        <w:framePr w:w="774" w:h="292" w:hRule="exact" w:wrap="auto" w:vAnchor="page" w:hAnchor="page" w:x="1248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0.2634</w:t>
      </w:r>
    </w:p>
    <w:p w:rsidR="000A1F9B" w:rsidRDefault="00B27F83">
      <w:pPr>
        <w:pStyle w:val="Normal020"/>
        <w:framePr w:w="774" w:h="292" w:hRule="exact" w:wrap="auto" w:vAnchor="page" w:hAnchor="page" w:x="13260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0.2978</w:t>
      </w:r>
    </w:p>
    <w:p w:rsidR="000A1F9B" w:rsidRDefault="00B27F83">
      <w:pPr>
        <w:pStyle w:val="Normal020"/>
        <w:framePr w:w="810" w:h="292" w:hRule="exact" w:wrap="auto" w:vAnchor="page" w:hAnchor="page" w:x="1803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3M005</w:t>
      </w:r>
    </w:p>
    <w:p w:rsidR="000A1F9B" w:rsidRDefault="00B27F83">
      <w:pPr>
        <w:pStyle w:val="Normal020"/>
        <w:framePr w:w="585" w:h="292" w:hRule="exact" w:wrap="auto" w:vAnchor="page" w:hAnchor="page" w:x="2613" w:y="416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367.0</w:t>
      </w:r>
    </w:p>
    <w:p w:rsidR="000A1F9B" w:rsidRDefault="00B27F83">
      <w:pPr>
        <w:pStyle w:val="Normal020"/>
        <w:framePr w:w="774" w:h="292" w:hRule="exact" w:wrap="auto" w:vAnchor="page" w:hAnchor="page" w:x="397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0.3602</w:t>
      </w:r>
    </w:p>
    <w:p w:rsidR="000A1F9B" w:rsidRDefault="00B27F83">
      <w:pPr>
        <w:pStyle w:val="Normal020"/>
        <w:framePr w:w="774" w:h="292" w:hRule="exact" w:wrap="auto" w:vAnchor="page" w:hAnchor="page" w:x="474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2.8684</w:t>
      </w:r>
    </w:p>
    <w:p w:rsidR="000A1F9B" w:rsidRDefault="00B27F83">
      <w:pPr>
        <w:pStyle w:val="Normal020"/>
        <w:framePr w:w="774" w:h="292" w:hRule="exact" w:wrap="auto" w:vAnchor="page" w:hAnchor="page" w:x="5520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0.2224</w:t>
      </w:r>
    </w:p>
    <w:p w:rsidR="000A1F9B" w:rsidRDefault="00B27F83">
      <w:pPr>
        <w:pStyle w:val="Normal020"/>
        <w:framePr w:w="774" w:h="292" w:hRule="exact" w:wrap="auto" w:vAnchor="page" w:hAnchor="page" w:x="6294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0.3980</w:t>
      </w:r>
    </w:p>
    <w:p w:rsidR="000A1F9B" w:rsidRDefault="00B27F83">
      <w:pPr>
        <w:pStyle w:val="Normal020"/>
        <w:framePr w:w="774" w:h="292" w:hRule="exact" w:wrap="auto" w:vAnchor="page" w:hAnchor="page" w:x="706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0.7932</w:t>
      </w:r>
    </w:p>
    <w:p w:rsidR="000A1F9B" w:rsidRDefault="00B27F83">
      <w:pPr>
        <w:pStyle w:val="Normal020"/>
        <w:framePr w:w="774" w:h="292" w:hRule="exact" w:wrap="auto" w:vAnchor="page" w:hAnchor="page" w:x="784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0.5605</w:t>
      </w:r>
    </w:p>
    <w:p w:rsidR="000A1F9B" w:rsidRDefault="00B27F83">
      <w:pPr>
        <w:pStyle w:val="Normal020"/>
        <w:framePr w:w="774" w:h="292" w:hRule="exact" w:wrap="auto" w:vAnchor="page" w:hAnchor="page" w:x="861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0.1320</w:t>
      </w:r>
    </w:p>
    <w:p w:rsidR="000A1F9B" w:rsidRDefault="00B27F83">
      <w:pPr>
        <w:pStyle w:val="Normal020"/>
        <w:framePr w:w="774" w:h="292" w:hRule="exact" w:wrap="auto" w:vAnchor="page" w:hAnchor="page" w:x="9390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0.0147</w:t>
      </w:r>
    </w:p>
    <w:p w:rsidR="000A1F9B" w:rsidRDefault="00B27F83">
      <w:pPr>
        <w:pStyle w:val="Normal020"/>
        <w:framePr w:w="774" w:h="292" w:hRule="exact" w:wrap="auto" w:vAnchor="page" w:hAnchor="page" w:x="10164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0.0036</w:t>
      </w:r>
    </w:p>
    <w:p w:rsidR="000A1F9B" w:rsidRDefault="00B27F83">
      <w:pPr>
        <w:pStyle w:val="Normal020"/>
        <w:framePr w:w="774" w:h="292" w:hRule="exact" w:wrap="auto" w:vAnchor="page" w:hAnchor="page" w:x="1093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0.0149</w:t>
      </w:r>
    </w:p>
    <w:p w:rsidR="000A1F9B" w:rsidRDefault="00B27F83">
      <w:pPr>
        <w:pStyle w:val="Normal020"/>
        <w:framePr w:w="774" w:h="292" w:hRule="exact" w:wrap="auto" w:vAnchor="page" w:hAnchor="page" w:x="1171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0.8858</w:t>
      </w:r>
    </w:p>
    <w:p w:rsidR="000A1F9B" w:rsidRDefault="00B27F83">
      <w:pPr>
        <w:pStyle w:val="Normal020"/>
        <w:framePr w:w="774" w:h="292" w:hRule="exact" w:wrap="auto" w:vAnchor="page" w:hAnchor="page" w:x="1248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0.2623</w:t>
      </w:r>
    </w:p>
    <w:p w:rsidR="000A1F9B" w:rsidRDefault="00B27F83">
      <w:pPr>
        <w:pStyle w:val="Normal020"/>
        <w:framePr w:w="774" w:h="292" w:hRule="exact" w:wrap="auto" w:vAnchor="page" w:hAnchor="page" w:x="13260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0.3187</w:t>
      </w:r>
    </w:p>
    <w:p w:rsidR="000A1F9B" w:rsidRDefault="00B27F83">
      <w:pPr>
        <w:pStyle w:val="Normal020"/>
        <w:framePr w:w="810" w:h="292" w:hRule="exact" w:wrap="auto" w:vAnchor="page" w:hAnchor="page" w:x="1803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3M006</w:t>
      </w:r>
    </w:p>
    <w:p w:rsidR="000A1F9B" w:rsidRDefault="00B27F83">
      <w:pPr>
        <w:pStyle w:val="Normal020"/>
        <w:framePr w:w="585" w:h="292" w:hRule="exact" w:wrap="auto" w:vAnchor="page" w:hAnchor="page" w:x="2613" w:y="444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397.2</w:t>
      </w:r>
    </w:p>
    <w:p w:rsidR="000A1F9B" w:rsidRDefault="00B27F83">
      <w:pPr>
        <w:pStyle w:val="Normal020"/>
        <w:framePr w:w="774" w:h="292" w:hRule="exact" w:wrap="auto" w:vAnchor="page" w:hAnchor="page" w:x="397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0.3762</w:t>
      </w:r>
    </w:p>
    <w:p w:rsidR="000A1F9B" w:rsidRDefault="00B27F83">
      <w:pPr>
        <w:pStyle w:val="Normal020"/>
        <w:framePr w:w="774" w:h="292" w:hRule="exact" w:wrap="auto" w:vAnchor="page" w:hAnchor="page" w:x="474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2.4918</w:t>
      </w:r>
    </w:p>
    <w:p w:rsidR="000A1F9B" w:rsidRDefault="00B27F83">
      <w:pPr>
        <w:pStyle w:val="Normal020"/>
        <w:framePr w:w="774" w:h="292" w:hRule="exact" w:wrap="auto" w:vAnchor="page" w:hAnchor="page" w:x="5520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0.1766</w:t>
      </w:r>
    </w:p>
    <w:p w:rsidR="000A1F9B" w:rsidRDefault="00B27F83">
      <w:pPr>
        <w:pStyle w:val="Normal020"/>
        <w:framePr w:w="774" w:h="292" w:hRule="exact" w:wrap="auto" w:vAnchor="page" w:hAnchor="page" w:x="6294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0.4140</w:t>
      </w:r>
    </w:p>
    <w:p w:rsidR="000A1F9B" w:rsidRDefault="00B27F83">
      <w:pPr>
        <w:pStyle w:val="Normal020"/>
        <w:framePr w:w="774" w:h="292" w:hRule="exact" w:wrap="auto" w:vAnchor="page" w:hAnchor="page" w:x="706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0.6912</w:t>
      </w:r>
    </w:p>
    <w:p w:rsidR="000A1F9B" w:rsidRDefault="00B27F83">
      <w:pPr>
        <w:pStyle w:val="Normal020"/>
        <w:framePr w:w="774" w:h="292" w:hRule="exact" w:wrap="auto" w:vAnchor="page" w:hAnchor="page" w:x="784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0.5979</w:t>
      </w:r>
    </w:p>
    <w:p w:rsidR="000A1F9B" w:rsidRDefault="00B27F83">
      <w:pPr>
        <w:pStyle w:val="Normal020"/>
        <w:framePr w:w="774" w:h="292" w:hRule="exact" w:wrap="auto" w:vAnchor="page" w:hAnchor="page" w:x="861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0.1719</w:t>
      </w:r>
    </w:p>
    <w:p w:rsidR="000A1F9B" w:rsidRDefault="00B27F83">
      <w:pPr>
        <w:pStyle w:val="Normal020"/>
        <w:framePr w:w="774" w:h="292" w:hRule="exact" w:wrap="auto" w:vAnchor="page" w:hAnchor="page" w:x="9390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0.0116</w:t>
      </w:r>
    </w:p>
    <w:p w:rsidR="000A1F9B" w:rsidRDefault="00B27F83">
      <w:pPr>
        <w:pStyle w:val="Normal020"/>
        <w:framePr w:w="774" w:h="292" w:hRule="exact" w:wrap="auto" w:vAnchor="page" w:hAnchor="page" w:x="10164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0.0030</w:t>
      </w:r>
    </w:p>
    <w:p w:rsidR="000A1F9B" w:rsidRDefault="00B27F83">
      <w:pPr>
        <w:pStyle w:val="Normal020"/>
        <w:framePr w:w="774" w:h="292" w:hRule="exact" w:wrap="auto" w:vAnchor="page" w:hAnchor="page" w:x="1093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0.0159</w:t>
      </w:r>
    </w:p>
    <w:p w:rsidR="000A1F9B" w:rsidRDefault="00B27F83">
      <w:pPr>
        <w:pStyle w:val="Normal020"/>
        <w:framePr w:w="774" w:h="292" w:hRule="exact" w:wrap="auto" w:vAnchor="page" w:hAnchor="page" w:x="1171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0.5220</w:t>
      </w:r>
    </w:p>
    <w:p w:rsidR="000A1F9B" w:rsidRDefault="00B27F83">
      <w:pPr>
        <w:pStyle w:val="Normal020"/>
        <w:framePr w:w="774" w:h="292" w:hRule="exact" w:wrap="auto" w:vAnchor="page" w:hAnchor="page" w:x="1248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1277</w:t>
      </w:r>
    </w:p>
    <w:p w:rsidR="000A1F9B" w:rsidRDefault="00B27F83">
      <w:pPr>
        <w:pStyle w:val="Normal020"/>
        <w:framePr w:w="774" w:h="292" w:hRule="exact" w:wrap="auto" w:vAnchor="page" w:hAnchor="page" w:x="13260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0.3322</w:t>
      </w:r>
    </w:p>
    <w:p w:rsidR="000A1F9B" w:rsidRDefault="00B27F83">
      <w:pPr>
        <w:pStyle w:val="Normal020"/>
        <w:framePr w:w="810" w:h="292" w:hRule="exact" w:wrap="auto" w:vAnchor="page" w:hAnchor="page" w:x="1803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3M007</w:t>
      </w:r>
    </w:p>
    <w:p w:rsidR="000A1F9B" w:rsidRDefault="00B27F83">
      <w:pPr>
        <w:pStyle w:val="Normal020"/>
        <w:framePr w:w="585" w:h="292" w:hRule="exact" w:wrap="auto" w:vAnchor="page" w:hAnchor="page" w:x="2613" w:y="472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371.6</w:t>
      </w:r>
    </w:p>
    <w:p w:rsidR="000A1F9B" w:rsidRDefault="00B27F83">
      <w:pPr>
        <w:pStyle w:val="Normal020"/>
        <w:framePr w:w="774" w:h="292" w:hRule="exact" w:wrap="auto" w:vAnchor="page" w:hAnchor="page" w:x="397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0.3868</w:t>
      </w:r>
    </w:p>
    <w:p w:rsidR="000A1F9B" w:rsidRDefault="00B27F83">
      <w:pPr>
        <w:pStyle w:val="Normal020"/>
        <w:framePr w:w="774" w:h="292" w:hRule="exact" w:wrap="auto" w:vAnchor="page" w:hAnchor="page" w:x="474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2.7703</w:t>
      </w:r>
    </w:p>
    <w:p w:rsidR="000A1F9B" w:rsidRDefault="00B27F83">
      <w:pPr>
        <w:pStyle w:val="Normal020"/>
        <w:framePr w:w="774" w:h="292" w:hRule="exact" w:wrap="auto" w:vAnchor="page" w:hAnchor="page" w:x="5520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0.1987</w:t>
      </w:r>
    </w:p>
    <w:p w:rsidR="000A1F9B" w:rsidRDefault="00B27F83">
      <w:pPr>
        <w:pStyle w:val="Normal020"/>
        <w:framePr w:w="774" w:h="292" w:hRule="exact" w:wrap="auto" w:vAnchor="page" w:hAnchor="page" w:x="6294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0.4214</w:t>
      </w:r>
    </w:p>
    <w:p w:rsidR="000A1F9B" w:rsidRDefault="00B27F83">
      <w:pPr>
        <w:pStyle w:val="Normal020"/>
        <w:framePr w:w="774" w:h="292" w:hRule="exact" w:wrap="auto" w:vAnchor="page" w:hAnchor="page" w:x="706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0.8052</w:t>
      </w:r>
    </w:p>
    <w:p w:rsidR="000A1F9B" w:rsidRDefault="00B27F83">
      <w:pPr>
        <w:pStyle w:val="Normal020"/>
        <w:framePr w:w="774" w:h="292" w:hRule="exact" w:wrap="auto" w:vAnchor="page" w:hAnchor="page" w:x="784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0.6078</w:t>
      </w:r>
    </w:p>
    <w:p w:rsidR="000A1F9B" w:rsidRDefault="00B27F83">
      <w:pPr>
        <w:pStyle w:val="Normal020"/>
        <w:framePr w:w="774" w:h="292" w:hRule="exact" w:wrap="auto" w:vAnchor="page" w:hAnchor="page" w:x="861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0.1596</w:t>
      </w:r>
    </w:p>
    <w:p w:rsidR="000A1F9B" w:rsidRDefault="00B27F83">
      <w:pPr>
        <w:pStyle w:val="Normal020"/>
        <w:framePr w:w="774" w:h="292" w:hRule="exact" w:wrap="auto" w:vAnchor="page" w:hAnchor="page" w:x="9390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0.0134</w:t>
      </w:r>
    </w:p>
    <w:p w:rsidR="000A1F9B" w:rsidRDefault="00B27F83">
      <w:pPr>
        <w:pStyle w:val="Normal020"/>
        <w:framePr w:w="774" w:h="292" w:hRule="exact" w:wrap="auto" w:vAnchor="page" w:hAnchor="page" w:x="10164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0.0029</w:t>
      </w:r>
    </w:p>
    <w:p w:rsidR="000A1F9B" w:rsidRDefault="00B27F83">
      <w:pPr>
        <w:pStyle w:val="Normal020"/>
        <w:framePr w:w="774" w:h="292" w:hRule="exact" w:wrap="auto" w:vAnchor="page" w:hAnchor="page" w:x="1093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0.0266</w:t>
      </w:r>
    </w:p>
    <w:p w:rsidR="000A1F9B" w:rsidRDefault="00B27F83">
      <w:pPr>
        <w:pStyle w:val="Normal020"/>
        <w:framePr w:w="774" w:h="292" w:hRule="exact" w:wrap="auto" w:vAnchor="page" w:hAnchor="page" w:x="1171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0.8787</w:t>
      </w:r>
    </w:p>
    <w:p w:rsidR="000A1F9B" w:rsidRDefault="00B27F83">
      <w:pPr>
        <w:pStyle w:val="Normal020"/>
        <w:framePr w:w="774" w:h="292" w:hRule="exact" w:wrap="auto" w:vAnchor="page" w:hAnchor="page" w:x="1248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0.2368</w:t>
      </w:r>
    </w:p>
    <w:p w:rsidR="000A1F9B" w:rsidRDefault="00B27F83">
      <w:pPr>
        <w:pStyle w:val="Normal020"/>
        <w:framePr w:w="774" w:h="292" w:hRule="exact" w:wrap="auto" w:vAnchor="page" w:hAnchor="page" w:x="13260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0.3213</w:t>
      </w:r>
    </w:p>
    <w:p w:rsidR="000A1F9B" w:rsidRDefault="00B27F83">
      <w:pPr>
        <w:pStyle w:val="Normal020"/>
        <w:framePr w:w="810" w:h="292" w:hRule="exact" w:wrap="auto" w:vAnchor="page" w:hAnchor="page" w:x="1803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3M008</w:t>
      </w:r>
    </w:p>
    <w:p w:rsidR="000A1F9B" w:rsidRDefault="00B27F83">
      <w:pPr>
        <w:pStyle w:val="Normal020"/>
        <w:framePr w:w="585" w:h="292" w:hRule="exact" w:wrap="auto" w:vAnchor="page" w:hAnchor="page" w:x="2613" w:y="500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350.8</w:t>
      </w:r>
    </w:p>
    <w:p w:rsidR="000A1F9B" w:rsidRDefault="00B27F83">
      <w:pPr>
        <w:pStyle w:val="Normal020"/>
        <w:framePr w:w="774" w:h="292" w:hRule="exact" w:wrap="auto" w:vAnchor="page" w:hAnchor="page" w:x="397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0.3879</w:t>
      </w:r>
    </w:p>
    <w:p w:rsidR="000A1F9B" w:rsidRDefault="00B27F83">
      <w:pPr>
        <w:pStyle w:val="Normal020"/>
        <w:framePr w:w="774" w:h="292" w:hRule="exact" w:wrap="auto" w:vAnchor="page" w:hAnchor="page" w:x="474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2.6428</w:t>
      </w:r>
    </w:p>
    <w:p w:rsidR="000A1F9B" w:rsidRDefault="00B27F83">
      <w:pPr>
        <w:pStyle w:val="Normal020"/>
        <w:framePr w:w="774" w:h="292" w:hRule="exact" w:wrap="auto" w:vAnchor="page" w:hAnchor="page" w:x="5520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0.2213</w:t>
      </w:r>
    </w:p>
    <w:p w:rsidR="000A1F9B" w:rsidRDefault="00B27F83">
      <w:pPr>
        <w:pStyle w:val="Normal020"/>
        <w:framePr w:w="774" w:h="292" w:hRule="exact" w:wrap="auto" w:vAnchor="page" w:hAnchor="page" w:x="6294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0.4552</w:t>
      </w:r>
    </w:p>
    <w:p w:rsidR="000A1F9B" w:rsidRDefault="00B27F83">
      <w:pPr>
        <w:pStyle w:val="Normal020"/>
        <w:framePr w:w="774" w:h="292" w:hRule="exact" w:wrap="auto" w:vAnchor="page" w:hAnchor="page" w:x="706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0.7953</w:t>
      </w:r>
    </w:p>
    <w:p w:rsidR="000A1F9B" w:rsidRDefault="00B27F83">
      <w:pPr>
        <w:pStyle w:val="Normal020"/>
        <w:framePr w:w="774" w:h="292" w:hRule="exact" w:wrap="auto" w:vAnchor="page" w:hAnchor="page" w:x="784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0.6354</w:t>
      </w:r>
    </w:p>
    <w:p w:rsidR="000A1F9B" w:rsidRDefault="00B27F83">
      <w:pPr>
        <w:pStyle w:val="Normal020"/>
        <w:framePr w:w="774" w:h="292" w:hRule="exact" w:wrap="auto" w:vAnchor="page" w:hAnchor="page" w:x="861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0.1392</w:t>
      </w:r>
    </w:p>
    <w:p w:rsidR="000A1F9B" w:rsidRDefault="00B27F83">
      <w:pPr>
        <w:pStyle w:val="Normal020"/>
        <w:framePr w:w="774" w:h="292" w:hRule="exact" w:wrap="auto" w:vAnchor="page" w:hAnchor="page" w:x="9390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0.0140</w:t>
      </w:r>
    </w:p>
    <w:p w:rsidR="000A1F9B" w:rsidRDefault="00B27F83">
      <w:pPr>
        <w:pStyle w:val="Normal020"/>
        <w:framePr w:w="774" w:h="292" w:hRule="exact" w:wrap="auto" w:vAnchor="page" w:hAnchor="page" w:x="10164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0.0029</w:t>
      </w:r>
    </w:p>
    <w:p w:rsidR="000A1F9B" w:rsidRDefault="00B27F83">
      <w:pPr>
        <w:pStyle w:val="Normal020"/>
        <w:framePr w:w="774" w:h="292" w:hRule="exact" w:wrap="auto" w:vAnchor="page" w:hAnchor="page" w:x="1093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0.0146</w:t>
      </w:r>
    </w:p>
    <w:p w:rsidR="000A1F9B" w:rsidRDefault="00B27F83">
      <w:pPr>
        <w:pStyle w:val="Normal020"/>
        <w:framePr w:w="774" w:h="292" w:hRule="exact" w:wrap="auto" w:vAnchor="page" w:hAnchor="page" w:x="1171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0.8886</w:t>
      </w:r>
    </w:p>
    <w:p w:rsidR="000A1F9B" w:rsidRDefault="00B27F83">
      <w:pPr>
        <w:pStyle w:val="Normal020"/>
        <w:framePr w:w="774" w:h="292" w:hRule="exact" w:wrap="auto" w:vAnchor="page" w:hAnchor="page" w:x="1248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0.2700</w:t>
      </w:r>
    </w:p>
    <w:p w:rsidR="000A1F9B" w:rsidRDefault="00B27F83">
      <w:pPr>
        <w:pStyle w:val="Normal020"/>
        <w:framePr w:w="774" w:h="292" w:hRule="exact" w:wrap="auto" w:vAnchor="page" w:hAnchor="page" w:x="13260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0.2684</w:t>
      </w:r>
    </w:p>
    <w:p w:rsidR="000A1F9B" w:rsidRDefault="00B27F83">
      <w:pPr>
        <w:pStyle w:val="Normal020"/>
        <w:framePr w:w="810" w:h="292" w:hRule="exact" w:wrap="auto" w:vAnchor="page" w:hAnchor="page" w:x="1803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3M009</w:t>
      </w:r>
    </w:p>
    <w:p w:rsidR="000A1F9B" w:rsidRDefault="00B27F83">
      <w:pPr>
        <w:pStyle w:val="Normal020"/>
        <w:framePr w:w="585" w:h="292" w:hRule="exact" w:wrap="auto" w:vAnchor="page" w:hAnchor="page" w:x="2613" w:y="529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330.8</w:t>
      </w:r>
    </w:p>
    <w:p w:rsidR="000A1F9B" w:rsidRDefault="00B27F83">
      <w:pPr>
        <w:pStyle w:val="Normal020"/>
        <w:framePr w:w="774" w:h="292" w:hRule="exact" w:wrap="auto" w:vAnchor="page" w:hAnchor="page" w:x="397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0.3468</w:t>
      </w:r>
    </w:p>
    <w:p w:rsidR="000A1F9B" w:rsidRDefault="00B27F83">
      <w:pPr>
        <w:pStyle w:val="Normal020"/>
        <w:framePr w:w="774" w:h="292" w:hRule="exact" w:wrap="auto" w:vAnchor="page" w:hAnchor="page" w:x="474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2.8496</w:t>
      </w:r>
    </w:p>
    <w:p w:rsidR="000A1F9B" w:rsidRDefault="00B27F83">
      <w:pPr>
        <w:pStyle w:val="Normal020"/>
        <w:framePr w:w="774" w:h="292" w:hRule="exact" w:wrap="auto" w:vAnchor="page" w:hAnchor="page" w:x="5520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2122</w:t>
      </w:r>
    </w:p>
    <w:p w:rsidR="000A1F9B" w:rsidRDefault="00B27F83">
      <w:pPr>
        <w:pStyle w:val="Normal020"/>
        <w:framePr w:w="774" w:h="292" w:hRule="exact" w:wrap="auto" w:vAnchor="page" w:hAnchor="page" w:x="6294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0.4245</w:t>
      </w:r>
    </w:p>
    <w:p w:rsidR="000A1F9B" w:rsidRDefault="00B27F83">
      <w:pPr>
        <w:pStyle w:val="Normal020"/>
        <w:framePr w:w="774" w:h="292" w:hRule="exact" w:wrap="auto" w:vAnchor="page" w:hAnchor="page" w:x="706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0.7380</w:t>
      </w:r>
    </w:p>
    <w:p w:rsidR="000A1F9B" w:rsidRDefault="00B27F83">
      <w:pPr>
        <w:pStyle w:val="Normal020"/>
        <w:framePr w:w="774" w:h="292" w:hRule="exact" w:wrap="auto" w:vAnchor="page" w:hAnchor="page" w:x="784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0.6693</w:t>
      </w:r>
    </w:p>
    <w:p w:rsidR="000A1F9B" w:rsidRDefault="00B27F83">
      <w:pPr>
        <w:pStyle w:val="Normal020"/>
        <w:framePr w:w="774" w:h="292" w:hRule="exact" w:wrap="auto" w:vAnchor="page" w:hAnchor="page" w:x="861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0.1174</w:t>
      </w:r>
    </w:p>
    <w:p w:rsidR="000A1F9B" w:rsidRDefault="00B27F83">
      <w:pPr>
        <w:pStyle w:val="Normal020"/>
        <w:framePr w:w="774" w:h="292" w:hRule="exact" w:wrap="auto" w:vAnchor="page" w:hAnchor="page" w:x="9390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0.0166</w:t>
      </w:r>
    </w:p>
    <w:p w:rsidR="000A1F9B" w:rsidRDefault="00B27F83">
      <w:pPr>
        <w:pStyle w:val="Normal020"/>
        <w:framePr w:w="774" w:h="292" w:hRule="exact" w:wrap="auto" w:vAnchor="page" w:hAnchor="page" w:x="10164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0.0039</w:t>
      </w:r>
    </w:p>
    <w:p w:rsidR="000A1F9B" w:rsidRDefault="00B27F83">
      <w:pPr>
        <w:pStyle w:val="Normal020"/>
        <w:framePr w:w="774" w:h="292" w:hRule="exact" w:wrap="auto" w:vAnchor="page" w:hAnchor="page" w:x="1093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0.0178</w:t>
      </w:r>
    </w:p>
    <w:p w:rsidR="000A1F9B" w:rsidRDefault="00B27F83">
      <w:pPr>
        <w:pStyle w:val="Normal020"/>
        <w:framePr w:w="774" w:h="292" w:hRule="exact" w:wrap="auto" w:vAnchor="page" w:hAnchor="page" w:x="1171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0.9673</w:t>
      </w:r>
    </w:p>
    <w:p w:rsidR="000A1F9B" w:rsidRDefault="00B27F83">
      <w:pPr>
        <w:pStyle w:val="Normal020"/>
        <w:framePr w:w="774" w:h="292" w:hRule="exact" w:wrap="auto" w:vAnchor="page" w:hAnchor="page" w:x="1248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0.3124</w:t>
      </w:r>
    </w:p>
    <w:p w:rsidR="000A1F9B" w:rsidRDefault="00B27F83">
      <w:pPr>
        <w:pStyle w:val="Normal020"/>
        <w:framePr w:w="774" w:h="292" w:hRule="exact" w:wrap="auto" w:vAnchor="page" w:hAnchor="page" w:x="13260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0.3390</w:t>
      </w:r>
    </w:p>
    <w:p w:rsidR="000A1F9B" w:rsidRDefault="00B27F83">
      <w:pPr>
        <w:pStyle w:val="Normal020"/>
        <w:framePr w:w="810" w:h="292" w:hRule="exact" w:wrap="auto" w:vAnchor="page" w:hAnchor="page" w:x="1803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3M010</w:t>
      </w:r>
    </w:p>
    <w:p w:rsidR="000A1F9B" w:rsidRDefault="00B27F83">
      <w:pPr>
        <w:pStyle w:val="Normal020"/>
        <w:framePr w:w="585" w:h="292" w:hRule="exact" w:wrap="auto" w:vAnchor="page" w:hAnchor="page" w:x="2613" w:y="557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361.4</w:t>
      </w:r>
    </w:p>
    <w:p w:rsidR="000A1F9B" w:rsidRDefault="00B27F83">
      <w:pPr>
        <w:pStyle w:val="Normal020"/>
        <w:framePr w:w="774" w:h="292" w:hRule="exact" w:wrap="auto" w:vAnchor="page" w:hAnchor="page" w:x="397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0.4108</w:t>
      </w:r>
    </w:p>
    <w:p w:rsidR="000A1F9B" w:rsidRDefault="00B27F83">
      <w:pPr>
        <w:pStyle w:val="Normal020"/>
        <w:framePr w:w="774" w:h="292" w:hRule="exact" w:wrap="auto" w:vAnchor="page" w:hAnchor="page" w:x="474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2.8713</w:t>
      </w:r>
    </w:p>
    <w:p w:rsidR="000A1F9B" w:rsidRDefault="00B27F83">
      <w:pPr>
        <w:pStyle w:val="Normal020"/>
        <w:framePr w:w="774" w:h="292" w:hRule="exact" w:wrap="auto" w:vAnchor="page" w:hAnchor="page" w:x="5520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0.2095</w:t>
      </w:r>
    </w:p>
    <w:p w:rsidR="000A1F9B" w:rsidRDefault="00B27F83">
      <w:pPr>
        <w:pStyle w:val="Normal020"/>
        <w:framePr w:w="774" w:h="292" w:hRule="exact" w:wrap="auto" w:vAnchor="page" w:hAnchor="page" w:x="6294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0.3786</w:t>
      </w:r>
    </w:p>
    <w:p w:rsidR="000A1F9B" w:rsidRDefault="00B27F83">
      <w:pPr>
        <w:pStyle w:val="Normal020"/>
        <w:framePr w:w="774" w:h="292" w:hRule="exact" w:wrap="auto" w:vAnchor="page" w:hAnchor="page" w:x="706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0.7694</w:t>
      </w:r>
    </w:p>
    <w:p w:rsidR="000A1F9B" w:rsidRDefault="00B27F83">
      <w:pPr>
        <w:pStyle w:val="Normal020"/>
        <w:framePr w:w="774" w:h="292" w:hRule="exact" w:wrap="auto" w:vAnchor="page" w:hAnchor="page" w:x="784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0.5923</w:t>
      </w:r>
    </w:p>
    <w:p w:rsidR="000A1F9B" w:rsidRDefault="00B27F83">
      <w:pPr>
        <w:pStyle w:val="Normal020"/>
        <w:framePr w:w="774" w:h="292" w:hRule="exact" w:wrap="auto" w:vAnchor="page" w:hAnchor="page" w:x="861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0.0866</w:t>
      </w:r>
    </w:p>
    <w:p w:rsidR="000A1F9B" w:rsidRDefault="00B27F83">
      <w:pPr>
        <w:pStyle w:val="Normal020"/>
        <w:framePr w:w="774" w:h="292" w:hRule="exact" w:wrap="auto" w:vAnchor="page" w:hAnchor="page" w:x="9390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0.0165</w:t>
      </w:r>
    </w:p>
    <w:p w:rsidR="000A1F9B" w:rsidRDefault="00B27F83">
      <w:pPr>
        <w:pStyle w:val="Normal020"/>
        <w:framePr w:w="774" w:h="292" w:hRule="exact" w:wrap="auto" w:vAnchor="page" w:hAnchor="page" w:x="10164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0.0037</w:t>
      </w:r>
    </w:p>
    <w:p w:rsidR="000A1F9B" w:rsidRDefault="00B27F83">
      <w:pPr>
        <w:pStyle w:val="Normal020"/>
        <w:framePr w:w="774" w:h="292" w:hRule="exact" w:wrap="auto" w:vAnchor="page" w:hAnchor="page" w:x="1093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0.0108</w:t>
      </w:r>
    </w:p>
    <w:p w:rsidR="000A1F9B" w:rsidRDefault="00B27F83">
      <w:pPr>
        <w:pStyle w:val="Normal020"/>
        <w:framePr w:w="774" w:h="292" w:hRule="exact" w:wrap="auto" w:vAnchor="page" w:hAnchor="page" w:x="1171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0.8985</w:t>
      </w:r>
    </w:p>
    <w:p w:rsidR="000A1F9B" w:rsidRDefault="00B27F83">
      <w:pPr>
        <w:pStyle w:val="Normal020"/>
        <w:framePr w:w="774" w:h="292" w:hRule="exact" w:wrap="auto" w:vAnchor="page" w:hAnchor="page" w:x="1248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0.2411</w:t>
      </w:r>
    </w:p>
    <w:p w:rsidR="000A1F9B" w:rsidRDefault="00B27F83">
      <w:pPr>
        <w:pStyle w:val="Normal020"/>
        <w:framePr w:w="774" w:h="292" w:hRule="exact" w:wrap="auto" w:vAnchor="page" w:hAnchor="page" w:x="13260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0.2621</w:t>
      </w:r>
    </w:p>
    <w:p w:rsidR="000A1F9B" w:rsidRDefault="00B27F83">
      <w:pPr>
        <w:pStyle w:val="Normal020"/>
        <w:framePr w:w="810" w:h="292" w:hRule="exact" w:wrap="auto" w:vAnchor="page" w:hAnchor="page" w:x="1803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4M001</w:t>
      </w:r>
    </w:p>
    <w:p w:rsidR="000A1F9B" w:rsidRDefault="00B27F83">
      <w:pPr>
        <w:pStyle w:val="Normal020"/>
        <w:framePr w:w="585" w:h="292" w:hRule="exact" w:wrap="auto" w:vAnchor="page" w:hAnchor="page" w:x="2613" w:y="585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405.0</w:t>
      </w:r>
    </w:p>
    <w:p w:rsidR="000A1F9B" w:rsidRDefault="00B27F83">
      <w:pPr>
        <w:pStyle w:val="Normal020"/>
        <w:framePr w:w="774" w:h="292" w:hRule="exact" w:wrap="auto" w:vAnchor="page" w:hAnchor="page" w:x="397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0.3751</w:t>
      </w:r>
    </w:p>
    <w:p w:rsidR="000A1F9B" w:rsidRDefault="00B27F83">
      <w:pPr>
        <w:pStyle w:val="Normal020"/>
        <w:framePr w:w="774" w:h="292" w:hRule="exact" w:wrap="auto" w:vAnchor="page" w:hAnchor="page" w:x="474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2.9299</w:t>
      </w:r>
    </w:p>
    <w:p w:rsidR="000A1F9B" w:rsidRDefault="00B27F83">
      <w:pPr>
        <w:pStyle w:val="Normal020"/>
        <w:framePr w:w="774" w:h="292" w:hRule="exact" w:wrap="auto" w:vAnchor="page" w:hAnchor="page" w:x="5520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0.1968</w:t>
      </w:r>
    </w:p>
    <w:p w:rsidR="000A1F9B" w:rsidRDefault="00B27F83">
      <w:pPr>
        <w:pStyle w:val="Normal020"/>
        <w:framePr w:w="774" w:h="292" w:hRule="exact" w:wrap="auto" w:vAnchor="page" w:hAnchor="page" w:x="6294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0.4046</w:t>
      </w:r>
    </w:p>
    <w:p w:rsidR="000A1F9B" w:rsidRDefault="00B27F83">
      <w:pPr>
        <w:pStyle w:val="Normal020"/>
        <w:framePr w:w="774" w:h="292" w:hRule="exact" w:wrap="auto" w:vAnchor="page" w:hAnchor="page" w:x="706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0.7828</w:t>
      </w:r>
    </w:p>
    <w:p w:rsidR="000A1F9B" w:rsidRDefault="00B27F83">
      <w:pPr>
        <w:pStyle w:val="Normal020"/>
        <w:framePr w:w="774" w:h="292" w:hRule="exact" w:wrap="auto" w:vAnchor="page" w:hAnchor="page" w:x="784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0.5275</w:t>
      </w:r>
    </w:p>
    <w:p w:rsidR="000A1F9B" w:rsidRDefault="00B27F83">
      <w:pPr>
        <w:pStyle w:val="Normal020"/>
        <w:framePr w:w="774" w:h="292" w:hRule="exact" w:wrap="auto" w:vAnchor="page" w:hAnchor="page" w:x="861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0.1043</w:t>
      </w:r>
    </w:p>
    <w:p w:rsidR="000A1F9B" w:rsidRDefault="00B27F83">
      <w:pPr>
        <w:pStyle w:val="Normal020"/>
        <w:framePr w:w="774" w:h="292" w:hRule="exact" w:wrap="auto" w:vAnchor="page" w:hAnchor="page" w:x="9390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0.0175</w:t>
      </w:r>
    </w:p>
    <w:p w:rsidR="000A1F9B" w:rsidRDefault="00B27F83">
      <w:pPr>
        <w:pStyle w:val="Normal020"/>
        <w:framePr w:w="774" w:h="292" w:hRule="exact" w:wrap="auto" w:vAnchor="page" w:hAnchor="page" w:x="10164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0035</w:t>
      </w:r>
    </w:p>
    <w:p w:rsidR="000A1F9B" w:rsidRDefault="00B27F83">
      <w:pPr>
        <w:pStyle w:val="Normal020"/>
        <w:framePr w:w="774" w:h="292" w:hRule="exact" w:wrap="auto" w:vAnchor="page" w:hAnchor="page" w:x="1093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0.0237</w:t>
      </w:r>
    </w:p>
    <w:p w:rsidR="000A1F9B" w:rsidRDefault="00B27F83">
      <w:pPr>
        <w:pStyle w:val="Normal020"/>
        <w:framePr w:w="774" w:h="292" w:hRule="exact" w:wrap="auto" w:vAnchor="page" w:hAnchor="page" w:x="1171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0.7583</w:t>
      </w:r>
    </w:p>
    <w:p w:rsidR="000A1F9B" w:rsidRDefault="00B27F83">
      <w:pPr>
        <w:pStyle w:val="Normal020"/>
        <w:framePr w:w="774" w:h="292" w:hRule="exact" w:wrap="auto" w:vAnchor="page" w:hAnchor="page" w:x="1248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0.2339</w:t>
      </w:r>
    </w:p>
    <w:p w:rsidR="000A1F9B" w:rsidRDefault="00B27F83">
      <w:pPr>
        <w:pStyle w:val="Normal020"/>
        <w:framePr w:w="774" w:h="292" w:hRule="exact" w:wrap="auto" w:vAnchor="page" w:hAnchor="page" w:x="13260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0.2998</w:t>
      </w:r>
    </w:p>
    <w:p w:rsidR="000A1F9B" w:rsidRDefault="00B27F83">
      <w:pPr>
        <w:pStyle w:val="Normal020"/>
        <w:framePr w:w="810" w:h="292" w:hRule="exact" w:wrap="auto" w:vAnchor="page" w:hAnchor="page" w:x="1803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4M002</w:t>
      </w:r>
    </w:p>
    <w:p w:rsidR="000A1F9B" w:rsidRDefault="00B27F83">
      <w:pPr>
        <w:pStyle w:val="Normal020"/>
        <w:framePr w:w="585" w:h="292" w:hRule="exact" w:wrap="auto" w:vAnchor="page" w:hAnchor="page" w:x="2613" w:y="613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346.4</w:t>
      </w:r>
    </w:p>
    <w:p w:rsidR="000A1F9B" w:rsidRDefault="00B27F83">
      <w:pPr>
        <w:pStyle w:val="Normal020"/>
        <w:framePr w:w="774" w:h="292" w:hRule="exact" w:wrap="auto" w:vAnchor="page" w:hAnchor="page" w:x="397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0.3911</w:t>
      </w:r>
    </w:p>
    <w:p w:rsidR="000A1F9B" w:rsidRDefault="00B27F83">
      <w:pPr>
        <w:pStyle w:val="Normal020"/>
        <w:framePr w:w="774" w:h="292" w:hRule="exact" w:wrap="auto" w:vAnchor="page" w:hAnchor="page" w:x="474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2.9792</w:t>
      </w:r>
    </w:p>
    <w:p w:rsidR="000A1F9B" w:rsidRDefault="00B27F83">
      <w:pPr>
        <w:pStyle w:val="Normal020"/>
        <w:framePr w:w="774" w:h="292" w:hRule="exact" w:wrap="auto" w:vAnchor="page" w:hAnchor="page" w:x="5520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0.1798</w:t>
      </w:r>
    </w:p>
    <w:p w:rsidR="000A1F9B" w:rsidRDefault="00B27F83">
      <w:pPr>
        <w:pStyle w:val="Normal020"/>
        <w:framePr w:w="774" w:h="292" w:hRule="exact" w:wrap="auto" w:vAnchor="page" w:hAnchor="page" w:x="6294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0.4491</w:t>
      </w:r>
    </w:p>
    <w:p w:rsidR="000A1F9B" w:rsidRDefault="00B27F83">
      <w:pPr>
        <w:pStyle w:val="Normal020"/>
        <w:framePr w:w="774" w:h="292" w:hRule="exact" w:wrap="auto" w:vAnchor="page" w:hAnchor="page" w:x="706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0.7634</w:t>
      </w:r>
    </w:p>
    <w:p w:rsidR="000A1F9B" w:rsidRDefault="00B27F83">
      <w:pPr>
        <w:pStyle w:val="Normal020"/>
        <w:framePr w:w="774" w:h="292" w:hRule="exact" w:wrap="auto" w:vAnchor="page" w:hAnchor="page" w:x="784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0.6214</w:t>
      </w:r>
    </w:p>
    <w:p w:rsidR="000A1F9B" w:rsidRDefault="00B27F83">
      <w:pPr>
        <w:pStyle w:val="Normal020"/>
        <w:framePr w:w="774" w:h="292" w:hRule="exact" w:wrap="auto" w:vAnchor="page" w:hAnchor="page" w:x="861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0.1369</w:t>
      </w:r>
    </w:p>
    <w:p w:rsidR="000A1F9B" w:rsidRDefault="00B27F83">
      <w:pPr>
        <w:pStyle w:val="Normal020"/>
        <w:framePr w:w="774" w:h="292" w:hRule="exact" w:wrap="auto" w:vAnchor="page" w:hAnchor="page" w:x="9390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0.0147</w:t>
      </w:r>
    </w:p>
    <w:p w:rsidR="000A1F9B" w:rsidRDefault="00B27F83">
      <w:pPr>
        <w:pStyle w:val="Normal020"/>
        <w:framePr w:w="774" w:h="292" w:hRule="exact" w:wrap="auto" w:vAnchor="page" w:hAnchor="page" w:x="10164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0.0024</w:t>
      </w:r>
    </w:p>
    <w:p w:rsidR="000A1F9B" w:rsidRDefault="00B27F83">
      <w:pPr>
        <w:pStyle w:val="Normal020"/>
        <w:framePr w:w="774" w:h="292" w:hRule="exact" w:wrap="auto" w:vAnchor="page" w:hAnchor="page" w:x="1093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0.0125</w:t>
      </w:r>
    </w:p>
    <w:p w:rsidR="000A1F9B" w:rsidRDefault="00B27F83">
      <w:pPr>
        <w:pStyle w:val="Normal020"/>
        <w:framePr w:w="774" w:h="292" w:hRule="exact" w:wrap="auto" w:vAnchor="page" w:hAnchor="page" w:x="1171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0.9221</w:t>
      </w:r>
    </w:p>
    <w:p w:rsidR="000A1F9B" w:rsidRDefault="00B27F83">
      <w:pPr>
        <w:pStyle w:val="Normal020"/>
        <w:framePr w:w="774" w:h="292" w:hRule="exact" w:wrap="auto" w:vAnchor="page" w:hAnchor="page" w:x="1248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0.2519</w:t>
      </w:r>
    </w:p>
    <w:p w:rsidR="000A1F9B" w:rsidRDefault="00B27F83">
      <w:pPr>
        <w:pStyle w:val="Normal020"/>
        <w:framePr w:w="774" w:h="292" w:hRule="exact" w:wrap="auto" w:vAnchor="page" w:hAnchor="page" w:x="13260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0.3252</w:t>
      </w:r>
    </w:p>
    <w:p w:rsidR="000A1F9B" w:rsidRDefault="00B27F83">
      <w:pPr>
        <w:pStyle w:val="Normal020"/>
        <w:framePr w:w="810" w:h="292" w:hRule="exact" w:wrap="auto" w:vAnchor="page" w:hAnchor="page" w:x="1803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4M003</w:t>
      </w:r>
    </w:p>
    <w:p w:rsidR="000A1F9B" w:rsidRDefault="00B27F83">
      <w:pPr>
        <w:pStyle w:val="Normal020"/>
        <w:framePr w:w="585" w:h="292" w:hRule="exact" w:wrap="auto" w:vAnchor="page" w:hAnchor="page" w:x="2613" w:y="641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334.2</w:t>
      </w:r>
    </w:p>
    <w:p w:rsidR="000A1F9B" w:rsidRDefault="00B27F83">
      <w:pPr>
        <w:pStyle w:val="Normal020"/>
        <w:framePr w:w="774" w:h="292" w:hRule="exact" w:wrap="auto" w:vAnchor="page" w:hAnchor="page" w:x="397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0.3531</w:t>
      </w:r>
    </w:p>
    <w:p w:rsidR="000A1F9B" w:rsidRDefault="00B27F83">
      <w:pPr>
        <w:pStyle w:val="Normal020"/>
        <w:framePr w:w="774" w:h="292" w:hRule="exact" w:wrap="auto" w:vAnchor="page" w:hAnchor="page" w:x="474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2.8080</w:t>
      </w:r>
    </w:p>
    <w:p w:rsidR="000A1F9B" w:rsidRDefault="00B27F83">
      <w:pPr>
        <w:pStyle w:val="Normal020"/>
        <w:framePr w:w="774" w:h="292" w:hRule="exact" w:wrap="auto" w:vAnchor="page" w:hAnchor="page" w:x="5520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0.2218</w:t>
      </w:r>
    </w:p>
    <w:p w:rsidR="000A1F9B" w:rsidRDefault="00B27F83">
      <w:pPr>
        <w:pStyle w:val="Normal020"/>
        <w:framePr w:w="774" w:h="292" w:hRule="exact" w:wrap="auto" w:vAnchor="page" w:hAnchor="page" w:x="6294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0.4238</w:t>
      </w:r>
    </w:p>
    <w:p w:rsidR="000A1F9B" w:rsidRDefault="00B27F83">
      <w:pPr>
        <w:pStyle w:val="Normal020"/>
        <w:framePr w:w="774" w:h="292" w:hRule="exact" w:wrap="auto" w:vAnchor="page" w:hAnchor="page" w:x="706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0.7460</w:t>
      </w:r>
    </w:p>
    <w:p w:rsidR="000A1F9B" w:rsidRDefault="00B27F83">
      <w:pPr>
        <w:pStyle w:val="Normal020"/>
        <w:framePr w:w="774" w:h="292" w:hRule="exact" w:wrap="auto" w:vAnchor="page" w:hAnchor="page" w:x="784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0.6392</w:t>
      </w:r>
    </w:p>
    <w:p w:rsidR="000A1F9B" w:rsidRDefault="00B27F83">
      <w:pPr>
        <w:pStyle w:val="Normal020"/>
        <w:framePr w:w="774" w:h="292" w:hRule="exact" w:wrap="auto" w:vAnchor="page" w:hAnchor="page" w:x="861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0.1248</w:t>
      </w:r>
    </w:p>
    <w:p w:rsidR="000A1F9B" w:rsidRDefault="00B27F83">
      <w:pPr>
        <w:pStyle w:val="Normal020"/>
        <w:framePr w:w="774" w:h="292" w:hRule="exact" w:wrap="auto" w:vAnchor="page" w:hAnchor="page" w:x="9390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0.0154</w:t>
      </w:r>
    </w:p>
    <w:p w:rsidR="000A1F9B" w:rsidRDefault="00B27F83">
      <w:pPr>
        <w:pStyle w:val="Normal020"/>
        <w:framePr w:w="774" w:h="292" w:hRule="exact" w:wrap="auto" w:vAnchor="page" w:hAnchor="page" w:x="10164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0.0034</w:t>
      </w:r>
    </w:p>
    <w:p w:rsidR="000A1F9B" w:rsidRDefault="00B27F83">
      <w:pPr>
        <w:pStyle w:val="Normal020"/>
        <w:framePr w:w="774" w:h="292" w:hRule="exact" w:wrap="auto" w:vAnchor="page" w:hAnchor="page" w:x="1093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0.0228</w:t>
      </w:r>
    </w:p>
    <w:p w:rsidR="000A1F9B" w:rsidRDefault="00B27F83">
      <w:pPr>
        <w:pStyle w:val="Normal020"/>
        <w:framePr w:w="774" w:h="292" w:hRule="exact" w:wrap="auto" w:vAnchor="page" w:hAnchor="page" w:x="1171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0.9003</w:t>
      </w:r>
    </w:p>
    <w:p w:rsidR="000A1F9B" w:rsidRDefault="00B27F83">
      <w:pPr>
        <w:pStyle w:val="Normal020"/>
        <w:framePr w:w="774" w:h="292" w:hRule="exact" w:wrap="auto" w:vAnchor="page" w:hAnchor="page" w:x="1248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0.2530</w:t>
      </w:r>
    </w:p>
    <w:p w:rsidR="000A1F9B" w:rsidRDefault="00B27F83">
      <w:pPr>
        <w:pStyle w:val="Normal020"/>
        <w:framePr w:w="774" w:h="292" w:hRule="exact" w:wrap="auto" w:vAnchor="page" w:hAnchor="page" w:x="13260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0.3528</w:t>
      </w:r>
    </w:p>
    <w:p w:rsidR="000A1F9B" w:rsidRDefault="00B27F83">
      <w:pPr>
        <w:pStyle w:val="Normal020"/>
        <w:framePr w:w="810" w:h="292" w:hRule="exact" w:wrap="auto" w:vAnchor="page" w:hAnchor="page" w:x="1803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4M004</w:t>
      </w:r>
    </w:p>
    <w:p w:rsidR="000A1F9B" w:rsidRDefault="00B27F83">
      <w:pPr>
        <w:pStyle w:val="Normal020"/>
        <w:framePr w:w="585" w:h="292" w:hRule="exact" w:wrap="auto" w:vAnchor="page" w:hAnchor="page" w:x="2613" w:y="670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318.4</w:t>
      </w:r>
    </w:p>
    <w:p w:rsidR="000A1F9B" w:rsidRDefault="00B27F83">
      <w:pPr>
        <w:pStyle w:val="Normal020"/>
        <w:framePr w:w="774" w:h="292" w:hRule="exact" w:wrap="auto" w:vAnchor="page" w:hAnchor="page" w:x="397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0.4015</w:t>
      </w:r>
    </w:p>
    <w:p w:rsidR="000A1F9B" w:rsidRDefault="00B27F83">
      <w:pPr>
        <w:pStyle w:val="Normal020"/>
        <w:framePr w:w="774" w:h="292" w:hRule="exact" w:wrap="auto" w:vAnchor="page" w:hAnchor="page" w:x="474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2.8238</w:t>
      </w:r>
    </w:p>
    <w:p w:rsidR="000A1F9B" w:rsidRDefault="00B27F83">
      <w:pPr>
        <w:pStyle w:val="Normal020"/>
        <w:framePr w:w="774" w:h="292" w:hRule="exact" w:wrap="auto" w:vAnchor="page" w:hAnchor="page" w:x="5520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0.1972</w:t>
      </w:r>
    </w:p>
    <w:p w:rsidR="000A1F9B" w:rsidRDefault="00B27F83">
      <w:pPr>
        <w:pStyle w:val="Normal020"/>
        <w:framePr w:w="774" w:h="292" w:hRule="exact" w:wrap="auto" w:vAnchor="page" w:hAnchor="page" w:x="6294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0.4374</w:t>
      </w:r>
    </w:p>
    <w:p w:rsidR="000A1F9B" w:rsidRDefault="00B27F83">
      <w:pPr>
        <w:pStyle w:val="Normal020"/>
        <w:framePr w:w="774" w:h="292" w:hRule="exact" w:wrap="auto" w:vAnchor="page" w:hAnchor="page" w:x="706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0.7365</w:t>
      </w:r>
    </w:p>
    <w:p w:rsidR="000A1F9B" w:rsidRDefault="00B27F83">
      <w:pPr>
        <w:pStyle w:val="Normal020"/>
        <w:framePr w:w="774" w:h="292" w:hRule="exact" w:wrap="auto" w:vAnchor="page" w:hAnchor="page" w:x="784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0.6640</w:t>
      </w:r>
    </w:p>
    <w:p w:rsidR="000A1F9B" w:rsidRDefault="00B27F83">
      <w:pPr>
        <w:pStyle w:val="Normal020"/>
        <w:framePr w:w="774" w:h="292" w:hRule="exact" w:wrap="auto" w:vAnchor="page" w:hAnchor="page" w:x="861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0.1315</w:t>
      </w:r>
    </w:p>
    <w:p w:rsidR="000A1F9B" w:rsidRDefault="00B27F83">
      <w:pPr>
        <w:pStyle w:val="Normal020"/>
        <w:framePr w:w="774" w:h="292" w:hRule="exact" w:wrap="auto" w:vAnchor="page" w:hAnchor="page" w:x="9390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0.0194</w:t>
      </w:r>
    </w:p>
    <w:p w:rsidR="000A1F9B" w:rsidRDefault="00B27F83">
      <w:pPr>
        <w:pStyle w:val="Normal020"/>
        <w:framePr w:w="774" w:h="292" w:hRule="exact" w:wrap="auto" w:vAnchor="page" w:hAnchor="page" w:x="10164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0.0043</w:t>
      </w:r>
    </w:p>
    <w:p w:rsidR="000A1F9B" w:rsidRDefault="00B27F83">
      <w:pPr>
        <w:pStyle w:val="Normal020"/>
        <w:framePr w:w="774" w:h="292" w:hRule="exact" w:wrap="auto" w:vAnchor="page" w:hAnchor="page" w:x="1093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0.0175</w:t>
      </w:r>
    </w:p>
    <w:p w:rsidR="000A1F9B" w:rsidRDefault="00B27F83">
      <w:pPr>
        <w:pStyle w:val="Normal020"/>
        <w:framePr w:w="774" w:h="292" w:hRule="exact" w:wrap="auto" w:vAnchor="page" w:hAnchor="page" w:x="1171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0.7684</w:t>
      </w:r>
    </w:p>
    <w:p w:rsidR="000A1F9B" w:rsidRDefault="00B27F83">
      <w:pPr>
        <w:pStyle w:val="Normal020"/>
        <w:framePr w:w="774" w:h="292" w:hRule="exact" w:wrap="auto" w:vAnchor="page" w:hAnchor="page" w:x="1248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0.2066</w:t>
      </w:r>
    </w:p>
    <w:p w:rsidR="000A1F9B" w:rsidRDefault="00B27F83">
      <w:pPr>
        <w:pStyle w:val="Normal020"/>
        <w:framePr w:w="774" w:h="292" w:hRule="exact" w:wrap="auto" w:vAnchor="page" w:hAnchor="page" w:x="13260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0.3542</w:t>
      </w:r>
    </w:p>
    <w:p w:rsidR="000A1F9B" w:rsidRDefault="00B27F83">
      <w:pPr>
        <w:pStyle w:val="Normal020"/>
        <w:framePr w:w="810" w:h="292" w:hRule="exact" w:wrap="auto" w:vAnchor="page" w:hAnchor="page" w:x="1803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4M005</w:t>
      </w:r>
    </w:p>
    <w:p w:rsidR="000A1F9B" w:rsidRDefault="00B27F83">
      <w:pPr>
        <w:pStyle w:val="Normal020"/>
        <w:framePr w:w="585" w:h="292" w:hRule="exact" w:wrap="auto" w:vAnchor="page" w:hAnchor="page" w:x="2613" w:y="698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442.0</w:t>
      </w:r>
    </w:p>
    <w:p w:rsidR="000A1F9B" w:rsidRDefault="00B27F83">
      <w:pPr>
        <w:pStyle w:val="Normal020"/>
        <w:framePr w:w="774" w:h="292" w:hRule="exact" w:wrap="auto" w:vAnchor="page" w:hAnchor="page" w:x="397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0.4021</w:t>
      </w:r>
    </w:p>
    <w:p w:rsidR="000A1F9B" w:rsidRDefault="00B27F83">
      <w:pPr>
        <w:pStyle w:val="Normal020"/>
        <w:framePr w:w="774" w:h="292" w:hRule="exact" w:wrap="auto" w:vAnchor="page" w:hAnchor="page" w:x="474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2.8550</w:t>
      </w:r>
    </w:p>
    <w:p w:rsidR="000A1F9B" w:rsidRDefault="00B27F83">
      <w:pPr>
        <w:pStyle w:val="Normal020"/>
        <w:framePr w:w="774" w:h="292" w:hRule="exact" w:wrap="auto" w:vAnchor="page" w:hAnchor="page" w:x="5520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0.1462</w:t>
      </w:r>
    </w:p>
    <w:p w:rsidR="000A1F9B" w:rsidRDefault="00B27F83">
      <w:pPr>
        <w:pStyle w:val="Normal020"/>
        <w:framePr w:w="774" w:h="292" w:hRule="exact" w:wrap="auto" w:vAnchor="page" w:hAnchor="page" w:x="6294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0.4336</w:t>
      </w:r>
    </w:p>
    <w:p w:rsidR="000A1F9B" w:rsidRDefault="00B27F83">
      <w:pPr>
        <w:pStyle w:val="Normal020"/>
        <w:framePr w:w="774" w:h="292" w:hRule="exact" w:wrap="auto" w:vAnchor="page" w:hAnchor="page" w:x="706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0.6945</w:t>
      </w:r>
    </w:p>
    <w:p w:rsidR="000A1F9B" w:rsidRDefault="00B27F83">
      <w:pPr>
        <w:pStyle w:val="Normal020"/>
        <w:framePr w:w="774" w:h="292" w:hRule="exact" w:wrap="auto" w:vAnchor="page" w:hAnchor="page" w:x="784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0.5069</w:t>
      </w:r>
    </w:p>
    <w:p w:rsidR="000A1F9B" w:rsidRDefault="00B27F83">
      <w:pPr>
        <w:pStyle w:val="Normal020"/>
        <w:framePr w:w="774" w:h="292" w:hRule="exact" w:wrap="auto" w:vAnchor="page" w:hAnchor="page" w:x="861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0.0846</w:t>
      </w:r>
    </w:p>
    <w:p w:rsidR="000A1F9B" w:rsidRDefault="00B27F83">
      <w:pPr>
        <w:pStyle w:val="Normal020"/>
        <w:framePr w:w="774" w:h="292" w:hRule="exact" w:wrap="auto" w:vAnchor="page" w:hAnchor="page" w:x="9390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0.0139</w:t>
      </w:r>
    </w:p>
    <w:p w:rsidR="000A1F9B" w:rsidRDefault="00B27F83">
      <w:pPr>
        <w:pStyle w:val="Normal020"/>
        <w:framePr w:w="774" w:h="292" w:hRule="exact" w:wrap="auto" w:vAnchor="page" w:hAnchor="page" w:x="10164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0.0040</w:t>
      </w:r>
    </w:p>
    <w:p w:rsidR="000A1F9B" w:rsidRDefault="00B27F83">
      <w:pPr>
        <w:pStyle w:val="Normal020"/>
        <w:framePr w:w="774" w:h="292" w:hRule="exact" w:wrap="auto" w:vAnchor="page" w:hAnchor="page" w:x="1093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0.0149</w:t>
      </w:r>
    </w:p>
    <w:p w:rsidR="000A1F9B" w:rsidRDefault="00B27F83">
      <w:pPr>
        <w:pStyle w:val="Normal020"/>
        <w:framePr w:w="774" w:h="292" w:hRule="exact" w:wrap="auto" w:vAnchor="page" w:hAnchor="page" w:x="1171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0.8462</w:t>
      </w:r>
    </w:p>
    <w:p w:rsidR="000A1F9B" w:rsidRDefault="00B27F83">
      <w:pPr>
        <w:pStyle w:val="Normal020"/>
        <w:framePr w:w="774" w:h="292" w:hRule="exact" w:wrap="auto" w:vAnchor="page" w:hAnchor="page" w:x="1248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0.1908</w:t>
      </w:r>
    </w:p>
    <w:p w:rsidR="000A1F9B" w:rsidRDefault="00B27F83">
      <w:pPr>
        <w:pStyle w:val="Normal020"/>
        <w:framePr w:w="774" w:h="292" w:hRule="exact" w:wrap="auto" w:vAnchor="page" w:hAnchor="page" w:x="13260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0.2764</w:t>
      </w:r>
    </w:p>
    <w:p w:rsidR="000A1F9B" w:rsidRDefault="00B27F83">
      <w:pPr>
        <w:pStyle w:val="Normal020"/>
        <w:framePr w:w="810" w:h="292" w:hRule="exact" w:wrap="auto" w:vAnchor="page" w:hAnchor="page" w:x="1803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4M006</w:t>
      </w:r>
    </w:p>
    <w:p w:rsidR="000A1F9B" w:rsidRDefault="00B27F83">
      <w:pPr>
        <w:pStyle w:val="Normal020"/>
        <w:framePr w:w="585" w:h="292" w:hRule="exact" w:wrap="auto" w:vAnchor="page" w:hAnchor="page" w:x="2613" w:y="726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359.8</w:t>
      </w:r>
    </w:p>
    <w:p w:rsidR="000A1F9B" w:rsidRDefault="00B27F83">
      <w:pPr>
        <w:pStyle w:val="Normal020"/>
        <w:framePr w:w="774" w:h="292" w:hRule="exact" w:wrap="auto" w:vAnchor="page" w:hAnchor="page" w:x="397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0.3859</w:t>
      </w:r>
    </w:p>
    <w:p w:rsidR="000A1F9B" w:rsidRDefault="00B27F83">
      <w:pPr>
        <w:pStyle w:val="Normal020"/>
        <w:framePr w:w="774" w:h="292" w:hRule="exact" w:wrap="auto" w:vAnchor="page" w:hAnchor="page" w:x="474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2.8025</w:t>
      </w:r>
    </w:p>
    <w:p w:rsidR="000A1F9B" w:rsidRDefault="00B27F83">
      <w:pPr>
        <w:pStyle w:val="Normal020"/>
        <w:framePr w:w="774" w:h="292" w:hRule="exact" w:wrap="auto" w:vAnchor="page" w:hAnchor="page" w:x="5520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0.1897</w:t>
      </w:r>
    </w:p>
    <w:p w:rsidR="000A1F9B" w:rsidRDefault="00B27F83">
      <w:pPr>
        <w:pStyle w:val="Normal020"/>
        <w:framePr w:w="774" w:h="292" w:hRule="exact" w:wrap="auto" w:vAnchor="page" w:hAnchor="page" w:x="6294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0.4196</w:t>
      </w:r>
    </w:p>
    <w:p w:rsidR="000A1F9B" w:rsidRDefault="00B27F83">
      <w:pPr>
        <w:pStyle w:val="Normal020"/>
        <w:framePr w:w="774" w:h="292" w:hRule="exact" w:wrap="auto" w:vAnchor="page" w:hAnchor="page" w:x="706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0.7156</w:t>
      </w:r>
    </w:p>
    <w:p w:rsidR="000A1F9B" w:rsidRDefault="00B27F83">
      <w:pPr>
        <w:pStyle w:val="Normal020"/>
        <w:framePr w:w="774" w:h="292" w:hRule="exact" w:wrap="auto" w:vAnchor="page" w:hAnchor="page" w:x="784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5869</w:t>
      </w:r>
    </w:p>
    <w:p w:rsidR="000A1F9B" w:rsidRDefault="00B27F83">
      <w:pPr>
        <w:pStyle w:val="Normal020"/>
        <w:framePr w:w="774" w:h="292" w:hRule="exact" w:wrap="auto" w:vAnchor="page" w:hAnchor="page" w:x="861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0.1156</w:t>
      </w:r>
    </w:p>
    <w:p w:rsidR="000A1F9B" w:rsidRDefault="00B27F83">
      <w:pPr>
        <w:pStyle w:val="Normal020"/>
        <w:framePr w:w="774" w:h="292" w:hRule="exact" w:wrap="auto" w:vAnchor="page" w:hAnchor="page" w:x="9390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0.0183</w:t>
      </w:r>
    </w:p>
    <w:p w:rsidR="000A1F9B" w:rsidRDefault="00B27F83">
      <w:pPr>
        <w:pStyle w:val="Normal020"/>
        <w:framePr w:w="774" w:h="292" w:hRule="exact" w:wrap="auto" w:vAnchor="page" w:hAnchor="page" w:x="10164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0.0039</w:t>
      </w:r>
    </w:p>
    <w:p w:rsidR="000A1F9B" w:rsidRDefault="00B27F83">
      <w:pPr>
        <w:pStyle w:val="Normal020"/>
        <w:framePr w:w="774" w:h="292" w:hRule="exact" w:wrap="auto" w:vAnchor="page" w:hAnchor="page" w:x="1093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0.0154</w:t>
      </w:r>
    </w:p>
    <w:p w:rsidR="000A1F9B" w:rsidRDefault="00B27F83">
      <w:pPr>
        <w:pStyle w:val="Normal020"/>
        <w:framePr w:w="774" w:h="292" w:hRule="exact" w:wrap="auto" w:vAnchor="page" w:hAnchor="page" w:x="1171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0.9200</w:t>
      </w:r>
    </w:p>
    <w:p w:rsidR="000A1F9B" w:rsidRDefault="00B27F83">
      <w:pPr>
        <w:pStyle w:val="Normal020"/>
        <w:framePr w:w="774" w:h="292" w:hRule="exact" w:wrap="auto" w:vAnchor="page" w:hAnchor="page" w:x="1248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0.2772</w:t>
      </w:r>
    </w:p>
    <w:p w:rsidR="000A1F9B" w:rsidRDefault="00B27F83">
      <w:pPr>
        <w:pStyle w:val="Normal020"/>
        <w:framePr w:w="774" w:h="292" w:hRule="exact" w:wrap="auto" w:vAnchor="page" w:hAnchor="page" w:x="13260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0.3300</w:t>
      </w:r>
    </w:p>
    <w:p w:rsidR="000A1F9B" w:rsidRDefault="00B27F83">
      <w:pPr>
        <w:pStyle w:val="Normal020"/>
        <w:framePr w:w="810" w:h="292" w:hRule="exact" w:wrap="auto" w:vAnchor="page" w:hAnchor="page" w:x="1803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4M007</w:t>
      </w:r>
    </w:p>
    <w:p w:rsidR="000A1F9B" w:rsidRDefault="00B27F83">
      <w:pPr>
        <w:pStyle w:val="Normal020"/>
        <w:framePr w:w="585" w:h="292" w:hRule="exact" w:wrap="auto" w:vAnchor="page" w:hAnchor="page" w:x="2613" w:y="754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347.2</w:t>
      </w:r>
    </w:p>
    <w:p w:rsidR="000A1F9B" w:rsidRDefault="00B27F83">
      <w:pPr>
        <w:pStyle w:val="Normal020"/>
        <w:framePr w:w="774" w:h="292" w:hRule="exact" w:wrap="auto" w:vAnchor="page" w:hAnchor="page" w:x="397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0.3567</w:t>
      </w:r>
    </w:p>
    <w:p w:rsidR="000A1F9B" w:rsidRDefault="00B27F83">
      <w:pPr>
        <w:pStyle w:val="Normal020"/>
        <w:framePr w:w="774" w:h="292" w:hRule="exact" w:wrap="auto" w:vAnchor="page" w:hAnchor="page" w:x="474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2.6673</w:t>
      </w:r>
    </w:p>
    <w:p w:rsidR="000A1F9B" w:rsidRDefault="00B27F83">
      <w:pPr>
        <w:pStyle w:val="Normal020"/>
        <w:framePr w:w="774" w:h="292" w:hRule="exact" w:wrap="auto" w:vAnchor="page" w:hAnchor="page" w:x="5520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0.1798</w:t>
      </w:r>
    </w:p>
    <w:p w:rsidR="000A1F9B" w:rsidRDefault="00B27F83">
      <w:pPr>
        <w:pStyle w:val="Normal020"/>
        <w:framePr w:w="774" w:h="292" w:hRule="exact" w:wrap="auto" w:vAnchor="page" w:hAnchor="page" w:x="6294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0.4095</w:t>
      </w:r>
    </w:p>
    <w:p w:rsidR="000A1F9B" w:rsidRDefault="00B27F83">
      <w:pPr>
        <w:pStyle w:val="Normal020"/>
        <w:framePr w:w="774" w:h="292" w:hRule="exact" w:wrap="auto" w:vAnchor="page" w:hAnchor="page" w:x="706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0.7571</w:t>
      </w:r>
    </w:p>
    <w:p w:rsidR="000A1F9B" w:rsidRDefault="00B27F83">
      <w:pPr>
        <w:pStyle w:val="Normal020"/>
        <w:framePr w:w="774" w:h="292" w:hRule="exact" w:wrap="auto" w:vAnchor="page" w:hAnchor="page" w:x="784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0.5910</w:t>
      </w:r>
    </w:p>
    <w:p w:rsidR="000A1F9B" w:rsidRDefault="00B27F83">
      <w:pPr>
        <w:pStyle w:val="Normal020"/>
        <w:framePr w:w="774" w:h="292" w:hRule="exact" w:wrap="auto" w:vAnchor="page" w:hAnchor="page" w:x="861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0.0963</w:t>
      </w:r>
    </w:p>
    <w:p w:rsidR="000A1F9B" w:rsidRDefault="00B27F83">
      <w:pPr>
        <w:pStyle w:val="Normal020"/>
        <w:framePr w:w="774" w:h="292" w:hRule="exact" w:wrap="auto" w:vAnchor="page" w:hAnchor="page" w:x="9390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0.0168</w:t>
      </w:r>
    </w:p>
    <w:p w:rsidR="000A1F9B" w:rsidRDefault="00B27F83">
      <w:pPr>
        <w:pStyle w:val="Normal020"/>
        <w:framePr w:w="774" w:h="292" w:hRule="exact" w:wrap="auto" w:vAnchor="page" w:hAnchor="page" w:x="10164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0.0031</w:t>
      </w:r>
    </w:p>
    <w:p w:rsidR="000A1F9B" w:rsidRDefault="00B27F83">
      <w:pPr>
        <w:pStyle w:val="Normal020"/>
        <w:framePr w:w="774" w:h="292" w:hRule="exact" w:wrap="auto" w:vAnchor="page" w:hAnchor="page" w:x="1093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0.0115</w:t>
      </w:r>
    </w:p>
    <w:p w:rsidR="000A1F9B" w:rsidRDefault="00B27F83">
      <w:pPr>
        <w:pStyle w:val="Normal020"/>
        <w:framePr w:w="774" w:h="292" w:hRule="exact" w:wrap="auto" w:vAnchor="page" w:hAnchor="page" w:x="1171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0.9230</w:t>
      </w:r>
    </w:p>
    <w:p w:rsidR="000A1F9B" w:rsidRDefault="00B27F83">
      <w:pPr>
        <w:pStyle w:val="Normal020"/>
        <w:framePr w:w="774" w:h="292" w:hRule="exact" w:wrap="auto" w:vAnchor="page" w:hAnchor="page" w:x="1248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0.2540</w:t>
      </w:r>
    </w:p>
    <w:p w:rsidR="000A1F9B" w:rsidRDefault="00B27F83">
      <w:pPr>
        <w:pStyle w:val="Normal020"/>
        <w:framePr w:w="774" w:h="292" w:hRule="exact" w:wrap="auto" w:vAnchor="page" w:hAnchor="page" w:x="13260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0.3125</w:t>
      </w:r>
    </w:p>
    <w:p w:rsidR="000A1F9B" w:rsidRDefault="00B27F83">
      <w:pPr>
        <w:pStyle w:val="Normal020"/>
        <w:framePr w:w="810" w:h="292" w:hRule="exact" w:wrap="auto" w:vAnchor="page" w:hAnchor="page" w:x="1803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4M008</w:t>
      </w:r>
    </w:p>
    <w:p w:rsidR="000A1F9B" w:rsidRDefault="00B27F83">
      <w:pPr>
        <w:pStyle w:val="Normal020"/>
        <w:framePr w:w="585" w:h="292" w:hRule="exact" w:wrap="auto" w:vAnchor="page" w:hAnchor="page" w:x="2613" w:y="782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377.2</w:t>
      </w:r>
    </w:p>
    <w:p w:rsidR="000A1F9B" w:rsidRDefault="00B27F83">
      <w:pPr>
        <w:pStyle w:val="Normal020"/>
        <w:framePr w:w="774" w:h="292" w:hRule="exact" w:wrap="auto" w:vAnchor="page" w:hAnchor="page" w:x="397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0.3602</w:t>
      </w:r>
    </w:p>
    <w:p w:rsidR="000A1F9B" w:rsidRDefault="00B27F83">
      <w:pPr>
        <w:pStyle w:val="Normal020"/>
        <w:framePr w:w="774" w:h="292" w:hRule="exact" w:wrap="auto" w:vAnchor="page" w:hAnchor="page" w:x="474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3.0031</w:t>
      </w:r>
    </w:p>
    <w:p w:rsidR="000A1F9B" w:rsidRDefault="00B27F83">
      <w:pPr>
        <w:pStyle w:val="Normal020"/>
        <w:framePr w:w="774" w:h="292" w:hRule="exact" w:wrap="auto" w:vAnchor="page" w:hAnchor="page" w:x="5520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0.2122</w:t>
      </w:r>
    </w:p>
    <w:p w:rsidR="000A1F9B" w:rsidRDefault="00B27F83">
      <w:pPr>
        <w:pStyle w:val="Normal020"/>
        <w:framePr w:w="774" w:h="292" w:hRule="exact" w:wrap="auto" w:vAnchor="page" w:hAnchor="page" w:x="6294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0.4135</w:t>
      </w:r>
    </w:p>
    <w:p w:rsidR="000A1F9B" w:rsidRDefault="00B27F83">
      <w:pPr>
        <w:pStyle w:val="Normal020"/>
        <w:framePr w:w="774" w:h="292" w:hRule="exact" w:wrap="auto" w:vAnchor="page" w:hAnchor="page" w:x="706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0.6604</w:t>
      </w:r>
    </w:p>
    <w:p w:rsidR="000A1F9B" w:rsidRDefault="00B27F83">
      <w:pPr>
        <w:pStyle w:val="Normal020"/>
        <w:framePr w:w="774" w:h="292" w:hRule="exact" w:wrap="auto" w:vAnchor="page" w:hAnchor="page" w:x="784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0.5386</w:t>
      </w:r>
    </w:p>
    <w:p w:rsidR="000A1F9B" w:rsidRDefault="00B27F83">
      <w:pPr>
        <w:pStyle w:val="Normal020"/>
        <w:framePr w:w="774" w:h="292" w:hRule="exact" w:wrap="auto" w:vAnchor="page" w:hAnchor="page" w:x="861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0.1764</w:t>
      </w:r>
    </w:p>
    <w:p w:rsidR="000A1F9B" w:rsidRDefault="00B27F83">
      <w:pPr>
        <w:pStyle w:val="Normal020"/>
        <w:framePr w:w="774" w:h="292" w:hRule="exact" w:wrap="auto" w:vAnchor="page" w:hAnchor="page" w:x="9390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0.0142</w:t>
      </w:r>
    </w:p>
    <w:p w:rsidR="000A1F9B" w:rsidRDefault="00B27F83">
      <w:pPr>
        <w:pStyle w:val="Normal020"/>
        <w:framePr w:w="774" w:h="292" w:hRule="exact" w:wrap="auto" w:vAnchor="page" w:hAnchor="page" w:x="10164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0.0023</w:t>
      </w:r>
    </w:p>
    <w:p w:rsidR="000A1F9B" w:rsidRDefault="00B27F83">
      <w:pPr>
        <w:pStyle w:val="Normal020"/>
        <w:framePr w:w="774" w:h="292" w:hRule="exact" w:wrap="auto" w:vAnchor="page" w:hAnchor="page" w:x="1093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0.0193</w:t>
      </w:r>
    </w:p>
    <w:p w:rsidR="000A1F9B" w:rsidRDefault="00B27F83">
      <w:pPr>
        <w:pStyle w:val="Normal020"/>
        <w:framePr w:w="774" w:h="292" w:hRule="exact" w:wrap="auto" w:vAnchor="page" w:hAnchor="page" w:x="1171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1.0029</w:t>
      </w:r>
    </w:p>
    <w:p w:rsidR="000A1F9B" w:rsidRDefault="00B27F83">
      <w:pPr>
        <w:pStyle w:val="Normal020"/>
        <w:framePr w:w="774" w:h="292" w:hRule="exact" w:wrap="auto" w:vAnchor="page" w:hAnchor="page" w:x="1248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2450</w:t>
      </w:r>
    </w:p>
    <w:p w:rsidR="000A1F9B" w:rsidRDefault="00B27F83">
      <w:pPr>
        <w:pStyle w:val="Normal020"/>
        <w:framePr w:w="774" w:h="292" w:hRule="exact" w:wrap="auto" w:vAnchor="page" w:hAnchor="page" w:x="13260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0.2682</w:t>
      </w:r>
    </w:p>
    <w:p w:rsidR="000A1F9B" w:rsidRDefault="00B27F83">
      <w:pPr>
        <w:pStyle w:val="Normal020"/>
        <w:framePr w:w="810" w:h="292" w:hRule="exact" w:wrap="auto" w:vAnchor="page" w:hAnchor="page" w:x="1803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4M009</w:t>
      </w:r>
    </w:p>
    <w:p w:rsidR="000A1F9B" w:rsidRDefault="00B27F83">
      <w:pPr>
        <w:pStyle w:val="Normal020"/>
        <w:framePr w:w="585" w:h="292" w:hRule="exact" w:wrap="auto" w:vAnchor="page" w:hAnchor="page" w:x="2613" w:y="811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348.7</w:t>
      </w:r>
    </w:p>
    <w:p w:rsidR="000A1F9B" w:rsidRDefault="00B27F83">
      <w:pPr>
        <w:pStyle w:val="Normal020"/>
        <w:framePr w:w="774" w:h="292" w:hRule="exact" w:wrap="auto" w:vAnchor="page" w:hAnchor="page" w:x="397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0.4202</w:t>
      </w:r>
    </w:p>
    <w:p w:rsidR="000A1F9B" w:rsidRDefault="00B27F83">
      <w:pPr>
        <w:pStyle w:val="Normal020"/>
        <w:framePr w:w="774" w:h="292" w:hRule="exact" w:wrap="auto" w:vAnchor="page" w:hAnchor="page" w:x="474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2.8565</w:t>
      </w:r>
    </w:p>
    <w:p w:rsidR="000A1F9B" w:rsidRDefault="00B27F83">
      <w:pPr>
        <w:pStyle w:val="Normal020"/>
        <w:framePr w:w="774" w:h="292" w:hRule="exact" w:wrap="auto" w:vAnchor="page" w:hAnchor="page" w:x="5520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0.2164</w:t>
      </w:r>
    </w:p>
    <w:p w:rsidR="000A1F9B" w:rsidRDefault="00B27F83">
      <w:pPr>
        <w:pStyle w:val="Normal020"/>
        <w:framePr w:w="774" w:h="292" w:hRule="exact" w:wrap="auto" w:vAnchor="page" w:hAnchor="page" w:x="6294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0.4316</w:t>
      </w:r>
    </w:p>
    <w:p w:rsidR="000A1F9B" w:rsidRDefault="00B27F83">
      <w:pPr>
        <w:pStyle w:val="Normal020"/>
        <w:framePr w:w="774" w:h="292" w:hRule="exact" w:wrap="auto" w:vAnchor="page" w:hAnchor="page" w:x="706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0.7726</w:t>
      </w:r>
    </w:p>
    <w:p w:rsidR="000A1F9B" w:rsidRDefault="00B27F83">
      <w:pPr>
        <w:pStyle w:val="Normal020"/>
        <w:framePr w:w="774" w:h="292" w:hRule="exact" w:wrap="auto" w:vAnchor="page" w:hAnchor="page" w:x="784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0.5986</w:t>
      </w:r>
    </w:p>
    <w:p w:rsidR="000A1F9B" w:rsidRDefault="00B27F83">
      <w:pPr>
        <w:pStyle w:val="Normal020"/>
        <w:framePr w:w="774" w:h="292" w:hRule="exact" w:wrap="auto" w:vAnchor="page" w:hAnchor="page" w:x="861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0.1182</w:t>
      </w:r>
    </w:p>
    <w:p w:rsidR="000A1F9B" w:rsidRDefault="00B27F83">
      <w:pPr>
        <w:pStyle w:val="Normal020"/>
        <w:framePr w:w="774" w:h="292" w:hRule="exact" w:wrap="auto" w:vAnchor="page" w:hAnchor="page" w:x="9390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0.0161</w:t>
      </w:r>
    </w:p>
    <w:p w:rsidR="000A1F9B" w:rsidRDefault="00B27F83">
      <w:pPr>
        <w:pStyle w:val="Normal020"/>
        <w:framePr w:w="774" w:h="292" w:hRule="exact" w:wrap="auto" w:vAnchor="page" w:hAnchor="page" w:x="10164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0.0051</w:t>
      </w:r>
    </w:p>
    <w:p w:rsidR="000A1F9B" w:rsidRDefault="00B27F83">
      <w:pPr>
        <w:pStyle w:val="Normal020"/>
        <w:framePr w:w="774" w:h="292" w:hRule="exact" w:wrap="auto" w:vAnchor="page" w:hAnchor="page" w:x="1093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0.0142</w:t>
      </w:r>
    </w:p>
    <w:p w:rsidR="000A1F9B" w:rsidRDefault="00B27F83">
      <w:pPr>
        <w:pStyle w:val="Normal020"/>
        <w:framePr w:w="774" w:h="292" w:hRule="exact" w:wrap="auto" w:vAnchor="page" w:hAnchor="page" w:x="1171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0.9147</w:t>
      </w:r>
    </w:p>
    <w:p w:rsidR="000A1F9B" w:rsidRDefault="00B27F83">
      <w:pPr>
        <w:pStyle w:val="Normal020"/>
        <w:framePr w:w="774" w:h="292" w:hRule="exact" w:wrap="auto" w:vAnchor="page" w:hAnchor="page" w:x="1248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0.2932</w:t>
      </w:r>
    </w:p>
    <w:p w:rsidR="000A1F9B" w:rsidRDefault="00B27F83">
      <w:pPr>
        <w:pStyle w:val="Normal020"/>
        <w:framePr w:w="774" w:h="292" w:hRule="exact" w:wrap="auto" w:vAnchor="page" w:hAnchor="page" w:x="13260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0.2711</w:t>
      </w:r>
    </w:p>
    <w:p w:rsidR="000A1F9B" w:rsidRDefault="00B27F83">
      <w:pPr>
        <w:pStyle w:val="Normal020"/>
        <w:framePr w:w="810" w:h="292" w:hRule="exact" w:wrap="auto" w:vAnchor="page" w:hAnchor="page" w:x="1803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4M010</w:t>
      </w:r>
    </w:p>
    <w:p w:rsidR="000A1F9B" w:rsidRDefault="00B27F83">
      <w:pPr>
        <w:pStyle w:val="Normal020"/>
        <w:framePr w:w="585" w:h="292" w:hRule="exact" w:wrap="auto" w:vAnchor="page" w:hAnchor="page" w:x="2613" w:y="839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R1</w:t>
      </w:r>
    </w:p>
    <w:p w:rsidR="000A1F9B" w:rsidRDefault="00B27F83">
      <w:pPr>
        <w:pStyle w:val="Normal020"/>
        <w:framePr w:w="774" w:h="292" w:hRule="exact" w:wrap="auto" w:vAnchor="page" w:hAnchor="page" w:x="3198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322.3</w:t>
      </w:r>
    </w:p>
    <w:p w:rsidR="000A1F9B" w:rsidRDefault="00B27F83">
      <w:pPr>
        <w:pStyle w:val="Normal020"/>
        <w:framePr w:w="774" w:h="292" w:hRule="exact" w:wrap="auto" w:vAnchor="page" w:hAnchor="page" w:x="3972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0.3729</w:t>
      </w:r>
    </w:p>
    <w:p w:rsidR="000A1F9B" w:rsidRDefault="00B27F83">
      <w:pPr>
        <w:pStyle w:val="Normal020"/>
        <w:framePr w:w="774" w:h="292" w:hRule="exact" w:wrap="auto" w:vAnchor="page" w:hAnchor="page" w:x="4746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2.6749</w:t>
      </w:r>
    </w:p>
    <w:p w:rsidR="000A1F9B" w:rsidRDefault="00B27F83">
      <w:pPr>
        <w:pStyle w:val="Normal020"/>
        <w:framePr w:w="774" w:h="292" w:hRule="exact" w:wrap="auto" w:vAnchor="page" w:hAnchor="page" w:x="5520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0.1940</w:t>
      </w:r>
    </w:p>
    <w:p w:rsidR="000A1F9B" w:rsidRDefault="00B27F83">
      <w:pPr>
        <w:pStyle w:val="Normal020"/>
        <w:framePr w:w="774" w:h="292" w:hRule="exact" w:wrap="auto" w:vAnchor="page" w:hAnchor="page" w:x="6294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0.4023</w:t>
      </w:r>
    </w:p>
    <w:p w:rsidR="000A1F9B" w:rsidRDefault="00B27F83">
      <w:pPr>
        <w:pStyle w:val="Normal020"/>
        <w:framePr w:w="774" w:h="292" w:hRule="exact" w:wrap="auto" w:vAnchor="page" w:hAnchor="page" w:x="7068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0.8675</w:t>
      </w:r>
    </w:p>
    <w:p w:rsidR="000A1F9B" w:rsidRDefault="00B27F83">
      <w:pPr>
        <w:pStyle w:val="Normal020"/>
        <w:framePr w:w="774" w:h="292" w:hRule="exact" w:wrap="auto" w:vAnchor="page" w:hAnchor="page" w:x="7842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0.6474</w:t>
      </w:r>
    </w:p>
    <w:p w:rsidR="000A1F9B" w:rsidRDefault="00B27F83">
      <w:pPr>
        <w:pStyle w:val="Normal020"/>
        <w:framePr w:w="774" w:h="292" w:hRule="exact" w:wrap="auto" w:vAnchor="page" w:hAnchor="page" w:x="8616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0.1214</w:t>
      </w:r>
    </w:p>
    <w:p w:rsidR="000A1F9B" w:rsidRDefault="00B27F83">
      <w:pPr>
        <w:pStyle w:val="Normal020"/>
        <w:framePr w:w="774" w:h="292" w:hRule="exact" w:wrap="auto" w:vAnchor="page" w:hAnchor="page" w:x="9390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0.0213</w:t>
      </w:r>
    </w:p>
    <w:p w:rsidR="000A1F9B" w:rsidRDefault="00B27F83">
      <w:pPr>
        <w:pStyle w:val="Normal020"/>
        <w:framePr w:w="774" w:h="292" w:hRule="exact" w:wrap="auto" w:vAnchor="page" w:hAnchor="page" w:x="10164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0.0037</w:t>
      </w:r>
    </w:p>
    <w:p w:rsidR="000A1F9B" w:rsidRDefault="00B27F83">
      <w:pPr>
        <w:pStyle w:val="Normal020"/>
        <w:framePr w:w="774" w:h="292" w:hRule="exact" w:wrap="auto" w:vAnchor="page" w:hAnchor="page" w:x="10938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0.0214</w:t>
      </w:r>
    </w:p>
    <w:p w:rsidR="000A1F9B" w:rsidRDefault="00B27F83">
      <w:pPr>
        <w:pStyle w:val="Normal020"/>
        <w:framePr w:w="774" w:h="292" w:hRule="exact" w:wrap="auto" w:vAnchor="page" w:hAnchor="page" w:x="11712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0.7515</w:t>
      </w:r>
    </w:p>
    <w:p w:rsidR="000A1F9B" w:rsidRDefault="00B27F83">
      <w:pPr>
        <w:pStyle w:val="Normal020"/>
        <w:framePr w:w="774" w:h="292" w:hRule="exact" w:wrap="auto" w:vAnchor="page" w:hAnchor="page" w:x="12486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0.2350</w:t>
      </w:r>
    </w:p>
    <w:p w:rsidR="000A1F9B" w:rsidRDefault="00B27F83">
      <w:pPr>
        <w:pStyle w:val="Normal020"/>
        <w:framePr w:w="774" w:h="292" w:hRule="exact" w:wrap="auto" w:vAnchor="page" w:hAnchor="page" w:x="13260" w:y="839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0.3475</w:t>
      </w:r>
    </w:p>
    <w:p w:rsidR="000A1F9B" w:rsidRDefault="00B27F83">
      <w:pPr>
        <w:pStyle w:val="Normal020"/>
        <w:framePr w:w="12885" w:h="225" w:hRule="exact" w:wrap="auto" w:vAnchor="page" w:hAnchor="page" w:x="1863" w:y="882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20"/>
        <w:spacing w:line="1" w:lineRule="auto"/>
      </w:pPr>
      <w:r>
        <w:br w:type="page"/>
      </w:r>
    </w:p>
    <w:p w:rsidR="000A1F9B" w:rsidRDefault="00B27F83">
      <w:pPr>
        <w:pStyle w:val="Normal020"/>
        <w:framePr w:w="12780" w:h="226" w:hRule="exact" w:wrap="auto" w:vAnchor="page" w:hAnchor="page" w:x="1893" w:y="14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b/>
          <w:color w:val="000000"/>
          <w:kern w:val="2"/>
          <w:sz w:val="19"/>
        </w:rPr>
      </w:pPr>
      <w:r>
        <w:pict>
          <v:line id="_x0000_s3094" style="position:absolute;left:0;text-align:left;z-index:-251452416;mso-position-horizontal-relative:page;mso-position-vertical-relative:page" from="90.9pt,114.05pt" to="733.7pt,114.05pt" o:allowincell="f">
            <w10:wrap anchorx="page" anchory="page"/>
          </v:line>
        </w:pict>
      </w:r>
      <w:r>
        <w:pict>
          <v:line id="_x0000_s3093" style="position:absolute;left:0;text-align:left;z-index:-251451392;mso-position-horizontal-relative:page;mso-position-vertical-relative:page" from="90.9pt,151.55pt" to="735.2pt,151.55pt" o:allowincell="f">
            <w10:wrap anchorx="page" anchory="page"/>
          </v:line>
        </w:pict>
      </w:r>
      <w:r>
        <w:pict>
          <v:line id="_x0000_s3092" style="position:absolute;left:0;text-align:left;z-index:-251450368;mso-position-horizontal-relative:page;mso-position-vertical-relative:page" from="92.4pt,438.9pt" to="732.2pt,438.9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to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Terminal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Body Weight  Report with Individual Values </w:t>
      </w:r>
    </w:p>
    <w:p w:rsidR="000A1F9B" w:rsidRDefault="00B27F83">
      <w:pPr>
        <w:pStyle w:val="Normal020"/>
        <w:framePr w:w="12825" w:h="285" w:hRule="exact" w:wrap="auto" w:vAnchor="page" w:hAnchor="page" w:x="1878" w:y="174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脏体比（%）计算结果个体数据</w:t>
      </w:r>
    </w:p>
    <w:p w:rsidR="000A1F9B" w:rsidRDefault="00B27F83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动物</w:t>
      </w:r>
    </w:p>
    <w:p w:rsidR="000A1F9B" w:rsidRDefault="00B27F83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编号</w:t>
      </w:r>
      <w:r>
        <w:rPr>
          <w:rFonts w:ascii="宋体" w:eastAsia="宋体" w:hAnsi="宋体"/>
          <w:b/>
          <w:color w:val="000000"/>
          <w:kern w:val="2"/>
          <w:sz w:val="13"/>
        </w:rPr>
        <w:t xml:space="preserve">  </w:t>
      </w:r>
    </w:p>
    <w:p w:rsidR="000A1F9B" w:rsidRDefault="000A1F9B">
      <w:pPr>
        <w:pStyle w:val="Normal020"/>
        <w:framePr w:w="555" w:h="510" w:hRule="exact" w:wrap="auto" w:vAnchor="page" w:hAnchor="page" w:x="1893" w:y="238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</w:p>
    <w:p w:rsidR="000A1F9B" w:rsidRDefault="00B27F83">
      <w:pPr>
        <w:pStyle w:val="Normal020"/>
        <w:framePr w:w="630" w:h="525" w:hRule="exact" w:wrap="auto" w:vAnchor="page" w:hAnchor="page" w:x="2538" w:y="241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试验</w:t>
      </w:r>
    </w:p>
    <w:p w:rsidR="000A1F9B" w:rsidRDefault="00B27F83">
      <w:pPr>
        <w:pStyle w:val="Normal020"/>
        <w:framePr w:w="630" w:h="525" w:hRule="exact" w:wrap="auto" w:vAnchor="page" w:hAnchor="page" w:x="2538" w:y="2416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日期</w:t>
      </w:r>
    </w:p>
    <w:p w:rsidR="000A1F9B" w:rsidRDefault="00B27F83">
      <w:pPr>
        <w:pStyle w:val="Normal020"/>
        <w:framePr w:w="774" w:h="660" w:hRule="exact" w:wrap="auto" w:vAnchor="page" w:hAnchor="page" w:x="319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(TBW)</w:t>
      </w:r>
    </w:p>
    <w:p w:rsidR="000A1F9B" w:rsidRDefault="00B27F83">
      <w:pPr>
        <w:pStyle w:val="Normal020"/>
        <w:framePr w:w="774" w:h="660" w:hRule="exact" w:wrap="auto" w:vAnchor="page" w:hAnchor="page" w:x="319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终期体重</w:t>
      </w:r>
    </w:p>
    <w:p w:rsidR="000A1F9B" w:rsidRDefault="00B27F83">
      <w:pPr>
        <w:pStyle w:val="Normal020"/>
        <w:framePr w:w="774" w:h="660" w:hRule="exact" w:wrap="auto" w:vAnchor="page" w:hAnchor="page" w:x="397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20"/>
        <w:framePr w:w="774" w:h="660" w:hRule="exact" w:wrap="auto" w:vAnchor="page" w:hAnchor="page" w:x="397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20"/>
        <w:framePr w:w="774" w:h="660" w:hRule="exact" w:wrap="auto" w:vAnchor="page" w:hAnchor="page" w:x="474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20"/>
        <w:framePr w:w="774" w:h="660" w:hRule="exact" w:wrap="auto" w:vAnchor="page" w:hAnchor="page" w:x="474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20"/>
        <w:framePr w:w="774" w:h="660" w:hRule="exact" w:wrap="auto" w:vAnchor="page" w:hAnchor="page" w:x="552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20"/>
        <w:framePr w:w="774" w:h="660" w:hRule="exact" w:wrap="auto" w:vAnchor="page" w:hAnchor="page" w:x="552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20"/>
        <w:framePr w:w="774" w:h="660" w:hRule="exact" w:wrap="auto" w:vAnchor="page" w:hAnchor="page" w:x="629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20"/>
        <w:framePr w:w="774" w:h="660" w:hRule="exact" w:wrap="auto" w:vAnchor="page" w:hAnchor="page" w:x="629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20"/>
        <w:framePr w:w="774" w:h="660" w:hRule="exact" w:wrap="auto" w:vAnchor="page" w:hAnchor="page" w:x="706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20"/>
        <w:framePr w:w="774" w:h="660" w:hRule="exact" w:wrap="auto" w:vAnchor="page" w:hAnchor="page" w:x="706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20"/>
        <w:framePr w:w="774" w:h="660" w:hRule="exact" w:wrap="auto" w:vAnchor="page" w:hAnchor="page" w:x="784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20"/>
        <w:framePr w:w="774" w:h="660" w:hRule="exact" w:wrap="auto" w:vAnchor="page" w:hAnchor="page" w:x="784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20"/>
        <w:framePr w:w="774" w:h="660" w:hRule="exact" w:wrap="auto" w:vAnchor="page" w:hAnchor="page" w:x="861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20"/>
        <w:framePr w:w="774" w:h="660" w:hRule="exact" w:wrap="auto" w:vAnchor="page" w:hAnchor="page" w:x="861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20"/>
        <w:framePr w:w="774" w:h="660" w:hRule="exact" w:wrap="auto" w:vAnchor="page" w:hAnchor="page" w:x="939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20"/>
        <w:framePr w:w="774" w:h="660" w:hRule="exact" w:wrap="auto" w:vAnchor="page" w:hAnchor="page" w:x="939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20"/>
        <w:framePr w:w="774" w:h="660" w:hRule="exact" w:wrap="auto" w:vAnchor="page" w:hAnchor="page" w:x="1016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20"/>
        <w:framePr w:w="774" w:h="660" w:hRule="exact" w:wrap="auto" w:vAnchor="page" w:hAnchor="page" w:x="10164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20"/>
        <w:framePr w:w="774" w:h="660" w:hRule="exact" w:wrap="auto" w:vAnchor="page" w:hAnchor="page" w:x="1093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20"/>
        <w:framePr w:w="774" w:h="660" w:hRule="exact" w:wrap="auto" w:vAnchor="page" w:hAnchor="page" w:x="10938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20"/>
        <w:framePr w:w="774" w:h="660" w:hRule="exact" w:wrap="auto" w:vAnchor="page" w:hAnchor="page" w:x="1171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(TE)</w:t>
      </w:r>
    </w:p>
    <w:p w:rsidR="000A1F9B" w:rsidRDefault="00B27F83">
      <w:pPr>
        <w:pStyle w:val="Normal020"/>
        <w:framePr w:w="774" w:h="660" w:hRule="exact" w:wrap="auto" w:vAnchor="page" w:hAnchor="page" w:x="11712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睾丸</w:t>
      </w:r>
    </w:p>
    <w:p w:rsidR="000A1F9B" w:rsidRDefault="00B27F83">
      <w:pPr>
        <w:pStyle w:val="Normal020"/>
        <w:framePr w:w="774" w:h="660" w:hRule="exact" w:wrap="auto" w:vAnchor="page" w:hAnchor="page" w:x="1248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(EPI)</w:t>
      </w:r>
    </w:p>
    <w:p w:rsidR="000A1F9B" w:rsidRDefault="00B27F83">
      <w:pPr>
        <w:pStyle w:val="Normal020"/>
        <w:framePr w:w="774" w:h="660" w:hRule="exact" w:wrap="auto" w:vAnchor="page" w:hAnchor="page" w:x="12486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附睾</w:t>
      </w:r>
    </w:p>
    <w:p w:rsidR="000A1F9B" w:rsidRDefault="00B27F83">
      <w:pPr>
        <w:pStyle w:val="Normal020"/>
        <w:framePr w:w="774" w:h="660" w:hRule="exact" w:wrap="auto" w:vAnchor="page" w:hAnchor="page" w:x="1326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(GPS)</w:t>
      </w:r>
    </w:p>
    <w:p w:rsidR="000A1F9B" w:rsidRDefault="00B27F83">
      <w:pPr>
        <w:pStyle w:val="Normal020"/>
        <w:framePr w:w="774" w:h="660" w:hRule="exact" w:wrap="auto" w:vAnchor="page" w:hAnchor="page" w:x="13260" w:y="2385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前列腺</w:t>
      </w:r>
    </w:p>
    <w:p w:rsidR="000A1F9B" w:rsidRDefault="00B27F83">
      <w:pPr>
        <w:pStyle w:val="Normal020"/>
        <w:framePr w:w="810" w:h="292" w:hRule="exact" w:wrap="auto" w:vAnchor="page" w:hAnchor="page" w:x="1803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1M011</w:t>
      </w:r>
    </w:p>
    <w:p w:rsidR="000A1F9B" w:rsidRDefault="00B27F83">
      <w:pPr>
        <w:pStyle w:val="Normal020"/>
        <w:framePr w:w="585" w:h="292" w:hRule="exact" w:wrap="auto" w:vAnchor="page" w:hAnchor="page" w:x="2613" w:y="303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482.1</w:t>
      </w:r>
    </w:p>
    <w:p w:rsidR="000A1F9B" w:rsidRDefault="00B27F83">
      <w:pPr>
        <w:pStyle w:val="Normal020"/>
        <w:framePr w:w="774" w:h="292" w:hRule="exact" w:wrap="auto" w:vAnchor="page" w:hAnchor="page" w:x="397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0.3408</w:t>
      </w:r>
    </w:p>
    <w:p w:rsidR="000A1F9B" w:rsidRDefault="00B27F83">
      <w:pPr>
        <w:pStyle w:val="Normal020"/>
        <w:framePr w:w="774" w:h="292" w:hRule="exact" w:wrap="auto" w:vAnchor="page" w:hAnchor="page" w:x="474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2.4409</w:t>
      </w:r>
    </w:p>
    <w:p w:rsidR="000A1F9B" w:rsidRDefault="00B27F83">
      <w:pPr>
        <w:pStyle w:val="Normal020"/>
        <w:framePr w:w="774" w:h="292" w:hRule="exact" w:wrap="auto" w:vAnchor="page" w:hAnchor="page" w:x="5520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0.1731</w:t>
      </w:r>
    </w:p>
    <w:p w:rsidR="000A1F9B" w:rsidRDefault="00B27F83">
      <w:pPr>
        <w:pStyle w:val="Normal020"/>
        <w:framePr w:w="774" w:h="292" w:hRule="exact" w:wrap="auto" w:vAnchor="page" w:hAnchor="page" w:x="6294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0.3749</w:t>
      </w:r>
    </w:p>
    <w:p w:rsidR="000A1F9B" w:rsidRDefault="00B27F83">
      <w:pPr>
        <w:pStyle w:val="Normal020"/>
        <w:framePr w:w="774" w:h="292" w:hRule="exact" w:wrap="auto" w:vAnchor="page" w:hAnchor="page" w:x="706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0.6205</w:t>
      </w:r>
    </w:p>
    <w:p w:rsidR="000A1F9B" w:rsidRDefault="00B27F83">
      <w:pPr>
        <w:pStyle w:val="Normal020"/>
        <w:framePr w:w="774" w:h="292" w:hRule="exact" w:wrap="auto" w:vAnchor="page" w:hAnchor="page" w:x="784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0.4345</w:t>
      </w:r>
    </w:p>
    <w:p w:rsidR="000A1F9B" w:rsidRDefault="00B27F83">
      <w:pPr>
        <w:pStyle w:val="Normal020"/>
        <w:framePr w:w="774" w:h="292" w:hRule="exact" w:wrap="auto" w:vAnchor="page" w:hAnchor="page" w:x="861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0.0828</w:t>
      </w:r>
    </w:p>
    <w:p w:rsidR="000A1F9B" w:rsidRDefault="00B27F83">
      <w:pPr>
        <w:pStyle w:val="Normal020"/>
        <w:framePr w:w="774" w:h="292" w:hRule="exact" w:wrap="auto" w:vAnchor="page" w:hAnchor="page" w:x="9390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0.0154</w:t>
      </w:r>
    </w:p>
    <w:p w:rsidR="000A1F9B" w:rsidRDefault="00B27F83">
      <w:pPr>
        <w:pStyle w:val="Normal020"/>
        <w:framePr w:w="774" w:h="292" w:hRule="exact" w:wrap="auto" w:vAnchor="page" w:hAnchor="page" w:x="10164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0.0033</w:t>
      </w:r>
    </w:p>
    <w:p w:rsidR="000A1F9B" w:rsidRDefault="00B27F83">
      <w:pPr>
        <w:pStyle w:val="Normal020"/>
        <w:framePr w:w="774" w:h="292" w:hRule="exact" w:wrap="auto" w:vAnchor="page" w:hAnchor="page" w:x="10938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0.0148</w:t>
      </w:r>
    </w:p>
    <w:p w:rsidR="000A1F9B" w:rsidRDefault="00B27F83">
      <w:pPr>
        <w:pStyle w:val="Normal020"/>
        <w:framePr w:w="774" w:h="292" w:hRule="exact" w:wrap="auto" w:vAnchor="page" w:hAnchor="page" w:x="11712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0.7676</w:t>
      </w:r>
    </w:p>
    <w:p w:rsidR="000A1F9B" w:rsidRDefault="00B27F83">
      <w:pPr>
        <w:pStyle w:val="Normal020"/>
        <w:framePr w:w="774" w:h="292" w:hRule="exact" w:wrap="auto" w:vAnchor="page" w:hAnchor="page" w:x="12486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0.2549</w:t>
      </w:r>
    </w:p>
    <w:p w:rsidR="000A1F9B" w:rsidRDefault="00B27F83">
      <w:pPr>
        <w:pStyle w:val="Normal020"/>
        <w:framePr w:w="774" w:h="292" w:hRule="exact" w:wrap="auto" w:vAnchor="page" w:hAnchor="page" w:x="13260" w:y="303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0.3782</w:t>
      </w:r>
    </w:p>
    <w:p w:rsidR="000A1F9B" w:rsidRDefault="00B27F83">
      <w:pPr>
        <w:pStyle w:val="Normal020"/>
        <w:framePr w:w="810" w:h="292" w:hRule="exact" w:wrap="auto" w:vAnchor="page" w:hAnchor="page" w:x="1803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1M013</w:t>
      </w:r>
    </w:p>
    <w:p w:rsidR="000A1F9B" w:rsidRDefault="00B27F83">
      <w:pPr>
        <w:pStyle w:val="Normal020"/>
        <w:framePr w:w="585" w:h="292" w:hRule="exact" w:wrap="auto" w:vAnchor="page" w:hAnchor="page" w:x="2613" w:y="331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439.0</w:t>
      </w:r>
    </w:p>
    <w:p w:rsidR="000A1F9B" w:rsidRDefault="00B27F83">
      <w:pPr>
        <w:pStyle w:val="Normal020"/>
        <w:framePr w:w="774" w:h="292" w:hRule="exact" w:wrap="auto" w:vAnchor="page" w:hAnchor="page" w:x="397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0.2860</w:t>
      </w:r>
    </w:p>
    <w:p w:rsidR="000A1F9B" w:rsidRDefault="00B27F83">
      <w:pPr>
        <w:pStyle w:val="Normal020"/>
        <w:framePr w:w="774" w:h="292" w:hRule="exact" w:wrap="auto" w:vAnchor="page" w:hAnchor="page" w:x="474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2.7283</w:t>
      </w:r>
    </w:p>
    <w:p w:rsidR="000A1F9B" w:rsidRDefault="00B27F83">
      <w:pPr>
        <w:pStyle w:val="Normal020"/>
        <w:framePr w:w="774" w:h="292" w:hRule="exact" w:wrap="auto" w:vAnchor="page" w:hAnchor="page" w:x="5520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0.1588</w:t>
      </w:r>
    </w:p>
    <w:p w:rsidR="000A1F9B" w:rsidRDefault="00B27F83">
      <w:pPr>
        <w:pStyle w:val="Normal020"/>
        <w:framePr w:w="774" w:h="292" w:hRule="exact" w:wrap="auto" w:vAnchor="page" w:hAnchor="page" w:x="6294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0.3529</w:t>
      </w:r>
    </w:p>
    <w:p w:rsidR="000A1F9B" w:rsidRDefault="00B27F83">
      <w:pPr>
        <w:pStyle w:val="Normal020"/>
        <w:framePr w:w="774" w:h="292" w:hRule="exact" w:wrap="auto" w:vAnchor="page" w:hAnchor="page" w:x="706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0.6922</w:t>
      </w:r>
    </w:p>
    <w:p w:rsidR="000A1F9B" w:rsidRDefault="00B27F83">
      <w:pPr>
        <w:pStyle w:val="Normal020"/>
        <w:framePr w:w="774" w:h="292" w:hRule="exact" w:wrap="auto" w:vAnchor="page" w:hAnchor="page" w:x="784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0.4772</w:t>
      </w:r>
    </w:p>
    <w:p w:rsidR="000A1F9B" w:rsidRDefault="00B27F83">
      <w:pPr>
        <w:pStyle w:val="Normal020"/>
        <w:framePr w:w="774" w:h="292" w:hRule="exact" w:wrap="auto" w:vAnchor="page" w:hAnchor="page" w:x="861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0.0867</w:t>
      </w:r>
    </w:p>
    <w:p w:rsidR="000A1F9B" w:rsidRDefault="00B27F83">
      <w:pPr>
        <w:pStyle w:val="Normal020"/>
        <w:framePr w:w="774" w:h="292" w:hRule="exact" w:wrap="auto" w:vAnchor="page" w:hAnchor="page" w:x="9390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0.0141</w:t>
      </w:r>
    </w:p>
    <w:p w:rsidR="000A1F9B" w:rsidRDefault="00B27F83">
      <w:pPr>
        <w:pStyle w:val="Normal020"/>
        <w:framePr w:w="774" w:h="292" w:hRule="exact" w:wrap="auto" w:vAnchor="page" w:hAnchor="page" w:x="10164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0.0028</w:t>
      </w:r>
    </w:p>
    <w:p w:rsidR="000A1F9B" w:rsidRDefault="00B27F83">
      <w:pPr>
        <w:pStyle w:val="Normal020"/>
        <w:framePr w:w="774" w:h="292" w:hRule="exact" w:wrap="auto" w:vAnchor="page" w:hAnchor="page" w:x="10938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0.0114</w:t>
      </w:r>
    </w:p>
    <w:p w:rsidR="000A1F9B" w:rsidRDefault="00B27F83">
      <w:pPr>
        <w:pStyle w:val="Normal020"/>
        <w:framePr w:w="774" w:h="292" w:hRule="exact" w:wrap="auto" w:vAnchor="page" w:hAnchor="page" w:x="11712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0.7101</w:t>
      </w:r>
    </w:p>
    <w:p w:rsidR="000A1F9B" w:rsidRDefault="00B27F83">
      <w:pPr>
        <w:pStyle w:val="Normal020"/>
        <w:framePr w:w="774" w:h="292" w:hRule="exact" w:wrap="auto" w:vAnchor="page" w:hAnchor="page" w:x="12486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0.2927</w:t>
      </w:r>
    </w:p>
    <w:p w:rsidR="000A1F9B" w:rsidRDefault="00B27F83">
      <w:pPr>
        <w:pStyle w:val="Normal020"/>
        <w:framePr w:w="774" w:h="292" w:hRule="exact" w:wrap="auto" w:vAnchor="page" w:hAnchor="page" w:x="13260" w:y="331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0.3449</w:t>
      </w:r>
    </w:p>
    <w:p w:rsidR="000A1F9B" w:rsidRDefault="00B27F83">
      <w:pPr>
        <w:pStyle w:val="Normal020"/>
        <w:framePr w:w="810" w:h="292" w:hRule="exact" w:wrap="auto" w:vAnchor="page" w:hAnchor="page" w:x="1803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1M014</w:t>
      </w:r>
    </w:p>
    <w:p w:rsidR="000A1F9B" w:rsidRDefault="00B27F83">
      <w:pPr>
        <w:pStyle w:val="Normal020"/>
        <w:framePr w:w="585" w:h="292" w:hRule="exact" w:wrap="auto" w:vAnchor="page" w:hAnchor="page" w:x="2613" w:y="359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453.8</w:t>
      </w:r>
    </w:p>
    <w:p w:rsidR="000A1F9B" w:rsidRDefault="00B27F83">
      <w:pPr>
        <w:pStyle w:val="Normal020"/>
        <w:framePr w:w="774" w:h="292" w:hRule="exact" w:wrap="auto" w:vAnchor="page" w:hAnchor="page" w:x="397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0.3133</w:t>
      </w:r>
    </w:p>
    <w:p w:rsidR="000A1F9B" w:rsidRDefault="00B27F83">
      <w:pPr>
        <w:pStyle w:val="Normal020"/>
        <w:framePr w:w="774" w:h="292" w:hRule="exact" w:wrap="auto" w:vAnchor="page" w:hAnchor="page" w:x="474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2.4794</w:t>
      </w:r>
    </w:p>
    <w:p w:rsidR="000A1F9B" w:rsidRDefault="00B27F83">
      <w:pPr>
        <w:pStyle w:val="Normal020"/>
        <w:framePr w:w="774" w:h="292" w:hRule="exact" w:wrap="auto" w:vAnchor="page" w:hAnchor="page" w:x="5520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0.1421</w:t>
      </w:r>
    </w:p>
    <w:p w:rsidR="000A1F9B" w:rsidRDefault="00B27F83">
      <w:pPr>
        <w:pStyle w:val="Normal020"/>
        <w:framePr w:w="774" w:h="292" w:hRule="exact" w:wrap="auto" w:vAnchor="page" w:hAnchor="page" w:x="6294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0.3741</w:t>
      </w:r>
    </w:p>
    <w:p w:rsidR="000A1F9B" w:rsidRDefault="00B27F83">
      <w:pPr>
        <w:pStyle w:val="Normal020"/>
        <w:framePr w:w="774" w:h="292" w:hRule="exact" w:wrap="auto" w:vAnchor="page" w:hAnchor="page" w:x="706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0.6682</w:t>
      </w:r>
    </w:p>
    <w:p w:rsidR="000A1F9B" w:rsidRDefault="00B27F83">
      <w:pPr>
        <w:pStyle w:val="Normal020"/>
        <w:framePr w:w="774" w:h="292" w:hRule="exact" w:wrap="auto" w:vAnchor="page" w:hAnchor="page" w:x="784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  <w:r>
        <w:rPr>
          <w:rFonts w:eastAsia="Times New Roman"/>
          <w:color w:val="000000"/>
          <w:kern w:val="2"/>
          <w:sz w:val="17"/>
        </w:rPr>
        <w:t>.4818</w:t>
      </w:r>
    </w:p>
    <w:p w:rsidR="000A1F9B" w:rsidRDefault="00B27F83">
      <w:pPr>
        <w:pStyle w:val="Normal020"/>
        <w:framePr w:w="774" w:h="292" w:hRule="exact" w:wrap="auto" w:vAnchor="page" w:hAnchor="page" w:x="861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0.0876</w:t>
      </w:r>
    </w:p>
    <w:p w:rsidR="000A1F9B" w:rsidRDefault="00B27F83">
      <w:pPr>
        <w:pStyle w:val="Normal020"/>
        <w:framePr w:w="774" w:h="292" w:hRule="exact" w:wrap="auto" w:vAnchor="page" w:hAnchor="page" w:x="9390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0.0103</w:t>
      </w:r>
    </w:p>
    <w:p w:rsidR="000A1F9B" w:rsidRDefault="00B27F83">
      <w:pPr>
        <w:pStyle w:val="Normal020"/>
        <w:framePr w:w="774" w:h="292" w:hRule="exact" w:wrap="auto" w:vAnchor="page" w:hAnchor="page" w:x="10164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0.0028</w:t>
      </w:r>
    </w:p>
    <w:p w:rsidR="000A1F9B" w:rsidRDefault="00B27F83">
      <w:pPr>
        <w:pStyle w:val="Normal020"/>
        <w:framePr w:w="774" w:h="292" w:hRule="exact" w:wrap="auto" w:vAnchor="page" w:hAnchor="page" w:x="10938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0.0092</w:t>
      </w:r>
    </w:p>
    <w:p w:rsidR="000A1F9B" w:rsidRDefault="00B27F83">
      <w:pPr>
        <w:pStyle w:val="Normal020"/>
        <w:framePr w:w="774" w:h="292" w:hRule="exact" w:wrap="auto" w:vAnchor="page" w:hAnchor="page" w:x="11712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0.7934</w:t>
      </w:r>
    </w:p>
    <w:p w:rsidR="000A1F9B" w:rsidRDefault="00B27F83">
      <w:pPr>
        <w:pStyle w:val="Normal020"/>
        <w:framePr w:w="774" w:h="292" w:hRule="exact" w:wrap="auto" w:vAnchor="page" w:hAnchor="page" w:x="12486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0.2573</w:t>
      </w:r>
    </w:p>
    <w:p w:rsidR="000A1F9B" w:rsidRDefault="00B27F83">
      <w:pPr>
        <w:pStyle w:val="Normal020"/>
        <w:framePr w:w="774" w:h="292" w:hRule="exact" w:wrap="auto" w:vAnchor="page" w:hAnchor="page" w:x="13260" w:y="359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0.2723</w:t>
      </w:r>
    </w:p>
    <w:p w:rsidR="000A1F9B" w:rsidRDefault="00B27F83">
      <w:pPr>
        <w:pStyle w:val="Normal020"/>
        <w:framePr w:w="810" w:h="292" w:hRule="exact" w:wrap="auto" w:vAnchor="page" w:hAnchor="page" w:x="1803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1M015</w:t>
      </w:r>
    </w:p>
    <w:p w:rsidR="000A1F9B" w:rsidRDefault="00B27F83">
      <w:pPr>
        <w:pStyle w:val="Normal020"/>
        <w:framePr w:w="585" w:h="292" w:hRule="exact" w:wrap="auto" w:vAnchor="page" w:hAnchor="page" w:x="2613" w:y="388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652.6</w:t>
      </w:r>
    </w:p>
    <w:p w:rsidR="000A1F9B" w:rsidRDefault="00B27F83">
      <w:pPr>
        <w:pStyle w:val="Normal020"/>
        <w:framePr w:w="774" w:h="292" w:hRule="exact" w:wrap="auto" w:vAnchor="page" w:hAnchor="page" w:x="397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0.2907</w:t>
      </w:r>
    </w:p>
    <w:p w:rsidR="000A1F9B" w:rsidRDefault="00B27F83">
      <w:pPr>
        <w:pStyle w:val="Normal020"/>
        <w:framePr w:w="774" w:h="292" w:hRule="exact" w:wrap="auto" w:vAnchor="page" w:hAnchor="page" w:x="474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2.7422</w:t>
      </w:r>
    </w:p>
    <w:p w:rsidR="000A1F9B" w:rsidRDefault="00B27F83">
      <w:pPr>
        <w:pStyle w:val="Normal020"/>
        <w:framePr w:w="774" w:h="292" w:hRule="exact" w:wrap="auto" w:vAnchor="page" w:hAnchor="page" w:x="5520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0.1467</w:t>
      </w:r>
    </w:p>
    <w:p w:rsidR="000A1F9B" w:rsidRDefault="00B27F83">
      <w:pPr>
        <w:pStyle w:val="Normal020"/>
        <w:framePr w:w="774" w:h="292" w:hRule="exact" w:wrap="auto" w:vAnchor="page" w:hAnchor="page" w:x="6294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0.3438</w:t>
      </w:r>
    </w:p>
    <w:p w:rsidR="000A1F9B" w:rsidRDefault="00B27F83">
      <w:pPr>
        <w:pStyle w:val="Normal020"/>
        <w:framePr w:w="774" w:h="292" w:hRule="exact" w:wrap="auto" w:vAnchor="page" w:hAnchor="page" w:x="706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0.5866</w:t>
      </w:r>
    </w:p>
    <w:p w:rsidR="000A1F9B" w:rsidRDefault="00B27F83">
      <w:pPr>
        <w:pStyle w:val="Normal020"/>
        <w:framePr w:w="774" w:h="292" w:hRule="exact" w:wrap="auto" w:vAnchor="page" w:hAnchor="page" w:x="784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0.3541</w:t>
      </w:r>
    </w:p>
    <w:p w:rsidR="000A1F9B" w:rsidRDefault="00B27F83">
      <w:pPr>
        <w:pStyle w:val="Normal020"/>
        <w:framePr w:w="774" w:h="292" w:hRule="exact" w:wrap="auto" w:vAnchor="page" w:hAnchor="page" w:x="861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0.0567</w:t>
      </w:r>
    </w:p>
    <w:p w:rsidR="000A1F9B" w:rsidRDefault="00B27F83">
      <w:pPr>
        <w:pStyle w:val="Normal020"/>
        <w:framePr w:w="774" w:h="292" w:hRule="exact" w:wrap="auto" w:vAnchor="page" w:hAnchor="page" w:x="9390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0.0131</w:t>
      </w:r>
    </w:p>
    <w:p w:rsidR="000A1F9B" w:rsidRDefault="00B27F83">
      <w:pPr>
        <w:pStyle w:val="Normal020"/>
        <w:framePr w:w="774" w:h="292" w:hRule="exact" w:wrap="auto" w:vAnchor="page" w:hAnchor="page" w:x="10164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0.0029</w:t>
      </w:r>
    </w:p>
    <w:p w:rsidR="000A1F9B" w:rsidRDefault="00B27F83">
      <w:pPr>
        <w:pStyle w:val="Normal020"/>
        <w:framePr w:w="774" w:h="292" w:hRule="exact" w:wrap="auto" w:vAnchor="page" w:hAnchor="page" w:x="10938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0.0132</w:t>
      </w:r>
    </w:p>
    <w:p w:rsidR="000A1F9B" w:rsidRDefault="00B27F83">
      <w:pPr>
        <w:pStyle w:val="Normal020"/>
        <w:framePr w:w="774" w:h="292" w:hRule="exact" w:wrap="auto" w:vAnchor="page" w:hAnchor="page" w:x="11712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0.2099</w:t>
      </w:r>
    </w:p>
    <w:p w:rsidR="000A1F9B" w:rsidRDefault="00B27F83">
      <w:pPr>
        <w:pStyle w:val="Normal020"/>
        <w:framePr w:w="774" w:h="292" w:hRule="exact" w:wrap="auto" w:vAnchor="page" w:hAnchor="page" w:x="12486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0.1070</w:t>
      </w:r>
    </w:p>
    <w:p w:rsidR="000A1F9B" w:rsidRDefault="00B27F83">
      <w:pPr>
        <w:pStyle w:val="Normal020"/>
        <w:framePr w:w="774" w:h="292" w:hRule="exact" w:wrap="auto" w:vAnchor="page" w:hAnchor="page" w:x="13260" w:y="388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0.2116</w:t>
      </w:r>
    </w:p>
    <w:p w:rsidR="000A1F9B" w:rsidRDefault="00B27F83">
      <w:pPr>
        <w:pStyle w:val="Normal020"/>
        <w:framePr w:w="810" w:h="292" w:hRule="exact" w:wrap="auto" w:vAnchor="page" w:hAnchor="page" w:x="1803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2M011</w:t>
      </w:r>
    </w:p>
    <w:p w:rsidR="000A1F9B" w:rsidRDefault="00B27F83">
      <w:pPr>
        <w:pStyle w:val="Normal020"/>
        <w:framePr w:w="585" w:h="292" w:hRule="exact" w:wrap="auto" w:vAnchor="page" w:hAnchor="page" w:x="2613" w:y="416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503.9</w:t>
      </w:r>
    </w:p>
    <w:p w:rsidR="000A1F9B" w:rsidRDefault="00B27F83">
      <w:pPr>
        <w:pStyle w:val="Normal020"/>
        <w:framePr w:w="774" w:h="292" w:hRule="exact" w:wrap="auto" w:vAnchor="page" w:hAnchor="page" w:x="397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0.3561</w:t>
      </w:r>
    </w:p>
    <w:p w:rsidR="000A1F9B" w:rsidRDefault="00B27F83">
      <w:pPr>
        <w:pStyle w:val="Normal020"/>
        <w:framePr w:w="774" w:h="292" w:hRule="exact" w:wrap="auto" w:vAnchor="page" w:hAnchor="page" w:x="474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2.6060</w:t>
      </w:r>
    </w:p>
    <w:p w:rsidR="000A1F9B" w:rsidRDefault="00B27F83">
      <w:pPr>
        <w:pStyle w:val="Normal020"/>
        <w:framePr w:w="774" w:h="292" w:hRule="exact" w:wrap="auto" w:vAnchor="page" w:hAnchor="page" w:x="5520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0.1746</w:t>
      </w:r>
    </w:p>
    <w:p w:rsidR="000A1F9B" w:rsidRDefault="00B27F83">
      <w:pPr>
        <w:pStyle w:val="Normal020"/>
        <w:framePr w:w="774" w:h="292" w:hRule="exact" w:wrap="auto" w:vAnchor="page" w:hAnchor="page" w:x="6294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0.3619</w:t>
      </w:r>
    </w:p>
    <w:p w:rsidR="000A1F9B" w:rsidRDefault="00B27F83">
      <w:pPr>
        <w:pStyle w:val="Normal020"/>
        <w:framePr w:w="774" w:h="292" w:hRule="exact" w:wrap="auto" w:vAnchor="page" w:hAnchor="page" w:x="706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0.7021</w:t>
      </w:r>
    </w:p>
    <w:p w:rsidR="000A1F9B" w:rsidRDefault="00B27F83">
      <w:pPr>
        <w:pStyle w:val="Normal020"/>
        <w:framePr w:w="774" w:h="292" w:hRule="exact" w:wrap="auto" w:vAnchor="page" w:hAnchor="page" w:x="784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0.4624</w:t>
      </w:r>
    </w:p>
    <w:p w:rsidR="000A1F9B" w:rsidRDefault="00B27F83">
      <w:pPr>
        <w:pStyle w:val="Normal020"/>
        <w:framePr w:w="774" w:h="292" w:hRule="exact" w:wrap="auto" w:vAnchor="page" w:hAnchor="page" w:x="861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0.1591</w:t>
      </w:r>
    </w:p>
    <w:p w:rsidR="000A1F9B" w:rsidRDefault="00B27F83">
      <w:pPr>
        <w:pStyle w:val="Normal020"/>
        <w:framePr w:w="774" w:h="292" w:hRule="exact" w:wrap="auto" w:vAnchor="page" w:hAnchor="page" w:x="9390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0.0144</w:t>
      </w:r>
    </w:p>
    <w:p w:rsidR="000A1F9B" w:rsidRDefault="00B27F83">
      <w:pPr>
        <w:pStyle w:val="Normal020"/>
        <w:framePr w:w="774" w:h="292" w:hRule="exact" w:wrap="auto" w:vAnchor="page" w:hAnchor="page" w:x="10164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0.0028</w:t>
      </w:r>
    </w:p>
    <w:p w:rsidR="000A1F9B" w:rsidRDefault="00B27F83">
      <w:pPr>
        <w:pStyle w:val="Normal020"/>
        <w:framePr w:w="774" w:h="292" w:hRule="exact" w:wrap="auto" w:vAnchor="page" w:hAnchor="page" w:x="10938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0.0073</w:t>
      </w:r>
    </w:p>
    <w:p w:rsidR="000A1F9B" w:rsidRDefault="00B27F83">
      <w:pPr>
        <w:pStyle w:val="Normal020"/>
        <w:framePr w:w="774" w:h="292" w:hRule="exact" w:wrap="auto" w:vAnchor="page" w:hAnchor="page" w:x="11712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0.8358</w:t>
      </w:r>
    </w:p>
    <w:p w:rsidR="000A1F9B" w:rsidRDefault="00B27F83">
      <w:pPr>
        <w:pStyle w:val="Normal020"/>
        <w:framePr w:w="774" w:h="292" w:hRule="exact" w:wrap="auto" w:vAnchor="page" w:hAnchor="page" w:x="12486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</w:t>
      </w:r>
      <w:r>
        <w:rPr>
          <w:rFonts w:eastAsia="Times New Roman"/>
          <w:color w:val="000000"/>
          <w:kern w:val="2"/>
          <w:sz w:val="17"/>
        </w:rPr>
        <w:t>.2872</w:t>
      </w:r>
    </w:p>
    <w:p w:rsidR="000A1F9B" w:rsidRDefault="00B27F83">
      <w:pPr>
        <w:pStyle w:val="Normal020"/>
        <w:framePr w:w="774" w:h="292" w:hRule="exact" w:wrap="auto" w:vAnchor="page" w:hAnchor="page" w:x="13260" w:y="416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0.3338</w:t>
      </w:r>
    </w:p>
    <w:p w:rsidR="000A1F9B" w:rsidRDefault="00B27F83">
      <w:pPr>
        <w:pStyle w:val="Normal020"/>
        <w:framePr w:w="810" w:h="292" w:hRule="exact" w:wrap="auto" w:vAnchor="page" w:hAnchor="page" w:x="1803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2M012</w:t>
      </w:r>
    </w:p>
    <w:p w:rsidR="000A1F9B" w:rsidRDefault="00B27F83">
      <w:pPr>
        <w:pStyle w:val="Normal020"/>
        <w:framePr w:w="585" w:h="292" w:hRule="exact" w:wrap="auto" w:vAnchor="page" w:hAnchor="page" w:x="2613" w:y="444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480.4</w:t>
      </w:r>
    </w:p>
    <w:p w:rsidR="000A1F9B" w:rsidRDefault="00B27F83">
      <w:pPr>
        <w:pStyle w:val="Normal020"/>
        <w:framePr w:w="774" w:h="292" w:hRule="exact" w:wrap="auto" w:vAnchor="page" w:hAnchor="page" w:x="397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0.3177</w:t>
      </w:r>
    </w:p>
    <w:p w:rsidR="000A1F9B" w:rsidRDefault="00B27F83">
      <w:pPr>
        <w:pStyle w:val="Normal020"/>
        <w:framePr w:w="774" w:h="292" w:hRule="exact" w:wrap="auto" w:vAnchor="page" w:hAnchor="page" w:x="474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2.3939</w:t>
      </w:r>
    </w:p>
    <w:p w:rsidR="000A1F9B" w:rsidRDefault="00B27F83">
      <w:pPr>
        <w:pStyle w:val="Normal020"/>
        <w:framePr w:w="774" w:h="292" w:hRule="exact" w:wrap="auto" w:vAnchor="page" w:hAnchor="page" w:x="5520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0.1988</w:t>
      </w:r>
    </w:p>
    <w:p w:rsidR="000A1F9B" w:rsidRDefault="00B27F83">
      <w:pPr>
        <w:pStyle w:val="Normal020"/>
        <w:framePr w:w="774" w:h="292" w:hRule="exact" w:wrap="auto" w:vAnchor="page" w:hAnchor="page" w:x="6294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0.3749</w:t>
      </w:r>
    </w:p>
    <w:p w:rsidR="000A1F9B" w:rsidRDefault="00B27F83">
      <w:pPr>
        <w:pStyle w:val="Normal020"/>
        <w:framePr w:w="774" w:h="292" w:hRule="exact" w:wrap="auto" w:vAnchor="page" w:hAnchor="page" w:x="706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0.7012</w:t>
      </w:r>
    </w:p>
    <w:p w:rsidR="000A1F9B" w:rsidRDefault="00B27F83">
      <w:pPr>
        <w:pStyle w:val="Normal020"/>
        <w:framePr w:w="774" w:h="292" w:hRule="exact" w:wrap="auto" w:vAnchor="page" w:hAnchor="page" w:x="784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0.4932</w:t>
      </w:r>
    </w:p>
    <w:p w:rsidR="000A1F9B" w:rsidRDefault="00B27F83">
      <w:pPr>
        <w:pStyle w:val="Normal020"/>
        <w:framePr w:w="774" w:h="292" w:hRule="exact" w:wrap="auto" w:vAnchor="page" w:hAnchor="page" w:x="861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0.0728</w:t>
      </w:r>
    </w:p>
    <w:p w:rsidR="000A1F9B" w:rsidRDefault="00B27F83">
      <w:pPr>
        <w:pStyle w:val="Normal020"/>
        <w:framePr w:w="774" w:h="292" w:hRule="exact" w:wrap="auto" w:vAnchor="page" w:hAnchor="page" w:x="9390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0.0125</w:t>
      </w:r>
    </w:p>
    <w:p w:rsidR="000A1F9B" w:rsidRDefault="00B27F83">
      <w:pPr>
        <w:pStyle w:val="Normal020"/>
        <w:framePr w:w="774" w:h="292" w:hRule="exact" w:wrap="auto" w:vAnchor="page" w:hAnchor="page" w:x="10164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0.0032</w:t>
      </w:r>
    </w:p>
    <w:p w:rsidR="000A1F9B" w:rsidRDefault="00B27F83">
      <w:pPr>
        <w:pStyle w:val="Normal020"/>
        <w:framePr w:w="774" w:h="292" w:hRule="exact" w:wrap="auto" w:vAnchor="page" w:hAnchor="page" w:x="10938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0.0111</w:t>
      </w:r>
    </w:p>
    <w:p w:rsidR="000A1F9B" w:rsidRDefault="00B27F83">
      <w:pPr>
        <w:pStyle w:val="Normal020"/>
        <w:framePr w:w="774" w:h="292" w:hRule="exact" w:wrap="auto" w:vAnchor="page" w:hAnchor="page" w:x="11712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0.7295</w:t>
      </w:r>
    </w:p>
    <w:p w:rsidR="000A1F9B" w:rsidRDefault="00B27F83">
      <w:pPr>
        <w:pStyle w:val="Normal020"/>
        <w:framePr w:w="774" w:h="292" w:hRule="exact" w:wrap="auto" w:vAnchor="page" w:hAnchor="page" w:x="12486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0.2512</w:t>
      </w:r>
    </w:p>
    <w:p w:rsidR="000A1F9B" w:rsidRDefault="00B27F83">
      <w:pPr>
        <w:pStyle w:val="Normal020"/>
        <w:framePr w:w="774" w:h="292" w:hRule="exact" w:wrap="auto" w:vAnchor="page" w:hAnchor="page" w:x="13260" w:y="444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0.4574</w:t>
      </w:r>
    </w:p>
    <w:p w:rsidR="000A1F9B" w:rsidRDefault="00B27F83">
      <w:pPr>
        <w:pStyle w:val="Normal020"/>
        <w:framePr w:w="810" w:h="292" w:hRule="exact" w:wrap="auto" w:vAnchor="page" w:hAnchor="page" w:x="1803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2M013</w:t>
      </w:r>
    </w:p>
    <w:p w:rsidR="000A1F9B" w:rsidRDefault="00B27F83">
      <w:pPr>
        <w:pStyle w:val="Normal020"/>
        <w:framePr w:w="585" w:h="292" w:hRule="exact" w:wrap="auto" w:vAnchor="page" w:hAnchor="page" w:x="2613" w:y="472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491.5</w:t>
      </w:r>
    </w:p>
    <w:p w:rsidR="000A1F9B" w:rsidRDefault="00B27F83">
      <w:pPr>
        <w:pStyle w:val="Normal020"/>
        <w:framePr w:w="774" w:h="292" w:hRule="exact" w:wrap="auto" w:vAnchor="page" w:hAnchor="page" w:x="397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0.3214</w:t>
      </w:r>
    </w:p>
    <w:p w:rsidR="000A1F9B" w:rsidRDefault="00B27F83">
      <w:pPr>
        <w:pStyle w:val="Normal020"/>
        <w:framePr w:w="774" w:h="292" w:hRule="exact" w:wrap="auto" w:vAnchor="page" w:hAnchor="page" w:x="474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2.5670</w:t>
      </w:r>
    </w:p>
    <w:p w:rsidR="000A1F9B" w:rsidRDefault="00B27F83">
      <w:pPr>
        <w:pStyle w:val="Normal020"/>
        <w:framePr w:w="774" w:h="292" w:hRule="exact" w:wrap="auto" w:vAnchor="page" w:hAnchor="page" w:x="5520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0.1948</w:t>
      </w:r>
    </w:p>
    <w:p w:rsidR="000A1F9B" w:rsidRDefault="00B27F83">
      <w:pPr>
        <w:pStyle w:val="Normal020"/>
        <w:framePr w:w="774" w:h="292" w:hRule="exact" w:wrap="auto" w:vAnchor="page" w:hAnchor="page" w:x="6294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0.3470</w:t>
      </w:r>
    </w:p>
    <w:p w:rsidR="000A1F9B" w:rsidRDefault="00B27F83">
      <w:pPr>
        <w:pStyle w:val="Normal020"/>
        <w:framePr w:w="774" w:h="292" w:hRule="exact" w:wrap="auto" w:vAnchor="page" w:hAnchor="page" w:x="706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0.6426</w:t>
      </w:r>
    </w:p>
    <w:p w:rsidR="000A1F9B" w:rsidRDefault="00B27F83">
      <w:pPr>
        <w:pStyle w:val="Normal020"/>
        <w:framePr w:w="774" w:h="292" w:hRule="exact" w:wrap="auto" w:vAnchor="page" w:hAnchor="page" w:x="784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0.4453</w:t>
      </w:r>
    </w:p>
    <w:p w:rsidR="000A1F9B" w:rsidRDefault="00B27F83">
      <w:pPr>
        <w:pStyle w:val="Normal020"/>
        <w:framePr w:w="774" w:h="292" w:hRule="exact" w:wrap="auto" w:vAnchor="page" w:hAnchor="page" w:x="861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0.1105</w:t>
      </w:r>
    </w:p>
    <w:p w:rsidR="000A1F9B" w:rsidRDefault="00B27F83">
      <w:pPr>
        <w:pStyle w:val="Normal020"/>
        <w:framePr w:w="774" w:h="292" w:hRule="exact" w:wrap="auto" w:vAnchor="page" w:hAnchor="page" w:x="9390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0.0136</w:t>
      </w:r>
    </w:p>
    <w:p w:rsidR="000A1F9B" w:rsidRDefault="00B27F83">
      <w:pPr>
        <w:pStyle w:val="Normal020"/>
        <w:framePr w:w="774" w:h="292" w:hRule="exact" w:wrap="auto" w:vAnchor="page" w:hAnchor="page" w:x="10164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0.0023</w:t>
      </w:r>
    </w:p>
    <w:p w:rsidR="000A1F9B" w:rsidRDefault="00B27F83">
      <w:pPr>
        <w:pStyle w:val="Normal020"/>
        <w:framePr w:w="774" w:h="292" w:hRule="exact" w:wrap="auto" w:vAnchor="page" w:hAnchor="page" w:x="10938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0.0100</w:t>
      </w:r>
    </w:p>
    <w:p w:rsidR="000A1F9B" w:rsidRDefault="00B27F83">
      <w:pPr>
        <w:pStyle w:val="Normal020"/>
        <w:framePr w:w="774" w:h="292" w:hRule="exact" w:wrap="auto" w:vAnchor="page" w:hAnchor="page" w:x="11712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0.6793</w:t>
      </w:r>
    </w:p>
    <w:p w:rsidR="000A1F9B" w:rsidRDefault="00B27F83">
      <w:pPr>
        <w:pStyle w:val="Normal020"/>
        <w:framePr w:w="774" w:h="292" w:hRule="exact" w:wrap="auto" w:vAnchor="page" w:hAnchor="page" w:x="12486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0.2408</w:t>
      </w:r>
    </w:p>
    <w:p w:rsidR="000A1F9B" w:rsidRDefault="00B27F83">
      <w:pPr>
        <w:pStyle w:val="Normal020"/>
        <w:framePr w:w="774" w:h="292" w:hRule="exact" w:wrap="auto" w:vAnchor="page" w:hAnchor="page" w:x="13260" w:y="472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0.2930</w:t>
      </w:r>
    </w:p>
    <w:p w:rsidR="000A1F9B" w:rsidRDefault="00B27F83">
      <w:pPr>
        <w:pStyle w:val="Normal020"/>
        <w:framePr w:w="810" w:h="292" w:hRule="exact" w:wrap="auto" w:vAnchor="page" w:hAnchor="page" w:x="1803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2M014</w:t>
      </w:r>
    </w:p>
    <w:p w:rsidR="000A1F9B" w:rsidRDefault="00B27F83">
      <w:pPr>
        <w:pStyle w:val="Normal020"/>
        <w:framePr w:w="585" w:h="292" w:hRule="exact" w:wrap="auto" w:vAnchor="page" w:hAnchor="page" w:x="2613" w:y="500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513.0</w:t>
      </w:r>
    </w:p>
    <w:p w:rsidR="000A1F9B" w:rsidRDefault="00B27F83">
      <w:pPr>
        <w:pStyle w:val="Normal020"/>
        <w:framePr w:w="774" w:h="292" w:hRule="exact" w:wrap="auto" w:vAnchor="page" w:hAnchor="page" w:x="397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0.3015</w:t>
      </w:r>
    </w:p>
    <w:p w:rsidR="000A1F9B" w:rsidRDefault="00B27F83">
      <w:pPr>
        <w:pStyle w:val="Normal020"/>
        <w:framePr w:w="774" w:h="292" w:hRule="exact" w:wrap="auto" w:vAnchor="page" w:hAnchor="page" w:x="474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2.4071</w:t>
      </w:r>
    </w:p>
    <w:p w:rsidR="000A1F9B" w:rsidRDefault="00B27F83">
      <w:pPr>
        <w:pStyle w:val="Normal020"/>
        <w:framePr w:w="774" w:h="292" w:hRule="exact" w:wrap="auto" w:vAnchor="page" w:hAnchor="page" w:x="5520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0.1729</w:t>
      </w:r>
    </w:p>
    <w:p w:rsidR="000A1F9B" w:rsidRDefault="00B27F83">
      <w:pPr>
        <w:pStyle w:val="Normal020"/>
        <w:framePr w:w="774" w:h="292" w:hRule="exact" w:wrap="auto" w:vAnchor="page" w:hAnchor="page" w:x="6294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0.3316</w:t>
      </w:r>
    </w:p>
    <w:p w:rsidR="000A1F9B" w:rsidRDefault="00B27F83">
      <w:pPr>
        <w:pStyle w:val="Normal020"/>
        <w:framePr w:w="774" w:h="292" w:hRule="exact" w:wrap="auto" w:vAnchor="page" w:hAnchor="page" w:x="706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0.5764</w:t>
      </w:r>
    </w:p>
    <w:p w:rsidR="000A1F9B" w:rsidRDefault="00B27F83">
      <w:pPr>
        <w:pStyle w:val="Normal020"/>
        <w:framePr w:w="774" w:h="292" w:hRule="exact" w:wrap="auto" w:vAnchor="page" w:hAnchor="page" w:x="784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0.4305</w:t>
      </w:r>
    </w:p>
    <w:p w:rsidR="000A1F9B" w:rsidRDefault="00B27F83">
      <w:pPr>
        <w:pStyle w:val="Normal020"/>
        <w:framePr w:w="774" w:h="292" w:hRule="exact" w:wrap="auto" w:vAnchor="page" w:hAnchor="page" w:x="861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0.1091</w:t>
      </w:r>
    </w:p>
    <w:p w:rsidR="000A1F9B" w:rsidRDefault="00B27F83">
      <w:pPr>
        <w:pStyle w:val="Normal020"/>
        <w:framePr w:w="774" w:h="292" w:hRule="exact" w:wrap="auto" w:vAnchor="page" w:hAnchor="page" w:x="9390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0.0111</w:t>
      </w:r>
    </w:p>
    <w:p w:rsidR="000A1F9B" w:rsidRDefault="00B27F83">
      <w:pPr>
        <w:pStyle w:val="Normal020"/>
        <w:framePr w:w="774" w:h="292" w:hRule="exact" w:wrap="auto" w:vAnchor="page" w:hAnchor="page" w:x="10164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0.0028</w:t>
      </w:r>
    </w:p>
    <w:p w:rsidR="000A1F9B" w:rsidRDefault="00B27F83">
      <w:pPr>
        <w:pStyle w:val="Normal020"/>
        <w:framePr w:w="774" w:h="292" w:hRule="exact" w:wrap="auto" w:vAnchor="page" w:hAnchor="page" w:x="10938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0.0096</w:t>
      </w:r>
    </w:p>
    <w:p w:rsidR="000A1F9B" w:rsidRDefault="00B27F83">
      <w:pPr>
        <w:pStyle w:val="Normal020"/>
        <w:framePr w:w="774" w:h="292" w:hRule="exact" w:wrap="auto" w:vAnchor="page" w:hAnchor="page" w:x="11712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0.6659</w:t>
      </w:r>
    </w:p>
    <w:p w:rsidR="000A1F9B" w:rsidRDefault="00B27F83">
      <w:pPr>
        <w:pStyle w:val="Normal020"/>
        <w:framePr w:w="774" w:h="292" w:hRule="exact" w:wrap="auto" w:vAnchor="page" w:hAnchor="page" w:x="12486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0.2399</w:t>
      </w:r>
    </w:p>
    <w:p w:rsidR="000A1F9B" w:rsidRDefault="00B27F83">
      <w:pPr>
        <w:pStyle w:val="Normal020"/>
        <w:framePr w:w="774" w:h="292" w:hRule="exact" w:wrap="auto" w:vAnchor="page" w:hAnchor="page" w:x="13260" w:y="500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0.2508</w:t>
      </w:r>
    </w:p>
    <w:p w:rsidR="000A1F9B" w:rsidRDefault="00B27F83">
      <w:pPr>
        <w:pStyle w:val="Normal020"/>
        <w:framePr w:w="810" w:h="292" w:hRule="exact" w:wrap="auto" w:vAnchor="page" w:hAnchor="page" w:x="1803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2M015</w:t>
      </w:r>
    </w:p>
    <w:p w:rsidR="000A1F9B" w:rsidRDefault="00B27F83">
      <w:pPr>
        <w:pStyle w:val="Normal020"/>
        <w:framePr w:w="585" w:h="292" w:hRule="exact" w:wrap="auto" w:vAnchor="page" w:hAnchor="page" w:x="2613" w:y="529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429.0</w:t>
      </w:r>
    </w:p>
    <w:p w:rsidR="000A1F9B" w:rsidRDefault="00B27F83">
      <w:pPr>
        <w:pStyle w:val="Normal020"/>
        <w:framePr w:w="774" w:h="292" w:hRule="exact" w:wrap="auto" w:vAnchor="page" w:hAnchor="page" w:x="397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0.3373</w:t>
      </w:r>
    </w:p>
    <w:p w:rsidR="000A1F9B" w:rsidRDefault="00B27F83">
      <w:pPr>
        <w:pStyle w:val="Normal020"/>
        <w:framePr w:w="774" w:h="292" w:hRule="exact" w:wrap="auto" w:vAnchor="page" w:hAnchor="page" w:x="474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2.3434</w:t>
      </w:r>
    </w:p>
    <w:p w:rsidR="000A1F9B" w:rsidRDefault="00B27F83">
      <w:pPr>
        <w:pStyle w:val="Normal020"/>
        <w:framePr w:w="774" w:h="292" w:hRule="exact" w:wrap="auto" w:vAnchor="page" w:hAnchor="page" w:x="5520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0.2342</w:t>
      </w:r>
    </w:p>
    <w:p w:rsidR="000A1F9B" w:rsidRDefault="00B27F83">
      <w:pPr>
        <w:pStyle w:val="Normal020"/>
        <w:framePr w:w="774" w:h="292" w:hRule="exact" w:wrap="auto" w:vAnchor="page" w:hAnchor="page" w:x="6294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0.3468</w:t>
      </w:r>
    </w:p>
    <w:p w:rsidR="000A1F9B" w:rsidRDefault="00B27F83">
      <w:pPr>
        <w:pStyle w:val="Normal020"/>
        <w:framePr w:w="774" w:h="292" w:hRule="exact" w:wrap="auto" w:vAnchor="page" w:hAnchor="page" w:x="706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0.6479</w:t>
      </w:r>
    </w:p>
    <w:p w:rsidR="000A1F9B" w:rsidRDefault="00B27F83">
      <w:pPr>
        <w:pStyle w:val="Normal020"/>
        <w:framePr w:w="774" w:h="292" w:hRule="exact" w:wrap="auto" w:vAnchor="page" w:hAnchor="page" w:x="784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0.5074</w:t>
      </w:r>
    </w:p>
    <w:p w:rsidR="000A1F9B" w:rsidRDefault="00B27F83">
      <w:pPr>
        <w:pStyle w:val="Normal020"/>
        <w:framePr w:w="774" w:h="292" w:hRule="exact" w:wrap="auto" w:vAnchor="page" w:hAnchor="page" w:x="861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0.0889</w:t>
      </w:r>
    </w:p>
    <w:p w:rsidR="000A1F9B" w:rsidRDefault="00B27F83">
      <w:pPr>
        <w:pStyle w:val="Normal020"/>
        <w:framePr w:w="774" w:h="292" w:hRule="exact" w:wrap="auto" w:vAnchor="page" w:hAnchor="page" w:x="9390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0.0138</w:t>
      </w:r>
    </w:p>
    <w:p w:rsidR="000A1F9B" w:rsidRDefault="00B27F83">
      <w:pPr>
        <w:pStyle w:val="Normal020"/>
        <w:framePr w:w="774" w:h="292" w:hRule="exact" w:wrap="auto" w:vAnchor="page" w:hAnchor="page" w:x="10164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0.0033</w:t>
      </w:r>
    </w:p>
    <w:p w:rsidR="000A1F9B" w:rsidRDefault="00B27F83">
      <w:pPr>
        <w:pStyle w:val="Normal020"/>
        <w:framePr w:w="774" w:h="292" w:hRule="exact" w:wrap="auto" w:vAnchor="page" w:hAnchor="page" w:x="10938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0.0096</w:t>
      </w:r>
    </w:p>
    <w:p w:rsidR="000A1F9B" w:rsidRDefault="00B27F83">
      <w:pPr>
        <w:pStyle w:val="Normal020"/>
        <w:framePr w:w="774" w:h="292" w:hRule="exact" w:wrap="auto" w:vAnchor="page" w:hAnchor="page" w:x="11712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0.7581</w:t>
      </w:r>
    </w:p>
    <w:p w:rsidR="000A1F9B" w:rsidRDefault="00B27F83">
      <w:pPr>
        <w:pStyle w:val="Normal020"/>
        <w:framePr w:w="774" w:h="292" w:hRule="exact" w:wrap="auto" w:vAnchor="page" w:hAnchor="page" w:x="12486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0.2760</w:t>
      </w:r>
    </w:p>
    <w:p w:rsidR="000A1F9B" w:rsidRDefault="00B27F83">
      <w:pPr>
        <w:pStyle w:val="Normal020"/>
        <w:framePr w:w="774" w:h="292" w:hRule="exact" w:wrap="auto" w:vAnchor="page" w:hAnchor="page" w:x="13260" w:y="529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0.3479</w:t>
      </w:r>
    </w:p>
    <w:p w:rsidR="000A1F9B" w:rsidRDefault="00B27F83">
      <w:pPr>
        <w:pStyle w:val="Normal020"/>
        <w:framePr w:w="810" w:h="292" w:hRule="exact" w:wrap="auto" w:vAnchor="page" w:hAnchor="page" w:x="1803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3M011</w:t>
      </w:r>
    </w:p>
    <w:p w:rsidR="000A1F9B" w:rsidRDefault="00B27F83">
      <w:pPr>
        <w:pStyle w:val="Normal020"/>
        <w:framePr w:w="585" w:h="292" w:hRule="exact" w:wrap="auto" w:vAnchor="page" w:hAnchor="page" w:x="2613" w:y="557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467.7</w:t>
      </w:r>
    </w:p>
    <w:p w:rsidR="000A1F9B" w:rsidRDefault="00B27F83">
      <w:pPr>
        <w:pStyle w:val="Normal020"/>
        <w:framePr w:w="774" w:h="292" w:hRule="exact" w:wrap="auto" w:vAnchor="page" w:hAnchor="page" w:x="397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0.3529</w:t>
      </w:r>
    </w:p>
    <w:p w:rsidR="000A1F9B" w:rsidRDefault="00B27F83">
      <w:pPr>
        <w:pStyle w:val="Normal020"/>
        <w:framePr w:w="774" w:h="292" w:hRule="exact" w:wrap="auto" w:vAnchor="page" w:hAnchor="page" w:x="474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2.5044</w:t>
      </w:r>
    </w:p>
    <w:p w:rsidR="000A1F9B" w:rsidRDefault="00B27F83">
      <w:pPr>
        <w:pStyle w:val="Normal020"/>
        <w:framePr w:w="774" w:h="292" w:hRule="exact" w:wrap="auto" w:vAnchor="page" w:hAnchor="page" w:x="5520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0.1812</w:t>
      </w:r>
    </w:p>
    <w:p w:rsidR="000A1F9B" w:rsidRDefault="00B27F83">
      <w:pPr>
        <w:pStyle w:val="Normal020"/>
        <w:framePr w:w="774" w:h="292" w:hRule="exact" w:wrap="auto" w:vAnchor="page" w:hAnchor="page" w:x="6294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0.4155</w:t>
      </w:r>
    </w:p>
    <w:p w:rsidR="000A1F9B" w:rsidRDefault="00B27F83">
      <w:pPr>
        <w:pStyle w:val="Normal020"/>
        <w:framePr w:w="774" w:h="292" w:hRule="exact" w:wrap="auto" w:vAnchor="page" w:hAnchor="page" w:x="706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0.7029</w:t>
      </w:r>
    </w:p>
    <w:p w:rsidR="000A1F9B" w:rsidRDefault="00B27F83">
      <w:pPr>
        <w:pStyle w:val="Normal020"/>
        <w:framePr w:w="774" w:h="292" w:hRule="exact" w:wrap="auto" w:vAnchor="page" w:hAnchor="page" w:x="784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0.5030</w:t>
      </w:r>
    </w:p>
    <w:p w:rsidR="000A1F9B" w:rsidRDefault="00B27F83">
      <w:pPr>
        <w:pStyle w:val="Normal020"/>
        <w:framePr w:w="774" w:h="292" w:hRule="exact" w:wrap="auto" w:vAnchor="page" w:hAnchor="page" w:x="861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0.1218</w:t>
      </w:r>
    </w:p>
    <w:p w:rsidR="000A1F9B" w:rsidRDefault="00B27F83">
      <w:pPr>
        <w:pStyle w:val="Normal020"/>
        <w:framePr w:w="774" w:h="292" w:hRule="exact" w:wrap="auto" w:vAnchor="page" w:hAnchor="page" w:x="9390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0.0113</w:t>
      </w:r>
    </w:p>
    <w:p w:rsidR="000A1F9B" w:rsidRDefault="00B27F83">
      <w:pPr>
        <w:pStyle w:val="Normal020"/>
        <w:framePr w:w="774" w:h="292" w:hRule="exact" w:wrap="auto" w:vAnchor="page" w:hAnchor="page" w:x="10164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0.0030</w:t>
      </w:r>
    </w:p>
    <w:p w:rsidR="000A1F9B" w:rsidRDefault="00B27F83">
      <w:pPr>
        <w:pStyle w:val="Normal020"/>
        <w:framePr w:w="774" w:h="292" w:hRule="exact" w:wrap="auto" w:vAnchor="page" w:hAnchor="page" w:x="10938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0.0148</w:t>
      </w:r>
    </w:p>
    <w:p w:rsidR="000A1F9B" w:rsidRDefault="00B27F83">
      <w:pPr>
        <w:pStyle w:val="Normal020"/>
        <w:framePr w:w="774" w:h="292" w:hRule="exact" w:wrap="auto" w:vAnchor="page" w:hAnchor="page" w:x="11712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0.7994</w:t>
      </w:r>
    </w:p>
    <w:p w:rsidR="000A1F9B" w:rsidRDefault="00B27F83">
      <w:pPr>
        <w:pStyle w:val="Normal020"/>
        <w:framePr w:w="774" w:h="292" w:hRule="exact" w:wrap="auto" w:vAnchor="page" w:hAnchor="page" w:x="12486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0.2898</w:t>
      </w:r>
    </w:p>
    <w:p w:rsidR="000A1F9B" w:rsidRDefault="00B27F83">
      <w:pPr>
        <w:pStyle w:val="Normal020"/>
        <w:framePr w:w="774" w:h="292" w:hRule="exact" w:wrap="auto" w:vAnchor="page" w:hAnchor="page" w:x="13260" w:y="557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0.3112</w:t>
      </w:r>
    </w:p>
    <w:p w:rsidR="000A1F9B" w:rsidRDefault="00B27F83">
      <w:pPr>
        <w:pStyle w:val="Normal020"/>
        <w:framePr w:w="810" w:h="292" w:hRule="exact" w:wrap="auto" w:vAnchor="page" w:hAnchor="page" w:x="1803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3M012</w:t>
      </w:r>
    </w:p>
    <w:p w:rsidR="000A1F9B" w:rsidRDefault="00B27F83">
      <w:pPr>
        <w:pStyle w:val="Normal020"/>
        <w:framePr w:w="585" w:h="292" w:hRule="exact" w:wrap="auto" w:vAnchor="page" w:hAnchor="page" w:x="2613" w:y="585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549.7</w:t>
      </w:r>
    </w:p>
    <w:p w:rsidR="000A1F9B" w:rsidRDefault="00B27F83">
      <w:pPr>
        <w:pStyle w:val="Normal020"/>
        <w:framePr w:w="774" w:h="292" w:hRule="exact" w:wrap="auto" w:vAnchor="page" w:hAnchor="page" w:x="397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0.3557</w:t>
      </w:r>
    </w:p>
    <w:p w:rsidR="000A1F9B" w:rsidRDefault="00B27F83">
      <w:pPr>
        <w:pStyle w:val="Normal020"/>
        <w:framePr w:w="774" w:h="292" w:hRule="exact" w:wrap="auto" w:vAnchor="page" w:hAnchor="page" w:x="474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2.9813</w:t>
      </w:r>
    </w:p>
    <w:p w:rsidR="000A1F9B" w:rsidRDefault="00B27F83">
      <w:pPr>
        <w:pStyle w:val="Normal020"/>
        <w:framePr w:w="774" w:h="292" w:hRule="exact" w:wrap="auto" w:vAnchor="page" w:hAnchor="page" w:x="5520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0.1761</w:t>
      </w:r>
    </w:p>
    <w:p w:rsidR="000A1F9B" w:rsidRDefault="00B27F83">
      <w:pPr>
        <w:pStyle w:val="Normal020"/>
        <w:framePr w:w="774" w:h="292" w:hRule="exact" w:wrap="auto" w:vAnchor="page" w:hAnchor="page" w:x="6294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0.3671</w:t>
      </w:r>
    </w:p>
    <w:p w:rsidR="000A1F9B" w:rsidRDefault="00B27F83">
      <w:pPr>
        <w:pStyle w:val="Normal020"/>
        <w:framePr w:w="774" w:h="292" w:hRule="exact" w:wrap="auto" w:vAnchor="page" w:hAnchor="page" w:x="706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0.7383</w:t>
      </w:r>
    </w:p>
    <w:p w:rsidR="000A1F9B" w:rsidRDefault="00B27F83">
      <w:pPr>
        <w:pStyle w:val="Normal020"/>
        <w:framePr w:w="774" w:h="292" w:hRule="exact" w:wrap="auto" w:vAnchor="page" w:hAnchor="page" w:x="784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0.4235</w:t>
      </w:r>
    </w:p>
    <w:p w:rsidR="000A1F9B" w:rsidRDefault="00B27F83">
      <w:pPr>
        <w:pStyle w:val="Normal020"/>
        <w:framePr w:w="774" w:h="292" w:hRule="exact" w:wrap="auto" w:vAnchor="page" w:hAnchor="page" w:x="861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0.1027</w:t>
      </w:r>
    </w:p>
    <w:p w:rsidR="000A1F9B" w:rsidRDefault="00B27F83">
      <w:pPr>
        <w:pStyle w:val="Normal020"/>
        <w:framePr w:w="774" w:h="292" w:hRule="exact" w:wrap="auto" w:vAnchor="page" w:hAnchor="page" w:x="9390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0.0105</w:t>
      </w:r>
    </w:p>
    <w:p w:rsidR="000A1F9B" w:rsidRDefault="00B27F83">
      <w:pPr>
        <w:pStyle w:val="Normal020"/>
        <w:framePr w:w="774" w:h="292" w:hRule="exact" w:wrap="auto" w:vAnchor="page" w:hAnchor="page" w:x="10164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0.0028</w:t>
      </w:r>
    </w:p>
    <w:p w:rsidR="000A1F9B" w:rsidRDefault="00B27F83">
      <w:pPr>
        <w:pStyle w:val="Normal020"/>
        <w:framePr w:w="774" w:h="292" w:hRule="exact" w:wrap="auto" w:vAnchor="page" w:hAnchor="page" w:x="10938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0.0127</w:t>
      </w:r>
    </w:p>
    <w:p w:rsidR="000A1F9B" w:rsidRDefault="00B27F83">
      <w:pPr>
        <w:pStyle w:val="Normal020"/>
        <w:framePr w:w="774" w:h="292" w:hRule="exact" w:wrap="auto" w:vAnchor="page" w:hAnchor="page" w:x="11712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0.7098</w:t>
      </w:r>
    </w:p>
    <w:p w:rsidR="000A1F9B" w:rsidRDefault="00B27F83">
      <w:pPr>
        <w:pStyle w:val="Normal020"/>
        <w:framePr w:w="774" w:h="292" w:hRule="exact" w:wrap="auto" w:vAnchor="page" w:hAnchor="page" w:x="12486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0.2532</w:t>
      </w:r>
    </w:p>
    <w:p w:rsidR="000A1F9B" w:rsidRDefault="00B27F83">
      <w:pPr>
        <w:pStyle w:val="Normal020"/>
        <w:framePr w:w="774" w:h="292" w:hRule="exact" w:wrap="auto" w:vAnchor="page" w:hAnchor="page" w:x="13260" w:y="585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0.2624</w:t>
      </w:r>
    </w:p>
    <w:p w:rsidR="000A1F9B" w:rsidRDefault="00B27F83">
      <w:pPr>
        <w:pStyle w:val="Normal020"/>
        <w:framePr w:w="810" w:h="292" w:hRule="exact" w:wrap="auto" w:vAnchor="page" w:hAnchor="page" w:x="1803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3M013</w:t>
      </w:r>
    </w:p>
    <w:p w:rsidR="000A1F9B" w:rsidRDefault="00B27F83">
      <w:pPr>
        <w:pStyle w:val="Normal020"/>
        <w:framePr w:w="585" w:h="292" w:hRule="exact" w:wrap="auto" w:vAnchor="page" w:hAnchor="page" w:x="2613" w:y="613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461.7</w:t>
      </w:r>
    </w:p>
    <w:p w:rsidR="000A1F9B" w:rsidRDefault="00B27F83">
      <w:pPr>
        <w:pStyle w:val="Normal020"/>
        <w:framePr w:w="774" w:h="292" w:hRule="exact" w:wrap="auto" w:vAnchor="page" w:hAnchor="page" w:x="397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0.3398</w:t>
      </w:r>
    </w:p>
    <w:p w:rsidR="000A1F9B" w:rsidRDefault="00B27F83">
      <w:pPr>
        <w:pStyle w:val="Normal020"/>
        <w:framePr w:w="774" w:h="292" w:hRule="exact" w:wrap="auto" w:vAnchor="page" w:hAnchor="page" w:x="474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2.3972</w:t>
      </w:r>
    </w:p>
    <w:p w:rsidR="000A1F9B" w:rsidRDefault="00B27F83">
      <w:pPr>
        <w:pStyle w:val="Normal020"/>
        <w:framePr w:w="774" w:h="292" w:hRule="exact" w:wrap="auto" w:vAnchor="page" w:hAnchor="page" w:x="5520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0.1626</w:t>
      </w:r>
    </w:p>
    <w:p w:rsidR="000A1F9B" w:rsidRDefault="00B27F83">
      <w:pPr>
        <w:pStyle w:val="Normal020"/>
        <w:framePr w:w="774" w:h="292" w:hRule="exact" w:wrap="auto" w:vAnchor="page" w:hAnchor="page" w:x="6294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0.3703</w:t>
      </w:r>
    </w:p>
    <w:p w:rsidR="000A1F9B" w:rsidRDefault="00B27F83">
      <w:pPr>
        <w:pStyle w:val="Normal020"/>
        <w:framePr w:w="774" w:h="292" w:hRule="exact" w:wrap="auto" w:vAnchor="page" w:hAnchor="page" w:x="706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0.6523</w:t>
      </w:r>
    </w:p>
    <w:p w:rsidR="000A1F9B" w:rsidRDefault="00B27F83">
      <w:pPr>
        <w:pStyle w:val="Normal020"/>
        <w:framePr w:w="774" w:h="292" w:hRule="exact" w:wrap="auto" w:vAnchor="page" w:hAnchor="page" w:x="784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0.4829</w:t>
      </w:r>
    </w:p>
    <w:p w:rsidR="000A1F9B" w:rsidRDefault="00B27F83">
      <w:pPr>
        <w:pStyle w:val="Normal020"/>
        <w:framePr w:w="774" w:h="292" w:hRule="exact" w:wrap="auto" w:vAnchor="page" w:hAnchor="page" w:x="861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0.1159</w:t>
      </w:r>
    </w:p>
    <w:p w:rsidR="000A1F9B" w:rsidRDefault="00B27F83">
      <w:pPr>
        <w:pStyle w:val="Normal020"/>
        <w:framePr w:w="774" w:h="292" w:hRule="exact" w:wrap="auto" w:vAnchor="page" w:hAnchor="page" w:x="9390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0.0140</w:t>
      </w:r>
    </w:p>
    <w:p w:rsidR="000A1F9B" w:rsidRDefault="00B27F83">
      <w:pPr>
        <w:pStyle w:val="Normal020"/>
        <w:framePr w:w="774" w:h="292" w:hRule="exact" w:wrap="auto" w:vAnchor="page" w:hAnchor="page" w:x="10164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0.0029</w:t>
      </w:r>
    </w:p>
    <w:p w:rsidR="000A1F9B" w:rsidRDefault="00B27F83">
      <w:pPr>
        <w:pStyle w:val="Normal020"/>
        <w:framePr w:w="774" w:h="292" w:hRule="exact" w:wrap="auto" w:vAnchor="page" w:hAnchor="page" w:x="10938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0.0094</w:t>
      </w:r>
    </w:p>
    <w:p w:rsidR="000A1F9B" w:rsidRDefault="00B27F83">
      <w:pPr>
        <w:pStyle w:val="Normal020"/>
        <w:framePr w:w="774" w:h="292" w:hRule="exact" w:wrap="auto" w:vAnchor="page" w:hAnchor="page" w:x="11712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0.7103</w:t>
      </w:r>
    </w:p>
    <w:p w:rsidR="000A1F9B" w:rsidRDefault="00B27F83">
      <w:pPr>
        <w:pStyle w:val="Normal020"/>
        <w:framePr w:w="774" w:h="292" w:hRule="exact" w:wrap="auto" w:vAnchor="page" w:hAnchor="page" w:x="12486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0.2422</w:t>
      </w:r>
    </w:p>
    <w:p w:rsidR="000A1F9B" w:rsidRDefault="00B27F83">
      <w:pPr>
        <w:pStyle w:val="Normal020"/>
        <w:framePr w:w="774" w:h="292" w:hRule="exact" w:wrap="auto" w:vAnchor="page" w:hAnchor="page" w:x="13260" w:y="613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0.3114</w:t>
      </w:r>
    </w:p>
    <w:p w:rsidR="000A1F9B" w:rsidRDefault="00B27F83">
      <w:pPr>
        <w:pStyle w:val="Normal020"/>
        <w:framePr w:w="810" w:h="292" w:hRule="exact" w:wrap="auto" w:vAnchor="page" w:hAnchor="page" w:x="1803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3M014</w:t>
      </w:r>
    </w:p>
    <w:p w:rsidR="000A1F9B" w:rsidRDefault="00B27F83">
      <w:pPr>
        <w:pStyle w:val="Normal020"/>
        <w:framePr w:w="585" w:h="292" w:hRule="exact" w:wrap="auto" w:vAnchor="page" w:hAnchor="page" w:x="2613" w:y="641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388.4</w:t>
      </w:r>
    </w:p>
    <w:p w:rsidR="000A1F9B" w:rsidRDefault="00B27F83">
      <w:pPr>
        <w:pStyle w:val="Normal020"/>
        <w:framePr w:w="774" w:h="292" w:hRule="exact" w:wrap="auto" w:vAnchor="page" w:hAnchor="page" w:x="397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0.3647</w:t>
      </w:r>
    </w:p>
    <w:p w:rsidR="000A1F9B" w:rsidRDefault="00B27F83">
      <w:pPr>
        <w:pStyle w:val="Normal020"/>
        <w:framePr w:w="774" w:h="292" w:hRule="exact" w:wrap="auto" w:vAnchor="page" w:hAnchor="page" w:x="474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2.5242</w:t>
      </w:r>
    </w:p>
    <w:p w:rsidR="000A1F9B" w:rsidRDefault="00B27F83">
      <w:pPr>
        <w:pStyle w:val="Normal020"/>
        <w:framePr w:w="774" w:h="292" w:hRule="exact" w:wrap="auto" w:vAnchor="page" w:hAnchor="page" w:x="5520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0.1773</w:t>
      </w:r>
    </w:p>
    <w:p w:rsidR="000A1F9B" w:rsidRDefault="00B27F83">
      <w:pPr>
        <w:pStyle w:val="Normal020"/>
        <w:framePr w:w="774" w:h="292" w:hRule="exact" w:wrap="auto" w:vAnchor="page" w:hAnchor="page" w:x="6294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0.4260</w:t>
      </w:r>
    </w:p>
    <w:p w:rsidR="000A1F9B" w:rsidRDefault="00B27F83">
      <w:pPr>
        <w:pStyle w:val="Normal020"/>
        <w:framePr w:w="774" w:h="292" w:hRule="exact" w:wrap="auto" w:vAnchor="page" w:hAnchor="page" w:x="706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0.6033</w:t>
      </w:r>
    </w:p>
    <w:p w:rsidR="000A1F9B" w:rsidRDefault="00B27F83">
      <w:pPr>
        <w:pStyle w:val="Normal020"/>
        <w:framePr w:w="774" w:h="292" w:hRule="exact" w:wrap="auto" w:vAnchor="page" w:hAnchor="page" w:x="784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0.4981</w:t>
      </w:r>
    </w:p>
    <w:p w:rsidR="000A1F9B" w:rsidRDefault="00B27F83">
      <w:pPr>
        <w:pStyle w:val="Normal020"/>
        <w:framePr w:w="774" w:h="292" w:hRule="exact" w:wrap="auto" w:vAnchor="page" w:hAnchor="page" w:x="861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0.1141</w:t>
      </w:r>
    </w:p>
    <w:p w:rsidR="000A1F9B" w:rsidRDefault="00B27F83">
      <w:pPr>
        <w:pStyle w:val="Normal020"/>
        <w:framePr w:w="774" w:h="292" w:hRule="exact" w:wrap="auto" w:vAnchor="page" w:hAnchor="page" w:x="9390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0.0107</w:t>
      </w:r>
    </w:p>
    <w:p w:rsidR="000A1F9B" w:rsidRDefault="00B27F83">
      <w:pPr>
        <w:pStyle w:val="Normal020"/>
        <w:framePr w:w="774" w:h="292" w:hRule="exact" w:wrap="auto" w:vAnchor="page" w:hAnchor="page" w:x="10164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0.0037</w:t>
      </w:r>
    </w:p>
    <w:p w:rsidR="000A1F9B" w:rsidRDefault="00B27F83">
      <w:pPr>
        <w:pStyle w:val="Normal020"/>
        <w:framePr w:w="774" w:h="292" w:hRule="exact" w:wrap="auto" w:vAnchor="page" w:hAnchor="page" w:x="10938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0.0093</w:t>
      </w:r>
    </w:p>
    <w:p w:rsidR="000A1F9B" w:rsidRDefault="00B27F83">
      <w:pPr>
        <w:pStyle w:val="Normal020"/>
        <w:framePr w:w="774" w:h="292" w:hRule="exact" w:wrap="auto" w:vAnchor="page" w:hAnchor="page" w:x="11712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0.4672</w:t>
      </w:r>
    </w:p>
    <w:p w:rsidR="000A1F9B" w:rsidRDefault="00B27F83">
      <w:pPr>
        <w:pStyle w:val="Normal020"/>
        <w:framePr w:w="774" w:h="292" w:hRule="exact" w:wrap="auto" w:vAnchor="page" w:hAnchor="page" w:x="12486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0.2124</w:t>
      </w:r>
    </w:p>
    <w:p w:rsidR="000A1F9B" w:rsidRDefault="00B27F83">
      <w:pPr>
        <w:pStyle w:val="Normal020"/>
        <w:framePr w:w="774" w:h="292" w:hRule="exact" w:wrap="auto" w:vAnchor="page" w:hAnchor="page" w:x="13260" w:y="641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0.2893</w:t>
      </w:r>
    </w:p>
    <w:p w:rsidR="000A1F9B" w:rsidRDefault="00B27F83">
      <w:pPr>
        <w:pStyle w:val="Normal020"/>
        <w:framePr w:w="810" w:h="292" w:hRule="exact" w:wrap="auto" w:vAnchor="page" w:hAnchor="page" w:x="1803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3M015</w:t>
      </w:r>
    </w:p>
    <w:p w:rsidR="000A1F9B" w:rsidRDefault="00B27F83">
      <w:pPr>
        <w:pStyle w:val="Normal020"/>
        <w:framePr w:w="585" w:h="292" w:hRule="exact" w:wrap="auto" w:vAnchor="page" w:hAnchor="page" w:x="2613" w:y="670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420.1</w:t>
      </w:r>
    </w:p>
    <w:p w:rsidR="000A1F9B" w:rsidRDefault="00B27F83">
      <w:pPr>
        <w:pStyle w:val="Normal020"/>
        <w:framePr w:w="774" w:h="292" w:hRule="exact" w:wrap="auto" w:vAnchor="page" w:hAnchor="page" w:x="397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0.3590</w:t>
      </w:r>
    </w:p>
    <w:p w:rsidR="000A1F9B" w:rsidRDefault="00B27F83">
      <w:pPr>
        <w:pStyle w:val="Normal020"/>
        <w:framePr w:w="774" w:h="292" w:hRule="exact" w:wrap="auto" w:vAnchor="page" w:hAnchor="page" w:x="474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2.3257</w:t>
      </w:r>
    </w:p>
    <w:p w:rsidR="000A1F9B" w:rsidRDefault="00B27F83">
      <w:pPr>
        <w:pStyle w:val="Normal020"/>
        <w:framePr w:w="774" w:h="292" w:hRule="exact" w:wrap="auto" w:vAnchor="page" w:hAnchor="page" w:x="5520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0.1829</w:t>
      </w:r>
    </w:p>
    <w:p w:rsidR="000A1F9B" w:rsidRDefault="00B27F83">
      <w:pPr>
        <w:pStyle w:val="Normal020"/>
        <w:framePr w:w="774" w:h="292" w:hRule="exact" w:wrap="auto" w:vAnchor="page" w:hAnchor="page" w:x="6294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0.3683</w:t>
      </w:r>
    </w:p>
    <w:p w:rsidR="000A1F9B" w:rsidRDefault="00B27F83">
      <w:pPr>
        <w:pStyle w:val="Normal020"/>
        <w:framePr w:w="774" w:h="292" w:hRule="exact" w:wrap="auto" w:vAnchor="page" w:hAnchor="page" w:x="706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0.6803</w:t>
      </w:r>
    </w:p>
    <w:p w:rsidR="000A1F9B" w:rsidRDefault="00B27F83">
      <w:pPr>
        <w:pStyle w:val="Normal020"/>
        <w:framePr w:w="774" w:h="292" w:hRule="exact" w:wrap="auto" w:vAnchor="page" w:hAnchor="page" w:x="784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0.5031</w:t>
      </w:r>
    </w:p>
    <w:p w:rsidR="000A1F9B" w:rsidRDefault="00B27F83">
      <w:pPr>
        <w:pStyle w:val="Normal020"/>
        <w:framePr w:w="774" w:h="292" w:hRule="exact" w:wrap="auto" w:vAnchor="page" w:hAnchor="page" w:x="861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0.0801</w:t>
      </w:r>
    </w:p>
    <w:p w:rsidR="000A1F9B" w:rsidRDefault="00B27F83">
      <w:pPr>
        <w:pStyle w:val="Normal020"/>
        <w:framePr w:w="774" w:h="292" w:hRule="exact" w:wrap="auto" w:vAnchor="page" w:hAnchor="page" w:x="9390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0.0158</w:t>
      </w:r>
    </w:p>
    <w:p w:rsidR="000A1F9B" w:rsidRDefault="00B27F83">
      <w:pPr>
        <w:pStyle w:val="Normal020"/>
        <w:framePr w:w="774" w:h="292" w:hRule="exact" w:wrap="auto" w:vAnchor="page" w:hAnchor="page" w:x="10164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0.0031</w:t>
      </w:r>
    </w:p>
    <w:p w:rsidR="000A1F9B" w:rsidRDefault="00B27F83">
      <w:pPr>
        <w:pStyle w:val="Normal020"/>
        <w:framePr w:w="774" w:h="292" w:hRule="exact" w:wrap="auto" w:vAnchor="page" w:hAnchor="page" w:x="10938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0.0128</w:t>
      </w:r>
    </w:p>
    <w:p w:rsidR="000A1F9B" w:rsidRDefault="00B27F83">
      <w:pPr>
        <w:pStyle w:val="Normal020"/>
        <w:framePr w:w="774" w:h="292" w:hRule="exact" w:wrap="auto" w:vAnchor="page" w:hAnchor="page" w:x="11712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0.7933</w:t>
      </w:r>
    </w:p>
    <w:p w:rsidR="000A1F9B" w:rsidRDefault="00B27F83">
      <w:pPr>
        <w:pStyle w:val="Normal020"/>
        <w:framePr w:w="774" w:h="292" w:hRule="exact" w:wrap="auto" w:vAnchor="page" w:hAnchor="page" w:x="12486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0.2828</w:t>
      </w:r>
    </w:p>
    <w:p w:rsidR="000A1F9B" w:rsidRDefault="00B27F83">
      <w:pPr>
        <w:pStyle w:val="Normal020"/>
        <w:framePr w:w="774" w:h="292" w:hRule="exact" w:wrap="auto" w:vAnchor="page" w:hAnchor="page" w:x="13260" w:y="670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0.3816</w:t>
      </w:r>
    </w:p>
    <w:p w:rsidR="000A1F9B" w:rsidRDefault="00B27F83">
      <w:pPr>
        <w:pStyle w:val="Normal020"/>
        <w:framePr w:w="810" w:h="292" w:hRule="exact" w:wrap="auto" w:vAnchor="page" w:hAnchor="page" w:x="1803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4M011</w:t>
      </w:r>
    </w:p>
    <w:p w:rsidR="000A1F9B" w:rsidRDefault="00B27F83">
      <w:pPr>
        <w:pStyle w:val="Normal020"/>
        <w:framePr w:w="585" w:h="292" w:hRule="exact" w:wrap="auto" w:vAnchor="page" w:hAnchor="page" w:x="2613" w:y="6983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494.7</w:t>
      </w:r>
    </w:p>
    <w:p w:rsidR="000A1F9B" w:rsidRDefault="00B27F83">
      <w:pPr>
        <w:pStyle w:val="Normal020"/>
        <w:framePr w:w="774" w:h="292" w:hRule="exact" w:wrap="auto" w:vAnchor="page" w:hAnchor="page" w:x="397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0.3601</w:t>
      </w:r>
    </w:p>
    <w:p w:rsidR="000A1F9B" w:rsidRDefault="00B27F83">
      <w:pPr>
        <w:pStyle w:val="Normal020"/>
        <w:framePr w:w="774" w:h="292" w:hRule="exact" w:wrap="auto" w:vAnchor="page" w:hAnchor="page" w:x="474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2.9325</w:t>
      </w:r>
    </w:p>
    <w:p w:rsidR="000A1F9B" w:rsidRDefault="00B27F83">
      <w:pPr>
        <w:pStyle w:val="Normal020"/>
        <w:framePr w:w="774" w:h="292" w:hRule="exact" w:wrap="auto" w:vAnchor="page" w:hAnchor="page" w:x="5520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0.1864</w:t>
      </w:r>
    </w:p>
    <w:p w:rsidR="000A1F9B" w:rsidRDefault="00B27F83">
      <w:pPr>
        <w:pStyle w:val="Normal020"/>
        <w:framePr w:w="774" w:h="292" w:hRule="exact" w:wrap="auto" w:vAnchor="page" w:hAnchor="page" w:x="6294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0.3645</w:t>
      </w:r>
    </w:p>
    <w:p w:rsidR="000A1F9B" w:rsidRDefault="00B27F83">
      <w:pPr>
        <w:pStyle w:val="Normal020"/>
        <w:framePr w:w="774" w:h="292" w:hRule="exact" w:wrap="auto" w:vAnchor="page" w:hAnchor="page" w:x="706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7249</w:t>
      </w:r>
    </w:p>
    <w:p w:rsidR="000A1F9B" w:rsidRDefault="00B27F83">
      <w:pPr>
        <w:pStyle w:val="Normal020"/>
        <w:framePr w:w="774" w:h="292" w:hRule="exact" w:wrap="auto" w:vAnchor="page" w:hAnchor="page" w:x="784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0.4373</w:t>
      </w:r>
    </w:p>
    <w:p w:rsidR="000A1F9B" w:rsidRDefault="00B27F83">
      <w:pPr>
        <w:pStyle w:val="Normal020"/>
        <w:framePr w:w="774" w:h="292" w:hRule="exact" w:wrap="auto" w:vAnchor="page" w:hAnchor="page" w:x="861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0.0987</w:t>
      </w:r>
    </w:p>
    <w:p w:rsidR="000A1F9B" w:rsidRDefault="00B27F83">
      <w:pPr>
        <w:pStyle w:val="Normal020"/>
        <w:framePr w:w="774" w:h="292" w:hRule="exact" w:wrap="auto" w:vAnchor="page" w:hAnchor="page" w:x="9390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0.0134</w:t>
      </w:r>
    </w:p>
    <w:p w:rsidR="000A1F9B" w:rsidRDefault="00B27F83">
      <w:pPr>
        <w:pStyle w:val="Normal020"/>
        <w:framePr w:w="774" w:h="292" w:hRule="exact" w:wrap="auto" w:vAnchor="page" w:hAnchor="page" w:x="10164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0.0031</w:t>
      </w:r>
    </w:p>
    <w:p w:rsidR="000A1F9B" w:rsidRDefault="00B27F83">
      <w:pPr>
        <w:pStyle w:val="Normal020"/>
        <w:framePr w:w="774" w:h="292" w:hRule="exact" w:wrap="auto" w:vAnchor="page" w:hAnchor="page" w:x="10938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0.0141</w:t>
      </w:r>
    </w:p>
    <w:p w:rsidR="000A1F9B" w:rsidRDefault="00B27F83">
      <w:pPr>
        <w:pStyle w:val="Normal020"/>
        <w:framePr w:w="774" w:h="292" w:hRule="exact" w:wrap="auto" w:vAnchor="page" w:hAnchor="page" w:x="11712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0.6896</w:t>
      </w:r>
    </w:p>
    <w:p w:rsidR="000A1F9B" w:rsidRDefault="00B27F83">
      <w:pPr>
        <w:pStyle w:val="Normal020"/>
        <w:framePr w:w="774" w:h="292" w:hRule="exact" w:wrap="auto" w:vAnchor="page" w:hAnchor="page" w:x="12486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0.2449</w:t>
      </w:r>
    </w:p>
    <w:p w:rsidR="000A1F9B" w:rsidRDefault="00B27F83">
      <w:pPr>
        <w:pStyle w:val="Normal020"/>
        <w:framePr w:w="774" w:h="292" w:hRule="exact" w:wrap="auto" w:vAnchor="page" w:hAnchor="page" w:x="13260" w:y="6983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0.3326</w:t>
      </w:r>
    </w:p>
    <w:p w:rsidR="000A1F9B" w:rsidRDefault="00B27F83">
      <w:pPr>
        <w:pStyle w:val="Normal020"/>
        <w:framePr w:w="810" w:h="292" w:hRule="exact" w:wrap="auto" w:vAnchor="page" w:hAnchor="page" w:x="1803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4M012</w:t>
      </w:r>
    </w:p>
    <w:p w:rsidR="000A1F9B" w:rsidRDefault="00B27F83">
      <w:pPr>
        <w:pStyle w:val="Normal020"/>
        <w:framePr w:w="585" w:h="292" w:hRule="exact" w:wrap="auto" w:vAnchor="page" w:hAnchor="page" w:x="2613" w:y="7265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453.2</w:t>
      </w:r>
    </w:p>
    <w:p w:rsidR="000A1F9B" w:rsidRDefault="00B27F83">
      <w:pPr>
        <w:pStyle w:val="Normal020"/>
        <w:framePr w:w="774" w:h="292" w:hRule="exact" w:wrap="auto" w:vAnchor="page" w:hAnchor="page" w:x="397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0.3356</w:t>
      </w:r>
    </w:p>
    <w:p w:rsidR="000A1F9B" w:rsidRDefault="00B27F83">
      <w:pPr>
        <w:pStyle w:val="Normal020"/>
        <w:framePr w:w="774" w:h="292" w:hRule="exact" w:wrap="auto" w:vAnchor="page" w:hAnchor="page" w:x="474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2.5386</w:t>
      </w:r>
    </w:p>
    <w:p w:rsidR="000A1F9B" w:rsidRDefault="00B27F83">
      <w:pPr>
        <w:pStyle w:val="Normal020"/>
        <w:framePr w:w="774" w:h="292" w:hRule="exact" w:wrap="auto" w:vAnchor="page" w:hAnchor="page" w:x="5520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0.2393</w:t>
      </w:r>
    </w:p>
    <w:p w:rsidR="000A1F9B" w:rsidRDefault="00B27F83">
      <w:pPr>
        <w:pStyle w:val="Normal020"/>
        <w:framePr w:w="774" w:h="292" w:hRule="exact" w:wrap="auto" w:vAnchor="page" w:hAnchor="page" w:x="6294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0.3448</w:t>
      </w:r>
    </w:p>
    <w:p w:rsidR="000A1F9B" w:rsidRDefault="00B27F83">
      <w:pPr>
        <w:pStyle w:val="Normal020"/>
        <w:framePr w:w="774" w:h="292" w:hRule="exact" w:wrap="auto" w:vAnchor="page" w:hAnchor="page" w:x="706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0.6188</w:t>
      </w:r>
    </w:p>
    <w:p w:rsidR="000A1F9B" w:rsidRDefault="00B27F83">
      <w:pPr>
        <w:pStyle w:val="Normal020"/>
        <w:framePr w:w="774" w:h="292" w:hRule="exact" w:wrap="auto" w:vAnchor="page" w:hAnchor="page" w:x="784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0.5098</w:t>
      </w:r>
    </w:p>
    <w:p w:rsidR="000A1F9B" w:rsidRDefault="00B27F83">
      <w:pPr>
        <w:pStyle w:val="Normal020"/>
        <w:framePr w:w="774" w:h="292" w:hRule="exact" w:wrap="auto" w:vAnchor="page" w:hAnchor="page" w:x="861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0.0868</w:t>
      </w:r>
    </w:p>
    <w:p w:rsidR="000A1F9B" w:rsidRDefault="00B27F83">
      <w:pPr>
        <w:pStyle w:val="Normal020"/>
        <w:framePr w:w="774" w:h="292" w:hRule="exact" w:wrap="auto" w:vAnchor="page" w:hAnchor="page" w:x="9390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0.0127</w:t>
      </w:r>
    </w:p>
    <w:p w:rsidR="000A1F9B" w:rsidRDefault="00B27F83">
      <w:pPr>
        <w:pStyle w:val="Normal020"/>
        <w:framePr w:w="774" w:h="292" w:hRule="exact" w:wrap="auto" w:vAnchor="page" w:hAnchor="page" w:x="10164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0.0026</w:t>
      </w:r>
    </w:p>
    <w:p w:rsidR="000A1F9B" w:rsidRDefault="00B27F83">
      <w:pPr>
        <w:pStyle w:val="Normal020"/>
        <w:framePr w:w="774" w:h="292" w:hRule="exact" w:wrap="auto" w:vAnchor="page" w:hAnchor="page" w:x="10938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0.0235</w:t>
      </w:r>
    </w:p>
    <w:p w:rsidR="000A1F9B" w:rsidRDefault="00B27F83">
      <w:pPr>
        <w:pStyle w:val="Normal020"/>
        <w:framePr w:w="774" w:h="292" w:hRule="exact" w:wrap="auto" w:vAnchor="page" w:hAnchor="page" w:x="11712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0.7374</w:t>
      </w:r>
    </w:p>
    <w:p w:rsidR="000A1F9B" w:rsidRDefault="00B27F83">
      <w:pPr>
        <w:pStyle w:val="Normal020"/>
        <w:framePr w:w="774" w:h="292" w:hRule="exact" w:wrap="auto" w:vAnchor="page" w:hAnchor="page" w:x="12486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0.2844</w:t>
      </w:r>
    </w:p>
    <w:p w:rsidR="000A1F9B" w:rsidRDefault="00B27F83">
      <w:pPr>
        <w:pStyle w:val="Normal020"/>
        <w:framePr w:w="774" w:h="292" w:hRule="exact" w:wrap="auto" w:vAnchor="page" w:hAnchor="page" w:x="13260" w:y="7265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0.3446</w:t>
      </w:r>
    </w:p>
    <w:p w:rsidR="000A1F9B" w:rsidRDefault="00B27F83">
      <w:pPr>
        <w:pStyle w:val="Normal020"/>
        <w:framePr w:w="810" w:h="292" w:hRule="exact" w:wrap="auto" w:vAnchor="page" w:hAnchor="page" w:x="1803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4M013</w:t>
      </w:r>
    </w:p>
    <w:p w:rsidR="000A1F9B" w:rsidRDefault="00B27F83">
      <w:pPr>
        <w:pStyle w:val="Normal020"/>
        <w:framePr w:w="585" w:h="292" w:hRule="exact" w:wrap="auto" w:vAnchor="page" w:hAnchor="page" w:x="2613" w:y="7547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528.8</w:t>
      </w:r>
    </w:p>
    <w:p w:rsidR="000A1F9B" w:rsidRDefault="00B27F83">
      <w:pPr>
        <w:pStyle w:val="Normal020"/>
        <w:framePr w:w="774" w:h="292" w:hRule="exact" w:wrap="auto" w:vAnchor="page" w:hAnchor="page" w:x="397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0.3899</w:t>
      </w:r>
    </w:p>
    <w:p w:rsidR="000A1F9B" w:rsidRDefault="00B27F83">
      <w:pPr>
        <w:pStyle w:val="Normal020"/>
        <w:framePr w:w="774" w:h="292" w:hRule="exact" w:wrap="auto" w:vAnchor="page" w:hAnchor="page" w:x="474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2.7420</w:t>
      </w:r>
    </w:p>
    <w:p w:rsidR="000A1F9B" w:rsidRDefault="00B27F83">
      <w:pPr>
        <w:pStyle w:val="Normal020"/>
        <w:framePr w:w="774" w:h="292" w:hRule="exact" w:wrap="auto" w:vAnchor="page" w:hAnchor="page" w:x="5520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0.2030</w:t>
      </w:r>
    </w:p>
    <w:p w:rsidR="000A1F9B" w:rsidRDefault="00B27F83">
      <w:pPr>
        <w:pStyle w:val="Normal020"/>
        <w:framePr w:w="774" w:h="292" w:hRule="exact" w:wrap="auto" w:vAnchor="page" w:hAnchor="page" w:x="6294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0.3578</w:t>
      </w:r>
    </w:p>
    <w:p w:rsidR="000A1F9B" w:rsidRDefault="00B27F83">
      <w:pPr>
        <w:pStyle w:val="Normal020"/>
        <w:framePr w:w="774" w:h="292" w:hRule="exact" w:wrap="auto" w:vAnchor="page" w:hAnchor="page" w:x="706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0.6379</w:t>
      </w:r>
    </w:p>
    <w:p w:rsidR="000A1F9B" w:rsidRDefault="00B27F83">
      <w:pPr>
        <w:pStyle w:val="Normal020"/>
        <w:framePr w:w="774" w:h="292" w:hRule="exact" w:wrap="auto" w:vAnchor="page" w:hAnchor="page" w:x="784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0.4472</w:t>
      </w:r>
    </w:p>
    <w:p w:rsidR="000A1F9B" w:rsidRDefault="00B27F83">
      <w:pPr>
        <w:pStyle w:val="Normal020"/>
        <w:framePr w:w="774" w:h="292" w:hRule="exact" w:wrap="auto" w:vAnchor="page" w:hAnchor="page" w:x="861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0.0616</w:t>
      </w:r>
    </w:p>
    <w:p w:rsidR="000A1F9B" w:rsidRDefault="00B27F83">
      <w:pPr>
        <w:pStyle w:val="Normal020"/>
        <w:framePr w:w="774" w:h="292" w:hRule="exact" w:wrap="auto" w:vAnchor="page" w:hAnchor="page" w:x="9390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0.0107</w:t>
      </w:r>
    </w:p>
    <w:p w:rsidR="000A1F9B" w:rsidRDefault="00B27F83">
      <w:pPr>
        <w:pStyle w:val="Normal020"/>
        <w:framePr w:w="774" w:h="292" w:hRule="exact" w:wrap="auto" w:vAnchor="page" w:hAnchor="page" w:x="10164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0.0027</w:t>
      </w:r>
    </w:p>
    <w:p w:rsidR="000A1F9B" w:rsidRDefault="00B27F83">
      <w:pPr>
        <w:pStyle w:val="Normal020"/>
        <w:framePr w:w="774" w:h="292" w:hRule="exact" w:wrap="auto" w:vAnchor="page" w:hAnchor="page" w:x="10938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0.0135</w:t>
      </w:r>
    </w:p>
    <w:p w:rsidR="000A1F9B" w:rsidRDefault="00B27F83">
      <w:pPr>
        <w:pStyle w:val="Normal020"/>
        <w:framePr w:w="774" w:h="292" w:hRule="exact" w:wrap="auto" w:vAnchor="page" w:hAnchor="page" w:x="11712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</w:t>
      </w:r>
      <w:r>
        <w:rPr>
          <w:rFonts w:eastAsia="Times New Roman"/>
          <w:color w:val="000000"/>
          <w:kern w:val="2"/>
          <w:sz w:val="17"/>
        </w:rPr>
        <w:t>7032</w:t>
      </w:r>
    </w:p>
    <w:p w:rsidR="000A1F9B" w:rsidRDefault="00B27F83">
      <w:pPr>
        <w:pStyle w:val="Normal020"/>
        <w:framePr w:w="774" w:h="292" w:hRule="exact" w:wrap="auto" w:vAnchor="page" w:hAnchor="page" w:x="12486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0.2467</w:t>
      </w:r>
    </w:p>
    <w:p w:rsidR="000A1F9B" w:rsidRDefault="00B27F83">
      <w:pPr>
        <w:pStyle w:val="Normal020"/>
        <w:framePr w:w="774" w:h="292" w:hRule="exact" w:wrap="auto" w:vAnchor="page" w:hAnchor="page" w:x="13260" w:y="7547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0.3101</w:t>
      </w:r>
    </w:p>
    <w:p w:rsidR="000A1F9B" w:rsidRDefault="00B27F83">
      <w:pPr>
        <w:pStyle w:val="Normal020"/>
        <w:framePr w:w="810" w:h="292" w:hRule="exact" w:wrap="auto" w:vAnchor="page" w:hAnchor="page" w:x="1803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4M014</w:t>
      </w:r>
    </w:p>
    <w:p w:rsidR="000A1F9B" w:rsidRDefault="00B27F83">
      <w:pPr>
        <w:pStyle w:val="Normal020"/>
        <w:framePr w:w="585" w:h="292" w:hRule="exact" w:wrap="auto" w:vAnchor="page" w:hAnchor="page" w:x="2613" w:y="7829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413.9</w:t>
      </w:r>
    </w:p>
    <w:p w:rsidR="000A1F9B" w:rsidRDefault="00B27F83">
      <w:pPr>
        <w:pStyle w:val="Normal020"/>
        <w:framePr w:w="774" w:h="292" w:hRule="exact" w:wrap="auto" w:vAnchor="page" w:hAnchor="page" w:x="397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0.3300</w:t>
      </w:r>
    </w:p>
    <w:p w:rsidR="000A1F9B" w:rsidRDefault="00B27F83">
      <w:pPr>
        <w:pStyle w:val="Normal020"/>
        <w:framePr w:w="774" w:h="292" w:hRule="exact" w:wrap="auto" w:vAnchor="page" w:hAnchor="page" w:x="474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2.4300</w:t>
      </w:r>
    </w:p>
    <w:p w:rsidR="000A1F9B" w:rsidRDefault="00B27F83">
      <w:pPr>
        <w:pStyle w:val="Normal020"/>
        <w:framePr w:w="774" w:h="292" w:hRule="exact" w:wrap="auto" w:vAnchor="page" w:hAnchor="page" w:x="5520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0.1768</w:t>
      </w:r>
    </w:p>
    <w:p w:rsidR="000A1F9B" w:rsidRDefault="00B27F83">
      <w:pPr>
        <w:pStyle w:val="Normal020"/>
        <w:framePr w:w="774" w:h="292" w:hRule="exact" w:wrap="auto" w:vAnchor="page" w:hAnchor="page" w:x="6294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0.3700</w:t>
      </w:r>
    </w:p>
    <w:p w:rsidR="000A1F9B" w:rsidRDefault="00B27F83">
      <w:pPr>
        <w:pStyle w:val="Normal020"/>
        <w:framePr w:w="774" w:h="292" w:hRule="exact" w:wrap="auto" w:vAnchor="page" w:hAnchor="page" w:x="706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0.6934</w:t>
      </w:r>
    </w:p>
    <w:p w:rsidR="000A1F9B" w:rsidRDefault="00B27F83">
      <w:pPr>
        <w:pStyle w:val="Normal020"/>
        <w:framePr w:w="774" w:h="292" w:hRule="exact" w:wrap="auto" w:vAnchor="page" w:hAnchor="page" w:x="784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0.5139</w:t>
      </w:r>
    </w:p>
    <w:p w:rsidR="000A1F9B" w:rsidRDefault="00B27F83">
      <w:pPr>
        <w:pStyle w:val="Normal020"/>
        <w:framePr w:w="774" w:h="292" w:hRule="exact" w:wrap="auto" w:vAnchor="page" w:hAnchor="page" w:x="861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0.1042</w:t>
      </w:r>
    </w:p>
    <w:p w:rsidR="000A1F9B" w:rsidRDefault="00B27F83">
      <w:pPr>
        <w:pStyle w:val="Normal020"/>
        <w:framePr w:w="774" w:h="292" w:hRule="exact" w:wrap="auto" w:vAnchor="page" w:hAnchor="page" w:x="9390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0.0124</w:t>
      </w:r>
    </w:p>
    <w:p w:rsidR="000A1F9B" w:rsidRDefault="00B27F83">
      <w:pPr>
        <w:pStyle w:val="Normal020"/>
        <w:framePr w:w="774" w:h="292" w:hRule="exact" w:wrap="auto" w:vAnchor="page" w:hAnchor="page" w:x="10164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0.0034</w:t>
      </w:r>
    </w:p>
    <w:p w:rsidR="000A1F9B" w:rsidRDefault="00B27F83">
      <w:pPr>
        <w:pStyle w:val="Normal020"/>
        <w:framePr w:w="774" w:h="292" w:hRule="exact" w:wrap="auto" w:vAnchor="page" w:hAnchor="page" w:x="10938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0.0091</w:t>
      </w:r>
    </w:p>
    <w:p w:rsidR="000A1F9B" w:rsidRDefault="00B27F83">
      <w:pPr>
        <w:pStyle w:val="Normal020"/>
        <w:framePr w:w="774" w:h="292" w:hRule="exact" w:wrap="auto" w:vAnchor="page" w:hAnchor="page" w:x="11712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0.7396</w:t>
      </w:r>
    </w:p>
    <w:p w:rsidR="000A1F9B" w:rsidRDefault="00B27F83">
      <w:pPr>
        <w:pStyle w:val="Normal020"/>
        <w:framePr w:w="774" w:h="292" w:hRule="exact" w:wrap="auto" w:vAnchor="page" w:hAnchor="page" w:x="12486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0.2804</w:t>
      </w:r>
    </w:p>
    <w:p w:rsidR="000A1F9B" w:rsidRDefault="00B27F83">
      <w:pPr>
        <w:pStyle w:val="Normal020"/>
        <w:framePr w:w="774" w:h="292" w:hRule="exact" w:wrap="auto" w:vAnchor="page" w:hAnchor="page" w:x="13260" w:y="7829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0.4218</w:t>
      </w:r>
    </w:p>
    <w:p w:rsidR="000A1F9B" w:rsidRDefault="00B27F83">
      <w:pPr>
        <w:pStyle w:val="Normal020"/>
        <w:framePr w:w="810" w:h="292" w:hRule="exact" w:wrap="auto" w:vAnchor="page" w:hAnchor="page" w:x="1803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4M015</w:t>
      </w:r>
    </w:p>
    <w:p w:rsidR="000A1F9B" w:rsidRDefault="00B27F83">
      <w:pPr>
        <w:pStyle w:val="Normal020"/>
        <w:framePr w:w="585" w:h="292" w:hRule="exact" w:wrap="auto" w:vAnchor="page" w:hAnchor="page" w:x="2613" w:y="8111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7"/>
        </w:rPr>
      </w:pPr>
      <w:r>
        <w:rPr>
          <w:rFonts w:eastAsia="Times New Roman"/>
          <w:b/>
          <w:color w:val="000000"/>
          <w:kern w:val="2"/>
          <w:sz w:val="17"/>
        </w:rPr>
        <w:t>R29</w:t>
      </w:r>
    </w:p>
    <w:p w:rsidR="000A1F9B" w:rsidRDefault="00B27F83">
      <w:pPr>
        <w:pStyle w:val="Normal020"/>
        <w:framePr w:w="774" w:h="292" w:hRule="exact" w:wrap="auto" w:vAnchor="page" w:hAnchor="page" w:x="319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520.6</w:t>
      </w:r>
    </w:p>
    <w:p w:rsidR="000A1F9B" w:rsidRDefault="00B27F83">
      <w:pPr>
        <w:pStyle w:val="Normal020"/>
        <w:framePr w:w="774" w:h="292" w:hRule="exact" w:wrap="auto" w:vAnchor="page" w:hAnchor="page" w:x="397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0.3189</w:t>
      </w:r>
    </w:p>
    <w:p w:rsidR="000A1F9B" w:rsidRDefault="00B27F83">
      <w:pPr>
        <w:pStyle w:val="Normal020"/>
        <w:framePr w:w="774" w:h="292" w:hRule="exact" w:wrap="auto" w:vAnchor="page" w:hAnchor="page" w:x="474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2.6646</w:t>
      </w:r>
    </w:p>
    <w:p w:rsidR="000A1F9B" w:rsidRDefault="00B27F83">
      <w:pPr>
        <w:pStyle w:val="Normal020"/>
        <w:framePr w:w="774" w:h="292" w:hRule="exact" w:wrap="auto" w:vAnchor="page" w:hAnchor="page" w:x="5520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0.1619</w:t>
      </w:r>
    </w:p>
    <w:p w:rsidR="000A1F9B" w:rsidRDefault="00B27F83">
      <w:pPr>
        <w:pStyle w:val="Normal020"/>
        <w:framePr w:w="774" w:h="292" w:hRule="exact" w:wrap="auto" w:vAnchor="page" w:hAnchor="page" w:x="6294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0.3414</w:t>
      </w:r>
    </w:p>
    <w:p w:rsidR="000A1F9B" w:rsidRDefault="00B27F83">
      <w:pPr>
        <w:pStyle w:val="Normal020"/>
        <w:framePr w:w="774" w:h="292" w:hRule="exact" w:wrap="auto" w:vAnchor="page" w:hAnchor="page" w:x="706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0.6114</w:t>
      </w:r>
    </w:p>
    <w:p w:rsidR="000A1F9B" w:rsidRDefault="00B27F83">
      <w:pPr>
        <w:pStyle w:val="Normal020"/>
        <w:framePr w:w="774" w:h="292" w:hRule="exact" w:wrap="auto" w:vAnchor="page" w:hAnchor="page" w:x="784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0.4442</w:t>
      </w:r>
    </w:p>
    <w:p w:rsidR="000A1F9B" w:rsidRDefault="00B27F83">
      <w:pPr>
        <w:pStyle w:val="Normal020"/>
        <w:framePr w:w="774" w:h="292" w:hRule="exact" w:wrap="auto" w:vAnchor="page" w:hAnchor="page" w:x="861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0.0550</w:t>
      </w:r>
    </w:p>
    <w:p w:rsidR="000A1F9B" w:rsidRDefault="00B27F83">
      <w:pPr>
        <w:pStyle w:val="Normal020"/>
        <w:framePr w:w="774" w:h="292" w:hRule="exact" w:wrap="auto" w:vAnchor="page" w:hAnchor="page" w:x="9390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0.0148</w:t>
      </w:r>
    </w:p>
    <w:p w:rsidR="000A1F9B" w:rsidRDefault="00B27F83">
      <w:pPr>
        <w:pStyle w:val="Normal020"/>
        <w:framePr w:w="774" w:h="292" w:hRule="exact" w:wrap="auto" w:vAnchor="page" w:hAnchor="page" w:x="10164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0.0028</w:t>
      </w:r>
    </w:p>
    <w:p w:rsidR="000A1F9B" w:rsidRDefault="00B27F83">
      <w:pPr>
        <w:pStyle w:val="Normal020"/>
        <w:framePr w:w="774" w:h="292" w:hRule="exact" w:wrap="auto" w:vAnchor="page" w:hAnchor="page" w:x="10938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0.0119</w:t>
      </w:r>
    </w:p>
    <w:p w:rsidR="000A1F9B" w:rsidRDefault="00B27F83">
      <w:pPr>
        <w:pStyle w:val="Normal020"/>
        <w:framePr w:w="774" w:h="292" w:hRule="exact" w:wrap="auto" w:vAnchor="page" w:hAnchor="page" w:x="11712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0.6781</w:t>
      </w:r>
    </w:p>
    <w:p w:rsidR="000A1F9B" w:rsidRDefault="00B27F83">
      <w:pPr>
        <w:pStyle w:val="Normal020"/>
        <w:framePr w:w="774" w:h="292" w:hRule="exact" w:wrap="auto" w:vAnchor="page" w:hAnchor="page" w:x="12486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0.2231</w:t>
      </w:r>
    </w:p>
    <w:p w:rsidR="000A1F9B" w:rsidRDefault="00B27F83">
      <w:pPr>
        <w:pStyle w:val="Normal020"/>
        <w:framePr w:w="774" w:h="292" w:hRule="exact" w:wrap="auto" w:vAnchor="page" w:hAnchor="page" w:x="13260" w:y="8111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>0.2292</w:t>
      </w:r>
    </w:p>
    <w:p w:rsidR="000A1F9B" w:rsidRDefault="00B27F83">
      <w:pPr>
        <w:pStyle w:val="Normal020"/>
        <w:framePr w:w="12885" w:h="225" w:hRule="exact" w:wrap="auto" w:vAnchor="page" w:hAnchor="page" w:x="1863" w:y="882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20"/>
        <w:framePr w:w="3240" w:h="216" w:hRule="exact" w:wrap="auto" w:vAnchor="page" w:hAnchor="page" w:x="1803" w:y="91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Report Selections</w:t>
      </w:r>
    </w:p>
    <w:p w:rsidR="000A1F9B" w:rsidRDefault="00B27F83">
      <w:pPr>
        <w:pStyle w:val="Normal020"/>
        <w:framePr w:w="3375" w:h="210" w:hRule="exact" w:wrap="auto" w:vAnchor="page" w:hAnchor="page" w:x="2208" w:y="938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Report generated by</w:t>
      </w:r>
    </w:p>
    <w:p w:rsidR="000A1F9B" w:rsidRDefault="00B27F83">
      <w:pPr>
        <w:pStyle w:val="Normal020"/>
        <w:framePr w:w="7195" w:h="210" w:hRule="exact" w:wrap="auto" w:vAnchor="page" w:hAnchor="page" w:x="5628" w:y="936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Ying Ding</w:t>
      </w:r>
    </w:p>
    <w:p w:rsidR="000A1F9B" w:rsidRDefault="00B27F83">
      <w:pPr>
        <w:pStyle w:val="Normal020"/>
        <w:framePr w:w="3375" w:h="210" w:hRule="exact" w:wrap="auto" w:vAnchor="page" w:hAnchor="page" w:x="2208" w:y="962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Death Status(s)</w:t>
      </w:r>
    </w:p>
    <w:p w:rsidR="000A1F9B" w:rsidRDefault="00B27F83">
      <w:pPr>
        <w:pStyle w:val="Normal020"/>
        <w:framePr w:w="7195" w:h="210" w:hRule="exact" w:wrap="auto" w:vAnchor="page" w:hAnchor="page" w:x="5628" w:y="960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Scheduled Dead</w:t>
      </w:r>
    </w:p>
    <w:p w:rsidR="000A1F9B" w:rsidRDefault="00B27F83">
      <w:pPr>
        <w:pStyle w:val="Normal020"/>
        <w:framePr w:w="3375" w:h="210" w:hRule="exact" w:wrap="auto" w:vAnchor="page" w:hAnchor="page" w:x="2208" w:y="985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Subgroup(s)</w:t>
      </w:r>
    </w:p>
    <w:p w:rsidR="000A1F9B" w:rsidRDefault="00B27F83">
      <w:pPr>
        <w:pStyle w:val="Normal020"/>
        <w:framePr w:w="7195" w:h="210" w:hRule="exact" w:wrap="auto" w:vAnchor="page" w:hAnchor="page" w:x="5628" w:y="984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</w:t>
      </w:r>
    </w:p>
    <w:p w:rsidR="000A1F9B" w:rsidRDefault="00B27F83">
      <w:pPr>
        <w:pStyle w:val="Normal020"/>
        <w:framePr w:w="3375" w:h="210" w:hRule="exact" w:wrap="auto" w:vAnchor="page" w:hAnchor="page" w:x="2208" w:y="1009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Scheduled Death(s)</w:t>
      </w:r>
    </w:p>
    <w:p w:rsidR="000A1F9B" w:rsidRDefault="00B27F83">
      <w:pPr>
        <w:pStyle w:val="Normal020"/>
        <w:framePr w:w="7195" w:h="210" w:hRule="exact" w:wrap="auto" w:vAnchor="page" w:hAnchor="page" w:x="5628" w:y="1007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Dosing Phase Sacrifice : Recovery Phase,Recovery Phases Sacrifice : Recovery Phase</w:t>
      </w:r>
    </w:p>
    <w:p w:rsidR="000A1F9B" w:rsidRDefault="00B27F83">
      <w:pPr>
        <w:pStyle w:val="Normal020"/>
        <w:framePr w:w="3375" w:h="210" w:hRule="exact" w:wrap="auto" w:vAnchor="page" w:hAnchor="page" w:x="2208" w:y="1032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From Death Date</w:t>
      </w:r>
    </w:p>
    <w:p w:rsidR="000A1F9B" w:rsidRDefault="00B27F83">
      <w:pPr>
        <w:pStyle w:val="Normal020"/>
        <w:framePr w:w="7195" w:h="210" w:hRule="exact" w:wrap="auto" w:vAnchor="page" w:hAnchor="page" w:x="5628" w:y="1031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27</w:t>
      </w:r>
      <w:r>
        <w:rPr>
          <w:rFonts w:eastAsia="Times New Roman"/>
          <w:color w:val="000000"/>
          <w:kern w:val="2"/>
          <w:sz w:val="15"/>
        </w:rPr>
        <w:noBreakHyphen/>
        <w:t>SEP</w:t>
      </w:r>
      <w:r>
        <w:rPr>
          <w:rFonts w:eastAsia="Times New Roman"/>
          <w:color w:val="000000"/>
          <w:kern w:val="2"/>
          <w:sz w:val="15"/>
        </w:rPr>
        <w:noBreakHyphen/>
        <w:t>2020</w:t>
      </w:r>
    </w:p>
    <w:p w:rsidR="000A1F9B" w:rsidRDefault="00B27F83">
      <w:pPr>
        <w:pStyle w:val="Normal020"/>
        <w:framePr w:w="3375" w:h="210" w:hRule="exact" w:wrap="auto" w:vAnchor="page" w:hAnchor="page" w:x="2208" w:y="1056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To Death Date</w:t>
      </w:r>
    </w:p>
    <w:p w:rsidR="000A1F9B" w:rsidRDefault="00B27F83">
      <w:pPr>
        <w:pStyle w:val="Normal020"/>
        <w:framePr w:w="7195" w:h="210" w:hRule="exact" w:wrap="auto" w:vAnchor="page" w:hAnchor="page" w:x="5628" w:y="1054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  <w:sectPr w:rsidR="000A1F9B">
          <w:headerReference w:type="even" r:id="rId134"/>
          <w:headerReference w:type="default" r:id="rId135"/>
          <w:footerReference w:type="even" r:id="rId136"/>
          <w:footerReference w:type="default" r:id="rId137"/>
          <w:headerReference w:type="first" r:id="rId138"/>
          <w:footerReference w:type="first" r:id="rId139"/>
          <w:pgSz w:w="15840" w:h="12240" w:orient="landscape"/>
          <w:pgMar w:top="1440" w:right="1800" w:bottom="1440" w:left="1800" w:header="110" w:footer="110" w:gutter="0"/>
          <w:cols w:space="720"/>
        </w:sectPr>
      </w:pPr>
      <w:r>
        <w:rPr>
          <w:rFonts w:eastAsia="Times New Roman"/>
          <w:color w:val="000000"/>
          <w:kern w:val="2"/>
          <w:sz w:val="15"/>
        </w:rPr>
        <w:t>17</w:t>
      </w:r>
      <w:r>
        <w:rPr>
          <w:rFonts w:eastAsia="Times New Roman"/>
          <w:color w:val="000000"/>
          <w:kern w:val="2"/>
          <w:sz w:val="15"/>
        </w:rPr>
        <w:noBreakHyphen/>
        <w:t>NOV</w:t>
      </w:r>
      <w:r>
        <w:rPr>
          <w:rFonts w:eastAsia="Times New Roman"/>
          <w:color w:val="000000"/>
          <w:kern w:val="2"/>
          <w:sz w:val="15"/>
        </w:rPr>
        <w:noBreakHyphen/>
        <w:t>2020</w:t>
      </w:r>
      <w:r>
        <w:rPr>
          <w:rFonts w:eastAsia="Times New Roman"/>
          <w:color w:val="000000"/>
          <w:kern w:val="2"/>
          <w:sz w:val="15"/>
        </w:rPr>
        <w:br w:type="page"/>
      </w:r>
    </w:p>
    <w:p w:rsidR="00880C08" w:rsidRDefault="00B27F83" w:rsidP="00880C08">
      <w:pPr>
        <w:pStyle w:val="Normal021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表</w:t>
      </w:r>
      <w:r>
        <w:rPr>
          <w:rFonts w:ascii="Times" w:eastAsia="宋体" w:hAnsi="Times" w:cs="Times" w:hint="eastAsia"/>
          <w:color w:val="000000"/>
          <w:sz w:val="24"/>
          <w:szCs w:val="24"/>
        </w:rPr>
        <w:t>12</w:t>
      </w:r>
      <w:r>
        <w:rPr>
          <w:rFonts w:ascii="Times" w:eastAsia="宋体" w:hAnsi="Times" w:cs="Times" w:hint="eastAsia"/>
          <w:color w:val="000000"/>
          <w:sz w:val="24"/>
          <w:szCs w:val="24"/>
        </w:rPr>
        <w:t>-</w:t>
      </w:r>
      <w:r>
        <w:rPr>
          <w:rFonts w:ascii="Times" w:eastAsia="宋体" w:hAnsi="Times" w:cs="Times" w:hint="eastAsia"/>
          <w:color w:val="000000"/>
          <w:sz w:val="24"/>
          <w:szCs w:val="24"/>
        </w:rPr>
        <w:t>3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：</w:t>
      </w:r>
      <w:r w:rsidRPr="00EC4F8A">
        <w:rPr>
          <w:rFonts w:ascii="Times" w:eastAsia="宋体" w:hAnsi="Times" w:cs="Times"/>
          <w:color w:val="000000"/>
          <w:sz w:val="24"/>
          <w:szCs w:val="24"/>
        </w:rPr>
        <w:t>SD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大鼠</w:t>
      </w:r>
      <w:r>
        <w:rPr>
          <w:rFonts w:ascii="Times" w:eastAsia="宋体" w:hAnsi="Times" w:cs="Times" w:hint="eastAsia"/>
          <w:color w:val="000000"/>
          <w:sz w:val="24"/>
          <w:szCs w:val="24"/>
        </w:rPr>
        <w:t>灌胃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给予</w:t>
      </w:r>
      <w:r>
        <w:rPr>
          <w:rFonts w:ascii="Times" w:eastAsia="宋体" w:hAnsi="Times" w:cs="Times"/>
          <w:color w:val="000000"/>
          <w:sz w:val="24"/>
          <w:szCs w:val="24"/>
        </w:rPr>
        <w:t>WXSH0376 4</w:t>
      </w:r>
      <w:r>
        <w:rPr>
          <w:rFonts w:ascii="Times" w:eastAsia="宋体" w:hAnsi="Times" w:cs="Times"/>
          <w:color w:val="000000"/>
          <w:sz w:val="24"/>
          <w:szCs w:val="24"/>
        </w:rPr>
        <w:t>周</w:t>
      </w:r>
      <w:r w:rsidRPr="00EC4F8A">
        <w:rPr>
          <w:rFonts w:ascii="Times" w:eastAsia="宋体" w:hAnsi="Times" w:cs="Times" w:hint="eastAsia"/>
          <w:color w:val="000000"/>
          <w:sz w:val="24"/>
          <w:szCs w:val="24"/>
        </w:rPr>
        <w:t>重复给药毒性试验</w:t>
      </w:r>
    </w:p>
    <w:p w:rsidR="00261C96" w:rsidRPr="00880C08" w:rsidRDefault="00B27F83" w:rsidP="00880C08">
      <w:pPr>
        <w:pStyle w:val="Normal021"/>
        <w:widowControl/>
        <w:spacing w:before="100" w:beforeAutospacing="1" w:after="100" w:afterAutospacing="1" w:line="240" w:lineRule="atLeast"/>
        <w:jc w:val="center"/>
        <w:rPr>
          <w:rFonts w:ascii="Times" w:eastAsia="宋体" w:hAnsi="Times" w:cs="Times"/>
          <w:color w:val="000000"/>
          <w:sz w:val="24"/>
          <w:szCs w:val="24"/>
        </w:rPr>
        <w:sectPr w:rsidR="00261C96" w:rsidRPr="00880C08">
          <w:headerReference w:type="even" r:id="rId140"/>
          <w:headerReference w:type="default" r:id="rId141"/>
          <w:footerReference w:type="even" r:id="rId142"/>
          <w:footerReference w:type="default" r:id="rId143"/>
          <w:headerReference w:type="first" r:id="rId144"/>
          <w:footerReference w:type="first" r:id="rId145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脏脑比</w:t>
      </w:r>
      <w:r>
        <w:rPr>
          <w:rFonts w:ascii="Times" w:hAnsi="Times" w:cs="Times" w:hint="eastAsia"/>
          <w:color w:val="000000"/>
          <w:kern w:val="2"/>
          <w:sz w:val="21"/>
          <w:szCs w:val="22"/>
        </w:rPr>
        <w:t>（</w:t>
      </w:r>
      <w:r>
        <w:rPr>
          <w:rFonts w:ascii="Times" w:hAnsi="Times" w:cs="Times" w:hint="eastAsia"/>
          <w:color w:val="000000"/>
          <w:kern w:val="2"/>
          <w:sz w:val="21"/>
          <w:szCs w:val="22"/>
        </w:rPr>
        <w:t>%</w:t>
      </w:r>
      <w:r>
        <w:rPr>
          <w:rFonts w:ascii="Times" w:hAnsi="Times" w:cs="Times" w:hint="eastAsia"/>
          <w:color w:val="000000"/>
          <w:kern w:val="2"/>
          <w:sz w:val="21"/>
          <w:szCs w:val="22"/>
        </w:rPr>
        <w:t>）</w:t>
      </w:r>
      <w:r w:rsidRPr="00DB5B47">
        <w:rPr>
          <w:rFonts w:ascii="Times" w:eastAsia="宋体" w:hAnsi="Times" w:cs="Times" w:hint="eastAsia"/>
          <w:color w:val="000000"/>
          <w:sz w:val="24"/>
          <w:szCs w:val="24"/>
        </w:rPr>
        <w:t>计算结果</w:t>
      </w:r>
      <w:r w:rsidRPr="00880C08">
        <w:rPr>
          <w:rFonts w:ascii="Times" w:eastAsia="宋体" w:hAnsi="Times" w:cs="Times" w:hint="eastAsia"/>
          <w:color w:val="000000"/>
          <w:sz w:val="24"/>
          <w:szCs w:val="24"/>
        </w:rPr>
        <w:t>个体数据</w:t>
      </w:r>
    </w:p>
    <w:p w:rsidR="000A1F9B" w:rsidRDefault="00B27F83">
      <w:pPr>
        <w:pStyle w:val="Normal022"/>
        <w:framePr w:w="13050" w:h="226" w:hRule="exact" w:wrap="auto" w:vAnchor="page" w:hAnchor="page" w:x="179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091" style="position:absolute;left:0;text-align:left;z-index:-251449344;mso-position-horizontal-relative:page;mso-position-vertical-relative:page" from="85.05pt,105.75pt" to="757.1pt,105.75pt" o:allowincell="f">
            <w10:wrap anchorx="page" anchory="page"/>
          </v:line>
        </w:pict>
      </w:r>
      <w:r>
        <w:pict>
          <v:line id="_x0000_s3090" style="position:absolute;left:0;text-align:left;z-index:-251448320;mso-position-horizontal-relative:page;mso-position-vertical-relative:page" from="85.05pt,141pt" to="757.1pt,141pt" o:allowincell="f">
            <w10:wrap anchorx="page" anchory="page"/>
          </v:line>
        </w:pict>
      </w:r>
      <w:r>
        <w:pict>
          <v:line id="_x0000_s3089" style="position:absolute;left:0;text-align:left;z-index:-251447296;mso-position-horizontal-relative:page;mso-position-vertical-relative:page" from="87.3pt,451.5pt" to="755.6pt,451.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to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Brain Weight  Report with Individual Values </w:t>
      </w:r>
    </w:p>
    <w:p w:rsidR="000A1F9B" w:rsidRDefault="00B27F83">
      <w:pPr>
        <w:pStyle w:val="Normal022"/>
        <w:framePr w:w="13050" w:h="285" w:hRule="exact" w:wrap="auto" w:vAnchor="page" w:hAnchor="page" w:x="1776" w:y="170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脏脑比（%）计算结果个体数据</w:t>
      </w:r>
    </w:p>
    <w:p w:rsidR="000A1F9B" w:rsidRDefault="00B27F83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22"/>
        <w:framePr w:w="630" w:h="525" w:hRule="exact" w:wrap="auto" w:vAnchor="page" w:hAnchor="page" w:x="2421" w:y="2250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试验</w:t>
      </w:r>
    </w:p>
    <w:p w:rsidR="000A1F9B" w:rsidRDefault="00B27F83">
      <w:pPr>
        <w:pStyle w:val="Normal022"/>
        <w:framePr w:w="630" w:h="525" w:hRule="exact" w:wrap="auto" w:vAnchor="page" w:hAnchor="page" w:x="2421" w:y="2250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22"/>
        <w:framePr w:w="864" w:h="615" w:hRule="exact" w:wrap="auto" w:vAnchor="page" w:hAnchor="page" w:x="300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22"/>
        <w:framePr w:w="864" w:h="615" w:hRule="exact" w:wrap="auto" w:vAnchor="page" w:hAnchor="page" w:x="300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22"/>
        <w:framePr w:w="864" w:h="615" w:hRule="exact" w:wrap="auto" w:vAnchor="page" w:hAnchor="page" w:x="387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22"/>
        <w:framePr w:w="864" w:h="615" w:hRule="exact" w:wrap="auto" w:vAnchor="page" w:hAnchor="page" w:x="387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22"/>
        <w:framePr w:w="864" w:h="615" w:hRule="exact" w:wrap="auto" w:vAnchor="page" w:hAnchor="page" w:x="473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22"/>
        <w:framePr w:w="864" w:h="615" w:hRule="exact" w:wrap="auto" w:vAnchor="page" w:hAnchor="page" w:x="473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22"/>
        <w:framePr w:w="864" w:h="615" w:hRule="exact" w:wrap="auto" w:vAnchor="page" w:hAnchor="page" w:x="559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</w:t>
      </w:r>
      <w:r>
        <w:rPr>
          <w:rFonts w:ascii="宋体" w:eastAsia="宋体" w:hAnsi="宋体"/>
          <w:b/>
          <w:color w:val="000000"/>
          <w:kern w:val="2"/>
          <w:sz w:val="13"/>
        </w:rPr>
        <w:t>LBR)</w:t>
      </w:r>
    </w:p>
    <w:p w:rsidR="000A1F9B" w:rsidRDefault="00B27F83">
      <w:pPr>
        <w:pStyle w:val="Normal022"/>
        <w:framePr w:w="864" w:h="615" w:hRule="exact" w:wrap="auto" w:vAnchor="page" w:hAnchor="page" w:x="559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22"/>
        <w:framePr w:w="864" w:h="615" w:hRule="exact" w:wrap="auto" w:vAnchor="page" w:hAnchor="page" w:x="646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22"/>
        <w:framePr w:w="864" w:h="615" w:hRule="exact" w:wrap="auto" w:vAnchor="page" w:hAnchor="page" w:x="646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22"/>
        <w:framePr w:w="864" w:h="615" w:hRule="exact" w:wrap="auto" w:vAnchor="page" w:hAnchor="page" w:x="732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22"/>
        <w:framePr w:w="864" w:h="615" w:hRule="exact" w:wrap="auto" w:vAnchor="page" w:hAnchor="page" w:x="732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22"/>
        <w:framePr w:w="864" w:h="615" w:hRule="exact" w:wrap="auto" w:vAnchor="page" w:hAnchor="page" w:x="819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22"/>
        <w:framePr w:w="864" w:h="615" w:hRule="exact" w:wrap="auto" w:vAnchor="page" w:hAnchor="page" w:x="819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22"/>
        <w:framePr w:w="864" w:h="615" w:hRule="exact" w:wrap="auto" w:vAnchor="page" w:hAnchor="page" w:x="905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22"/>
        <w:framePr w:w="864" w:h="615" w:hRule="exact" w:wrap="auto" w:vAnchor="page" w:hAnchor="page" w:x="905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22"/>
        <w:framePr w:w="864" w:h="615" w:hRule="exact" w:wrap="auto" w:vAnchor="page" w:hAnchor="page" w:x="991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22"/>
        <w:framePr w:w="864" w:h="615" w:hRule="exact" w:wrap="auto" w:vAnchor="page" w:hAnchor="page" w:x="991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22"/>
        <w:framePr w:w="864" w:h="615" w:hRule="exact" w:wrap="auto" w:vAnchor="page" w:hAnchor="page" w:x="1078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22"/>
        <w:framePr w:w="864" w:h="615" w:hRule="exact" w:wrap="auto" w:vAnchor="page" w:hAnchor="page" w:x="1078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22"/>
        <w:framePr w:w="864" w:h="615" w:hRule="exact" w:wrap="auto" w:vAnchor="page" w:hAnchor="page" w:x="1164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(OV)</w:t>
      </w:r>
    </w:p>
    <w:p w:rsidR="000A1F9B" w:rsidRDefault="00B27F83">
      <w:pPr>
        <w:pStyle w:val="Normal022"/>
        <w:framePr w:w="864" w:h="615" w:hRule="exact" w:wrap="auto" w:vAnchor="page" w:hAnchor="page" w:x="1164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卵巢</w:t>
      </w:r>
    </w:p>
    <w:p w:rsidR="000A1F9B" w:rsidRDefault="00B27F83">
      <w:pPr>
        <w:pStyle w:val="Normal022"/>
        <w:framePr w:w="864" w:h="615" w:hRule="exact" w:wrap="auto" w:vAnchor="page" w:hAnchor="page" w:x="1251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(UC)</w:t>
      </w:r>
    </w:p>
    <w:p w:rsidR="000A1F9B" w:rsidRDefault="00B27F83">
      <w:pPr>
        <w:pStyle w:val="Normal022"/>
        <w:framePr w:w="864" w:h="615" w:hRule="exact" w:wrap="auto" w:vAnchor="page" w:hAnchor="page" w:x="1251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子宫（包括宫颈）</w:t>
      </w:r>
    </w:p>
    <w:p w:rsidR="000A1F9B" w:rsidRDefault="00B27F83">
      <w:pPr>
        <w:pStyle w:val="Normal022"/>
        <w:framePr w:w="786" w:h="302" w:hRule="exact" w:wrap="auto" w:vAnchor="page" w:hAnchor="page" w:x="1701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1F001</w:t>
      </w:r>
    </w:p>
    <w:p w:rsidR="000A1F9B" w:rsidRDefault="00B27F83">
      <w:pPr>
        <w:pStyle w:val="Normal022"/>
        <w:framePr w:w="519" w:h="302" w:hRule="exact" w:wrap="auto" w:vAnchor="page" w:hAnchor="page" w:x="2487" w:y="282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48.7987</w:t>
      </w:r>
    </w:p>
    <w:p w:rsidR="000A1F9B" w:rsidRDefault="00B27F83">
      <w:pPr>
        <w:pStyle w:val="Normal022"/>
        <w:framePr w:w="864" w:h="302" w:hRule="exact" w:wrap="auto" w:vAnchor="page" w:hAnchor="page" w:x="387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379.1104</w:t>
      </w:r>
    </w:p>
    <w:p w:rsidR="000A1F9B" w:rsidRDefault="00B27F83">
      <w:pPr>
        <w:pStyle w:val="Normal022"/>
        <w:framePr w:w="864" w:h="302" w:hRule="exact" w:wrap="auto" w:vAnchor="page" w:hAnchor="page" w:x="4734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27.6835</w:t>
      </w:r>
    </w:p>
    <w:p w:rsidR="000A1F9B" w:rsidRDefault="00B27F83">
      <w:pPr>
        <w:pStyle w:val="Normal022"/>
        <w:framePr w:w="864" w:h="302" w:hRule="exact" w:wrap="auto" w:vAnchor="page" w:hAnchor="page" w:x="5598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61.5027</w:t>
      </w:r>
    </w:p>
    <w:p w:rsidR="000A1F9B" w:rsidRDefault="00B27F83">
      <w:pPr>
        <w:pStyle w:val="Normal022"/>
        <w:framePr w:w="864" w:h="302" w:hRule="exact" w:wrap="auto" w:vAnchor="page" w:hAnchor="page" w:x="6462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84.1553</w:t>
      </w:r>
    </w:p>
    <w:p w:rsidR="000A1F9B" w:rsidRDefault="00B27F83">
      <w:pPr>
        <w:pStyle w:val="Normal022"/>
        <w:framePr w:w="864" w:h="302" w:hRule="exact" w:wrap="auto" w:vAnchor="page" w:hAnchor="page" w:x="732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20.0856</w:t>
      </w:r>
    </w:p>
    <w:p w:rsidR="000A1F9B" w:rsidRDefault="00B27F83">
      <w:pPr>
        <w:pStyle w:val="Normal022"/>
        <w:framePr w:w="864" w:h="302" w:hRule="exact" w:wrap="auto" w:vAnchor="page" w:hAnchor="page" w:x="9054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3.6532</w:t>
      </w:r>
    </w:p>
    <w:p w:rsidR="000A1F9B" w:rsidRDefault="00B27F83">
      <w:pPr>
        <w:pStyle w:val="Normal022"/>
        <w:framePr w:w="864" w:h="302" w:hRule="exact" w:wrap="auto" w:vAnchor="page" w:hAnchor="page" w:x="9918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0.9027</w:t>
      </w:r>
    </w:p>
    <w:p w:rsidR="000A1F9B" w:rsidRDefault="00B27F83">
      <w:pPr>
        <w:pStyle w:val="Normal022"/>
        <w:framePr w:w="864" w:h="302" w:hRule="exact" w:wrap="auto" w:vAnchor="page" w:hAnchor="page" w:x="10782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1.3870</w:t>
      </w:r>
    </w:p>
    <w:p w:rsidR="000A1F9B" w:rsidRDefault="00B27F83">
      <w:pPr>
        <w:pStyle w:val="Normal022"/>
        <w:framePr w:w="864" w:h="302" w:hRule="exact" w:wrap="auto" w:vAnchor="page" w:hAnchor="page" w:x="1164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4.8333</w:t>
      </w:r>
    </w:p>
    <w:p w:rsidR="000A1F9B" w:rsidRDefault="00B27F83">
      <w:pPr>
        <w:pStyle w:val="Normal022"/>
        <w:framePr w:w="864" w:h="302" w:hRule="exact" w:wrap="auto" w:vAnchor="page" w:hAnchor="page" w:x="1251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43.3777</w:t>
      </w:r>
    </w:p>
    <w:p w:rsidR="000A1F9B" w:rsidRDefault="00B27F83">
      <w:pPr>
        <w:pStyle w:val="Normal022"/>
        <w:framePr w:w="786" w:h="302" w:hRule="exact" w:wrap="auto" w:vAnchor="page" w:hAnchor="page" w:x="170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1F002</w:t>
      </w:r>
    </w:p>
    <w:p w:rsidR="000A1F9B" w:rsidRDefault="00B27F83">
      <w:pPr>
        <w:pStyle w:val="Normal022"/>
        <w:framePr w:w="519" w:h="302" w:hRule="exact" w:wrap="auto" w:vAnchor="page" w:hAnchor="page" w:x="2487" w:y="311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44.0062</w:t>
      </w:r>
    </w:p>
    <w:p w:rsidR="000A1F9B" w:rsidRDefault="00B27F83">
      <w:pPr>
        <w:pStyle w:val="Normal022"/>
        <w:framePr w:w="864" w:h="302" w:hRule="exact" w:wrap="auto" w:vAnchor="page" w:hAnchor="page" w:x="387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341.6895</w:t>
      </w:r>
    </w:p>
    <w:p w:rsidR="000A1F9B" w:rsidRDefault="00B27F83">
      <w:pPr>
        <w:pStyle w:val="Normal022"/>
        <w:framePr w:w="864" w:h="302" w:hRule="exact" w:wrap="auto" w:vAnchor="page" w:hAnchor="page" w:x="4734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34.0365</w:t>
      </w:r>
    </w:p>
    <w:p w:rsidR="000A1F9B" w:rsidRDefault="00B27F83">
      <w:pPr>
        <w:pStyle w:val="Normal022"/>
        <w:framePr w:w="864" w:h="302" w:hRule="exact" w:wrap="auto" w:vAnchor="page" w:hAnchor="page" w:x="5598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59.5771</w:t>
      </w:r>
    </w:p>
    <w:p w:rsidR="000A1F9B" w:rsidRDefault="00B27F83">
      <w:pPr>
        <w:pStyle w:val="Normal022"/>
        <w:framePr w:w="864" w:h="302" w:hRule="exact" w:wrap="auto" w:vAnchor="page" w:hAnchor="page" w:x="6462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92.6697</w:t>
      </w:r>
    </w:p>
    <w:p w:rsidR="000A1F9B" w:rsidRDefault="00B27F83">
      <w:pPr>
        <w:pStyle w:val="Normal022"/>
        <w:framePr w:w="864" w:h="302" w:hRule="exact" w:wrap="auto" w:vAnchor="page" w:hAnchor="page" w:x="732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24.1873</w:t>
      </w:r>
    </w:p>
    <w:p w:rsidR="000A1F9B" w:rsidRDefault="00B27F83">
      <w:pPr>
        <w:pStyle w:val="Normal022"/>
        <w:framePr w:w="864" w:h="302" w:hRule="exact" w:wrap="auto" w:vAnchor="page" w:hAnchor="page" w:x="9054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4.1998</w:t>
      </w:r>
    </w:p>
    <w:p w:rsidR="000A1F9B" w:rsidRDefault="00B27F83">
      <w:pPr>
        <w:pStyle w:val="Normal022"/>
        <w:framePr w:w="864" w:h="302" w:hRule="exact" w:wrap="auto" w:vAnchor="page" w:hAnchor="page" w:x="9918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0.7417</w:t>
      </w:r>
    </w:p>
    <w:p w:rsidR="000A1F9B" w:rsidRDefault="00B27F83">
      <w:pPr>
        <w:pStyle w:val="Normal022"/>
        <w:framePr w:w="864" w:h="302" w:hRule="exact" w:wrap="auto" w:vAnchor="page" w:hAnchor="page" w:x="10782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1.0355</w:t>
      </w:r>
    </w:p>
    <w:p w:rsidR="000A1F9B" w:rsidRDefault="00B27F83">
      <w:pPr>
        <w:pStyle w:val="Normal022"/>
        <w:framePr w:w="864" w:h="302" w:hRule="exact" w:wrap="auto" w:vAnchor="page" w:hAnchor="page" w:x="1164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6.0107</w:t>
      </w:r>
    </w:p>
    <w:p w:rsidR="000A1F9B" w:rsidRDefault="00B27F83">
      <w:pPr>
        <w:pStyle w:val="Normal022"/>
        <w:framePr w:w="864" w:h="302" w:hRule="exact" w:wrap="auto" w:vAnchor="page" w:hAnchor="page" w:x="1251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34.0510</w:t>
      </w:r>
    </w:p>
    <w:p w:rsidR="000A1F9B" w:rsidRDefault="00B27F83">
      <w:pPr>
        <w:pStyle w:val="Normal022"/>
        <w:framePr w:w="786" w:h="302" w:hRule="exact" w:wrap="auto" w:vAnchor="page" w:hAnchor="page" w:x="1701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1F003</w:t>
      </w:r>
    </w:p>
    <w:p w:rsidR="000A1F9B" w:rsidRDefault="00B27F83">
      <w:pPr>
        <w:pStyle w:val="Normal022"/>
        <w:framePr w:w="519" w:h="302" w:hRule="exact" w:wrap="auto" w:vAnchor="page" w:hAnchor="page" w:x="2487" w:y="340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40.7739</w:t>
      </w:r>
    </w:p>
    <w:p w:rsidR="000A1F9B" w:rsidRDefault="00B27F83">
      <w:pPr>
        <w:pStyle w:val="Normal022"/>
        <w:framePr w:w="864" w:h="302" w:hRule="exact" w:wrap="auto" w:vAnchor="page" w:hAnchor="page" w:x="387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296.7344</w:t>
      </w:r>
    </w:p>
    <w:p w:rsidR="000A1F9B" w:rsidRDefault="00B27F83">
      <w:pPr>
        <w:pStyle w:val="Normal022"/>
        <w:framePr w:w="864" w:h="302" w:hRule="exact" w:wrap="auto" w:vAnchor="page" w:hAnchor="page" w:x="4734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31.4839</w:t>
      </w:r>
    </w:p>
    <w:p w:rsidR="000A1F9B" w:rsidRDefault="00B27F83">
      <w:pPr>
        <w:pStyle w:val="Normal022"/>
        <w:framePr w:w="864" w:h="302" w:hRule="exact" w:wrap="auto" w:vAnchor="page" w:hAnchor="page" w:x="5598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56.0321</w:t>
      </w:r>
    </w:p>
    <w:p w:rsidR="000A1F9B" w:rsidRDefault="00B27F83">
      <w:pPr>
        <w:pStyle w:val="Normal022"/>
        <w:framePr w:w="864" w:h="302" w:hRule="exact" w:wrap="auto" w:vAnchor="page" w:hAnchor="page" w:x="6462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79.3725</w:t>
      </w:r>
    </w:p>
    <w:p w:rsidR="000A1F9B" w:rsidRDefault="00B27F83">
      <w:pPr>
        <w:pStyle w:val="Normal022"/>
        <w:framePr w:w="864" w:h="302" w:hRule="exact" w:wrap="auto" w:vAnchor="page" w:hAnchor="page" w:x="732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12.1974</w:t>
      </w:r>
    </w:p>
    <w:p w:rsidR="000A1F9B" w:rsidRDefault="00B27F83">
      <w:pPr>
        <w:pStyle w:val="Normal022"/>
        <w:framePr w:w="864" w:h="302" w:hRule="exact" w:wrap="auto" w:vAnchor="page" w:hAnchor="page" w:x="9054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4.1613</w:t>
      </w:r>
    </w:p>
    <w:p w:rsidR="000A1F9B" w:rsidRDefault="00B27F83">
      <w:pPr>
        <w:pStyle w:val="Normal022"/>
        <w:framePr w:w="864" w:h="302" w:hRule="exact" w:wrap="auto" w:vAnchor="page" w:hAnchor="page" w:x="9918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0.6654</w:t>
      </w:r>
    </w:p>
    <w:p w:rsidR="000A1F9B" w:rsidRDefault="00B27F83">
      <w:pPr>
        <w:pStyle w:val="Normal022"/>
        <w:framePr w:w="864" w:h="302" w:hRule="exact" w:wrap="auto" w:vAnchor="page" w:hAnchor="page" w:x="10782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1.2336</w:t>
      </w:r>
    </w:p>
    <w:p w:rsidR="000A1F9B" w:rsidRDefault="00B27F83">
      <w:pPr>
        <w:pStyle w:val="Normal022"/>
        <w:framePr w:w="864" w:h="302" w:hRule="exact" w:wrap="auto" w:vAnchor="page" w:hAnchor="page" w:x="1164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5.2311</w:t>
      </w:r>
    </w:p>
    <w:p w:rsidR="000A1F9B" w:rsidRDefault="00B27F83">
      <w:pPr>
        <w:pStyle w:val="Normal022"/>
        <w:framePr w:w="864" w:h="302" w:hRule="exact" w:wrap="auto" w:vAnchor="page" w:hAnchor="page" w:x="1251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32.6099</w:t>
      </w:r>
    </w:p>
    <w:p w:rsidR="000A1F9B" w:rsidRDefault="00B27F83">
      <w:pPr>
        <w:pStyle w:val="Normal022"/>
        <w:framePr w:w="786" w:h="302" w:hRule="exact" w:wrap="auto" w:vAnchor="page" w:hAnchor="page" w:x="1701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1F004</w:t>
      </w:r>
    </w:p>
    <w:p w:rsidR="000A1F9B" w:rsidRDefault="00B27F83">
      <w:pPr>
        <w:pStyle w:val="Normal022"/>
        <w:framePr w:w="519" w:h="302" w:hRule="exact" w:wrap="auto" w:vAnchor="page" w:hAnchor="page" w:x="2487" w:y="370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47.3461</w:t>
      </w:r>
    </w:p>
    <w:p w:rsidR="000A1F9B" w:rsidRDefault="00B27F83">
      <w:pPr>
        <w:pStyle w:val="Normal022"/>
        <w:framePr w:w="864" w:h="302" w:hRule="exact" w:wrap="auto" w:vAnchor="page" w:hAnchor="page" w:x="387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383.8822</w:t>
      </w:r>
    </w:p>
    <w:p w:rsidR="000A1F9B" w:rsidRDefault="00B27F83">
      <w:pPr>
        <w:pStyle w:val="Normal022"/>
        <w:framePr w:w="864" w:h="302" w:hRule="exact" w:wrap="auto" w:vAnchor="page" w:hAnchor="page" w:x="4734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31.4021</w:t>
      </w:r>
    </w:p>
    <w:p w:rsidR="000A1F9B" w:rsidRDefault="00B27F83">
      <w:pPr>
        <w:pStyle w:val="Normal022"/>
        <w:framePr w:w="864" w:h="302" w:hRule="exact" w:wrap="auto" w:vAnchor="page" w:hAnchor="page" w:x="5598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61.3571</w:t>
      </w:r>
    </w:p>
    <w:p w:rsidR="000A1F9B" w:rsidRDefault="00B27F83">
      <w:pPr>
        <w:pStyle w:val="Normal022"/>
        <w:framePr w:w="864" w:h="302" w:hRule="exact" w:wrap="auto" w:vAnchor="page" w:hAnchor="page" w:x="6462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94.7075</w:t>
      </w:r>
    </w:p>
    <w:p w:rsidR="000A1F9B" w:rsidRDefault="00B27F83">
      <w:pPr>
        <w:pStyle w:val="Normal022"/>
        <w:framePr w:w="864" w:h="302" w:hRule="exact" w:wrap="auto" w:vAnchor="page" w:hAnchor="page" w:x="732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16.2099</w:t>
      </w:r>
    </w:p>
    <w:p w:rsidR="000A1F9B" w:rsidRDefault="00B27F83">
      <w:pPr>
        <w:pStyle w:val="Normal022"/>
        <w:framePr w:w="864" w:h="302" w:hRule="exact" w:wrap="auto" w:vAnchor="page" w:hAnchor="page" w:x="9054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3.6101</w:t>
      </w:r>
    </w:p>
    <w:p w:rsidR="000A1F9B" w:rsidRDefault="00B27F83">
      <w:pPr>
        <w:pStyle w:val="Normal022"/>
        <w:framePr w:w="864" w:h="302" w:hRule="exact" w:wrap="auto" w:vAnchor="page" w:hAnchor="page" w:x="9918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0.6545</w:t>
      </w:r>
    </w:p>
    <w:p w:rsidR="000A1F9B" w:rsidRDefault="00B27F83">
      <w:pPr>
        <w:pStyle w:val="Normal022"/>
        <w:framePr w:w="864" w:h="302" w:hRule="exact" w:wrap="auto" w:vAnchor="page" w:hAnchor="page" w:x="10782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1.5903</w:t>
      </w:r>
    </w:p>
    <w:p w:rsidR="000A1F9B" w:rsidRDefault="00B27F83">
      <w:pPr>
        <w:pStyle w:val="Normal022"/>
        <w:framePr w:w="864" w:h="302" w:hRule="exact" w:wrap="auto" w:vAnchor="page" w:hAnchor="page" w:x="1164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4.7505</w:t>
      </w:r>
    </w:p>
    <w:p w:rsidR="000A1F9B" w:rsidRDefault="00B27F83">
      <w:pPr>
        <w:pStyle w:val="Normal022"/>
        <w:framePr w:w="864" w:h="302" w:hRule="exact" w:wrap="auto" w:vAnchor="page" w:hAnchor="page" w:x="1251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35.</w:t>
      </w:r>
      <w:r>
        <w:rPr>
          <w:rFonts w:eastAsia="Times New Roman"/>
          <w:color w:val="000000"/>
          <w:kern w:val="2"/>
          <w:sz w:val="15"/>
        </w:rPr>
        <w:t>3395</w:t>
      </w:r>
    </w:p>
    <w:p w:rsidR="000A1F9B" w:rsidRDefault="00B27F83">
      <w:pPr>
        <w:pStyle w:val="Normal022"/>
        <w:framePr w:w="786" w:h="302" w:hRule="exact" w:wrap="auto" w:vAnchor="page" w:hAnchor="page" w:x="1701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1F005</w:t>
      </w:r>
    </w:p>
    <w:p w:rsidR="000A1F9B" w:rsidRDefault="00B27F83">
      <w:pPr>
        <w:pStyle w:val="Normal022"/>
        <w:framePr w:w="519" w:h="302" w:hRule="exact" w:wrap="auto" w:vAnchor="page" w:hAnchor="page" w:x="2487" w:y="399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44.2336</w:t>
      </w:r>
    </w:p>
    <w:p w:rsidR="000A1F9B" w:rsidRDefault="00B27F83">
      <w:pPr>
        <w:pStyle w:val="Normal022"/>
        <w:framePr w:w="864" w:h="302" w:hRule="exact" w:wrap="auto" w:vAnchor="page" w:hAnchor="page" w:x="387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359.1923</w:t>
      </w:r>
    </w:p>
    <w:p w:rsidR="000A1F9B" w:rsidRDefault="00B27F83">
      <w:pPr>
        <w:pStyle w:val="Normal022"/>
        <w:framePr w:w="864" w:h="302" w:hRule="exact" w:wrap="auto" w:vAnchor="page" w:hAnchor="page" w:x="4734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30.0319</w:t>
      </w:r>
    </w:p>
    <w:p w:rsidR="000A1F9B" w:rsidRDefault="00B27F83">
      <w:pPr>
        <w:pStyle w:val="Normal022"/>
        <w:framePr w:w="864" w:h="302" w:hRule="exact" w:wrap="auto" w:vAnchor="page" w:hAnchor="page" w:x="5598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74.0265</w:t>
      </w:r>
    </w:p>
    <w:p w:rsidR="000A1F9B" w:rsidRDefault="00B27F83">
      <w:pPr>
        <w:pStyle w:val="Normal022"/>
        <w:framePr w:w="864" w:h="302" w:hRule="exact" w:wrap="auto" w:vAnchor="page" w:hAnchor="page" w:x="6462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99.8158</w:t>
      </w:r>
    </w:p>
    <w:p w:rsidR="000A1F9B" w:rsidRDefault="00B27F83">
      <w:pPr>
        <w:pStyle w:val="Normal022"/>
        <w:framePr w:w="864" w:h="302" w:hRule="exact" w:wrap="auto" w:vAnchor="page" w:hAnchor="page" w:x="732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26.6955</w:t>
      </w:r>
    </w:p>
    <w:p w:rsidR="000A1F9B" w:rsidRDefault="00B27F83">
      <w:pPr>
        <w:pStyle w:val="Normal022"/>
        <w:framePr w:w="864" w:h="302" w:hRule="exact" w:wrap="auto" w:vAnchor="page" w:hAnchor="page" w:x="9054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3.5056</w:t>
      </w:r>
    </w:p>
    <w:p w:rsidR="000A1F9B" w:rsidRDefault="00B27F83">
      <w:pPr>
        <w:pStyle w:val="Normal022"/>
        <w:framePr w:w="864" w:h="302" w:hRule="exact" w:wrap="auto" w:vAnchor="page" w:hAnchor="page" w:x="9918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0.8415</w:t>
      </w:r>
    </w:p>
    <w:p w:rsidR="000A1F9B" w:rsidRDefault="00B27F83">
      <w:pPr>
        <w:pStyle w:val="Normal022"/>
        <w:framePr w:w="864" w:h="302" w:hRule="exact" w:wrap="auto" w:vAnchor="page" w:hAnchor="page" w:x="10782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1.5735</w:t>
      </w:r>
    </w:p>
    <w:p w:rsidR="000A1F9B" w:rsidRDefault="00B27F83">
      <w:pPr>
        <w:pStyle w:val="Normal022"/>
        <w:framePr w:w="864" w:h="302" w:hRule="exact" w:wrap="auto" w:vAnchor="page" w:hAnchor="page" w:x="1164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5.5771</w:t>
      </w:r>
    </w:p>
    <w:p w:rsidR="000A1F9B" w:rsidRDefault="00B27F83">
      <w:pPr>
        <w:pStyle w:val="Normal022"/>
        <w:framePr w:w="864" w:h="302" w:hRule="exact" w:wrap="auto" w:vAnchor="page" w:hAnchor="page" w:x="1251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44.7017</w:t>
      </w:r>
    </w:p>
    <w:p w:rsidR="000A1F9B" w:rsidRDefault="00B27F83">
      <w:pPr>
        <w:pStyle w:val="Normal022"/>
        <w:framePr w:w="786" w:h="302" w:hRule="exact" w:wrap="auto" w:vAnchor="page" w:hAnchor="page" w:x="1701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1F006</w:t>
      </w:r>
    </w:p>
    <w:p w:rsidR="000A1F9B" w:rsidRDefault="00B27F83">
      <w:pPr>
        <w:pStyle w:val="Normal022"/>
        <w:framePr w:w="519" w:h="302" w:hRule="exact" w:wrap="auto" w:vAnchor="page" w:hAnchor="page" w:x="2487" w:y="428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38.1389</w:t>
      </w:r>
    </w:p>
    <w:p w:rsidR="000A1F9B" w:rsidRDefault="00B27F83">
      <w:pPr>
        <w:pStyle w:val="Normal022"/>
        <w:framePr w:w="864" w:h="302" w:hRule="exact" w:wrap="auto" w:vAnchor="page" w:hAnchor="page" w:x="387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289.1230</w:t>
      </w:r>
    </w:p>
    <w:p w:rsidR="000A1F9B" w:rsidRDefault="00B27F83">
      <w:pPr>
        <w:pStyle w:val="Normal022"/>
        <w:framePr w:w="864" w:h="302" w:hRule="exact" w:wrap="auto" w:vAnchor="page" w:hAnchor="page" w:x="4734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30.7868</w:t>
      </w:r>
    </w:p>
    <w:p w:rsidR="000A1F9B" w:rsidRDefault="00B27F83">
      <w:pPr>
        <w:pStyle w:val="Normal022"/>
        <w:framePr w:w="864" w:h="302" w:hRule="exact" w:wrap="auto" w:vAnchor="page" w:hAnchor="page" w:x="5598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52.2879</w:t>
      </w:r>
    </w:p>
    <w:p w:rsidR="000A1F9B" w:rsidRDefault="00B27F83">
      <w:pPr>
        <w:pStyle w:val="Normal022"/>
        <w:framePr w:w="864" w:h="302" w:hRule="exact" w:wrap="auto" w:vAnchor="page" w:hAnchor="page" w:x="6462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86.8673</w:t>
      </w:r>
    </w:p>
    <w:p w:rsidR="000A1F9B" w:rsidRDefault="00B27F83">
      <w:pPr>
        <w:pStyle w:val="Normal022"/>
        <w:framePr w:w="864" w:h="302" w:hRule="exact" w:wrap="auto" w:vAnchor="page" w:hAnchor="page" w:x="732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15.9040</w:t>
      </w:r>
    </w:p>
    <w:p w:rsidR="000A1F9B" w:rsidRDefault="00B27F83">
      <w:pPr>
        <w:pStyle w:val="Normal022"/>
        <w:framePr w:w="864" w:h="302" w:hRule="exact" w:wrap="auto" w:vAnchor="page" w:hAnchor="page" w:x="9054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3.6191</w:t>
      </w:r>
    </w:p>
    <w:p w:rsidR="000A1F9B" w:rsidRDefault="00B27F83">
      <w:pPr>
        <w:pStyle w:val="Normal022"/>
        <w:framePr w:w="864" w:h="302" w:hRule="exact" w:wrap="auto" w:vAnchor="page" w:hAnchor="page" w:x="9918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0.7932</w:t>
      </w:r>
    </w:p>
    <w:p w:rsidR="000A1F9B" w:rsidRDefault="00B27F83">
      <w:pPr>
        <w:pStyle w:val="Normal022"/>
        <w:framePr w:w="864" w:h="302" w:hRule="exact" w:wrap="auto" w:vAnchor="page" w:hAnchor="page" w:x="10782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1.1948</w:t>
      </w:r>
    </w:p>
    <w:p w:rsidR="000A1F9B" w:rsidRDefault="00B27F83">
      <w:pPr>
        <w:pStyle w:val="Normal022"/>
        <w:framePr w:w="864" w:h="302" w:hRule="exact" w:wrap="auto" w:vAnchor="page" w:hAnchor="page" w:x="1164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3.9909</w:t>
      </w:r>
    </w:p>
    <w:p w:rsidR="000A1F9B" w:rsidRDefault="00B27F83">
      <w:pPr>
        <w:pStyle w:val="Normal022"/>
        <w:framePr w:w="864" w:h="302" w:hRule="exact" w:wrap="auto" w:vAnchor="page" w:hAnchor="page" w:x="1251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22.6265</w:t>
      </w:r>
    </w:p>
    <w:p w:rsidR="000A1F9B" w:rsidRDefault="00B27F83">
      <w:pPr>
        <w:pStyle w:val="Normal022"/>
        <w:framePr w:w="786" w:h="302" w:hRule="exact" w:wrap="auto" w:vAnchor="page" w:hAnchor="page" w:x="1701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1F007</w:t>
      </w:r>
    </w:p>
    <w:p w:rsidR="000A1F9B" w:rsidRDefault="00B27F83">
      <w:pPr>
        <w:pStyle w:val="Normal022"/>
        <w:framePr w:w="519" w:h="302" w:hRule="exact" w:wrap="auto" w:vAnchor="page" w:hAnchor="page" w:x="2487" w:y="457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50.0783</w:t>
      </w:r>
    </w:p>
    <w:p w:rsidR="000A1F9B" w:rsidRDefault="00B27F83">
      <w:pPr>
        <w:pStyle w:val="Normal022"/>
        <w:framePr w:w="864" w:h="302" w:hRule="exact" w:wrap="auto" w:vAnchor="page" w:hAnchor="page" w:x="387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397.7157</w:t>
      </w:r>
    </w:p>
    <w:p w:rsidR="000A1F9B" w:rsidRDefault="00B27F83">
      <w:pPr>
        <w:pStyle w:val="Normal022"/>
        <w:framePr w:w="864" w:h="302" w:hRule="exact" w:wrap="auto" w:vAnchor="page" w:hAnchor="page" w:x="4734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37.4236</w:t>
      </w:r>
    </w:p>
    <w:p w:rsidR="000A1F9B" w:rsidRDefault="00B27F83">
      <w:pPr>
        <w:pStyle w:val="Normal022"/>
        <w:framePr w:w="864" w:h="302" w:hRule="exact" w:wrap="auto" w:vAnchor="page" w:hAnchor="page" w:x="5598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69.9500</w:t>
      </w:r>
    </w:p>
    <w:p w:rsidR="000A1F9B" w:rsidRDefault="00B27F83">
      <w:pPr>
        <w:pStyle w:val="Normal022"/>
        <w:framePr w:w="864" w:h="302" w:hRule="exact" w:wrap="auto" w:vAnchor="page" w:hAnchor="page" w:x="6462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103</w:t>
      </w:r>
      <w:r>
        <w:rPr>
          <w:rFonts w:eastAsia="Times New Roman"/>
          <w:color w:val="000000"/>
          <w:kern w:val="2"/>
          <w:sz w:val="15"/>
        </w:rPr>
        <w:t>.3204</w:t>
      </w:r>
    </w:p>
    <w:p w:rsidR="000A1F9B" w:rsidRDefault="00B27F83">
      <w:pPr>
        <w:pStyle w:val="Normal022"/>
        <w:framePr w:w="864" w:h="302" w:hRule="exact" w:wrap="auto" w:vAnchor="page" w:hAnchor="page" w:x="732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33.0318</w:t>
      </w:r>
    </w:p>
    <w:p w:rsidR="000A1F9B" w:rsidRDefault="00B27F83">
      <w:pPr>
        <w:pStyle w:val="Normal022"/>
        <w:framePr w:w="864" w:h="302" w:hRule="exact" w:wrap="auto" w:vAnchor="page" w:hAnchor="page" w:x="9054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3.5983</w:t>
      </w:r>
    </w:p>
    <w:p w:rsidR="000A1F9B" w:rsidRDefault="00B27F83">
      <w:pPr>
        <w:pStyle w:val="Normal022"/>
        <w:framePr w:w="864" w:h="302" w:hRule="exact" w:wrap="auto" w:vAnchor="page" w:hAnchor="page" w:x="9918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0.5408</w:t>
      </w:r>
    </w:p>
    <w:p w:rsidR="000A1F9B" w:rsidRDefault="00B27F83">
      <w:pPr>
        <w:pStyle w:val="Normal022"/>
        <w:framePr w:w="864" w:h="302" w:hRule="exact" w:wrap="auto" w:vAnchor="page" w:hAnchor="page" w:x="10782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1.6930</w:t>
      </w:r>
    </w:p>
    <w:p w:rsidR="000A1F9B" w:rsidRDefault="00B27F83">
      <w:pPr>
        <w:pStyle w:val="Normal022"/>
        <w:framePr w:w="864" w:h="302" w:hRule="exact" w:wrap="auto" w:vAnchor="page" w:hAnchor="page" w:x="1164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4.9325</w:t>
      </w:r>
    </w:p>
    <w:p w:rsidR="000A1F9B" w:rsidRDefault="00B27F83">
      <w:pPr>
        <w:pStyle w:val="Normal022"/>
        <w:framePr w:w="864" w:h="302" w:hRule="exact" w:wrap="auto" w:vAnchor="page" w:hAnchor="page" w:x="1251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58.7608</w:t>
      </w:r>
    </w:p>
    <w:p w:rsidR="000A1F9B" w:rsidRDefault="00B27F83">
      <w:pPr>
        <w:pStyle w:val="Normal022"/>
        <w:framePr w:w="786" w:h="302" w:hRule="exact" w:wrap="auto" w:vAnchor="page" w:hAnchor="page" w:x="1701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1F008</w:t>
      </w:r>
    </w:p>
    <w:p w:rsidR="000A1F9B" w:rsidRDefault="00B27F83">
      <w:pPr>
        <w:pStyle w:val="Normal022"/>
        <w:framePr w:w="519" w:h="302" w:hRule="exact" w:wrap="auto" w:vAnchor="page" w:hAnchor="page" w:x="2487" w:y="486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51.8849</w:t>
      </w:r>
    </w:p>
    <w:p w:rsidR="000A1F9B" w:rsidRDefault="00B27F83">
      <w:pPr>
        <w:pStyle w:val="Normal022"/>
        <w:framePr w:w="864" w:h="302" w:hRule="exact" w:wrap="auto" w:vAnchor="page" w:hAnchor="page" w:x="387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398.3168</w:t>
      </w:r>
    </w:p>
    <w:p w:rsidR="000A1F9B" w:rsidRDefault="00B27F83">
      <w:pPr>
        <w:pStyle w:val="Normal022"/>
        <w:framePr w:w="864" w:h="302" w:hRule="exact" w:wrap="auto" w:vAnchor="page" w:hAnchor="page" w:x="4734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32.2544</w:t>
      </w:r>
    </w:p>
    <w:p w:rsidR="000A1F9B" w:rsidRDefault="00B27F83">
      <w:pPr>
        <w:pStyle w:val="Normal022"/>
        <w:framePr w:w="864" w:h="302" w:hRule="exact" w:wrap="auto" w:vAnchor="page" w:hAnchor="page" w:x="5598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62.4720</w:t>
      </w:r>
    </w:p>
    <w:p w:rsidR="000A1F9B" w:rsidRDefault="00B27F83">
      <w:pPr>
        <w:pStyle w:val="Normal022"/>
        <w:framePr w:w="864" w:h="302" w:hRule="exact" w:wrap="auto" w:vAnchor="page" w:hAnchor="page" w:x="6462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92.6498</w:t>
      </w:r>
    </w:p>
    <w:p w:rsidR="000A1F9B" w:rsidRDefault="00B27F83">
      <w:pPr>
        <w:pStyle w:val="Normal022"/>
        <w:framePr w:w="864" w:h="302" w:hRule="exact" w:wrap="auto" w:vAnchor="page" w:hAnchor="page" w:x="732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27.7277</w:t>
      </w:r>
    </w:p>
    <w:p w:rsidR="000A1F9B" w:rsidRDefault="00B27F83">
      <w:pPr>
        <w:pStyle w:val="Normal022"/>
        <w:framePr w:w="864" w:h="302" w:hRule="exact" w:wrap="auto" w:vAnchor="page" w:hAnchor="page" w:x="9054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4.1582</w:t>
      </w:r>
    </w:p>
    <w:p w:rsidR="000A1F9B" w:rsidRDefault="00B27F83">
      <w:pPr>
        <w:pStyle w:val="Normal022"/>
        <w:framePr w:w="864" w:h="302" w:hRule="exact" w:wrap="auto" w:vAnchor="page" w:hAnchor="page" w:x="9918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0.8267</w:t>
      </w:r>
    </w:p>
    <w:p w:rsidR="000A1F9B" w:rsidRDefault="00B27F83">
      <w:pPr>
        <w:pStyle w:val="Normal022"/>
        <w:framePr w:w="864" w:h="302" w:hRule="exact" w:wrap="auto" w:vAnchor="page" w:hAnchor="page" w:x="10782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1.4641</w:t>
      </w:r>
    </w:p>
    <w:p w:rsidR="000A1F9B" w:rsidRDefault="00B27F83">
      <w:pPr>
        <w:pStyle w:val="Normal022"/>
        <w:framePr w:w="864" w:h="302" w:hRule="exact" w:wrap="auto" w:vAnchor="page" w:hAnchor="page" w:x="1164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6.4240</w:t>
      </w:r>
    </w:p>
    <w:p w:rsidR="000A1F9B" w:rsidRDefault="00B27F83">
      <w:pPr>
        <w:pStyle w:val="Normal022"/>
        <w:framePr w:w="864" w:h="302" w:hRule="exact" w:wrap="auto" w:vAnchor="page" w:hAnchor="page" w:x="1251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24.7448</w:t>
      </w:r>
    </w:p>
    <w:p w:rsidR="000A1F9B" w:rsidRDefault="00B27F83">
      <w:pPr>
        <w:pStyle w:val="Normal022"/>
        <w:framePr w:w="786" w:h="302" w:hRule="exact" w:wrap="auto" w:vAnchor="page" w:hAnchor="page" w:x="1701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1F009</w:t>
      </w:r>
    </w:p>
    <w:p w:rsidR="000A1F9B" w:rsidRDefault="00B27F83">
      <w:pPr>
        <w:pStyle w:val="Normal022"/>
        <w:framePr w:w="519" w:h="302" w:hRule="exact" w:wrap="auto" w:vAnchor="page" w:hAnchor="page" w:x="2487" w:y="516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41.6090</w:t>
      </w:r>
    </w:p>
    <w:p w:rsidR="000A1F9B" w:rsidRDefault="00B27F83">
      <w:pPr>
        <w:pStyle w:val="Normal022"/>
        <w:framePr w:w="864" w:h="302" w:hRule="exact" w:wrap="auto" w:vAnchor="page" w:hAnchor="page" w:x="387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304.7425</w:t>
      </w:r>
    </w:p>
    <w:p w:rsidR="000A1F9B" w:rsidRDefault="00B27F83">
      <w:pPr>
        <w:pStyle w:val="Normal022"/>
        <w:framePr w:w="864" w:h="302" w:hRule="exact" w:wrap="auto" w:vAnchor="page" w:hAnchor="page" w:x="4734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33.3434</w:t>
      </w:r>
    </w:p>
    <w:p w:rsidR="000A1F9B" w:rsidRDefault="00B27F83">
      <w:pPr>
        <w:pStyle w:val="Normal022"/>
        <w:framePr w:w="864" w:h="302" w:hRule="exact" w:wrap="auto" w:vAnchor="page" w:hAnchor="page" w:x="5598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66.8524</w:t>
      </w:r>
    </w:p>
    <w:p w:rsidR="000A1F9B" w:rsidRDefault="00B27F83">
      <w:pPr>
        <w:pStyle w:val="Normal022"/>
        <w:framePr w:w="864" w:h="302" w:hRule="exact" w:wrap="auto" w:vAnchor="page" w:hAnchor="page" w:x="6462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86.3796</w:t>
      </w:r>
    </w:p>
    <w:p w:rsidR="000A1F9B" w:rsidRDefault="00B27F83">
      <w:pPr>
        <w:pStyle w:val="Normal022"/>
        <w:framePr w:w="864" w:h="302" w:hRule="exact" w:wrap="auto" w:vAnchor="page" w:hAnchor="page" w:x="732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17.6051</w:t>
      </w:r>
    </w:p>
    <w:p w:rsidR="000A1F9B" w:rsidRDefault="00B27F83">
      <w:pPr>
        <w:pStyle w:val="Normal022"/>
        <w:framePr w:w="864" w:h="302" w:hRule="exact" w:wrap="auto" w:vAnchor="page" w:hAnchor="page" w:x="9054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3.5682</w:t>
      </w:r>
    </w:p>
    <w:p w:rsidR="000A1F9B" w:rsidRDefault="00B27F83">
      <w:pPr>
        <w:pStyle w:val="Normal022"/>
        <w:framePr w:w="864" w:h="302" w:hRule="exact" w:wrap="auto" w:vAnchor="page" w:hAnchor="page" w:x="9918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0.9535</w:t>
      </w:r>
    </w:p>
    <w:p w:rsidR="000A1F9B" w:rsidRDefault="00B27F83">
      <w:pPr>
        <w:pStyle w:val="Normal022"/>
        <w:framePr w:w="864" w:h="302" w:hRule="exact" w:wrap="auto" w:vAnchor="page" w:hAnchor="page" w:x="10782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1.0690</w:t>
      </w:r>
    </w:p>
    <w:p w:rsidR="000A1F9B" w:rsidRDefault="00B27F83">
      <w:pPr>
        <w:pStyle w:val="Normal022"/>
        <w:framePr w:w="864" w:h="302" w:hRule="exact" w:wrap="auto" w:vAnchor="page" w:hAnchor="page" w:x="1164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5.0738</w:t>
      </w:r>
    </w:p>
    <w:p w:rsidR="000A1F9B" w:rsidRDefault="00B27F83">
      <w:pPr>
        <w:pStyle w:val="Normal022"/>
        <w:framePr w:w="864" w:h="302" w:hRule="exact" w:wrap="auto" w:vAnchor="page" w:hAnchor="page" w:x="1251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26.1166</w:t>
      </w:r>
    </w:p>
    <w:p w:rsidR="000A1F9B" w:rsidRDefault="00B27F83">
      <w:pPr>
        <w:pStyle w:val="Normal022"/>
        <w:framePr w:w="786" w:h="302" w:hRule="exact" w:wrap="auto" w:vAnchor="page" w:hAnchor="page" w:x="1701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1F010</w:t>
      </w:r>
    </w:p>
    <w:p w:rsidR="000A1F9B" w:rsidRDefault="00B27F83">
      <w:pPr>
        <w:pStyle w:val="Normal022"/>
        <w:framePr w:w="519" w:h="302" w:hRule="exact" w:wrap="auto" w:vAnchor="page" w:hAnchor="page" w:x="2487" w:y="545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50.2645</w:t>
      </w:r>
    </w:p>
    <w:p w:rsidR="000A1F9B" w:rsidRDefault="00B27F83">
      <w:pPr>
        <w:pStyle w:val="Normal022"/>
        <w:framePr w:w="864" w:h="302" w:hRule="exact" w:wrap="auto" w:vAnchor="page" w:hAnchor="page" w:x="387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424.1373</w:t>
      </w:r>
    </w:p>
    <w:p w:rsidR="000A1F9B" w:rsidRDefault="00B27F83">
      <w:pPr>
        <w:pStyle w:val="Normal022"/>
        <w:framePr w:w="864" w:h="302" w:hRule="exact" w:wrap="auto" w:vAnchor="page" w:hAnchor="page" w:x="4734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25.1954</w:t>
      </w:r>
    </w:p>
    <w:p w:rsidR="000A1F9B" w:rsidRDefault="00B27F83">
      <w:pPr>
        <w:pStyle w:val="Normal022"/>
        <w:framePr w:w="864" w:h="302" w:hRule="exact" w:wrap="auto" w:vAnchor="page" w:hAnchor="page" w:x="5598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63.4179</w:t>
      </w:r>
    </w:p>
    <w:p w:rsidR="000A1F9B" w:rsidRDefault="00B27F83">
      <w:pPr>
        <w:pStyle w:val="Normal022"/>
        <w:framePr w:w="864" w:h="302" w:hRule="exact" w:wrap="auto" w:vAnchor="page" w:hAnchor="page" w:x="6462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95.7045</w:t>
      </w:r>
    </w:p>
    <w:p w:rsidR="000A1F9B" w:rsidRDefault="00B27F83">
      <w:pPr>
        <w:pStyle w:val="Normal022"/>
        <w:framePr w:w="864" w:h="302" w:hRule="exact" w:wrap="auto" w:vAnchor="page" w:hAnchor="page" w:x="732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20.3126</w:t>
      </w:r>
    </w:p>
    <w:p w:rsidR="000A1F9B" w:rsidRDefault="00B27F83">
      <w:pPr>
        <w:pStyle w:val="Normal022"/>
        <w:framePr w:w="864" w:h="302" w:hRule="exact" w:wrap="auto" w:vAnchor="page" w:hAnchor="page" w:x="9054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4.1305</w:t>
      </w:r>
    </w:p>
    <w:p w:rsidR="000A1F9B" w:rsidRDefault="00B27F83">
      <w:pPr>
        <w:pStyle w:val="Normal022"/>
        <w:framePr w:w="864" w:h="302" w:hRule="exact" w:wrap="auto" w:vAnchor="page" w:hAnchor="page" w:x="9918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0.8203</w:t>
      </w:r>
    </w:p>
    <w:p w:rsidR="000A1F9B" w:rsidRDefault="00B27F83">
      <w:pPr>
        <w:pStyle w:val="Normal022"/>
        <w:framePr w:w="864" w:h="302" w:hRule="exact" w:wrap="auto" w:vAnchor="page" w:hAnchor="page" w:x="10782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1.8735</w:t>
      </w:r>
    </w:p>
    <w:p w:rsidR="000A1F9B" w:rsidRDefault="00B27F83">
      <w:pPr>
        <w:pStyle w:val="Normal022"/>
        <w:framePr w:w="864" w:h="302" w:hRule="exact" w:wrap="auto" w:vAnchor="page" w:hAnchor="page" w:x="1164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3.7131</w:t>
      </w:r>
    </w:p>
    <w:p w:rsidR="000A1F9B" w:rsidRDefault="00B27F83">
      <w:pPr>
        <w:pStyle w:val="Normal022"/>
        <w:framePr w:w="864" w:h="302" w:hRule="exact" w:wrap="auto" w:vAnchor="page" w:hAnchor="page" w:x="1251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30.1024</w:t>
      </w:r>
    </w:p>
    <w:p w:rsidR="000A1F9B" w:rsidRDefault="00B27F83">
      <w:pPr>
        <w:pStyle w:val="Normal022"/>
        <w:framePr w:w="786" w:h="302" w:hRule="exact" w:wrap="auto" w:vAnchor="page" w:hAnchor="page" w:x="1701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2F001</w:t>
      </w:r>
    </w:p>
    <w:p w:rsidR="000A1F9B" w:rsidRDefault="00B27F83">
      <w:pPr>
        <w:pStyle w:val="Normal022"/>
        <w:framePr w:w="519" w:h="302" w:hRule="exact" w:wrap="auto" w:vAnchor="page" w:hAnchor="page" w:x="2487" w:y="574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49.5065</w:t>
      </w:r>
    </w:p>
    <w:p w:rsidR="000A1F9B" w:rsidRDefault="00B27F83">
      <w:pPr>
        <w:pStyle w:val="Normal022"/>
        <w:framePr w:w="864" w:h="302" w:hRule="exact" w:wrap="auto" w:vAnchor="page" w:hAnchor="page" w:x="387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334.0971</w:t>
      </w:r>
    </w:p>
    <w:p w:rsidR="000A1F9B" w:rsidRDefault="00B27F83">
      <w:pPr>
        <w:pStyle w:val="Normal022"/>
        <w:framePr w:w="864" w:h="302" w:hRule="exact" w:wrap="auto" w:vAnchor="page" w:hAnchor="page" w:x="4734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31.1809</w:t>
      </w:r>
    </w:p>
    <w:p w:rsidR="000A1F9B" w:rsidRDefault="00B27F83">
      <w:pPr>
        <w:pStyle w:val="Normal022"/>
        <w:framePr w:w="864" w:h="302" w:hRule="exact" w:wrap="auto" w:vAnchor="page" w:hAnchor="page" w:x="5598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66.1261</w:t>
      </w:r>
    </w:p>
    <w:p w:rsidR="000A1F9B" w:rsidRDefault="00B27F83">
      <w:pPr>
        <w:pStyle w:val="Normal022"/>
        <w:framePr w:w="864" w:h="302" w:hRule="exact" w:wrap="auto" w:vAnchor="page" w:hAnchor="page" w:x="6462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90.7553</w:t>
      </w:r>
    </w:p>
    <w:p w:rsidR="000A1F9B" w:rsidRDefault="00B27F83">
      <w:pPr>
        <w:pStyle w:val="Normal022"/>
        <w:framePr w:w="864" w:h="302" w:hRule="exact" w:wrap="auto" w:vAnchor="page" w:hAnchor="page" w:x="732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11.7344</w:t>
      </w:r>
    </w:p>
    <w:p w:rsidR="000A1F9B" w:rsidRDefault="00B27F83">
      <w:pPr>
        <w:pStyle w:val="Normal022"/>
        <w:framePr w:w="864" w:h="302" w:hRule="exact" w:wrap="auto" w:vAnchor="page" w:hAnchor="page" w:x="9054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4.1363</w:t>
      </w:r>
    </w:p>
    <w:p w:rsidR="000A1F9B" w:rsidRDefault="00B27F83">
      <w:pPr>
        <w:pStyle w:val="Normal022"/>
        <w:framePr w:w="864" w:h="302" w:hRule="exact" w:wrap="auto" w:vAnchor="page" w:hAnchor="page" w:x="9918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0.6249</w:t>
      </w:r>
    </w:p>
    <w:p w:rsidR="000A1F9B" w:rsidRDefault="00B27F83">
      <w:pPr>
        <w:pStyle w:val="Normal022"/>
        <w:framePr w:w="864" w:h="302" w:hRule="exact" w:wrap="auto" w:vAnchor="page" w:hAnchor="page" w:x="10782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1.4383</w:t>
      </w:r>
    </w:p>
    <w:p w:rsidR="000A1F9B" w:rsidRDefault="00B27F83">
      <w:pPr>
        <w:pStyle w:val="Normal022"/>
        <w:framePr w:w="864" w:h="302" w:hRule="exact" w:wrap="auto" w:vAnchor="page" w:hAnchor="page" w:x="1164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4.6769</w:t>
      </w:r>
    </w:p>
    <w:p w:rsidR="000A1F9B" w:rsidRDefault="00B27F83">
      <w:pPr>
        <w:pStyle w:val="Normal022"/>
        <w:framePr w:w="864" w:h="302" w:hRule="exact" w:wrap="auto" w:vAnchor="page" w:hAnchor="page" w:x="1251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22.8984</w:t>
      </w:r>
    </w:p>
    <w:p w:rsidR="000A1F9B" w:rsidRDefault="00B27F83">
      <w:pPr>
        <w:pStyle w:val="Normal022"/>
        <w:framePr w:w="786" w:h="302" w:hRule="exact" w:wrap="auto" w:vAnchor="page" w:hAnchor="page" w:x="1701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2F002</w:t>
      </w:r>
    </w:p>
    <w:p w:rsidR="000A1F9B" w:rsidRDefault="00B27F83">
      <w:pPr>
        <w:pStyle w:val="Normal022"/>
        <w:framePr w:w="519" w:h="302" w:hRule="exact" w:wrap="auto" w:vAnchor="page" w:hAnchor="page" w:x="2487" w:y="603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52.2634</w:t>
      </w:r>
    </w:p>
    <w:p w:rsidR="000A1F9B" w:rsidRDefault="00B27F83">
      <w:pPr>
        <w:pStyle w:val="Normal022"/>
        <w:framePr w:w="864" w:h="302" w:hRule="exact" w:wrap="auto" w:vAnchor="page" w:hAnchor="page" w:x="387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410.6639</w:t>
      </w:r>
    </w:p>
    <w:p w:rsidR="000A1F9B" w:rsidRDefault="00B27F83">
      <w:pPr>
        <w:pStyle w:val="Normal022"/>
        <w:framePr w:w="864" w:h="302" w:hRule="exact" w:wrap="auto" w:vAnchor="page" w:hAnchor="page" w:x="4734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31.8508</w:t>
      </w:r>
    </w:p>
    <w:p w:rsidR="000A1F9B" w:rsidRDefault="00B27F83">
      <w:pPr>
        <w:pStyle w:val="Normal022"/>
        <w:framePr w:w="864" w:h="302" w:hRule="exact" w:wrap="auto" w:vAnchor="page" w:hAnchor="page" w:x="5598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57.9957</w:t>
      </w:r>
    </w:p>
    <w:p w:rsidR="000A1F9B" w:rsidRDefault="00B27F83">
      <w:pPr>
        <w:pStyle w:val="Normal022"/>
        <w:framePr w:w="864" w:h="302" w:hRule="exact" w:wrap="auto" w:vAnchor="page" w:hAnchor="page" w:x="6462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99.4721</w:t>
      </w:r>
    </w:p>
    <w:p w:rsidR="000A1F9B" w:rsidRDefault="00B27F83">
      <w:pPr>
        <w:pStyle w:val="Normal022"/>
        <w:framePr w:w="864" w:h="302" w:hRule="exact" w:wrap="auto" w:vAnchor="page" w:hAnchor="page" w:x="732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31.4460</w:t>
      </w:r>
    </w:p>
    <w:p w:rsidR="000A1F9B" w:rsidRDefault="00B27F83">
      <w:pPr>
        <w:pStyle w:val="Normal022"/>
        <w:framePr w:w="864" w:h="302" w:hRule="exact" w:wrap="auto" w:vAnchor="page" w:hAnchor="page" w:x="9054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3.6426</w:t>
      </w:r>
    </w:p>
    <w:p w:rsidR="000A1F9B" w:rsidRDefault="00B27F83">
      <w:pPr>
        <w:pStyle w:val="Normal022"/>
        <w:framePr w:w="864" w:h="302" w:hRule="exact" w:wrap="auto" w:vAnchor="page" w:hAnchor="page" w:x="9918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1.0338</w:t>
      </w:r>
    </w:p>
    <w:p w:rsidR="000A1F9B" w:rsidRDefault="00B27F83">
      <w:pPr>
        <w:pStyle w:val="Normal022"/>
        <w:framePr w:w="864" w:h="302" w:hRule="exact" w:wrap="auto" w:vAnchor="page" w:hAnchor="page" w:x="10782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1.9445</w:t>
      </w:r>
    </w:p>
    <w:p w:rsidR="000A1F9B" w:rsidRDefault="00B27F83">
      <w:pPr>
        <w:pStyle w:val="Normal022"/>
        <w:framePr w:w="864" w:h="302" w:hRule="exact" w:wrap="auto" w:vAnchor="page" w:hAnchor="page" w:x="1164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5.5387</w:t>
      </w:r>
    </w:p>
    <w:p w:rsidR="000A1F9B" w:rsidRDefault="00B27F83">
      <w:pPr>
        <w:pStyle w:val="Normal022"/>
        <w:framePr w:w="864" w:h="302" w:hRule="exact" w:wrap="auto" w:vAnchor="page" w:hAnchor="page" w:x="1251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23.2018</w:t>
      </w:r>
    </w:p>
    <w:p w:rsidR="000A1F9B" w:rsidRDefault="00B27F83">
      <w:pPr>
        <w:pStyle w:val="Normal022"/>
        <w:framePr w:w="786" w:h="302" w:hRule="exact" w:wrap="auto" w:vAnchor="page" w:hAnchor="page" w:x="1701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2F003</w:t>
      </w:r>
    </w:p>
    <w:p w:rsidR="000A1F9B" w:rsidRDefault="00B27F83">
      <w:pPr>
        <w:pStyle w:val="Normal022"/>
        <w:framePr w:w="519" w:h="302" w:hRule="exact" w:wrap="auto" w:vAnchor="page" w:hAnchor="page" w:x="2487" w:y="632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53.6666</w:t>
      </w:r>
    </w:p>
    <w:p w:rsidR="000A1F9B" w:rsidRDefault="00B27F83">
      <w:pPr>
        <w:pStyle w:val="Normal022"/>
        <w:framePr w:w="864" w:h="302" w:hRule="exact" w:wrap="auto" w:vAnchor="page" w:hAnchor="page" w:x="387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403.9709</w:t>
      </w:r>
    </w:p>
    <w:p w:rsidR="000A1F9B" w:rsidRDefault="00B27F83">
      <w:pPr>
        <w:pStyle w:val="Normal022"/>
        <w:framePr w:w="864" w:h="302" w:hRule="exact" w:wrap="auto" w:vAnchor="page" w:hAnchor="page" w:x="4734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31.6771</w:t>
      </w:r>
    </w:p>
    <w:p w:rsidR="000A1F9B" w:rsidRDefault="00B27F83">
      <w:pPr>
        <w:pStyle w:val="Normal022"/>
        <w:framePr w:w="864" w:h="302" w:hRule="exact" w:wrap="auto" w:vAnchor="page" w:hAnchor="page" w:x="5598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59.9322</w:t>
      </w:r>
    </w:p>
    <w:p w:rsidR="000A1F9B" w:rsidRDefault="00B27F83">
      <w:pPr>
        <w:pStyle w:val="Normal022"/>
        <w:framePr w:w="864" w:h="302" w:hRule="exact" w:wrap="auto" w:vAnchor="page" w:hAnchor="page" w:x="6462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93.8092</w:t>
      </w:r>
    </w:p>
    <w:p w:rsidR="000A1F9B" w:rsidRDefault="00B27F83">
      <w:pPr>
        <w:pStyle w:val="Normal022"/>
        <w:framePr w:w="864" w:h="302" w:hRule="exact" w:wrap="auto" w:vAnchor="page" w:hAnchor="page" w:x="732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23.4960</w:t>
      </w:r>
    </w:p>
    <w:p w:rsidR="000A1F9B" w:rsidRDefault="00B27F83">
      <w:pPr>
        <w:pStyle w:val="Normal022"/>
        <w:framePr w:w="864" w:h="302" w:hRule="exact" w:wrap="auto" w:vAnchor="page" w:hAnchor="page" w:x="9054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3.7364</w:t>
      </w:r>
    </w:p>
    <w:p w:rsidR="000A1F9B" w:rsidRDefault="00B27F83">
      <w:pPr>
        <w:pStyle w:val="Normal022"/>
        <w:framePr w:w="864" w:h="302" w:hRule="exact" w:wrap="auto" w:vAnchor="page" w:hAnchor="page" w:x="9918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0.9578</w:t>
      </w:r>
    </w:p>
    <w:p w:rsidR="000A1F9B" w:rsidRDefault="00B27F83">
      <w:pPr>
        <w:pStyle w:val="Normal022"/>
        <w:framePr w:w="864" w:h="302" w:hRule="exact" w:wrap="auto" w:vAnchor="page" w:hAnchor="page" w:x="10782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1.7809</w:t>
      </w:r>
    </w:p>
    <w:p w:rsidR="000A1F9B" w:rsidRDefault="00B27F83">
      <w:pPr>
        <w:pStyle w:val="Normal022"/>
        <w:framePr w:w="864" w:h="302" w:hRule="exact" w:wrap="auto" w:vAnchor="page" w:hAnchor="page" w:x="1164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5.6869</w:t>
      </w:r>
    </w:p>
    <w:p w:rsidR="000A1F9B" w:rsidRDefault="00B27F83">
      <w:pPr>
        <w:pStyle w:val="Normal022"/>
        <w:framePr w:w="864" w:h="302" w:hRule="exact" w:wrap="auto" w:vAnchor="page" w:hAnchor="page" w:x="1251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25.7308</w:t>
      </w:r>
    </w:p>
    <w:p w:rsidR="000A1F9B" w:rsidRDefault="00B27F83">
      <w:pPr>
        <w:pStyle w:val="Normal022"/>
        <w:framePr w:w="786" w:h="302" w:hRule="exact" w:wrap="auto" w:vAnchor="page" w:hAnchor="page" w:x="1701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2F004</w:t>
      </w:r>
    </w:p>
    <w:p w:rsidR="000A1F9B" w:rsidRDefault="00B27F83">
      <w:pPr>
        <w:pStyle w:val="Normal022"/>
        <w:framePr w:w="519" w:h="302" w:hRule="exact" w:wrap="auto" w:vAnchor="page" w:hAnchor="page" w:x="2487" w:y="662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51.2492</w:t>
      </w:r>
    </w:p>
    <w:p w:rsidR="000A1F9B" w:rsidRDefault="00B27F83">
      <w:pPr>
        <w:pStyle w:val="Normal022"/>
        <w:framePr w:w="864" w:h="302" w:hRule="exact" w:wrap="auto" w:vAnchor="page" w:hAnchor="page" w:x="387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433.8330</w:t>
      </w:r>
    </w:p>
    <w:p w:rsidR="000A1F9B" w:rsidRDefault="00B27F83">
      <w:pPr>
        <w:pStyle w:val="Normal022"/>
        <w:framePr w:w="864" w:h="302" w:hRule="exact" w:wrap="auto" w:vAnchor="page" w:hAnchor="page" w:x="4734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33.4294</w:t>
      </w:r>
    </w:p>
    <w:p w:rsidR="000A1F9B" w:rsidRDefault="00B27F83">
      <w:pPr>
        <w:pStyle w:val="Normal022"/>
        <w:framePr w:w="864" w:h="302" w:hRule="exact" w:wrap="auto" w:vAnchor="page" w:hAnchor="page" w:x="5598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67.7236</w:t>
      </w:r>
    </w:p>
    <w:p w:rsidR="000A1F9B" w:rsidRDefault="00B27F83">
      <w:pPr>
        <w:pStyle w:val="Normal022"/>
        <w:framePr w:w="864" w:h="302" w:hRule="exact" w:wrap="auto" w:vAnchor="page" w:hAnchor="page" w:x="6462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85.6587</w:t>
      </w:r>
    </w:p>
    <w:p w:rsidR="000A1F9B" w:rsidRDefault="00B27F83">
      <w:pPr>
        <w:pStyle w:val="Normal022"/>
        <w:framePr w:w="864" w:h="302" w:hRule="exact" w:wrap="auto" w:vAnchor="page" w:hAnchor="page" w:x="732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29.0862</w:t>
      </w:r>
    </w:p>
    <w:p w:rsidR="000A1F9B" w:rsidRDefault="00B27F83">
      <w:pPr>
        <w:pStyle w:val="Normal022"/>
        <w:framePr w:w="864" w:h="302" w:hRule="exact" w:wrap="auto" w:vAnchor="page" w:hAnchor="page" w:x="9054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4.2039</w:t>
      </w:r>
    </w:p>
    <w:p w:rsidR="000A1F9B" w:rsidRDefault="00B27F83">
      <w:pPr>
        <w:pStyle w:val="Normal022"/>
        <w:framePr w:w="864" w:h="302" w:hRule="exact" w:wrap="auto" w:vAnchor="page" w:hAnchor="page" w:x="9918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0.6102</w:t>
      </w:r>
    </w:p>
    <w:p w:rsidR="000A1F9B" w:rsidRDefault="00B27F83">
      <w:pPr>
        <w:pStyle w:val="Normal022"/>
        <w:framePr w:w="864" w:h="302" w:hRule="exact" w:wrap="auto" w:vAnchor="page" w:hAnchor="page" w:x="10782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1.7296</w:t>
      </w:r>
    </w:p>
    <w:p w:rsidR="000A1F9B" w:rsidRDefault="00B27F83">
      <w:pPr>
        <w:pStyle w:val="Normal022"/>
        <w:framePr w:w="864" w:h="302" w:hRule="exact" w:wrap="auto" w:vAnchor="page" w:hAnchor="page" w:x="1164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</w:t>
      </w:r>
      <w:r>
        <w:rPr>
          <w:rFonts w:eastAsia="Times New Roman"/>
          <w:color w:val="000000"/>
          <w:kern w:val="2"/>
          <w:sz w:val="15"/>
        </w:rPr>
        <w:t>8518</w:t>
      </w:r>
    </w:p>
    <w:p w:rsidR="000A1F9B" w:rsidRDefault="00B27F83">
      <w:pPr>
        <w:pStyle w:val="Normal022"/>
        <w:framePr w:w="864" w:h="302" w:hRule="exact" w:wrap="auto" w:vAnchor="page" w:hAnchor="page" w:x="1251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30.5660</w:t>
      </w:r>
    </w:p>
    <w:p w:rsidR="000A1F9B" w:rsidRDefault="00B27F83">
      <w:pPr>
        <w:pStyle w:val="Normal022"/>
        <w:framePr w:w="786" w:h="302" w:hRule="exact" w:wrap="auto" w:vAnchor="page" w:hAnchor="page" w:x="1701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2F005</w:t>
      </w:r>
    </w:p>
    <w:p w:rsidR="000A1F9B" w:rsidRDefault="00B27F83">
      <w:pPr>
        <w:pStyle w:val="Normal022"/>
        <w:framePr w:w="519" w:h="302" w:hRule="exact" w:wrap="auto" w:vAnchor="page" w:hAnchor="page" w:x="2487" w:y="691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44.3294</w:t>
      </w:r>
    </w:p>
    <w:p w:rsidR="000A1F9B" w:rsidRDefault="00B27F83">
      <w:pPr>
        <w:pStyle w:val="Normal022"/>
        <w:framePr w:w="864" w:h="302" w:hRule="exact" w:wrap="auto" w:vAnchor="page" w:hAnchor="page" w:x="387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358.5739</w:t>
      </w:r>
    </w:p>
    <w:p w:rsidR="000A1F9B" w:rsidRDefault="00B27F83">
      <w:pPr>
        <w:pStyle w:val="Normal022"/>
        <w:framePr w:w="864" w:h="302" w:hRule="exact" w:wrap="auto" w:vAnchor="page" w:hAnchor="page" w:x="4734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32.5933</w:t>
      </w:r>
    </w:p>
    <w:p w:rsidR="000A1F9B" w:rsidRDefault="00B27F83">
      <w:pPr>
        <w:pStyle w:val="Normal022"/>
        <w:framePr w:w="864" w:h="302" w:hRule="exact" w:wrap="auto" w:vAnchor="page" w:hAnchor="page" w:x="5598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62.1604</w:t>
      </w:r>
    </w:p>
    <w:p w:rsidR="000A1F9B" w:rsidRDefault="00B27F83">
      <w:pPr>
        <w:pStyle w:val="Normal022"/>
        <w:framePr w:w="864" w:h="302" w:hRule="exact" w:wrap="auto" w:vAnchor="page" w:hAnchor="page" w:x="6462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87.7302</w:t>
      </w:r>
    </w:p>
    <w:p w:rsidR="000A1F9B" w:rsidRDefault="00B27F83">
      <w:pPr>
        <w:pStyle w:val="Normal022"/>
        <w:framePr w:w="864" w:h="302" w:hRule="exact" w:wrap="auto" w:vAnchor="page" w:hAnchor="page" w:x="732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23.7765</w:t>
      </w:r>
    </w:p>
    <w:p w:rsidR="000A1F9B" w:rsidRDefault="00B27F83">
      <w:pPr>
        <w:pStyle w:val="Normal022"/>
        <w:framePr w:w="864" w:h="302" w:hRule="exact" w:wrap="auto" w:vAnchor="page" w:hAnchor="page" w:x="9054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3.3036</w:t>
      </w:r>
    </w:p>
    <w:p w:rsidR="000A1F9B" w:rsidRDefault="00B27F83">
      <w:pPr>
        <w:pStyle w:val="Normal022"/>
        <w:framePr w:w="864" w:h="302" w:hRule="exact" w:wrap="auto" w:vAnchor="page" w:hAnchor="page" w:x="9918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0.6404</w:t>
      </w:r>
    </w:p>
    <w:p w:rsidR="000A1F9B" w:rsidRDefault="00B27F83">
      <w:pPr>
        <w:pStyle w:val="Normal022"/>
        <w:framePr w:w="864" w:h="302" w:hRule="exact" w:wrap="auto" w:vAnchor="page" w:hAnchor="page" w:x="10782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1.6758</w:t>
      </w:r>
    </w:p>
    <w:p w:rsidR="000A1F9B" w:rsidRDefault="00B27F83">
      <w:pPr>
        <w:pStyle w:val="Normal022"/>
        <w:framePr w:w="864" w:h="302" w:hRule="exact" w:wrap="auto" w:vAnchor="page" w:hAnchor="page" w:x="1164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4.3710</w:t>
      </w:r>
    </w:p>
    <w:p w:rsidR="000A1F9B" w:rsidRDefault="00B27F83">
      <w:pPr>
        <w:pStyle w:val="Normal022"/>
        <w:framePr w:w="864" w:h="302" w:hRule="exact" w:wrap="auto" w:vAnchor="page" w:hAnchor="page" w:x="1251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25.7192</w:t>
      </w:r>
    </w:p>
    <w:p w:rsidR="000A1F9B" w:rsidRDefault="00B27F83">
      <w:pPr>
        <w:pStyle w:val="Normal022"/>
        <w:framePr w:w="786" w:h="302" w:hRule="exact" w:wrap="auto" w:vAnchor="page" w:hAnchor="page" w:x="1701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2F006</w:t>
      </w:r>
    </w:p>
    <w:p w:rsidR="000A1F9B" w:rsidRDefault="00B27F83">
      <w:pPr>
        <w:pStyle w:val="Normal022"/>
        <w:framePr w:w="519" w:h="302" w:hRule="exact" w:wrap="auto" w:vAnchor="page" w:hAnchor="page" w:x="2487" w:y="720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46.2792</w:t>
      </w:r>
    </w:p>
    <w:p w:rsidR="000A1F9B" w:rsidRDefault="00B27F83">
      <w:pPr>
        <w:pStyle w:val="Normal022"/>
        <w:framePr w:w="864" w:h="302" w:hRule="exact" w:wrap="auto" w:vAnchor="page" w:hAnchor="page" w:x="387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362.2255</w:t>
      </w:r>
    </w:p>
    <w:p w:rsidR="000A1F9B" w:rsidRDefault="00B27F83">
      <w:pPr>
        <w:pStyle w:val="Normal022"/>
        <w:framePr w:w="864" w:h="302" w:hRule="exact" w:wrap="auto" w:vAnchor="page" w:hAnchor="page" w:x="4734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29.7964</w:t>
      </w:r>
    </w:p>
    <w:p w:rsidR="000A1F9B" w:rsidRDefault="00B27F83">
      <w:pPr>
        <w:pStyle w:val="Normal022"/>
        <w:framePr w:w="864" w:h="302" w:hRule="exact" w:wrap="auto" w:vAnchor="page" w:hAnchor="page" w:x="5598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60.2096</w:t>
      </w:r>
    </w:p>
    <w:p w:rsidR="000A1F9B" w:rsidRDefault="00B27F83">
      <w:pPr>
        <w:pStyle w:val="Normal022"/>
        <w:framePr w:w="864" w:h="302" w:hRule="exact" w:wrap="auto" w:vAnchor="page" w:hAnchor="page" w:x="6462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83.6777</w:t>
      </w:r>
    </w:p>
    <w:p w:rsidR="000A1F9B" w:rsidRDefault="00B27F83">
      <w:pPr>
        <w:pStyle w:val="Normal022"/>
        <w:framePr w:w="864" w:h="302" w:hRule="exact" w:wrap="auto" w:vAnchor="page" w:hAnchor="page" w:x="732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17.4155</w:t>
      </w:r>
    </w:p>
    <w:p w:rsidR="000A1F9B" w:rsidRDefault="00B27F83">
      <w:pPr>
        <w:pStyle w:val="Normal022"/>
        <w:framePr w:w="864" w:h="302" w:hRule="exact" w:wrap="auto" w:vAnchor="page" w:hAnchor="page" w:x="9054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4.6535</w:t>
      </w:r>
    </w:p>
    <w:p w:rsidR="000A1F9B" w:rsidRDefault="00B27F83">
      <w:pPr>
        <w:pStyle w:val="Normal022"/>
        <w:framePr w:w="864" w:h="302" w:hRule="exact" w:wrap="auto" w:vAnchor="page" w:hAnchor="page" w:x="9918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0.9477</w:t>
      </w:r>
    </w:p>
    <w:p w:rsidR="000A1F9B" w:rsidRDefault="00B27F83">
      <w:pPr>
        <w:pStyle w:val="Normal022"/>
        <w:framePr w:w="864" w:h="302" w:hRule="exact" w:wrap="auto" w:vAnchor="page" w:hAnchor="page" w:x="10782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1.6347</w:t>
      </w:r>
    </w:p>
    <w:p w:rsidR="000A1F9B" w:rsidRDefault="00B27F83">
      <w:pPr>
        <w:pStyle w:val="Normal022"/>
        <w:framePr w:w="864" w:h="302" w:hRule="exact" w:wrap="auto" w:vAnchor="page" w:hAnchor="page" w:x="1164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5.7116</w:t>
      </w:r>
    </w:p>
    <w:p w:rsidR="000A1F9B" w:rsidRDefault="00B27F83">
      <w:pPr>
        <w:pStyle w:val="Normal022"/>
        <w:framePr w:w="864" w:h="302" w:hRule="exact" w:wrap="auto" w:vAnchor="page" w:hAnchor="page" w:x="1251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22.2796</w:t>
      </w:r>
    </w:p>
    <w:p w:rsidR="000A1F9B" w:rsidRDefault="00B27F83">
      <w:pPr>
        <w:pStyle w:val="Normal022"/>
        <w:framePr w:w="786" w:h="302" w:hRule="exact" w:wrap="auto" w:vAnchor="page" w:hAnchor="page" w:x="1701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2F007</w:t>
      </w:r>
    </w:p>
    <w:p w:rsidR="000A1F9B" w:rsidRDefault="00B27F83">
      <w:pPr>
        <w:pStyle w:val="Normal022"/>
        <w:framePr w:w="519" w:h="302" w:hRule="exact" w:wrap="auto" w:vAnchor="page" w:hAnchor="page" w:x="2487" w:y="749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52.9472</w:t>
      </w:r>
    </w:p>
    <w:p w:rsidR="000A1F9B" w:rsidRDefault="00B27F83">
      <w:pPr>
        <w:pStyle w:val="Normal022"/>
        <w:framePr w:w="864" w:h="302" w:hRule="exact" w:wrap="auto" w:vAnchor="page" w:hAnchor="page" w:x="387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413.7399</w:t>
      </w:r>
    </w:p>
    <w:p w:rsidR="000A1F9B" w:rsidRDefault="00B27F83">
      <w:pPr>
        <w:pStyle w:val="Normal022"/>
        <w:framePr w:w="864" w:h="302" w:hRule="exact" w:wrap="auto" w:vAnchor="page" w:hAnchor="page" w:x="4734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35.3049</w:t>
      </w:r>
    </w:p>
    <w:p w:rsidR="000A1F9B" w:rsidRDefault="00B27F83">
      <w:pPr>
        <w:pStyle w:val="Normal022"/>
        <w:framePr w:w="864" w:h="302" w:hRule="exact" w:wrap="auto" w:vAnchor="page" w:hAnchor="page" w:x="5598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66.</w:t>
      </w:r>
      <w:r>
        <w:rPr>
          <w:rFonts w:eastAsia="Times New Roman"/>
          <w:color w:val="000000"/>
          <w:kern w:val="2"/>
          <w:sz w:val="15"/>
        </w:rPr>
        <w:t>8199</w:t>
      </w:r>
    </w:p>
    <w:p w:rsidR="000A1F9B" w:rsidRDefault="00B27F83">
      <w:pPr>
        <w:pStyle w:val="Normal022"/>
        <w:framePr w:w="864" w:h="302" w:hRule="exact" w:wrap="auto" w:vAnchor="page" w:hAnchor="page" w:x="6462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94.4172</w:t>
      </w:r>
    </w:p>
    <w:p w:rsidR="000A1F9B" w:rsidRDefault="00B27F83">
      <w:pPr>
        <w:pStyle w:val="Normal022"/>
        <w:framePr w:w="864" w:h="302" w:hRule="exact" w:wrap="auto" w:vAnchor="page" w:hAnchor="page" w:x="732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23.4140</w:t>
      </w:r>
    </w:p>
    <w:p w:rsidR="000A1F9B" w:rsidRDefault="00B27F83">
      <w:pPr>
        <w:pStyle w:val="Normal022"/>
        <w:framePr w:w="864" w:h="302" w:hRule="exact" w:wrap="auto" w:vAnchor="page" w:hAnchor="page" w:x="9054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4.6123</w:t>
      </w:r>
    </w:p>
    <w:p w:rsidR="000A1F9B" w:rsidRDefault="00B27F83">
      <w:pPr>
        <w:pStyle w:val="Normal022"/>
        <w:framePr w:w="864" w:h="302" w:hRule="exact" w:wrap="auto" w:vAnchor="page" w:hAnchor="page" w:x="9918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1.0420</w:t>
      </w:r>
    </w:p>
    <w:p w:rsidR="000A1F9B" w:rsidRDefault="00B27F83">
      <w:pPr>
        <w:pStyle w:val="Normal022"/>
        <w:framePr w:w="864" w:h="302" w:hRule="exact" w:wrap="auto" w:vAnchor="page" w:hAnchor="page" w:x="10782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1.9716</w:t>
      </w:r>
    </w:p>
    <w:p w:rsidR="000A1F9B" w:rsidRDefault="00B27F83">
      <w:pPr>
        <w:pStyle w:val="Normal022"/>
        <w:framePr w:w="864" w:h="302" w:hRule="exact" w:wrap="auto" w:vAnchor="page" w:hAnchor="page" w:x="1164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5.0056</w:t>
      </w:r>
    </w:p>
    <w:p w:rsidR="000A1F9B" w:rsidRDefault="00B27F83">
      <w:pPr>
        <w:pStyle w:val="Normal022"/>
        <w:framePr w:w="864" w:h="302" w:hRule="exact" w:wrap="auto" w:vAnchor="page" w:hAnchor="page" w:x="1251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52.8399</w:t>
      </w:r>
    </w:p>
    <w:p w:rsidR="000A1F9B" w:rsidRDefault="00B27F83">
      <w:pPr>
        <w:pStyle w:val="Normal022"/>
        <w:framePr w:w="786" w:h="302" w:hRule="exact" w:wrap="auto" w:vAnchor="page" w:hAnchor="page" w:x="1701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2F009</w:t>
      </w:r>
    </w:p>
    <w:p w:rsidR="000A1F9B" w:rsidRDefault="00B27F83">
      <w:pPr>
        <w:pStyle w:val="Normal022"/>
        <w:framePr w:w="519" w:h="302" w:hRule="exact" w:wrap="auto" w:vAnchor="page" w:hAnchor="page" w:x="2487" w:y="778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46.8058</w:t>
      </w:r>
    </w:p>
    <w:p w:rsidR="000A1F9B" w:rsidRDefault="00B27F83">
      <w:pPr>
        <w:pStyle w:val="Normal022"/>
        <w:framePr w:w="864" w:h="302" w:hRule="exact" w:wrap="auto" w:vAnchor="page" w:hAnchor="page" w:x="3870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451.6143</w:t>
      </w:r>
    </w:p>
    <w:p w:rsidR="000A1F9B" w:rsidRDefault="00B27F83">
      <w:pPr>
        <w:pStyle w:val="Normal022"/>
        <w:framePr w:w="864" w:h="302" w:hRule="exact" w:wrap="auto" w:vAnchor="page" w:hAnchor="page" w:x="4734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31.8634</w:t>
      </w:r>
    </w:p>
    <w:p w:rsidR="000A1F9B" w:rsidRDefault="00B27F83">
      <w:pPr>
        <w:pStyle w:val="Normal022"/>
        <w:framePr w:w="864" w:h="302" w:hRule="exact" w:wrap="auto" w:vAnchor="page" w:hAnchor="page" w:x="5598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64.6717</w:t>
      </w:r>
    </w:p>
    <w:p w:rsidR="000A1F9B" w:rsidRDefault="00B27F83">
      <w:pPr>
        <w:pStyle w:val="Normal022"/>
        <w:framePr w:w="864" w:h="302" w:hRule="exact" w:wrap="auto" w:vAnchor="page" w:hAnchor="page" w:x="6462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104.9464</w:t>
      </w:r>
    </w:p>
    <w:p w:rsidR="000A1F9B" w:rsidRDefault="00B27F83">
      <w:pPr>
        <w:pStyle w:val="Normal022"/>
        <w:framePr w:w="864" w:h="302" w:hRule="exact" w:wrap="auto" w:vAnchor="page" w:hAnchor="page" w:x="7326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29.3828</w:t>
      </w:r>
    </w:p>
    <w:p w:rsidR="000A1F9B" w:rsidRDefault="00B27F83">
      <w:pPr>
        <w:pStyle w:val="Normal022"/>
        <w:framePr w:w="864" w:h="302" w:hRule="exact" w:wrap="auto" w:vAnchor="page" w:hAnchor="page" w:x="9054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3.9128</w:t>
      </w:r>
    </w:p>
    <w:p w:rsidR="000A1F9B" w:rsidRDefault="00B27F83">
      <w:pPr>
        <w:pStyle w:val="Normal022"/>
        <w:framePr w:w="864" w:h="302" w:hRule="exact" w:wrap="auto" w:vAnchor="page" w:hAnchor="page" w:x="9918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0.8613</w:t>
      </w:r>
    </w:p>
    <w:p w:rsidR="000A1F9B" w:rsidRDefault="00B27F83">
      <w:pPr>
        <w:pStyle w:val="Normal022"/>
        <w:framePr w:w="864" w:h="302" w:hRule="exact" w:wrap="auto" w:vAnchor="page" w:hAnchor="page" w:x="10782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1.5159</w:t>
      </w:r>
    </w:p>
    <w:p w:rsidR="000A1F9B" w:rsidRDefault="00B27F83">
      <w:pPr>
        <w:pStyle w:val="Normal022"/>
        <w:framePr w:w="864" w:h="302" w:hRule="exact" w:wrap="auto" w:vAnchor="page" w:hAnchor="page" w:x="11646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6.3294</w:t>
      </w:r>
    </w:p>
    <w:p w:rsidR="000A1F9B" w:rsidRDefault="00B27F83">
      <w:pPr>
        <w:pStyle w:val="Normal022"/>
        <w:framePr w:w="864" w:h="302" w:hRule="exact" w:wrap="auto" w:vAnchor="page" w:hAnchor="page" w:x="12510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25.3371</w:t>
      </w:r>
    </w:p>
    <w:p w:rsidR="000A1F9B" w:rsidRDefault="00B27F83">
      <w:pPr>
        <w:pStyle w:val="Normal022"/>
        <w:framePr w:w="786" w:h="302" w:hRule="exact" w:wrap="auto" w:vAnchor="page" w:hAnchor="page" w:x="1701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2F010</w:t>
      </w:r>
    </w:p>
    <w:p w:rsidR="000A1F9B" w:rsidRDefault="00B27F83">
      <w:pPr>
        <w:pStyle w:val="Normal022"/>
        <w:framePr w:w="519" w:h="302" w:hRule="exact" w:wrap="auto" w:vAnchor="page" w:hAnchor="page" w:x="2487" w:y="808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47.0297</w:t>
      </w:r>
    </w:p>
    <w:p w:rsidR="000A1F9B" w:rsidRDefault="00B27F83">
      <w:pPr>
        <w:pStyle w:val="Normal022"/>
        <w:framePr w:w="864" w:h="302" w:hRule="exact" w:wrap="auto" w:vAnchor="page" w:hAnchor="page" w:x="3870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384.7976</w:t>
      </w:r>
    </w:p>
    <w:p w:rsidR="000A1F9B" w:rsidRDefault="00B27F83">
      <w:pPr>
        <w:pStyle w:val="Normal022"/>
        <w:framePr w:w="864" w:h="302" w:hRule="exact" w:wrap="auto" w:vAnchor="page" w:hAnchor="page" w:x="4734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37.0419</w:t>
      </w:r>
    </w:p>
    <w:p w:rsidR="000A1F9B" w:rsidRDefault="00B27F83">
      <w:pPr>
        <w:pStyle w:val="Normal022"/>
        <w:framePr w:w="864" w:h="302" w:hRule="exact" w:wrap="auto" w:vAnchor="page" w:hAnchor="page" w:x="5598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68.5896</w:t>
      </w:r>
    </w:p>
    <w:p w:rsidR="000A1F9B" w:rsidRDefault="00B27F83">
      <w:pPr>
        <w:pStyle w:val="Normal022"/>
        <w:framePr w:w="864" w:h="302" w:hRule="exact" w:wrap="auto" w:vAnchor="page" w:hAnchor="page" w:x="6462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92.6613</w:t>
      </w:r>
    </w:p>
    <w:p w:rsidR="000A1F9B" w:rsidRDefault="00B27F83">
      <w:pPr>
        <w:pStyle w:val="Normal022"/>
        <w:framePr w:w="864" w:h="302" w:hRule="exact" w:wrap="auto" w:vAnchor="page" w:hAnchor="page" w:x="7326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20.3630</w:t>
      </w:r>
    </w:p>
    <w:p w:rsidR="000A1F9B" w:rsidRDefault="00B27F83">
      <w:pPr>
        <w:pStyle w:val="Normal022"/>
        <w:framePr w:w="864" w:h="302" w:hRule="exact" w:wrap="auto" w:vAnchor="page" w:hAnchor="page" w:x="9054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4.0177</w:t>
      </w:r>
    </w:p>
    <w:p w:rsidR="000A1F9B" w:rsidRDefault="00B27F83">
      <w:pPr>
        <w:pStyle w:val="Normal022"/>
        <w:framePr w:w="864" w:h="302" w:hRule="exact" w:wrap="auto" w:vAnchor="page" w:hAnchor="page" w:x="9918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0.8487</w:t>
      </w:r>
    </w:p>
    <w:p w:rsidR="000A1F9B" w:rsidRDefault="00B27F83">
      <w:pPr>
        <w:pStyle w:val="Normal022"/>
        <w:framePr w:w="864" w:h="302" w:hRule="exact" w:wrap="auto" w:vAnchor="page" w:hAnchor="page" w:x="10782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</w:t>
      </w:r>
      <w:r>
        <w:rPr>
          <w:rFonts w:eastAsia="Times New Roman"/>
          <w:color w:val="000000"/>
          <w:kern w:val="2"/>
          <w:sz w:val="15"/>
        </w:rPr>
        <w:t>2853</w:t>
      </w:r>
    </w:p>
    <w:p w:rsidR="000A1F9B" w:rsidRDefault="00B27F83">
      <w:pPr>
        <w:pStyle w:val="Normal022"/>
        <w:framePr w:w="864" w:h="302" w:hRule="exact" w:wrap="auto" w:vAnchor="page" w:hAnchor="page" w:x="11646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5.9603</w:t>
      </w:r>
    </w:p>
    <w:p w:rsidR="000A1F9B" w:rsidRDefault="00B27F83">
      <w:pPr>
        <w:pStyle w:val="Normal022"/>
        <w:framePr w:w="864" w:h="302" w:hRule="exact" w:wrap="auto" w:vAnchor="page" w:hAnchor="page" w:x="12510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24.6260</w:t>
      </w:r>
    </w:p>
    <w:p w:rsidR="000A1F9B" w:rsidRDefault="00B27F83">
      <w:pPr>
        <w:pStyle w:val="Normal022"/>
        <w:framePr w:w="786" w:h="302" w:hRule="exact" w:wrap="auto" w:vAnchor="page" w:hAnchor="page" w:x="1701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3F001</w:t>
      </w:r>
    </w:p>
    <w:p w:rsidR="000A1F9B" w:rsidRDefault="00B27F83">
      <w:pPr>
        <w:pStyle w:val="Normal022"/>
        <w:framePr w:w="519" w:h="302" w:hRule="exact" w:wrap="auto" w:vAnchor="page" w:hAnchor="page" w:x="2487" w:y="837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50.5104</w:t>
      </w:r>
    </w:p>
    <w:p w:rsidR="000A1F9B" w:rsidRDefault="00B27F83">
      <w:pPr>
        <w:pStyle w:val="Normal022"/>
        <w:framePr w:w="864" w:h="302" w:hRule="exact" w:wrap="auto" w:vAnchor="page" w:hAnchor="page" w:x="3870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367.7554</w:t>
      </w:r>
    </w:p>
    <w:p w:rsidR="000A1F9B" w:rsidRDefault="00B27F83">
      <w:pPr>
        <w:pStyle w:val="Normal022"/>
        <w:framePr w:w="864" w:h="302" w:hRule="exact" w:wrap="auto" w:vAnchor="page" w:hAnchor="page" w:x="4734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31.9639</w:t>
      </w:r>
    </w:p>
    <w:p w:rsidR="000A1F9B" w:rsidRDefault="00B27F83">
      <w:pPr>
        <w:pStyle w:val="Normal022"/>
        <w:framePr w:w="864" w:h="302" w:hRule="exact" w:wrap="auto" w:vAnchor="page" w:hAnchor="page" w:x="5598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61.2075</w:t>
      </w:r>
    </w:p>
    <w:p w:rsidR="000A1F9B" w:rsidRDefault="00B27F83">
      <w:pPr>
        <w:pStyle w:val="Normal022"/>
        <w:framePr w:w="864" w:h="302" w:hRule="exact" w:wrap="auto" w:vAnchor="page" w:hAnchor="page" w:x="6462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105.1087</w:t>
      </w:r>
    </w:p>
    <w:p w:rsidR="000A1F9B" w:rsidRDefault="00B27F83">
      <w:pPr>
        <w:pStyle w:val="Normal022"/>
        <w:framePr w:w="864" w:h="302" w:hRule="exact" w:wrap="auto" w:vAnchor="page" w:hAnchor="page" w:x="7326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20.9503</w:t>
      </w:r>
    </w:p>
    <w:p w:rsidR="000A1F9B" w:rsidRDefault="00B27F83">
      <w:pPr>
        <w:pStyle w:val="Normal022"/>
        <w:framePr w:w="864" w:h="302" w:hRule="exact" w:wrap="auto" w:vAnchor="page" w:hAnchor="page" w:x="9054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3.7869</w:t>
      </w:r>
    </w:p>
    <w:p w:rsidR="000A1F9B" w:rsidRDefault="00B27F83">
      <w:pPr>
        <w:pStyle w:val="Normal022"/>
        <w:framePr w:w="864" w:h="302" w:hRule="exact" w:wrap="auto" w:vAnchor="page" w:hAnchor="page" w:x="9918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0.9748</w:t>
      </w:r>
    </w:p>
    <w:p w:rsidR="000A1F9B" w:rsidRDefault="00B27F83">
      <w:pPr>
        <w:pStyle w:val="Normal022"/>
        <w:framePr w:w="864" w:h="302" w:hRule="exact" w:wrap="auto" w:vAnchor="page" w:hAnchor="page" w:x="10782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1.7046</w:t>
      </w:r>
    </w:p>
    <w:p w:rsidR="000A1F9B" w:rsidRDefault="00B27F83">
      <w:pPr>
        <w:pStyle w:val="Normal022"/>
        <w:framePr w:w="864" w:h="302" w:hRule="exact" w:wrap="auto" w:vAnchor="page" w:hAnchor="page" w:x="11646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5.1699</w:t>
      </w:r>
    </w:p>
    <w:p w:rsidR="000A1F9B" w:rsidRDefault="00B27F83">
      <w:pPr>
        <w:pStyle w:val="Normal022"/>
        <w:framePr w:w="864" w:h="302" w:hRule="exact" w:wrap="auto" w:vAnchor="page" w:hAnchor="page" w:x="12510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21.9098</w:t>
      </w:r>
    </w:p>
    <w:p w:rsidR="000A1F9B" w:rsidRDefault="00B27F83">
      <w:pPr>
        <w:pStyle w:val="Normal022"/>
        <w:framePr w:w="786" w:h="302" w:hRule="exact" w:wrap="auto" w:vAnchor="page" w:hAnchor="page" w:x="1701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3F002</w:t>
      </w:r>
    </w:p>
    <w:p w:rsidR="000A1F9B" w:rsidRDefault="00B27F83">
      <w:pPr>
        <w:pStyle w:val="Normal022"/>
        <w:framePr w:w="519" w:h="302" w:hRule="exact" w:wrap="auto" w:vAnchor="page" w:hAnchor="page" w:x="2487" w:y="866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49.7975</w:t>
      </w:r>
    </w:p>
    <w:p w:rsidR="000A1F9B" w:rsidRDefault="00B27F83">
      <w:pPr>
        <w:pStyle w:val="Normal022"/>
        <w:framePr w:w="864" w:h="302" w:hRule="exact" w:wrap="auto" w:vAnchor="page" w:hAnchor="page" w:x="3870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356.8287</w:t>
      </w:r>
    </w:p>
    <w:p w:rsidR="000A1F9B" w:rsidRDefault="00B27F83">
      <w:pPr>
        <w:pStyle w:val="Normal022"/>
        <w:framePr w:w="864" w:h="302" w:hRule="exact" w:wrap="auto" w:vAnchor="page" w:hAnchor="page" w:x="4734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31.2307</w:t>
      </w:r>
    </w:p>
    <w:p w:rsidR="000A1F9B" w:rsidRDefault="00B27F83">
      <w:pPr>
        <w:pStyle w:val="Normal022"/>
        <w:framePr w:w="864" w:h="302" w:hRule="exact" w:wrap="auto" w:vAnchor="page" w:hAnchor="page" w:x="5598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58.1694</w:t>
      </w:r>
    </w:p>
    <w:p w:rsidR="000A1F9B" w:rsidRDefault="00B27F83">
      <w:pPr>
        <w:pStyle w:val="Normal022"/>
        <w:framePr w:w="864" w:h="302" w:hRule="exact" w:wrap="auto" w:vAnchor="page" w:hAnchor="page" w:x="6462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99.6914</w:t>
      </w:r>
    </w:p>
    <w:p w:rsidR="000A1F9B" w:rsidRDefault="00B27F83">
      <w:pPr>
        <w:pStyle w:val="Normal022"/>
        <w:framePr w:w="864" w:h="302" w:hRule="exact" w:wrap="auto" w:vAnchor="page" w:hAnchor="page" w:x="7326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25.7137</w:t>
      </w:r>
    </w:p>
    <w:p w:rsidR="000A1F9B" w:rsidRDefault="00B27F83">
      <w:pPr>
        <w:pStyle w:val="Normal022"/>
        <w:framePr w:w="864" w:h="302" w:hRule="exact" w:wrap="auto" w:vAnchor="page" w:hAnchor="page" w:x="9054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3.1684</w:t>
      </w:r>
    </w:p>
    <w:p w:rsidR="000A1F9B" w:rsidRDefault="00B27F83">
      <w:pPr>
        <w:pStyle w:val="Normal022"/>
        <w:framePr w:w="864" w:h="302" w:hRule="exact" w:wrap="auto" w:vAnchor="page" w:hAnchor="page" w:x="9918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0.8922</w:t>
      </w:r>
    </w:p>
    <w:p w:rsidR="000A1F9B" w:rsidRDefault="00B27F83">
      <w:pPr>
        <w:pStyle w:val="Normal022"/>
        <w:framePr w:w="864" w:h="302" w:hRule="exact" w:wrap="auto" w:vAnchor="page" w:hAnchor="page" w:x="10782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1.7506</w:t>
      </w:r>
    </w:p>
    <w:p w:rsidR="000A1F9B" w:rsidRDefault="00B27F83">
      <w:pPr>
        <w:pStyle w:val="Normal022"/>
        <w:framePr w:w="864" w:h="302" w:hRule="exact" w:wrap="auto" w:vAnchor="page" w:hAnchor="page" w:x="11646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3.4674</w:t>
      </w:r>
    </w:p>
    <w:p w:rsidR="000A1F9B" w:rsidRDefault="00B27F83">
      <w:pPr>
        <w:pStyle w:val="Normal022"/>
        <w:framePr w:w="864" w:h="302" w:hRule="exact" w:wrap="auto" w:vAnchor="page" w:hAnchor="page" w:x="12510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32.5328</w:t>
      </w:r>
    </w:p>
    <w:p w:rsidR="000A1F9B" w:rsidRDefault="00B27F83">
      <w:pPr>
        <w:pStyle w:val="Normal022"/>
        <w:framePr w:w="13125" w:h="225" w:hRule="exact" w:wrap="auto" w:vAnchor="page" w:hAnchor="page" w:x="1731" w:y="908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22"/>
        <w:spacing w:line="1" w:lineRule="auto"/>
      </w:pPr>
      <w:r>
        <w:br w:type="page"/>
      </w:r>
    </w:p>
    <w:p w:rsidR="000A1F9B" w:rsidRDefault="00B27F83">
      <w:pPr>
        <w:pStyle w:val="Normal022"/>
        <w:framePr w:w="13050" w:h="226" w:hRule="exact" w:wrap="auto" w:vAnchor="page" w:hAnchor="page" w:x="179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088" style="position:absolute;left:0;text-align:left;z-index:-251446272;mso-position-horizontal-relative:page;mso-position-vertical-relative:page" from="85.05pt,105.75pt" to="757.1pt,105.75pt" o:allowincell="f">
            <w10:wrap anchorx="page" anchory="page"/>
          </v:line>
        </w:pict>
      </w:r>
      <w:r>
        <w:pict>
          <v:line id="_x0000_s3087" style="position:absolute;left:0;text-align:left;z-index:-251445248;mso-position-horizontal-relative:page;mso-position-vertical-relative:page" from="85.05pt,141pt" to="757.1pt,141pt" o:allowincell="f">
            <w10:wrap anchorx="page" anchory="page"/>
          </v:line>
        </w:pict>
      </w:r>
      <w:r>
        <w:pict>
          <v:line id="_x0000_s3086" style="position:absolute;left:0;text-align:left;z-index:-251444224;mso-position-horizontal-relative:page;mso-position-vertical-relative:page" from="87.3pt,451.5pt" to="755.6pt,451.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to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Brain Weight  Report with Individual Values </w:t>
      </w:r>
    </w:p>
    <w:p w:rsidR="000A1F9B" w:rsidRDefault="00B27F83">
      <w:pPr>
        <w:pStyle w:val="Normal022"/>
        <w:framePr w:w="13050" w:h="285" w:hRule="exact" w:wrap="auto" w:vAnchor="page" w:hAnchor="page" w:x="1776" w:y="170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脏脑比（%）计算结果个体数据</w:t>
      </w:r>
    </w:p>
    <w:p w:rsidR="000A1F9B" w:rsidRDefault="00B27F83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22"/>
        <w:framePr w:w="630" w:h="525" w:hRule="exact" w:wrap="auto" w:vAnchor="page" w:hAnchor="page" w:x="2421" w:y="2250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试验</w:t>
      </w:r>
    </w:p>
    <w:p w:rsidR="000A1F9B" w:rsidRDefault="00B27F83">
      <w:pPr>
        <w:pStyle w:val="Normal022"/>
        <w:framePr w:w="630" w:h="525" w:hRule="exact" w:wrap="auto" w:vAnchor="page" w:hAnchor="page" w:x="2421" w:y="2250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22"/>
        <w:framePr w:w="864" w:h="615" w:hRule="exact" w:wrap="auto" w:vAnchor="page" w:hAnchor="page" w:x="300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22"/>
        <w:framePr w:w="864" w:h="615" w:hRule="exact" w:wrap="auto" w:vAnchor="page" w:hAnchor="page" w:x="300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22"/>
        <w:framePr w:w="864" w:h="615" w:hRule="exact" w:wrap="auto" w:vAnchor="page" w:hAnchor="page" w:x="387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22"/>
        <w:framePr w:w="864" w:h="615" w:hRule="exact" w:wrap="auto" w:vAnchor="page" w:hAnchor="page" w:x="387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22"/>
        <w:framePr w:w="864" w:h="615" w:hRule="exact" w:wrap="auto" w:vAnchor="page" w:hAnchor="page" w:x="473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22"/>
        <w:framePr w:w="864" w:h="615" w:hRule="exact" w:wrap="auto" w:vAnchor="page" w:hAnchor="page" w:x="473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22"/>
        <w:framePr w:w="864" w:h="615" w:hRule="exact" w:wrap="auto" w:vAnchor="page" w:hAnchor="page" w:x="559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22"/>
        <w:framePr w:w="864" w:h="615" w:hRule="exact" w:wrap="auto" w:vAnchor="page" w:hAnchor="page" w:x="559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22"/>
        <w:framePr w:w="864" w:h="615" w:hRule="exact" w:wrap="auto" w:vAnchor="page" w:hAnchor="page" w:x="646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22"/>
        <w:framePr w:w="864" w:h="615" w:hRule="exact" w:wrap="auto" w:vAnchor="page" w:hAnchor="page" w:x="646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22"/>
        <w:framePr w:w="864" w:h="615" w:hRule="exact" w:wrap="auto" w:vAnchor="page" w:hAnchor="page" w:x="732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22"/>
        <w:framePr w:w="864" w:h="615" w:hRule="exact" w:wrap="auto" w:vAnchor="page" w:hAnchor="page" w:x="732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22"/>
        <w:framePr w:w="864" w:h="615" w:hRule="exact" w:wrap="auto" w:vAnchor="page" w:hAnchor="page" w:x="819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22"/>
        <w:framePr w:w="864" w:h="615" w:hRule="exact" w:wrap="auto" w:vAnchor="page" w:hAnchor="page" w:x="819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22"/>
        <w:framePr w:w="864" w:h="615" w:hRule="exact" w:wrap="auto" w:vAnchor="page" w:hAnchor="page" w:x="905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22"/>
        <w:framePr w:w="864" w:h="615" w:hRule="exact" w:wrap="auto" w:vAnchor="page" w:hAnchor="page" w:x="905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22"/>
        <w:framePr w:w="864" w:h="615" w:hRule="exact" w:wrap="auto" w:vAnchor="page" w:hAnchor="page" w:x="991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22"/>
        <w:framePr w:w="864" w:h="615" w:hRule="exact" w:wrap="auto" w:vAnchor="page" w:hAnchor="page" w:x="991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22"/>
        <w:framePr w:w="864" w:h="615" w:hRule="exact" w:wrap="auto" w:vAnchor="page" w:hAnchor="page" w:x="1078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22"/>
        <w:framePr w:w="864" w:h="615" w:hRule="exact" w:wrap="auto" w:vAnchor="page" w:hAnchor="page" w:x="1078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22"/>
        <w:framePr w:w="864" w:h="615" w:hRule="exact" w:wrap="auto" w:vAnchor="page" w:hAnchor="page" w:x="1164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(OV)</w:t>
      </w:r>
    </w:p>
    <w:p w:rsidR="000A1F9B" w:rsidRDefault="00B27F83">
      <w:pPr>
        <w:pStyle w:val="Normal022"/>
        <w:framePr w:w="864" w:h="615" w:hRule="exact" w:wrap="auto" w:vAnchor="page" w:hAnchor="page" w:x="1164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卵巢</w:t>
      </w:r>
    </w:p>
    <w:p w:rsidR="000A1F9B" w:rsidRDefault="00B27F83">
      <w:pPr>
        <w:pStyle w:val="Normal022"/>
        <w:framePr w:w="864" w:h="615" w:hRule="exact" w:wrap="auto" w:vAnchor="page" w:hAnchor="page" w:x="1251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(UC)</w:t>
      </w:r>
    </w:p>
    <w:p w:rsidR="000A1F9B" w:rsidRDefault="00B27F83">
      <w:pPr>
        <w:pStyle w:val="Normal022"/>
        <w:framePr w:w="864" w:h="615" w:hRule="exact" w:wrap="auto" w:vAnchor="page" w:hAnchor="page" w:x="1251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子宫（包括宫颈）</w:t>
      </w:r>
    </w:p>
    <w:p w:rsidR="000A1F9B" w:rsidRDefault="00B27F83">
      <w:pPr>
        <w:pStyle w:val="Normal022"/>
        <w:framePr w:w="786" w:h="302" w:hRule="exact" w:wrap="auto" w:vAnchor="page" w:hAnchor="page" w:x="1701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3F003</w:t>
      </w:r>
    </w:p>
    <w:p w:rsidR="000A1F9B" w:rsidRDefault="00B27F83">
      <w:pPr>
        <w:pStyle w:val="Normal022"/>
        <w:framePr w:w="519" w:h="302" w:hRule="exact" w:wrap="auto" w:vAnchor="page" w:hAnchor="page" w:x="2487" w:y="282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41.6010</w:t>
      </w:r>
    </w:p>
    <w:p w:rsidR="000A1F9B" w:rsidRDefault="00B27F83">
      <w:pPr>
        <w:pStyle w:val="Normal022"/>
        <w:framePr w:w="864" w:h="302" w:hRule="exact" w:wrap="auto" w:vAnchor="page" w:hAnchor="page" w:x="387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350.6311</w:t>
      </w:r>
    </w:p>
    <w:p w:rsidR="000A1F9B" w:rsidRDefault="00B27F83">
      <w:pPr>
        <w:pStyle w:val="Normal022"/>
        <w:framePr w:w="864" w:h="302" w:hRule="exact" w:wrap="auto" w:vAnchor="page" w:hAnchor="page" w:x="4734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24.3950</w:t>
      </w:r>
    </w:p>
    <w:p w:rsidR="000A1F9B" w:rsidRDefault="00B27F83">
      <w:pPr>
        <w:pStyle w:val="Normal022"/>
        <w:framePr w:w="864" w:h="302" w:hRule="exact" w:wrap="auto" w:vAnchor="page" w:hAnchor="page" w:x="5598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</w:t>
      </w:r>
      <w:r>
        <w:rPr>
          <w:rFonts w:eastAsia="Times New Roman"/>
          <w:color w:val="000000"/>
          <w:kern w:val="2"/>
          <w:sz w:val="15"/>
        </w:rPr>
        <w:t>.6715</w:t>
      </w:r>
    </w:p>
    <w:p w:rsidR="000A1F9B" w:rsidRDefault="00B27F83">
      <w:pPr>
        <w:pStyle w:val="Normal022"/>
        <w:framePr w:w="864" w:h="302" w:hRule="exact" w:wrap="auto" w:vAnchor="page" w:hAnchor="page" w:x="6462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83.6434</w:t>
      </w:r>
    </w:p>
    <w:p w:rsidR="000A1F9B" w:rsidRDefault="00B27F83">
      <w:pPr>
        <w:pStyle w:val="Normal022"/>
        <w:framePr w:w="864" w:h="302" w:hRule="exact" w:wrap="auto" w:vAnchor="page" w:hAnchor="page" w:x="732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14.8382</w:t>
      </w:r>
    </w:p>
    <w:p w:rsidR="000A1F9B" w:rsidRDefault="00B27F83">
      <w:pPr>
        <w:pStyle w:val="Normal022"/>
        <w:framePr w:w="864" w:h="302" w:hRule="exact" w:wrap="auto" w:vAnchor="page" w:hAnchor="page" w:x="9054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3.6490</w:t>
      </w:r>
    </w:p>
    <w:p w:rsidR="000A1F9B" w:rsidRDefault="00B27F83">
      <w:pPr>
        <w:pStyle w:val="Normal022"/>
        <w:framePr w:w="864" w:h="302" w:hRule="exact" w:wrap="auto" w:vAnchor="page" w:hAnchor="page" w:x="9918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0.8067</w:t>
      </w:r>
    </w:p>
    <w:p w:rsidR="000A1F9B" w:rsidRDefault="00B27F83">
      <w:pPr>
        <w:pStyle w:val="Normal022"/>
        <w:framePr w:w="864" w:h="302" w:hRule="exact" w:wrap="auto" w:vAnchor="page" w:hAnchor="page" w:x="10782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1.1199</w:t>
      </w:r>
    </w:p>
    <w:p w:rsidR="000A1F9B" w:rsidRDefault="00B27F83">
      <w:pPr>
        <w:pStyle w:val="Normal022"/>
        <w:framePr w:w="864" w:h="302" w:hRule="exact" w:wrap="auto" w:vAnchor="page" w:hAnchor="page" w:x="1164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4.2849</w:t>
      </w:r>
    </w:p>
    <w:p w:rsidR="000A1F9B" w:rsidRDefault="00B27F83">
      <w:pPr>
        <w:pStyle w:val="Normal022"/>
        <w:framePr w:w="864" w:h="302" w:hRule="exact" w:wrap="auto" w:vAnchor="page" w:hAnchor="page" w:x="1251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24.4614</w:t>
      </w:r>
    </w:p>
    <w:p w:rsidR="000A1F9B" w:rsidRDefault="00B27F83">
      <w:pPr>
        <w:pStyle w:val="Normal022"/>
        <w:framePr w:w="786" w:h="302" w:hRule="exact" w:wrap="auto" w:vAnchor="page" w:hAnchor="page" w:x="170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3F004</w:t>
      </w:r>
    </w:p>
    <w:p w:rsidR="000A1F9B" w:rsidRDefault="00B27F83">
      <w:pPr>
        <w:pStyle w:val="Normal022"/>
        <w:framePr w:w="519" w:h="302" w:hRule="exact" w:wrap="auto" w:vAnchor="page" w:hAnchor="page" w:x="2487" w:y="311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55.8295</w:t>
      </w:r>
    </w:p>
    <w:p w:rsidR="000A1F9B" w:rsidRDefault="00B27F83">
      <w:pPr>
        <w:pStyle w:val="Normal022"/>
        <w:framePr w:w="864" w:h="302" w:hRule="exact" w:wrap="auto" w:vAnchor="page" w:hAnchor="page" w:x="387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395.8760</w:t>
      </w:r>
    </w:p>
    <w:p w:rsidR="000A1F9B" w:rsidRDefault="00B27F83">
      <w:pPr>
        <w:pStyle w:val="Normal022"/>
        <w:framePr w:w="864" w:h="302" w:hRule="exact" w:wrap="auto" w:vAnchor="page" w:hAnchor="page" w:x="4734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24.6253</w:t>
      </w:r>
    </w:p>
    <w:p w:rsidR="000A1F9B" w:rsidRDefault="00B27F83">
      <w:pPr>
        <w:pStyle w:val="Normal022"/>
        <w:framePr w:w="864" w:h="302" w:hRule="exact" w:wrap="auto" w:vAnchor="page" w:hAnchor="page" w:x="5598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60.7494</w:t>
      </w:r>
    </w:p>
    <w:p w:rsidR="000A1F9B" w:rsidRDefault="00B27F83">
      <w:pPr>
        <w:pStyle w:val="Normal022"/>
        <w:framePr w:w="864" w:h="302" w:hRule="exact" w:wrap="auto" w:vAnchor="page" w:hAnchor="page" w:x="6462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91.3437</w:t>
      </w:r>
    </w:p>
    <w:p w:rsidR="000A1F9B" w:rsidRDefault="00B27F83">
      <w:pPr>
        <w:pStyle w:val="Normal022"/>
        <w:framePr w:w="864" w:h="302" w:hRule="exact" w:wrap="auto" w:vAnchor="page" w:hAnchor="page" w:x="732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17.9845</w:t>
      </w:r>
    </w:p>
    <w:p w:rsidR="000A1F9B" w:rsidRDefault="00B27F83">
      <w:pPr>
        <w:pStyle w:val="Normal022"/>
        <w:framePr w:w="864" w:h="302" w:hRule="exact" w:wrap="auto" w:vAnchor="page" w:hAnchor="page" w:x="9054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3.6537</w:t>
      </w:r>
    </w:p>
    <w:p w:rsidR="000A1F9B" w:rsidRDefault="00B27F83">
      <w:pPr>
        <w:pStyle w:val="Normal022"/>
        <w:framePr w:w="864" w:h="302" w:hRule="exact" w:wrap="auto" w:vAnchor="page" w:hAnchor="page" w:x="9918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0.9561</w:t>
      </w:r>
    </w:p>
    <w:p w:rsidR="000A1F9B" w:rsidRDefault="00B27F83">
      <w:pPr>
        <w:pStyle w:val="Normal022"/>
        <w:framePr w:w="864" w:h="302" w:hRule="exact" w:wrap="auto" w:vAnchor="page" w:hAnchor="page" w:x="10782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1.4057</w:t>
      </w:r>
    </w:p>
    <w:p w:rsidR="000A1F9B" w:rsidRDefault="00B27F83">
      <w:pPr>
        <w:pStyle w:val="Normal022"/>
        <w:framePr w:w="864" w:h="302" w:hRule="exact" w:wrap="auto" w:vAnchor="page" w:hAnchor="page" w:x="1164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4.5995</w:t>
      </w:r>
    </w:p>
    <w:p w:rsidR="000A1F9B" w:rsidRDefault="00B27F83">
      <w:pPr>
        <w:pStyle w:val="Normal022"/>
        <w:framePr w:w="864" w:h="302" w:hRule="exact" w:wrap="auto" w:vAnchor="page" w:hAnchor="page" w:x="1251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40.4289</w:t>
      </w:r>
    </w:p>
    <w:p w:rsidR="000A1F9B" w:rsidRDefault="00B27F83">
      <w:pPr>
        <w:pStyle w:val="Normal022"/>
        <w:framePr w:w="786" w:h="302" w:hRule="exact" w:wrap="auto" w:vAnchor="page" w:hAnchor="page" w:x="1701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3F005</w:t>
      </w:r>
    </w:p>
    <w:p w:rsidR="000A1F9B" w:rsidRDefault="00B27F83">
      <w:pPr>
        <w:pStyle w:val="Normal022"/>
        <w:framePr w:w="519" w:h="302" w:hRule="exact" w:wrap="auto" w:vAnchor="page" w:hAnchor="page" w:x="2487" w:y="340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54.7310</w:t>
      </w:r>
    </w:p>
    <w:p w:rsidR="000A1F9B" w:rsidRDefault="00B27F83">
      <w:pPr>
        <w:pStyle w:val="Normal022"/>
        <w:framePr w:w="864" w:h="302" w:hRule="exact" w:wrap="auto" w:vAnchor="page" w:hAnchor="page" w:x="387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389.7284</w:t>
      </w:r>
    </w:p>
    <w:p w:rsidR="000A1F9B" w:rsidRDefault="00B27F83">
      <w:pPr>
        <w:pStyle w:val="Normal022"/>
        <w:framePr w:w="864" w:h="302" w:hRule="exact" w:wrap="auto" w:vAnchor="page" w:hAnchor="page" w:x="4734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26.6517</w:t>
      </w:r>
    </w:p>
    <w:p w:rsidR="000A1F9B" w:rsidRDefault="00B27F83">
      <w:pPr>
        <w:pStyle w:val="Normal022"/>
        <w:framePr w:w="864" w:h="302" w:hRule="exact" w:wrap="auto" w:vAnchor="page" w:hAnchor="page" w:x="5598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58.5158</w:t>
      </w:r>
    </w:p>
    <w:p w:rsidR="000A1F9B" w:rsidRDefault="00B27F83">
      <w:pPr>
        <w:pStyle w:val="Normal022"/>
        <w:framePr w:w="864" w:h="302" w:hRule="exact" w:wrap="auto" w:vAnchor="page" w:hAnchor="page" w:x="6462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91.6878</w:t>
      </w:r>
    </w:p>
    <w:p w:rsidR="000A1F9B" w:rsidRDefault="00B27F83">
      <w:pPr>
        <w:pStyle w:val="Normal022"/>
        <w:framePr w:w="864" w:h="302" w:hRule="exact" w:wrap="auto" w:vAnchor="page" w:hAnchor="page" w:x="732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25.7653</w:t>
      </w:r>
    </w:p>
    <w:p w:rsidR="000A1F9B" w:rsidRDefault="00B27F83">
      <w:pPr>
        <w:pStyle w:val="Normal022"/>
        <w:framePr w:w="864" w:h="302" w:hRule="exact" w:wrap="auto" w:vAnchor="page" w:hAnchor="page" w:x="9054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4.6999</w:t>
      </w:r>
    </w:p>
    <w:p w:rsidR="000A1F9B" w:rsidRDefault="00B27F83">
      <w:pPr>
        <w:pStyle w:val="Normal022"/>
        <w:framePr w:w="864" w:h="302" w:hRule="exact" w:wrap="auto" w:vAnchor="page" w:hAnchor="page" w:x="9918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1.0827</w:t>
      </w:r>
    </w:p>
    <w:p w:rsidR="000A1F9B" w:rsidRDefault="00B27F83">
      <w:pPr>
        <w:pStyle w:val="Normal022"/>
        <w:framePr w:w="864" w:h="302" w:hRule="exact" w:wrap="auto" w:vAnchor="page" w:hAnchor="page" w:x="10782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</w:t>
      </w:r>
      <w:r>
        <w:rPr>
          <w:rFonts w:eastAsia="Times New Roman"/>
          <w:color w:val="000000"/>
          <w:kern w:val="2"/>
          <w:sz w:val="15"/>
        </w:rPr>
        <w:t>5475</w:t>
      </w:r>
    </w:p>
    <w:p w:rsidR="000A1F9B" w:rsidRDefault="00B27F83">
      <w:pPr>
        <w:pStyle w:val="Normal022"/>
        <w:framePr w:w="864" w:h="302" w:hRule="exact" w:wrap="auto" w:vAnchor="page" w:hAnchor="page" w:x="1164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4.3405</w:t>
      </w:r>
    </w:p>
    <w:p w:rsidR="000A1F9B" w:rsidRDefault="00B27F83">
      <w:pPr>
        <w:pStyle w:val="Normal022"/>
        <w:framePr w:w="864" w:h="302" w:hRule="exact" w:wrap="auto" w:vAnchor="page" w:hAnchor="page" w:x="1251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26.5271</w:t>
      </w:r>
    </w:p>
    <w:p w:rsidR="000A1F9B" w:rsidRDefault="00B27F83">
      <w:pPr>
        <w:pStyle w:val="Normal022"/>
        <w:framePr w:w="786" w:h="302" w:hRule="exact" w:wrap="auto" w:vAnchor="page" w:hAnchor="page" w:x="1701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3F006</w:t>
      </w:r>
    </w:p>
    <w:p w:rsidR="000A1F9B" w:rsidRDefault="00B27F83">
      <w:pPr>
        <w:pStyle w:val="Normal022"/>
        <w:framePr w:w="519" w:h="302" w:hRule="exact" w:wrap="auto" w:vAnchor="page" w:hAnchor="page" w:x="2487" w:y="370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52.0255</w:t>
      </w:r>
    </w:p>
    <w:p w:rsidR="000A1F9B" w:rsidRDefault="00B27F83">
      <w:pPr>
        <w:pStyle w:val="Normal022"/>
        <w:framePr w:w="864" w:h="302" w:hRule="exact" w:wrap="auto" w:vAnchor="page" w:hAnchor="page" w:x="387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328.5532</w:t>
      </w:r>
    </w:p>
    <w:p w:rsidR="000A1F9B" w:rsidRDefault="00B27F83">
      <w:pPr>
        <w:pStyle w:val="Normal022"/>
        <w:framePr w:w="864" w:h="302" w:hRule="exact" w:wrap="auto" w:vAnchor="page" w:hAnchor="page" w:x="4734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33.5459</w:t>
      </w:r>
    </w:p>
    <w:p w:rsidR="000A1F9B" w:rsidRDefault="00B27F83">
      <w:pPr>
        <w:pStyle w:val="Normal022"/>
        <w:framePr w:w="864" w:h="302" w:hRule="exact" w:wrap="auto" w:vAnchor="page" w:hAnchor="page" w:x="5598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61.2016</w:t>
      </w:r>
    </w:p>
    <w:p w:rsidR="000A1F9B" w:rsidRDefault="00B27F83">
      <w:pPr>
        <w:pStyle w:val="Normal022"/>
        <w:framePr w:w="864" w:h="302" w:hRule="exact" w:wrap="auto" w:vAnchor="page" w:hAnchor="page" w:x="6462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83.3154</w:t>
      </w:r>
    </w:p>
    <w:p w:rsidR="000A1F9B" w:rsidRDefault="00B27F83">
      <w:pPr>
        <w:pStyle w:val="Normal022"/>
        <w:framePr w:w="864" w:h="302" w:hRule="exact" w:wrap="auto" w:vAnchor="page" w:hAnchor="page" w:x="732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24.8700</w:t>
      </w:r>
    </w:p>
    <w:p w:rsidR="000A1F9B" w:rsidRDefault="00B27F83">
      <w:pPr>
        <w:pStyle w:val="Normal022"/>
        <w:framePr w:w="864" w:h="302" w:hRule="exact" w:wrap="auto" w:vAnchor="page" w:hAnchor="page" w:x="9054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2.9083</w:t>
      </w:r>
    </w:p>
    <w:p w:rsidR="000A1F9B" w:rsidRDefault="00B27F83">
      <w:pPr>
        <w:pStyle w:val="Normal022"/>
        <w:framePr w:w="864" w:h="302" w:hRule="exact" w:wrap="auto" w:vAnchor="page" w:hAnchor="page" w:x="9918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0.5297</w:t>
      </w:r>
    </w:p>
    <w:p w:rsidR="000A1F9B" w:rsidRDefault="00B27F83">
      <w:pPr>
        <w:pStyle w:val="Normal022"/>
        <w:framePr w:w="864" w:h="302" w:hRule="exact" w:wrap="auto" w:vAnchor="page" w:hAnchor="page" w:x="10782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1.9176</w:t>
      </w:r>
    </w:p>
    <w:p w:rsidR="000A1F9B" w:rsidRDefault="00B27F83">
      <w:pPr>
        <w:pStyle w:val="Normal022"/>
        <w:framePr w:w="864" w:h="302" w:hRule="exact" w:wrap="auto" w:vAnchor="page" w:hAnchor="page" w:x="1164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4.2128</w:t>
      </w:r>
    </w:p>
    <w:p w:rsidR="000A1F9B" w:rsidRDefault="00B27F83">
      <w:pPr>
        <w:pStyle w:val="Normal022"/>
        <w:framePr w:w="864" w:h="302" w:hRule="exact" w:wrap="auto" w:vAnchor="page" w:hAnchor="page" w:x="1251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20.1569</w:t>
      </w:r>
    </w:p>
    <w:p w:rsidR="000A1F9B" w:rsidRDefault="00B27F83">
      <w:pPr>
        <w:pStyle w:val="Normal022"/>
        <w:framePr w:w="786" w:h="302" w:hRule="exact" w:wrap="auto" w:vAnchor="page" w:hAnchor="page" w:x="1701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3F007</w:t>
      </w:r>
    </w:p>
    <w:p w:rsidR="000A1F9B" w:rsidRDefault="00B27F83">
      <w:pPr>
        <w:pStyle w:val="Normal022"/>
        <w:framePr w:w="519" w:h="302" w:hRule="exact" w:wrap="auto" w:vAnchor="page" w:hAnchor="page" w:x="2487" w:y="399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50.4583</w:t>
      </w:r>
    </w:p>
    <w:p w:rsidR="000A1F9B" w:rsidRDefault="00B27F83">
      <w:pPr>
        <w:pStyle w:val="Normal022"/>
        <w:framePr w:w="864" w:h="302" w:hRule="exact" w:wrap="auto" w:vAnchor="page" w:hAnchor="page" w:x="387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376.3003</w:t>
      </w:r>
    </w:p>
    <w:p w:rsidR="000A1F9B" w:rsidRDefault="00B27F83">
      <w:pPr>
        <w:pStyle w:val="Normal022"/>
        <w:framePr w:w="864" w:h="302" w:hRule="exact" w:wrap="auto" w:vAnchor="page" w:hAnchor="page" w:x="4734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29.5087</w:t>
      </w:r>
    </w:p>
    <w:p w:rsidR="000A1F9B" w:rsidRDefault="00B27F83">
      <w:pPr>
        <w:pStyle w:val="Normal022"/>
        <w:framePr w:w="864" w:h="302" w:hRule="exact" w:wrap="auto" w:vAnchor="page" w:hAnchor="page" w:x="5598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58.9556</w:t>
      </w:r>
    </w:p>
    <w:p w:rsidR="000A1F9B" w:rsidRDefault="00B27F83">
      <w:pPr>
        <w:pStyle w:val="Normal022"/>
        <w:framePr w:w="864" w:h="302" w:hRule="exact" w:wrap="auto" w:vAnchor="page" w:hAnchor="page" w:x="6462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95.3085</w:t>
      </w:r>
    </w:p>
    <w:p w:rsidR="000A1F9B" w:rsidRDefault="00B27F83">
      <w:pPr>
        <w:pStyle w:val="Normal022"/>
        <w:framePr w:w="864" w:h="302" w:hRule="exact" w:wrap="auto" w:vAnchor="page" w:hAnchor="page" w:x="732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20.1514</w:t>
      </w:r>
    </w:p>
    <w:p w:rsidR="000A1F9B" w:rsidRDefault="00B27F83">
      <w:pPr>
        <w:pStyle w:val="Normal022"/>
        <w:framePr w:w="864" w:h="302" w:hRule="exact" w:wrap="auto" w:vAnchor="page" w:hAnchor="page" w:x="9054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3.3268</w:t>
      </w:r>
    </w:p>
    <w:p w:rsidR="000A1F9B" w:rsidRDefault="00B27F83">
      <w:pPr>
        <w:pStyle w:val="Normal022"/>
        <w:framePr w:w="864" w:h="302" w:hRule="exact" w:wrap="auto" w:vAnchor="page" w:hAnchor="page" w:x="9918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0.9939</w:t>
      </w:r>
    </w:p>
    <w:p w:rsidR="000A1F9B" w:rsidRDefault="00B27F83">
      <w:pPr>
        <w:pStyle w:val="Normal022"/>
        <w:framePr w:w="864" w:h="302" w:hRule="exact" w:wrap="auto" w:vAnchor="page" w:hAnchor="page" w:x="10782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1.6016</w:t>
      </w:r>
    </w:p>
    <w:p w:rsidR="000A1F9B" w:rsidRDefault="00B27F83">
      <w:pPr>
        <w:pStyle w:val="Normal022"/>
        <w:framePr w:w="864" w:h="302" w:hRule="exact" w:wrap="auto" w:vAnchor="page" w:hAnchor="page" w:x="1164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4.5731</w:t>
      </w:r>
    </w:p>
    <w:p w:rsidR="000A1F9B" w:rsidRDefault="00B27F83">
      <w:pPr>
        <w:pStyle w:val="Normal022"/>
        <w:framePr w:w="864" w:h="302" w:hRule="exact" w:wrap="auto" w:vAnchor="page" w:hAnchor="page" w:x="1251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22.9529</w:t>
      </w:r>
    </w:p>
    <w:p w:rsidR="000A1F9B" w:rsidRDefault="00B27F83">
      <w:pPr>
        <w:pStyle w:val="Normal022"/>
        <w:framePr w:w="786" w:h="302" w:hRule="exact" w:wrap="auto" w:vAnchor="page" w:hAnchor="page" w:x="1701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3F008</w:t>
      </w:r>
    </w:p>
    <w:p w:rsidR="000A1F9B" w:rsidRDefault="00B27F83">
      <w:pPr>
        <w:pStyle w:val="Normal022"/>
        <w:framePr w:w="519" w:h="302" w:hRule="exact" w:wrap="auto" w:vAnchor="page" w:hAnchor="page" w:x="2487" w:y="428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48.6844</w:t>
      </w:r>
    </w:p>
    <w:p w:rsidR="000A1F9B" w:rsidRDefault="00B27F83">
      <w:pPr>
        <w:pStyle w:val="Normal022"/>
        <w:framePr w:w="864" w:h="302" w:hRule="exact" w:wrap="auto" w:vAnchor="page" w:hAnchor="page" w:x="387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383.6558</w:t>
      </w:r>
    </w:p>
    <w:p w:rsidR="000A1F9B" w:rsidRDefault="00B27F83">
      <w:pPr>
        <w:pStyle w:val="Normal022"/>
        <w:framePr w:w="864" w:h="302" w:hRule="exact" w:wrap="auto" w:vAnchor="page" w:hAnchor="page" w:x="4734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40.</w:t>
      </w:r>
      <w:r>
        <w:rPr>
          <w:rFonts w:eastAsia="Times New Roman"/>
          <w:color w:val="000000"/>
          <w:kern w:val="2"/>
          <w:sz w:val="15"/>
        </w:rPr>
        <w:t>3780</w:t>
      </w:r>
    </w:p>
    <w:p w:rsidR="000A1F9B" w:rsidRDefault="00B27F83">
      <w:pPr>
        <w:pStyle w:val="Normal022"/>
        <w:framePr w:w="864" w:h="302" w:hRule="exact" w:wrap="auto" w:vAnchor="page" w:hAnchor="page" w:x="5598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56.1950</w:t>
      </w:r>
    </w:p>
    <w:p w:rsidR="000A1F9B" w:rsidRDefault="00B27F83">
      <w:pPr>
        <w:pStyle w:val="Normal022"/>
        <w:framePr w:w="864" w:h="302" w:hRule="exact" w:wrap="auto" w:vAnchor="page" w:hAnchor="page" w:x="6462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90.2064</w:t>
      </w:r>
    </w:p>
    <w:p w:rsidR="000A1F9B" w:rsidRDefault="00B27F83">
      <w:pPr>
        <w:pStyle w:val="Normal022"/>
        <w:framePr w:w="864" w:h="302" w:hRule="exact" w:wrap="auto" w:vAnchor="page" w:hAnchor="page" w:x="732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33.2554</w:t>
      </w:r>
    </w:p>
    <w:p w:rsidR="000A1F9B" w:rsidRDefault="00B27F83">
      <w:pPr>
        <w:pStyle w:val="Normal022"/>
        <w:framePr w:w="864" w:h="302" w:hRule="exact" w:wrap="auto" w:vAnchor="page" w:hAnchor="page" w:x="9054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4.5909</w:t>
      </w:r>
    </w:p>
    <w:p w:rsidR="000A1F9B" w:rsidRDefault="00B27F83">
      <w:pPr>
        <w:pStyle w:val="Normal022"/>
        <w:framePr w:w="864" w:h="302" w:hRule="exact" w:wrap="auto" w:vAnchor="page" w:hAnchor="page" w:x="9918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0.9699</w:t>
      </w:r>
    </w:p>
    <w:p w:rsidR="000A1F9B" w:rsidRDefault="00B27F83">
      <w:pPr>
        <w:pStyle w:val="Normal022"/>
        <w:framePr w:w="864" w:h="302" w:hRule="exact" w:wrap="auto" w:vAnchor="page" w:hAnchor="page" w:x="10782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1.9597</w:t>
      </w:r>
    </w:p>
    <w:p w:rsidR="000A1F9B" w:rsidRDefault="00B27F83">
      <w:pPr>
        <w:pStyle w:val="Normal022"/>
        <w:framePr w:w="864" w:h="302" w:hRule="exact" w:wrap="auto" w:vAnchor="page" w:hAnchor="page" w:x="1164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5.0734</w:t>
      </w:r>
    </w:p>
    <w:p w:rsidR="000A1F9B" w:rsidRDefault="00B27F83">
      <w:pPr>
        <w:pStyle w:val="Normal022"/>
        <w:framePr w:w="864" w:h="302" w:hRule="exact" w:wrap="auto" w:vAnchor="page" w:hAnchor="page" w:x="1251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28.5551</w:t>
      </w:r>
    </w:p>
    <w:p w:rsidR="000A1F9B" w:rsidRDefault="00B27F83">
      <w:pPr>
        <w:pStyle w:val="Normal022"/>
        <w:framePr w:w="786" w:h="302" w:hRule="exact" w:wrap="auto" w:vAnchor="page" w:hAnchor="page" w:x="1701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3F009</w:t>
      </w:r>
    </w:p>
    <w:p w:rsidR="000A1F9B" w:rsidRDefault="00B27F83">
      <w:pPr>
        <w:pStyle w:val="Normal022"/>
        <w:framePr w:w="519" w:h="302" w:hRule="exact" w:wrap="auto" w:vAnchor="page" w:hAnchor="page" w:x="2487" w:y="457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53.5610</w:t>
      </w:r>
    </w:p>
    <w:p w:rsidR="000A1F9B" w:rsidRDefault="00B27F83">
      <w:pPr>
        <w:pStyle w:val="Normal022"/>
        <w:framePr w:w="864" w:h="302" w:hRule="exact" w:wrap="auto" w:vAnchor="page" w:hAnchor="page" w:x="387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431.2311</w:t>
      </w:r>
    </w:p>
    <w:p w:rsidR="000A1F9B" w:rsidRDefault="00B27F83">
      <w:pPr>
        <w:pStyle w:val="Normal022"/>
        <w:framePr w:w="864" w:h="302" w:hRule="exact" w:wrap="auto" w:vAnchor="page" w:hAnchor="page" w:x="4734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30.6978</w:t>
      </w:r>
    </w:p>
    <w:p w:rsidR="000A1F9B" w:rsidRDefault="00B27F83">
      <w:pPr>
        <w:pStyle w:val="Normal022"/>
        <w:framePr w:w="864" w:h="302" w:hRule="exact" w:wrap="auto" w:vAnchor="page" w:hAnchor="page" w:x="5598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61.3649</w:t>
      </w:r>
    </w:p>
    <w:p w:rsidR="000A1F9B" w:rsidRDefault="00B27F83">
      <w:pPr>
        <w:pStyle w:val="Normal022"/>
        <w:framePr w:w="864" w:h="302" w:hRule="exact" w:wrap="auto" w:vAnchor="page" w:hAnchor="page" w:x="6462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106.0657</w:t>
      </w:r>
    </w:p>
    <w:p w:rsidR="000A1F9B" w:rsidRDefault="00B27F83">
      <w:pPr>
        <w:pStyle w:val="Normal022"/>
        <w:framePr w:w="864" w:h="302" w:hRule="exact" w:wrap="auto" w:vAnchor="page" w:hAnchor="page" w:x="732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31.1491</w:t>
      </w:r>
    </w:p>
    <w:p w:rsidR="000A1F9B" w:rsidRDefault="00B27F83">
      <w:pPr>
        <w:pStyle w:val="Normal022"/>
        <w:framePr w:w="864" w:h="302" w:hRule="exact" w:wrap="auto" w:vAnchor="page" w:hAnchor="page" w:x="9054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3.8302</w:t>
      </w:r>
    </w:p>
    <w:p w:rsidR="000A1F9B" w:rsidRDefault="00B27F83">
      <w:pPr>
        <w:pStyle w:val="Normal022"/>
        <w:framePr w:w="864" w:h="302" w:hRule="exact" w:wrap="auto" w:vAnchor="page" w:hAnchor="page" w:x="9918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1.2101</w:t>
      </w:r>
    </w:p>
    <w:p w:rsidR="000A1F9B" w:rsidRDefault="00B27F83">
      <w:pPr>
        <w:pStyle w:val="Normal022"/>
        <w:framePr w:w="864" w:h="302" w:hRule="exact" w:wrap="auto" w:vAnchor="page" w:hAnchor="page" w:x="10782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1.9741</w:t>
      </w:r>
    </w:p>
    <w:p w:rsidR="000A1F9B" w:rsidRDefault="00B27F83">
      <w:pPr>
        <w:pStyle w:val="Normal022"/>
        <w:framePr w:w="864" w:h="302" w:hRule="exact" w:wrap="auto" w:vAnchor="page" w:hAnchor="page" w:x="1164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3.9276</w:t>
      </w:r>
    </w:p>
    <w:p w:rsidR="000A1F9B" w:rsidRDefault="00B27F83">
      <w:pPr>
        <w:pStyle w:val="Normal022"/>
        <w:framePr w:w="864" w:h="302" w:hRule="exact" w:wrap="auto" w:vAnchor="page" w:hAnchor="page" w:x="1251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29.2981</w:t>
      </w:r>
    </w:p>
    <w:p w:rsidR="000A1F9B" w:rsidRDefault="00B27F83">
      <w:pPr>
        <w:pStyle w:val="Normal022"/>
        <w:framePr w:w="786" w:h="302" w:hRule="exact" w:wrap="auto" w:vAnchor="page" w:hAnchor="page" w:x="1701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3F010</w:t>
      </w:r>
    </w:p>
    <w:p w:rsidR="000A1F9B" w:rsidRDefault="00B27F83">
      <w:pPr>
        <w:pStyle w:val="Normal022"/>
        <w:framePr w:w="519" w:h="302" w:hRule="exact" w:wrap="auto" w:vAnchor="page" w:hAnchor="page" w:x="2487" w:y="486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49.6278</w:t>
      </w:r>
    </w:p>
    <w:p w:rsidR="000A1F9B" w:rsidRDefault="00B27F83">
      <w:pPr>
        <w:pStyle w:val="Normal022"/>
        <w:framePr w:w="864" w:h="302" w:hRule="exact" w:wrap="auto" w:vAnchor="page" w:hAnchor="page" w:x="387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325.1837</w:t>
      </w:r>
    </w:p>
    <w:p w:rsidR="000A1F9B" w:rsidRDefault="00B27F83">
      <w:pPr>
        <w:pStyle w:val="Normal022"/>
        <w:framePr w:w="864" w:h="302" w:hRule="exact" w:wrap="auto" w:vAnchor="page" w:hAnchor="page" w:x="4734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28.4553</w:t>
      </w:r>
    </w:p>
    <w:p w:rsidR="000A1F9B" w:rsidRDefault="00B27F83">
      <w:pPr>
        <w:pStyle w:val="Normal022"/>
        <w:framePr w:w="864" w:h="302" w:hRule="exact" w:wrap="auto" w:vAnchor="page" w:hAnchor="page" w:x="5598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59.3300</w:t>
      </w:r>
    </w:p>
    <w:p w:rsidR="000A1F9B" w:rsidRDefault="00B27F83">
      <w:pPr>
        <w:pStyle w:val="Normal022"/>
        <w:framePr w:w="864" w:h="302" w:hRule="exact" w:wrap="auto" w:vAnchor="page" w:hAnchor="page" w:x="6462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86.1250</w:t>
      </w:r>
    </w:p>
    <w:p w:rsidR="000A1F9B" w:rsidRDefault="00B27F83">
      <w:pPr>
        <w:pStyle w:val="Normal022"/>
        <w:framePr w:w="864" w:h="302" w:hRule="exact" w:wrap="auto" w:vAnchor="page" w:hAnchor="page" w:x="732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20.8541</w:t>
      </w:r>
    </w:p>
    <w:p w:rsidR="000A1F9B" w:rsidRDefault="00B27F83">
      <w:pPr>
        <w:pStyle w:val="Normal022"/>
        <w:framePr w:w="864" w:h="302" w:hRule="exact" w:wrap="auto" w:vAnchor="page" w:hAnchor="page" w:x="9054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3.5949</w:t>
      </w:r>
    </w:p>
    <w:p w:rsidR="000A1F9B" w:rsidRDefault="00B27F83">
      <w:pPr>
        <w:pStyle w:val="Normal022"/>
        <w:framePr w:w="864" w:h="302" w:hRule="exact" w:wrap="auto" w:vAnchor="page" w:hAnchor="page" w:x="9918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</w:t>
      </w:r>
      <w:r>
        <w:rPr>
          <w:rFonts w:eastAsia="Times New Roman"/>
          <w:color w:val="000000"/>
          <w:kern w:val="2"/>
          <w:sz w:val="15"/>
        </w:rPr>
        <w:t>9648</w:t>
      </w:r>
    </w:p>
    <w:p w:rsidR="000A1F9B" w:rsidRDefault="00B27F83">
      <w:pPr>
        <w:pStyle w:val="Normal022"/>
        <w:framePr w:w="864" w:h="302" w:hRule="exact" w:wrap="auto" w:vAnchor="page" w:hAnchor="page" w:x="10782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1.1950</w:t>
      </w:r>
    </w:p>
    <w:p w:rsidR="000A1F9B" w:rsidRDefault="00B27F83">
      <w:pPr>
        <w:pStyle w:val="Normal022"/>
        <w:framePr w:w="864" w:h="302" w:hRule="exact" w:wrap="auto" w:vAnchor="page" w:hAnchor="page" w:x="1164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4.2658</w:t>
      </w:r>
    </w:p>
    <w:p w:rsidR="000A1F9B" w:rsidRDefault="00B27F83">
      <w:pPr>
        <w:pStyle w:val="Normal022"/>
        <w:framePr w:w="864" w:h="302" w:hRule="exact" w:wrap="auto" w:vAnchor="page" w:hAnchor="page" w:x="1251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43.8339</w:t>
      </w:r>
    </w:p>
    <w:p w:rsidR="000A1F9B" w:rsidRDefault="00B27F83">
      <w:pPr>
        <w:pStyle w:val="Normal022"/>
        <w:framePr w:w="786" w:h="302" w:hRule="exact" w:wrap="auto" w:vAnchor="page" w:hAnchor="page" w:x="1701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4F001</w:t>
      </w:r>
    </w:p>
    <w:p w:rsidR="000A1F9B" w:rsidRDefault="00B27F83">
      <w:pPr>
        <w:pStyle w:val="Normal022"/>
        <w:framePr w:w="519" w:h="302" w:hRule="exact" w:wrap="auto" w:vAnchor="page" w:hAnchor="page" w:x="2487" w:y="516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62.4939</w:t>
      </w:r>
    </w:p>
    <w:p w:rsidR="000A1F9B" w:rsidRDefault="00B27F83">
      <w:pPr>
        <w:pStyle w:val="Normal022"/>
        <w:framePr w:w="864" w:h="302" w:hRule="exact" w:wrap="auto" w:vAnchor="page" w:hAnchor="page" w:x="387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373.5990</w:t>
      </w:r>
    </w:p>
    <w:p w:rsidR="000A1F9B" w:rsidRDefault="00B27F83">
      <w:pPr>
        <w:pStyle w:val="Normal022"/>
        <w:framePr w:w="864" w:h="302" w:hRule="exact" w:wrap="auto" w:vAnchor="page" w:hAnchor="page" w:x="4734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32.5204</w:t>
      </w:r>
    </w:p>
    <w:p w:rsidR="000A1F9B" w:rsidRDefault="00B27F83">
      <w:pPr>
        <w:pStyle w:val="Normal022"/>
        <w:framePr w:w="864" w:h="302" w:hRule="exact" w:wrap="auto" w:vAnchor="page" w:hAnchor="page" w:x="5598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68.5740</w:t>
      </w:r>
    </w:p>
    <w:p w:rsidR="000A1F9B" w:rsidRDefault="00B27F83">
      <w:pPr>
        <w:pStyle w:val="Normal022"/>
        <w:framePr w:w="864" w:h="302" w:hRule="exact" w:wrap="auto" w:vAnchor="page" w:hAnchor="page" w:x="6462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101.5114</w:t>
      </w:r>
    </w:p>
    <w:p w:rsidR="000A1F9B" w:rsidRDefault="00B27F83">
      <w:pPr>
        <w:pStyle w:val="Normal022"/>
        <w:framePr w:w="864" w:h="302" w:hRule="exact" w:wrap="auto" w:vAnchor="page" w:hAnchor="page" w:x="732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23.4223</w:t>
      </w:r>
    </w:p>
    <w:p w:rsidR="000A1F9B" w:rsidRDefault="00B27F83">
      <w:pPr>
        <w:pStyle w:val="Normal022"/>
        <w:framePr w:w="864" w:h="302" w:hRule="exact" w:wrap="auto" w:vAnchor="page" w:hAnchor="page" w:x="9054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3.9111</w:t>
      </w:r>
    </w:p>
    <w:p w:rsidR="000A1F9B" w:rsidRDefault="00B27F83">
      <w:pPr>
        <w:pStyle w:val="Normal022"/>
        <w:framePr w:w="864" w:h="302" w:hRule="exact" w:wrap="auto" w:vAnchor="page" w:hAnchor="page" w:x="9918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0.7655</w:t>
      </w:r>
    </w:p>
    <w:p w:rsidR="000A1F9B" w:rsidRDefault="00B27F83">
      <w:pPr>
        <w:pStyle w:val="Normal022"/>
        <w:framePr w:w="864" w:h="302" w:hRule="exact" w:wrap="auto" w:vAnchor="page" w:hAnchor="page" w:x="10782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2.1150</w:t>
      </w:r>
    </w:p>
    <w:p w:rsidR="000A1F9B" w:rsidRDefault="00B27F83">
      <w:pPr>
        <w:pStyle w:val="Normal022"/>
        <w:framePr w:w="864" w:h="302" w:hRule="exact" w:wrap="auto" w:vAnchor="page" w:hAnchor="page" w:x="1164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5.0397</w:t>
      </w:r>
    </w:p>
    <w:p w:rsidR="000A1F9B" w:rsidRDefault="00B27F83">
      <w:pPr>
        <w:pStyle w:val="Normal022"/>
        <w:framePr w:w="864" w:h="302" w:hRule="exact" w:wrap="auto" w:vAnchor="page" w:hAnchor="page" w:x="1251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26.5041</w:t>
      </w:r>
    </w:p>
    <w:p w:rsidR="000A1F9B" w:rsidRDefault="00B27F83">
      <w:pPr>
        <w:pStyle w:val="Normal022"/>
        <w:framePr w:w="786" w:h="302" w:hRule="exact" w:wrap="auto" w:vAnchor="page" w:hAnchor="page" w:x="1701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4F002</w:t>
      </w:r>
    </w:p>
    <w:p w:rsidR="000A1F9B" w:rsidRDefault="00B27F83">
      <w:pPr>
        <w:pStyle w:val="Normal022"/>
        <w:framePr w:w="519" w:h="302" w:hRule="exact" w:wrap="auto" w:vAnchor="page" w:hAnchor="page" w:x="2487" w:y="545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54.0206</w:t>
      </w:r>
    </w:p>
    <w:p w:rsidR="000A1F9B" w:rsidRDefault="00B27F83">
      <w:pPr>
        <w:pStyle w:val="Normal022"/>
        <w:framePr w:w="864" w:h="302" w:hRule="exact" w:wrap="auto" w:vAnchor="page" w:hAnchor="page" w:x="387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408.5599</w:t>
      </w:r>
    </w:p>
    <w:p w:rsidR="000A1F9B" w:rsidRDefault="00B27F83">
      <w:pPr>
        <w:pStyle w:val="Normal022"/>
        <w:framePr w:w="864" w:h="302" w:hRule="exact" w:wrap="auto" w:vAnchor="page" w:hAnchor="page" w:x="4734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27.7490</w:t>
      </w:r>
    </w:p>
    <w:p w:rsidR="000A1F9B" w:rsidRDefault="00B27F83">
      <w:pPr>
        <w:pStyle w:val="Normal022"/>
        <w:framePr w:w="864" w:h="302" w:hRule="exact" w:wrap="auto" w:vAnchor="page" w:hAnchor="page" w:x="5598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65.6818</w:t>
      </w:r>
    </w:p>
    <w:p w:rsidR="000A1F9B" w:rsidRDefault="00B27F83">
      <w:pPr>
        <w:pStyle w:val="Normal022"/>
        <w:framePr w:w="864" w:h="302" w:hRule="exact" w:wrap="auto" w:vAnchor="page" w:hAnchor="page" w:x="6462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97.8574</w:t>
      </w:r>
    </w:p>
    <w:p w:rsidR="000A1F9B" w:rsidRDefault="00B27F83">
      <w:pPr>
        <w:pStyle w:val="Normal022"/>
        <w:framePr w:w="864" w:h="302" w:hRule="exact" w:wrap="auto" w:vAnchor="page" w:hAnchor="page" w:x="732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19.5767</w:t>
      </w:r>
    </w:p>
    <w:p w:rsidR="000A1F9B" w:rsidRDefault="00B27F83">
      <w:pPr>
        <w:pStyle w:val="Normal022"/>
        <w:framePr w:w="864" w:h="302" w:hRule="exact" w:wrap="auto" w:vAnchor="page" w:hAnchor="page" w:x="9054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3.7037</w:t>
      </w:r>
    </w:p>
    <w:p w:rsidR="000A1F9B" w:rsidRDefault="00B27F83">
      <w:pPr>
        <w:pStyle w:val="Normal022"/>
        <w:framePr w:w="864" w:h="302" w:hRule="exact" w:wrap="auto" w:vAnchor="page" w:hAnchor="page" w:x="9918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0.9220</w:t>
      </w:r>
    </w:p>
    <w:p w:rsidR="000A1F9B" w:rsidRDefault="00B27F83">
      <w:pPr>
        <w:pStyle w:val="Normal022"/>
        <w:framePr w:w="864" w:h="302" w:hRule="exact" w:wrap="auto" w:vAnchor="page" w:hAnchor="page" w:x="10782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1.7864</w:t>
      </w:r>
    </w:p>
    <w:p w:rsidR="000A1F9B" w:rsidRDefault="00B27F83">
      <w:pPr>
        <w:pStyle w:val="Normal022"/>
        <w:framePr w:w="864" w:h="302" w:hRule="exact" w:wrap="auto" w:vAnchor="page" w:hAnchor="page" w:x="1164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4.7881</w:t>
      </w:r>
    </w:p>
    <w:p w:rsidR="000A1F9B" w:rsidRDefault="00B27F83">
      <w:pPr>
        <w:pStyle w:val="Normal022"/>
        <w:framePr w:w="864" w:h="302" w:hRule="exact" w:wrap="auto" w:vAnchor="page" w:hAnchor="page" w:x="1251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26.9736</w:t>
      </w:r>
    </w:p>
    <w:p w:rsidR="000A1F9B" w:rsidRDefault="00B27F83">
      <w:pPr>
        <w:pStyle w:val="Normal022"/>
        <w:framePr w:w="786" w:h="302" w:hRule="exact" w:wrap="auto" w:vAnchor="page" w:hAnchor="page" w:x="1701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4F003</w:t>
      </w:r>
    </w:p>
    <w:p w:rsidR="000A1F9B" w:rsidRDefault="00B27F83">
      <w:pPr>
        <w:pStyle w:val="Normal022"/>
        <w:framePr w:w="519" w:h="302" w:hRule="exact" w:wrap="auto" w:vAnchor="page" w:hAnchor="page" w:x="2487" w:y="574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52.2226</w:t>
      </w:r>
    </w:p>
    <w:p w:rsidR="000A1F9B" w:rsidRDefault="00B27F83">
      <w:pPr>
        <w:pStyle w:val="Normal022"/>
        <w:framePr w:w="864" w:h="302" w:hRule="exact" w:wrap="auto" w:vAnchor="page" w:hAnchor="page" w:x="387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379.</w:t>
      </w:r>
      <w:r>
        <w:rPr>
          <w:rFonts w:eastAsia="Times New Roman"/>
          <w:color w:val="000000"/>
          <w:kern w:val="2"/>
          <w:sz w:val="15"/>
        </w:rPr>
        <w:t>6355</w:t>
      </w:r>
    </w:p>
    <w:p w:rsidR="000A1F9B" w:rsidRDefault="00B27F83">
      <w:pPr>
        <w:pStyle w:val="Normal022"/>
        <w:framePr w:w="864" w:h="302" w:hRule="exact" w:wrap="auto" w:vAnchor="page" w:hAnchor="page" w:x="4734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29.7068</w:t>
      </w:r>
    </w:p>
    <w:p w:rsidR="000A1F9B" w:rsidRDefault="00B27F83">
      <w:pPr>
        <w:pStyle w:val="Normal022"/>
        <w:framePr w:w="864" w:h="302" w:hRule="exact" w:wrap="auto" w:vAnchor="page" w:hAnchor="page" w:x="5598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62.3017</w:t>
      </w:r>
    </w:p>
    <w:p w:rsidR="000A1F9B" w:rsidRDefault="00B27F83">
      <w:pPr>
        <w:pStyle w:val="Normal022"/>
        <w:framePr w:w="864" w:h="302" w:hRule="exact" w:wrap="auto" w:vAnchor="page" w:hAnchor="page" w:x="6462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99.7348</w:t>
      </w:r>
    </w:p>
    <w:p w:rsidR="000A1F9B" w:rsidRDefault="00B27F83">
      <w:pPr>
        <w:pStyle w:val="Normal022"/>
        <w:framePr w:w="864" w:h="302" w:hRule="exact" w:wrap="auto" w:vAnchor="page" w:hAnchor="page" w:x="732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29.1665</w:t>
      </w:r>
    </w:p>
    <w:p w:rsidR="000A1F9B" w:rsidRDefault="00B27F83">
      <w:pPr>
        <w:pStyle w:val="Normal022"/>
        <w:framePr w:w="864" w:h="302" w:hRule="exact" w:wrap="auto" w:vAnchor="page" w:hAnchor="page" w:x="9054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3.5070</w:t>
      </w:r>
    </w:p>
    <w:p w:rsidR="000A1F9B" w:rsidRDefault="00B27F83">
      <w:pPr>
        <w:pStyle w:val="Normal022"/>
        <w:framePr w:w="864" w:h="302" w:hRule="exact" w:wrap="auto" w:vAnchor="page" w:hAnchor="page" w:x="9918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0.7417</w:t>
      </w:r>
    </w:p>
    <w:p w:rsidR="000A1F9B" w:rsidRDefault="00B27F83">
      <w:pPr>
        <w:pStyle w:val="Normal022"/>
        <w:framePr w:w="864" w:h="302" w:hRule="exact" w:wrap="auto" w:vAnchor="page" w:hAnchor="page" w:x="10782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1.9304</w:t>
      </w:r>
    </w:p>
    <w:p w:rsidR="000A1F9B" w:rsidRDefault="00B27F83">
      <w:pPr>
        <w:pStyle w:val="Normal022"/>
        <w:framePr w:w="864" w:h="302" w:hRule="exact" w:wrap="auto" w:vAnchor="page" w:hAnchor="page" w:x="1164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5.6584</w:t>
      </w:r>
    </w:p>
    <w:p w:rsidR="000A1F9B" w:rsidRDefault="00B27F83">
      <w:pPr>
        <w:pStyle w:val="Normal022"/>
        <w:framePr w:w="864" w:h="302" w:hRule="exact" w:wrap="auto" w:vAnchor="page" w:hAnchor="page" w:x="1251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22.1966</w:t>
      </w:r>
    </w:p>
    <w:p w:rsidR="000A1F9B" w:rsidRDefault="00B27F83">
      <w:pPr>
        <w:pStyle w:val="Normal022"/>
        <w:framePr w:w="786" w:h="302" w:hRule="exact" w:wrap="auto" w:vAnchor="page" w:hAnchor="page" w:x="1701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4F004</w:t>
      </w:r>
    </w:p>
    <w:p w:rsidR="000A1F9B" w:rsidRDefault="00B27F83">
      <w:pPr>
        <w:pStyle w:val="Normal022"/>
        <w:framePr w:w="519" w:h="302" w:hRule="exact" w:wrap="auto" w:vAnchor="page" w:hAnchor="page" w:x="2487" w:y="603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48.7615</w:t>
      </w:r>
    </w:p>
    <w:p w:rsidR="000A1F9B" w:rsidRDefault="00B27F83">
      <w:pPr>
        <w:pStyle w:val="Normal022"/>
        <w:framePr w:w="864" w:h="302" w:hRule="exact" w:wrap="auto" w:vAnchor="page" w:hAnchor="page" w:x="387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381.7554</w:t>
      </w:r>
    </w:p>
    <w:p w:rsidR="000A1F9B" w:rsidRDefault="00B27F83">
      <w:pPr>
        <w:pStyle w:val="Normal022"/>
        <w:framePr w:w="864" w:h="302" w:hRule="exact" w:wrap="auto" w:vAnchor="page" w:hAnchor="page" w:x="4734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28.6745</w:t>
      </w:r>
    </w:p>
    <w:p w:rsidR="000A1F9B" w:rsidRDefault="00B27F83">
      <w:pPr>
        <w:pStyle w:val="Normal022"/>
        <w:framePr w:w="864" w:h="302" w:hRule="exact" w:wrap="auto" w:vAnchor="page" w:hAnchor="page" w:x="5598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59.2579</w:t>
      </w:r>
    </w:p>
    <w:p w:rsidR="000A1F9B" w:rsidRDefault="00B27F83">
      <w:pPr>
        <w:pStyle w:val="Normal022"/>
        <w:framePr w:w="864" w:h="302" w:hRule="exact" w:wrap="auto" w:vAnchor="page" w:hAnchor="page" w:x="6462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100.1024</w:t>
      </w:r>
    </w:p>
    <w:p w:rsidR="000A1F9B" w:rsidRDefault="00B27F83">
      <w:pPr>
        <w:pStyle w:val="Normal022"/>
        <w:framePr w:w="864" w:h="302" w:hRule="exact" w:wrap="auto" w:vAnchor="page" w:hAnchor="page" w:x="732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22.2364</w:t>
      </w:r>
    </w:p>
    <w:p w:rsidR="000A1F9B" w:rsidRDefault="00B27F83">
      <w:pPr>
        <w:pStyle w:val="Normal022"/>
        <w:framePr w:w="864" w:h="302" w:hRule="exact" w:wrap="auto" w:vAnchor="page" w:hAnchor="page" w:x="9054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4.0942</w:t>
      </w:r>
    </w:p>
    <w:p w:rsidR="000A1F9B" w:rsidRDefault="00B27F83">
      <w:pPr>
        <w:pStyle w:val="Normal022"/>
        <w:framePr w:w="864" w:h="302" w:hRule="exact" w:wrap="auto" w:vAnchor="page" w:hAnchor="page" w:x="9918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0.6653</w:t>
      </w:r>
    </w:p>
    <w:p w:rsidR="000A1F9B" w:rsidRDefault="00B27F83">
      <w:pPr>
        <w:pStyle w:val="Normal022"/>
        <w:framePr w:w="864" w:h="302" w:hRule="exact" w:wrap="auto" w:vAnchor="page" w:hAnchor="page" w:x="10782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1.4227</w:t>
      </w:r>
    </w:p>
    <w:p w:rsidR="000A1F9B" w:rsidRDefault="00B27F83">
      <w:pPr>
        <w:pStyle w:val="Normal022"/>
        <w:framePr w:w="864" w:h="302" w:hRule="exact" w:wrap="auto" w:vAnchor="page" w:hAnchor="page" w:x="1164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4.2989</w:t>
      </w:r>
    </w:p>
    <w:p w:rsidR="000A1F9B" w:rsidRDefault="00B27F83">
      <w:pPr>
        <w:pStyle w:val="Normal022"/>
        <w:framePr w:w="864" w:h="302" w:hRule="exact" w:wrap="auto" w:vAnchor="page" w:hAnchor="page" w:x="1251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31.7247</w:t>
      </w:r>
    </w:p>
    <w:p w:rsidR="000A1F9B" w:rsidRDefault="00B27F83">
      <w:pPr>
        <w:pStyle w:val="Normal022"/>
        <w:framePr w:w="786" w:h="302" w:hRule="exact" w:wrap="auto" w:vAnchor="page" w:hAnchor="page" w:x="1701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4F005</w:t>
      </w:r>
    </w:p>
    <w:p w:rsidR="000A1F9B" w:rsidRDefault="00B27F83">
      <w:pPr>
        <w:pStyle w:val="Normal022"/>
        <w:framePr w:w="519" w:h="302" w:hRule="exact" w:wrap="auto" w:vAnchor="page" w:hAnchor="page" w:x="2487" w:y="632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52.4438</w:t>
      </w:r>
    </w:p>
    <w:p w:rsidR="000A1F9B" w:rsidRDefault="00B27F83">
      <w:pPr>
        <w:pStyle w:val="Normal022"/>
        <w:framePr w:w="864" w:h="302" w:hRule="exact" w:wrap="auto" w:vAnchor="page" w:hAnchor="page" w:x="387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371.7572</w:t>
      </w:r>
    </w:p>
    <w:p w:rsidR="000A1F9B" w:rsidRDefault="00B27F83">
      <w:pPr>
        <w:pStyle w:val="Normal022"/>
        <w:framePr w:w="864" w:h="302" w:hRule="exact" w:wrap="auto" w:vAnchor="page" w:hAnchor="page" w:x="4734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35.7729</w:t>
      </w:r>
    </w:p>
    <w:p w:rsidR="000A1F9B" w:rsidRDefault="00B27F83">
      <w:pPr>
        <w:pStyle w:val="Normal022"/>
        <w:framePr w:w="864" w:h="302" w:hRule="exact" w:wrap="auto" w:vAnchor="page" w:hAnchor="page" w:x="5598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68.6465</w:t>
      </w:r>
    </w:p>
    <w:p w:rsidR="000A1F9B" w:rsidRDefault="00B27F83">
      <w:pPr>
        <w:pStyle w:val="Normal022"/>
        <w:framePr w:w="864" w:h="302" w:hRule="exact" w:wrap="auto" w:vAnchor="page" w:hAnchor="page" w:x="6462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99.5973</w:t>
      </w:r>
    </w:p>
    <w:p w:rsidR="000A1F9B" w:rsidRDefault="00B27F83">
      <w:pPr>
        <w:pStyle w:val="Normal022"/>
        <w:framePr w:w="864" w:h="302" w:hRule="exact" w:wrap="auto" w:vAnchor="page" w:hAnchor="page" w:x="732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22.6154</w:t>
      </w:r>
    </w:p>
    <w:p w:rsidR="000A1F9B" w:rsidRDefault="00B27F83">
      <w:pPr>
        <w:pStyle w:val="Normal022"/>
        <w:framePr w:w="864" w:h="302" w:hRule="exact" w:wrap="auto" w:vAnchor="page" w:hAnchor="page" w:x="9054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</w:t>
      </w:r>
      <w:r>
        <w:rPr>
          <w:rFonts w:eastAsia="Times New Roman"/>
          <w:color w:val="000000"/>
          <w:kern w:val="2"/>
          <w:sz w:val="15"/>
        </w:rPr>
        <w:t>3171</w:t>
      </w:r>
    </w:p>
    <w:p w:rsidR="000A1F9B" w:rsidRDefault="00B27F83">
      <w:pPr>
        <w:pStyle w:val="Normal022"/>
        <w:framePr w:w="864" w:h="302" w:hRule="exact" w:wrap="auto" w:vAnchor="page" w:hAnchor="page" w:x="9918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0.7802</w:t>
      </w:r>
    </w:p>
    <w:p w:rsidR="000A1F9B" w:rsidRDefault="00B27F83">
      <w:pPr>
        <w:pStyle w:val="Normal022"/>
        <w:framePr w:w="864" w:h="302" w:hRule="exact" w:wrap="auto" w:vAnchor="page" w:hAnchor="page" w:x="10782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1.7768</w:t>
      </w:r>
    </w:p>
    <w:p w:rsidR="000A1F9B" w:rsidRDefault="00B27F83">
      <w:pPr>
        <w:pStyle w:val="Normal022"/>
        <w:framePr w:w="864" w:h="302" w:hRule="exact" w:wrap="auto" w:vAnchor="page" w:hAnchor="page" w:x="1164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5.3355</w:t>
      </w:r>
    </w:p>
    <w:p w:rsidR="000A1F9B" w:rsidRDefault="00B27F83">
      <w:pPr>
        <w:pStyle w:val="Normal022"/>
        <w:framePr w:w="864" w:h="302" w:hRule="exact" w:wrap="auto" w:vAnchor="page" w:hAnchor="page" w:x="1251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26.7428</w:t>
      </w:r>
    </w:p>
    <w:p w:rsidR="000A1F9B" w:rsidRDefault="00B27F83">
      <w:pPr>
        <w:pStyle w:val="Normal022"/>
        <w:framePr w:w="786" w:h="302" w:hRule="exact" w:wrap="auto" w:vAnchor="page" w:hAnchor="page" w:x="1701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4F006</w:t>
      </w:r>
    </w:p>
    <w:p w:rsidR="000A1F9B" w:rsidRDefault="00B27F83">
      <w:pPr>
        <w:pStyle w:val="Normal022"/>
        <w:framePr w:w="519" w:h="302" w:hRule="exact" w:wrap="auto" w:vAnchor="page" w:hAnchor="page" w:x="2487" w:y="662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49.9240</w:t>
      </w:r>
    </w:p>
    <w:p w:rsidR="000A1F9B" w:rsidRDefault="00B27F83">
      <w:pPr>
        <w:pStyle w:val="Normal022"/>
        <w:framePr w:w="864" w:h="302" w:hRule="exact" w:wrap="auto" w:vAnchor="page" w:hAnchor="page" w:x="387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333.9615</w:t>
      </w:r>
    </w:p>
    <w:p w:rsidR="000A1F9B" w:rsidRDefault="00B27F83">
      <w:pPr>
        <w:pStyle w:val="Normal022"/>
        <w:framePr w:w="864" w:h="302" w:hRule="exact" w:wrap="auto" w:vAnchor="page" w:hAnchor="page" w:x="4734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33.8501</w:t>
      </w:r>
    </w:p>
    <w:p w:rsidR="000A1F9B" w:rsidRDefault="00B27F83">
      <w:pPr>
        <w:pStyle w:val="Normal022"/>
        <w:framePr w:w="864" w:h="302" w:hRule="exact" w:wrap="auto" w:vAnchor="page" w:hAnchor="page" w:x="5598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65.3242</w:t>
      </w:r>
    </w:p>
    <w:p w:rsidR="000A1F9B" w:rsidRDefault="00B27F83">
      <w:pPr>
        <w:pStyle w:val="Normal022"/>
        <w:framePr w:w="864" w:h="302" w:hRule="exact" w:wrap="auto" w:vAnchor="page" w:hAnchor="page" w:x="6462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87.9179</w:t>
      </w:r>
    </w:p>
    <w:p w:rsidR="000A1F9B" w:rsidRDefault="00B27F83">
      <w:pPr>
        <w:pStyle w:val="Normal022"/>
        <w:framePr w:w="864" w:h="302" w:hRule="exact" w:wrap="auto" w:vAnchor="page" w:hAnchor="page" w:x="732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24.9595</w:t>
      </w:r>
    </w:p>
    <w:p w:rsidR="000A1F9B" w:rsidRDefault="00B27F83">
      <w:pPr>
        <w:pStyle w:val="Normal022"/>
        <w:framePr w:w="864" w:h="302" w:hRule="exact" w:wrap="auto" w:vAnchor="page" w:hAnchor="page" w:x="9054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4.3820</w:t>
      </w:r>
    </w:p>
    <w:p w:rsidR="000A1F9B" w:rsidRDefault="00B27F83">
      <w:pPr>
        <w:pStyle w:val="Normal022"/>
        <w:framePr w:w="864" w:h="302" w:hRule="exact" w:wrap="auto" w:vAnchor="page" w:hAnchor="page" w:x="9918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0.8612</w:t>
      </w:r>
    </w:p>
    <w:p w:rsidR="000A1F9B" w:rsidRDefault="00B27F83">
      <w:pPr>
        <w:pStyle w:val="Normal022"/>
        <w:framePr w:w="864" w:h="302" w:hRule="exact" w:wrap="auto" w:vAnchor="page" w:hAnchor="page" w:x="10782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1.5704</w:t>
      </w:r>
    </w:p>
    <w:p w:rsidR="000A1F9B" w:rsidRDefault="00B27F83">
      <w:pPr>
        <w:pStyle w:val="Normal022"/>
        <w:framePr w:w="864" w:h="302" w:hRule="exact" w:wrap="auto" w:vAnchor="page" w:hAnchor="page" w:x="1164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5.0355</w:t>
      </w:r>
    </w:p>
    <w:p w:rsidR="000A1F9B" w:rsidRDefault="00B27F83">
      <w:pPr>
        <w:pStyle w:val="Normal022"/>
        <w:framePr w:w="864" w:h="302" w:hRule="exact" w:wrap="auto" w:vAnchor="page" w:hAnchor="page" w:x="1251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43.1763</w:t>
      </w:r>
    </w:p>
    <w:p w:rsidR="000A1F9B" w:rsidRDefault="00B27F83">
      <w:pPr>
        <w:pStyle w:val="Normal022"/>
        <w:framePr w:w="786" w:h="302" w:hRule="exact" w:wrap="auto" w:vAnchor="page" w:hAnchor="page" w:x="1701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4F007</w:t>
      </w:r>
    </w:p>
    <w:p w:rsidR="000A1F9B" w:rsidRDefault="00B27F83">
      <w:pPr>
        <w:pStyle w:val="Normal022"/>
        <w:framePr w:w="519" w:h="302" w:hRule="exact" w:wrap="auto" w:vAnchor="page" w:hAnchor="page" w:x="2487" w:y="691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50.3576</w:t>
      </w:r>
    </w:p>
    <w:p w:rsidR="000A1F9B" w:rsidRDefault="00B27F83">
      <w:pPr>
        <w:pStyle w:val="Normal022"/>
        <w:framePr w:w="864" w:h="302" w:hRule="exact" w:wrap="auto" w:vAnchor="page" w:hAnchor="page" w:x="387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374.6654</w:t>
      </w:r>
    </w:p>
    <w:p w:rsidR="000A1F9B" w:rsidRDefault="00B27F83">
      <w:pPr>
        <w:pStyle w:val="Normal022"/>
        <w:framePr w:w="864" w:h="302" w:hRule="exact" w:wrap="auto" w:vAnchor="page" w:hAnchor="page" w:x="4734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29.3706</w:t>
      </w:r>
    </w:p>
    <w:p w:rsidR="000A1F9B" w:rsidRDefault="00B27F83">
      <w:pPr>
        <w:pStyle w:val="Normal022"/>
        <w:framePr w:w="864" w:h="302" w:hRule="exact" w:wrap="auto" w:vAnchor="page" w:hAnchor="page" w:x="5598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61.0912</w:t>
      </w:r>
    </w:p>
    <w:p w:rsidR="000A1F9B" w:rsidRDefault="00B27F83">
      <w:pPr>
        <w:pStyle w:val="Normal022"/>
        <w:framePr w:w="864" w:h="302" w:hRule="exact" w:wrap="auto" w:vAnchor="page" w:hAnchor="page" w:x="6462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106.4882</w:t>
      </w:r>
    </w:p>
    <w:p w:rsidR="000A1F9B" w:rsidRDefault="00B27F83">
      <w:pPr>
        <w:pStyle w:val="Normal022"/>
        <w:framePr w:w="864" w:h="302" w:hRule="exact" w:wrap="auto" w:vAnchor="page" w:hAnchor="page" w:x="732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22.4328</w:t>
      </w:r>
    </w:p>
    <w:p w:rsidR="000A1F9B" w:rsidRDefault="00B27F83">
      <w:pPr>
        <w:pStyle w:val="Normal022"/>
        <w:framePr w:w="864" w:h="302" w:hRule="exact" w:wrap="auto" w:vAnchor="page" w:hAnchor="page" w:x="9054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3.0500</w:t>
      </w:r>
    </w:p>
    <w:p w:rsidR="000A1F9B" w:rsidRDefault="00B27F83">
      <w:pPr>
        <w:pStyle w:val="Normal022"/>
        <w:framePr w:w="864" w:h="302" w:hRule="exact" w:wrap="auto" w:vAnchor="page" w:hAnchor="page" w:x="9918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0.8685</w:t>
      </w:r>
    </w:p>
    <w:p w:rsidR="000A1F9B" w:rsidRDefault="00B27F83">
      <w:pPr>
        <w:pStyle w:val="Normal022"/>
        <w:framePr w:w="864" w:h="302" w:hRule="exact" w:wrap="auto" w:vAnchor="page" w:hAnchor="page" w:x="10782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1.6297</w:t>
      </w:r>
    </w:p>
    <w:p w:rsidR="000A1F9B" w:rsidRDefault="00B27F83">
      <w:pPr>
        <w:pStyle w:val="Normal022"/>
        <w:framePr w:w="864" w:h="302" w:hRule="exact" w:wrap="auto" w:vAnchor="page" w:hAnchor="page" w:x="1164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5.1344</w:t>
      </w:r>
    </w:p>
    <w:p w:rsidR="000A1F9B" w:rsidRDefault="00B27F83">
      <w:pPr>
        <w:pStyle w:val="Normal022"/>
        <w:framePr w:w="864" w:h="302" w:hRule="exact" w:wrap="auto" w:vAnchor="page" w:hAnchor="page" w:x="1251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21.3089</w:t>
      </w:r>
    </w:p>
    <w:p w:rsidR="000A1F9B" w:rsidRDefault="00B27F83">
      <w:pPr>
        <w:pStyle w:val="Normal022"/>
        <w:framePr w:w="786" w:h="302" w:hRule="exact" w:wrap="auto" w:vAnchor="page" w:hAnchor="page" w:x="1701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4F008</w:t>
      </w:r>
    </w:p>
    <w:p w:rsidR="000A1F9B" w:rsidRDefault="00B27F83">
      <w:pPr>
        <w:pStyle w:val="Normal022"/>
        <w:framePr w:w="519" w:h="302" w:hRule="exact" w:wrap="auto" w:vAnchor="page" w:hAnchor="page" w:x="2487" w:y="720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49.</w:t>
      </w:r>
      <w:r>
        <w:rPr>
          <w:rFonts w:eastAsia="Times New Roman"/>
          <w:color w:val="000000"/>
          <w:kern w:val="2"/>
          <w:sz w:val="15"/>
        </w:rPr>
        <w:t>1599</w:t>
      </w:r>
    </w:p>
    <w:p w:rsidR="000A1F9B" w:rsidRDefault="00B27F83">
      <w:pPr>
        <w:pStyle w:val="Normal022"/>
        <w:framePr w:w="864" w:h="302" w:hRule="exact" w:wrap="auto" w:vAnchor="page" w:hAnchor="page" w:x="387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408.0165</w:t>
      </w:r>
    </w:p>
    <w:p w:rsidR="000A1F9B" w:rsidRDefault="00B27F83">
      <w:pPr>
        <w:pStyle w:val="Normal022"/>
        <w:framePr w:w="864" w:h="302" w:hRule="exact" w:wrap="auto" w:vAnchor="page" w:hAnchor="page" w:x="4734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33.8566</w:t>
      </w:r>
    </w:p>
    <w:p w:rsidR="000A1F9B" w:rsidRDefault="00B27F83">
      <w:pPr>
        <w:pStyle w:val="Normal022"/>
        <w:framePr w:w="864" w:h="302" w:hRule="exact" w:wrap="auto" w:vAnchor="page" w:hAnchor="page" w:x="5598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66.5803</w:t>
      </w:r>
    </w:p>
    <w:p w:rsidR="000A1F9B" w:rsidRDefault="00B27F83">
      <w:pPr>
        <w:pStyle w:val="Normal022"/>
        <w:framePr w:w="864" w:h="302" w:hRule="exact" w:wrap="auto" w:vAnchor="page" w:hAnchor="page" w:x="6462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92.8571</w:t>
      </w:r>
    </w:p>
    <w:p w:rsidR="000A1F9B" w:rsidRDefault="00B27F83">
      <w:pPr>
        <w:pStyle w:val="Normal022"/>
        <w:framePr w:w="864" w:h="302" w:hRule="exact" w:wrap="auto" w:vAnchor="page" w:hAnchor="page" w:x="732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26.3537</w:t>
      </w:r>
    </w:p>
    <w:p w:rsidR="000A1F9B" w:rsidRDefault="00B27F83">
      <w:pPr>
        <w:pStyle w:val="Normal022"/>
        <w:framePr w:w="864" w:h="302" w:hRule="exact" w:wrap="auto" w:vAnchor="page" w:hAnchor="page" w:x="9054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3.4754</w:t>
      </w:r>
    </w:p>
    <w:p w:rsidR="000A1F9B" w:rsidRDefault="00B27F83">
      <w:pPr>
        <w:pStyle w:val="Normal022"/>
        <w:framePr w:w="864" w:h="302" w:hRule="exact" w:wrap="auto" w:vAnchor="page" w:hAnchor="page" w:x="9918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0.8065</w:t>
      </w:r>
    </w:p>
    <w:p w:rsidR="000A1F9B" w:rsidRDefault="00B27F83">
      <w:pPr>
        <w:pStyle w:val="Normal022"/>
        <w:framePr w:w="864" w:h="302" w:hRule="exact" w:wrap="auto" w:vAnchor="page" w:hAnchor="page" w:x="10782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1.9969</w:t>
      </w:r>
    </w:p>
    <w:p w:rsidR="000A1F9B" w:rsidRDefault="00B27F83">
      <w:pPr>
        <w:pStyle w:val="Normal022"/>
        <w:framePr w:w="864" w:h="302" w:hRule="exact" w:wrap="auto" w:vAnchor="page" w:hAnchor="page" w:x="1164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5.7652</w:t>
      </w:r>
    </w:p>
    <w:p w:rsidR="000A1F9B" w:rsidRDefault="00B27F83">
      <w:pPr>
        <w:pStyle w:val="Normal022"/>
        <w:framePr w:w="864" w:h="302" w:hRule="exact" w:wrap="auto" w:vAnchor="page" w:hAnchor="page" w:x="1251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25.7248</w:t>
      </w:r>
    </w:p>
    <w:p w:rsidR="000A1F9B" w:rsidRDefault="00B27F83">
      <w:pPr>
        <w:pStyle w:val="Normal022"/>
        <w:framePr w:w="786" w:h="302" w:hRule="exact" w:wrap="auto" w:vAnchor="page" w:hAnchor="page" w:x="1701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4F009</w:t>
      </w:r>
    </w:p>
    <w:p w:rsidR="000A1F9B" w:rsidRDefault="00B27F83">
      <w:pPr>
        <w:pStyle w:val="Normal022"/>
        <w:framePr w:w="519" w:h="302" w:hRule="exact" w:wrap="auto" w:vAnchor="page" w:hAnchor="page" w:x="2487" w:y="749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45.3542</w:t>
      </w:r>
    </w:p>
    <w:p w:rsidR="000A1F9B" w:rsidRDefault="00B27F83">
      <w:pPr>
        <w:pStyle w:val="Normal022"/>
        <w:framePr w:w="864" w:h="302" w:hRule="exact" w:wrap="auto" w:vAnchor="page" w:hAnchor="page" w:x="387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341.2676</w:t>
      </w:r>
    </w:p>
    <w:p w:rsidR="000A1F9B" w:rsidRDefault="00B27F83">
      <w:pPr>
        <w:pStyle w:val="Normal022"/>
        <w:framePr w:w="864" w:h="302" w:hRule="exact" w:wrap="auto" w:vAnchor="page" w:hAnchor="page" w:x="4734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26.3012</w:t>
      </w:r>
    </w:p>
    <w:p w:rsidR="000A1F9B" w:rsidRDefault="00B27F83">
      <w:pPr>
        <w:pStyle w:val="Normal022"/>
        <w:framePr w:w="864" w:h="302" w:hRule="exact" w:wrap="auto" w:vAnchor="page" w:hAnchor="page" w:x="5598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52.7706</w:t>
      </w:r>
    </w:p>
    <w:p w:rsidR="000A1F9B" w:rsidRDefault="00B27F83">
      <w:pPr>
        <w:pStyle w:val="Normal022"/>
        <w:framePr w:w="864" w:h="302" w:hRule="exact" w:wrap="auto" w:vAnchor="page" w:hAnchor="page" w:x="6462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90.4364</w:t>
      </w:r>
    </w:p>
    <w:p w:rsidR="000A1F9B" w:rsidRDefault="00B27F83">
      <w:pPr>
        <w:pStyle w:val="Normal022"/>
        <w:framePr w:w="864" w:h="302" w:hRule="exact" w:wrap="auto" w:vAnchor="page" w:hAnchor="page" w:x="732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13.4029</w:t>
      </w:r>
    </w:p>
    <w:p w:rsidR="000A1F9B" w:rsidRDefault="00B27F83">
      <w:pPr>
        <w:pStyle w:val="Normal022"/>
        <w:framePr w:w="864" w:h="302" w:hRule="exact" w:wrap="auto" w:vAnchor="page" w:hAnchor="page" w:x="9054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3.3544</w:t>
      </w:r>
    </w:p>
    <w:p w:rsidR="000A1F9B" w:rsidRDefault="00B27F83">
      <w:pPr>
        <w:pStyle w:val="Normal022"/>
        <w:framePr w:w="864" w:h="302" w:hRule="exact" w:wrap="auto" w:vAnchor="page" w:hAnchor="page" w:x="9918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0.7669</w:t>
      </w:r>
    </w:p>
    <w:p w:rsidR="000A1F9B" w:rsidRDefault="00B27F83">
      <w:pPr>
        <w:pStyle w:val="Normal022"/>
        <w:framePr w:w="864" w:h="302" w:hRule="exact" w:wrap="auto" w:vAnchor="page" w:hAnchor="page" w:x="10782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1.1528</w:t>
      </w:r>
    </w:p>
    <w:p w:rsidR="000A1F9B" w:rsidRDefault="00B27F83">
      <w:pPr>
        <w:pStyle w:val="Normal022"/>
        <w:framePr w:w="864" w:h="302" w:hRule="exact" w:wrap="auto" w:vAnchor="page" w:hAnchor="page" w:x="1164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4.6309</w:t>
      </w:r>
    </w:p>
    <w:p w:rsidR="000A1F9B" w:rsidRDefault="00B27F83">
      <w:pPr>
        <w:pStyle w:val="Normal022"/>
        <w:framePr w:w="864" w:h="302" w:hRule="exact" w:wrap="auto" w:vAnchor="page" w:hAnchor="page" w:x="1251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19.1965</w:t>
      </w:r>
    </w:p>
    <w:p w:rsidR="000A1F9B" w:rsidRDefault="00B27F83">
      <w:pPr>
        <w:pStyle w:val="Normal022"/>
        <w:framePr w:w="786" w:h="302" w:hRule="exact" w:wrap="auto" w:vAnchor="page" w:hAnchor="page" w:x="1701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4F010</w:t>
      </w:r>
    </w:p>
    <w:p w:rsidR="000A1F9B" w:rsidRDefault="00B27F83">
      <w:pPr>
        <w:pStyle w:val="Normal022"/>
        <w:framePr w:w="519" w:h="302" w:hRule="exact" w:wrap="auto" w:vAnchor="page" w:hAnchor="page" w:x="2487" w:y="778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46.2443</w:t>
      </w:r>
    </w:p>
    <w:p w:rsidR="000A1F9B" w:rsidRDefault="00B27F83">
      <w:pPr>
        <w:pStyle w:val="Normal022"/>
        <w:framePr w:w="864" w:h="302" w:hRule="exact" w:wrap="auto" w:vAnchor="page" w:hAnchor="page" w:x="3870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351.0828</w:t>
      </w:r>
    </w:p>
    <w:p w:rsidR="000A1F9B" w:rsidRDefault="00B27F83">
      <w:pPr>
        <w:pStyle w:val="Normal022"/>
        <w:framePr w:w="864" w:h="302" w:hRule="exact" w:wrap="auto" w:vAnchor="page" w:hAnchor="page" w:x="4734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33.1138</w:t>
      </w:r>
    </w:p>
    <w:p w:rsidR="000A1F9B" w:rsidRDefault="00B27F83">
      <w:pPr>
        <w:pStyle w:val="Normal022"/>
        <w:framePr w:w="864" w:h="302" w:hRule="exact" w:wrap="auto" w:vAnchor="page" w:hAnchor="page" w:x="5598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64.4864</w:t>
      </w:r>
    </w:p>
    <w:p w:rsidR="000A1F9B" w:rsidRDefault="00B27F83">
      <w:pPr>
        <w:pStyle w:val="Normal022"/>
        <w:framePr w:w="864" w:h="302" w:hRule="exact" w:wrap="auto" w:vAnchor="page" w:hAnchor="page" w:x="6462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94.1372</w:t>
      </w:r>
    </w:p>
    <w:p w:rsidR="000A1F9B" w:rsidRDefault="00B27F83">
      <w:pPr>
        <w:pStyle w:val="Normal022"/>
        <w:framePr w:w="864" w:h="302" w:hRule="exact" w:wrap="auto" w:vAnchor="page" w:hAnchor="page" w:x="7326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20.</w:t>
      </w:r>
      <w:r>
        <w:rPr>
          <w:rFonts w:eastAsia="Times New Roman"/>
          <w:color w:val="000000"/>
          <w:kern w:val="2"/>
          <w:sz w:val="15"/>
        </w:rPr>
        <w:t>5004</w:t>
      </w:r>
    </w:p>
    <w:p w:rsidR="000A1F9B" w:rsidRDefault="00B27F83">
      <w:pPr>
        <w:pStyle w:val="Normal022"/>
        <w:framePr w:w="864" w:h="302" w:hRule="exact" w:wrap="auto" w:vAnchor="page" w:hAnchor="page" w:x="9054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4.0923</w:t>
      </w:r>
    </w:p>
    <w:p w:rsidR="000A1F9B" w:rsidRDefault="00B27F83">
      <w:pPr>
        <w:pStyle w:val="Normal022"/>
        <w:framePr w:w="864" w:h="302" w:hRule="exact" w:wrap="auto" w:vAnchor="page" w:hAnchor="page" w:x="9918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0.9219</w:t>
      </w:r>
    </w:p>
    <w:p w:rsidR="000A1F9B" w:rsidRDefault="00B27F83">
      <w:pPr>
        <w:pStyle w:val="Normal022"/>
        <w:framePr w:w="864" w:h="302" w:hRule="exact" w:wrap="auto" w:vAnchor="page" w:hAnchor="page" w:x="10782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1.2584</w:t>
      </w:r>
    </w:p>
    <w:p w:rsidR="000A1F9B" w:rsidRDefault="00B27F83">
      <w:pPr>
        <w:pStyle w:val="Normal022"/>
        <w:framePr w:w="864" w:h="302" w:hRule="exact" w:wrap="auto" w:vAnchor="page" w:hAnchor="page" w:x="11646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4.9995</w:t>
      </w:r>
    </w:p>
    <w:p w:rsidR="000A1F9B" w:rsidRDefault="00B27F83">
      <w:pPr>
        <w:pStyle w:val="Normal022"/>
        <w:framePr w:w="864" w:h="302" w:hRule="exact" w:wrap="auto" w:vAnchor="page" w:hAnchor="page" w:x="12510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30.9921</w:t>
      </w:r>
    </w:p>
    <w:p w:rsidR="000A1F9B" w:rsidRDefault="00B27F83">
      <w:pPr>
        <w:pStyle w:val="Normal022"/>
        <w:framePr w:w="786" w:h="302" w:hRule="exact" w:wrap="auto" w:vAnchor="page" w:hAnchor="page" w:x="1701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1F011</w:t>
      </w:r>
    </w:p>
    <w:p w:rsidR="000A1F9B" w:rsidRDefault="00B27F83">
      <w:pPr>
        <w:pStyle w:val="Normal022"/>
        <w:framePr w:w="519" w:h="302" w:hRule="exact" w:wrap="auto" w:vAnchor="page" w:hAnchor="page" w:x="2487" w:y="808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47.1381</w:t>
      </w:r>
    </w:p>
    <w:p w:rsidR="000A1F9B" w:rsidRDefault="00B27F83">
      <w:pPr>
        <w:pStyle w:val="Normal022"/>
        <w:framePr w:w="864" w:h="302" w:hRule="exact" w:wrap="auto" w:vAnchor="page" w:hAnchor="page" w:x="3870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423.5415</w:t>
      </w:r>
    </w:p>
    <w:p w:rsidR="000A1F9B" w:rsidRDefault="00B27F83">
      <w:pPr>
        <w:pStyle w:val="Normal022"/>
        <w:framePr w:w="864" w:h="302" w:hRule="exact" w:wrap="auto" w:vAnchor="page" w:hAnchor="page" w:x="4734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37.8659</w:t>
      </w:r>
    </w:p>
    <w:p w:rsidR="000A1F9B" w:rsidRDefault="00B27F83">
      <w:pPr>
        <w:pStyle w:val="Normal022"/>
        <w:framePr w:w="864" w:h="302" w:hRule="exact" w:wrap="auto" w:vAnchor="page" w:hAnchor="page" w:x="5598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64.1490</w:t>
      </w:r>
    </w:p>
    <w:p w:rsidR="000A1F9B" w:rsidRDefault="00B27F83">
      <w:pPr>
        <w:pStyle w:val="Normal022"/>
        <w:framePr w:w="864" w:h="302" w:hRule="exact" w:wrap="auto" w:vAnchor="page" w:hAnchor="page" w:x="6462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93.9004</w:t>
      </w:r>
    </w:p>
    <w:p w:rsidR="000A1F9B" w:rsidRDefault="00B27F83">
      <w:pPr>
        <w:pStyle w:val="Normal022"/>
        <w:framePr w:w="864" w:h="302" w:hRule="exact" w:wrap="auto" w:vAnchor="page" w:hAnchor="page" w:x="7326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15.1814</w:t>
      </w:r>
    </w:p>
    <w:p w:rsidR="000A1F9B" w:rsidRDefault="00B27F83">
      <w:pPr>
        <w:pStyle w:val="Normal022"/>
        <w:framePr w:w="864" w:h="302" w:hRule="exact" w:wrap="auto" w:vAnchor="page" w:hAnchor="page" w:x="9054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3.2979</w:t>
      </w:r>
    </w:p>
    <w:p w:rsidR="000A1F9B" w:rsidRDefault="00B27F83">
      <w:pPr>
        <w:pStyle w:val="Normal022"/>
        <w:framePr w:w="864" w:h="302" w:hRule="exact" w:wrap="auto" w:vAnchor="page" w:hAnchor="page" w:x="9918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1.1327</w:t>
      </w:r>
    </w:p>
    <w:p w:rsidR="000A1F9B" w:rsidRDefault="00B27F83">
      <w:pPr>
        <w:pStyle w:val="Normal022"/>
        <w:framePr w:w="864" w:h="302" w:hRule="exact" w:wrap="auto" w:vAnchor="page" w:hAnchor="page" w:x="10782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1.3883</w:t>
      </w:r>
    </w:p>
    <w:p w:rsidR="000A1F9B" w:rsidRDefault="00B27F83">
      <w:pPr>
        <w:pStyle w:val="Normal022"/>
        <w:framePr w:w="864" w:h="302" w:hRule="exact" w:wrap="auto" w:vAnchor="page" w:hAnchor="page" w:x="11646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3.6237</w:t>
      </w:r>
    </w:p>
    <w:p w:rsidR="000A1F9B" w:rsidRDefault="00B27F83">
      <w:pPr>
        <w:pStyle w:val="Normal022"/>
        <w:framePr w:w="864" w:h="302" w:hRule="exact" w:wrap="auto" w:vAnchor="page" w:hAnchor="page" w:x="12510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30.3929</w:t>
      </w:r>
    </w:p>
    <w:p w:rsidR="000A1F9B" w:rsidRDefault="00B27F83">
      <w:pPr>
        <w:pStyle w:val="Normal022"/>
        <w:framePr w:w="786" w:h="302" w:hRule="exact" w:wrap="auto" w:vAnchor="page" w:hAnchor="page" w:x="1701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1F012</w:t>
      </w:r>
    </w:p>
    <w:p w:rsidR="000A1F9B" w:rsidRDefault="00B27F83">
      <w:pPr>
        <w:pStyle w:val="Normal022"/>
        <w:framePr w:w="519" w:h="302" w:hRule="exact" w:wrap="auto" w:vAnchor="page" w:hAnchor="page" w:x="2487" w:y="837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51.0757</w:t>
      </w:r>
    </w:p>
    <w:p w:rsidR="000A1F9B" w:rsidRDefault="00B27F83">
      <w:pPr>
        <w:pStyle w:val="Normal022"/>
        <w:framePr w:w="864" w:h="302" w:hRule="exact" w:wrap="auto" w:vAnchor="page" w:hAnchor="page" w:x="3870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362.6938</w:t>
      </w:r>
    </w:p>
    <w:p w:rsidR="000A1F9B" w:rsidRDefault="00B27F83">
      <w:pPr>
        <w:pStyle w:val="Normal022"/>
        <w:framePr w:w="864" w:h="302" w:hRule="exact" w:wrap="auto" w:vAnchor="page" w:hAnchor="page" w:x="4734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25.9111</w:t>
      </w:r>
    </w:p>
    <w:p w:rsidR="000A1F9B" w:rsidRDefault="00B27F83">
      <w:pPr>
        <w:pStyle w:val="Normal022"/>
        <w:framePr w:w="864" w:h="302" w:hRule="exact" w:wrap="auto" w:vAnchor="page" w:hAnchor="page" w:x="5598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58.8418</w:t>
      </w:r>
    </w:p>
    <w:p w:rsidR="000A1F9B" w:rsidRDefault="00B27F83">
      <w:pPr>
        <w:pStyle w:val="Normal022"/>
        <w:framePr w:w="864" w:h="302" w:hRule="exact" w:wrap="auto" w:vAnchor="page" w:hAnchor="page" w:x="6462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97.7189</w:t>
      </w:r>
    </w:p>
    <w:p w:rsidR="000A1F9B" w:rsidRDefault="00B27F83">
      <w:pPr>
        <w:pStyle w:val="Normal022"/>
        <w:framePr w:w="864" w:h="302" w:hRule="exact" w:wrap="auto" w:vAnchor="page" w:hAnchor="page" w:x="7326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15.5529</w:t>
      </w:r>
    </w:p>
    <w:p w:rsidR="000A1F9B" w:rsidRDefault="00B27F83">
      <w:pPr>
        <w:pStyle w:val="Normal022"/>
        <w:framePr w:w="864" w:h="302" w:hRule="exact" w:wrap="auto" w:vAnchor="page" w:hAnchor="page" w:x="9054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4.2045</w:t>
      </w:r>
    </w:p>
    <w:p w:rsidR="000A1F9B" w:rsidRDefault="00B27F83">
      <w:pPr>
        <w:pStyle w:val="Normal022"/>
        <w:framePr w:w="864" w:h="302" w:hRule="exact" w:wrap="auto" w:vAnchor="page" w:hAnchor="page" w:x="9918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0.9695</w:t>
      </w:r>
    </w:p>
    <w:p w:rsidR="000A1F9B" w:rsidRDefault="00B27F83">
      <w:pPr>
        <w:pStyle w:val="Normal022"/>
        <w:framePr w:w="864" w:h="302" w:hRule="exact" w:wrap="auto" w:vAnchor="page" w:hAnchor="page" w:x="10782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1.5553</w:t>
      </w:r>
    </w:p>
    <w:p w:rsidR="000A1F9B" w:rsidRDefault="00B27F83">
      <w:pPr>
        <w:pStyle w:val="Normal022"/>
        <w:framePr w:w="864" w:h="302" w:hRule="exact" w:wrap="auto" w:vAnchor="page" w:hAnchor="page" w:x="11646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5.7649</w:t>
      </w:r>
    </w:p>
    <w:p w:rsidR="000A1F9B" w:rsidRDefault="00B27F83">
      <w:pPr>
        <w:pStyle w:val="Normal022"/>
        <w:framePr w:w="864" w:h="302" w:hRule="exact" w:wrap="auto" w:vAnchor="page" w:hAnchor="page" w:x="12510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29.6749</w:t>
      </w:r>
    </w:p>
    <w:p w:rsidR="000A1F9B" w:rsidRDefault="00B27F83">
      <w:pPr>
        <w:pStyle w:val="Normal022"/>
        <w:framePr w:w="786" w:h="302" w:hRule="exact" w:wrap="auto" w:vAnchor="page" w:hAnchor="page" w:x="1701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1F013</w:t>
      </w:r>
    </w:p>
    <w:p w:rsidR="000A1F9B" w:rsidRDefault="00B27F83">
      <w:pPr>
        <w:pStyle w:val="Normal022"/>
        <w:framePr w:w="519" w:h="302" w:hRule="exact" w:wrap="auto" w:vAnchor="page" w:hAnchor="page" w:x="2487" w:y="866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</w:t>
      </w:r>
      <w:r>
        <w:rPr>
          <w:rFonts w:eastAsia="Times New Roman"/>
          <w:b/>
          <w:color w:val="000000"/>
          <w:kern w:val="2"/>
          <w:sz w:val="15"/>
        </w:rPr>
        <w:t>29</w:t>
      </w:r>
    </w:p>
    <w:p w:rsidR="000A1F9B" w:rsidRDefault="00B27F83">
      <w:pPr>
        <w:pStyle w:val="Normal022"/>
        <w:framePr w:w="864" w:h="302" w:hRule="exact" w:wrap="auto" w:vAnchor="page" w:hAnchor="page" w:x="3006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51.9256</w:t>
      </w:r>
    </w:p>
    <w:p w:rsidR="000A1F9B" w:rsidRDefault="00B27F83">
      <w:pPr>
        <w:pStyle w:val="Normal022"/>
        <w:framePr w:w="864" w:h="302" w:hRule="exact" w:wrap="auto" w:vAnchor="page" w:hAnchor="page" w:x="3870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391.8492</w:t>
      </w:r>
    </w:p>
    <w:p w:rsidR="000A1F9B" w:rsidRDefault="00B27F83">
      <w:pPr>
        <w:pStyle w:val="Normal022"/>
        <w:framePr w:w="864" w:h="302" w:hRule="exact" w:wrap="auto" w:vAnchor="page" w:hAnchor="page" w:x="4734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26.5563</w:t>
      </w:r>
    </w:p>
    <w:p w:rsidR="000A1F9B" w:rsidRDefault="00B27F83">
      <w:pPr>
        <w:pStyle w:val="Normal022"/>
        <w:framePr w:w="864" w:h="302" w:hRule="exact" w:wrap="auto" w:vAnchor="page" w:hAnchor="page" w:x="5598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62.6898</w:t>
      </w:r>
    </w:p>
    <w:p w:rsidR="000A1F9B" w:rsidRDefault="00B27F83">
      <w:pPr>
        <w:pStyle w:val="Normal022"/>
        <w:framePr w:w="864" w:h="302" w:hRule="exact" w:wrap="auto" w:vAnchor="page" w:hAnchor="page" w:x="6462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91.1055</w:t>
      </w:r>
    </w:p>
    <w:p w:rsidR="000A1F9B" w:rsidRDefault="00B27F83">
      <w:pPr>
        <w:pStyle w:val="Normal022"/>
        <w:framePr w:w="864" w:h="302" w:hRule="exact" w:wrap="auto" w:vAnchor="page" w:hAnchor="page" w:x="7326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16.6225</w:t>
      </w:r>
    </w:p>
    <w:p w:rsidR="000A1F9B" w:rsidRDefault="00B27F83">
      <w:pPr>
        <w:pStyle w:val="Normal022"/>
        <w:framePr w:w="864" w:h="302" w:hRule="exact" w:wrap="auto" w:vAnchor="page" w:hAnchor="page" w:x="9054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3.5252</w:t>
      </w:r>
    </w:p>
    <w:p w:rsidR="000A1F9B" w:rsidRDefault="00B27F83">
      <w:pPr>
        <w:pStyle w:val="Normal022"/>
        <w:framePr w:w="864" w:h="302" w:hRule="exact" w:wrap="auto" w:vAnchor="page" w:hAnchor="page" w:x="9918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1.1055</w:t>
      </w:r>
    </w:p>
    <w:p w:rsidR="000A1F9B" w:rsidRDefault="00B27F83">
      <w:pPr>
        <w:pStyle w:val="Normal022"/>
        <w:framePr w:w="864" w:h="302" w:hRule="exact" w:wrap="auto" w:vAnchor="page" w:hAnchor="page" w:x="10782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1.3143</w:t>
      </w:r>
    </w:p>
    <w:p w:rsidR="000A1F9B" w:rsidRDefault="00B27F83">
      <w:pPr>
        <w:pStyle w:val="Normal022"/>
        <w:framePr w:w="864" w:h="302" w:hRule="exact" w:wrap="auto" w:vAnchor="page" w:hAnchor="page" w:x="11646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4.2129</w:t>
      </w:r>
    </w:p>
    <w:p w:rsidR="000A1F9B" w:rsidRDefault="00B27F83">
      <w:pPr>
        <w:pStyle w:val="Normal022"/>
        <w:framePr w:w="864" w:h="302" w:hRule="exact" w:wrap="auto" w:vAnchor="page" w:hAnchor="page" w:x="12510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27.2491</w:t>
      </w:r>
    </w:p>
    <w:p w:rsidR="000A1F9B" w:rsidRDefault="00B27F83">
      <w:pPr>
        <w:pStyle w:val="Normal022"/>
        <w:framePr w:w="13125" w:h="225" w:hRule="exact" w:wrap="auto" w:vAnchor="page" w:hAnchor="page" w:x="1731" w:y="908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22"/>
        <w:spacing w:line="1" w:lineRule="auto"/>
      </w:pPr>
      <w:r>
        <w:br w:type="page"/>
      </w:r>
    </w:p>
    <w:p w:rsidR="000A1F9B" w:rsidRDefault="00B27F83">
      <w:pPr>
        <w:pStyle w:val="Normal022"/>
        <w:framePr w:w="13050" w:h="226" w:hRule="exact" w:wrap="auto" w:vAnchor="page" w:hAnchor="page" w:x="179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085" style="position:absolute;left:0;text-align:left;z-index:-251443200;mso-position-horizontal-relative:page;mso-position-vertical-relative:page" from="85.05pt,105.75pt" to="757.1pt,105.75pt" o:allowincell="f">
            <w10:wrap anchorx="page" anchory="page"/>
          </v:line>
        </w:pict>
      </w:r>
      <w:r>
        <w:pict>
          <v:line id="_x0000_s3084" style="position:absolute;left:0;text-align:left;z-index:-251442176;mso-position-horizontal-relative:page;mso-position-vertical-relative:page" from="85.05pt,141pt" to="757.1pt,141pt" o:allowincell="f">
            <w10:wrap anchorx="page" anchory="page"/>
          </v:line>
        </w:pict>
      </w:r>
      <w:r>
        <w:pict>
          <v:line id="_x0000_s3083" style="position:absolute;left:0;text-align:left;z-index:-251441152;mso-position-horizontal-relative:page;mso-position-vertical-relative:page" from="87.3pt,451.5pt" to="755.6pt,451.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to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Brain Weight  Report with Individual Values </w:t>
      </w:r>
    </w:p>
    <w:p w:rsidR="000A1F9B" w:rsidRDefault="00B27F83">
      <w:pPr>
        <w:pStyle w:val="Normal022"/>
        <w:framePr w:w="13050" w:h="285" w:hRule="exact" w:wrap="auto" w:vAnchor="page" w:hAnchor="page" w:x="1776" w:y="170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脏脑比（%）计算结果个体数据</w:t>
      </w:r>
    </w:p>
    <w:p w:rsidR="000A1F9B" w:rsidRDefault="00B27F83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22"/>
        <w:framePr w:w="630" w:h="525" w:hRule="exact" w:wrap="auto" w:vAnchor="page" w:hAnchor="page" w:x="2421" w:y="2250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试验</w:t>
      </w:r>
    </w:p>
    <w:p w:rsidR="000A1F9B" w:rsidRDefault="00B27F83">
      <w:pPr>
        <w:pStyle w:val="Normal022"/>
        <w:framePr w:w="630" w:h="525" w:hRule="exact" w:wrap="auto" w:vAnchor="page" w:hAnchor="page" w:x="2421" w:y="2250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22"/>
        <w:framePr w:w="864" w:h="615" w:hRule="exact" w:wrap="auto" w:vAnchor="page" w:hAnchor="page" w:x="300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22"/>
        <w:framePr w:w="864" w:h="615" w:hRule="exact" w:wrap="auto" w:vAnchor="page" w:hAnchor="page" w:x="300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22"/>
        <w:framePr w:w="864" w:h="615" w:hRule="exact" w:wrap="auto" w:vAnchor="page" w:hAnchor="page" w:x="387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22"/>
        <w:framePr w:w="864" w:h="615" w:hRule="exact" w:wrap="auto" w:vAnchor="page" w:hAnchor="page" w:x="387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22"/>
        <w:framePr w:w="864" w:h="615" w:hRule="exact" w:wrap="auto" w:vAnchor="page" w:hAnchor="page" w:x="473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22"/>
        <w:framePr w:w="864" w:h="615" w:hRule="exact" w:wrap="auto" w:vAnchor="page" w:hAnchor="page" w:x="473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22"/>
        <w:framePr w:w="864" w:h="615" w:hRule="exact" w:wrap="auto" w:vAnchor="page" w:hAnchor="page" w:x="559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22"/>
        <w:framePr w:w="864" w:h="615" w:hRule="exact" w:wrap="auto" w:vAnchor="page" w:hAnchor="page" w:x="559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22"/>
        <w:framePr w:w="864" w:h="615" w:hRule="exact" w:wrap="auto" w:vAnchor="page" w:hAnchor="page" w:x="646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</w:t>
      </w:r>
      <w:r>
        <w:rPr>
          <w:rFonts w:ascii="宋体" w:eastAsia="宋体" w:hAnsi="宋体"/>
          <w:b/>
          <w:color w:val="000000"/>
          <w:kern w:val="2"/>
          <w:sz w:val="13"/>
        </w:rPr>
        <w:t>)</w:t>
      </w:r>
    </w:p>
    <w:p w:rsidR="000A1F9B" w:rsidRDefault="00B27F83">
      <w:pPr>
        <w:pStyle w:val="Normal022"/>
        <w:framePr w:w="864" w:h="615" w:hRule="exact" w:wrap="auto" w:vAnchor="page" w:hAnchor="page" w:x="646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22"/>
        <w:framePr w:w="864" w:h="615" w:hRule="exact" w:wrap="auto" w:vAnchor="page" w:hAnchor="page" w:x="732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22"/>
        <w:framePr w:w="864" w:h="615" w:hRule="exact" w:wrap="auto" w:vAnchor="page" w:hAnchor="page" w:x="732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22"/>
        <w:framePr w:w="864" w:h="615" w:hRule="exact" w:wrap="auto" w:vAnchor="page" w:hAnchor="page" w:x="819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22"/>
        <w:framePr w:w="864" w:h="615" w:hRule="exact" w:wrap="auto" w:vAnchor="page" w:hAnchor="page" w:x="819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22"/>
        <w:framePr w:w="864" w:h="615" w:hRule="exact" w:wrap="auto" w:vAnchor="page" w:hAnchor="page" w:x="905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22"/>
        <w:framePr w:w="864" w:h="615" w:hRule="exact" w:wrap="auto" w:vAnchor="page" w:hAnchor="page" w:x="905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22"/>
        <w:framePr w:w="864" w:h="615" w:hRule="exact" w:wrap="auto" w:vAnchor="page" w:hAnchor="page" w:x="991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22"/>
        <w:framePr w:w="864" w:h="615" w:hRule="exact" w:wrap="auto" w:vAnchor="page" w:hAnchor="page" w:x="991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22"/>
        <w:framePr w:w="864" w:h="615" w:hRule="exact" w:wrap="auto" w:vAnchor="page" w:hAnchor="page" w:x="1078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22"/>
        <w:framePr w:w="864" w:h="615" w:hRule="exact" w:wrap="auto" w:vAnchor="page" w:hAnchor="page" w:x="1078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22"/>
        <w:framePr w:w="864" w:h="615" w:hRule="exact" w:wrap="auto" w:vAnchor="page" w:hAnchor="page" w:x="1164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(OV)</w:t>
      </w:r>
    </w:p>
    <w:p w:rsidR="000A1F9B" w:rsidRDefault="00B27F83">
      <w:pPr>
        <w:pStyle w:val="Normal022"/>
        <w:framePr w:w="864" w:h="615" w:hRule="exact" w:wrap="auto" w:vAnchor="page" w:hAnchor="page" w:x="1164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卵巢</w:t>
      </w:r>
    </w:p>
    <w:p w:rsidR="000A1F9B" w:rsidRDefault="00B27F83">
      <w:pPr>
        <w:pStyle w:val="Normal022"/>
        <w:framePr w:w="864" w:h="615" w:hRule="exact" w:wrap="auto" w:vAnchor="page" w:hAnchor="page" w:x="1251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(UC)</w:t>
      </w:r>
    </w:p>
    <w:p w:rsidR="000A1F9B" w:rsidRDefault="00B27F83">
      <w:pPr>
        <w:pStyle w:val="Normal022"/>
        <w:framePr w:w="864" w:h="615" w:hRule="exact" w:wrap="auto" w:vAnchor="page" w:hAnchor="page" w:x="1251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子宫（包括宫颈）</w:t>
      </w:r>
    </w:p>
    <w:p w:rsidR="000A1F9B" w:rsidRDefault="00B27F83">
      <w:pPr>
        <w:pStyle w:val="Normal022"/>
        <w:framePr w:w="786" w:h="302" w:hRule="exact" w:wrap="auto" w:vAnchor="page" w:hAnchor="page" w:x="1701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1F014</w:t>
      </w:r>
    </w:p>
    <w:p w:rsidR="000A1F9B" w:rsidRDefault="00B27F83">
      <w:pPr>
        <w:pStyle w:val="Normal022"/>
        <w:framePr w:w="519" w:h="302" w:hRule="exact" w:wrap="auto" w:vAnchor="page" w:hAnchor="page" w:x="2487" w:y="282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54.0271</w:t>
      </w:r>
    </w:p>
    <w:p w:rsidR="000A1F9B" w:rsidRDefault="00B27F83">
      <w:pPr>
        <w:pStyle w:val="Normal022"/>
        <w:framePr w:w="864" w:h="302" w:hRule="exact" w:wrap="auto" w:vAnchor="page" w:hAnchor="page" w:x="387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372.3076</w:t>
      </w:r>
    </w:p>
    <w:p w:rsidR="000A1F9B" w:rsidRDefault="00B27F83">
      <w:pPr>
        <w:pStyle w:val="Normal022"/>
        <w:framePr w:w="864" w:h="302" w:hRule="exact" w:wrap="auto" w:vAnchor="page" w:hAnchor="page" w:x="4734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25.7286</w:t>
      </w:r>
    </w:p>
    <w:p w:rsidR="000A1F9B" w:rsidRDefault="00B27F83">
      <w:pPr>
        <w:pStyle w:val="Normal022"/>
        <w:framePr w:w="864" w:h="302" w:hRule="exact" w:wrap="auto" w:vAnchor="page" w:hAnchor="page" w:x="5598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59.2494</w:t>
      </w:r>
    </w:p>
    <w:p w:rsidR="000A1F9B" w:rsidRDefault="00B27F83">
      <w:pPr>
        <w:pStyle w:val="Normal022"/>
        <w:framePr w:w="864" w:h="302" w:hRule="exact" w:wrap="auto" w:vAnchor="page" w:hAnchor="page" w:x="6462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90.0402</w:t>
      </w:r>
    </w:p>
    <w:p w:rsidR="000A1F9B" w:rsidRDefault="00B27F83">
      <w:pPr>
        <w:pStyle w:val="Normal022"/>
        <w:framePr w:w="864" w:h="302" w:hRule="exact" w:wrap="auto" w:vAnchor="page" w:hAnchor="page" w:x="732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17.3738</w:t>
      </w:r>
    </w:p>
    <w:p w:rsidR="000A1F9B" w:rsidRDefault="00B27F83">
      <w:pPr>
        <w:pStyle w:val="Normal022"/>
        <w:framePr w:w="864" w:h="302" w:hRule="exact" w:wrap="auto" w:vAnchor="page" w:hAnchor="page" w:x="9054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3.8113</w:t>
      </w:r>
    </w:p>
    <w:p w:rsidR="000A1F9B" w:rsidRDefault="00B27F83">
      <w:pPr>
        <w:pStyle w:val="Normal022"/>
        <w:framePr w:w="864" w:h="302" w:hRule="exact" w:wrap="auto" w:vAnchor="page" w:hAnchor="page" w:x="9918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0.9989</w:t>
      </w:r>
    </w:p>
    <w:p w:rsidR="000A1F9B" w:rsidRDefault="00B27F83">
      <w:pPr>
        <w:pStyle w:val="Normal022"/>
        <w:framePr w:w="864" w:h="302" w:hRule="exact" w:wrap="auto" w:vAnchor="page" w:hAnchor="page" w:x="10782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1.3771</w:t>
      </w:r>
    </w:p>
    <w:p w:rsidR="000A1F9B" w:rsidRDefault="00B27F83">
      <w:pPr>
        <w:pStyle w:val="Normal022"/>
        <w:framePr w:w="864" w:h="302" w:hRule="exact" w:wrap="auto" w:vAnchor="page" w:hAnchor="page" w:x="1164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4.4319</w:t>
      </w:r>
    </w:p>
    <w:p w:rsidR="000A1F9B" w:rsidRDefault="00B27F83">
      <w:pPr>
        <w:pStyle w:val="Normal022"/>
        <w:framePr w:w="864" w:h="302" w:hRule="exact" w:wrap="auto" w:vAnchor="page" w:hAnchor="page" w:x="1251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24.6957</w:t>
      </w:r>
    </w:p>
    <w:p w:rsidR="000A1F9B" w:rsidRDefault="00B27F83">
      <w:pPr>
        <w:pStyle w:val="Normal022"/>
        <w:framePr w:w="786" w:h="302" w:hRule="exact" w:wrap="auto" w:vAnchor="page" w:hAnchor="page" w:x="170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1F015</w:t>
      </w:r>
    </w:p>
    <w:p w:rsidR="000A1F9B" w:rsidRDefault="00B27F83">
      <w:pPr>
        <w:pStyle w:val="Normal022"/>
        <w:framePr w:w="519" w:h="302" w:hRule="exact" w:wrap="auto" w:vAnchor="page" w:hAnchor="page" w:x="2487" w:y="311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45.4687</w:t>
      </w:r>
    </w:p>
    <w:p w:rsidR="000A1F9B" w:rsidRDefault="00B27F83">
      <w:pPr>
        <w:pStyle w:val="Normal022"/>
        <w:framePr w:w="864" w:h="302" w:hRule="exact" w:wrap="auto" w:vAnchor="page" w:hAnchor="page" w:x="387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349.7823</w:t>
      </w:r>
    </w:p>
    <w:p w:rsidR="000A1F9B" w:rsidRDefault="00B27F83">
      <w:pPr>
        <w:pStyle w:val="Normal022"/>
        <w:framePr w:w="864" w:h="302" w:hRule="exact" w:wrap="auto" w:vAnchor="page" w:hAnchor="page" w:x="4734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26.4726</w:t>
      </w:r>
    </w:p>
    <w:p w:rsidR="000A1F9B" w:rsidRDefault="00B27F83">
      <w:pPr>
        <w:pStyle w:val="Normal022"/>
        <w:framePr w:w="864" w:h="302" w:hRule="exact" w:wrap="auto" w:vAnchor="page" w:hAnchor="page" w:x="5598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62.1499</w:t>
      </w:r>
    </w:p>
    <w:p w:rsidR="000A1F9B" w:rsidRDefault="00B27F83">
      <w:pPr>
        <w:pStyle w:val="Normal022"/>
        <w:framePr w:w="864" w:h="302" w:hRule="exact" w:wrap="auto" w:vAnchor="page" w:hAnchor="page" w:x="6462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98.1985</w:t>
      </w:r>
    </w:p>
    <w:p w:rsidR="000A1F9B" w:rsidRDefault="00B27F83">
      <w:pPr>
        <w:pStyle w:val="Normal022"/>
        <w:framePr w:w="864" w:h="302" w:hRule="exact" w:wrap="auto" w:vAnchor="page" w:hAnchor="page" w:x="732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16.</w:t>
      </w:r>
      <w:r>
        <w:rPr>
          <w:rFonts w:eastAsia="Times New Roman"/>
          <w:color w:val="000000"/>
          <w:kern w:val="2"/>
          <w:sz w:val="15"/>
        </w:rPr>
        <w:t>7408</w:t>
      </w:r>
    </w:p>
    <w:p w:rsidR="000A1F9B" w:rsidRDefault="00B27F83">
      <w:pPr>
        <w:pStyle w:val="Normal022"/>
        <w:framePr w:w="864" w:h="302" w:hRule="exact" w:wrap="auto" w:vAnchor="page" w:hAnchor="page" w:x="9054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3.5343</w:t>
      </w:r>
    </w:p>
    <w:p w:rsidR="000A1F9B" w:rsidRDefault="00B27F83">
      <w:pPr>
        <w:pStyle w:val="Normal022"/>
        <w:framePr w:w="864" w:h="302" w:hRule="exact" w:wrap="auto" w:vAnchor="page" w:hAnchor="page" w:x="9918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0.5913</w:t>
      </w:r>
    </w:p>
    <w:p w:rsidR="000A1F9B" w:rsidRDefault="00B27F83">
      <w:pPr>
        <w:pStyle w:val="Normal022"/>
        <w:framePr w:w="864" w:h="302" w:hRule="exact" w:wrap="auto" w:vAnchor="page" w:hAnchor="page" w:x="10782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1.8107</w:t>
      </w:r>
    </w:p>
    <w:p w:rsidR="000A1F9B" w:rsidRDefault="00B27F83">
      <w:pPr>
        <w:pStyle w:val="Normal022"/>
        <w:framePr w:w="864" w:h="302" w:hRule="exact" w:wrap="auto" w:vAnchor="page" w:hAnchor="page" w:x="1164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4.9370</w:t>
      </w:r>
    </w:p>
    <w:p w:rsidR="000A1F9B" w:rsidRDefault="00B27F83">
      <w:pPr>
        <w:pStyle w:val="Normal022"/>
        <w:framePr w:w="864" w:h="302" w:hRule="exact" w:wrap="auto" w:vAnchor="page" w:hAnchor="page" w:x="1251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20.9672</w:t>
      </w:r>
    </w:p>
    <w:p w:rsidR="000A1F9B" w:rsidRDefault="00B27F83">
      <w:pPr>
        <w:pStyle w:val="Normal022"/>
        <w:framePr w:w="786" w:h="302" w:hRule="exact" w:wrap="auto" w:vAnchor="page" w:hAnchor="page" w:x="1701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2F011</w:t>
      </w:r>
    </w:p>
    <w:p w:rsidR="000A1F9B" w:rsidRDefault="00B27F83">
      <w:pPr>
        <w:pStyle w:val="Normal022"/>
        <w:framePr w:w="519" w:h="302" w:hRule="exact" w:wrap="auto" w:vAnchor="page" w:hAnchor="page" w:x="2487" w:y="340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62.1344</w:t>
      </w:r>
    </w:p>
    <w:p w:rsidR="000A1F9B" w:rsidRDefault="00B27F83">
      <w:pPr>
        <w:pStyle w:val="Normal022"/>
        <w:framePr w:w="864" w:h="302" w:hRule="exact" w:wrap="auto" w:vAnchor="page" w:hAnchor="page" w:x="387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495.7763</w:t>
      </w:r>
    </w:p>
    <w:p w:rsidR="000A1F9B" w:rsidRDefault="00B27F83">
      <w:pPr>
        <w:pStyle w:val="Normal022"/>
        <w:framePr w:w="864" w:h="302" w:hRule="exact" w:wrap="auto" w:vAnchor="page" w:hAnchor="page" w:x="4734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79.6232</w:t>
      </w:r>
    </w:p>
    <w:p w:rsidR="000A1F9B" w:rsidRDefault="00B27F83">
      <w:pPr>
        <w:pStyle w:val="Normal022"/>
        <w:framePr w:w="864" w:h="302" w:hRule="exact" w:wrap="auto" w:vAnchor="page" w:hAnchor="page" w:x="5598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64.5894</w:t>
      </w:r>
    </w:p>
    <w:p w:rsidR="000A1F9B" w:rsidRDefault="00B27F83">
      <w:pPr>
        <w:pStyle w:val="Normal022"/>
        <w:framePr w:w="864" w:h="302" w:hRule="exact" w:wrap="auto" w:vAnchor="page" w:hAnchor="page" w:x="6462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86.9375</w:t>
      </w:r>
    </w:p>
    <w:p w:rsidR="000A1F9B" w:rsidRDefault="00B27F83">
      <w:pPr>
        <w:pStyle w:val="Normal022"/>
        <w:framePr w:w="864" w:h="302" w:hRule="exact" w:wrap="auto" w:vAnchor="page" w:hAnchor="page" w:x="732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17.9080</w:t>
      </w:r>
    </w:p>
    <w:p w:rsidR="000A1F9B" w:rsidRDefault="00B27F83">
      <w:pPr>
        <w:pStyle w:val="Normal022"/>
        <w:framePr w:w="864" w:h="302" w:hRule="exact" w:wrap="auto" w:vAnchor="page" w:hAnchor="page" w:x="9054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4.0947</w:t>
      </w:r>
    </w:p>
    <w:p w:rsidR="000A1F9B" w:rsidRDefault="00B27F83">
      <w:pPr>
        <w:pStyle w:val="Normal022"/>
        <w:framePr w:w="864" w:h="302" w:hRule="exact" w:wrap="auto" w:vAnchor="page" w:hAnchor="page" w:x="9918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0.8705</w:t>
      </w:r>
    </w:p>
    <w:p w:rsidR="000A1F9B" w:rsidRDefault="00B27F83">
      <w:pPr>
        <w:pStyle w:val="Normal022"/>
        <w:framePr w:w="864" w:h="302" w:hRule="exact" w:wrap="auto" w:vAnchor="page" w:hAnchor="page" w:x="10782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1.7641</w:t>
      </w:r>
    </w:p>
    <w:p w:rsidR="000A1F9B" w:rsidRDefault="00B27F83">
      <w:pPr>
        <w:pStyle w:val="Normal022"/>
        <w:framePr w:w="864" w:h="302" w:hRule="exact" w:wrap="auto" w:vAnchor="page" w:hAnchor="page" w:x="1164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6.2549</w:t>
      </w:r>
    </w:p>
    <w:p w:rsidR="000A1F9B" w:rsidRDefault="00B27F83">
      <w:pPr>
        <w:pStyle w:val="Normal022"/>
        <w:framePr w:w="864" w:h="302" w:hRule="exact" w:wrap="auto" w:vAnchor="page" w:hAnchor="page" w:x="1251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35.7284</w:t>
      </w:r>
    </w:p>
    <w:p w:rsidR="000A1F9B" w:rsidRDefault="00B27F83">
      <w:pPr>
        <w:pStyle w:val="Normal022"/>
        <w:framePr w:w="786" w:h="302" w:hRule="exact" w:wrap="auto" w:vAnchor="page" w:hAnchor="page" w:x="1701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2F012</w:t>
      </w:r>
    </w:p>
    <w:p w:rsidR="000A1F9B" w:rsidRDefault="00B27F83">
      <w:pPr>
        <w:pStyle w:val="Normal022"/>
        <w:framePr w:w="519" w:h="302" w:hRule="exact" w:wrap="auto" w:vAnchor="page" w:hAnchor="page" w:x="2487" w:y="370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49.5863</w:t>
      </w:r>
    </w:p>
    <w:p w:rsidR="000A1F9B" w:rsidRDefault="00B27F83">
      <w:pPr>
        <w:pStyle w:val="Normal022"/>
        <w:framePr w:w="864" w:h="302" w:hRule="exact" w:wrap="auto" w:vAnchor="page" w:hAnchor="page" w:x="387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316.0062</w:t>
      </w:r>
    </w:p>
    <w:p w:rsidR="000A1F9B" w:rsidRDefault="00B27F83">
      <w:pPr>
        <w:pStyle w:val="Normal022"/>
        <w:framePr w:w="864" w:h="302" w:hRule="exact" w:wrap="auto" w:vAnchor="page" w:hAnchor="page" w:x="4734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25.4996</w:t>
      </w:r>
    </w:p>
    <w:p w:rsidR="000A1F9B" w:rsidRDefault="00B27F83">
      <w:pPr>
        <w:pStyle w:val="Normal022"/>
        <w:framePr w:w="864" w:h="302" w:hRule="exact" w:wrap="auto" w:vAnchor="page" w:hAnchor="page" w:x="5598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62.8393</w:t>
      </w:r>
    </w:p>
    <w:p w:rsidR="000A1F9B" w:rsidRDefault="00B27F83">
      <w:pPr>
        <w:pStyle w:val="Normal022"/>
        <w:framePr w:w="864" w:h="302" w:hRule="exact" w:wrap="auto" w:vAnchor="page" w:hAnchor="page" w:x="6462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78.6665</w:t>
      </w:r>
    </w:p>
    <w:p w:rsidR="000A1F9B" w:rsidRDefault="00B27F83">
      <w:pPr>
        <w:pStyle w:val="Normal022"/>
        <w:framePr w:w="864" w:h="302" w:hRule="exact" w:wrap="auto" w:vAnchor="page" w:hAnchor="page" w:x="732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18.3578</w:t>
      </w:r>
    </w:p>
    <w:p w:rsidR="000A1F9B" w:rsidRDefault="00B27F83">
      <w:pPr>
        <w:pStyle w:val="Normal022"/>
        <w:framePr w:w="864" w:h="302" w:hRule="exact" w:wrap="auto" w:vAnchor="page" w:hAnchor="page" w:x="9054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3.8080</w:t>
      </w:r>
    </w:p>
    <w:p w:rsidR="000A1F9B" w:rsidRDefault="00B27F83">
      <w:pPr>
        <w:pStyle w:val="Normal022"/>
        <w:framePr w:w="864" w:h="302" w:hRule="exact" w:wrap="auto" w:vAnchor="page" w:hAnchor="page" w:x="9918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0.8710</w:t>
      </w:r>
    </w:p>
    <w:p w:rsidR="000A1F9B" w:rsidRDefault="00B27F83">
      <w:pPr>
        <w:pStyle w:val="Normal022"/>
        <w:framePr w:w="864" w:h="302" w:hRule="exact" w:wrap="auto" w:vAnchor="page" w:hAnchor="page" w:x="10782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1.2290</w:t>
      </w:r>
    </w:p>
    <w:p w:rsidR="000A1F9B" w:rsidRDefault="00B27F83">
      <w:pPr>
        <w:pStyle w:val="Normal022"/>
        <w:framePr w:w="864" w:h="302" w:hRule="exact" w:wrap="auto" w:vAnchor="page" w:hAnchor="page" w:x="1164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4.6161</w:t>
      </w:r>
    </w:p>
    <w:p w:rsidR="000A1F9B" w:rsidRDefault="00B27F83">
      <w:pPr>
        <w:pStyle w:val="Normal022"/>
        <w:framePr w:w="864" w:h="302" w:hRule="exact" w:wrap="auto" w:vAnchor="page" w:hAnchor="page" w:x="1251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26.2302</w:t>
      </w:r>
    </w:p>
    <w:p w:rsidR="000A1F9B" w:rsidRDefault="00B27F83">
      <w:pPr>
        <w:pStyle w:val="Normal022"/>
        <w:framePr w:w="786" w:h="302" w:hRule="exact" w:wrap="auto" w:vAnchor="page" w:hAnchor="page" w:x="1701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2F013</w:t>
      </w:r>
    </w:p>
    <w:p w:rsidR="000A1F9B" w:rsidRDefault="00B27F83">
      <w:pPr>
        <w:pStyle w:val="Normal022"/>
        <w:framePr w:w="519" w:h="302" w:hRule="exact" w:wrap="auto" w:vAnchor="page" w:hAnchor="page" w:x="2487" w:y="399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</w:t>
      </w:r>
      <w:r>
        <w:rPr>
          <w:rFonts w:eastAsia="Times New Roman"/>
          <w:b/>
          <w:color w:val="000000"/>
          <w:kern w:val="2"/>
          <w:sz w:val="15"/>
        </w:rPr>
        <w:t>29</w:t>
      </w:r>
    </w:p>
    <w:p w:rsidR="000A1F9B" w:rsidRDefault="00B27F83">
      <w:pPr>
        <w:pStyle w:val="Normal022"/>
        <w:framePr w:w="864" w:h="302" w:hRule="exact" w:wrap="auto" w:vAnchor="page" w:hAnchor="page" w:x="300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59.2415</w:t>
      </w:r>
    </w:p>
    <w:p w:rsidR="000A1F9B" w:rsidRDefault="00B27F83">
      <w:pPr>
        <w:pStyle w:val="Normal022"/>
        <w:framePr w:w="864" w:h="302" w:hRule="exact" w:wrap="auto" w:vAnchor="page" w:hAnchor="page" w:x="387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405.7003</w:t>
      </w:r>
    </w:p>
    <w:p w:rsidR="000A1F9B" w:rsidRDefault="00B27F83">
      <w:pPr>
        <w:pStyle w:val="Normal022"/>
        <w:framePr w:w="864" w:h="302" w:hRule="exact" w:wrap="auto" w:vAnchor="page" w:hAnchor="page" w:x="4734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27.3588</w:t>
      </w:r>
    </w:p>
    <w:p w:rsidR="000A1F9B" w:rsidRDefault="00B27F83">
      <w:pPr>
        <w:pStyle w:val="Normal022"/>
        <w:framePr w:w="864" w:h="302" w:hRule="exact" w:wrap="auto" w:vAnchor="page" w:hAnchor="page" w:x="5598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69.7336</w:t>
      </w:r>
    </w:p>
    <w:p w:rsidR="000A1F9B" w:rsidRDefault="00B27F83">
      <w:pPr>
        <w:pStyle w:val="Normal022"/>
        <w:framePr w:w="864" w:h="302" w:hRule="exact" w:wrap="auto" w:vAnchor="page" w:hAnchor="page" w:x="6462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100.8751</w:t>
      </w:r>
    </w:p>
    <w:p w:rsidR="000A1F9B" w:rsidRDefault="00B27F83">
      <w:pPr>
        <w:pStyle w:val="Normal022"/>
        <w:framePr w:w="864" w:h="302" w:hRule="exact" w:wrap="auto" w:vAnchor="page" w:hAnchor="page" w:x="732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14.7673</w:t>
      </w:r>
    </w:p>
    <w:p w:rsidR="000A1F9B" w:rsidRDefault="00B27F83">
      <w:pPr>
        <w:pStyle w:val="Normal022"/>
        <w:framePr w:w="864" w:h="302" w:hRule="exact" w:wrap="auto" w:vAnchor="page" w:hAnchor="page" w:x="9054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4.4474</w:t>
      </w:r>
    </w:p>
    <w:p w:rsidR="000A1F9B" w:rsidRDefault="00B27F83">
      <w:pPr>
        <w:pStyle w:val="Normal022"/>
        <w:framePr w:w="864" w:h="302" w:hRule="exact" w:wrap="auto" w:vAnchor="page" w:hAnchor="page" w:x="9918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0.8990</w:t>
      </w:r>
    </w:p>
    <w:p w:rsidR="000A1F9B" w:rsidRDefault="00B27F83">
      <w:pPr>
        <w:pStyle w:val="Normal022"/>
        <w:framePr w:w="864" w:h="302" w:hRule="exact" w:wrap="auto" w:vAnchor="page" w:hAnchor="page" w:x="10782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1.5159</w:t>
      </w:r>
    </w:p>
    <w:p w:rsidR="000A1F9B" w:rsidRDefault="00B27F83">
      <w:pPr>
        <w:pStyle w:val="Normal022"/>
        <w:framePr w:w="864" w:h="302" w:hRule="exact" w:wrap="auto" w:vAnchor="page" w:hAnchor="page" w:x="1164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5.7816</w:t>
      </w:r>
    </w:p>
    <w:p w:rsidR="000A1F9B" w:rsidRDefault="00B27F83">
      <w:pPr>
        <w:pStyle w:val="Normal022"/>
        <w:framePr w:w="864" w:h="302" w:hRule="exact" w:wrap="auto" w:vAnchor="page" w:hAnchor="page" w:x="1251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27.0145</w:t>
      </w:r>
    </w:p>
    <w:p w:rsidR="000A1F9B" w:rsidRDefault="00B27F83">
      <w:pPr>
        <w:pStyle w:val="Normal022"/>
        <w:framePr w:w="786" w:h="302" w:hRule="exact" w:wrap="auto" w:vAnchor="page" w:hAnchor="page" w:x="1701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2F014</w:t>
      </w:r>
    </w:p>
    <w:p w:rsidR="000A1F9B" w:rsidRDefault="00B27F83">
      <w:pPr>
        <w:pStyle w:val="Normal022"/>
        <w:framePr w:w="519" w:h="302" w:hRule="exact" w:wrap="auto" w:vAnchor="page" w:hAnchor="page" w:x="2487" w:y="428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46.1241</w:t>
      </w:r>
    </w:p>
    <w:p w:rsidR="000A1F9B" w:rsidRDefault="00B27F83">
      <w:pPr>
        <w:pStyle w:val="Normal022"/>
        <w:framePr w:w="864" w:h="302" w:hRule="exact" w:wrap="auto" w:vAnchor="page" w:hAnchor="page" w:x="387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362.2339</w:t>
      </w:r>
    </w:p>
    <w:p w:rsidR="000A1F9B" w:rsidRDefault="00B27F83">
      <w:pPr>
        <w:pStyle w:val="Normal022"/>
        <w:framePr w:w="864" w:h="302" w:hRule="exact" w:wrap="auto" w:vAnchor="page" w:hAnchor="page" w:x="4734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24.3341</w:t>
      </w:r>
    </w:p>
    <w:p w:rsidR="000A1F9B" w:rsidRDefault="00B27F83">
      <w:pPr>
        <w:pStyle w:val="Normal022"/>
        <w:framePr w:w="864" w:h="302" w:hRule="exact" w:wrap="auto" w:vAnchor="page" w:hAnchor="page" w:x="5598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58.4964</w:t>
      </w:r>
    </w:p>
    <w:p w:rsidR="000A1F9B" w:rsidRDefault="00B27F83">
      <w:pPr>
        <w:pStyle w:val="Normal022"/>
        <w:framePr w:w="864" w:h="302" w:hRule="exact" w:wrap="auto" w:vAnchor="page" w:hAnchor="page" w:x="6462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91.1647</w:t>
      </w:r>
    </w:p>
    <w:p w:rsidR="000A1F9B" w:rsidRDefault="00B27F83">
      <w:pPr>
        <w:pStyle w:val="Normal022"/>
        <w:framePr w:w="864" w:h="302" w:hRule="exact" w:wrap="auto" w:vAnchor="page" w:hAnchor="page" w:x="732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22.9928</w:t>
      </w:r>
    </w:p>
    <w:p w:rsidR="000A1F9B" w:rsidRDefault="00B27F83">
      <w:pPr>
        <w:pStyle w:val="Normal022"/>
        <w:framePr w:w="864" w:h="302" w:hRule="exact" w:wrap="auto" w:vAnchor="page" w:hAnchor="page" w:x="9054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4.4678</w:t>
      </w:r>
    </w:p>
    <w:p w:rsidR="000A1F9B" w:rsidRDefault="00B27F83">
      <w:pPr>
        <w:pStyle w:val="Normal022"/>
        <w:framePr w:w="864" w:h="302" w:hRule="exact" w:wrap="auto" w:vAnchor="page" w:hAnchor="page" w:x="9918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1.0072</w:t>
      </w:r>
    </w:p>
    <w:p w:rsidR="000A1F9B" w:rsidRDefault="00B27F83">
      <w:pPr>
        <w:pStyle w:val="Normal022"/>
        <w:framePr w:w="864" w:h="302" w:hRule="exact" w:wrap="auto" w:vAnchor="page" w:hAnchor="page" w:x="10782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1.2792</w:t>
      </w:r>
    </w:p>
    <w:p w:rsidR="000A1F9B" w:rsidRDefault="00B27F83">
      <w:pPr>
        <w:pStyle w:val="Normal022"/>
        <w:framePr w:w="864" w:h="302" w:hRule="exact" w:wrap="auto" w:vAnchor="page" w:hAnchor="page" w:x="1164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5.6563</w:t>
      </w:r>
    </w:p>
    <w:p w:rsidR="000A1F9B" w:rsidRDefault="00B27F83">
      <w:pPr>
        <w:pStyle w:val="Normal022"/>
        <w:framePr w:w="864" w:h="302" w:hRule="exact" w:wrap="auto" w:vAnchor="page" w:hAnchor="page" w:x="1251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30.5442</w:t>
      </w:r>
    </w:p>
    <w:p w:rsidR="000A1F9B" w:rsidRDefault="00B27F83">
      <w:pPr>
        <w:pStyle w:val="Normal022"/>
        <w:framePr w:w="786" w:h="302" w:hRule="exact" w:wrap="auto" w:vAnchor="page" w:hAnchor="page" w:x="1701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2F015</w:t>
      </w:r>
    </w:p>
    <w:p w:rsidR="000A1F9B" w:rsidRDefault="00B27F83">
      <w:pPr>
        <w:pStyle w:val="Normal022"/>
        <w:framePr w:w="519" w:h="302" w:hRule="exact" w:wrap="auto" w:vAnchor="page" w:hAnchor="page" w:x="2487" w:y="457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62.5457</w:t>
      </w:r>
    </w:p>
    <w:p w:rsidR="000A1F9B" w:rsidRDefault="00B27F83">
      <w:pPr>
        <w:pStyle w:val="Normal022"/>
        <w:framePr w:w="864" w:h="302" w:hRule="exact" w:wrap="auto" w:vAnchor="page" w:hAnchor="page" w:x="387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415.3220</w:t>
      </w:r>
    </w:p>
    <w:p w:rsidR="000A1F9B" w:rsidRDefault="00B27F83">
      <w:pPr>
        <w:pStyle w:val="Normal022"/>
        <w:framePr w:w="864" w:h="302" w:hRule="exact" w:wrap="auto" w:vAnchor="page" w:hAnchor="page" w:x="4734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29.8542</w:t>
      </w:r>
    </w:p>
    <w:p w:rsidR="000A1F9B" w:rsidRDefault="00B27F83">
      <w:pPr>
        <w:pStyle w:val="Normal022"/>
        <w:framePr w:w="864" w:h="302" w:hRule="exact" w:wrap="auto" w:vAnchor="page" w:hAnchor="page" w:x="5598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56.8323</w:t>
      </w:r>
    </w:p>
    <w:p w:rsidR="000A1F9B" w:rsidRDefault="00B27F83">
      <w:pPr>
        <w:pStyle w:val="Normal022"/>
        <w:framePr w:w="864" w:h="302" w:hRule="exact" w:wrap="auto" w:vAnchor="page" w:hAnchor="page" w:x="6462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97.1481</w:t>
      </w:r>
    </w:p>
    <w:p w:rsidR="000A1F9B" w:rsidRDefault="00B27F83">
      <w:pPr>
        <w:pStyle w:val="Normal022"/>
        <w:framePr w:w="864" w:h="302" w:hRule="exact" w:wrap="auto" w:vAnchor="page" w:hAnchor="page" w:x="732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</w:t>
      </w:r>
      <w:r>
        <w:rPr>
          <w:rFonts w:eastAsia="Times New Roman"/>
          <w:color w:val="000000"/>
          <w:kern w:val="2"/>
          <w:sz w:val="15"/>
        </w:rPr>
        <w:t>.0000</w:t>
      </w:r>
    </w:p>
    <w:p w:rsidR="000A1F9B" w:rsidRDefault="00B27F83">
      <w:pPr>
        <w:pStyle w:val="Normal022"/>
        <w:framePr w:w="864" w:h="302" w:hRule="exact" w:wrap="auto" w:vAnchor="page" w:hAnchor="page" w:x="819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14.6834</w:t>
      </w:r>
    </w:p>
    <w:p w:rsidR="000A1F9B" w:rsidRDefault="00B27F83">
      <w:pPr>
        <w:pStyle w:val="Normal022"/>
        <w:framePr w:w="864" w:h="302" w:hRule="exact" w:wrap="auto" w:vAnchor="page" w:hAnchor="page" w:x="9054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4.5093</w:t>
      </w:r>
    </w:p>
    <w:p w:rsidR="000A1F9B" w:rsidRDefault="00B27F83">
      <w:pPr>
        <w:pStyle w:val="Normal022"/>
        <w:framePr w:w="864" w:h="302" w:hRule="exact" w:wrap="auto" w:vAnchor="page" w:hAnchor="page" w:x="9918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0.8970</w:t>
      </w:r>
    </w:p>
    <w:p w:rsidR="000A1F9B" w:rsidRDefault="00B27F83">
      <w:pPr>
        <w:pStyle w:val="Normal022"/>
        <w:framePr w:w="864" w:h="302" w:hRule="exact" w:wrap="auto" w:vAnchor="page" w:hAnchor="page" w:x="10782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1.3114</w:t>
      </w:r>
    </w:p>
    <w:p w:rsidR="000A1F9B" w:rsidRDefault="00B27F83">
      <w:pPr>
        <w:pStyle w:val="Normal022"/>
        <w:framePr w:w="864" w:h="302" w:hRule="exact" w:wrap="auto" w:vAnchor="page" w:hAnchor="page" w:x="1164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6.9029</w:t>
      </w:r>
    </w:p>
    <w:p w:rsidR="000A1F9B" w:rsidRDefault="00B27F83">
      <w:pPr>
        <w:pStyle w:val="Normal022"/>
        <w:framePr w:w="864" w:h="302" w:hRule="exact" w:wrap="auto" w:vAnchor="page" w:hAnchor="page" w:x="1251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32.4233</w:t>
      </w:r>
    </w:p>
    <w:p w:rsidR="000A1F9B" w:rsidRDefault="00B27F83">
      <w:pPr>
        <w:pStyle w:val="Normal022"/>
        <w:framePr w:w="786" w:h="302" w:hRule="exact" w:wrap="auto" w:vAnchor="page" w:hAnchor="page" w:x="1701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3F011</w:t>
      </w:r>
    </w:p>
    <w:p w:rsidR="000A1F9B" w:rsidRDefault="00B27F83">
      <w:pPr>
        <w:pStyle w:val="Normal022"/>
        <w:framePr w:w="519" w:h="302" w:hRule="exact" w:wrap="auto" w:vAnchor="page" w:hAnchor="page" w:x="2487" w:y="486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48.7040</w:t>
      </w:r>
    </w:p>
    <w:p w:rsidR="000A1F9B" w:rsidRDefault="00B27F83">
      <w:pPr>
        <w:pStyle w:val="Normal022"/>
        <w:framePr w:w="864" w:h="302" w:hRule="exact" w:wrap="auto" w:vAnchor="page" w:hAnchor="page" w:x="387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323.1819</w:t>
      </w:r>
    </w:p>
    <w:p w:rsidR="000A1F9B" w:rsidRDefault="00B27F83">
      <w:pPr>
        <w:pStyle w:val="Normal022"/>
        <w:framePr w:w="864" w:h="302" w:hRule="exact" w:wrap="auto" w:vAnchor="page" w:hAnchor="page" w:x="4734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27.7844</w:t>
      </w:r>
    </w:p>
    <w:p w:rsidR="000A1F9B" w:rsidRDefault="00B27F83">
      <w:pPr>
        <w:pStyle w:val="Normal022"/>
        <w:framePr w:w="864" w:h="302" w:hRule="exact" w:wrap="auto" w:vAnchor="page" w:hAnchor="page" w:x="5598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58.9943</w:t>
      </w:r>
    </w:p>
    <w:p w:rsidR="000A1F9B" w:rsidRDefault="00B27F83">
      <w:pPr>
        <w:pStyle w:val="Normal022"/>
        <w:framePr w:w="864" w:h="302" w:hRule="exact" w:wrap="auto" w:vAnchor="page" w:hAnchor="page" w:x="6462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91.2942</w:t>
      </w:r>
    </w:p>
    <w:p w:rsidR="000A1F9B" w:rsidRDefault="00B27F83">
      <w:pPr>
        <w:pStyle w:val="Normal022"/>
        <w:framePr w:w="864" w:h="302" w:hRule="exact" w:wrap="auto" w:vAnchor="page" w:hAnchor="page" w:x="732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12.5939</w:t>
      </w:r>
    </w:p>
    <w:p w:rsidR="000A1F9B" w:rsidRDefault="00B27F83">
      <w:pPr>
        <w:pStyle w:val="Normal022"/>
        <w:framePr w:w="864" w:h="302" w:hRule="exact" w:wrap="auto" w:vAnchor="page" w:hAnchor="page" w:x="9054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3.3889</w:t>
      </w:r>
    </w:p>
    <w:p w:rsidR="000A1F9B" w:rsidRDefault="00B27F83">
      <w:pPr>
        <w:pStyle w:val="Normal022"/>
        <w:framePr w:w="864" w:h="302" w:hRule="exact" w:wrap="auto" w:vAnchor="page" w:hAnchor="page" w:x="9918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0.8060</w:t>
      </w:r>
    </w:p>
    <w:p w:rsidR="000A1F9B" w:rsidRDefault="00B27F83">
      <w:pPr>
        <w:pStyle w:val="Normal022"/>
        <w:framePr w:w="864" w:h="302" w:hRule="exact" w:wrap="auto" w:vAnchor="page" w:hAnchor="page" w:x="10782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1.1907</w:t>
      </w:r>
    </w:p>
    <w:p w:rsidR="000A1F9B" w:rsidRDefault="00B27F83">
      <w:pPr>
        <w:pStyle w:val="Normal022"/>
        <w:framePr w:w="864" w:h="302" w:hRule="exact" w:wrap="auto" w:vAnchor="page" w:hAnchor="page" w:x="1164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6.3244</w:t>
      </w:r>
    </w:p>
    <w:p w:rsidR="000A1F9B" w:rsidRDefault="00B27F83">
      <w:pPr>
        <w:pStyle w:val="Normal022"/>
        <w:framePr w:w="864" w:h="302" w:hRule="exact" w:wrap="auto" w:vAnchor="page" w:hAnchor="page" w:x="1251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27.6241</w:t>
      </w:r>
    </w:p>
    <w:p w:rsidR="000A1F9B" w:rsidRDefault="00B27F83">
      <w:pPr>
        <w:pStyle w:val="Normal022"/>
        <w:framePr w:w="786" w:h="302" w:hRule="exact" w:wrap="auto" w:vAnchor="page" w:hAnchor="page" w:x="1701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3F012</w:t>
      </w:r>
    </w:p>
    <w:p w:rsidR="000A1F9B" w:rsidRDefault="00B27F83">
      <w:pPr>
        <w:pStyle w:val="Normal022"/>
        <w:framePr w:w="519" w:h="302" w:hRule="exact" w:wrap="auto" w:vAnchor="page" w:hAnchor="page" w:x="2487" w:y="516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52.9790</w:t>
      </w:r>
    </w:p>
    <w:p w:rsidR="000A1F9B" w:rsidRDefault="00B27F83">
      <w:pPr>
        <w:pStyle w:val="Normal022"/>
        <w:framePr w:w="864" w:h="302" w:hRule="exact" w:wrap="auto" w:vAnchor="page" w:hAnchor="page" w:x="387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381.7550</w:t>
      </w:r>
    </w:p>
    <w:p w:rsidR="000A1F9B" w:rsidRDefault="00B27F83">
      <w:pPr>
        <w:pStyle w:val="Normal022"/>
        <w:framePr w:w="864" w:h="302" w:hRule="exact" w:wrap="auto" w:vAnchor="page" w:hAnchor="page" w:x="4734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25.9120</w:t>
      </w:r>
    </w:p>
    <w:p w:rsidR="000A1F9B" w:rsidRDefault="00B27F83">
      <w:pPr>
        <w:pStyle w:val="Normal022"/>
        <w:framePr w:w="864" w:h="302" w:hRule="exact" w:wrap="auto" w:vAnchor="page" w:hAnchor="page" w:x="5598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62.4334</w:t>
      </w:r>
    </w:p>
    <w:p w:rsidR="000A1F9B" w:rsidRDefault="00B27F83">
      <w:pPr>
        <w:pStyle w:val="Normal022"/>
        <w:framePr w:w="864" w:h="302" w:hRule="exact" w:wrap="auto" w:vAnchor="page" w:hAnchor="page" w:x="6462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103.6480</w:t>
      </w:r>
    </w:p>
    <w:p w:rsidR="000A1F9B" w:rsidRDefault="00B27F83">
      <w:pPr>
        <w:pStyle w:val="Normal022"/>
        <w:framePr w:w="864" w:h="302" w:hRule="exact" w:wrap="auto" w:vAnchor="page" w:hAnchor="page" w:x="732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13.9176</w:t>
      </w:r>
    </w:p>
    <w:p w:rsidR="000A1F9B" w:rsidRDefault="00B27F83">
      <w:pPr>
        <w:pStyle w:val="Normal022"/>
        <w:framePr w:w="864" w:h="302" w:hRule="exact" w:wrap="auto" w:vAnchor="page" w:hAnchor="page" w:x="9054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3.5121</w:t>
      </w:r>
    </w:p>
    <w:p w:rsidR="000A1F9B" w:rsidRDefault="00B27F83">
      <w:pPr>
        <w:pStyle w:val="Normal022"/>
        <w:framePr w:w="864" w:h="302" w:hRule="exact" w:wrap="auto" w:vAnchor="page" w:hAnchor="page" w:x="9918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0.8832</w:t>
      </w:r>
    </w:p>
    <w:p w:rsidR="000A1F9B" w:rsidRDefault="00B27F83">
      <w:pPr>
        <w:pStyle w:val="Normal022"/>
        <w:framePr w:w="864" w:h="302" w:hRule="exact" w:wrap="auto" w:vAnchor="page" w:hAnchor="page" w:x="10782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1.7874</w:t>
      </w:r>
    </w:p>
    <w:p w:rsidR="000A1F9B" w:rsidRDefault="00B27F83">
      <w:pPr>
        <w:pStyle w:val="Normal022"/>
        <w:framePr w:w="864" w:h="302" w:hRule="exact" w:wrap="auto" w:vAnchor="page" w:hAnchor="page" w:x="1164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4.6357</w:t>
      </w:r>
    </w:p>
    <w:p w:rsidR="000A1F9B" w:rsidRDefault="00B27F83">
      <w:pPr>
        <w:pStyle w:val="Normal022"/>
        <w:framePr w:w="864" w:h="302" w:hRule="exact" w:wrap="auto" w:vAnchor="page" w:hAnchor="page" w:x="1251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36.</w:t>
      </w:r>
      <w:r>
        <w:rPr>
          <w:rFonts w:eastAsia="Times New Roman"/>
          <w:color w:val="000000"/>
          <w:kern w:val="2"/>
          <w:sz w:val="15"/>
        </w:rPr>
        <w:t>9917</w:t>
      </w:r>
    </w:p>
    <w:p w:rsidR="000A1F9B" w:rsidRDefault="00B27F83">
      <w:pPr>
        <w:pStyle w:val="Normal022"/>
        <w:framePr w:w="786" w:h="302" w:hRule="exact" w:wrap="auto" w:vAnchor="page" w:hAnchor="page" w:x="1701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3F013</w:t>
      </w:r>
    </w:p>
    <w:p w:rsidR="000A1F9B" w:rsidRDefault="00B27F83">
      <w:pPr>
        <w:pStyle w:val="Normal022"/>
        <w:framePr w:w="519" w:h="302" w:hRule="exact" w:wrap="auto" w:vAnchor="page" w:hAnchor="page" w:x="2487" w:y="545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52.2262</w:t>
      </w:r>
    </w:p>
    <w:p w:rsidR="000A1F9B" w:rsidRDefault="00B27F83">
      <w:pPr>
        <w:pStyle w:val="Normal022"/>
        <w:framePr w:w="864" w:h="302" w:hRule="exact" w:wrap="auto" w:vAnchor="page" w:hAnchor="page" w:x="387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373.8229</w:t>
      </w:r>
    </w:p>
    <w:p w:rsidR="000A1F9B" w:rsidRDefault="00B27F83">
      <w:pPr>
        <w:pStyle w:val="Normal022"/>
        <w:framePr w:w="864" w:h="302" w:hRule="exact" w:wrap="auto" w:vAnchor="page" w:hAnchor="page" w:x="4734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27.8172</w:t>
      </w:r>
    </w:p>
    <w:p w:rsidR="000A1F9B" w:rsidRDefault="00B27F83">
      <w:pPr>
        <w:pStyle w:val="Normal022"/>
        <w:framePr w:w="864" w:h="302" w:hRule="exact" w:wrap="auto" w:vAnchor="page" w:hAnchor="page" w:x="5598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66.3071</w:t>
      </w:r>
    </w:p>
    <w:p w:rsidR="000A1F9B" w:rsidRDefault="00B27F83">
      <w:pPr>
        <w:pStyle w:val="Normal022"/>
        <w:framePr w:w="864" w:h="302" w:hRule="exact" w:wrap="auto" w:vAnchor="page" w:hAnchor="page" w:x="6462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93.3314</w:t>
      </w:r>
    </w:p>
    <w:p w:rsidR="000A1F9B" w:rsidRDefault="00B27F83">
      <w:pPr>
        <w:pStyle w:val="Normal022"/>
        <w:framePr w:w="864" w:h="302" w:hRule="exact" w:wrap="auto" w:vAnchor="page" w:hAnchor="page" w:x="732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9.6483</w:t>
      </w:r>
    </w:p>
    <w:p w:rsidR="000A1F9B" w:rsidRDefault="00B27F83">
      <w:pPr>
        <w:pStyle w:val="Normal022"/>
        <w:framePr w:w="864" w:h="302" w:hRule="exact" w:wrap="auto" w:vAnchor="page" w:hAnchor="page" w:x="9054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3.6791</w:t>
      </w:r>
    </w:p>
    <w:p w:rsidR="000A1F9B" w:rsidRDefault="00B27F83">
      <w:pPr>
        <w:pStyle w:val="Normal022"/>
        <w:framePr w:w="864" w:h="302" w:hRule="exact" w:wrap="auto" w:vAnchor="page" w:hAnchor="page" w:x="9918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0.8274</w:t>
      </w:r>
    </w:p>
    <w:p w:rsidR="000A1F9B" w:rsidRDefault="00B27F83">
      <w:pPr>
        <w:pStyle w:val="Normal022"/>
        <w:framePr w:w="864" w:h="302" w:hRule="exact" w:wrap="auto" w:vAnchor="page" w:hAnchor="page" w:x="10782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2.0292</w:t>
      </w:r>
    </w:p>
    <w:p w:rsidR="000A1F9B" w:rsidRDefault="00B27F83">
      <w:pPr>
        <w:pStyle w:val="Normal022"/>
        <w:framePr w:w="864" w:h="302" w:hRule="exact" w:wrap="auto" w:vAnchor="page" w:hAnchor="page" w:x="1164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4.7183</w:t>
      </w:r>
    </w:p>
    <w:p w:rsidR="000A1F9B" w:rsidRDefault="00B27F83">
      <w:pPr>
        <w:pStyle w:val="Normal022"/>
        <w:framePr w:w="864" w:h="302" w:hRule="exact" w:wrap="auto" w:vAnchor="page" w:hAnchor="page" w:x="1251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28.6791</w:t>
      </w:r>
    </w:p>
    <w:p w:rsidR="000A1F9B" w:rsidRDefault="00B27F83">
      <w:pPr>
        <w:pStyle w:val="Normal022"/>
        <w:framePr w:w="786" w:h="302" w:hRule="exact" w:wrap="auto" w:vAnchor="page" w:hAnchor="page" w:x="1701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3F014</w:t>
      </w:r>
    </w:p>
    <w:p w:rsidR="000A1F9B" w:rsidRDefault="00B27F83">
      <w:pPr>
        <w:pStyle w:val="Normal022"/>
        <w:framePr w:w="519" w:h="302" w:hRule="exact" w:wrap="auto" w:vAnchor="page" w:hAnchor="page" w:x="2487" w:y="574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47.2629</w:t>
      </w:r>
    </w:p>
    <w:p w:rsidR="000A1F9B" w:rsidRDefault="00B27F83">
      <w:pPr>
        <w:pStyle w:val="Normal022"/>
        <w:framePr w:w="864" w:h="302" w:hRule="exact" w:wrap="auto" w:vAnchor="page" w:hAnchor="page" w:x="387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327.1459</w:t>
      </w:r>
    </w:p>
    <w:p w:rsidR="000A1F9B" w:rsidRDefault="00B27F83">
      <w:pPr>
        <w:pStyle w:val="Normal022"/>
        <w:framePr w:w="864" w:h="302" w:hRule="exact" w:wrap="auto" w:vAnchor="page" w:hAnchor="page" w:x="4734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26.4575</w:t>
      </w:r>
    </w:p>
    <w:p w:rsidR="000A1F9B" w:rsidRDefault="00B27F83">
      <w:pPr>
        <w:pStyle w:val="Normal022"/>
        <w:framePr w:w="864" w:h="302" w:hRule="exact" w:wrap="auto" w:vAnchor="page" w:hAnchor="page" w:x="5598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53.5144</w:t>
      </w:r>
    </w:p>
    <w:p w:rsidR="000A1F9B" w:rsidRDefault="00B27F83">
      <w:pPr>
        <w:pStyle w:val="Normal022"/>
        <w:framePr w:w="864" w:h="302" w:hRule="exact" w:wrap="auto" w:vAnchor="page" w:hAnchor="page" w:x="6462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92.5591</w:t>
      </w:r>
    </w:p>
    <w:p w:rsidR="000A1F9B" w:rsidRDefault="00B27F83">
      <w:pPr>
        <w:pStyle w:val="Normal022"/>
        <w:framePr w:w="864" w:h="302" w:hRule="exact" w:wrap="auto" w:vAnchor="page" w:hAnchor="page" w:x="732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9.0471</w:t>
      </w:r>
    </w:p>
    <w:p w:rsidR="000A1F9B" w:rsidRDefault="00B27F83">
      <w:pPr>
        <w:pStyle w:val="Normal022"/>
        <w:framePr w:w="864" w:h="302" w:hRule="exact" w:wrap="auto" w:vAnchor="page" w:hAnchor="page" w:x="9054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3.0438</w:t>
      </w:r>
    </w:p>
    <w:p w:rsidR="000A1F9B" w:rsidRDefault="00B27F83">
      <w:pPr>
        <w:pStyle w:val="Normal022"/>
        <w:framePr w:w="864" w:h="302" w:hRule="exact" w:wrap="auto" w:vAnchor="page" w:hAnchor="page" w:x="9918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1.0115</w:t>
      </w:r>
    </w:p>
    <w:p w:rsidR="000A1F9B" w:rsidRDefault="00B27F83">
      <w:pPr>
        <w:pStyle w:val="Normal022"/>
        <w:framePr w:w="864" w:h="302" w:hRule="exact" w:wrap="auto" w:vAnchor="page" w:hAnchor="page" w:x="10782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1.7420</w:t>
      </w:r>
    </w:p>
    <w:p w:rsidR="000A1F9B" w:rsidRDefault="00B27F83">
      <w:pPr>
        <w:pStyle w:val="Normal022"/>
        <w:framePr w:w="864" w:h="302" w:hRule="exact" w:wrap="auto" w:vAnchor="page" w:hAnchor="page" w:x="1164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5.7410</w:t>
      </w:r>
    </w:p>
    <w:p w:rsidR="000A1F9B" w:rsidRDefault="00B27F83">
      <w:pPr>
        <w:pStyle w:val="Normal022"/>
        <w:framePr w:w="864" w:h="302" w:hRule="exact" w:wrap="auto" w:vAnchor="page" w:hAnchor="page" w:x="1251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27.1459</w:t>
      </w:r>
    </w:p>
    <w:p w:rsidR="000A1F9B" w:rsidRDefault="00B27F83">
      <w:pPr>
        <w:pStyle w:val="Normal022"/>
        <w:framePr w:w="786" w:h="302" w:hRule="exact" w:wrap="auto" w:vAnchor="page" w:hAnchor="page" w:x="1701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3F015</w:t>
      </w:r>
    </w:p>
    <w:p w:rsidR="000A1F9B" w:rsidRDefault="00B27F83">
      <w:pPr>
        <w:pStyle w:val="Normal022"/>
        <w:framePr w:w="519" w:h="302" w:hRule="exact" w:wrap="auto" w:vAnchor="page" w:hAnchor="page" w:x="2487" w:y="603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45.6772</w:t>
      </w:r>
    </w:p>
    <w:p w:rsidR="000A1F9B" w:rsidRDefault="00B27F83">
      <w:pPr>
        <w:pStyle w:val="Normal022"/>
        <w:framePr w:w="864" w:h="302" w:hRule="exact" w:wrap="auto" w:vAnchor="page" w:hAnchor="page" w:x="387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359.8804</w:t>
      </w:r>
    </w:p>
    <w:p w:rsidR="000A1F9B" w:rsidRDefault="00B27F83">
      <w:pPr>
        <w:pStyle w:val="Normal022"/>
        <w:framePr w:w="864" w:h="302" w:hRule="exact" w:wrap="auto" w:vAnchor="page" w:hAnchor="page" w:x="4734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33.0641</w:t>
      </w:r>
    </w:p>
    <w:p w:rsidR="000A1F9B" w:rsidRDefault="00B27F83">
      <w:pPr>
        <w:pStyle w:val="Normal022"/>
        <w:framePr w:w="864" w:h="302" w:hRule="exact" w:wrap="auto" w:vAnchor="page" w:hAnchor="page" w:x="5598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62.5492</w:t>
      </w:r>
    </w:p>
    <w:p w:rsidR="000A1F9B" w:rsidRDefault="00B27F83">
      <w:pPr>
        <w:pStyle w:val="Normal022"/>
        <w:framePr w:w="864" w:h="302" w:hRule="exact" w:wrap="auto" w:vAnchor="page" w:hAnchor="page" w:x="6462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95</w:t>
      </w:r>
      <w:r>
        <w:rPr>
          <w:rFonts w:eastAsia="Times New Roman"/>
          <w:color w:val="000000"/>
          <w:kern w:val="2"/>
          <w:sz w:val="15"/>
        </w:rPr>
        <w:t>.5110</w:t>
      </w:r>
    </w:p>
    <w:p w:rsidR="000A1F9B" w:rsidRDefault="00B27F83">
      <w:pPr>
        <w:pStyle w:val="Normal022"/>
        <w:framePr w:w="864" w:h="302" w:hRule="exact" w:wrap="auto" w:vAnchor="page" w:hAnchor="page" w:x="732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14.3208</w:t>
      </w:r>
    </w:p>
    <w:p w:rsidR="000A1F9B" w:rsidRDefault="00B27F83">
      <w:pPr>
        <w:pStyle w:val="Normal022"/>
        <w:framePr w:w="864" w:h="302" w:hRule="exact" w:wrap="auto" w:vAnchor="page" w:hAnchor="page" w:x="9054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4.5963</w:t>
      </w:r>
    </w:p>
    <w:p w:rsidR="000A1F9B" w:rsidRDefault="00B27F83">
      <w:pPr>
        <w:pStyle w:val="Normal022"/>
        <w:framePr w:w="864" w:h="302" w:hRule="exact" w:wrap="auto" w:vAnchor="page" w:hAnchor="page" w:x="9918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0.7158</w:t>
      </w:r>
    </w:p>
    <w:p w:rsidR="000A1F9B" w:rsidRDefault="00B27F83">
      <w:pPr>
        <w:pStyle w:val="Normal022"/>
        <w:framePr w:w="864" w:h="302" w:hRule="exact" w:wrap="auto" w:vAnchor="page" w:hAnchor="page" w:x="10782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1.3907</w:t>
      </w:r>
    </w:p>
    <w:p w:rsidR="000A1F9B" w:rsidRDefault="00B27F83">
      <w:pPr>
        <w:pStyle w:val="Normal022"/>
        <w:framePr w:w="864" w:h="302" w:hRule="exact" w:wrap="auto" w:vAnchor="page" w:hAnchor="page" w:x="1164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6.0842</w:t>
      </w:r>
    </w:p>
    <w:p w:rsidR="000A1F9B" w:rsidRDefault="00B27F83">
      <w:pPr>
        <w:pStyle w:val="Normal022"/>
        <w:framePr w:w="864" w:h="302" w:hRule="exact" w:wrap="auto" w:vAnchor="page" w:hAnchor="page" w:x="1251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36.3158</w:t>
      </w:r>
    </w:p>
    <w:p w:rsidR="000A1F9B" w:rsidRDefault="00B27F83">
      <w:pPr>
        <w:pStyle w:val="Normal022"/>
        <w:framePr w:w="786" w:h="302" w:hRule="exact" w:wrap="auto" w:vAnchor="page" w:hAnchor="page" w:x="1701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4F011</w:t>
      </w:r>
    </w:p>
    <w:p w:rsidR="000A1F9B" w:rsidRDefault="00B27F83">
      <w:pPr>
        <w:pStyle w:val="Normal022"/>
        <w:framePr w:w="519" w:h="302" w:hRule="exact" w:wrap="auto" w:vAnchor="page" w:hAnchor="page" w:x="2487" w:y="632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54.2235</w:t>
      </w:r>
    </w:p>
    <w:p w:rsidR="000A1F9B" w:rsidRDefault="00B27F83">
      <w:pPr>
        <w:pStyle w:val="Normal022"/>
        <w:framePr w:w="864" w:h="302" w:hRule="exact" w:wrap="auto" w:vAnchor="page" w:hAnchor="page" w:x="387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371.5386</w:t>
      </w:r>
    </w:p>
    <w:p w:rsidR="000A1F9B" w:rsidRDefault="00B27F83">
      <w:pPr>
        <w:pStyle w:val="Normal022"/>
        <w:framePr w:w="864" w:h="302" w:hRule="exact" w:wrap="auto" w:vAnchor="page" w:hAnchor="page" w:x="4734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27.4037</w:t>
      </w:r>
    </w:p>
    <w:p w:rsidR="000A1F9B" w:rsidRDefault="00B27F83">
      <w:pPr>
        <w:pStyle w:val="Normal022"/>
        <w:framePr w:w="864" w:h="302" w:hRule="exact" w:wrap="auto" w:vAnchor="page" w:hAnchor="page" w:x="5598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62.6370</w:t>
      </w:r>
    </w:p>
    <w:p w:rsidR="000A1F9B" w:rsidRDefault="00B27F83">
      <w:pPr>
        <w:pStyle w:val="Normal022"/>
        <w:framePr w:w="864" w:h="302" w:hRule="exact" w:wrap="auto" w:vAnchor="page" w:hAnchor="page" w:x="6462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92.2661</w:t>
      </w:r>
    </w:p>
    <w:p w:rsidR="000A1F9B" w:rsidRDefault="00B27F83">
      <w:pPr>
        <w:pStyle w:val="Normal022"/>
        <w:framePr w:w="864" w:h="302" w:hRule="exact" w:wrap="auto" w:vAnchor="page" w:hAnchor="page" w:x="732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18.5595</w:t>
      </w:r>
    </w:p>
    <w:p w:rsidR="000A1F9B" w:rsidRDefault="00B27F83">
      <w:pPr>
        <w:pStyle w:val="Normal022"/>
        <w:framePr w:w="864" w:h="302" w:hRule="exact" w:wrap="auto" w:vAnchor="page" w:hAnchor="page" w:x="9054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3.6851</w:t>
      </w:r>
    </w:p>
    <w:p w:rsidR="000A1F9B" w:rsidRDefault="00B27F83">
      <w:pPr>
        <w:pStyle w:val="Normal022"/>
        <w:framePr w:w="864" w:h="302" w:hRule="exact" w:wrap="auto" w:vAnchor="page" w:hAnchor="page" w:x="9918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0.9524</w:t>
      </w:r>
    </w:p>
    <w:p w:rsidR="000A1F9B" w:rsidRDefault="00B27F83">
      <w:pPr>
        <w:pStyle w:val="Normal022"/>
        <w:framePr w:w="864" w:h="302" w:hRule="exact" w:wrap="auto" w:vAnchor="page" w:hAnchor="page" w:x="10782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1.5698</w:t>
      </w:r>
    </w:p>
    <w:p w:rsidR="000A1F9B" w:rsidRDefault="00B27F83">
      <w:pPr>
        <w:pStyle w:val="Normal022"/>
        <w:framePr w:w="864" w:h="302" w:hRule="exact" w:wrap="auto" w:vAnchor="page" w:hAnchor="page" w:x="1164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3.6324</w:t>
      </w:r>
    </w:p>
    <w:p w:rsidR="000A1F9B" w:rsidRDefault="00B27F83">
      <w:pPr>
        <w:pStyle w:val="Normal022"/>
        <w:framePr w:w="864" w:h="302" w:hRule="exact" w:wrap="auto" w:vAnchor="page" w:hAnchor="page" w:x="1251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28.9974</w:t>
      </w:r>
    </w:p>
    <w:p w:rsidR="000A1F9B" w:rsidRDefault="00B27F83">
      <w:pPr>
        <w:pStyle w:val="Normal022"/>
        <w:framePr w:w="786" w:h="302" w:hRule="exact" w:wrap="auto" w:vAnchor="page" w:hAnchor="page" w:x="1701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4F012</w:t>
      </w:r>
    </w:p>
    <w:p w:rsidR="000A1F9B" w:rsidRDefault="00B27F83">
      <w:pPr>
        <w:pStyle w:val="Normal022"/>
        <w:framePr w:w="519" w:h="302" w:hRule="exact" w:wrap="auto" w:vAnchor="page" w:hAnchor="page" w:x="2487" w:y="662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49.6259</w:t>
      </w:r>
    </w:p>
    <w:p w:rsidR="000A1F9B" w:rsidRDefault="00B27F83">
      <w:pPr>
        <w:pStyle w:val="Normal022"/>
        <w:framePr w:w="864" w:h="302" w:hRule="exact" w:wrap="auto" w:vAnchor="page" w:hAnchor="page" w:x="387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356.0518</w:t>
      </w:r>
    </w:p>
    <w:p w:rsidR="000A1F9B" w:rsidRDefault="00B27F83">
      <w:pPr>
        <w:pStyle w:val="Normal022"/>
        <w:framePr w:w="864" w:h="302" w:hRule="exact" w:wrap="auto" w:vAnchor="page" w:hAnchor="page" w:x="4734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28.3135</w:t>
      </w:r>
    </w:p>
    <w:p w:rsidR="000A1F9B" w:rsidRDefault="00B27F83">
      <w:pPr>
        <w:pStyle w:val="Normal022"/>
        <w:framePr w:w="864" w:h="302" w:hRule="exact" w:wrap="auto" w:vAnchor="page" w:hAnchor="page" w:x="5598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58.9047</w:t>
      </w:r>
    </w:p>
    <w:p w:rsidR="000A1F9B" w:rsidRDefault="00B27F83">
      <w:pPr>
        <w:pStyle w:val="Normal022"/>
        <w:framePr w:w="864" w:h="302" w:hRule="exact" w:wrap="auto" w:vAnchor="page" w:hAnchor="page" w:x="6462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87.9244</w:t>
      </w:r>
    </w:p>
    <w:p w:rsidR="000A1F9B" w:rsidRDefault="00B27F83">
      <w:pPr>
        <w:pStyle w:val="Normal022"/>
        <w:framePr w:w="864" w:h="302" w:hRule="exact" w:wrap="auto" w:vAnchor="page" w:hAnchor="page" w:x="732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23.0427</w:t>
      </w:r>
    </w:p>
    <w:p w:rsidR="000A1F9B" w:rsidRDefault="00B27F83">
      <w:pPr>
        <w:pStyle w:val="Normal022"/>
        <w:framePr w:w="864" w:h="302" w:hRule="exact" w:wrap="auto" w:vAnchor="page" w:hAnchor="page" w:x="9054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3.2130</w:t>
      </w:r>
    </w:p>
    <w:p w:rsidR="000A1F9B" w:rsidRDefault="00B27F83">
      <w:pPr>
        <w:pStyle w:val="Normal022"/>
        <w:framePr w:w="864" w:h="302" w:hRule="exact" w:wrap="auto" w:vAnchor="page" w:hAnchor="page" w:x="9918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0.9541</w:t>
      </w:r>
    </w:p>
    <w:p w:rsidR="000A1F9B" w:rsidRDefault="00B27F83">
      <w:pPr>
        <w:pStyle w:val="Normal022"/>
        <w:framePr w:w="864" w:h="302" w:hRule="exact" w:wrap="auto" w:vAnchor="page" w:hAnchor="page" w:x="10782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1.7772</w:t>
      </w:r>
    </w:p>
    <w:p w:rsidR="000A1F9B" w:rsidRDefault="00B27F83">
      <w:pPr>
        <w:pStyle w:val="Normal022"/>
        <w:framePr w:w="864" w:h="302" w:hRule="exact" w:wrap="auto" w:vAnchor="page" w:hAnchor="page" w:x="1164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</w:t>
      </w:r>
      <w:r>
        <w:rPr>
          <w:rFonts w:eastAsia="Times New Roman"/>
          <w:color w:val="000000"/>
          <w:kern w:val="2"/>
          <w:sz w:val="15"/>
        </w:rPr>
        <w:t>5318</w:t>
      </w:r>
    </w:p>
    <w:p w:rsidR="000A1F9B" w:rsidRDefault="00B27F83">
      <w:pPr>
        <w:pStyle w:val="Normal022"/>
        <w:framePr w:w="864" w:h="302" w:hRule="exact" w:wrap="auto" w:vAnchor="page" w:hAnchor="page" w:x="1251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25.9284</w:t>
      </w:r>
    </w:p>
    <w:p w:rsidR="000A1F9B" w:rsidRDefault="00B27F83">
      <w:pPr>
        <w:pStyle w:val="Normal022"/>
        <w:framePr w:w="786" w:h="302" w:hRule="exact" w:wrap="auto" w:vAnchor="page" w:hAnchor="page" w:x="1701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4F013</w:t>
      </w:r>
    </w:p>
    <w:p w:rsidR="000A1F9B" w:rsidRDefault="00B27F83">
      <w:pPr>
        <w:pStyle w:val="Normal022"/>
        <w:framePr w:w="519" w:h="302" w:hRule="exact" w:wrap="auto" w:vAnchor="page" w:hAnchor="page" w:x="2487" w:y="691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51.7654</w:t>
      </w:r>
    </w:p>
    <w:p w:rsidR="000A1F9B" w:rsidRDefault="00B27F83">
      <w:pPr>
        <w:pStyle w:val="Normal022"/>
        <w:framePr w:w="864" w:h="302" w:hRule="exact" w:wrap="auto" w:vAnchor="page" w:hAnchor="page" w:x="387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398.4244</w:t>
      </w:r>
    </w:p>
    <w:p w:rsidR="000A1F9B" w:rsidRDefault="00B27F83">
      <w:pPr>
        <w:pStyle w:val="Normal022"/>
        <w:framePr w:w="864" w:h="302" w:hRule="exact" w:wrap="auto" w:vAnchor="page" w:hAnchor="page" w:x="4734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31.4491</w:t>
      </w:r>
    </w:p>
    <w:p w:rsidR="000A1F9B" w:rsidRDefault="00B27F83">
      <w:pPr>
        <w:pStyle w:val="Normal022"/>
        <w:framePr w:w="864" w:h="302" w:hRule="exact" w:wrap="auto" w:vAnchor="page" w:hAnchor="page" w:x="5598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59.4825</w:t>
      </w:r>
    </w:p>
    <w:p w:rsidR="000A1F9B" w:rsidRDefault="00B27F83">
      <w:pPr>
        <w:pStyle w:val="Normal022"/>
        <w:framePr w:w="864" w:h="302" w:hRule="exact" w:wrap="auto" w:vAnchor="page" w:hAnchor="page" w:x="6462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92.9212</w:t>
      </w:r>
    </w:p>
    <w:p w:rsidR="000A1F9B" w:rsidRDefault="00B27F83">
      <w:pPr>
        <w:pStyle w:val="Normal022"/>
        <w:framePr w:w="864" w:h="302" w:hRule="exact" w:wrap="auto" w:vAnchor="page" w:hAnchor="page" w:x="732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11.8459</w:t>
      </w:r>
    </w:p>
    <w:p w:rsidR="000A1F9B" w:rsidRDefault="00B27F83">
      <w:pPr>
        <w:pStyle w:val="Normal022"/>
        <w:framePr w:w="864" w:h="302" w:hRule="exact" w:wrap="auto" w:vAnchor="page" w:hAnchor="page" w:x="9054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3.1455</w:t>
      </w:r>
    </w:p>
    <w:p w:rsidR="000A1F9B" w:rsidRDefault="00B27F83">
      <w:pPr>
        <w:pStyle w:val="Normal022"/>
        <w:framePr w:w="864" w:h="302" w:hRule="exact" w:wrap="auto" w:vAnchor="page" w:hAnchor="page" w:x="9918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1.0696</w:t>
      </w:r>
    </w:p>
    <w:p w:rsidR="000A1F9B" w:rsidRDefault="00B27F83">
      <w:pPr>
        <w:pStyle w:val="Normal022"/>
        <w:framePr w:w="864" w:h="302" w:hRule="exact" w:wrap="auto" w:vAnchor="page" w:hAnchor="page" w:x="10782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1.6101</w:t>
      </w:r>
    </w:p>
    <w:p w:rsidR="000A1F9B" w:rsidRDefault="00B27F83">
      <w:pPr>
        <w:pStyle w:val="Normal022"/>
        <w:framePr w:w="864" w:h="302" w:hRule="exact" w:wrap="auto" w:vAnchor="page" w:hAnchor="page" w:x="1164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5.2444</w:t>
      </w:r>
    </w:p>
    <w:p w:rsidR="000A1F9B" w:rsidRDefault="00B27F83">
      <w:pPr>
        <w:pStyle w:val="Normal022"/>
        <w:framePr w:w="864" w:h="302" w:hRule="exact" w:wrap="auto" w:vAnchor="page" w:hAnchor="page" w:x="1251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30.4888</w:t>
      </w:r>
    </w:p>
    <w:p w:rsidR="000A1F9B" w:rsidRDefault="00B27F83">
      <w:pPr>
        <w:pStyle w:val="Normal022"/>
        <w:framePr w:w="786" w:h="302" w:hRule="exact" w:wrap="auto" w:vAnchor="page" w:hAnchor="page" w:x="1701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4F014</w:t>
      </w:r>
    </w:p>
    <w:p w:rsidR="000A1F9B" w:rsidRDefault="00B27F83">
      <w:pPr>
        <w:pStyle w:val="Normal022"/>
        <w:framePr w:w="519" w:h="302" w:hRule="exact" w:wrap="auto" w:vAnchor="page" w:hAnchor="page" w:x="2487" w:y="720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58.7292</w:t>
      </w:r>
    </w:p>
    <w:p w:rsidR="000A1F9B" w:rsidRDefault="00B27F83">
      <w:pPr>
        <w:pStyle w:val="Normal022"/>
        <w:framePr w:w="864" w:h="302" w:hRule="exact" w:wrap="auto" w:vAnchor="page" w:hAnchor="page" w:x="387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429.5800</w:t>
      </w:r>
    </w:p>
    <w:p w:rsidR="000A1F9B" w:rsidRDefault="00B27F83">
      <w:pPr>
        <w:pStyle w:val="Normal022"/>
        <w:framePr w:w="864" w:h="302" w:hRule="exact" w:wrap="auto" w:vAnchor="page" w:hAnchor="page" w:x="4734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28.1732</w:t>
      </w:r>
    </w:p>
    <w:p w:rsidR="000A1F9B" w:rsidRDefault="00B27F83">
      <w:pPr>
        <w:pStyle w:val="Normal022"/>
        <w:framePr w:w="864" w:h="302" w:hRule="exact" w:wrap="auto" w:vAnchor="page" w:hAnchor="page" w:x="5598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61.5532</w:t>
      </w:r>
    </w:p>
    <w:p w:rsidR="000A1F9B" w:rsidRDefault="00B27F83">
      <w:pPr>
        <w:pStyle w:val="Normal022"/>
        <w:framePr w:w="864" w:h="302" w:hRule="exact" w:wrap="auto" w:vAnchor="page" w:hAnchor="page" w:x="6462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109.6558</w:t>
      </w:r>
    </w:p>
    <w:p w:rsidR="000A1F9B" w:rsidRDefault="00B27F83">
      <w:pPr>
        <w:pStyle w:val="Normal022"/>
        <w:framePr w:w="864" w:h="302" w:hRule="exact" w:wrap="auto" w:vAnchor="page" w:hAnchor="page" w:x="732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13.8660</w:t>
      </w:r>
    </w:p>
    <w:p w:rsidR="000A1F9B" w:rsidRDefault="00B27F83">
      <w:pPr>
        <w:pStyle w:val="Normal022"/>
        <w:framePr w:w="864" w:h="302" w:hRule="exact" w:wrap="auto" w:vAnchor="page" w:hAnchor="page" w:x="9054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4.1582</w:t>
      </w:r>
    </w:p>
    <w:p w:rsidR="000A1F9B" w:rsidRDefault="00B27F83">
      <w:pPr>
        <w:pStyle w:val="Normal022"/>
        <w:framePr w:w="864" w:h="302" w:hRule="exact" w:wrap="auto" w:vAnchor="page" w:hAnchor="page" w:x="9918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1.5003</w:t>
      </w:r>
    </w:p>
    <w:p w:rsidR="000A1F9B" w:rsidRDefault="00B27F83">
      <w:pPr>
        <w:pStyle w:val="Normal022"/>
        <w:framePr w:w="864" w:h="302" w:hRule="exact" w:wrap="auto" w:vAnchor="page" w:hAnchor="page" w:x="10782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1.6093</w:t>
      </w:r>
    </w:p>
    <w:p w:rsidR="000A1F9B" w:rsidRDefault="00B27F83">
      <w:pPr>
        <w:pStyle w:val="Normal022"/>
        <w:framePr w:w="864" w:h="302" w:hRule="exact" w:wrap="auto" w:vAnchor="page" w:hAnchor="page" w:x="1164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5.0096</w:t>
      </w:r>
    </w:p>
    <w:p w:rsidR="000A1F9B" w:rsidRDefault="00B27F83">
      <w:pPr>
        <w:pStyle w:val="Normal022"/>
        <w:framePr w:w="864" w:h="302" w:hRule="exact" w:wrap="auto" w:vAnchor="page" w:hAnchor="page" w:x="1251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49.4108</w:t>
      </w:r>
    </w:p>
    <w:p w:rsidR="000A1F9B" w:rsidRDefault="00B27F83">
      <w:pPr>
        <w:pStyle w:val="Normal022"/>
        <w:framePr w:w="786" w:h="302" w:hRule="exact" w:wrap="auto" w:vAnchor="page" w:hAnchor="page" w:x="1701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4F015</w:t>
      </w:r>
    </w:p>
    <w:p w:rsidR="000A1F9B" w:rsidRDefault="00B27F83">
      <w:pPr>
        <w:pStyle w:val="Normal022"/>
        <w:framePr w:w="519" w:h="302" w:hRule="exact" w:wrap="auto" w:vAnchor="page" w:hAnchor="page" w:x="2487" w:y="749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46.1494</w:t>
      </w:r>
    </w:p>
    <w:p w:rsidR="000A1F9B" w:rsidRDefault="00B27F83">
      <w:pPr>
        <w:pStyle w:val="Normal022"/>
        <w:framePr w:w="864" w:h="302" w:hRule="exact" w:wrap="auto" w:vAnchor="page" w:hAnchor="page" w:x="387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327.0024</w:t>
      </w:r>
    </w:p>
    <w:p w:rsidR="000A1F9B" w:rsidRDefault="00B27F83">
      <w:pPr>
        <w:pStyle w:val="Normal022"/>
        <w:framePr w:w="864" w:h="302" w:hRule="exact" w:wrap="auto" w:vAnchor="page" w:hAnchor="page" w:x="4734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30.6988</w:t>
      </w:r>
    </w:p>
    <w:p w:rsidR="000A1F9B" w:rsidRDefault="00B27F83">
      <w:pPr>
        <w:pStyle w:val="Normal022"/>
        <w:framePr w:w="864" w:h="302" w:hRule="exact" w:wrap="auto" w:vAnchor="page" w:hAnchor="page" w:x="5598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54.4145</w:t>
      </w:r>
    </w:p>
    <w:p w:rsidR="000A1F9B" w:rsidRDefault="00B27F83">
      <w:pPr>
        <w:pStyle w:val="Normal022"/>
        <w:framePr w:w="864" w:h="302" w:hRule="exact" w:wrap="auto" w:vAnchor="page" w:hAnchor="page" w:x="6462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87.6819</w:t>
      </w:r>
    </w:p>
    <w:p w:rsidR="000A1F9B" w:rsidRDefault="00B27F83">
      <w:pPr>
        <w:pStyle w:val="Normal022"/>
        <w:framePr w:w="864" w:h="302" w:hRule="exact" w:wrap="auto" w:vAnchor="page" w:hAnchor="page" w:x="732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15.5952</w:t>
      </w:r>
    </w:p>
    <w:p w:rsidR="000A1F9B" w:rsidRDefault="00B27F83">
      <w:pPr>
        <w:pStyle w:val="Normal022"/>
        <w:framePr w:w="864" w:h="302" w:hRule="exact" w:wrap="auto" w:vAnchor="page" w:hAnchor="page" w:x="9054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3.7349</w:t>
      </w:r>
    </w:p>
    <w:p w:rsidR="000A1F9B" w:rsidRDefault="00B27F83">
      <w:pPr>
        <w:pStyle w:val="Normal022"/>
        <w:framePr w:w="864" w:h="302" w:hRule="exact" w:wrap="auto" w:vAnchor="page" w:hAnchor="page" w:x="9918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0.9253</w:t>
      </w:r>
    </w:p>
    <w:p w:rsidR="000A1F9B" w:rsidRDefault="00B27F83">
      <w:pPr>
        <w:pStyle w:val="Normal022"/>
        <w:framePr w:w="864" w:h="302" w:hRule="exact" w:wrap="auto" w:vAnchor="page" w:hAnchor="page" w:x="10782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1.4361</w:t>
      </w:r>
    </w:p>
    <w:p w:rsidR="000A1F9B" w:rsidRDefault="00B27F83">
      <w:pPr>
        <w:pStyle w:val="Normal022"/>
        <w:framePr w:w="864" w:h="302" w:hRule="exact" w:wrap="auto" w:vAnchor="page" w:hAnchor="page" w:x="1164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4.4145</w:t>
      </w:r>
    </w:p>
    <w:p w:rsidR="000A1F9B" w:rsidRDefault="00B27F83">
      <w:pPr>
        <w:pStyle w:val="Normal022"/>
        <w:framePr w:w="864" w:h="302" w:hRule="exact" w:wrap="auto" w:vAnchor="page" w:hAnchor="page" w:x="1251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47.3205</w:t>
      </w:r>
    </w:p>
    <w:p w:rsidR="000A1F9B" w:rsidRDefault="00B27F83">
      <w:pPr>
        <w:pStyle w:val="Normal022"/>
        <w:framePr w:w="13125" w:h="225" w:hRule="exact" w:wrap="auto" w:vAnchor="page" w:hAnchor="page" w:x="1731" w:y="908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22"/>
        <w:spacing w:line="1" w:lineRule="auto"/>
      </w:pPr>
      <w:r>
        <w:br w:type="page"/>
      </w:r>
    </w:p>
    <w:p w:rsidR="000A1F9B" w:rsidRDefault="00B27F83">
      <w:pPr>
        <w:pStyle w:val="Normal022"/>
        <w:framePr w:w="13050" w:h="226" w:hRule="exact" w:wrap="auto" w:vAnchor="page" w:hAnchor="page" w:x="179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082" style="position:absolute;left:0;text-align:left;z-index:-251440128;mso-position-horizontal-relative:page;mso-position-vertical-relative:page" from="85.05pt,105.75pt" to="757.1pt,105.75pt" o:allowincell="f">
            <w10:wrap anchorx="page" anchory="page"/>
          </v:line>
        </w:pict>
      </w:r>
      <w:r>
        <w:pict>
          <v:line id="_x0000_s3081" style="position:absolute;left:0;text-align:left;z-index:-251439104;mso-position-horizontal-relative:page;mso-position-vertical-relative:page" from="85.05pt,141pt" to="757.1pt,141pt" o:allowincell="f">
            <w10:wrap anchorx="page" anchory="page"/>
          </v:line>
        </w:pict>
      </w:r>
      <w:r>
        <w:pict>
          <v:line id="_x0000_s3080" style="position:absolute;left:0;text-align:left;z-index:-251438080;mso-position-horizontal-relative:page;mso-position-vertical-relative:page" from="87.3pt,451.5pt" to="755.6pt,451.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to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Brain Weight  Report with Individual Values </w:t>
      </w:r>
    </w:p>
    <w:p w:rsidR="000A1F9B" w:rsidRDefault="00B27F83">
      <w:pPr>
        <w:pStyle w:val="Normal022"/>
        <w:framePr w:w="13050" w:h="285" w:hRule="exact" w:wrap="auto" w:vAnchor="page" w:hAnchor="page" w:x="1776" w:y="170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脏脑比（%）计算结果个体数据</w:t>
      </w:r>
    </w:p>
    <w:p w:rsidR="000A1F9B" w:rsidRDefault="00B27F83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22"/>
        <w:framePr w:w="630" w:h="525" w:hRule="exact" w:wrap="auto" w:vAnchor="page" w:hAnchor="page" w:x="2421" w:y="2250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试验</w:t>
      </w:r>
    </w:p>
    <w:p w:rsidR="000A1F9B" w:rsidRDefault="00B27F83">
      <w:pPr>
        <w:pStyle w:val="Normal022"/>
        <w:framePr w:w="630" w:h="525" w:hRule="exact" w:wrap="auto" w:vAnchor="page" w:hAnchor="page" w:x="2421" w:y="2250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22"/>
        <w:framePr w:w="864" w:h="615" w:hRule="exact" w:wrap="auto" w:vAnchor="page" w:hAnchor="page" w:x="300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22"/>
        <w:framePr w:w="864" w:h="615" w:hRule="exact" w:wrap="auto" w:vAnchor="page" w:hAnchor="page" w:x="300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22"/>
        <w:framePr w:w="864" w:h="615" w:hRule="exact" w:wrap="auto" w:vAnchor="page" w:hAnchor="page" w:x="387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22"/>
        <w:framePr w:w="864" w:h="615" w:hRule="exact" w:wrap="auto" w:vAnchor="page" w:hAnchor="page" w:x="387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22"/>
        <w:framePr w:w="864" w:h="615" w:hRule="exact" w:wrap="auto" w:vAnchor="page" w:hAnchor="page" w:x="473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22"/>
        <w:framePr w:w="864" w:h="615" w:hRule="exact" w:wrap="auto" w:vAnchor="page" w:hAnchor="page" w:x="473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22"/>
        <w:framePr w:w="864" w:h="615" w:hRule="exact" w:wrap="auto" w:vAnchor="page" w:hAnchor="page" w:x="559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22"/>
        <w:framePr w:w="864" w:h="615" w:hRule="exact" w:wrap="auto" w:vAnchor="page" w:hAnchor="page" w:x="559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22"/>
        <w:framePr w:w="864" w:h="615" w:hRule="exact" w:wrap="auto" w:vAnchor="page" w:hAnchor="page" w:x="646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22"/>
        <w:framePr w:w="864" w:h="615" w:hRule="exact" w:wrap="auto" w:vAnchor="page" w:hAnchor="page" w:x="646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22"/>
        <w:framePr w:w="864" w:h="615" w:hRule="exact" w:wrap="auto" w:vAnchor="page" w:hAnchor="page" w:x="732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22"/>
        <w:framePr w:w="864" w:h="615" w:hRule="exact" w:wrap="auto" w:vAnchor="page" w:hAnchor="page" w:x="732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22"/>
        <w:framePr w:w="864" w:h="615" w:hRule="exact" w:wrap="auto" w:vAnchor="page" w:hAnchor="page" w:x="819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22"/>
        <w:framePr w:w="864" w:h="615" w:hRule="exact" w:wrap="auto" w:vAnchor="page" w:hAnchor="page" w:x="819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</w:t>
      </w:r>
      <w:r>
        <w:rPr>
          <w:rFonts w:ascii="宋体" w:eastAsia="宋体" w:hAnsi="宋体"/>
          <w:b/>
          <w:color w:val="000000"/>
          <w:kern w:val="2"/>
          <w:sz w:val="13"/>
        </w:rPr>
        <w:t>）</w:t>
      </w:r>
    </w:p>
    <w:p w:rsidR="000A1F9B" w:rsidRDefault="00B27F83">
      <w:pPr>
        <w:pStyle w:val="Normal022"/>
        <w:framePr w:w="864" w:h="615" w:hRule="exact" w:wrap="auto" w:vAnchor="page" w:hAnchor="page" w:x="905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22"/>
        <w:framePr w:w="864" w:h="615" w:hRule="exact" w:wrap="auto" w:vAnchor="page" w:hAnchor="page" w:x="905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22"/>
        <w:framePr w:w="864" w:h="615" w:hRule="exact" w:wrap="auto" w:vAnchor="page" w:hAnchor="page" w:x="991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22"/>
        <w:framePr w:w="864" w:h="615" w:hRule="exact" w:wrap="auto" w:vAnchor="page" w:hAnchor="page" w:x="991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22"/>
        <w:framePr w:w="864" w:h="615" w:hRule="exact" w:wrap="auto" w:vAnchor="page" w:hAnchor="page" w:x="1078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22"/>
        <w:framePr w:w="864" w:h="615" w:hRule="exact" w:wrap="auto" w:vAnchor="page" w:hAnchor="page" w:x="1078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22"/>
        <w:framePr w:w="864" w:h="615" w:hRule="exact" w:wrap="auto" w:vAnchor="page" w:hAnchor="page" w:x="1164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(TE)</w:t>
      </w:r>
    </w:p>
    <w:p w:rsidR="000A1F9B" w:rsidRDefault="00B27F83">
      <w:pPr>
        <w:pStyle w:val="Normal022"/>
        <w:framePr w:w="864" w:h="615" w:hRule="exact" w:wrap="auto" w:vAnchor="page" w:hAnchor="page" w:x="1164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睾丸</w:t>
      </w:r>
    </w:p>
    <w:p w:rsidR="000A1F9B" w:rsidRDefault="00B27F83">
      <w:pPr>
        <w:pStyle w:val="Normal022"/>
        <w:framePr w:w="864" w:h="615" w:hRule="exact" w:wrap="auto" w:vAnchor="page" w:hAnchor="page" w:x="1251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(EPI)</w:t>
      </w:r>
    </w:p>
    <w:p w:rsidR="000A1F9B" w:rsidRDefault="00B27F83">
      <w:pPr>
        <w:pStyle w:val="Normal022"/>
        <w:framePr w:w="864" w:h="615" w:hRule="exact" w:wrap="auto" w:vAnchor="page" w:hAnchor="page" w:x="1251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附睾</w:t>
      </w:r>
    </w:p>
    <w:p w:rsidR="000A1F9B" w:rsidRDefault="00B27F83">
      <w:pPr>
        <w:pStyle w:val="Normal022"/>
        <w:framePr w:w="864" w:h="615" w:hRule="exact" w:wrap="auto" w:vAnchor="page" w:hAnchor="page" w:x="1337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(GPS)</w:t>
      </w:r>
    </w:p>
    <w:p w:rsidR="000A1F9B" w:rsidRDefault="00B27F83">
      <w:pPr>
        <w:pStyle w:val="Normal022"/>
        <w:framePr w:w="864" w:h="615" w:hRule="exact" w:wrap="auto" w:vAnchor="page" w:hAnchor="page" w:x="1337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前列腺</w:t>
      </w:r>
    </w:p>
    <w:p w:rsidR="000A1F9B" w:rsidRDefault="00B27F83">
      <w:pPr>
        <w:pStyle w:val="Normal022"/>
        <w:framePr w:w="786" w:h="302" w:hRule="exact" w:wrap="auto" w:vAnchor="page" w:hAnchor="page" w:x="1701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1M001</w:t>
      </w:r>
    </w:p>
    <w:p w:rsidR="000A1F9B" w:rsidRDefault="00B27F83">
      <w:pPr>
        <w:pStyle w:val="Normal022"/>
        <w:framePr w:w="519" w:h="302" w:hRule="exact" w:wrap="auto" w:vAnchor="page" w:hAnchor="page" w:x="2487" w:y="282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70.8436</w:t>
      </w:r>
    </w:p>
    <w:p w:rsidR="000A1F9B" w:rsidRDefault="00B27F83">
      <w:pPr>
        <w:pStyle w:val="Normal022"/>
        <w:framePr w:w="864" w:h="302" w:hRule="exact" w:wrap="auto" w:vAnchor="page" w:hAnchor="page" w:x="387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511.1026</w:t>
      </w:r>
    </w:p>
    <w:p w:rsidR="000A1F9B" w:rsidRDefault="00B27F83">
      <w:pPr>
        <w:pStyle w:val="Normal022"/>
        <w:framePr w:w="864" w:h="302" w:hRule="exact" w:wrap="auto" w:vAnchor="page" w:hAnchor="page" w:x="4734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45.5199</w:t>
      </w:r>
    </w:p>
    <w:p w:rsidR="000A1F9B" w:rsidRDefault="00B27F83">
      <w:pPr>
        <w:pStyle w:val="Normal022"/>
        <w:framePr w:w="864" w:h="302" w:hRule="exact" w:wrap="auto" w:vAnchor="page" w:hAnchor="page" w:x="5598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80.0847</w:t>
      </w:r>
    </w:p>
    <w:p w:rsidR="000A1F9B" w:rsidRDefault="00B27F83">
      <w:pPr>
        <w:pStyle w:val="Normal022"/>
        <w:framePr w:w="864" w:h="302" w:hRule="exact" w:wrap="auto" w:vAnchor="page" w:hAnchor="page" w:x="6462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138.3213</w:t>
      </w:r>
    </w:p>
    <w:p w:rsidR="000A1F9B" w:rsidRDefault="00B27F83">
      <w:pPr>
        <w:pStyle w:val="Normal022"/>
        <w:framePr w:w="864" w:h="302" w:hRule="exact" w:wrap="auto" w:vAnchor="page" w:hAnchor="page" w:x="732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24.5334</w:t>
      </w:r>
    </w:p>
    <w:p w:rsidR="000A1F9B" w:rsidRDefault="00B27F83">
      <w:pPr>
        <w:pStyle w:val="Normal022"/>
        <w:framePr w:w="864" w:h="302" w:hRule="exact" w:wrap="auto" w:vAnchor="page" w:hAnchor="page" w:x="9054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3.1946</w:t>
      </w:r>
    </w:p>
    <w:p w:rsidR="000A1F9B" w:rsidRDefault="00B27F83">
      <w:pPr>
        <w:pStyle w:val="Normal022"/>
        <w:framePr w:w="864" w:h="302" w:hRule="exact" w:wrap="auto" w:vAnchor="page" w:hAnchor="page" w:x="9918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0.6094</w:t>
      </w:r>
    </w:p>
    <w:p w:rsidR="000A1F9B" w:rsidRDefault="00B27F83">
      <w:pPr>
        <w:pStyle w:val="Normal022"/>
        <w:framePr w:w="864" w:h="302" w:hRule="exact" w:wrap="auto" w:vAnchor="page" w:hAnchor="page" w:x="10782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2.1377</w:t>
      </w:r>
    </w:p>
    <w:p w:rsidR="000A1F9B" w:rsidRDefault="00B27F83">
      <w:pPr>
        <w:pStyle w:val="Normal022"/>
        <w:framePr w:w="864" w:h="302" w:hRule="exact" w:wrap="auto" w:vAnchor="page" w:hAnchor="page" w:x="1164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178.0946</w:t>
      </w:r>
    </w:p>
    <w:p w:rsidR="000A1F9B" w:rsidRDefault="00B27F83">
      <w:pPr>
        <w:pStyle w:val="Normal022"/>
        <w:framePr w:w="864" w:h="302" w:hRule="exact" w:wrap="auto" w:vAnchor="page" w:hAnchor="page" w:x="1251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50.9522</w:t>
      </w:r>
    </w:p>
    <w:p w:rsidR="000A1F9B" w:rsidRDefault="00B27F83">
      <w:pPr>
        <w:pStyle w:val="Normal022"/>
        <w:framePr w:w="864" w:h="302" w:hRule="exact" w:wrap="auto" w:vAnchor="page" w:hAnchor="page" w:x="13374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69.4296</w:t>
      </w:r>
    </w:p>
    <w:p w:rsidR="000A1F9B" w:rsidRDefault="00B27F83">
      <w:pPr>
        <w:pStyle w:val="Normal022"/>
        <w:framePr w:w="786" w:h="302" w:hRule="exact" w:wrap="auto" w:vAnchor="page" w:hAnchor="page" w:x="170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1M002</w:t>
      </w:r>
    </w:p>
    <w:p w:rsidR="000A1F9B" w:rsidRDefault="00B27F83">
      <w:pPr>
        <w:pStyle w:val="Normal022"/>
        <w:framePr w:w="519" w:h="302" w:hRule="exact" w:wrap="auto" w:vAnchor="page" w:hAnchor="page" w:x="2487" w:y="311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71.3422</w:t>
      </w:r>
    </w:p>
    <w:p w:rsidR="000A1F9B" w:rsidRDefault="00B27F83">
      <w:pPr>
        <w:pStyle w:val="Normal022"/>
        <w:framePr w:w="864" w:h="302" w:hRule="exact" w:wrap="auto" w:vAnchor="page" w:hAnchor="page" w:x="387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524.5567</w:t>
      </w:r>
    </w:p>
    <w:p w:rsidR="000A1F9B" w:rsidRDefault="00B27F83">
      <w:pPr>
        <w:pStyle w:val="Normal022"/>
        <w:framePr w:w="864" w:h="302" w:hRule="exact" w:wrap="auto" w:vAnchor="page" w:hAnchor="page" w:x="4734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40.5765</w:t>
      </w:r>
    </w:p>
    <w:p w:rsidR="000A1F9B" w:rsidRDefault="00B27F83">
      <w:pPr>
        <w:pStyle w:val="Normal022"/>
        <w:framePr w:w="864" w:h="302" w:hRule="exact" w:wrap="auto" w:vAnchor="page" w:hAnchor="page" w:x="5598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73.8991</w:t>
      </w:r>
    </w:p>
    <w:p w:rsidR="000A1F9B" w:rsidRDefault="00B27F83">
      <w:pPr>
        <w:pStyle w:val="Normal022"/>
        <w:framePr w:w="864" w:h="302" w:hRule="exact" w:wrap="auto" w:vAnchor="page" w:hAnchor="page" w:x="6462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132.7819</w:t>
      </w:r>
    </w:p>
    <w:p w:rsidR="000A1F9B" w:rsidRDefault="00B27F83">
      <w:pPr>
        <w:pStyle w:val="Normal022"/>
        <w:framePr w:w="864" w:h="302" w:hRule="exact" w:wrap="auto" w:vAnchor="page" w:hAnchor="page" w:x="732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22.6092</w:t>
      </w:r>
    </w:p>
    <w:p w:rsidR="000A1F9B" w:rsidRDefault="00B27F83">
      <w:pPr>
        <w:pStyle w:val="Normal022"/>
        <w:framePr w:w="864" w:h="302" w:hRule="exact" w:wrap="auto" w:vAnchor="page" w:hAnchor="page" w:x="9054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2.4607</w:t>
      </w:r>
    </w:p>
    <w:p w:rsidR="000A1F9B" w:rsidRDefault="00B27F83">
      <w:pPr>
        <w:pStyle w:val="Normal022"/>
        <w:framePr w:w="864" w:h="302" w:hRule="exact" w:wrap="auto" w:vAnchor="page" w:hAnchor="page" w:x="9918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0.4536</w:t>
      </w:r>
    </w:p>
    <w:p w:rsidR="000A1F9B" w:rsidRDefault="00B27F83">
      <w:pPr>
        <w:pStyle w:val="Normal022"/>
        <w:framePr w:w="864" w:h="302" w:hRule="exact" w:wrap="auto" w:vAnchor="page" w:hAnchor="page" w:x="10782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2.1125</w:t>
      </w:r>
    </w:p>
    <w:p w:rsidR="000A1F9B" w:rsidRDefault="00B27F83">
      <w:pPr>
        <w:pStyle w:val="Normal022"/>
        <w:framePr w:w="864" w:h="302" w:hRule="exact" w:wrap="auto" w:vAnchor="page" w:hAnchor="page" w:x="1164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159.6802</w:t>
      </w:r>
    </w:p>
    <w:p w:rsidR="000A1F9B" w:rsidRDefault="00B27F83">
      <w:pPr>
        <w:pStyle w:val="Normal022"/>
        <w:framePr w:w="864" w:h="302" w:hRule="exact" w:wrap="auto" w:vAnchor="page" w:hAnchor="page" w:x="1251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41.0164</w:t>
      </w:r>
    </w:p>
    <w:p w:rsidR="000A1F9B" w:rsidRDefault="00B27F83">
      <w:pPr>
        <w:pStyle w:val="Normal022"/>
        <w:framePr w:w="864" w:h="302" w:hRule="exact" w:wrap="auto" w:vAnchor="page" w:hAnchor="page" w:x="13374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49.5853</w:t>
      </w:r>
    </w:p>
    <w:p w:rsidR="000A1F9B" w:rsidRDefault="00B27F83">
      <w:pPr>
        <w:pStyle w:val="Normal022"/>
        <w:framePr w:w="786" w:h="302" w:hRule="exact" w:wrap="auto" w:vAnchor="page" w:hAnchor="page" w:x="1701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1M003</w:t>
      </w:r>
    </w:p>
    <w:p w:rsidR="000A1F9B" w:rsidRDefault="00B27F83">
      <w:pPr>
        <w:pStyle w:val="Normal022"/>
        <w:framePr w:w="519" w:h="302" w:hRule="exact" w:wrap="auto" w:vAnchor="page" w:hAnchor="page" w:x="2487" w:y="340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64.1286</w:t>
      </w:r>
    </w:p>
    <w:p w:rsidR="000A1F9B" w:rsidRDefault="00B27F83">
      <w:pPr>
        <w:pStyle w:val="Normal022"/>
        <w:framePr w:w="864" w:h="302" w:hRule="exact" w:wrap="auto" w:vAnchor="page" w:hAnchor="page" w:x="387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474.3835</w:t>
      </w:r>
    </w:p>
    <w:p w:rsidR="000A1F9B" w:rsidRDefault="00B27F83">
      <w:pPr>
        <w:pStyle w:val="Normal022"/>
        <w:framePr w:w="864" w:h="302" w:hRule="exact" w:wrap="auto" w:vAnchor="page" w:hAnchor="page" w:x="4734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30.6726</w:t>
      </w:r>
    </w:p>
    <w:p w:rsidR="000A1F9B" w:rsidRDefault="00B27F83">
      <w:pPr>
        <w:pStyle w:val="Normal022"/>
        <w:framePr w:w="864" w:h="302" w:hRule="exact" w:wrap="auto" w:vAnchor="page" w:hAnchor="page" w:x="5598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71.9682</w:t>
      </w:r>
    </w:p>
    <w:p w:rsidR="000A1F9B" w:rsidRDefault="00B27F83">
      <w:pPr>
        <w:pStyle w:val="Normal022"/>
        <w:framePr w:w="864" w:h="302" w:hRule="exact" w:wrap="auto" w:vAnchor="page" w:hAnchor="page" w:x="6462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122.1660</w:t>
      </w:r>
    </w:p>
    <w:p w:rsidR="000A1F9B" w:rsidRDefault="00B27F83">
      <w:pPr>
        <w:pStyle w:val="Normal022"/>
        <w:framePr w:w="864" w:h="302" w:hRule="exact" w:wrap="auto" w:vAnchor="page" w:hAnchor="page" w:x="732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24.1167</w:t>
      </w:r>
    </w:p>
    <w:p w:rsidR="000A1F9B" w:rsidRDefault="00B27F83">
      <w:pPr>
        <w:pStyle w:val="Normal022"/>
        <w:framePr w:w="864" w:h="302" w:hRule="exact" w:wrap="auto" w:vAnchor="page" w:hAnchor="page" w:x="9054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2.7696</w:t>
      </w:r>
    </w:p>
    <w:p w:rsidR="000A1F9B" w:rsidRDefault="00B27F83">
      <w:pPr>
        <w:pStyle w:val="Normal022"/>
        <w:framePr w:w="864" w:h="302" w:hRule="exact" w:wrap="auto" w:vAnchor="page" w:hAnchor="page" w:x="9918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0.5889</w:t>
      </w:r>
    </w:p>
    <w:p w:rsidR="000A1F9B" w:rsidRDefault="00B27F83">
      <w:pPr>
        <w:pStyle w:val="Normal022"/>
        <w:framePr w:w="864" w:h="302" w:hRule="exact" w:wrap="auto" w:vAnchor="page" w:hAnchor="page" w:x="10782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2.5120</w:t>
      </w:r>
    </w:p>
    <w:p w:rsidR="000A1F9B" w:rsidRDefault="00B27F83">
      <w:pPr>
        <w:pStyle w:val="Normal022"/>
        <w:framePr w:w="864" w:h="302" w:hRule="exact" w:wrap="auto" w:vAnchor="page" w:hAnchor="page" w:x="1164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148.4174</w:t>
      </w:r>
    </w:p>
    <w:p w:rsidR="000A1F9B" w:rsidRDefault="00B27F83">
      <w:pPr>
        <w:pStyle w:val="Normal022"/>
        <w:framePr w:w="864" w:h="302" w:hRule="exact" w:wrap="auto" w:vAnchor="page" w:hAnchor="page" w:x="1251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42.3123</w:t>
      </w:r>
    </w:p>
    <w:p w:rsidR="000A1F9B" w:rsidRDefault="00B27F83">
      <w:pPr>
        <w:pStyle w:val="Normal022"/>
        <w:framePr w:w="864" w:h="302" w:hRule="exact" w:wrap="auto" w:vAnchor="page" w:hAnchor="page" w:x="13374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44.5390</w:t>
      </w:r>
    </w:p>
    <w:p w:rsidR="000A1F9B" w:rsidRDefault="00B27F83">
      <w:pPr>
        <w:pStyle w:val="Normal022"/>
        <w:framePr w:w="786" w:h="302" w:hRule="exact" w:wrap="auto" w:vAnchor="page" w:hAnchor="page" w:x="1701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1M004</w:t>
      </w:r>
    </w:p>
    <w:p w:rsidR="000A1F9B" w:rsidRDefault="00B27F83">
      <w:pPr>
        <w:pStyle w:val="Normal022"/>
        <w:framePr w:w="519" w:h="302" w:hRule="exact" w:wrap="auto" w:vAnchor="page" w:hAnchor="page" w:x="2487" w:y="370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58.9971</w:t>
      </w:r>
    </w:p>
    <w:p w:rsidR="000A1F9B" w:rsidRDefault="00B27F83">
      <w:pPr>
        <w:pStyle w:val="Normal022"/>
        <w:framePr w:w="864" w:h="302" w:hRule="exact" w:wrap="auto" w:vAnchor="page" w:hAnchor="page" w:x="387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460.8273</w:t>
      </w:r>
    </w:p>
    <w:p w:rsidR="000A1F9B" w:rsidRDefault="00B27F83">
      <w:pPr>
        <w:pStyle w:val="Normal022"/>
        <w:framePr w:w="864" w:h="302" w:hRule="exact" w:wrap="auto" w:vAnchor="page" w:hAnchor="page" w:x="4734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37.4451</w:t>
      </w:r>
    </w:p>
    <w:p w:rsidR="000A1F9B" w:rsidRDefault="00B27F83">
      <w:pPr>
        <w:pStyle w:val="Normal022"/>
        <w:framePr w:w="864" w:h="302" w:hRule="exact" w:wrap="auto" w:vAnchor="page" w:hAnchor="page" w:x="5598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77.9298</w:t>
      </w:r>
    </w:p>
    <w:p w:rsidR="000A1F9B" w:rsidRDefault="00B27F83">
      <w:pPr>
        <w:pStyle w:val="Normal022"/>
        <w:framePr w:w="864" w:h="302" w:hRule="exact" w:wrap="auto" w:vAnchor="page" w:hAnchor="page" w:x="6462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119.6937</w:t>
      </w:r>
    </w:p>
    <w:p w:rsidR="000A1F9B" w:rsidRDefault="00B27F83">
      <w:pPr>
        <w:pStyle w:val="Normal022"/>
        <w:framePr w:w="864" w:h="302" w:hRule="exact" w:wrap="auto" w:vAnchor="page" w:hAnchor="page" w:x="732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19.0447</w:t>
      </w:r>
    </w:p>
    <w:p w:rsidR="000A1F9B" w:rsidRDefault="00B27F83">
      <w:pPr>
        <w:pStyle w:val="Normal022"/>
        <w:framePr w:w="864" w:h="302" w:hRule="exact" w:wrap="auto" w:vAnchor="page" w:hAnchor="page" w:x="9054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2.7594</w:t>
      </w:r>
    </w:p>
    <w:p w:rsidR="000A1F9B" w:rsidRDefault="00B27F83">
      <w:pPr>
        <w:pStyle w:val="Normal022"/>
        <w:framePr w:w="864" w:h="302" w:hRule="exact" w:wrap="auto" w:vAnchor="page" w:hAnchor="page" w:x="9918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0.4902</w:t>
      </w:r>
    </w:p>
    <w:p w:rsidR="000A1F9B" w:rsidRDefault="00B27F83">
      <w:pPr>
        <w:pStyle w:val="Normal022"/>
        <w:framePr w:w="864" w:h="302" w:hRule="exact" w:wrap="auto" w:vAnchor="page" w:hAnchor="page" w:x="10782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1.7835</w:t>
      </w:r>
    </w:p>
    <w:p w:rsidR="000A1F9B" w:rsidRDefault="00B27F83">
      <w:pPr>
        <w:pStyle w:val="Normal022"/>
        <w:framePr w:w="864" w:h="302" w:hRule="exact" w:wrap="auto" w:vAnchor="page" w:hAnchor="page" w:x="1164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161.6351</w:t>
      </w:r>
    </w:p>
    <w:p w:rsidR="000A1F9B" w:rsidRDefault="00B27F83">
      <w:pPr>
        <w:pStyle w:val="Normal022"/>
        <w:framePr w:w="864" w:h="302" w:hRule="exact" w:wrap="auto" w:vAnchor="page" w:hAnchor="page" w:x="1251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46.</w:t>
      </w:r>
      <w:r>
        <w:rPr>
          <w:rFonts w:eastAsia="Times New Roman"/>
          <w:color w:val="000000"/>
          <w:kern w:val="2"/>
          <w:sz w:val="15"/>
        </w:rPr>
        <w:t>7877</w:t>
      </w:r>
    </w:p>
    <w:p w:rsidR="000A1F9B" w:rsidRDefault="00B27F83">
      <w:pPr>
        <w:pStyle w:val="Normal022"/>
        <w:framePr w:w="864" w:h="302" w:hRule="exact" w:wrap="auto" w:vAnchor="page" w:hAnchor="page" w:x="13374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54.2394</w:t>
      </w:r>
    </w:p>
    <w:p w:rsidR="000A1F9B" w:rsidRDefault="00B27F83">
      <w:pPr>
        <w:pStyle w:val="Normal022"/>
        <w:framePr w:w="786" w:h="302" w:hRule="exact" w:wrap="auto" w:vAnchor="page" w:hAnchor="page" w:x="1701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1M005</w:t>
      </w:r>
    </w:p>
    <w:p w:rsidR="000A1F9B" w:rsidRDefault="00B27F83">
      <w:pPr>
        <w:pStyle w:val="Normal022"/>
        <w:framePr w:w="519" w:h="302" w:hRule="exact" w:wrap="auto" w:vAnchor="page" w:hAnchor="page" w:x="2487" w:y="399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60.4308</w:t>
      </w:r>
    </w:p>
    <w:p w:rsidR="000A1F9B" w:rsidRDefault="00B27F83">
      <w:pPr>
        <w:pStyle w:val="Normal022"/>
        <w:framePr w:w="864" w:h="302" w:hRule="exact" w:wrap="auto" w:vAnchor="page" w:hAnchor="page" w:x="387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406.8855</w:t>
      </w:r>
    </w:p>
    <w:p w:rsidR="000A1F9B" w:rsidRDefault="00B27F83">
      <w:pPr>
        <w:pStyle w:val="Normal022"/>
        <w:framePr w:w="864" w:h="302" w:hRule="exact" w:wrap="auto" w:vAnchor="page" w:hAnchor="page" w:x="4734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31.1636</w:t>
      </w:r>
    </w:p>
    <w:p w:rsidR="000A1F9B" w:rsidRDefault="00B27F83">
      <w:pPr>
        <w:pStyle w:val="Normal022"/>
        <w:framePr w:w="864" w:h="302" w:hRule="exact" w:wrap="auto" w:vAnchor="page" w:hAnchor="page" w:x="5598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71.4047</w:t>
      </w:r>
    </w:p>
    <w:p w:rsidR="000A1F9B" w:rsidRDefault="00B27F83">
      <w:pPr>
        <w:pStyle w:val="Normal022"/>
        <w:framePr w:w="864" w:h="302" w:hRule="exact" w:wrap="auto" w:vAnchor="page" w:hAnchor="page" w:x="6462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112.6894</w:t>
      </w:r>
    </w:p>
    <w:p w:rsidR="000A1F9B" w:rsidRDefault="00B27F83">
      <w:pPr>
        <w:pStyle w:val="Normal022"/>
        <w:framePr w:w="864" w:h="302" w:hRule="exact" w:wrap="auto" w:vAnchor="page" w:hAnchor="page" w:x="732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18.3980</w:t>
      </w:r>
    </w:p>
    <w:p w:rsidR="000A1F9B" w:rsidRDefault="00B27F83">
      <w:pPr>
        <w:pStyle w:val="Normal022"/>
        <w:framePr w:w="864" w:h="302" w:hRule="exact" w:wrap="auto" w:vAnchor="page" w:hAnchor="page" w:x="9054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3.2450</w:t>
      </w:r>
    </w:p>
    <w:p w:rsidR="000A1F9B" w:rsidRDefault="00B27F83">
      <w:pPr>
        <w:pStyle w:val="Normal022"/>
        <w:framePr w:w="864" w:h="302" w:hRule="exact" w:wrap="auto" w:vAnchor="page" w:hAnchor="page" w:x="9918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0.5003</w:t>
      </w:r>
    </w:p>
    <w:p w:rsidR="000A1F9B" w:rsidRDefault="00B27F83">
      <w:pPr>
        <w:pStyle w:val="Normal022"/>
        <w:framePr w:w="864" w:h="302" w:hRule="exact" w:wrap="auto" w:vAnchor="page" w:hAnchor="page" w:x="10782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2.0966</w:t>
      </w:r>
    </w:p>
    <w:p w:rsidR="000A1F9B" w:rsidRDefault="00B27F83">
      <w:pPr>
        <w:pStyle w:val="Normal022"/>
        <w:framePr w:w="864" w:h="302" w:hRule="exact" w:wrap="auto" w:vAnchor="page" w:hAnchor="page" w:x="1164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167.3783</w:t>
      </w:r>
    </w:p>
    <w:p w:rsidR="000A1F9B" w:rsidRDefault="00B27F83">
      <w:pPr>
        <w:pStyle w:val="Normal022"/>
        <w:framePr w:w="864" w:h="302" w:hRule="exact" w:wrap="auto" w:vAnchor="page" w:hAnchor="page" w:x="1251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45.5446</w:t>
      </w:r>
    </w:p>
    <w:p w:rsidR="000A1F9B" w:rsidRDefault="00B27F83">
      <w:pPr>
        <w:pStyle w:val="Normal022"/>
        <w:framePr w:w="864" w:h="302" w:hRule="exact" w:wrap="auto" w:vAnchor="page" w:hAnchor="page" w:x="13374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52.4111</w:t>
      </w:r>
    </w:p>
    <w:p w:rsidR="000A1F9B" w:rsidRDefault="00B27F83">
      <w:pPr>
        <w:pStyle w:val="Normal022"/>
        <w:framePr w:w="786" w:h="302" w:hRule="exact" w:wrap="auto" w:vAnchor="page" w:hAnchor="page" w:x="1701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1M006</w:t>
      </w:r>
    </w:p>
    <w:p w:rsidR="000A1F9B" w:rsidRDefault="00B27F83">
      <w:pPr>
        <w:pStyle w:val="Normal022"/>
        <w:framePr w:w="519" w:h="302" w:hRule="exact" w:wrap="auto" w:vAnchor="page" w:hAnchor="page" w:x="2487" w:y="428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55.3471</w:t>
      </w:r>
    </w:p>
    <w:p w:rsidR="000A1F9B" w:rsidRDefault="00B27F83">
      <w:pPr>
        <w:pStyle w:val="Normal022"/>
        <w:framePr w:w="864" w:h="302" w:hRule="exact" w:wrap="auto" w:vAnchor="page" w:hAnchor="page" w:x="387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393.2260</w:t>
      </w:r>
    </w:p>
    <w:p w:rsidR="000A1F9B" w:rsidRDefault="00B27F83">
      <w:pPr>
        <w:pStyle w:val="Normal022"/>
        <w:framePr w:w="864" w:h="302" w:hRule="exact" w:wrap="auto" w:vAnchor="page" w:hAnchor="page" w:x="4734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27.4678</w:t>
      </w:r>
    </w:p>
    <w:p w:rsidR="000A1F9B" w:rsidRDefault="00B27F83">
      <w:pPr>
        <w:pStyle w:val="Normal022"/>
        <w:framePr w:w="864" w:h="302" w:hRule="exact" w:wrap="auto" w:vAnchor="page" w:hAnchor="page" w:x="5598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66.1475</w:t>
      </w:r>
    </w:p>
    <w:p w:rsidR="000A1F9B" w:rsidRDefault="00B27F83">
      <w:pPr>
        <w:pStyle w:val="Normal022"/>
        <w:framePr w:w="864" w:h="302" w:hRule="exact" w:wrap="auto" w:vAnchor="page" w:hAnchor="page" w:x="6462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109.6987</w:t>
      </w:r>
    </w:p>
    <w:p w:rsidR="000A1F9B" w:rsidRDefault="00B27F83">
      <w:pPr>
        <w:pStyle w:val="Normal022"/>
        <w:framePr w:w="864" w:h="302" w:hRule="exact" w:wrap="auto" w:vAnchor="page" w:hAnchor="page" w:x="732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18.2027</w:t>
      </w:r>
    </w:p>
    <w:p w:rsidR="000A1F9B" w:rsidRDefault="00B27F83">
      <w:pPr>
        <w:pStyle w:val="Normal022"/>
        <w:framePr w:w="864" w:h="302" w:hRule="exact" w:wrap="auto" w:vAnchor="page" w:hAnchor="page" w:x="9054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3.0707</w:t>
      </w:r>
    </w:p>
    <w:p w:rsidR="000A1F9B" w:rsidRDefault="00B27F83">
      <w:pPr>
        <w:pStyle w:val="Normal022"/>
        <w:framePr w:w="864" w:h="302" w:hRule="exact" w:wrap="auto" w:vAnchor="page" w:hAnchor="page" w:x="9918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0.6283</w:t>
      </w:r>
    </w:p>
    <w:p w:rsidR="000A1F9B" w:rsidRDefault="00B27F83">
      <w:pPr>
        <w:pStyle w:val="Normal022"/>
        <w:framePr w:w="864" w:h="302" w:hRule="exact" w:wrap="auto" w:vAnchor="page" w:hAnchor="page" w:x="10782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1.9070</w:t>
      </w:r>
    </w:p>
    <w:p w:rsidR="000A1F9B" w:rsidRDefault="00B27F83">
      <w:pPr>
        <w:pStyle w:val="Normal022"/>
        <w:framePr w:w="864" w:h="302" w:hRule="exact" w:wrap="auto" w:vAnchor="page" w:hAnchor="page" w:x="1164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152.1481</w:t>
      </w:r>
    </w:p>
    <w:p w:rsidR="000A1F9B" w:rsidRDefault="00B27F83">
      <w:pPr>
        <w:pStyle w:val="Normal022"/>
        <w:framePr w:w="864" w:h="302" w:hRule="exact" w:wrap="auto" w:vAnchor="page" w:hAnchor="page" w:x="1251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50.2633</w:t>
      </w:r>
    </w:p>
    <w:p w:rsidR="000A1F9B" w:rsidRDefault="00B27F83">
      <w:pPr>
        <w:pStyle w:val="Normal022"/>
        <w:framePr w:w="864" w:h="302" w:hRule="exact" w:wrap="auto" w:vAnchor="page" w:hAnchor="page" w:x="13374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53.9003</w:t>
      </w:r>
    </w:p>
    <w:p w:rsidR="000A1F9B" w:rsidRDefault="00B27F83">
      <w:pPr>
        <w:pStyle w:val="Normal022"/>
        <w:framePr w:w="786" w:h="302" w:hRule="exact" w:wrap="auto" w:vAnchor="page" w:hAnchor="page" w:x="1701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1M007</w:t>
      </w:r>
    </w:p>
    <w:p w:rsidR="000A1F9B" w:rsidRDefault="00B27F83">
      <w:pPr>
        <w:pStyle w:val="Normal022"/>
        <w:framePr w:w="519" w:h="302" w:hRule="exact" w:wrap="auto" w:vAnchor="page" w:hAnchor="page" w:x="2487" w:y="457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65.</w:t>
      </w:r>
      <w:r>
        <w:rPr>
          <w:rFonts w:eastAsia="Times New Roman"/>
          <w:color w:val="000000"/>
          <w:kern w:val="2"/>
          <w:sz w:val="15"/>
        </w:rPr>
        <w:t>1472</w:t>
      </w:r>
    </w:p>
    <w:p w:rsidR="000A1F9B" w:rsidRDefault="00B27F83">
      <w:pPr>
        <w:pStyle w:val="Normal022"/>
        <w:framePr w:w="864" w:h="302" w:hRule="exact" w:wrap="auto" w:vAnchor="page" w:hAnchor="page" w:x="387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461.9720</w:t>
      </w:r>
    </w:p>
    <w:p w:rsidR="000A1F9B" w:rsidRDefault="00B27F83">
      <w:pPr>
        <w:pStyle w:val="Normal022"/>
        <w:framePr w:w="864" w:h="302" w:hRule="exact" w:wrap="auto" w:vAnchor="page" w:hAnchor="page" w:x="4734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41.5083</w:t>
      </w:r>
    </w:p>
    <w:p w:rsidR="000A1F9B" w:rsidRDefault="00B27F83">
      <w:pPr>
        <w:pStyle w:val="Normal022"/>
        <w:framePr w:w="864" w:h="302" w:hRule="exact" w:wrap="auto" w:vAnchor="page" w:hAnchor="page" w:x="5598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77.7493</w:t>
      </w:r>
    </w:p>
    <w:p w:rsidR="000A1F9B" w:rsidRDefault="00B27F83">
      <w:pPr>
        <w:pStyle w:val="Normal022"/>
        <w:framePr w:w="864" w:h="302" w:hRule="exact" w:wrap="auto" w:vAnchor="page" w:hAnchor="page" w:x="6462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130.6980</w:t>
      </w:r>
    </w:p>
    <w:p w:rsidR="000A1F9B" w:rsidRDefault="00B27F83">
      <w:pPr>
        <w:pStyle w:val="Normal022"/>
        <w:framePr w:w="864" w:h="302" w:hRule="exact" w:wrap="auto" w:vAnchor="page" w:hAnchor="page" w:x="732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18.8343</w:t>
      </w:r>
    </w:p>
    <w:p w:rsidR="000A1F9B" w:rsidRDefault="00B27F83">
      <w:pPr>
        <w:pStyle w:val="Normal022"/>
        <w:framePr w:w="864" w:h="302" w:hRule="exact" w:wrap="auto" w:vAnchor="page" w:hAnchor="page" w:x="9054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3.4361</w:t>
      </w:r>
    </w:p>
    <w:p w:rsidR="000A1F9B" w:rsidRDefault="00B27F83">
      <w:pPr>
        <w:pStyle w:val="Normal022"/>
        <w:framePr w:w="864" w:h="302" w:hRule="exact" w:wrap="auto" w:vAnchor="page" w:hAnchor="page" w:x="9918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0.5366</w:t>
      </w:r>
    </w:p>
    <w:p w:rsidR="000A1F9B" w:rsidRDefault="00B27F83">
      <w:pPr>
        <w:pStyle w:val="Normal022"/>
        <w:framePr w:w="864" w:h="302" w:hRule="exact" w:wrap="auto" w:vAnchor="page" w:hAnchor="page" w:x="10782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1.9691</w:t>
      </w:r>
    </w:p>
    <w:p w:rsidR="000A1F9B" w:rsidRDefault="00B27F83">
      <w:pPr>
        <w:pStyle w:val="Normal022"/>
        <w:framePr w:w="864" w:h="302" w:hRule="exact" w:wrap="auto" w:vAnchor="page" w:hAnchor="page" w:x="1164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148.7349</w:t>
      </w:r>
    </w:p>
    <w:p w:rsidR="000A1F9B" w:rsidRDefault="00B27F83">
      <w:pPr>
        <w:pStyle w:val="Normal022"/>
        <w:framePr w:w="864" w:h="302" w:hRule="exact" w:wrap="auto" w:vAnchor="page" w:hAnchor="page" w:x="1251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39.8641</w:t>
      </w:r>
    </w:p>
    <w:p w:rsidR="000A1F9B" w:rsidRDefault="00B27F83">
      <w:pPr>
        <w:pStyle w:val="Normal022"/>
        <w:framePr w:w="864" w:h="302" w:hRule="exact" w:wrap="auto" w:vAnchor="page" w:hAnchor="page" w:x="13374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53.3228</w:t>
      </w:r>
    </w:p>
    <w:p w:rsidR="000A1F9B" w:rsidRDefault="00B27F83">
      <w:pPr>
        <w:pStyle w:val="Normal022"/>
        <w:framePr w:w="786" w:h="302" w:hRule="exact" w:wrap="auto" w:vAnchor="page" w:hAnchor="page" w:x="1701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1M008</w:t>
      </w:r>
    </w:p>
    <w:p w:rsidR="000A1F9B" w:rsidRDefault="00B27F83">
      <w:pPr>
        <w:pStyle w:val="Normal022"/>
        <w:framePr w:w="519" w:h="302" w:hRule="exact" w:wrap="auto" w:vAnchor="page" w:hAnchor="page" w:x="2487" w:y="486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61.2629</w:t>
      </w:r>
    </w:p>
    <w:p w:rsidR="000A1F9B" w:rsidRDefault="00B27F83">
      <w:pPr>
        <w:pStyle w:val="Normal022"/>
        <w:framePr w:w="864" w:h="302" w:hRule="exact" w:wrap="auto" w:vAnchor="page" w:hAnchor="page" w:x="387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399.2437</w:t>
      </w:r>
    </w:p>
    <w:p w:rsidR="000A1F9B" w:rsidRDefault="00B27F83">
      <w:pPr>
        <w:pStyle w:val="Normal022"/>
        <w:framePr w:w="864" w:h="302" w:hRule="exact" w:wrap="auto" w:vAnchor="page" w:hAnchor="page" w:x="4734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33.8886</w:t>
      </w:r>
    </w:p>
    <w:p w:rsidR="000A1F9B" w:rsidRDefault="00B27F83">
      <w:pPr>
        <w:pStyle w:val="Normal022"/>
        <w:framePr w:w="864" w:h="302" w:hRule="exact" w:wrap="auto" w:vAnchor="page" w:hAnchor="page" w:x="5598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68.9231</w:t>
      </w:r>
    </w:p>
    <w:p w:rsidR="000A1F9B" w:rsidRDefault="00B27F83">
      <w:pPr>
        <w:pStyle w:val="Normal022"/>
        <w:framePr w:w="864" w:h="302" w:hRule="exact" w:wrap="auto" w:vAnchor="page" w:hAnchor="page" w:x="6462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127.7920</w:t>
      </w:r>
    </w:p>
    <w:p w:rsidR="000A1F9B" w:rsidRDefault="00B27F83">
      <w:pPr>
        <w:pStyle w:val="Normal022"/>
        <w:framePr w:w="864" w:h="302" w:hRule="exact" w:wrap="auto" w:vAnchor="page" w:hAnchor="page" w:x="732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22.3356</w:t>
      </w:r>
    </w:p>
    <w:p w:rsidR="000A1F9B" w:rsidRDefault="00B27F83">
      <w:pPr>
        <w:pStyle w:val="Normal022"/>
        <w:framePr w:w="864" w:h="302" w:hRule="exact" w:wrap="auto" w:vAnchor="page" w:hAnchor="page" w:x="9054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2.7931</w:t>
      </w:r>
    </w:p>
    <w:p w:rsidR="000A1F9B" w:rsidRDefault="00B27F83">
      <w:pPr>
        <w:pStyle w:val="Normal022"/>
        <w:framePr w:w="864" w:h="302" w:hRule="exact" w:wrap="auto" w:vAnchor="page" w:hAnchor="page" w:x="9918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0.5475</w:t>
      </w:r>
    </w:p>
    <w:p w:rsidR="000A1F9B" w:rsidRDefault="00B27F83">
      <w:pPr>
        <w:pStyle w:val="Normal022"/>
        <w:framePr w:w="864" w:h="302" w:hRule="exact" w:wrap="auto" w:vAnchor="page" w:hAnchor="page" w:x="10782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2.1064</w:t>
      </w:r>
    </w:p>
    <w:p w:rsidR="000A1F9B" w:rsidRDefault="00B27F83">
      <w:pPr>
        <w:pStyle w:val="Normal022"/>
        <w:framePr w:w="864" w:h="302" w:hRule="exact" w:wrap="auto" w:vAnchor="page" w:hAnchor="page" w:x="1164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152.6841</w:t>
      </w:r>
    </w:p>
    <w:p w:rsidR="000A1F9B" w:rsidRDefault="00B27F83">
      <w:pPr>
        <w:pStyle w:val="Normal022"/>
        <w:framePr w:w="864" w:h="302" w:hRule="exact" w:wrap="auto" w:vAnchor="page" w:hAnchor="page" w:x="1251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45.6967</w:t>
      </w:r>
    </w:p>
    <w:p w:rsidR="000A1F9B" w:rsidRDefault="00B27F83">
      <w:pPr>
        <w:pStyle w:val="Normal022"/>
        <w:framePr w:w="864" w:h="302" w:hRule="exact" w:wrap="auto" w:vAnchor="page" w:hAnchor="page" w:x="13374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53.7327</w:t>
      </w:r>
    </w:p>
    <w:p w:rsidR="000A1F9B" w:rsidRDefault="00B27F83">
      <w:pPr>
        <w:pStyle w:val="Normal022"/>
        <w:framePr w:w="786" w:h="302" w:hRule="exact" w:wrap="auto" w:vAnchor="page" w:hAnchor="page" w:x="1701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1M009</w:t>
      </w:r>
    </w:p>
    <w:p w:rsidR="000A1F9B" w:rsidRDefault="00B27F83">
      <w:pPr>
        <w:pStyle w:val="Normal022"/>
        <w:framePr w:w="519" w:h="302" w:hRule="exact" w:wrap="auto" w:vAnchor="page" w:hAnchor="page" w:x="2487" w:y="516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74.6057</w:t>
      </w:r>
    </w:p>
    <w:p w:rsidR="000A1F9B" w:rsidRDefault="00B27F83">
      <w:pPr>
        <w:pStyle w:val="Normal022"/>
        <w:framePr w:w="864" w:h="302" w:hRule="exact" w:wrap="auto" w:vAnchor="page" w:hAnchor="page" w:x="387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557.6013</w:t>
      </w:r>
    </w:p>
    <w:p w:rsidR="000A1F9B" w:rsidRDefault="00B27F83">
      <w:pPr>
        <w:pStyle w:val="Normal022"/>
        <w:framePr w:w="864" w:h="302" w:hRule="exact" w:wrap="auto" w:vAnchor="page" w:hAnchor="page" w:x="4734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40.6978</w:t>
      </w:r>
    </w:p>
    <w:p w:rsidR="000A1F9B" w:rsidRDefault="00B27F83">
      <w:pPr>
        <w:pStyle w:val="Normal022"/>
        <w:framePr w:w="864" w:h="302" w:hRule="exact" w:wrap="auto" w:vAnchor="page" w:hAnchor="page" w:x="5598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80.</w:t>
      </w:r>
      <w:r>
        <w:rPr>
          <w:rFonts w:eastAsia="Times New Roman"/>
          <w:color w:val="000000"/>
          <w:kern w:val="2"/>
          <w:sz w:val="15"/>
        </w:rPr>
        <w:t>0110</w:t>
      </w:r>
    </w:p>
    <w:p w:rsidR="000A1F9B" w:rsidRDefault="00B27F83">
      <w:pPr>
        <w:pStyle w:val="Normal022"/>
        <w:framePr w:w="864" w:h="302" w:hRule="exact" w:wrap="auto" w:vAnchor="page" w:hAnchor="page" w:x="6462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151.7101</w:t>
      </w:r>
    </w:p>
    <w:p w:rsidR="000A1F9B" w:rsidRDefault="00B27F83">
      <w:pPr>
        <w:pStyle w:val="Normal022"/>
        <w:framePr w:w="864" w:h="302" w:hRule="exact" w:wrap="auto" w:vAnchor="page" w:hAnchor="page" w:x="732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27.5766</w:t>
      </w:r>
    </w:p>
    <w:p w:rsidR="000A1F9B" w:rsidRDefault="00B27F83">
      <w:pPr>
        <w:pStyle w:val="Normal022"/>
        <w:framePr w:w="864" w:h="302" w:hRule="exact" w:wrap="auto" w:vAnchor="page" w:hAnchor="page" w:x="9054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2.5215</w:t>
      </w:r>
    </w:p>
    <w:p w:rsidR="000A1F9B" w:rsidRDefault="00B27F83">
      <w:pPr>
        <w:pStyle w:val="Normal022"/>
        <w:framePr w:w="864" w:h="302" w:hRule="exact" w:wrap="auto" w:vAnchor="page" w:hAnchor="page" w:x="9918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0.6556</w:t>
      </w:r>
    </w:p>
    <w:p w:rsidR="000A1F9B" w:rsidRDefault="00B27F83">
      <w:pPr>
        <w:pStyle w:val="Normal022"/>
        <w:framePr w:w="864" w:h="302" w:hRule="exact" w:wrap="auto" w:vAnchor="page" w:hAnchor="page" w:x="10782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1.9531</w:t>
      </w:r>
    </w:p>
    <w:p w:rsidR="000A1F9B" w:rsidRDefault="00B27F83">
      <w:pPr>
        <w:pStyle w:val="Normal022"/>
        <w:framePr w:w="864" w:h="302" w:hRule="exact" w:wrap="auto" w:vAnchor="page" w:hAnchor="page" w:x="1164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159.5177</w:t>
      </w:r>
    </w:p>
    <w:p w:rsidR="000A1F9B" w:rsidRDefault="00B27F83">
      <w:pPr>
        <w:pStyle w:val="Normal022"/>
        <w:framePr w:w="864" w:h="302" w:hRule="exact" w:wrap="auto" w:vAnchor="page" w:hAnchor="page" w:x="1251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49.4636</w:t>
      </w:r>
    </w:p>
    <w:p w:rsidR="000A1F9B" w:rsidRDefault="00B27F83">
      <w:pPr>
        <w:pStyle w:val="Normal022"/>
        <w:framePr w:w="864" w:h="302" w:hRule="exact" w:wrap="auto" w:vAnchor="page" w:hAnchor="page" w:x="13374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48.3862</w:t>
      </w:r>
    </w:p>
    <w:p w:rsidR="000A1F9B" w:rsidRDefault="00B27F83">
      <w:pPr>
        <w:pStyle w:val="Normal022"/>
        <w:framePr w:w="786" w:h="302" w:hRule="exact" w:wrap="auto" w:vAnchor="page" w:hAnchor="page" w:x="1701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1M010</w:t>
      </w:r>
    </w:p>
    <w:p w:rsidR="000A1F9B" w:rsidRDefault="00B27F83">
      <w:pPr>
        <w:pStyle w:val="Normal022"/>
        <w:framePr w:w="519" w:h="302" w:hRule="exact" w:wrap="auto" w:vAnchor="page" w:hAnchor="page" w:x="2487" w:y="545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68.0523</w:t>
      </w:r>
    </w:p>
    <w:p w:rsidR="000A1F9B" w:rsidRDefault="00B27F83">
      <w:pPr>
        <w:pStyle w:val="Normal022"/>
        <w:framePr w:w="864" w:h="302" w:hRule="exact" w:wrap="auto" w:vAnchor="page" w:hAnchor="page" w:x="387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520.4055</w:t>
      </w:r>
    </w:p>
    <w:p w:rsidR="000A1F9B" w:rsidRDefault="00B27F83">
      <w:pPr>
        <w:pStyle w:val="Normal022"/>
        <w:framePr w:w="864" w:h="302" w:hRule="exact" w:wrap="auto" w:vAnchor="page" w:hAnchor="page" w:x="4734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34.3689</w:t>
      </w:r>
    </w:p>
    <w:p w:rsidR="000A1F9B" w:rsidRDefault="00B27F83">
      <w:pPr>
        <w:pStyle w:val="Normal022"/>
        <w:framePr w:w="864" w:h="302" w:hRule="exact" w:wrap="auto" w:vAnchor="page" w:hAnchor="page" w:x="5598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81.3886</w:t>
      </w:r>
    </w:p>
    <w:p w:rsidR="000A1F9B" w:rsidRDefault="00B27F83">
      <w:pPr>
        <w:pStyle w:val="Normal022"/>
        <w:framePr w:w="864" w:h="302" w:hRule="exact" w:wrap="auto" w:vAnchor="page" w:hAnchor="page" w:x="6462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146.8592</w:t>
      </w:r>
    </w:p>
    <w:p w:rsidR="000A1F9B" w:rsidRDefault="00B27F83">
      <w:pPr>
        <w:pStyle w:val="Normal022"/>
        <w:framePr w:w="864" w:h="302" w:hRule="exact" w:wrap="auto" w:vAnchor="page" w:hAnchor="page" w:x="732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27.4942</w:t>
      </w:r>
    </w:p>
    <w:p w:rsidR="000A1F9B" w:rsidRDefault="00B27F83">
      <w:pPr>
        <w:pStyle w:val="Normal022"/>
        <w:framePr w:w="864" w:h="302" w:hRule="exact" w:wrap="auto" w:vAnchor="page" w:hAnchor="page" w:x="9054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2.7713</w:t>
      </w:r>
    </w:p>
    <w:p w:rsidR="000A1F9B" w:rsidRDefault="00B27F83">
      <w:pPr>
        <w:pStyle w:val="Normal022"/>
        <w:framePr w:w="864" w:h="302" w:hRule="exact" w:wrap="auto" w:vAnchor="page" w:hAnchor="page" w:x="9918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0.5251</w:t>
      </w:r>
    </w:p>
    <w:p w:rsidR="000A1F9B" w:rsidRDefault="00B27F83">
      <w:pPr>
        <w:pStyle w:val="Normal022"/>
        <w:framePr w:w="864" w:h="302" w:hRule="exact" w:wrap="auto" w:vAnchor="page" w:hAnchor="page" w:x="10782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1.7211</w:t>
      </w:r>
    </w:p>
    <w:p w:rsidR="000A1F9B" w:rsidRDefault="00B27F83">
      <w:pPr>
        <w:pStyle w:val="Normal022"/>
        <w:framePr w:w="864" w:h="302" w:hRule="exact" w:wrap="auto" w:vAnchor="page" w:hAnchor="page" w:x="1164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131.5490</w:t>
      </w:r>
    </w:p>
    <w:p w:rsidR="000A1F9B" w:rsidRDefault="00B27F83">
      <w:pPr>
        <w:pStyle w:val="Normal022"/>
        <w:framePr w:w="864" w:h="302" w:hRule="exact" w:wrap="auto" w:vAnchor="page" w:hAnchor="page" w:x="1251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42.6585</w:t>
      </w:r>
    </w:p>
    <w:p w:rsidR="000A1F9B" w:rsidRDefault="00B27F83">
      <w:pPr>
        <w:pStyle w:val="Normal022"/>
        <w:framePr w:w="864" w:h="302" w:hRule="exact" w:wrap="auto" w:vAnchor="page" w:hAnchor="page" w:x="13374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50.8314</w:t>
      </w:r>
    </w:p>
    <w:p w:rsidR="000A1F9B" w:rsidRDefault="00B27F83">
      <w:pPr>
        <w:pStyle w:val="Normal022"/>
        <w:framePr w:w="786" w:h="302" w:hRule="exact" w:wrap="auto" w:vAnchor="page" w:hAnchor="page" w:x="1701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2M001</w:t>
      </w:r>
    </w:p>
    <w:p w:rsidR="000A1F9B" w:rsidRDefault="00B27F83">
      <w:pPr>
        <w:pStyle w:val="Normal022"/>
        <w:framePr w:w="519" w:h="302" w:hRule="exact" w:wrap="auto" w:vAnchor="page" w:hAnchor="page" w:x="2487" w:y="574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68.2241</w:t>
      </w:r>
    </w:p>
    <w:p w:rsidR="000A1F9B" w:rsidRDefault="00B27F83">
      <w:pPr>
        <w:pStyle w:val="Normal022"/>
        <w:framePr w:w="864" w:h="302" w:hRule="exact" w:wrap="auto" w:vAnchor="page" w:hAnchor="page" w:x="387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561.2156</w:t>
      </w:r>
    </w:p>
    <w:p w:rsidR="000A1F9B" w:rsidRDefault="00B27F83">
      <w:pPr>
        <w:pStyle w:val="Normal022"/>
        <w:framePr w:w="864" w:h="302" w:hRule="exact" w:wrap="auto" w:vAnchor="page" w:hAnchor="page" w:x="4734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40.0431</w:t>
      </w:r>
    </w:p>
    <w:p w:rsidR="000A1F9B" w:rsidRDefault="00B27F83">
      <w:pPr>
        <w:pStyle w:val="Normal022"/>
        <w:framePr w:w="864" w:h="302" w:hRule="exact" w:wrap="auto" w:vAnchor="page" w:hAnchor="page" w:x="5598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75.3159</w:t>
      </w:r>
    </w:p>
    <w:p w:rsidR="000A1F9B" w:rsidRDefault="00B27F83">
      <w:pPr>
        <w:pStyle w:val="Normal022"/>
        <w:framePr w:w="864" w:h="302" w:hRule="exact" w:wrap="auto" w:vAnchor="page" w:hAnchor="page" w:x="6462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144.8869</w:t>
      </w:r>
    </w:p>
    <w:p w:rsidR="000A1F9B" w:rsidRDefault="00B27F83">
      <w:pPr>
        <w:pStyle w:val="Normal022"/>
        <w:framePr w:w="864" w:h="302" w:hRule="exact" w:wrap="auto" w:vAnchor="page" w:hAnchor="page" w:x="732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19.</w:t>
      </w:r>
      <w:r>
        <w:rPr>
          <w:rFonts w:eastAsia="Times New Roman"/>
          <w:color w:val="000000"/>
          <w:kern w:val="2"/>
          <w:sz w:val="15"/>
        </w:rPr>
        <w:t>9824</w:t>
      </w:r>
    </w:p>
    <w:p w:rsidR="000A1F9B" w:rsidRDefault="00B27F83">
      <w:pPr>
        <w:pStyle w:val="Normal022"/>
        <w:framePr w:w="864" w:h="302" w:hRule="exact" w:wrap="auto" w:vAnchor="page" w:hAnchor="page" w:x="9054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3.9573</w:t>
      </w:r>
    </w:p>
    <w:p w:rsidR="000A1F9B" w:rsidRDefault="00B27F83">
      <w:pPr>
        <w:pStyle w:val="Normal022"/>
        <w:framePr w:w="864" w:h="302" w:hRule="exact" w:wrap="auto" w:vAnchor="page" w:hAnchor="page" w:x="9918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0.5779</w:t>
      </w:r>
    </w:p>
    <w:p w:rsidR="000A1F9B" w:rsidRDefault="00B27F83">
      <w:pPr>
        <w:pStyle w:val="Normal022"/>
        <w:framePr w:w="864" w:h="302" w:hRule="exact" w:wrap="auto" w:vAnchor="page" w:hAnchor="page" w:x="10782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2.5909</w:t>
      </w:r>
    </w:p>
    <w:p w:rsidR="000A1F9B" w:rsidRDefault="00B27F83">
      <w:pPr>
        <w:pStyle w:val="Normal022"/>
        <w:framePr w:w="864" w:h="302" w:hRule="exact" w:wrap="auto" w:vAnchor="page" w:hAnchor="page" w:x="1164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160.6034</w:t>
      </w:r>
    </w:p>
    <w:p w:rsidR="000A1F9B" w:rsidRDefault="00B27F83">
      <w:pPr>
        <w:pStyle w:val="Normal022"/>
        <w:framePr w:w="864" w:h="302" w:hRule="exact" w:wrap="auto" w:vAnchor="page" w:hAnchor="page" w:x="1251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41.0226</w:t>
      </w:r>
    </w:p>
    <w:p w:rsidR="000A1F9B" w:rsidRDefault="00B27F83">
      <w:pPr>
        <w:pStyle w:val="Normal022"/>
        <w:framePr w:w="864" w:h="302" w:hRule="exact" w:wrap="auto" w:vAnchor="page" w:hAnchor="page" w:x="13374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54.2805</w:t>
      </w:r>
    </w:p>
    <w:p w:rsidR="000A1F9B" w:rsidRDefault="00B27F83">
      <w:pPr>
        <w:pStyle w:val="Normal022"/>
        <w:framePr w:w="786" w:h="302" w:hRule="exact" w:wrap="auto" w:vAnchor="page" w:hAnchor="page" w:x="1701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2M002</w:t>
      </w:r>
    </w:p>
    <w:p w:rsidR="000A1F9B" w:rsidRDefault="00B27F83">
      <w:pPr>
        <w:pStyle w:val="Normal022"/>
        <w:framePr w:w="519" w:h="302" w:hRule="exact" w:wrap="auto" w:vAnchor="page" w:hAnchor="page" w:x="2487" w:y="603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55.5067</w:t>
      </w:r>
    </w:p>
    <w:p w:rsidR="000A1F9B" w:rsidRDefault="00B27F83">
      <w:pPr>
        <w:pStyle w:val="Normal022"/>
        <w:framePr w:w="864" w:h="302" w:hRule="exact" w:wrap="auto" w:vAnchor="page" w:hAnchor="page" w:x="387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428.1180</w:t>
      </w:r>
    </w:p>
    <w:p w:rsidR="000A1F9B" w:rsidRDefault="00B27F83">
      <w:pPr>
        <w:pStyle w:val="Normal022"/>
        <w:framePr w:w="864" w:h="302" w:hRule="exact" w:wrap="auto" w:vAnchor="page" w:hAnchor="page" w:x="4734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33.1619</w:t>
      </w:r>
    </w:p>
    <w:p w:rsidR="000A1F9B" w:rsidRDefault="00B27F83">
      <w:pPr>
        <w:pStyle w:val="Normal022"/>
        <w:framePr w:w="864" w:h="302" w:hRule="exact" w:wrap="auto" w:vAnchor="page" w:hAnchor="page" w:x="5598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65.5338</w:t>
      </w:r>
    </w:p>
    <w:p w:rsidR="000A1F9B" w:rsidRDefault="00B27F83">
      <w:pPr>
        <w:pStyle w:val="Normal022"/>
        <w:framePr w:w="864" w:h="302" w:hRule="exact" w:wrap="auto" w:vAnchor="page" w:hAnchor="page" w:x="6462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124.3829</w:t>
      </w:r>
    </w:p>
    <w:p w:rsidR="000A1F9B" w:rsidRDefault="00B27F83">
      <w:pPr>
        <w:pStyle w:val="Normal022"/>
        <w:framePr w:w="864" w:h="302" w:hRule="exact" w:wrap="auto" w:vAnchor="page" w:hAnchor="page" w:x="732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21.0125</w:t>
      </w:r>
    </w:p>
    <w:p w:rsidR="000A1F9B" w:rsidRDefault="00B27F83">
      <w:pPr>
        <w:pStyle w:val="Normal022"/>
        <w:framePr w:w="864" w:h="302" w:hRule="exact" w:wrap="auto" w:vAnchor="page" w:hAnchor="page" w:x="9054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2.8422</w:t>
      </w:r>
    </w:p>
    <w:p w:rsidR="000A1F9B" w:rsidRDefault="00B27F83">
      <w:pPr>
        <w:pStyle w:val="Normal022"/>
        <w:framePr w:w="864" w:h="302" w:hRule="exact" w:wrap="auto" w:vAnchor="page" w:hAnchor="page" w:x="9918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0.5282</w:t>
      </w:r>
    </w:p>
    <w:p w:rsidR="000A1F9B" w:rsidRDefault="00B27F83">
      <w:pPr>
        <w:pStyle w:val="Normal022"/>
        <w:framePr w:w="864" w:h="302" w:hRule="exact" w:wrap="auto" w:vAnchor="page" w:hAnchor="page" w:x="10782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2.1503</w:t>
      </w:r>
    </w:p>
    <w:p w:rsidR="000A1F9B" w:rsidRDefault="00B27F83">
      <w:pPr>
        <w:pStyle w:val="Normal022"/>
        <w:framePr w:w="864" w:h="302" w:hRule="exact" w:wrap="auto" w:vAnchor="page" w:hAnchor="page" w:x="1164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148.2423</w:t>
      </w:r>
    </w:p>
    <w:p w:rsidR="000A1F9B" w:rsidRDefault="00B27F83">
      <w:pPr>
        <w:pStyle w:val="Normal022"/>
        <w:framePr w:w="864" w:h="302" w:hRule="exact" w:wrap="auto" w:vAnchor="page" w:hAnchor="page" w:x="1251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42.7730</w:t>
      </w:r>
    </w:p>
    <w:p w:rsidR="000A1F9B" w:rsidRDefault="00B27F83">
      <w:pPr>
        <w:pStyle w:val="Normal022"/>
        <w:framePr w:w="864" w:h="302" w:hRule="exact" w:wrap="auto" w:vAnchor="page" w:hAnchor="page" w:x="13374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54.4690</w:t>
      </w:r>
    </w:p>
    <w:p w:rsidR="000A1F9B" w:rsidRDefault="00B27F83">
      <w:pPr>
        <w:pStyle w:val="Normal022"/>
        <w:framePr w:w="786" w:h="302" w:hRule="exact" w:wrap="auto" w:vAnchor="page" w:hAnchor="page" w:x="1701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2M003</w:t>
      </w:r>
    </w:p>
    <w:p w:rsidR="000A1F9B" w:rsidRDefault="00B27F83">
      <w:pPr>
        <w:pStyle w:val="Normal022"/>
        <w:framePr w:w="519" w:h="302" w:hRule="exact" w:wrap="auto" w:vAnchor="page" w:hAnchor="page" w:x="2487" w:y="632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65.5965</w:t>
      </w:r>
    </w:p>
    <w:p w:rsidR="000A1F9B" w:rsidRDefault="00B27F83">
      <w:pPr>
        <w:pStyle w:val="Normal022"/>
        <w:framePr w:w="864" w:h="302" w:hRule="exact" w:wrap="auto" w:vAnchor="page" w:hAnchor="page" w:x="387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459.7517</w:t>
      </w:r>
    </w:p>
    <w:p w:rsidR="000A1F9B" w:rsidRDefault="00B27F83">
      <w:pPr>
        <w:pStyle w:val="Normal022"/>
        <w:framePr w:w="864" w:h="302" w:hRule="exact" w:wrap="auto" w:vAnchor="page" w:hAnchor="page" w:x="4734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32.0191</w:t>
      </w:r>
    </w:p>
    <w:p w:rsidR="000A1F9B" w:rsidRDefault="00B27F83">
      <w:pPr>
        <w:pStyle w:val="Normal022"/>
        <w:framePr w:w="864" w:h="302" w:hRule="exact" w:wrap="auto" w:vAnchor="page" w:hAnchor="page" w:x="5598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68.9498</w:t>
      </w:r>
    </w:p>
    <w:p w:rsidR="000A1F9B" w:rsidRDefault="00B27F83">
      <w:pPr>
        <w:pStyle w:val="Normal022"/>
        <w:framePr w:w="864" w:h="302" w:hRule="exact" w:wrap="auto" w:vAnchor="page" w:hAnchor="page" w:x="6462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134.6401</w:t>
      </w:r>
    </w:p>
    <w:p w:rsidR="000A1F9B" w:rsidRDefault="00B27F83">
      <w:pPr>
        <w:pStyle w:val="Normal022"/>
        <w:framePr w:w="864" w:h="302" w:hRule="exact" w:wrap="auto" w:vAnchor="page" w:hAnchor="page" w:x="732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21.4770</w:t>
      </w:r>
    </w:p>
    <w:p w:rsidR="000A1F9B" w:rsidRDefault="00B27F83">
      <w:pPr>
        <w:pStyle w:val="Normal022"/>
        <w:framePr w:w="864" w:h="302" w:hRule="exact" w:wrap="auto" w:vAnchor="page" w:hAnchor="page" w:x="9054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2.1879</w:t>
      </w:r>
    </w:p>
    <w:p w:rsidR="000A1F9B" w:rsidRDefault="00B27F83">
      <w:pPr>
        <w:pStyle w:val="Normal022"/>
        <w:framePr w:w="864" w:h="302" w:hRule="exact" w:wrap="auto" w:vAnchor="page" w:hAnchor="page" w:x="9918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0.5001</w:t>
      </w:r>
    </w:p>
    <w:p w:rsidR="000A1F9B" w:rsidRDefault="00B27F83">
      <w:pPr>
        <w:pStyle w:val="Normal022"/>
        <w:framePr w:w="864" w:h="302" w:hRule="exact" w:wrap="auto" w:vAnchor="page" w:hAnchor="page" w:x="10782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3.2238</w:t>
      </w:r>
    </w:p>
    <w:p w:rsidR="000A1F9B" w:rsidRDefault="00B27F83">
      <w:pPr>
        <w:pStyle w:val="Normal022"/>
        <w:framePr w:w="864" w:h="302" w:hRule="exact" w:wrap="auto" w:vAnchor="page" w:hAnchor="page" w:x="1164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140.1366</w:t>
      </w:r>
    </w:p>
    <w:p w:rsidR="000A1F9B" w:rsidRDefault="00B27F83">
      <w:pPr>
        <w:pStyle w:val="Normal022"/>
        <w:framePr w:w="864" w:h="302" w:hRule="exact" w:wrap="auto" w:vAnchor="page" w:hAnchor="page" w:x="1251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43.5033</w:t>
      </w:r>
    </w:p>
    <w:p w:rsidR="000A1F9B" w:rsidRDefault="00B27F83">
      <w:pPr>
        <w:pStyle w:val="Normal022"/>
        <w:framePr w:w="864" w:h="302" w:hRule="exact" w:wrap="auto" w:vAnchor="page" w:hAnchor="page" w:x="13374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46.9325</w:t>
      </w:r>
    </w:p>
    <w:p w:rsidR="000A1F9B" w:rsidRDefault="00B27F83">
      <w:pPr>
        <w:pStyle w:val="Normal022"/>
        <w:framePr w:w="786" w:h="302" w:hRule="exact" w:wrap="auto" w:vAnchor="page" w:hAnchor="page" w:x="1701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2M004</w:t>
      </w:r>
    </w:p>
    <w:p w:rsidR="000A1F9B" w:rsidRDefault="00B27F83">
      <w:pPr>
        <w:pStyle w:val="Normal022"/>
        <w:framePr w:w="519" w:h="302" w:hRule="exact" w:wrap="auto" w:vAnchor="page" w:hAnchor="page" w:x="2487" w:y="662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61.9830</w:t>
      </w:r>
    </w:p>
    <w:p w:rsidR="000A1F9B" w:rsidRDefault="00B27F83">
      <w:pPr>
        <w:pStyle w:val="Normal022"/>
        <w:framePr w:w="864" w:h="302" w:hRule="exact" w:wrap="auto" w:vAnchor="page" w:hAnchor="page" w:x="387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477.8765</w:t>
      </w:r>
    </w:p>
    <w:p w:rsidR="000A1F9B" w:rsidRDefault="00B27F83">
      <w:pPr>
        <w:pStyle w:val="Normal022"/>
        <w:framePr w:w="864" w:h="302" w:hRule="exact" w:wrap="auto" w:vAnchor="page" w:hAnchor="page" w:x="4734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31.7266</w:t>
      </w:r>
    </w:p>
    <w:p w:rsidR="000A1F9B" w:rsidRDefault="00B27F83">
      <w:pPr>
        <w:pStyle w:val="Normal022"/>
        <w:framePr w:w="864" w:h="302" w:hRule="exact" w:wrap="auto" w:vAnchor="page" w:hAnchor="page" w:x="5598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73.1168</w:t>
      </w:r>
    </w:p>
    <w:p w:rsidR="000A1F9B" w:rsidRDefault="00B27F83">
      <w:pPr>
        <w:pStyle w:val="Normal022"/>
        <w:framePr w:w="864" w:h="302" w:hRule="exact" w:wrap="auto" w:vAnchor="page" w:hAnchor="page" w:x="6462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134.8346</w:t>
      </w:r>
    </w:p>
    <w:p w:rsidR="000A1F9B" w:rsidRDefault="00B27F83">
      <w:pPr>
        <w:pStyle w:val="Normal022"/>
        <w:framePr w:w="864" w:h="302" w:hRule="exact" w:wrap="auto" w:vAnchor="page" w:hAnchor="page" w:x="732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23.7519</w:t>
      </w:r>
    </w:p>
    <w:p w:rsidR="000A1F9B" w:rsidRDefault="00B27F83">
      <w:pPr>
        <w:pStyle w:val="Normal022"/>
        <w:framePr w:w="864" w:h="302" w:hRule="exact" w:wrap="auto" w:vAnchor="page" w:hAnchor="page" w:x="9054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2.4985</w:t>
      </w:r>
    </w:p>
    <w:p w:rsidR="000A1F9B" w:rsidRDefault="00B27F83">
      <w:pPr>
        <w:pStyle w:val="Normal022"/>
        <w:framePr w:w="864" w:h="302" w:hRule="exact" w:wrap="auto" w:vAnchor="page" w:hAnchor="page" w:x="9918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0.5397</w:t>
      </w:r>
    </w:p>
    <w:p w:rsidR="000A1F9B" w:rsidRDefault="00B27F83">
      <w:pPr>
        <w:pStyle w:val="Normal022"/>
        <w:framePr w:w="864" w:h="302" w:hRule="exact" w:wrap="auto" w:vAnchor="page" w:hAnchor="page" w:x="10782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2.5078</w:t>
      </w:r>
    </w:p>
    <w:p w:rsidR="000A1F9B" w:rsidRDefault="00B27F83">
      <w:pPr>
        <w:pStyle w:val="Normal022"/>
        <w:framePr w:w="864" w:h="302" w:hRule="exact" w:wrap="auto" w:vAnchor="page" w:hAnchor="page" w:x="1164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142.5720</w:t>
      </w:r>
    </w:p>
    <w:p w:rsidR="000A1F9B" w:rsidRDefault="00B27F83">
      <w:pPr>
        <w:pStyle w:val="Normal022"/>
        <w:framePr w:w="864" w:h="302" w:hRule="exact" w:wrap="auto" w:vAnchor="page" w:hAnchor="page" w:x="1251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44.8658</w:t>
      </w:r>
    </w:p>
    <w:p w:rsidR="000A1F9B" w:rsidRDefault="00B27F83">
      <w:pPr>
        <w:pStyle w:val="Normal022"/>
        <w:framePr w:w="864" w:h="302" w:hRule="exact" w:wrap="auto" w:vAnchor="page" w:hAnchor="page" w:x="13374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57.1721</w:t>
      </w:r>
    </w:p>
    <w:p w:rsidR="000A1F9B" w:rsidRDefault="00B27F83">
      <w:pPr>
        <w:pStyle w:val="Normal022"/>
        <w:framePr w:w="786" w:h="302" w:hRule="exact" w:wrap="auto" w:vAnchor="page" w:hAnchor="page" w:x="1701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2M005</w:t>
      </w:r>
    </w:p>
    <w:p w:rsidR="000A1F9B" w:rsidRDefault="00B27F83">
      <w:pPr>
        <w:pStyle w:val="Normal022"/>
        <w:framePr w:w="519" w:h="302" w:hRule="exact" w:wrap="auto" w:vAnchor="page" w:hAnchor="page" w:x="2487" w:y="691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63.8423</w:t>
      </w:r>
    </w:p>
    <w:p w:rsidR="000A1F9B" w:rsidRDefault="00B27F83">
      <w:pPr>
        <w:pStyle w:val="Normal022"/>
        <w:framePr w:w="864" w:h="302" w:hRule="exact" w:wrap="auto" w:vAnchor="page" w:hAnchor="page" w:x="387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515.1260</w:t>
      </w:r>
    </w:p>
    <w:p w:rsidR="000A1F9B" w:rsidRDefault="00B27F83">
      <w:pPr>
        <w:pStyle w:val="Normal022"/>
        <w:framePr w:w="864" w:h="302" w:hRule="exact" w:wrap="auto" w:vAnchor="page" w:hAnchor="page" w:x="4734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31.6170</w:t>
      </w:r>
    </w:p>
    <w:p w:rsidR="000A1F9B" w:rsidRDefault="00B27F83">
      <w:pPr>
        <w:pStyle w:val="Normal022"/>
        <w:framePr w:w="864" w:h="302" w:hRule="exact" w:wrap="auto" w:vAnchor="page" w:hAnchor="page" w:x="5598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72.8422</w:t>
      </w:r>
    </w:p>
    <w:p w:rsidR="000A1F9B" w:rsidRDefault="00B27F83">
      <w:pPr>
        <w:pStyle w:val="Normal022"/>
        <w:framePr w:w="864" w:h="302" w:hRule="exact" w:wrap="auto" w:vAnchor="page" w:hAnchor="page" w:x="6462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147.7919</w:t>
      </w:r>
    </w:p>
    <w:p w:rsidR="000A1F9B" w:rsidRDefault="00B27F83">
      <w:pPr>
        <w:pStyle w:val="Normal022"/>
        <w:framePr w:w="864" w:h="302" w:hRule="exact" w:wrap="auto" w:vAnchor="page" w:hAnchor="page" w:x="732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35.3770</w:t>
      </w:r>
    </w:p>
    <w:p w:rsidR="000A1F9B" w:rsidRDefault="00B27F83">
      <w:pPr>
        <w:pStyle w:val="Normal022"/>
        <w:framePr w:w="864" w:h="302" w:hRule="exact" w:wrap="auto" w:vAnchor="page" w:hAnchor="page" w:x="9054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2.5817</w:t>
      </w:r>
    </w:p>
    <w:p w:rsidR="000A1F9B" w:rsidRDefault="00B27F83">
      <w:pPr>
        <w:pStyle w:val="Normal022"/>
        <w:framePr w:w="864" w:h="302" w:hRule="exact" w:wrap="auto" w:vAnchor="page" w:hAnchor="page" w:x="9918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0.6754</w:t>
      </w:r>
    </w:p>
    <w:p w:rsidR="000A1F9B" w:rsidRDefault="00B27F83">
      <w:pPr>
        <w:pStyle w:val="Normal022"/>
        <w:framePr w:w="864" w:h="302" w:hRule="exact" w:wrap="auto" w:vAnchor="page" w:hAnchor="page" w:x="10782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3.7839</w:t>
      </w:r>
    </w:p>
    <w:p w:rsidR="000A1F9B" w:rsidRDefault="00B27F83">
      <w:pPr>
        <w:pStyle w:val="Normal022"/>
        <w:framePr w:w="864" w:h="302" w:hRule="exact" w:wrap="auto" w:vAnchor="page" w:hAnchor="page" w:x="1164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152.7349</w:t>
      </w:r>
    </w:p>
    <w:p w:rsidR="000A1F9B" w:rsidRDefault="00B27F83">
      <w:pPr>
        <w:pStyle w:val="Normal022"/>
        <w:framePr w:w="864" w:h="302" w:hRule="exact" w:wrap="auto" w:vAnchor="page" w:hAnchor="page" w:x="1251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43.5482</w:t>
      </w:r>
    </w:p>
    <w:p w:rsidR="000A1F9B" w:rsidRDefault="00B27F83">
      <w:pPr>
        <w:pStyle w:val="Normal022"/>
        <w:framePr w:w="864" w:h="302" w:hRule="exact" w:wrap="auto" w:vAnchor="page" w:hAnchor="page" w:x="13374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49.8276</w:t>
      </w:r>
    </w:p>
    <w:p w:rsidR="000A1F9B" w:rsidRDefault="00B27F83">
      <w:pPr>
        <w:pStyle w:val="Normal022"/>
        <w:framePr w:w="786" w:h="302" w:hRule="exact" w:wrap="auto" w:vAnchor="page" w:hAnchor="page" w:x="1701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2M</w:t>
      </w:r>
      <w:r>
        <w:rPr>
          <w:rFonts w:eastAsia="Times New Roman"/>
          <w:b/>
          <w:color w:val="000000"/>
          <w:kern w:val="2"/>
          <w:sz w:val="15"/>
        </w:rPr>
        <w:t>006</w:t>
      </w:r>
    </w:p>
    <w:p w:rsidR="000A1F9B" w:rsidRDefault="00B27F83">
      <w:pPr>
        <w:pStyle w:val="Normal022"/>
        <w:framePr w:w="519" w:h="302" w:hRule="exact" w:wrap="auto" w:vAnchor="page" w:hAnchor="page" w:x="2487" w:y="720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57.5239</w:t>
      </w:r>
    </w:p>
    <w:p w:rsidR="000A1F9B" w:rsidRDefault="00B27F83">
      <w:pPr>
        <w:pStyle w:val="Normal022"/>
        <w:framePr w:w="864" w:h="302" w:hRule="exact" w:wrap="auto" w:vAnchor="page" w:hAnchor="page" w:x="387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440.3164</w:t>
      </w:r>
    </w:p>
    <w:p w:rsidR="000A1F9B" w:rsidRDefault="00B27F83">
      <w:pPr>
        <w:pStyle w:val="Normal022"/>
        <w:framePr w:w="864" w:h="302" w:hRule="exact" w:wrap="auto" w:vAnchor="page" w:hAnchor="page" w:x="4734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37.4134</w:t>
      </w:r>
    </w:p>
    <w:p w:rsidR="000A1F9B" w:rsidRDefault="00B27F83">
      <w:pPr>
        <w:pStyle w:val="Normal022"/>
        <w:framePr w:w="864" w:h="302" w:hRule="exact" w:wrap="auto" w:vAnchor="page" w:hAnchor="page" w:x="5598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63.7418</w:t>
      </w:r>
    </w:p>
    <w:p w:rsidR="000A1F9B" w:rsidRDefault="00B27F83">
      <w:pPr>
        <w:pStyle w:val="Normal022"/>
        <w:framePr w:w="864" w:h="302" w:hRule="exact" w:wrap="auto" w:vAnchor="page" w:hAnchor="page" w:x="6462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113.0437</w:t>
      </w:r>
    </w:p>
    <w:p w:rsidR="000A1F9B" w:rsidRDefault="00B27F83">
      <w:pPr>
        <w:pStyle w:val="Normal022"/>
        <w:framePr w:w="864" w:h="302" w:hRule="exact" w:wrap="auto" w:vAnchor="page" w:hAnchor="page" w:x="732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17.0316</w:t>
      </w:r>
    </w:p>
    <w:p w:rsidR="000A1F9B" w:rsidRDefault="00B27F83">
      <w:pPr>
        <w:pStyle w:val="Normal022"/>
        <w:framePr w:w="864" w:h="302" w:hRule="exact" w:wrap="auto" w:vAnchor="page" w:hAnchor="page" w:x="9054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2.3004</w:t>
      </w:r>
    </w:p>
    <w:p w:rsidR="000A1F9B" w:rsidRDefault="00B27F83">
      <w:pPr>
        <w:pStyle w:val="Normal022"/>
        <w:framePr w:w="864" w:h="302" w:hRule="exact" w:wrap="auto" w:vAnchor="page" w:hAnchor="page" w:x="9918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0.5224</w:t>
      </w:r>
    </w:p>
    <w:p w:rsidR="000A1F9B" w:rsidRDefault="00B27F83">
      <w:pPr>
        <w:pStyle w:val="Normal022"/>
        <w:framePr w:w="864" w:h="302" w:hRule="exact" w:wrap="auto" w:vAnchor="page" w:hAnchor="page" w:x="10782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2.0693</w:t>
      </w:r>
    </w:p>
    <w:p w:rsidR="000A1F9B" w:rsidRDefault="00B27F83">
      <w:pPr>
        <w:pStyle w:val="Normal022"/>
        <w:framePr w:w="864" w:h="302" w:hRule="exact" w:wrap="auto" w:vAnchor="page" w:hAnchor="page" w:x="1164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157.4184</w:t>
      </w:r>
    </w:p>
    <w:p w:rsidR="000A1F9B" w:rsidRDefault="00B27F83">
      <w:pPr>
        <w:pStyle w:val="Normal022"/>
        <w:framePr w:w="864" w:h="302" w:hRule="exact" w:wrap="auto" w:vAnchor="page" w:hAnchor="page" w:x="1251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43.9176</w:t>
      </w:r>
    </w:p>
    <w:p w:rsidR="000A1F9B" w:rsidRDefault="00B27F83">
      <w:pPr>
        <w:pStyle w:val="Normal022"/>
        <w:framePr w:w="864" w:h="302" w:hRule="exact" w:wrap="auto" w:vAnchor="page" w:hAnchor="page" w:x="13374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64.9372</w:t>
      </w:r>
    </w:p>
    <w:p w:rsidR="000A1F9B" w:rsidRDefault="00B27F83">
      <w:pPr>
        <w:pStyle w:val="Normal022"/>
        <w:framePr w:w="786" w:h="302" w:hRule="exact" w:wrap="auto" w:vAnchor="page" w:hAnchor="page" w:x="1701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2M007</w:t>
      </w:r>
    </w:p>
    <w:p w:rsidR="000A1F9B" w:rsidRDefault="00B27F83">
      <w:pPr>
        <w:pStyle w:val="Normal022"/>
        <w:framePr w:w="519" w:h="302" w:hRule="exact" w:wrap="auto" w:vAnchor="page" w:hAnchor="page" w:x="2487" w:y="749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66.5420</w:t>
      </w:r>
    </w:p>
    <w:p w:rsidR="000A1F9B" w:rsidRDefault="00B27F83">
      <w:pPr>
        <w:pStyle w:val="Normal022"/>
        <w:framePr w:w="864" w:h="302" w:hRule="exact" w:wrap="auto" w:vAnchor="page" w:hAnchor="page" w:x="387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486.4055</w:t>
      </w:r>
    </w:p>
    <w:p w:rsidR="000A1F9B" w:rsidRDefault="00B27F83">
      <w:pPr>
        <w:pStyle w:val="Normal022"/>
        <w:framePr w:w="864" w:h="302" w:hRule="exact" w:wrap="auto" w:vAnchor="page" w:hAnchor="page" w:x="4734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37.1837</w:t>
      </w:r>
    </w:p>
    <w:p w:rsidR="000A1F9B" w:rsidRDefault="00B27F83">
      <w:pPr>
        <w:pStyle w:val="Normal022"/>
        <w:framePr w:w="864" w:h="302" w:hRule="exact" w:wrap="auto" w:vAnchor="page" w:hAnchor="page" w:x="5598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77.0411</w:t>
      </w:r>
    </w:p>
    <w:p w:rsidR="000A1F9B" w:rsidRDefault="00B27F83">
      <w:pPr>
        <w:pStyle w:val="Normal022"/>
        <w:framePr w:w="864" w:h="302" w:hRule="exact" w:wrap="auto" w:vAnchor="page" w:hAnchor="page" w:x="6462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128.3888</w:t>
      </w:r>
    </w:p>
    <w:p w:rsidR="000A1F9B" w:rsidRDefault="00B27F83">
      <w:pPr>
        <w:pStyle w:val="Normal022"/>
        <w:framePr w:w="864" w:h="302" w:hRule="exact" w:wrap="auto" w:vAnchor="page" w:hAnchor="page" w:x="732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17.2681</w:t>
      </w:r>
    </w:p>
    <w:p w:rsidR="000A1F9B" w:rsidRDefault="00B27F83">
      <w:pPr>
        <w:pStyle w:val="Normal022"/>
        <w:framePr w:w="864" w:h="302" w:hRule="exact" w:wrap="auto" w:vAnchor="page" w:hAnchor="page" w:x="9054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2.3172</w:t>
      </w:r>
    </w:p>
    <w:p w:rsidR="000A1F9B" w:rsidRDefault="00B27F83">
      <w:pPr>
        <w:pStyle w:val="Normal022"/>
        <w:framePr w:w="864" w:h="302" w:hRule="exact" w:wrap="auto" w:vAnchor="page" w:hAnchor="page" w:x="9918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0.4217</w:t>
      </w:r>
    </w:p>
    <w:p w:rsidR="000A1F9B" w:rsidRDefault="00B27F83">
      <w:pPr>
        <w:pStyle w:val="Normal022"/>
        <w:framePr w:w="864" w:h="302" w:hRule="exact" w:wrap="auto" w:vAnchor="page" w:hAnchor="page" w:x="10782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2.7258</w:t>
      </w:r>
    </w:p>
    <w:p w:rsidR="000A1F9B" w:rsidRDefault="00B27F83">
      <w:pPr>
        <w:pStyle w:val="Normal022"/>
        <w:framePr w:w="864" w:h="302" w:hRule="exact" w:wrap="auto" w:vAnchor="page" w:hAnchor="page" w:x="1164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163.4336</w:t>
      </w:r>
    </w:p>
    <w:p w:rsidR="000A1F9B" w:rsidRDefault="00B27F83">
      <w:pPr>
        <w:pStyle w:val="Normal022"/>
        <w:framePr w:w="864" w:h="302" w:hRule="exact" w:wrap="auto" w:vAnchor="page" w:hAnchor="page" w:x="1251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43.0615</w:t>
      </w:r>
    </w:p>
    <w:p w:rsidR="000A1F9B" w:rsidRDefault="00B27F83">
      <w:pPr>
        <w:pStyle w:val="Normal022"/>
        <w:framePr w:w="864" w:h="302" w:hRule="exact" w:wrap="auto" w:vAnchor="page" w:hAnchor="page" w:x="13374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58.1384</w:t>
      </w:r>
    </w:p>
    <w:p w:rsidR="000A1F9B" w:rsidRDefault="00B27F83">
      <w:pPr>
        <w:pStyle w:val="Normal022"/>
        <w:framePr w:w="786" w:h="302" w:hRule="exact" w:wrap="auto" w:vAnchor="page" w:hAnchor="page" w:x="1701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2M008</w:t>
      </w:r>
    </w:p>
    <w:p w:rsidR="000A1F9B" w:rsidRDefault="00B27F83">
      <w:pPr>
        <w:pStyle w:val="Normal022"/>
        <w:framePr w:w="519" w:h="302" w:hRule="exact" w:wrap="auto" w:vAnchor="page" w:hAnchor="page" w:x="2487" w:y="778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57.1358</w:t>
      </w:r>
    </w:p>
    <w:p w:rsidR="000A1F9B" w:rsidRDefault="00B27F83">
      <w:pPr>
        <w:pStyle w:val="Normal022"/>
        <w:framePr w:w="864" w:h="302" w:hRule="exact" w:wrap="auto" w:vAnchor="page" w:hAnchor="page" w:x="3870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441.8296</w:t>
      </w:r>
    </w:p>
    <w:p w:rsidR="000A1F9B" w:rsidRDefault="00B27F83">
      <w:pPr>
        <w:pStyle w:val="Normal022"/>
        <w:framePr w:w="864" w:h="302" w:hRule="exact" w:wrap="auto" w:vAnchor="page" w:hAnchor="page" w:x="4734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35.</w:t>
      </w:r>
      <w:r>
        <w:rPr>
          <w:rFonts w:eastAsia="Times New Roman"/>
          <w:color w:val="000000"/>
          <w:kern w:val="2"/>
          <w:sz w:val="15"/>
        </w:rPr>
        <w:t>0181</w:t>
      </w:r>
    </w:p>
    <w:p w:rsidR="000A1F9B" w:rsidRDefault="00B27F83">
      <w:pPr>
        <w:pStyle w:val="Normal022"/>
        <w:framePr w:w="864" w:h="302" w:hRule="exact" w:wrap="auto" w:vAnchor="page" w:hAnchor="page" w:x="5598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70.7490</w:t>
      </w:r>
    </w:p>
    <w:p w:rsidR="000A1F9B" w:rsidRDefault="00B27F83">
      <w:pPr>
        <w:pStyle w:val="Normal022"/>
        <w:framePr w:w="864" w:h="302" w:hRule="exact" w:wrap="auto" w:vAnchor="page" w:hAnchor="page" w:x="6462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118.3654</w:t>
      </w:r>
    </w:p>
    <w:p w:rsidR="000A1F9B" w:rsidRDefault="00B27F83">
      <w:pPr>
        <w:pStyle w:val="Normal022"/>
        <w:framePr w:w="864" w:h="302" w:hRule="exact" w:wrap="auto" w:vAnchor="page" w:hAnchor="page" w:x="7326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13.5884</w:t>
      </w:r>
    </w:p>
    <w:p w:rsidR="000A1F9B" w:rsidRDefault="00B27F83">
      <w:pPr>
        <w:pStyle w:val="Normal022"/>
        <w:framePr w:w="864" w:h="302" w:hRule="exact" w:wrap="auto" w:vAnchor="page" w:hAnchor="page" w:x="9054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2.5939</w:t>
      </w:r>
    </w:p>
    <w:p w:rsidR="000A1F9B" w:rsidRDefault="00B27F83">
      <w:pPr>
        <w:pStyle w:val="Normal022"/>
        <w:framePr w:w="864" w:h="302" w:hRule="exact" w:wrap="auto" w:vAnchor="page" w:hAnchor="page" w:x="9918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0.7871</w:t>
      </w:r>
    </w:p>
    <w:p w:rsidR="000A1F9B" w:rsidRDefault="00B27F83">
      <w:pPr>
        <w:pStyle w:val="Normal022"/>
        <w:framePr w:w="864" w:h="302" w:hRule="exact" w:wrap="auto" w:vAnchor="page" w:hAnchor="page" w:x="10782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2.2771</w:t>
      </w:r>
    </w:p>
    <w:p w:rsidR="000A1F9B" w:rsidRDefault="00B27F83">
      <w:pPr>
        <w:pStyle w:val="Normal022"/>
        <w:framePr w:w="864" w:h="302" w:hRule="exact" w:wrap="auto" w:vAnchor="page" w:hAnchor="page" w:x="11646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152.1410</w:t>
      </w:r>
    </w:p>
    <w:p w:rsidR="000A1F9B" w:rsidRDefault="00B27F83">
      <w:pPr>
        <w:pStyle w:val="Normal022"/>
        <w:framePr w:w="864" w:h="302" w:hRule="exact" w:wrap="auto" w:vAnchor="page" w:hAnchor="page" w:x="12510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50.7549</w:t>
      </w:r>
    </w:p>
    <w:p w:rsidR="000A1F9B" w:rsidRDefault="00B27F83">
      <w:pPr>
        <w:pStyle w:val="Normal022"/>
        <w:framePr w:w="864" w:h="302" w:hRule="exact" w:wrap="auto" w:vAnchor="page" w:hAnchor="page" w:x="13374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61.0217</w:t>
      </w:r>
    </w:p>
    <w:p w:rsidR="000A1F9B" w:rsidRDefault="00B27F83">
      <w:pPr>
        <w:pStyle w:val="Normal022"/>
        <w:framePr w:w="786" w:h="302" w:hRule="exact" w:wrap="auto" w:vAnchor="page" w:hAnchor="page" w:x="1701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2M009</w:t>
      </w:r>
    </w:p>
    <w:p w:rsidR="000A1F9B" w:rsidRDefault="00B27F83">
      <w:pPr>
        <w:pStyle w:val="Normal022"/>
        <w:framePr w:w="519" w:h="302" w:hRule="exact" w:wrap="auto" w:vAnchor="page" w:hAnchor="page" w:x="2487" w:y="808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57.7618</w:t>
      </w:r>
    </w:p>
    <w:p w:rsidR="000A1F9B" w:rsidRDefault="00B27F83">
      <w:pPr>
        <w:pStyle w:val="Normal022"/>
        <w:framePr w:w="864" w:h="302" w:hRule="exact" w:wrap="auto" w:vAnchor="page" w:hAnchor="page" w:x="3870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443.3709</w:t>
      </w:r>
    </w:p>
    <w:p w:rsidR="000A1F9B" w:rsidRDefault="00B27F83">
      <w:pPr>
        <w:pStyle w:val="Normal022"/>
        <w:framePr w:w="864" w:h="302" w:hRule="exact" w:wrap="auto" w:vAnchor="page" w:hAnchor="page" w:x="4734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38.7429</w:t>
      </w:r>
    </w:p>
    <w:p w:rsidR="000A1F9B" w:rsidRDefault="00B27F83">
      <w:pPr>
        <w:pStyle w:val="Normal022"/>
        <w:framePr w:w="864" w:h="302" w:hRule="exact" w:wrap="auto" w:vAnchor="page" w:hAnchor="page" w:x="5598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70.3808</w:t>
      </w:r>
    </w:p>
    <w:p w:rsidR="000A1F9B" w:rsidRDefault="00B27F83">
      <w:pPr>
        <w:pStyle w:val="Normal022"/>
        <w:framePr w:w="864" w:h="302" w:hRule="exact" w:wrap="auto" w:vAnchor="page" w:hAnchor="page" w:x="6462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129.5443</w:t>
      </w:r>
    </w:p>
    <w:p w:rsidR="000A1F9B" w:rsidRDefault="00B27F83">
      <w:pPr>
        <w:pStyle w:val="Normal022"/>
        <w:framePr w:w="864" w:h="302" w:hRule="exact" w:wrap="auto" w:vAnchor="page" w:hAnchor="page" w:x="7326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15.4884</w:t>
      </w:r>
    </w:p>
    <w:p w:rsidR="000A1F9B" w:rsidRDefault="00B27F83">
      <w:pPr>
        <w:pStyle w:val="Normal022"/>
        <w:framePr w:w="864" w:h="302" w:hRule="exact" w:wrap="auto" w:vAnchor="page" w:hAnchor="page" w:x="9054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2.4110</w:t>
      </w:r>
    </w:p>
    <w:p w:rsidR="000A1F9B" w:rsidRDefault="00B27F83">
      <w:pPr>
        <w:pStyle w:val="Normal022"/>
        <w:framePr w:w="864" w:h="302" w:hRule="exact" w:wrap="auto" w:vAnchor="page" w:hAnchor="page" w:x="9918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0.5025</w:t>
      </w:r>
    </w:p>
    <w:p w:rsidR="000A1F9B" w:rsidRDefault="00B27F83">
      <w:pPr>
        <w:pStyle w:val="Normal022"/>
        <w:framePr w:w="864" w:h="302" w:hRule="exact" w:wrap="auto" w:vAnchor="page" w:hAnchor="page" w:x="10782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1.9790</w:t>
      </w:r>
    </w:p>
    <w:p w:rsidR="000A1F9B" w:rsidRDefault="00B27F83">
      <w:pPr>
        <w:pStyle w:val="Normal022"/>
        <w:framePr w:w="864" w:h="302" w:hRule="exact" w:wrap="auto" w:vAnchor="page" w:hAnchor="page" w:x="11646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138.8884</w:t>
      </w:r>
    </w:p>
    <w:p w:rsidR="000A1F9B" w:rsidRDefault="00B27F83">
      <w:pPr>
        <w:pStyle w:val="Normal022"/>
        <w:framePr w:w="864" w:h="302" w:hRule="exact" w:wrap="auto" w:vAnchor="page" w:hAnchor="page" w:x="12510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37.7292</w:t>
      </w:r>
    </w:p>
    <w:p w:rsidR="000A1F9B" w:rsidRDefault="00B27F83">
      <w:pPr>
        <w:pStyle w:val="Normal022"/>
        <w:framePr w:w="864" w:h="302" w:hRule="exact" w:wrap="auto" w:vAnchor="page" w:hAnchor="page" w:x="13374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54.5310</w:t>
      </w:r>
    </w:p>
    <w:p w:rsidR="000A1F9B" w:rsidRDefault="00B27F83">
      <w:pPr>
        <w:pStyle w:val="Normal022"/>
        <w:framePr w:w="786" w:h="302" w:hRule="exact" w:wrap="auto" w:vAnchor="page" w:hAnchor="page" w:x="1701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2M010</w:t>
      </w:r>
    </w:p>
    <w:p w:rsidR="000A1F9B" w:rsidRDefault="00B27F83">
      <w:pPr>
        <w:pStyle w:val="Normal022"/>
        <w:framePr w:w="519" w:h="302" w:hRule="exact" w:wrap="auto" w:vAnchor="page" w:hAnchor="page" w:x="2487" w:y="837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78.3939</w:t>
      </w:r>
    </w:p>
    <w:p w:rsidR="000A1F9B" w:rsidRDefault="00B27F83">
      <w:pPr>
        <w:pStyle w:val="Normal022"/>
        <w:framePr w:w="864" w:h="302" w:hRule="exact" w:wrap="auto" w:vAnchor="page" w:hAnchor="page" w:x="3870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762.2308</w:t>
      </w:r>
    </w:p>
    <w:p w:rsidR="000A1F9B" w:rsidRDefault="00B27F83">
      <w:pPr>
        <w:pStyle w:val="Normal022"/>
        <w:framePr w:w="864" w:h="302" w:hRule="exact" w:wrap="auto" w:vAnchor="page" w:hAnchor="page" w:x="4734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37.1176</w:t>
      </w:r>
    </w:p>
    <w:p w:rsidR="000A1F9B" w:rsidRDefault="00B27F83">
      <w:pPr>
        <w:pStyle w:val="Normal022"/>
        <w:framePr w:w="864" w:h="302" w:hRule="exact" w:wrap="auto" w:vAnchor="page" w:hAnchor="page" w:x="5598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81.7438</w:t>
      </w:r>
    </w:p>
    <w:p w:rsidR="000A1F9B" w:rsidRDefault="00B27F83">
      <w:pPr>
        <w:pStyle w:val="Normal022"/>
        <w:framePr w:w="864" w:h="302" w:hRule="exact" w:wrap="auto" w:vAnchor="page" w:hAnchor="page" w:x="6462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135.0846</w:t>
      </w:r>
    </w:p>
    <w:p w:rsidR="000A1F9B" w:rsidRDefault="00B27F83">
      <w:pPr>
        <w:pStyle w:val="Normal022"/>
        <w:framePr w:w="864" w:h="302" w:hRule="exact" w:wrap="auto" w:vAnchor="page" w:hAnchor="page" w:x="7326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</w:t>
      </w:r>
      <w:r>
        <w:rPr>
          <w:rFonts w:eastAsia="Times New Roman"/>
          <w:color w:val="000000"/>
          <w:kern w:val="2"/>
          <w:sz w:val="15"/>
        </w:rPr>
        <w:t>0000</w:t>
      </w:r>
    </w:p>
    <w:p w:rsidR="000A1F9B" w:rsidRDefault="00B27F83">
      <w:pPr>
        <w:pStyle w:val="Normal022"/>
        <w:framePr w:w="864" w:h="302" w:hRule="exact" w:wrap="auto" w:vAnchor="page" w:hAnchor="page" w:x="8190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32.0026</w:t>
      </w:r>
    </w:p>
    <w:p w:rsidR="000A1F9B" w:rsidRDefault="00B27F83">
      <w:pPr>
        <w:pStyle w:val="Normal022"/>
        <w:framePr w:w="864" w:h="302" w:hRule="exact" w:wrap="auto" w:vAnchor="page" w:hAnchor="page" w:x="9054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2.4443</w:t>
      </w:r>
    </w:p>
    <w:p w:rsidR="000A1F9B" w:rsidRDefault="00B27F83">
      <w:pPr>
        <w:pStyle w:val="Normal022"/>
        <w:framePr w:w="864" w:h="302" w:hRule="exact" w:wrap="auto" w:vAnchor="page" w:hAnchor="page" w:x="9918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0.6007</w:t>
      </w:r>
    </w:p>
    <w:p w:rsidR="000A1F9B" w:rsidRDefault="00B27F83">
      <w:pPr>
        <w:pStyle w:val="Normal022"/>
        <w:framePr w:w="864" w:h="302" w:hRule="exact" w:wrap="auto" w:vAnchor="page" w:hAnchor="page" w:x="10782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3.2437</w:t>
      </w:r>
    </w:p>
    <w:p w:rsidR="000A1F9B" w:rsidRDefault="00B27F83">
      <w:pPr>
        <w:pStyle w:val="Normal022"/>
        <w:framePr w:w="864" w:h="302" w:hRule="exact" w:wrap="auto" w:vAnchor="page" w:hAnchor="page" w:x="11646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169.6655</w:t>
      </w:r>
    </w:p>
    <w:p w:rsidR="000A1F9B" w:rsidRDefault="00B27F83">
      <w:pPr>
        <w:pStyle w:val="Normal022"/>
        <w:framePr w:w="864" w:h="302" w:hRule="exact" w:wrap="auto" w:vAnchor="page" w:hAnchor="page" w:x="12510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46.1649</w:t>
      </w:r>
    </w:p>
    <w:p w:rsidR="000A1F9B" w:rsidRDefault="00B27F83">
      <w:pPr>
        <w:pStyle w:val="Normal022"/>
        <w:framePr w:w="864" w:h="302" w:hRule="exact" w:wrap="auto" w:vAnchor="page" w:hAnchor="page" w:x="13374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46.5207</w:t>
      </w:r>
    </w:p>
    <w:p w:rsidR="000A1F9B" w:rsidRDefault="00B27F83">
      <w:pPr>
        <w:pStyle w:val="Normal022"/>
        <w:framePr w:w="786" w:h="302" w:hRule="exact" w:wrap="auto" w:vAnchor="page" w:hAnchor="page" w:x="1701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3M001</w:t>
      </w:r>
    </w:p>
    <w:p w:rsidR="000A1F9B" w:rsidRDefault="00B27F83">
      <w:pPr>
        <w:pStyle w:val="Normal022"/>
        <w:framePr w:w="519" w:h="302" w:hRule="exact" w:wrap="auto" w:vAnchor="page" w:hAnchor="page" w:x="2487" w:y="866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59.9126</w:t>
      </w:r>
    </w:p>
    <w:p w:rsidR="000A1F9B" w:rsidRDefault="00B27F83">
      <w:pPr>
        <w:pStyle w:val="Normal022"/>
        <w:framePr w:w="864" w:h="302" w:hRule="exact" w:wrap="auto" w:vAnchor="page" w:hAnchor="page" w:x="3870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414.8013</w:t>
      </w:r>
    </w:p>
    <w:p w:rsidR="000A1F9B" w:rsidRDefault="00B27F83">
      <w:pPr>
        <w:pStyle w:val="Normal022"/>
        <w:framePr w:w="864" w:h="302" w:hRule="exact" w:wrap="auto" w:vAnchor="page" w:hAnchor="page" w:x="4734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29.4601</w:t>
      </w:r>
    </w:p>
    <w:p w:rsidR="000A1F9B" w:rsidRDefault="00B27F83">
      <w:pPr>
        <w:pStyle w:val="Normal022"/>
        <w:framePr w:w="864" w:h="302" w:hRule="exact" w:wrap="auto" w:vAnchor="page" w:hAnchor="page" w:x="5598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69.1058</w:t>
      </w:r>
    </w:p>
    <w:p w:rsidR="000A1F9B" w:rsidRDefault="00B27F83">
      <w:pPr>
        <w:pStyle w:val="Normal022"/>
        <w:framePr w:w="864" w:h="302" w:hRule="exact" w:wrap="auto" w:vAnchor="page" w:hAnchor="page" w:x="6462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120.7655</w:t>
      </w:r>
    </w:p>
    <w:p w:rsidR="000A1F9B" w:rsidRDefault="00B27F83">
      <w:pPr>
        <w:pStyle w:val="Normal022"/>
        <w:framePr w:w="864" w:h="302" w:hRule="exact" w:wrap="auto" w:vAnchor="page" w:hAnchor="page" w:x="7326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15.2286</w:t>
      </w:r>
    </w:p>
    <w:p w:rsidR="000A1F9B" w:rsidRDefault="00B27F83">
      <w:pPr>
        <w:pStyle w:val="Normal022"/>
        <w:framePr w:w="864" w:h="302" w:hRule="exact" w:wrap="auto" w:vAnchor="page" w:hAnchor="page" w:x="9054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2.6592</w:t>
      </w:r>
    </w:p>
    <w:p w:rsidR="000A1F9B" w:rsidRDefault="00B27F83">
      <w:pPr>
        <w:pStyle w:val="Normal022"/>
        <w:framePr w:w="864" w:h="302" w:hRule="exact" w:wrap="auto" w:vAnchor="page" w:hAnchor="page" w:x="9918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0.4939</w:t>
      </w:r>
    </w:p>
    <w:p w:rsidR="000A1F9B" w:rsidRDefault="00B27F83">
      <w:pPr>
        <w:pStyle w:val="Normal022"/>
        <w:framePr w:w="864" w:h="302" w:hRule="exact" w:wrap="auto" w:vAnchor="page" w:hAnchor="page" w:x="10782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2.0704</w:t>
      </w:r>
    </w:p>
    <w:p w:rsidR="000A1F9B" w:rsidRDefault="00B27F83">
      <w:pPr>
        <w:pStyle w:val="Normal022"/>
        <w:framePr w:w="864" w:h="302" w:hRule="exact" w:wrap="auto" w:vAnchor="page" w:hAnchor="page" w:x="11646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144.6460</w:t>
      </w:r>
    </w:p>
    <w:p w:rsidR="000A1F9B" w:rsidRDefault="00B27F83">
      <w:pPr>
        <w:pStyle w:val="Normal022"/>
        <w:framePr w:w="864" w:h="302" w:hRule="exact" w:wrap="auto" w:vAnchor="page" w:hAnchor="page" w:x="12510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42.1008</w:t>
      </w:r>
    </w:p>
    <w:p w:rsidR="000A1F9B" w:rsidRDefault="00B27F83">
      <w:pPr>
        <w:pStyle w:val="Normal022"/>
        <w:framePr w:w="864" w:h="302" w:hRule="exact" w:wrap="auto" w:vAnchor="page" w:hAnchor="page" w:x="13374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60.9193</w:t>
      </w:r>
    </w:p>
    <w:p w:rsidR="000A1F9B" w:rsidRDefault="00B27F83">
      <w:pPr>
        <w:pStyle w:val="Normal022"/>
        <w:framePr w:w="13125" w:h="225" w:hRule="exact" w:wrap="auto" w:vAnchor="page" w:hAnchor="page" w:x="1731" w:y="908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22"/>
        <w:spacing w:line="1" w:lineRule="auto"/>
      </w:pPr>
      <w:r>
        <w:br w:type="page"/>
      </w:r>
    </w:p>
    <w:p w:rsidR="000A1F9B" w:rsidRDefault="00B27F83">
      <w:pPr>
        <w:pStyle w:val="Normal022"/>
        <w:framePr w:w="13050" w:h="226" w:hRule="exact" w:wrap="auto" w:vAnchor="page" w:hAnchor="page" w:x="179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079" style="position:absolute;left:0;text-align:left;z-index:-251437056;mso-position-horizontal-relative:page;mso-position-vertical-relative:page" from="85.05pt,105.75pt" to="757.1pt,105.75pt" o:allowincell="f">
            <w10:wrap anchorx="page" anchory="page"/>
          </v:line>
        </w:pict>
      </w:r>
      <w:r>
        <w:pict>
          <v:line id="_x0000_s3078" style="position:absolute;left:0;text-align:left;z-index:-251436032;mso-position-horizontal-relative:page;mso-position-vertical-relative:page" from="85.05pt,141pt" to="757.1pt,141pt" o:allowincell="f">
            <w10:wrap anchorx="page" anchory="page"/>
          </v:line>
        </w:pict>
      </w:r>
      <w:r>
        <w:pict>
          <v:line id="_x0000_s3077" style="position:absolute;left:0;text-align:left;z-index:-251435008;mso-position-horizontal-relative:page;mso-position-vertical-relative:page" from="87.3pt,451.5pt" to="755.6pt,451.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to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Brain Weight  Report with Individual Values </w:t>
      </w:r>
    </w:p>
    <w:p w:rsidR="000A1F9B" w:rsidRDefault="00B27F83">
      <w:pPr>
        <w:pStyle w:val="Normal022"/>
        <w:framePr w:w="13050" w:h="285" w:hRule="exact" w:wrap="auto" w:vAnchor="page" w:hAnchor="page" w:x="1776" w:y="170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脏脑比（%）计算结果个体数据</w:t>
      </w:r>
    </w:p>
    <w:p w:rsidR="000A1F9B" w:rsidRDefault="00B27F83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22"/>
        <w:framePr w:w="630" w:h="525" w:hRule="exact" w:wrap="auto" w:vAnchor="page" w:hAnchor="page" w:x="2421" w:y="2250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试验</w:t>
      </w:r>
    </w:p>
    <w:p w:rsidR="000A1F9B" w:rsidRDefault="00B27F83">
      <w:pPr>
        <w:pStyle w:val="Normal022"/>
        <w:framePr w:w="630" w:h="525" w:hRule="exact" w:wrap="auto" w:vAnchor="page" w:hAnchor="page" w:x="2421" w:y="2250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22"/>
        <w:framePr w:w="864" w:h="615" w:hRule="exact" w:wrap="auto" w:vAnchor="page" w:hAnchor="page" w:x="300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22"/>
        <w:framePr w:w="864" w:h="615" w:hRule="exact" w:wrap="auto" w:vAnchor="page" w:hAnchor="page" w:x="300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22"/>
        <w:framePr w:w="864" w:h="615" w:hRule="exact" w:wrap="auto" w:vAnchor="page" w:hAnchor="page" w:x="387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22"/>
        <w:framePr w:w="864" w:h="615" w:hRule="exact" w:wrap="auto" w:vAnchor="page" w:hAnchor="page" w:x="387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22"/>
        <w:framePr w:w="864" w:h="615" w:hRule="exact" w:wrap="auto" w:vAnchor="page" w:hAnchor="page" w:x="473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22"/>
        <w:framePr w:w="864" w:h="615" w:hRule="exact" w:wrap="auto" w:vAnchor="page" w:hAnchor="page" w:x="473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22"/>
        <w:framePr w:w="864" w:h="615" w:hRule="exact" w:wrap="auto" w:vAnchor="page" w:hAnchor="page" w:x="559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22"/>
        <w:framePr w:w="864" w:h="615" w:hRule="exact" w:wrap="auto" w:vAnchor="page" w:hAnchor="page" w:x="559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22"/>
        <w:framePr w:w="864" w:h="615" w:hRule="exact" w:wrap="auto" w:vAnchor="page" w:hAnchor="page" w:x="646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22"/>
        <w:framePr w:w="864" w:h="615" w:hRule="exact" w:wrap="auto" w:vAnchor="page" w:hAnchor="page" w:x="646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22"/>
        <w:framePr w:w="864" w:h="615" w:hRule="exact" w:wrap="auto" w:vAnchor="page" w:hAnchor="page" w:x="732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22"/>
        <w:framePr w:w="864" w:h="615" w:hRule="exact" w:wrap="auto" w:vAnchor="page" w:hAnchor="page" w:x="732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22"/>
        <w:framePr w:w="864" w:h="615" w:hRule="exact" w:wrap="auto" w:vAnchor="page" w:hAnchor="page" w:x="819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22"/>
        <w:framePr w:w="864" w:h="615" w:hRule="exact" w:wrap="auto" w:vAnchor="page" w:hAnchor="page" w:x="819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22"/>
        <w:framePr w:w="864" w:h="615" w:hRule="exact" w:wrap="auto" w:vAnchor="page" w:hAnchor="page" w:x="905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22"/>
        <w:framePr w:w="864" w:h="615" w:hRule="exact" w:wrap="auto" w:vAnchor="page" w:hAnchor="page" w:x="905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22"/>
        <w:framePr w:w="864" w:h="615" w:hRule="exact" w:wrap="auto" w:vAnchor="page" w:hAnchor="page" w:x="991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22"/>
        <w:framePr w:w="864" w:h="615" w:hRule="exact" w:wrap="auto" w:vAnchor="page" w:hAnchor="page" w:x="991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22"/>
        <w:framePr w:w="864" w:h="615" w:hRule="exact" w:wrap="auto" w:vAnchor="page" w:hAnchor="page" w:x="1078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22"/>
        <w:framePr w:w="864" w:h="615" w:hRule="exact" w:wrap="auto" w:vAnchor="page" w:hAnchor="page" w:x="1078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22"/>
        <w:framePr w:w="864" w:h="615" w:hRule="exact" w:wrap="auto" w:vAnchor="page" w:hAnchor="page" w:x="1164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(TE)</w:t>
      </w:r>
    </w:p>
    <w:p w:rsidR="000A1F9B" w:rsidRDefault="00B27F83">
      <w:pPr>
        <w:pStyle w:val="Normal022"/>
        <w:framePr w:w="864" w:h="615" w:hRule="exact" w:wrap="auto" w:vAnchor="page" w:hAnchor="page" w:x="1164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睾丸</w:t>
      </w:r>
    </w:p>
    <w:p w:rsidR="000A1F9B" w:rsidRDefault="00B27F83">
      <w:pPr>
        <w:pStyle w:val="Normal022"/>
        <w:framePr w:w="864" w:h="615" w:hRule="exact" w:wrap="auto" w:vAnchor="page" w:hAnchor="page" w:x="1251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(EPI)</w:t>
      </w:r>
    </w:p>
    <w:p w:rsidR="000A1F9B" w:rsidRDefault="00B27F83">
      <w:pPr>
        <w:pStyle w:val="Normal022"/>
        <w:framePr w:w="864" w:h="615" w:hRule="exact" w:wrap="auto" w:vAnchor="page" w:hAnchor="page" w:x="1251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附睾</w:t>
      </w:r>
    </w:p>
    <w:p w:rsidR="000A1F9B" w:rsidRDefault="00B27F83">
      <w:pPr>
        <w:pStyle w:val="Normal022"/>
        <w:framePr w:w="864" w:h="615" w:hRule="exact" w:wrap="auto" w:vAnchor="page" w:hAnchor="page" w:x="1337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(GPS)</w:t>
      </w:r>
    </w:p>
    <w:p w:rsidR="000A1F9B" w:rsidRDefault="00B27F83">
      <w:pPr>
        <w:pStyle w:val="Normal022"/>
        <w:framePr w:w="864" w:h="615" w:hRule="exact" w:wrap="auto" w:vAnchor="page" w:hAnchor="page" w:x="1337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前列腺</w:t>
      </w:r>
    </w:p>
    <w:p w:rsidR="000A1F9B" w:rsidRDefault="00B27F83">
      <w:pPr>
        <w:pStyle w:val="Normal022"/>
        <w:framePr w:w="786" w:h="302" w:hRule="exact" w:wrap="auto" w:vAnchor="page" w:hAnchor="page" w:x="1701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3M002</w:t>
      </w:r>
    </w:p>
    <w:p w:rsidR="000A1F9B" w:rsidRDefault="00B27F83">
      <w:pPr>
        <w:pStyle w:val="Normal022"/>
        <w:framePr w:w="519" w:h="302" w:hRule="exact" w:wrap="auto" w:vAnchor="page" w:hAnchor="page" w:x="2487" w:y="282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67.6812</w:t>
      </w:r>
    </w:p>
    <w:p w:rsidR="000A1F9B" w:rsidRDefault="00B27F83">
      <w:pPr>
        <w:pStyle w:val="Normal022"/>
        <w:framePr w:w="864" w:h="302" w:hRule="exact" w:wrap="auto" w:vAnchor="page" w:hAnchor="page" w:x="387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466.0063</w:t>
      </w:r>
    </w:p>
    <w:p w:rsidR="000A1F9B" w:rsidRDefault="00B27F83">
      <w:pPr>
        <w:pStyle w:val="Normal022"/>
        <w:framePr w:w="864" w:h="302" w:hRule="exact" w:wrap="auto" w:vAnchor="page" w:hAnchor="page" w:x="4734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35.8356</w:t>
      </w:r>
    </w:p>
    <w:p w:rsidR="000A1F9B" w:rsidRDefault="00B27F83">
      <w:pPr>
        <w:pStyle w:val="Normal022"/>
        <w:framePr w:w="864" w:h="302" w:hRule="exact" w:wrap="auto" w:vAnchor="page" w:hAnchor="page" w:x="5598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72.9888</w:t>
      </w:r>
    </w:p>
    <w:p w:rsidR="000A1F9B" w:rsidRDefault="00B27F83">
      <w:pPr>
        <w:pStyle w:val="Normal022"/>
        <w:framePr w:w="864" w:h="302" w:hRule="exact" w:wrap="auto" w:vAnchor="page" w:hAnchor="page" w:x="6462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114.</w:t>
      </w:r>
      <w:r>
        <w:rPr>
          <w:rFonts w:eastAsia="Times New Roman"/>
          <w:color w:val="000000"/>
          <w:kern w:val="2"/>
          <w:sz w:val="15"/>
        </w:rPr>
        <w:t>0995</w:t>
      </w:r>
    </w:p>
    <w:p w:rsidR="000A1F9B" w:rsidRDefault="00B27F83">
      <w:pPr>
        <w:pStyle w:val="Normal022"/>
        <w:framePr w:w="864" w:h="302" w:hRule="exact" w:wrap="auto" w:vAnchor="page" w:hAnchor="page" w:x="732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22.6223</w:t>
      </w:r>
    </w:p>
    <w:p w:rsidR="000A1F9B" w:rsidRDefault="00B27F83">
      <w:pPr>
        <w:pStyle w:val="Normal022"/>
        <w:framePr w:w="864" w:h="302" w:hRule="exact" w:wrap="auto" w:vAnchor="page" w:hAnchor="page" w:x="9054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2.6677</w:t>
      </w:r>
    </w:p>
    <w:p w:rsidR="000A1F9B" w:rsidRDefault="00B27F83">
      <w:pPr>
        <w:pStyle w:val="Normal022"/>
        <w:framePr w:w="864" w:h="302" w:hRule="exact" w:wrap="auto" w:vAnchor="page" w:hAnchor="page" w:x="9918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0.4732</w:t>
      </w:r>
    </w:p>
    <w:p w:rsidR="000A1F9B" w:rsidRDefault="00B27F83">
      <w:pPr>
        <w:pStyle w:val="Normal022"/>
        <w:framePr w:w="864" w:h="302" w:hRule="exact" w:wrap="auto" w:vAnchor="page" w:hAnchor="page" w:x="10782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2.0089</w:t>
      </w:r>
    </w:p>
    <w:p w:rsidR="000A1F9B" w:rsidRDefault="00B27F83">
      <w:pPr>
        <w:pStyle w:val="Normal022"/>
        <w:framePr w:w="864" w:h="302" w:hRule="exact" w:wrap="auto" w:vAnchor="page" w:hAnchor="page" w:x="1164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153.0946</w:t>
      </w:r>
    </w:p>
    <w:p w:rsidR="000A1F9B" w:rsidRDefault="00B27F83">
      <w:pPr>
        <w:pStyle w:val="Normal022"/>
        <w:framePr w:w="864" w:h="302" w:hRule="exact" w:wrap="auto" w:vAnchor="page" w:hAnchor="page" w:x="1251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41.1525</w:t>
      </w:r>
    </w:p>
    <w:p w:rsidR="000A1F9B" w:rsidRDefault="00B27F83">
      <w:pPr>
        <w:pStyle w:val="Normal022"/>
        <w:framePr w:w="864" w:h="302" w:hRule="exact" w:wrap="auto" w:vAnchor="page" w:hAnchor="page" w:x="13374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43.9918</w:t>
      </w:r>
    </w:p>
    <w:p w:rsidR="000A1F9B" w:rsidRDefault="00B27F83">
      <w:pPr>
        <w:pStyle w:val="Normal022"/>
        <w:framePr w:w="786" w:h="302" w:hRule="exact" w:wrap="auto" w:vAnchor="page" w:hAnchor="page" w:x="170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3M003</w:t>
      </w:r>
    </w:p>
    <w:p w:rsidR="000A1F9B" w:rsidRDefault="00B27F83">
      <w:pPr>
        <w:pStyle w:val="Normal022"/>
        <w:framePr w:w="519" w:h="302" w:hRule="exact" w:wrap="auto" w:vAnchor="page" w:hAnchor="page" w:x="2487" w:y="311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60.5589</w:t>
      </w:r>
    </w:p>
    <w:p w:rsidR="000A1F9B" w:rsidRDefault="00B27F83">
      <w:pPr>
        <w:pStyle w:val="Normal022"/>
        <w:framePr w:w="864" w:h="302" w:hRule="exact" w:wrap="auto" w:vAnchor="page" w:hAnchor="page" w:x="387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477.1102</w:t>
      </w:r>
    </w:p>
    <w:p w:rsidR="000A1F9B" w:rsidRDefault="00B27F83">
      <w:pPr>
        <w:pStyle w:val="Normal022"/>
        <w:framePr w:w="864" w:h="302" w:hRule="exact" w:wrap="auto" w:vAnchor="page" w:hAnchor="page" w:x="4734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36.8968</w:t>
      </w:r>
    </w:p>
    <w:p w:rsidR="000A1F9B" w:rsidRDefault="00B27F83">
      <w:pPr>
        <w:pStyle w:val="Normal022"/>
        <w:framePr w:w="864" w:h="302" w:hRule="exact" w:wrap="auto" w:vAnchor="page" w:hAnchor="page" w:x="5598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67.5936</w:t>
      </w:r>
    </w:p>
    <w:p w:rsidR="000A1F9B" w:rsidRDefault="00B27F83">
      <w:pPr>
        <w:pStyle w:val="Normal022"/>
        <w:framePr w:w="864" w:h="302" w:hRule="exact" w:wrap="auto" w:vAnchor="page" w:hAnchor="page" w:x="6462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134.0044</w:t>
      </w:r>
    </w:p>
    <w:p w:rsidR="000A1F9B" w:rsidRDefault="00B27F83">
      <w:pPr>
        <w:pStyle w:val="Normal022"/>
        <w:framePr w:w="864" w:h="302" w:hRule="exact" w:wrap="auto" w:vAnchor="page" w:hAnchor="page" w:x="732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20.3276</w:t>
      </w:r>
    </w:p>
    <w:p w:rsidR="000A1F9B" w:rsidRDefault="00B27F83">
      <w:pPr>
        <w:pStyle w:val="Normal022"/>
        <w:framePr w:w="864" w:h="302" w:hRule="exact" w:wrap="auto" w:vAnchor="page" w:hAnchor="page" w:x="9054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2.6246</w:t>
      </w:r>
    </w:p>
    <w:p w:rsidR="000A1F9B" w:rsidRDefault="00B27F83">
      <w:pPr>
        <w:pStyle w:val="Normal022"/>
        <w:framePr w:w="864" w:h="302" w:hRule="exact" w:wrap="auto" w:vAnchor="page" w:hAnchor="page" w:x="9918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0.6963</w:t>
      </w:r>
    </w:p>
    <w:p w:rsidR="000A1F9B" w:rsidRDefault="00B27F83">
      <w:pPr>
        <w:pStyle w:val="Normal022"/>
        <w:framePr w:w="864" w:h="302" w:hRule="exact" w:wrap="auto" w:vAnchor="page" w:hAnchor="page" w:x="10782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2.6246</w:t>
      </w:r>
    </w:p>
    <w:p w:rsidR="000A1F9B" w:rsidRDefault="00B27F83">
      <w:pPr>
        <w:pStyle w:val="Normal022"/>
        <w:framePr w:w="864" w:h="302" w:hRule="exact" w:wrap="auto" w:vAnchor="page" w:hAnchor="page" w:x="1164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154.0776</w:t>
      </w:r>
    </w:p>
    <w:p w:rsidR="000A1F9B" w:rsidRDefault="00B27F83">
      <w:pPr>
        <w:pStyle w:val="Normal022"/>
        <w:framePr w:w="864" w:h="302" w:hRule="exact" w:wrap="auto" w:vAnchor="page" w:hAnchor="page" w:x="1251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41.8292</w:t>
      </w:r>
    </w:p>
    <w:p w:rsidR="000A1F9B" w:rsidRDefault="00B27F83">
      <w:pPr>
        <w:pStyle w:val="Normal022"/>
        <w:framePr w:w="864" w:h="302" w:hRule="exact" w:wrap="auto" w:vAnchor="page" w:hAnchor="page" w:x="13374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51.2521</w:t>
      </w:r>
    </w:p>
    <w:p w:rsidR="000A1F9B" w:rsidRDefault="00B27F83">
      <w:pPr>
        <w:pStyle w:val="Normal022"/>
        <w:framePr w:w="786" w:h="302" w:hRule="exact" w:wrap="auto" w:vAnchor="page" w:hAnchor="page" w:x="1701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3M004</w:t>
      </w:r>
    </w:p>
    <w:p w:rsidR="000A1F9B" w:rsidRDefault="00B27F83">
      <w:pPr>
        <w:pStyle w:val="Normal022"/>
        <w:framePr w:w="519" w:h="302" w:hRule="exact" w:wrap="auto" w:vAnchor="page" w:hAnchor="page" w:x="2487" w:y="340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55.2413</w:t>
      </w:r>
    </w:p>
    <w:p w:rsidR="000A1F9B" w:rsidRDefault="00B27F83">
      <w:pPr>
        <w:pStyle w:val="Normal022"/>
        <w:framePr w:w="864" w:h="302" w:hRule="exact" w:wrap="auto" w:vAnchor="page" w:hAnchor="page" w:x="387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481.1410</w:t>
      </w:r>
    </w:p>
    <w:p w:rsidR="000A1F9B" w:rsidRDefault="00B27F83">
      <w:pPr>
        <w:pStyle w:val="Normal022"/>
        <w:framePr w:w="864" w:h="302" w:hRule="exact" w:wrap="auto" w:vAnchor="page" w:hAnchor="page" w:x="4734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31.9800</w:t>
      </w:r>
    </w:p>
    <w:p w:rsidR="000A1F9B" w:rsidRDefault="00B27F83">
      <w:pPr>
        <w:pStyle w:val="Normal022"/>
        <w:framePr w:w="864" w:h="302" w:hRule="exact" w:wrap="auto" w:vAnchor="page" w:hAnchor="page" w:x="5598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68.2482</w:t>
      </w:r>
    </w:p>
    <w:p w:rsidR="000A1F9B" w:rsidRDefault="00B27F83">
      <w:pPr>
        <w:pStyle w:val="Normal022"/>
        <w:framePr w:w="864" w:h="302" w:hRule="exact" w:wrap="auto" w:vAnchor="page" w:hAnchor="page" w:x="6462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120.3375</w:t>
      </w:r>
    </w:p>
    <w:p w:rsidR="000A1F9B" w:rsidRDefault="00B27F83">
      <w:pPr>
        <w:pStyle w:val="Normal022"/>
        <w:framePr w:w="864" w:h="302" w:hRule="exact" w:wrap="auto" w:vAnchor="page" w:hAnchor="page" w:x="732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26.5462</w:t>
      </w:r>
    </w:p>
    <w:p w:rsidR="000A1F9B" w:rsidRDefault="00B27F83">
      <w:pPr>
        <w:pStyle w:val="Normal022"/>
        <w:framePr w:w="864" w:h="302" w:hRule="exact" w:wrap="auto" w:vAnchor="page" w:hAnchor="page" w:x="9054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3.2327</w:t>
      </w:r>
    </w:p>
    <w:p w:rsidR="000A1F9B" w:rsidRDefault="00B27F83">
      <w:pPr>
        <w:pStyle w:val="Normal022"/>
        <w:framePr w:w="864" w:h="302" w:hRule="exact" w:wrap="auto" w:vAnchor="page" w:hAnchor="page" w:x="9918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0.5800</w:t>
      </w:r>
    </w:p>
    <w:p w:rsidR="000A1F9B" w:rsidRDefault="00B27F83">
      <w:pPr>
        <w:pStyle w:val="Normal022"/>
        <w:framePr w:w="864" w:h="302" w:hRule="exact" w:wrap="auto" w:vAnchor="page" w:hAnchor="page" w:x="10782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3.3753</w:t>
      </w:r>
    </w:p>
    <w:p w:rsidR="000A1F9B" w:rsidRDefault="00B27F83">
      <w:pPr>
        <w:pStyle w:val="Normal022"/>
        <w:framePr w:w="864" w:h="302" w:hRule="exact" w:wrap="auto" w:vAnchor="page" w:hAnchor="page" w:x="1164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132.1084</w:t>
      </w:r>
    </w:p>
    <w:p w:rsidR="000A1F9B" w:rsidRDefault="00B27F83">
      <w:pPr>
        <w:pStyle w:val="Normal022"/>
        <w:framePr w:w="864" w:h="302" w:hRule="exact" w:wrap="auto" w:vAnchor="page" w:hAnchor="page" w:x="1251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44.5401</w:t>
      </w:r>
    </w:p>
    <w:p w:rsidR="000A1F9B" w:rsidRDefault="00B27F83">
      <w:pPr>
        <w:pStyle w:val="Normal022"/>
        <w:framePr w:w="864" w:h="302" w:hRule="exact" w:wrap="auto" w:vAnchor="page" w:hAnchor="page" w:x="13374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50.3542</w:t>
      </w:r>
    </w:p>
    <w:p w:rsidR="000A1F9B" w:rsidRDefault="00B27F83">
      <w:pPr>
        <w:pStyle w:val="Normal022"/>
        <w:framePr w:w="786" w:h="302" w:hRule="exact" w:wrap="auto" w:vAnchor="page" w:hAnchor="page" w:x="1701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3M005</w:t>
      </w:r>
    </w:p>
    <w:p w:rsidR="000A1F9B" w:rsidRDefault="00B27F83">
      <w:pPr>
        <w:pStyle w:val="Normal022"/>
        <w:framePr w:w="519" w:h="302" w:hRule="exact" w:wrap="auto" w:vAnchor="page" w:hAnchor="page" w:x="2487" w:y="370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64.2666</w:t>
      </w:r>
    </w:p>
    <w:p w:rsidR="000A1F9B" w:rsidRDefault="00B27F83">
      <w:pPr>
        <w:pStyle w:val="Normal022"/>
        <w:framePr w:w="864" w:h="302" w:hRule="exact" w:wrap="auto" w:vAnchor="page" w:hAnchor="page" w:x="387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511.7944</w:t>
      </w:r>
    </w:p>
    <w:p w:rsidR="000A1F9B" w:rsidRDefault="00B27F83">
      <w:pPr>
        <w:pStyle w:val="Normal022"/>
        <w:framePr w:w="864" w:h="302" w:hRule="exact" w:wrap="auto" w:vAnchor="page" w:hAnchor="page" w:x="4734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39.6762</w:t>
      </w:r>
    </w:p>
    <w:p w:rsidR="000A1F9B" w:rsidRDefault="00B27F83">
      <w:pPr>
        <w:pStyle w:val="Normal022"/>
        <w:framePr w:w="864" w:h="302" w:hRule="exact" w:wrap="auto" w:vAnchor="page" w:hAnchor="page" w:x="5598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71.0195</w:t>
      </w:r>
    </w:p>
    <w:p w:rsidR="000A1F9B" w:rsidRDefault="00B27F83">
      <w:pPr>
        <w:pStyle w:val="Normal022"/>
        <w:framePr w:w="864" w:h="302" w:hRule="exact" w:wrap="auto" w:vAnchor="page" w:hAnchor="page" w:x="6462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141.5285</w:t>
      </w:r>
    </w:p>
    <w:p w:rsidR="000A1F9B" w:rsidRDefault="00B27F83">
      <w:pPr>
        <w:pStyle w:val="Normal022"/>
        <w:framePr w:w="864" w:h="302" w:hRule="exact" w:wrap="auto" w:vAnchor="page" w:hAnchor="page" w:x="732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23.5549</w:t>
      </w:r>
    </w:p>
    <w:p w:rsidR="000A1F9B" w:rsidRDefault="00B27F83">
      <w:pPr>
        <w:pStyle w:val="Normal022"/>
        <w:framePr w:w="864" w:h="302" w:hRule="exact" w:wrap="auto" w:vAnchor="page" w:hAnchor="page" w:x="9054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2.6156</w:t>
      </w:r>
    </w:p>
    <w:p w:rsidR="000A1F9B" w:rsidRDefault="00B27F83">
      <w:pPr>
        <w:pStyle w:val="Normal022"/>
        <w:framePr w:w="864" w:h="302" w:hRule="exact" w:wrap="auto" w:vAnchor="page" w:hAnchor="page" w:x="9918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0.6369</w:t>
      </w:r>
    </w:p>
    <w:p w:rsidR="000A1F9B" w:rsidRDefault="00B27F83">
      <w:pPr>
        <w:pStyle w:val="Normal022"/>
        <w:framePr w:w="864" w:h="302" w:hRule="exact" w:wrap="auto" w:vAnchor="page" w:hAnchor="page" w:x="10782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2.6593</w:t>
      </w:r>
    </w:p>
    <w:p w:rsidR="000A1F9B" w:rsidRDefault="00B27F83">
      <w:pPr>
        <w:pStyle w:val="Normal022"/>
        <w:framePr w:w="864" w:h="302" w:hRule="exact" w:wrap="auto" w:vAnchor="page" w:hAnchor="page" w:x="1164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158.0534</w:t>
      </w:r>
    </w:p>
    <w:p w:rsidR="000A1F9B" w:rsidRDefault="00B27F83">
      <w:pPr>
        <w:pStyle w:val="Normal022"/>
        <w:framePr w:w="864" w:h="302" w:hRule="exact" w:wrap="auto" w:vAnchor="page" w:hAnchor="page" w:x="1251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46.7986</w:t>
      </w:r>
    </w:p>
    <w:p w:rsidR="000A1F9B" w:rsidRDefault="00B27F83">
      <w:pPr>
        <w:pStyle w:val="Normal022"/>
        <w:framePr w:w="864" w:h="302" w:hRule="exact" w:wrap="auto" w:vAnchor="page" w:hAnchor="page" w:x="13374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56.8720</w:t>
      </w:r>
    </w:p>
    <w:p w:rsidR="000A1F9B" w:rsidRDefault="00B27F83">
      <w:pPr>
        <w:pStyle w:val="Normal022"/>
        <w:framePr w:w="786" w:h="302" w:hRule="exact" w:wrap="auto" w:vAnchor="page" w:hAnchor="page" w:x="1701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3M006</w:t>
      </w:r>
    </w:p>
    <w:p w:rsidR="000A1F9B" w:rsidRDefault="00B27F83">
      <w:pPr>
        <w:pStyle w:val="Normal022"/>
        <w:framePr w:w="519" w:h="302" w:hRule="exact" w:wrap="auto" w:vAnchor="page" w:hAnchor="page" w:x="2487" w:y="399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62.9301</w:t>
      </w:r>
    </w:p>
    <w:p w:rsidR="000A1F9B" w:rsidRDefault="00B27F83">
      <w:pPr>
        <w:pStyle w:val="Normal022"/>
        <w:framePr w:w="864" w:h="302" w:hRule="exact" w:wrap="auto" w:vAnchor="page" w:hAnchor="page" w:x="387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416.7937</w:t>
      </w:r>
    </w:p>
    <w:p w:rsidR="000A1F9B" w:rsidRDefault="00B27F83">
      <w:pPr>
        <w:pStyle w:val="Normal022"/>
        <w:framePr w:w="864" w:h="302" w:hRule="exact" w:wrap="auto" w:vAnchor="page" w:hAnchor="page" w:x="4734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29.5364</w:t>
      </w:r>
    </w:p>
    <w:p w:rsidR="000A1F9B" w:rsidRDefault="00B27F83">
      <w:pPr>
        <w:pStyle w:val="Normal022"/>
        <w:framePr w:w="864" w:h="302" w:hRule="exact" w:wrap="auto" w:vAnchor="page" w:hAnchor="page" w:x="5598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69.2466</w:t>
      </w:r>
    </w:p>
    <w:p w:rsidR="000A1F9B" w:rsidRDefault="00B27F83">
      <w:pPr>
        <w:pStyle w:val="Normal022"/>
        <w:framePr w:w="864" w:h="302" w:hRule="exact" w:wrap="auto" w:vAnchor="page" w:hAnchor="page" w:x="6462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115.6188</w:t>
      </w:r>
    </w:p>
    <w:p w:rsidR="000A1F9B" w:rsidRDefault="00B27F83">
      <w:pPr>
        <w:pStyle w:val="Normal022"/>
        <w:framePr w:w="864" w:h="302" w:hRule="exact" w:wrap="auto" w:vAnchor="page" w:hAnchor="page" w:x="732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28.7489</w:t>
      </w:r>
    </w:p>
    <w:p w:rsidR="000A1F9B" w:rsidRDefault="00B27F83">
      <w:pPr>
        <w:pStyle w:val="Normal022"/>
        <w:framePr w:w="864" w:h="302" w:hRule="exact" w:wrap="auto" w:vAnchor="page" w:hAnchor="page" w:x="9054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1.9329</w:t>
      </w:r>
    </w:p>
    <w:p w:rsidR="000A1F9B" w:rsidRDefault="00B27F83">
      <w:pPr>
        <w:pStyle w:val="Normal022"/>
        <w:framePr w:w="864" w:h="302" w:hRule="exact" w:wrap="auto" w:vAnchor="page" w:hAnchor="page" w:x="9918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0.4969</w:t>
      </w:r>
    </w:p>
    <w:p w:rsidR="000A1F9B" w:rsidRDefault="00B27F83">
      <w:pPr>
        <w:pStyle w:val="Normal022"/>
        <w:framePr w:w="864" w:h="302" w:hRule="exact" w:wrap="auto" w:vAnchor="page" w:hAnchor="page" w:x="10782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2.6614</w:t>
      </w:r>
    </w:p>
    <w:p w:rsidR="000A1F9B" w:rsidRDefault="00B27F83">
      <w:pPr>
        <w:pStyle w:val="Normal022"/>
        <w:framePr w:w="864" w:h="302" w:hRule="exact" w:wrap="auto" w:vAnchor="page" w:hAnchor="page" w:x="1164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87.3163</w:t>
      </w:r>
    </w:p>
    <w:p w:rsidR="000A1F9B" w:rsidRDefault="00B27F83">
      <w:pPr>
        <w:pStyle w:val="Normal022"/>
        <w:framePr w:w="864" w:h="302" w:hRule="exact" w:wrap="auto" w:vAnchor="page" w:hAnchor="page" w:x="1251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21.</w:t>
      </w:r>
      <w:r>
        <w:rPr>
          <w:rFonts w:eastAsia="Times New Roman"/>
          <w:color w:val="000000"/>
          <w:kern w:val="2"/>
          <w:sz w:val="15"/>
        </w:rPr>
        <w:t>3669</w:t>
      </w:r>
    </w:p>
    <w:p w:rsidR="000A1F9B" w:rsidRDefault="00B27F83">
      <w:pPr>
        <w:pStyle w:val="Normal022"/>
        <w:framePr w:w="864" w:h="302" w:hRule="exact" w:wrap="auto" w:vAnchor="page" w:hAnchor="page" w:x="13374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55.5565</w:t>
      </w:r>
    </w:p>
    <w:p w:rsidR="000A1F9B" w:rsidRDefault="00B27F83">
      <w:pPr>
        <w:pStyle w:val="Normal022"/>
        <w:framePr w:w="786" w:h="302" w:hRule="exact" w:wrap="auto" w:vAnchor="page" w:hAnchor="page" w:x="1701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3M007</w:t>
      </w:r>
    </w:p>
    <w:p w:rsidR="000A1F9B" w:rsidRDefault="00B27F83">
      <w:pPr>
        <w:pStyle w:val="Normal022"/>
        <w:framePr w:w="519" w:h="302" w:hRule="exact" w:wrap="auto" w:vAnchor="page" w:hAnchor="page" w:x="2487" w:y="428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63.6484</w:t>
      </w:r>
    </w:p>
    <w:p w:rsidR="000A1F9B" w:rsidRDefault="00B27F83">
      <w:pPr>
        <w:pStyle w:val="Normal022"/>
        <w:framePr w:w="864" w:h="302" w:hRule="exact" w:wrap="auto" w:vAnchor="page" w:hAnchor="page" w:x="387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455.8158</w:t>
      </w:r>
    </w:p>
    <w:p w:rsidR="000A1F9B" w:rsidRDefault="00B27F83">
      <w:pPr>
        <w:pStyle w:val="Normal022"/>
        <w:framePr w:w="864" w:h="302" w:hRule="exact" w:wrap="auto" w:vAnchor="page" w:hAnchor="page" w:x="4734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32.6987</w:t>
      </w:r>
    </w:p>
    <w:p w:rsidR="000A1F9B" w:rsidRDefault="00B27F83">
      <w:pPr>
        <w:pStyle w:val="Normal022"/>
        <w:framePr w:w="864" w:h="302" w:hRule="exact" w:wrap="auto" w:vAnchor="page" w:hAnchor="page" w:x="5598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69.3381</w:t>
      </w:r>
    </w:p>
    <w:p w:rsidR="000A1F9B" w:rsidRDefault="00B27F83">
      <w:pPr>
        <w:pStyle w:val="Normal022"/>
        <w:framePr w:w="864" w:h="302" w:hRule="exact" w:wrap="auto" w:vAnchor="page" w:hAnchor="page" w:x="6462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132.4906</w:t>
      </w:r>
    </w:p>
    <w:p w:rsidR="000A1F9B" w:rsidRDefault="00B27F83">
      <w:pPr>
        <w:pStyle w:val="Normal022"/>
        <w:framePr w:w="864" w:h="302" w:hRule="exact" w:wrap="auto" w:vAnchor="page" w:hAnchor="page" w:x="732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26.2519</w:t>
      </w:r>
    </w:p>
    <w:p w:rsidR="000A1F9B" w:rsidRDefault="00B27F83">
      <w:pPr>
        <w:pStyle w:val="Normal022"/>
        <w:framePr w:w="864" w:h="302" w:hRule="exact" w:wrap="auto" w:vAnchor="page" w:hAnchor="page" w:x="9054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2.2094</w:t>
      </w:r>
    </w:p>
    <w:p w:rsidR="000A1F9B" w:rsidRDefault="00B27F83">
      <w:pPr>
        <w:pStyle w:val="Normal022"/>
        <w:framePr w:w="864" w:h="302" w:hRule="exact" w:wrap="auto" w:vAnchor="page" w:hAnchor="page" w:x="9918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0.4782</w:t>
      </w:r>
    </w:p>
    <w:p w:rsidR="000A1F9B" w:rsidRDefault="00B27F83">
      <w:pPr>
        <w:pStyle w:val="Normal022"/>
        <w:framePr w:w="864" w:h="302" w:hRule="exact" w:wrap="auto" w:vAnchor="page" w:hAnchor="page" w:x="10782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4.3746</w:t>
      </w:r>
    </w:p>
    <w:p w:rsidR="000A1F9B" w:rsidRDefault="00B27F83">
      <w:pPr>
        <w:pStyle w:val="Normal022"/>
        <w:framePr w:w="864" w:h="302" w:hRule="exact" w:wrap="auto" w:vAnchor="page" w:hAnchor="page" w:x="1164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144.5694</w:t>
      </w:r>
    </w:p>
    <w:p w:rsidR="000A1F9B" w:rsidRDefault="00B27F83">
      <w:pPr>
        <w:pStyle w:val="Normal022"/>
        <w:framePr w:w="864" w:h="302" w:hRule="exact" w:wrap="auto" w:vAnchor="page" w:hAnchor="page" w:x="1251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38.9551</w:t>
      </w:r>
    </w:p>
    <w:p w:rsidR="000A1F9B" w:rsidRDefault="00B27F83">
      <w:pPr>
        <w:pStyle w:val="Normal022"/>
        <w:framePr w:w="864" w:h="302" w:hRule="exact" w:wrap="auto" w:vAnchor="page" w:hAnchor="page" w:x="13374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52.8669</w:t>
      </w:r>
    </w:p>
    <w:p w:rsidR="000A1F9B" w:rsidRDefault="00B27F83">
      <w:pPr>
        <w:pStyle w:val="Normal022"/>
        <w:framePr w:w="786" w:h="302" w:hRule="exact" w:wrap="auto" w:vAnchor="page" w:hAnchor="page" w:x="1701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3M008</w:t>
      </w:r>
    </w:p>
    <w:p w:rsidR="000A1F9B" w:rsidRDefault="00B27F83">
      <w:pPr>
        <w:pStyle w:val="Normal022"/>
        <w:framePr w:w="519" w:h="302" w:hRule="exact" w:wrap="auto" w:vAnchor="page" w:hAnchor="page" w:x="2487" w:y="457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61.0543</w:t>
      </w:r>
    </w:p>
    <w:p w:rsidR="000A1F9B" w:rsidRDefault="00B27F83">
      <w:pPr>
        <w:pStyle w:val="Normal022"/>
        <w:framePr w:w="864" w:h="302" w:hRule="exact" w:wrap="auto" w:vAnchor="page" w:hAnchor="page" w:x="387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415.9175</w:t>
      </w:r>
    </w:p>
    <w:p w:rsidR="000A1F9B" w:rsidRDefault="00B27F83">
      <w:pPr>
        <w:pStyle w:val="Normal022"/>
        <w:framePr w:w="864" w:h="302" w:hRule="exact" w:wrap="auto" w:vAnchor="page" w:hAnchor="page" w:x="4734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34.8318</w:t>
      </w:r>
    </w:p>
    <w:p w:rsidR="000A1F9B" w:rsidRDefault="00B27F83">
      <w:pPr>
        <w:pStyle w:val="Normal022"/>
        <w:framePr w:w="864" w:h="302" w:hRule="exact" w:wrap="auto" w:vAnchor="page" w:hAnchor="page" w:x="5598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71.6330</w:t>
      </w:r>
    </w:p>
    <w:p w:rsidR="000A1F9B" w:rsidRDefault="00B27F83">
      <w:pPr>
        <w:pStyle w:val="Normal022"/>
        <w:framePr w:w="864" w:h="302" w:hRule="exact" w:wrap="auto" w:vAnchor="page" w:hAnchor="page" w:x="6462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125.1593</w:t>
      </w:r>
    </w:p>
    <w:p w:rsidR="000A1F9B" w:rsidRDefault="00B27F83">
      <w:pPr>
        <w:pStyle w:val="Normal022"/>
        <w:framePr w:w="864" w:h="302" w:hRule="exact" w:wrap="auto" w:vAnchor="page" w:hAnchor="page" w:x="732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21.9022</w:t>
      </w:r>
    </w:p>
    <w:p w:rsidR="000A1F9B" w:rsidRDefault="00B27F83">
      <w:pPr>
        <w:pStyle w:val="Normal022"/>
        <w:framePr w:w="864" w:h="302" w:hRule="exact" w:wrap="auto" w:vAnchor="page" w:hAnchor="page" w:x="9054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2.2073</w:t>
      </w:r>
    </w:p>
    <w:p w:rsidR="000A1F9B" w:rsidRDefault="00B27F83">
      <w:pPr>
        <w:pStyle w:val="Normal022"/>
        <w:framePr w:w="864" w:h="302" w:hRule="exact" w:wrap="auto" w:vAnchor="page" w:hAnchor="page" w:x="9918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0.4621</w:t>
      </w:r>
    </w:p>
    <w:p w:rsidR="000A1F9B" w:rsidRDefault="00B27F83">
      <w:pPr>
        <w:pStyle w:val="Normal022"/>
        <w:framePr w:w="864" w:h="302" w:hRule="exact" w:wrap="auto" w:vAnchor="page" w:hAnchor="page" w:x="10782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2.2925</w:t>
      </w:r>
    </w:p>
    <w:p w:rsidR="000A1F9B" w:rsidRDefault="00B27F83">
      <w:pPr>
        <w:pStyle w:val="Normal022"/>
        <w:framePr w:w="864" w:h="302" w:hRule="exact" w:wrap="auto" w:vAnchor="page" w:hAnchor="page" w:x="1164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139.8475</w:t>
      </w:r>
    </w:p>
    <w:p w:rsidR="000A1F9B" w:rsidRDefault="00B27F83">
      <w:pPr>
        <w:pStyle w:val="Normal022"/>
        <w:framePr w:w="864" w:h="302" w:hRule="exact" w:wrap="auto" w:vAnchor="page" w:hAnchor="page" w:x="1251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42.4944</w:t>
      </w:r>
    </w:p>
    <w:p w:rsidR="000A1F9B" w:rsidRDefault="00B27F83">
      <w:pPr>
        <w:pStyle w:val="Normal022"/>
        <w:framePr w:w="864" w:h="302" w:hRule="exact" w:wrap="auto" w:vAnchor="page" w:hAnchor="page" w:x="13374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42.2342</w:t>
      </w:r>
    </w:p>
    <w:p w:rsidR="000A1F9B" w:rsidRDefault="00B27F83">
      <w:pPr>
        <w:pStyle w:val="Normal022"/>
        <w:framePr w:w="786" w:h="302" w:hRule="exact" w:wrap="auto" w:vAnchor="page" w:hAnchor="page" w:x="1701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3M009</w:t>
      </w:r>
    </w:p>
    <w:p w:rsidR="000A1F9B" w:rsidRDefault="00B27F83">
      <w:pPr>
        <w:pStyle w:val="Normal022"/>
        <w:framePr w:w="519" w:h="302" w:hRule="exact" w:wrap="auto" w:vAnchor="page" w:hAnchor="page" w:x="2487" w:y="486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51.</w:t>
      </w:r>
      <w:r>
        <w:rPr>
          <w:rFonts w:eastAsia="Times New Roman"/>
          <w:color w:val="000000"/>
          <w:kern w:val="2"/>
          <w:sz w:val="15"/>
        </w:rPr>
        <w:t>8226</w:t>
      </w:r>
    </w:p>
    <w:p w:rsidR="000A1F9B" w:rsidRDefault="00B27F83">
      <w:pPr>
        <w:pStyle w:val="Normal022"/>
        <w:framePr w:w="864" w:h="302" w:hRule="exact" w:wrap="auto" w:vAnchor="page" w:hAnchor="page" w:x="387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425.7826</w:t>
      </w:r>
    </w:p>
    <w:p w:rsidR="000A1F9B" w:rsidRDefault="00B27F83">
      <w:pPr>
        <w:pStyle w:val="Normal022"/>
        <w:framePr w:w="864" w:h="302" w:hRule="exact" w:wrap="auto" w:vAnchor="page" w:hAnchor="page" w:x="4734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31.7042</w:t>
      </w:r>
    </w:p>
    <w:p w:rsidR="000A1F9B" w:rsidRDefault="00B27F83">
      <w:pPr>
        <w:pStyle w:val="Normal022"/>
        <w:framePr w:w="864" w:h="302" w:hRule="exact" w:wrap="auto" w:vAnchor="page" w:hAnchor="page" w:x="5598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63.4220</w:t>
      </w:r>
    </w:p>
    <w:p w:rsidR="000A1F9B" w:rsidRDefault="00B27F83">
      <w:pPr>
        <w:pStyle w:val="Normal022"/>
        <w:framePr w:w="864" w:h="302" w:hRule="exact" w:wrap="auto" w:vAnchor="page" w:hAnchor="page" w:x="6462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110.2669</w:t>
      </w:r>
    </w:p>
    <w:p w:rsidR="000A1F9B" w:rsidRDefault="00B27F83">
      <w:pPr>
        <w:pStyle w:val="Normal022"/>
        <w:framePr w:w="864" w:h="302" w:hRule="exact" w:wrap="auto" w:vAnchor="page" w:hAnchor="page" w:x="732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17.5347</w:t>
      </w:r>
    </w:p>
    <w:p w:rsidR="000A1F9B" w:rsidRDefault="00B27F83">
      <w:pPr>
        <w:pStyle w:val="Normal022"/>
        <w:framePr w:w="864" w:h="302" w:hRule="exact" w:wrap="auto" w:vAnchor="page" w:hAnchor="page" w:x="9054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2.4843</w:t>
      </w:r>
    </w:p>
    <w:p w:rsidR="000A1F9B" w:rsidRDefault="00B27F83">
      <w:pPr>
        <w:pStyle w:val="Normal022"/>
        <w:framePr w:w="864" w:h="302" w:hRule="exact" w:wrap="auto" w:vAnchor="page" w:hAnchor="page" w:x="9918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0.5827</w:t>
      </w:r>
    </w:p>
    <w:p w:rsidR="000A1F9B" w:rsidRDefault="00B27F83">
      <w:pPr>
        <w:pStyle w:val="Normal022"/>
        <w:framePr w:w="864" w:h="302" w:hRule="exact" w:wrap="auto" w:vAnchor="page" w:hAnchor="page" w:x="10782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2.6559</w:t>
      </w:r>
    </w:p>
    <w:p w:rsidR="000A1F9B" w:rsidRDefault="00B27F83">
      <w:pPr>
        <w:pStyle w:val="Normal022"/>
        <w:framePr w:w="864" w:h="302" w:hRule="exact" w:wrap="auto" w:vAnchor="page" w:hAnchor="page" w:x="1164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144.5278</w:t>
      </w:r>
    </w:p>
    <w:p w:rsidR="000A1F9B" w:rsidRDefault="00B27F83">
      <w:pPr>
        <w:pStyle w:val="Normal022"/>
        <w:framePr w:w="864" w:h="302" w:hRule="exact" w:wrap="auto" w:vAnchor="page" w:hAnchor="page" w:x="1251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46.6778</w:t>
      </w:r>
    </w:p>
    <w:p w:rsidR="000A1F9B" w:rsidRDefault="00B27F83">
      <w:pPr>
        <w:pStyle w:val="Normal022"/>
        <w:framePr w:w="864" w:h="302" w:hRule="exact" w:wrap="auto" w:vAnchor="page" w:hAnchor="page" w:x="13374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50.6482</w:t>
      </w:r>
    </w:p>
    <w:p w:rsidR="000A1F9B" w:rsidRDefault="00B27F83">
      <w:pPr>
        <w:pStyle w:val="Normal022"/>
        <w:framePr w:w="786" w:h="302" w:hRule="exact" w:wrap="auto" w:vAnchor="page" w:hAnchor="page" w:x="1701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3M010</w:t>
      </w:r>
    </w:p>
    <w:p w:rsidR="000A1F9B" w:rsidRDefault="00B27F83">
      <w:pPr>
        <w:pStyle w:val="Normal022"/>
        <w:framePr w:w="519" w:h="302" w:hRule="exact" w:wrap="auto" w:vAnchor="page" w:hAnchor="page" w:x="2487" w:y="516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69.3609</w:t>
      </w:r>
    </w:p>
    <w:p w:rsidR="000A1F9B" w:rsidRDefault="00B27F83">
      <w:pPr>
        <w:pStyle w:val="Normal022"/>
        <w:framePr w:w="864" w:h="302" w:hRule="exact" w:wrap="auto" w:vAnchor="page" w:hAnchor="page" w:x="387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484.8113</w:t>
      </w:r>
    </w:p>
    <w:p w:rsidR="000A1F9B" w:rsidRDefault="00B27F83">
      <w:pPr>
        <w:pStyle w:val="Normal022"/>
        <w:framePr w:w="864" w:h="302" w:hRule="exact" w:wrap="auto" w:vAnchor="page" w:hAnchor="page" w:x="4734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35.3766</w:t>
      </w:r>
    </w:p>
    <w:p w:rsidR="000A1F9B" w:rsidRDefault="00B27F83">
      <w:pPr>
        <w:pStyle w:val="Normal022"/>
        <w:framePr w:w="864" w:h="302" w:hRule="exact" w:wrap="auto" w:vAnchor="page" w:hAnchor="page" w:x="5598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63.9320</w:t>
      </w:r>
    </w:p>
    <w:p w:rsidR="000A1F9B" w:rsidRDefault="00B27F83">
      <w:pPr>
        <w:pStyle w:val="Normal022"/>
        <w:framePr w:w="864" w:h="302" w:hRule="exact" w:wrap="auto" w:vAnchor="page" w:hAnchor="page" w:x="6462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129.9056</w:t>
      </w:r>
    </w:p>
    <w:p w:rsidR="000A1F9B" w:rsidRDefault="00B27F83">
      <w:pPr>
        <w:pStyle w:val="Normal022"/>
        <w:framePr w:w="864" w:h="302" w:hRule="exact" w:wrap="auto" w:vAnchor="page" w:hAnchor="page" w:x="732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14.6188</w:t>
      </w:r>
    </w:p>
    <w:p w:rsidR="000A1F9B" w:rsidRDefault="00B27F83">
      <w:pPr>
        <w:pStyle w:val="Normal022"/>
        <w:framePr w:w="864" w:h="302" w:hRule="exact" w:wrap="auto" w:vAnchor="page" w:hAnchor="page" w:x="9054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2.7892</w:t>
      </w:r>
    </w:p>
    <w:p w:rsidR="000A1F9B" w:rsidRDefault="00B27F83">
      <w:pPr>
        <w:pStyle w:val="Normal022"/>
        <w:framePr w:w="864" w:h="302" w:hRule="exact" w:wrap="auto" w:vAnchor="page" w:hAnchor="page" w:x="9918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0.6167</w:t>
      </w:r>
    </w:p>
    <w:p w:rsidR="000A1F9B" w:rsidRDefault="00B27F83">
      <w:pPr>
        <w:pStyle w:val="Normal022"/>
        <w:framePr w:w="864" w:h="302" w:hRule="exact" w:wrap="auto" w:vAnchor="page" w:hAnchor="page" w:x="10782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1.8314</w:t>
      </w:r>
    </w:p>
    <w:p w:rsidR="000A1F9B" w:rsidRDefault="00B27F83">
      <w:pPr>
        <w:pStyle w:val="Normal022"/>
        <w:framePr w:w="864" w:h="302" w:hRule="exact" w:wrap="auto" w:vAnchor="page" w:hAnchor="page" w:x="1164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151.7146</w:t>
      </w:r>
    </w:p>
    <w:p w:rsidR="000A1F9B" w:rsidRDefault="00B27F83">
      <w:pPr>
        <w:pStyle w:val="Normal022"/>
        <w:framePr w:w="864" w:h="302" w:hRule="exact" w:wrap="auto" w:vAnchor="page" w:hAnchor="page" w:x="1251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40.7167</w:t>
      </w:r>
    </w:p>
    <w:p w:rsidR="000A1F9B" w:rsidRDefault="00B27F83">
      <w:pPr>
        <w:pStyle w:val="Normal022"/>
        <w:framePr w:w="864" w:h="302" w:hRule="exact" w:wrap="auto" w:vAnchor="page" w:hAnchor="page" w:x="13374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44.2534</w:t>
      </w:r>
    </w:p>
    <w:p w:rsidR="000A1F9B" w:rsidRDefault="00B27F83">
      <w:pPr>
        <w:pStyle w:val="Normal022"/>
        <w:framePr w:w="786" w:h="302" w:hRule="exact" w:wrap="auto" w:vAnchor="page" w:hAnchor="page" w:x="1701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4M001</w:t>
      </w:r>
    </w:p>
    <w:p w:rsidR="000A1F9B" w:rsidRDefault="00B27F83">
      <w:pPr>
        <w:pStyle w:val="Normal022"/>
        <w:framePr w:w="519" w:h="302" w:hRule="exact" w:wrap="auto" w:vAnchor="page" w:hAnchor="page" w:x="2487" w:y="545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71.1169</w:t>
      </w:r>
    </w:p>
    <w:p w:rsidR="000A1F9B" w:rsidRDefault="00B27F83">
      <w:pPr>
        <w:pStyle w:val="Normal022"/>
        <w:framePr w:w="864" w:h="302" w:hRule="exact" w:wrap="auto" w:vAnchor="page" w:hAnchor="page" w:x="387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555.4817</w:t>
      </w:r>
    </w:p>
    <w:p w:rsidR="000A1F9B" w:rsidRDefault="00B27F83">
      <w:pPr>
        <w:pStyle w:val="Normal022"/>
        <w:framePr w:w="864" w:h="302" w:hRule="exact" w:wrap="auto" w:vAnchor="page" w:hAnchor="page" w:x="4734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37.3186</w:t>
      </w:r>
    </w:p>
    <w:p w:rsidR="000A1F9B" w:rsidRDefault="00B27F83">
      <w:pPr>
        <w:pStyle w:val="Normal022"/>
        <w:framePr w:w="864" w:h="302" w:hRule="exact" w:wrap="auto" w:vAnchor="page" w:hAnchor="page" w:x="5598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76.</w:t>
      </w:r>
      <w:r>
        <w:rPr>
          <w:rFonts w:eastAsia="Times New Roman"/>
          <w:color w:val="000000"/>
          <w:kern w:val="2"/>
          <w:sz w:val="15"/>
        </w:rPr>
        <w:t>7110</w:t>
      </w:r>
    </w:p>
    <w:p w:rsidR="000A1F9B" w:rsidRDefault="00B27F83">
      <w:pPr>
        <w:pStyle w:val="Normal022"/>
        <w:framePr w:w="864" w:h="302" w:hRule="exact" w:wrap="auto" w:vAnchor="page" w:hAnchor="page" w:x="6462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148.4084</w:t>
      </w:r>
    </w:p>
    <w:p w:rsidR="000A1F9B" w:rsidRDefault="00B27F83">
      <w:pPr>
        <w:pStyle w:val="Normal022"/>
        <w:framePr w:w="864" w:h="302" w:hRule="exact" w:wrap="auto" w:vAnchor="page" w:hAnchor="page" w:x="732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19.7734</w:t>
      </w:r>
    </w:p>
    <w:p w:rsidR="000A1F9B" w:rsidRDefault="00B27F83">
      <w:pPr>
        <w:pStyle w:val="Normal022"/>
        <w:framePr w:w="864" w:h="302" w:hRule="exact" w:wrap="auto" w:vAnchor="page" w:hAnchor="page" w:x="9054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3.3143</w:t>
      </w:r>
    </w:p>
    <w:p w:rsidR="000A1F9B" w:rsidRDefault="00B27F83">
      <w:pPr>
        <w:pStyle w:val="Normal022"/>
        <w:framePr w:w="864" w:h="302" w:hRule="exact" w:wrap="auto" w:vAnchor="page" w:hAnchor="page" w:x="9918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0.6601</w:t>
      </w:r>
    </w:p>
    <w:p w:rsidR="000A1F9B" w:rsidRDefault="00B27F83">
      <w:pPr>
        <w:pStyle w:val="Normal022"/>
        <w:framePr w:w="864" w:h="302" w:hRule="exact" w:wrap="auto" w:vAnchor="page" w:hAnchor="page" w:x="10782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4.4846</w:t>
      </w:r>
    </w:p>
    <w:p w:rsidR="000A1F9B" w:rsidRDefault="00B27F83">
      <w:pPr>
        <w:pStyle w:val="Normal022"/>
        <w:framePr w:w="864" w:h="302" w:hRule="exact" w:wrap="auto" w:vAnchor="page" w:hAnchor="page" w:x="1164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143.7646</w:t>
      </w:r>
    </w:p>
    <w:p w:rsidR="000A1F9B" w:rsidRDefault="00B27F83">
      <w:pPr>
        <w:pStyle w:val="Normal022"/>
        <w:framePr w:w="864" w:h="302" w:hRule="exact" w:wrap="auto" w:vAnchor="page" w:hAnchor="page" w:x="1251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44.3498</w:t>
      </w:r>
    </w:p>
    <w:p w:rsidR="000A1F9B" w:rsidRDefault="00B27F83">
      <w:pPr>
        <w:pStyle w:val="Normal022"/>
        <w:framePr w:w="864" w:h="302" w:hRule="exact" w:wrap="auto" w:vAnchor="page" w:hAnchor="page" w:x="13374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56.8299</w:t>
      </w:r>
    </w:p>
    <w:p w:rsidR="000A1F9B" w:rsidRDefault="00B27F83">
      <w:pPr>
        <w:pStyle w:val="Normal022"/>
        <w:framePr w:w="786" w:h="302" w:hRule="exact" w:wrap="auto" w:vAnchor="page" w:hAnchor="page" w:x="1701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4M002</w:t>
      </w:r>
    </w:p>
    <w:p w:rsidR="000A1F9B" w:rsidRDefault="00B27F83">
      <w:pPr>
        <w:pStyle w:val="Normal022"/>
        <w:framePr w:w="519" w:h="302" w:hRule="exact" w:wrap="auto" w:vAnchor="page" w:hAnchor="page" w:x="2487" w:y="574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62.9344</w:t>
      </w:r>
    </w:p>
    <w:p w:rsidR="000A1F9B" w:rsidRDefault="00B27F83">
      <w:pPr>
        <w:pStyle w:val="Normal022"/>
        <w:framePr w:w="864" w:h="302" w:hRule="exact" w:wrap="auto" w:vAnchor="page" w:hAnchor="page" w:x="387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479.4648</w:t>
      </w:r>
    </w:p>
    <w:p w:rsidR="000A1F9B" w:rsidRDefault="00B27F83">
      <w:pPr>
        <w:pStyle w:val="Normal022"/>
        <w:framePr w:w="864" w:h="302" w:hRule="exact" w:wrap="auto" w:vAnchor="page" w:hAnchor="page" w:x="4734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28.9305</w:t>
      </w:r>
    </w:p>
    <w:p w:rsidR="000A1F9B" w:rsidRDefault="00B27F83">
      <w:pPr>
        <w:pStyle w:val="Normal022"/>
        <w:framePr w:w="864" w:h="302" w:hRule="exact" w:wrap="auto" w:vAnchor="page" w:hAnchor="page" w:x="5598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72.2821</w:t>
      </w:r>
    </w:p>
    <w:p w:rsidR="000A1F9B" w:rsidRDefault="00B27F83">
      <w:pPr>
        <w:pStyle w:val="Normal022"/>
        <w:framePr w:w="864" w:h="302" w:hRule="exact" w:wrap="auto" w:vAnchor="page" w:hAnchor="page" w:x="6462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122.8582</w:t>
      </w:r>
    </w:p>
    <w:p w:rsidR="000A1F9B" w:rsidRDefault="00B27F83">
      <w:pPr>
        <w:pStyle w:val="Normal022"/>
        <w:framePr w:w="864" w:h="302" w:hRule="exact" w:wrap="auto" w:vAnchor="page" w:hAnchor="page" w:x="732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22.0266</w:t>
      </w:r>
    </w:p>
    <w:p w:rsidR="000A1F9B" w:rsidRDefault="00B27F83">
      <w:pPr>
        <w:pStyle w:val="Normal022"/>
        <w:framePr w:w="864" w:h="302" w:hRule="exact" w:wrap="auto" w:vAnchor="page" w:hAnchor="page" w:x="9054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2.3602</w:t>
      </w:r>
    </w:p>
    <w:p w:rsidR="000A1F9B" w:rsidRDefault="00B27F83">
      <w:pPr>
        <w:pStyle w:val="Normal022"/>
        <w:framePr w:w="864" w:h="302" w:hRule="exact" w:wrap="auto" w:vAnchor="page" w:hAnchor="page" w:x="9918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0.3856</w:t>
      </w:r>
    </w:p>
    <w:p w:rsidR="000A1F9B" w:rsidRDefault="00B27F83">
      <w:pPr>
        <w:pStyle w:val="Normal022"/>
        <w:framePr w:w="864" w:h="302" w:hRule="exact" w:wrap="auto" w:vAnchor="page" w:hAnchor="page" w:x="10782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2.0117</w:t>
      </w:r>
    </w:p>
    <w:p w:rsidR="000A1F9B" w:rsidRDefault="00B27F83">
      <w:pPr>
        <w:pStyle w:val="Normal022"/>
        <w:framePr w:w="864" w:h="302" w:hRule="exact" w:wrap="auto" w:vAnchor="page" w:hAnchor="page" w:x="1164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148.4018</w:t>
      </w:r>
    </w:p>
    <w:p w:rsidR="000A1F9B" w:rsidRDefault="00B27F83">
      <w:pPr>
        <w:pStyle w:val="Normal022"/>
        <w:framePr w:w="864" w:h="302" w:hRule="exact" w:wrap="auto" w:vAnchor="page" w:hAnchor="page" w:x="1251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40.5361</w:t>
      </w:r>
    </w:p>
    <w:p w:rsidR="000A1F9B" w:rsidRDefault="00B27F83">
      <w:pPr>
        <w:pStyle w:val="Normal022"/>
        <w:framePr w:w="864" w:h="302" w:hRule="exact" w:wrap="auto" w:vAnchor="page" w:hAnchor="page" w:x="13374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52.3369</w:t>
      </w:r>
    </w:p>
    <w:p w:rsidR="000A1F9B" w:rsidRDefault="00B27F83">
      <w:pPr>
        <w:pStyle w:val="Normal022"/>
        <w:framePr w:w="786" w:h="302" w:hRule="exact" w:wrap="auto" w:vAnchor="page" w:hAnchor="page" w:x="1701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4M003</w:t>
      </w:r>
    </w:p>
    <w:p w:rsidR="000A1F9B" w:rsidRDefault="00B27F83">
      <w:pPr>
        <w:pStyle w:val="Normal022"/>
        <w:framePr w:w="519" w:h="302" w:hRule="exact" w:wrap="auto" w:vAnchor="page" w:hAnchor="page" w:x="2487" w:y="603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55.2310</w:t>
      </w:r>
    </w:p>
    <w:p w:rsidR="000A1F9B" w:rsidRDefault="00B27F83">
      <w:pPr>
        <w:pStyle w:val="Normal022"/>
        <w:framePr w:w="864" w:h="302" w:hRule="exact" w:wrap="auto" w:vAnchor="page" w:hAnchor="page" w:x="387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439.2735</w:t>
      </w:r>
    </w:p>
    <w:p w:rsidR="000A1F9B" w:rsidRDefault="00B27F83">
      <w:pPr>
        <w:pStyle w:val="Normal022"/>
        <w:framePr w:w="864" w:h="302" w:hRule="exact" w:wrap="auto" w:vAnchor="page" w:hAnchor="page" w:x="4734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34.6908</w:t>
      </w:r>
    </w:p>
    <w:p w:rsidR="000A1F9B" w:rsidRDefault="00B27F83">
      <w:pPr>
        <w:pStyle w:val="Normal022"/>
        <w:framePr w:w="864" w:h="302" w:hRule="exact" w:wrap="auto" w:vAnchor="page" w:hAnchor="page" w:x="5598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66.2922</w:t>
      </w:r>
    </w:p>
    <w:p w:rsidR="000A1F9B" w:rsidRDefault="00B27F83">
      <w:pPr>
        <w:pStyle w:val="Normal022"/>
        <w:framePr w:w="864" w:h="302" w:hRule="exact" w:wrap="auto" w:vAnchor="page" w:hAnchor="page" w:x="6462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116.7065</w:t>
      </w:r>
    </w:p>
    <w:p w:rsidR="000A1F9B" w:rsidRDefault="00B27F83">
      <w:pPr>
        <w:pStyle w:val="Normal022"/>
        <w:framePr w:w="864" w:h="302" w:hRule="exact" w:wrap="auto" w:vAnchor="page" w:hAnchor="page" w:x="732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19.</w:t>
      </w:r>
      <w:r>
        <w:rPr>
          <w:rFonts w:eastAsia="Times New Roman"/>
          <w:color w:val="000000"/>
          <w:kern w:val="2"/>
          <w:sz w:val="15"/>
        </w:rPr>
        <w:t>5244</w:t>
      </w:r>
    </w:p>
    <w:p w:rsidR="000A1F9B" w:rsidRDefault="00B27F83">
      <w:pPr>
        <w:pStyle w:val="Normal022"/>
        <w:framePr w:w="864" w:h="302" w:hRule="exact" w:wrap="auto" w:vAnchor="page" w:hAnchor="page" w:x="9054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2.4060</w:t>
      </w:r>
    </w:p>
    <w:p w:rsidR="000A1F9B" w:rsidRDefault="00B27F83">
      <w:pPr>
        <w:pStyle w:val="Normal022"/>
        <w:framePr w:w="864" w:h="302" w:hRule="exact" w:wrap="auto" w:vAnchor="page" w:hAnchor="page" w:x="9918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0.5290</w:t>
      </w:r>
    </w:p>
    <w:p w:rsidR="000A1F9B" w:rsidRDefault="00B27F83">
      <w:pPr>
        <w:pStyle w:val="Normal022"/>
        <w:framePr w:w="864" w:h="302" w:hRule="exact" w:wrap="auto" w:vAnchor="page" w:hAnchor="page" w:x="10782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3.5716</w:t>
      </w:r>
    </w:p>
    <w:p w:rsidR="000A1F9B" w:rsidRDefault="00B27F83">
      <w:pPr>
        <w:pStyle w:val="Normal022"/>
        <w:framePr w:w="864" w:h="302" w:hRule="exact" w:wrap="auto" w:vAnchor="page" w:hAnchor="page" w:x="1164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140.8463</w:t>
      </w:r>
    </w:p>
    <w:p w:rsidR="000A1F9B" w:rsidRDefault="00B27F83">
      <w:pPr>
        <w:pStyle w:val="Normal022"/>
        <w:framePr w:w="864" w:h="302" w:hRule="exact" w:wrap="auto" w:vAnchor="page" w:hAnchor="page" w:x="1251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39.5825</w:t>
      </w:r>
    </w:p>
    <w:p w:rsidR="000A1F9B" w:rsidRDefault="00B27F83">
      <w:pPr>
        <w:pStyle w:val="Normal022"/>
        <w:framePr w:w="864" w:h="302" w:hRule="exact" w:wrap="auto" w:vAnchor="page" w:hAnchor="page" w:x="13374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55.1936</w:t>
      </w:r>
    </w:p>
    <w:p w:rsidR="000A1F9B" w:rsidRDefault="00B27F83">
      <w:pPr>
        <w:pStyle w:val="Normal022"/>
        <w:framePr w:w="786" w:h="302" w:hRule="exact" w:wrap="auto" w:vAnchor="page" w:hAnchor="page" w:x="1701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4M004</w:t>
      </w:r>
    </w:p>
    <w:p w:rsidR="000A1F9B" w:rsidRDefault="00B27F83">
      <w:pPr>
        <w:pStyle w:val="Normal022"/>
        <w:framePr w:w="519" w:h="302" w:hRule="exact" w:wrap="auto" w:vAnchor="page" w:hAnchor="page" w:x="2487" w:y="632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60.4626</w:t>
      </w:r>
    </w:p>
    <w:p w:rsidR="000A1F9B" w:rsidRDefault="00B27F83">
      <w:pPr>
        <w:pStyle w:val="Normal022"/>
        <w:framePr w:w="864" w:h="302" w:hRule="exact" w:wrap="auto" w:vAnchor="page" w:hAnchor="page" w:x="387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425.2625</w:t>
      </w:r>
    </w:p>
    <w:p w:rsidR="000A1F9B" w:rsidRDefault="00B27F83">
      <w:pPr>
        <w:pStyle w:val="Normal022"/>
        <w:framePr w:w="864" w:h="302" w:hRule="exact" w:wrap="auto" w:vAnchor="page" w:hAnchor="page" w:x="4734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29.6944</w:t>
      </w:r>
    </w:p>
    <w:p w:rsidR="000A1F9B" w:rsidRDefault="00B27F83">
      <w:pPr>
        <w:pStyle w:val="Normal022"/>
        <w:framePr w:w="864" w:h="302" w:hRule="exact" w:wrap="auto" w:vAnchor="page" w:hAnchor="page" w:x="5598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65.8689</w:t>
      </w:r>
    </w:p>
    <w:p w:rsidR="000A1F9B" w:rsidRDefault="00B27F83">
      <w:pPr>
        <w:pStyle w:val="Normal022"/>
        <w:framePr w:w="864" w:h="302" w:hRule="exact" w:wrap="auto" w:vAnchor="page" w:hAnchor="page" w:x="6462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110.9214</w:t>
      </w:r>
    </w:p>
    <w:p w:rsidR="000A1F9B" w:rsidRDefault="00B27F83">
      <w:pPr>
        <w:pStyle w:val="Normal022"/>
        <w:framePr w:w="864" w:h="302" w:hRule="exact" w:wrap="auto" w:vAnchor="page" w:hAnchor="page" w:x="732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19.8042</w:t>
      </w:r>
    </w:p>
    <w:p w:rsidR="000A1F9B" w:rsidRDefault="00B27F83">
      <w:pPr>
        <w:pStyle w:val="Normal022"/>
        <w:framePr w:w="864" w:h="302" w:hRule="exact" w:wrap="auto" w:vAnchor="page" w:hAnchor="page" w:x="9054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2.9231</w:t>
      </w:r>
    </w:p>
    <w:p w:rsidR="000A1F9B" w:rsidRDefault="00B27F83">
      <w:pPr>
        <w:pStyle w:val="Normal022"/>
        <w:framePr w:w="864" w:h="302" w:hRule="exact" w:wrap="auto" w:vAnchor="page" w:hAnchor="page" w:x="9918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0.6433</w:t>
      </w:r>
    </w:p>
    <w:p w:rsidR="000A1F9B" w:rsidRDefault="00B27F83">
      <w:pPr>
        <w:pStyle w:val="Normal022"/>
        <w:framePr w:w="864" w:h="302" w:hRule="exact" w:wrap="auto" w:vAnchor="page" w:hAnchor="page" w:x="10782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2.6393</w:t>
      </w:r>
    </w:p>
    <w:p w:rsidR="000A1F9B" w:rsidRDefault="00B27F83">
      <w:pPr>
        <w:pStyle w:val="Normal022"/>
        <w:framePr w:w="864" w:h="302" w:hRule="exact" w:wrap="auto" w:vAnchor="page" w:hAnchor="page" w:x="1164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115.7175</w:t>
      </w:r>
    </w:p>
    <w:p w:rsidR="000A1F9B" w:rsidRDefault="00B27F83">
      <w:pPr>
        <w:pStyle w:val="Normal022"/>
        <w:framePr w:w="864" w:h="302" w:hRule="exact" w:wrap="auto" w:vAnchor="page" w:hAnchor="page" w:x="1251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31.1134</w:t>
      </w:r>
    </w:p>
    <w:p w:rsidR="000A1F9B" w:rsidRDefault="00B27F83">
      <w:pPr>
        <w:pStyle w:val="Normal022"/>
        <w:framePr w:w="864" w:h="302" w:hRule="exact" w:wrap="auto" w:vAnchor="page" w:hAnchor="page" w:x="13374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53.3441</w:t>
      </w:r>
    </w:p>
    <w:p w:rsidR="000A1F9B" w:rsidRDefault="00B27F83">
      <w:pPr>
        <w:pStyle w:val="Normal022"/>
        <w:framePr w:w="786" w:h="302" w:hRule="exact" w:wrap="auto" w:vAnchor="page" w:hAnchor="page" w:x="1701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4M005</w:t>
      </w:r>
    </w:p>
    <w:p w:rsidR="000A1F9B" w:rsidRDefault="00B27F83">
      <w:pPr>
        <w:pStyle w:val="Normal022"/>
        <w:framePr w:w="519" w:h="302" w:hRule="exact" w:wrap="auto" w:vAnchor="page" w:hAnchor="page" w:x="2487" w:y="662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79.3251</w:t>
      </w:r>
    </w:p>
    <w:p w:rsidR="000A1F9B" w:rsidRDefault="00B27F83">
      <w:pPr>
        <w:pStyle w:val="Normal022"/>
        <w:framePr w:w="864" w:h="302" w:hRule="exact" w:wrap="auto" w:vAnchor="page" w:hAnchor="page" w:x="387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563.2432</w:t>
      </w:r>
    </w:p>
    <w:p w:rsidR="000A1F9B" w:rsidRDefault="00B27F83">
      <w:pPr>
        <w:pStyle w:val="Normal022"/>
        <w:framePr w:w="864" w:h="302" w:hRule="exact" w:wrap="auto" w:vAnchor="page" w:hAnchor="page" w:x="4734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28.8386</w:t>
      </w:r>
    </w:p>
    <w:p w:rsidR="000A1F9B" w:rsidRDefault="00B27F83">
      <w:pPr>
        <w:pStyle w:val="Normal022"/>
        <w:framePr w:w="864" w:h="302" w:hRule="exact" w:wrap="auto" w:vAnchor="page" w:hAnchor="page" w:x="5598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85.5517</w:t>
      </w:r>
    </w:p>
    <w:p w:rsidR="000A1F9B" w:rsidRDefault="00B27F83">
      <w:pPr>
        <w:pStyle w:val="Normal022"/>
        <w:framePr w:w="864" w:h="302" w:hRule="exact" w:wrap="auto" w:vAnchor="page" w:hAnchor="page" w:x="6462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137.0068</w:t>
      </w:r>
    </w:p>
    <w:p w:rsidR="000A1F9B" w:rsidRDefault="00B27F83">
      <w:pPr>
        <w:pStyle w:val="Normal022"/>
        <w:framePr w:w="864" w:h="302" w:hRule="exact" w:wrap="auto" w:vAnchor="page" w:hAnchor="page" w:x="732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16.6934</w:t>
      </w:r>
    </w:p>
    <w:p w:rsidR="000A1F9B" w:rsidRDefault="00B27F83">
      <w:pPr>
        <w:pStyle w:val="Normal022"/>
        <w:framePr w:w="864" w:h="302" w:hRule="exact" w:wrap="auto" w:vAnchor="page" w:hAnchor="page" w:x="9054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2.7361</w:t>
      </w:r>
    </w:p>
    <w:p w:rsidR="000A1F9B" w:rsidRDefault="00B27F83">
      <w:pPr>
        <w:pStyle w:val="Normal022"/>
        <w:framePr w:w="864" w:h="302" w:hRule="exact" w:wrap="auto" w:vAnchor="page" w:hAnchor="page" w:x="9918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0.7900</w:t>
      </w:r>
    </w:p>
    <w:p w:rsidR="000A1F9B" w:rsidRDefault="00B27F83">
      <w:pPr>
        <w:pStyle w:val="Normal022"/>
        <w:framePr w:w="864" w:h="302" w:hRule="exact" w:wrap="auto" w:vAnchor="page" w:hAnchor="page" w:x="10782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2.9459</w:t>
      </w:r>
    </w:p>
    <w:p w:rsidR="000A1F9B" w:rsidRDefault="00B27F83">
      <w:pPr>
        <w:pStyle w:val="Normal022"/>
        <w:framePr w:w="864" w:h="302" w:hRule="exact" w:wrap="auto" w:vAnchor="page" w:hAnchor="page" w:x="1164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166.9479</w:t>
      </w:r>
    </w:p>
    <w:p w:rsidR="000A1F9B" w:rsidRDefault="00B27F83">
      <w:pPr>
        <w:pStyle w:val="Normal022"/>
        <w:framePr w:w="864" w:h="302" w:hRule="exact" w:wrap="auto" w:vAnchor="page" w:hAnchor="page" w:x="1251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37.6406</w:t>
      </w:r>
    </w:p>
    <w:p w:rsidR="000A1F9B" w:rsidRDefault="00B27F83">
      <w:pPr>
        <w:pStyle w:val="Normal022"/>
        <w:framePr w:w="864" w:h="302" w:hRule="exact" w:wrap="auto" w:vAnchor="page" w:hAnchor="page" w:x="13374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54.5260</w:t>
      </w:r>
    </w:p>
    <w:p w:rsidR="000A1F9B" w:rsidRDefault="00B27F83">
      <w:pPr>
        <w:pStyle w:val="Normal022"/>
        <w:framePr w:w="786" w:h="302" w:hRule="exact" w:wrap="auto" w:vAnchor="page" w:hAnchor="page" w:x="1701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4M006</w:t>
      </w:r>
    </w:p>
    <w:p w:rsidR="000A1F9B" w:rsidRDefault="00B27F83">
      <w:pPr>
        <w:pStyle w:val="Normal022"/>
        <w:framePr w:w="519" w:h="302" w:hRule="exact" w:wrap="auto" w:vAnchor="page" w:hAnchor="page" w:x="2487" w:y="691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65.7496</w:t>
      </w:r>
    </w:p>
    <w:p w:rsidR="000A1F9B" w:rsidRDefault="00B27F83">
      <w:pPr>
        <w:pStyle w:val="Normal022"/>
        <w:framePr w:w="864" w:h="302" w:hRule="exact" w:wrap="auto" w:vAnchor="page" w:hAnchor="page" w:x="387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477.4742</w:t>
      </w:r>
    </w:p>
    <w:p w:rsidR="000A1F9B" w:rsidRDefault="00B27F83">
      <w:pPr>
        <w:pStyle w:val="Normal022"/>
        <w:framePr w:w="864" w:h="302" w:hRule="exact" w:wrap="auto" w:vAnchor="page" w:hAnchor="page" w:x="4734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32.3137</w:t>
      </w:r>
    </w:p>
    <w:p w:rsidR="000A1F9B" w:rsidRDefault="00B27F83">
      <w:pPr>
        <w:pStyle w:val="Normal022"/>
        <w:framePr w:w="864" w:h="302" w:hRule="exact" w:wrap="auto" w:vAnchor="page" w:hAnchor="page" w:x="5598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71.4840</w:t>
      </w:r>
    </w:p>
    <w:p w:rsidR="000A1F9B" w:rsidRDefault="00B27F83">
      <w:pPr>
        <w:pStyle w:val="Normal022"/>
        <w:framePr w:w="864" w:h="302" w:hRule="exact" w:wrap="auto" w:vAnchor="page" w:hAnchor="page" w:x="6462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121.9150</w:t>
      </w:r>
    </w:p>
    <w:p w:rsidR="000A1F9B" w:rsidRDefault="00B27F83">
      <w:pPr>
        <w:pStyle w:val="Normal022"/>
        <w:framePr w:w="864" w:h="302" w:hRule="exact" w:wrap="auto" w:vAnchor="page" w:hAnchor="page" w:x="732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19.6988</w:t>
      </w:r>
    </w:p>
    <w:p w:rsidR="000A1F9B" w:rsidRDefault="00B27F83">
      <w:pPr>
        <w:pStyle w:val="Normal022"/>
        <w:framePr w:w="864" w:h="302" w:hRule="exact" w:wrap="auto" w:vAnchor="page" w:hAnchor="page" w:x="9054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3.1111</w:t>
      </w:r>
    </w:p>
    <w:p w:rsidR="000A1F9B" w:rsidRDefault="00B27F83">
      <w:pPr>
        <w:pStyle w:val="Normal022"/>
        <w:framePr w:w="864" w:h="302" w:hRule="exact" w:wrap="auto" w:vAnchor="page" w:hAnchor="page" w:x="9918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0.6629</w:t>
      </w:r>
    </w:p>
    <w:p w:rsidR="000A1F9B" w:rsidRDefault="00B27F83">
      <w:pPr>
        <w:pStyle w:val="Normal022"/>
        <w:framePr w:w="864" w:h="302" w:hRule="exact" w:wrap="auto" w:vAnchor="page" w:hAnchor="page" w:x="10782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2.6281</w:t>
      </w:r>
    </w:p>
    <w:p w:rsidR="000A1F9B" w:rsidRDefault="00B27F83">
      <w:pPr>
        <w:pStyle w:val="Normal022"/>
        <w:framePr w:w="864" w:h="302" w:hRule="exact" w:wrap="auto" w:vAnchor="page" w:hAnchor="page" w:x="1164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156.7478</w:t>
      </w:r>
    </w:p>
    <w:p w:rsidR="000A1F9B" w:rsidRDefault="00B27F83">
      <w:pPr>
        <w:pStyle w:val="Normal022"/>
        <w:framePr w:w="864" w:h="302" w:hRule="exact" w:wrap="auto" w:vAnchor="page" w:hAnchor="page" w:x="1251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47.2251</w:t>
      </w:r>
    </w:p>
    <w:p w:rsidR="000A1F9B" w:rsidRDefault="00B27F83">
      <w:pPr>
        <w:pStyle w:val="Normal022"/>
        <w:framePr w:w="864" w:h="302" w:hRule="exact" w:wrap="auto" w:vAnchor="page" w:hAnchor="page" w:x="13374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56.2222</w:t>
      </w:r>
    </w:p>
    <w:p w:rsidR="000A1F9B" w:rsidRDefault="00B27F83">
      <w:pPr>
        <w:pStyle w:val="Normal022"/>
        <w:framePr w:w="786" w:h="302" w:hRule="exact" w:wrap="auto" w:vAnchor="page" w:hAnchor="page" w:x="1701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4M007</w:t>
      </w:r>
    </w:p>
    <w:p w:rsidR="000A1F9B" w:rsidRDefault="00B27F83">
      <w:pPr>
        <w:pStyle w:val="Normal022"/>
        <w:framePr w:w="519" w:h="302" w:hRule="exact" w:wrap="auto" w:vAnchor="page" w:hAnchor="page" w:x="2487" w:y="720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60.3616</w:t>
      </w:r>
    </w:p>
    <w:p w:rsidR="000A1F9B" w:rsidRDefault="00B27F83">
      <w:pPr>
        <w:pStyle w:val="Normal022"/>
        <w:framePr w:w="864" w:h="302" w:hRule="exact" w:wrap="auto" w:vAnchor="page" w:hAnchor="page" w:x="387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451.3598</w:t>
      </w:r>
    </w:p>
    <w:p w:rsidR="000A1F9B" w:rsidRDefault="00B27F83">
      <w:pPr>
        <w:pStyle w:val="Normal022"/>
        <w:framePr w:w="864" w:h="302" w:hRule="exact" w:wrap="auto" w:vAnchor="page" w:hAnchor="page" w:x="4734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30.4269</w:t>
      </w:r>
    </w:p>
    <w:p w:rsidR="000A1F9B" w:rsidRDefault="00B27F83">
      <w:pPr>
        <w:pStyle w:val="Normal022"/>
        <w:framePr w:w="864" w:h="302" w:hRule="exact" w:wrap="auto" w:vAnchor="page" w:hAnchor="page" w:x="5598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69.2953</w:t>
      </w:r>
    </w:p>
    <w:p w:rsidR="000A1F9B" w:rsidRDefault="00B27F83">
      <w:pPr>
        <w:pStyle w:val="Normal022"/>
        <w:framePr w:w="864" w:h="302" w:hRule="exact" w:wrap="auto" w:vAnchor="page" w:hAnchor="page" w:x="6462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128.1119</w:t>
      </w:r>
    </w:p>
    <w:p w:rsidR="000A1F9B" w:rsidRDefault="00B27F83">
      <w:pPr>
        <w:pStyle w:val="Normal022"/>
        <w:framePr w:w="864" w:h="302" w:hRule="exact" w:wrap="auto" w:vAnchor="page" w:hAnchor="page" w:x="732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16.2979</w:t>
      </w:r>
    </w:p>
    <w:p w:rsidR="000A1F9B" w:rsidRDefault="00B27F83">
      <w:pPr>
        <w:pStyle w:val="Normal022"/>
        <w:framePr w:w="864" w:h="302" w:hRule="exact" w:wrap="auto" w:vAnchor="page" w:hAnchor="page" w:x="9054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2.8512</w:t>
      </w:r>
    </w:p>
    <w:p w:rsidR="000A1F9B" w:rsidRDefault="00B27F83">
      <w:pPr>
        <w:pStyle w:val="Normal022"/>
        <w:framePr w:w="864" w:h="302" w:hRule="exact" w:wrap="auto" w:vAnchor="page" w:hAnchor="page" w:x="9918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0.5215</w:t>
      </w:r>
    </w:p>
    <w:p w:rsidR="000A1F9B" w:rsidRDefault="00B27F83">
      <w:pPr>
        <w:pStyle w:val="Normal022"/>
        <w:framePr w:w="864" w:h="302" w:hRule="exact" w:wrap="auto" w:vAnchor="page" w:hAnchor="page" w:x="10782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1.9544</w:t>
      </w:r>
    </w:p>
    <w:p w:rsidR="000A1F9B" w:rsidRDefault="00B27F83">
      <w:pPr>
        <w:pStyle w:val="Normal022"/>
        <w:framePr w:w="864" w:h="302" w:hRule="exact" w:wrap="auto" w:vAnchor="page" w:hAnchor="page" w:x="1164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156.1946</w:t>
      </w:r>
    </w:p>
    <w:p w:rsidR="000A1F9B" w:rsidRDefault="00B27F83">
      <w:pPr>
        <w:pStyle w:val="Normal022"/>
        <w:framePr w:w="864" w:h="302" w:hRule="exact" w:wrap="auto" w:vAnchor="page" w:hAnchor="page" w:x="1251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42.9769</w:t>
      </w:r>
    </w:p>
    <w:p w:rsidR="000A1F9B" w:rsidRDefault="00B27F83">
      <w:pPr>
        <w:pStyle w:val="Normal022"/>
        <w:framePr w:w="864" w:h="302" w:hRule="exact" w:wrap="auto" w:vAnchor="page" w:hAnchor="page" w:x="13374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52.8755</w:t>
      </w:r>
    </w:p>
    <w:p w:rsidR="000A1F9B" w:rsidRDefault="00B27F83">
      <w:pPr>
        <w:pStyle w:val="Normal022"/>
        <w:framePr w:w="786" w:h="302" w:hRule="exact" w:wrap="auto" w:vAnchor="page" w:hAnchor="page" w:x="1701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4M</w:t>
      </w:r>
      <w:r>
        <w:rPr>
          <w:rFonts w:eastAsia="Times New Roman"/>
          <w:b/>
          <w:color w:val="000000"/>
          <w:kern w:val="2"/>
          <w:sz w:val="15"/>
        </w:rPr>
        <w:t>008</w:t>
      </w:r>
    </w:p>
    <w:p w:rsidR="000A1F9B" w:rsidRDefault="00B27F83">
      <w:pPr>
        <w:pStyle w:val="Normal022"/>
        <w:framePr w:w="519" w:h="302" w:hRule="exact" w:wrap="auto" w:vAnchor="page" w:hAnchor="page" w:x="2487" w:y="749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66.8816</w:t>
      </w:r>
    </w:p>
    <w:p w:rsidR="000A1F9B" w:rsidRDefault="00B27F83">
      <w:pPr>
        <w:pStyle w:val="Normal022"/>
        <w:framePr w:w="864" w:h="302" w:hRule="exact" w:wrap="auto" w:vAnchor="page" w:hAnchor="page" w:x="387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557.6077</w:t>
      </w:r>
    </w:p>
    <w:p w:rsidR="000A1F9B" w:rsidRDefault="00B27F83">
      <w:pPr>
        <w:pStyle w:val="Normal022"/>
        <w:framePr w:w="864" w:h="302" w:hRule="exact" w:wrap="auto" w:vAnchor="page" w:hAnchor="page" w:x="4734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39.4093</w:t>
      </w:r>
    </w:p>
    <w:p w:rsidR="000A1F9B" w:rsidRDefault="00B27F83">
      <w:pPr>
        <w:pStyle w:val="Normal022"/>
        <w:framePr w:w="864" w:h="302" w:hRule="exact" w:wrap="auto" w:vAnchor="page" w:hAnchor="page" w:x="5598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76.7856</w:t>
      </w:r>
    </w:p>
    <w:p w:rsidR="000A1F9B" w:rsidRDefault="00B27F83">
      <w:pPr>
        <w:pStyle w:val="Normal022"/>
        <w:framePr w:w="864" w:h="302" w:hRule="exact" w:wrap="auto" w:vAnchor="page" w:hAnchor="page" w:x="6462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122.6237</w:t>
      </w:r>
    </w:p>
    <w:p w:rsidR="000A1F9B" w:rsidRDefault="00B27F83">
      <w:pPr>
        <w:pStyle w:val="Normal022"/>
        <w:framePr w:w="864" w:h="302" w:hRule="exact" w:wrap="auto" w:vAnchor="page" w:hAnchor="page" w:x="732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32.7541</w:t>
      </w:r>
    </w:p>
    <w:p w:rsidR="000A1F9B" w:rsidRDefault="00B27F83">
      <w:pPr>
        <w:pStyle w:val="Normal022"/>
        <w:framePr w:w="864" w:h="302" w:hRule="exact" w:wrap="auto" w:vAnchor="page" w:hAnchor="page" w:x="9054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2.6335</w:t>
      </w:r>
    </w:p>
    <w:p w:rsidR="000A1F9B" w:rsidRDefault="00B27F83">
      <w:pPr>
        <w:pStyle w:val="Normal022"/>
        <w:framePr w:w="864" w:h="302" w:hRule="exact" w:wrap="auto" w:vAnchor="page" w:hAnchor="page" w:x="9918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0.4283</w:t>
      </w:r>
    </w:p>
    <w:p w:rsidR="000A1F9B" w:rsidRDefault="00B27F83">
      <w:pPr>
        <w:pStyle w:val="Normal022"/>
        <w:framePr w:w="864" w:h="302" w:hRule="exact" w:wrap="auto" w:vAnchor="page" w:hAnchor="page" w:x="10782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3.5786</w:t>
      </w:r>
    </w:p>
    <w:p w:rsidR="000A1F9B" w:rsidRDefault="00B27F83">
      <w:pPr>
        <w:pStyle w:val="Normal022"/>
        <w:framePr w:w="864" w:h="302" w:hRule="exact" w:wrap="auto" w:vAnchor="page" w:hAnchor="page" w:x="1164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186.2122</w:t>
      </w:r>
    </w:p>
    <w:p w:rsidR="000A1F9B" w:rsidRDefault="00B27F83">
      <w:pPr>
        <w:pStyle w:val="Normal022"/>
        <w:framePr w:w="864" w:h="302" w:hRule="exact" w:wrap="auto" w:vAnchor="page" w:hAnchor="page" w:x="1251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45.4984</w:t>
      </w:r>
    </w:p>
    <w:p w:rsidR="000A1F9B" w:rsidRDefault="00B27F83">
      <w:pPr>
        <w:pStyle w:val="Normal022"/>
        <w:framePr w:w="864" w:h="302" w:hRule="exact" w:wrap="auto" w:vAnchor="page" w:hAnchor="page" w:x="13374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49.7957</w:t>
      </w:r>
    </w:p>
    <w:p w:rsidR="000A1F9B" w:rsidRDefault="00B27F83">
      <w:pPr>
        <w:pStyle w:val="Normal022"/>
        <w:framePr w:w="786" w:h="302" w:hRule="exact" w:wrap="auto" w:vAnchor="page" w:hAnchor="page" w:x="1701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4M009</w:t>
      </w:r>
    </w:p>
    <w:p w:rsidR="000A1F9B" w:rsidRDefault="00B27F83">
      <w:pPr>
        <w:pStyle w:val="Normal022"/>
        <w:framePr w:w="519" w:h="302" w:hRule="exact" w:wrap="auto" w:vAnchor="page" w:hAnchor="page" w:x="2487" w:y="778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70.1959</w:t>
      </w:r>
    </w:p>
    <w:p w:rsidR="000A1F9B" w:rsidRDefault="00B27F83">
      <w:pPr>
        <w:pStyle w:val="Normal022"/>
        <w:framePr w:w="864" w:h="302" w:hRule="exact" w:wrap="auto" w:vAnchor="page" w:hAnchor="page" w:x="3870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477.1954</w:t>
      </w:r>
    </w:p>
    <w:p w:rsidR="000A1F9B" w:rsidRDefault="00B27F83">
      <w:pPr>
        <w:pStyle w:val="Normal022"/>
        <w:framePr w:w="864" w:h="302" w:hRule="exact" w:wrap="auto" w:vAnchor="page" w:hAnchor="page" w:x="4734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36.1520</w:t>
      </w:r>
    </w:p>
    <w:p w:rsidR="000A1F9B" w:rsidRDefault="00B27F83">
      <w:pPr>
        <w:pStyle w:val="Normal022"/>
        <w:framePr w:w="864" w:h="302" w:hRule="exact" w:wrap="auto" w:vAnchor="page" w:hAnchor="page" w:x="5598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72.0979</w:t>
      </w:r>
    </w:p>
    <w:p w:rsidR="000A1F9B" w:rsidRDefault="00B27F83">
      <w:pPr>
        <w:pStyle w:val="Normal022"/>
        <w:framePr w:w="864" w:h="302" w:hRule="exact" w:wrap="auto" w:vAnchor="page" w:hAnchor="page" w:x="6462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129.0710</w:t>
      </w:r>
    </w:p>
    <w:p w:rsidR="000A1F9B" w:rsidRDefault="00B27F83">
      <w:pPr>
        <w:pStyle w:val="Normal022"/>
        <w:framePr w:w="864" w:h="302" w:hRule="exact" w:wrap="auto" w:vAnchor="page" w:hAnchor="page" w:x="7326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19.7480</w:t>
      </w:r>
    </w:p>
    <w:p w:rsidR="000A1F9B" w:rsidRDefault="00B27F83">
      <w:pPr>
        <w:pStyle w:val="Normal022"/>
        <w:framePr w:w="864" w:h="302" w:hRule="exact" w:wrap="auto" w:vAnchor="page" w:hAnchor="page" w:x="9054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2.6925</w:t>
      </w:r>
    </w:p>
    <w:p w:rsidR="000A1F9B" w:rsidRDefault="00B27F83">
      <w:pPr>
        <w:pStyle w:val="Normal022"/>
        <w:framePr w:w="864" w:h="302" w:hRule="exact" w:wrap="auto" w:vAnchor="page" w:hAnchor="page" w:x="9918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0.8576</w:t>
      </w:r>
    </w:p>
    <w:p w:rsidR="000A1F9B" w:rsidRDefault="00B27F83">
      <w:pPr>
        <w:pStyle w:val="Normal022"/>
        <w:framePr w:w="864" w:h="302" w:hRule="exact" w:wrap="auto" w:vAnchor="page" w:hAnchor="page" w:x="10782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2.3763</w:t>
      </w:r>
    </w:p>
    <w:p w:rsidR="000A1F9B" w:rsidRDefault="00B27F83">
      <w:pPr>
        <w:pStyle w:val="Normal022"/>
        <w:framePr w:w="864" w:h="302" w:hRule="exact" w:wrap="auto" w:vAnchor="page" w:hAnchor="page" w:x="11646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152.8051</w:t>
      </w:r>
    </w:p>
    <w:p w:rsidR="000A1F9B" w:rsidRDefault="00B27F83">
      <w:pPr>
        <w:pStyle w:val="Normal022"/>
        <w:framePr w:w="864" w:h="302" w:hRule="exact" w:wrap="auto" w:vAnchor="page" w:hAnchor="page" w:x="12510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48.9819</w:t>
      </w:r>
    </w:p>
    <w:p w:rsidR="000A1F9B" w:rsidRDefault="00B27F83">
      <w:pPr>
        <w:pStyle w:val="Normal022"/>
        <w:framePr w:w="864" w:h="302" w:hRule="exact" w:wrap="auto" w:vAnchor="page" w:hAnchor="page" w:x="13374" w:y="778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45.2978</w:t>
      </w:r>
    </w:p>
    <w:p w:rsidR="000A1F9B" w:rsidRDefault="00B27F83">
      <w:pPr>
        <w:pStyle w:val="Normal022"/>
        <w:framePr w:w="786" w:h="302" w:hRule="exact" w:wrap="auto" w:vAnchor="page" w:hAnchor="page" w:x="1701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4M010</w:t>
      </w:r>
    </w:p>
    <w:p w:rsidR="000A1F9B" w:rsidRDefault="00B27F83">
      <w:pPr>
        <w:pStyle w:val="Normal022"/>
        <w:framePr w:w="519" w:h="302" w:hRule="exact" w:wrap="auto" w:vAnchor="page" w:hAnchor="page" w:x="2487" w:y="808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R1</w:t>
      </w:r>
    </w:p>
    <w:p w:rsidR="000A1F9B" w:rsidRDefault="00B27F83">
      <w:pPr>
        <w:pStyle w:val="Normal022"/>
        <w:framePr w:w="864" w:h="302" w:hRule="exact" w:wrap="auto" w:vAnchor="page" w:hAnchor="page" w:x="3006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57.5988</w:t>
      </w:r>
    </w:p>
    <w:p w:rsidR="000A1F9B" w:rsidRDefault="00B27F83">
      <w:pPr>
        <w:pStyle w:val="Normal022"/>
        <w:framePr w:w="864" w:h="302" w:hRule="exact" w:wrap="auto" w:vAnchor="page" w:hAnchor="page" w:x="3870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413.1896</w:t>
      </w:r>
    </w:p>
    <w:p w:rsidR="000A1F9B" w:rsidRDefault="00B27F83">
      <w:pPr>
        <w:pStyle w:val="Normal022"/>
        <w:framePr w:w="864" w:h="302" w:hRule="exact" w:wrap="auto" w:vAnchor="page" w:hAnchor="page" w:x="4734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29.</w:t>
      </w:r>
      <w:r>
        <w:rPr>
          <w:rFonts w:eastAsia="Times New Roman"/>
          <w:color w:val="000000"/>
          <w:kern w:val="2"/>
          <w:sz w:val="15"/>
        </w:rPr>
        <w:t>9736</w:t>
      </w:r>
    </w:p>
    <w:p w:rsidR="000A1F9B" w:rsidRDefault="00B27F83">
      <w:pPr>
        <w:pStyle w:val="Normal022"/>
        <w:framePr w:w="864" w:h="302" w:hRule="exact" w:wrap="auto" w:vAnchor="page" w:hAnchor="page" w:x="5598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62.1471</w:t>
      </w:r>
    </w:p>
    <w:p w:rsidR="000A1F9B" w:rsidRDefault="00B27F83">
      <w:pPr>
        <w:pStyle w:val="Normal022"/>
        <w:framePr w:w="864" w:h="302" w:hRule="exact" w:wrap="auto" w:vAnchor="page" w:hAnchor="page" w:x="6462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134.0091</w:t>
      </w:r>
    </w:p>
    <w:p w:rsidR="000A1F9B" w:rsidRDefault="00B27F83">
      <w:pPr>
        <w:pStyle w:val="Normal022"/>
        <w:framePr w:w="864" w:h="302" w:hRule="exact" w:wrap="auto" w:vAnchor="page" w:hAnchor="page" w:x="7326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18.7539</w:t>
      </w:r>
    </w:p>
    <w:p w:rsidR="000A1F9B" w:rsidRDefault="00B27F83">
      <w:pPr>
        <w:pStyle w:val="Normal022"/>
        <w:framePr w:w="864" w:h="302" w:hRule="exact" w:wrap="auto" w:vAnchor="page" w:hAnchor="page" w:x="9054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3.2974</w:t>
      </w:r>
    </w:p>
    <w:p w:rsidR="000A1F9B" w:rsidRDefault="00B27F83">
      <w:pPr>
        <w:pStyle w:val="Normal022"/>
        <w:framePr w:w="864" w:h="302" w:hRule="exact" w:wrap="auto" w:vAnchor="page" w:hAnchor="page" w:x="9918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0.5703</w:t>
      </w:r>
    </w:p>
    <w:p w:rsidR="000A1F9B" w:rsidRDefault="00B27F83">
      <w:pPr>
        <w:pStyle w:val="Normal022"/>
        <w:framePr w:w="864" w:h="302" w:hRule="exact" w:wrap="auto" w:vAnchor="page" w:hAnchor="page" w:x="10782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3.3022</w:t>
      </w:r>
    </w:p>
    <w:p w:rsidR="000A1F9B" w:rsidRDefault="00B27F83">
      <w:pPr>
        <w:pStyle w:val="Normal022"/>
        <w:framePr w:w="864" w:h="302" w:hRule="exact" w:wrap="auto" w:vAnchor="page" w:hAnchor="page" w:x="11646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116.0891</w:t>
      </w:r>
    </w:p>
    <w:p w:rsidR="000A1F9B" w:rsidRDefault="00B27F83">
      <w:pPr>
        <w:pStyle w:val="Normal022"/>
        <w:framePr w:w="864" w:h="302" w:hRule="exact" w:wrap="auto" w:vAnchor="page" w:hAnchor="page" w:x="12510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36.2952</w:t>
      </w:r>
    </w:p>
    <w:p w:rsidR="000A1F9B" w:rsidRDefault="00B27F83">
      <w:pPr>
        <w:pStyle w:val="Normal022"/>
        <w:framePr w:w="864" w:h="302" w:hRule="exact" w:wrap="auto" w:vAnchor="page" w:hAnchor="page" w:x="13374" w:y="808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53.6832</w:t>
      </w:r>
    </w:p>
    <w:p w:rsidR="000A1F9B" w:rsidRDefault="00B27F83">
      <w:pPr>
        <w:pStyle w:val="Normal022"/>
        <w:framePr w:w="786" w:h="302" w:hRule="exact" w:wrap="auto" w:vAnchor="page" w:hAnchor="page" w:x="1701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1M011</w:t>
      </w:r>
    </w:p>
    <w:p w:rsidR="000A1F9B" w:rsidRDefault="00B27F83">
      <w:pPr>
        <w:pStyle w:val="Normal022"/>
        <w:framePr w:w="519" w:h="302" w:hRule="exact" w:wrap="auto" w:vAnchor="page" w:hAnchor="page" w:x="2487" w:y="837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78.4361</w:t>
      </w:r>
    </w:p>
    <w:p w:rsidR="000A1F9B" w:rsidRDefault="00B27F83">
      <w:pPr>
        <w:pStyle w:val="Normal022"/>
        <w:framePr w:w="864" w:h="302" w:hRule="exact" w:wrap="auto" w:vAnchor="page" w:hAnchor="page" w:x="3870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561.7893</w:t>
      </w:r>
    </w:p>
    <w:p w:rsidR="000A1F9B" w:rsidRDefault="00B27F83">
      <w:pPr>
        <w:pStyle w:val="Normal022"/>
        <w:framePr w:w="864" w:h="302" w:hRule="exact" w:wrap="auto" w:vAnchor="page" w:hAnchor="page" w:x="4734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39.8386</w:t>
      </w:r>
    </w:p>
    <w:p w:rsidR="000A1F9B" w:rsidRDefault="00B27F83">
      <w:pPr>
        <w:pStyle w:val="Normal022"/>
        <w:framePr w:w="864" w:h="302" w:hRule="exact" w:wrap="auto" w:vAnchor="page" w:hAnchor="page" w:x="5598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86.2844</w:t>
      </w:r>
    </w:p>
    <w:p w:rsidR="000A1F9B" w:rsidRDefault="00B27F83">
      <w:pPr>
        <w:pStyle w:val="Normal022"/>
        <w:framePr w:w="864" w:h="302" w:hRule="exact" w:wrap="auto" w:vAnchor="page" w:hAnchor="page" w:x="6462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142.8080</w:t>
      </w:r>
    </w:p>
    <w:p w:rsidR="000A1F9B" w:rsidRDefault="00B27F83">
      <w:pPr>
        <w:pStyle w:val="Normal022"/>
        <w:framePr w:w="864" w:h="302" w:hRule="exact" w:wrap="auto" w:vAnchor="page" w:hAnchor="page" w:x="7326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19.0624</w:t>
      </w:r>
    </w:p>
    <w:p w:rsidR="000A1F9B" w:rsidRDefault="00B27F83">
      <w:pPr>
        <w:pStyle w:val="Normal022"/>
        <w:framePr w:w="864" w:h="302" w:hRule="exact" w:wrap="auto" w:vAnchor="page" w:hAnchor="page" w:x="9054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3.5375</w:t>
      </w:r>
    </w:p>
    <w:p w:rsidR="000A1F9B" w:rsidRDefault="00B27F83">
      <w:pPr>
        <w:pStyle w:val="Normal022"/>
        <w:framePr w:w="864" w:h="302" w:hRule="exact" w:wrap="auto" w:vAnchor="page" w:hAnchor="page" w:x="9918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0.7686</w:t>
      </w:r>
    </w:p>
    <w:p w:rsidR="000A1F9B" w:rsidRDefault="00B27F83">
      <w:pPr>
        <w:pStyle w:val="Normal022"/>
        <w:framePr w:w="864" w:h="302" w:hRule="exact" w:wrap="auto" w:vAnchor="page" w:hAnchor="page" w:x="10782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3.4038</w:t>
      </w:r>
    </w:p>
    <w:p w:rsidR="000A1F9B" w:rsidRDefault="00B27F83">
      <w:pPr>
        <w:pStyle w:val="Normal022"/>
        <w:framePr w:w="864" w:h="302" w:hRule="exact" w:wrap="auto" w:vAnchor="page" w:hAnchor="page" w:x="11646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176.6649</w:t>
      </w:r>
    </w:p>
    <w:p w:rsidR="000A1F9B" w:rsidRDefault="00B27F83">
      <w:pPr>
        <w:pStyle w:val="Normal022"/>
        <w:framePr w:w="864" w:h="302" w:hRule="exact" w:wrap="auto" w:vAnchor="page" w:hAnchor="page" w:x="12510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58.6719</w:t>
      </w:r>
    </w:p>
    <w:p w:rsidR="000A1F9B" w:rsidRDefault="00B27F83">
      <w:pPr>
        <w:pStyle w:val="Normal022"/>
        <w:framePr w:w="864" w:h="302" w:hRule="exact" w:wrap="auto" w:vAnchor="page" w:hAnchor="page" w:x="13374" w:y="837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87.0483</w:t>
      </w:r>
    </w:p>
    <w:p w:rsidR="000A1F9B" w:rsidRDefault="00B27F83">
      <w:pPr>
        <w:pStyle w:val="Normal022"/>
        <w:framePr w:w="786" w:h="302" w:hRule="exact" w:wrap="auto" w:vAnchor="page" w:hAnchor="page" w:x="1701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1M013</w:t>
      </w:r>
    </w:p>
    <w:p w:rsidR="000A1F9B" w:rsidRDefault="00B27F83">
      <w:pPr>
        <w:pStyle w:val="Normal022"/>
        <w:framePr w:w="519" w:h="302" w:hRule="exact" w:wrap="auto" w:vAnchor="page" w:hAnchor="page" w:x="2487" w:y="866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59.9284</w:t>
      </w:r>
    </w:p>
    <w:p w:rsidR="000A1F9B" w:rsidRDefault="00B27F83">
      <w:pPr>
        <w:pStyle w:val="Normal022"/>
        <w:framePr w:w="864" w:h="302" w:hRule="exact" w:wrap="auto" w:vAnchor="page" w:hAnchor="page" w:x="3870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571.7088</w:t>
      </w:r>
    </w:p>
    <w:p w:rsidR="000A1F9B" w:rsidRDefault="00B27F83">
      <w:pPr>
        <w:pStyle w:val="Normal022"/>
        <w:framePr w:w="864" w:h="302" w:hRule="exact" w:wrap="auto" w:vAnchor="page" w:hAnchor="page" w:x="4734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33.2745</w:t>
      </w:r>
    </w:p>
    <w:p w:rsidR="000A1F9B" w:rsidRDefault="00B27F83">
      <w:pPr>
        <w:pStyle w:val="Normal022"/>
        <w:framePr w:w="864" w:h="302" w:hRule="exact" w:wrap="auto" w:vAnchor="page" w:hAnchor="page" w:x="5598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73.9427</w:t>
      </w:r>
    </w:p>
    <w:p w:rsidR="000A1F9B" w:rsidRDefault="00B27F83">
      <w:pPr>
        <w:pStyle w:val="Normal022"/>
        <w:framePr w:w="864" w:h="302" w:hRule="exact" w:wrap="auto" w:vAnchor="page" w:hAnchor="page" w:x="6462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145.0453</w:t>
      </w:r>
    </w:p>
    <w:p w:rsidR="000A1F9B" w:rsidRDefault="00B27F83">
      <w:pPr>
        <w:pStyle w:val="Normal022"/>
        <w:framePr w:w="864" w:h="302" w:hRule="exact" w:wrap="auto" w:vAnchor="page" w:hAnchor="page" w:x="7326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</w:t>
      </w:r>
      <w:r>
        <w:rPr>
          <w:rFonts w:eastAsia="Times New Roman"/>
          <w:color w:val="000000"/>
          <w:kern w:val="2"/>
          <w:sz w:val="15"/>
        </w:rPr>
        <w:t>0000</w:t>
      </w:r>
    </w:p>
    <w:p w:rsidR="000A1F9B" w:rsidRDefault="00B27F83">
      <w:pPr>
        <w:pStyle w:val="Normal022"/>
        <w:framePr w:w="864" w:h="302" w:hRule="exact" w:wrap="auto" w:vAnchor="page" w:hAnchor="page" w:x="8190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18.1671</w:t>
      </w:r>
    </w:p>
    <w:p w:rsidR="000A1F9B" w:rsidRDefault="00B27F83">
      <w:pPr>
        <w:pStyle w:val="Normal022"/>
        <w:framePr w:w="864" w:h="302" w:hRule="exact" w:wrap="auto" w:vAnchor="page" w:hAnchor="page" w:x="9054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2.9594</w:t>
      </w:r>
    </w:p>
    <w:p w:rsidR="000A1F9B" w:rsidRDefault="00B27F83">
      <w:pPr>
        <w:pStyle w:val="Normal022"/>
        <w:framePr w:w="864" w:h="302" w:hRule="exact" w:wrap="auto" w:vAnchor="page" w:hAnchor="page" w:x="9918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0.5919</w:t>
      </w:r>
    </w:p>
    <w:p w:rsidR="000A1F9B" w:rsidRDefault="00B27F83">
      <w:pPr>
        <w:pStyle w:val="Normal022"/>
        <w:framePr w:w="864" w:h="302" w:hRule="exact" w:wrap="auto" w:vAnchor="page" w:hAnchor="page" w:x="10782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2.3866</w:t>
      </w:r>
    </w:p>
    <w:p w:rsidR="000A1F9B" w:rsidRDefault="00B27F83">
      <w:pPr>
        <w:pStyle w:val="Normal022"/>
        <w:framePr w:w="864" w:h="302" w:hRule="exact" w:wrap="auto" w:vAnchor="page" w:hAnchor="page" w:x="11646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148.7924</w:t>
      </w:r>
    </w:p>
    <w:p w:rsidR="000A1F9B" w:rsidRDefault="00B27F83">
      <w:pPr>
        <w:pStyle w:val="Normal022"/>
        <w:framePr w:w="864" w:h="302" w:hRule="exact" w:wrap="auto" w:vAnchor="page" w:hAnchor="page" w:x="12510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61.3270</w:t>
      </w:r>
    </w:p>
    <w:p w:rsidR="000A1F9B" w:rsidRDefault="00B27F83">
      <w:pPr>
        <w:pStyle w:val="Normal022"/>
        <w:framePr w:w="864" w:h="302" w:hRule="exact" w:wrap="auto" w:vAnchor="page" w:hAnchor="page" w:x="13374" w:y="866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72.2768</w:t>
      </w:r>
    </w:p>
    <w:p w:rsidR="000A1F9B" w:rsidRDefault="00B27F83">
      <w:pPr>
        <w:pStyle w:val="Normal022"/>
        <w:framePr w:w="13125" w:h="225" w:hRule="exact" w:wrap="auto" w:vAnchor="page" w:hAnchor="page" w:x="1731" w:y="908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22"/>
        <w:spacing w:line="1" w:lineRule="auto"/>
      </w:pPr>
      <w:r>
        <w:br w:type="page"/>
      </w:r>
    </w:p>
    <w:p w:rsidR="000A1F9B" w:rsidRDefault="00B27F83">
      <w:pPr>
        <w:pStyle w:val="Normal022"/>
        <w:framePr w:w="13050" w:h="226" w:hRule="exact" w:wrap="auto" w:vAnchor="page" w:hAnchor="page" w:x="1791" w:y="143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b/>
          <w:color w:val="000000"/>
          <w:kern w:val="2"/>
          <w:sz w:val="19"/>
        </w:rPr>
      </w:pPr>
      <w:r>
        <w:pict>
          <v:line id="_x0000_s3076" style="position:absolute;left:0;text-align:left;z-index:-251433984;mso-position-horizontal-relative:page;mso-position-vertical-relative:page" from="85.05pt,105.75pt" to="757.1pt,105.75pt" o:allowincell="f">
            <w10:wrap anchorx="page" anchory="page"/>
          </v:line>
        </w:pict>
      </w:r>
      <w:r>
        <w:pict>
          <v:line id="_x0000_s3075" style="position:absolute;left:0;text-align:left;z-index:-251432960;mso-position-horizontal-relative:page;mso-position-vertical-relative:page" from="85.05pt,141pt" to="757.1pt,141pt" o:allowincell="f">
            <w10:wrap anchorx="page" anchory="page"/>
          </v:line>
        </w:pict>
      </w:r>
      <w:r>
        <w:pict>
          <v:line id="_x0000_s3074" style="position:absolute;left:0;text-align:left;z-index:-251431936;mso-position-horizontal-relative:page;mso-position-vertical-relative:page" from="87.3pt,451.5pt" to="755.6pt,451.5pt" o:allowincell="f">
            <w10:wrap anchorx="page" anchory="page"/>
          </v:line>
        </w:pict>
      </w:r>
      <w:r>
        <w:rPr>
          <w:rFonts w:eastAsia="Times New Roman"/>
          <w:b/>
          <w:color w:val="000000"/>
          <w:kern w:val="2"/>
          <w:sz w:val="19"/>
        </w:rPr>
        <w:t xml:space="preserve">Organ Weight to </w:t>
      </w:r>
      <w:r>
        <w:rPr>
          <w:rFonts w:ascii="System" w:eastAsia="System" w:hAnsi="System"/>
          <w:b/>
          <w:color w:val="000000"/>
          <w:kern w:val="2"/>
          <w:sz w:val="19"/>
        </w:rPr>
        <w:t xml:space="preserve"> </w:t>
      </w:r>
      <w:r>
        <w:rPr>
          <w:rFonts w:eastAsia="Times New Roman"/>
          <w:b/>
          <w:color w:val="000000"/>
          <w:kern w:val="2"/>
          <w:sz w:val="19"/>
        </w:rPr>
        <w:t xml:space="preserve">Brain Weight  Report with Individual Values </w:t>
      </w:r>
    </w:p>
    <w:p w:rsidR="000A1F9B" w:rsidRDefault="00B27F83">
      <w:pPr>
        <w:pStyle w:val="Normal022"/>
        <w:framePr w:w="13050" w:h="285" w:hRule="exact" w:wrap="auto" w:vAnchor="page" w:hAnchor="page" w:x="1776" w:y="170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jc w:val="center"/>
        <w:rPr>
          <w:rFonts w:ascii="宋体" w:eastAsia="宋体" w:hAnsi="宋体"/>
          <w:b/>
          <w:color w:val="000000"/>
          <w:kern w:val="2"/>
          <w:sz w:val="19"/>
        </w:rPr>
      </w:pPr>
      <w:r>
        <w:rPr>
          <w:rFonts w:ascii="宋体" w:eastAsia="宋体" w:hAnsi="宋体"/>
          <w:b/>
          <w:color w:val="000000"/>
          <w:kern w:val="2"/>
          <w:sz w:val="17"/>
        </w:rPr>
        <w:t>脏脑比（%）计算结果个体数据</w:t>
      </w:r>
    </w:p>
    <w:p w:rsidR="000A1F9B" w:rsidRDefault="00B27F83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动物</w:t>
      </w:r>
    </w:p>
    <w:p w:rsidR="000A1F9B" w:rsidRDefault="00B27F83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编号</w:t>
      </w:r>
      <w:r>
        <w:rPr>
          <w:rFonts w:ascii="宋体" w:eastAsia="宋体" w:hAnsi="宋体"/>
          <w:b/>
          <w:color w:val="000000"/>
          <w:kern w:val="2"/>
          <w:sz w:val="15"/>
        </w:rPr>
        <w:t xml:space="preserve">  </w:t>
      </w:r>
    </w:p>
    <w:p w:rsidR="000A1F9B" w:rsidRDefault="000A1F9B">
      <w:pPr>
        <w:pStyle w:val="Normal022"/>
        <w:framePr w:w="555" w:h="510" w:hRule="exact" w:wrap="auto" w:vAnchor="page" w:hAnchor="page" w:x="1791" w:y="2235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</w:p>
    <w:p w:rsidR="000A1F9B" w:rsidRDefault="00B27F83">
      <w:pPr>
        <w:pStyle w:val="Normal022"/>
        <w:framePr w:w="630" w:h="525" w:hRule="exact" w:wrap="auto" w:vAnchor="page" w:hAnchor="page" w:x="2421" w:y="2250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试验</w:t>
      </w:r>
    </w:p>
    <w:p w:rsidR="000A1F9B" w:rsidRDefault="00B27F83">
      <w:pPr>
        <w:pStyle w:val="Normal022"/>
        <w:framePr w:w="630" w:h="525" w:hRule="exact" w:wrap="auto" w:vAnchor="page" w:hAnchor="page" w:x="2421" w:y="2250"/>
        <w:tabs>
          <w:tab w:val="left" w:pos="360"/>
        </w:tabs>
        <w:jc w:val="center"/>
        <w:rPr>
          <w:rFonts w:ascii="宋体" w:eastAsia="宋体" w:hAnsi="宋体"/>
          <w:b/>
          <w:color w:val="000000"/>
          <w:kern w:val="2"/>
          <w:sz w:val="15"/>
        </w:rPr>
      </w:pPr>
      <w:r>
        <w:rPr>
          <w:rFonts w:ascii="宋体" w:eastAsia="宋体" w:hAnsi="宋体"/>
          <w:b/>
          <w:color w:val="000000"/>
          <w:kern w:val="2"/>
          <w:sz w:val="15"/>
        </w:rPr>
        <w:t>日期</w:t>
      </w:r>
    </w:p>
    <w:p w:rsidR="000A1F9B" w:rsidRDefault="00B27F83">
      <w:pPr>
        <w:pStyle w:val="Normal022"/>
        <w:framePr w:w="864" w:h="615" w:hRule="exact" w:wrap="auto" w:vAnchor="page" w:hAnchor="page" w:x="300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(HT)</w:t>
      </w:r>
    </w:p>
    <w:p w:rsidR="000A1F9B" w:rsidRDefault="00B27F83">
      <w:pPr>
        <w:pStyle w:val="Normal022"/>
        <w:framePr w:w="864" w:h="615" w:hRule="exact" w:wrap="auto" w:vAnchor="page" w:hAnchor="page" w:x="300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心脏</w:t>
      </w:r>
    </w:p>
    <w:p w:rsidR="000A1F9B" w:rsidRDefault="00B27F83">
      <w:pPr>
        <w:pStyle w:val="Normal022"/>
        <w:framePr w:w="864" w:h="615" w:hRule="exact" w:wrap="auto" w:vAnchor="page" w:hAnchor="page" w:x="387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(LIV)</w:t>
      </w:r>
    </w:p>
    <w:p w:rsidR="000A1F9B" w:rsidRDefault="00B27F83">
      <w:pPr>
        <w:pStyle w:val="Normal022"/>
        <w:framePr w:w="864" w:h="615" w:hRule="exact" w:wrap="auto" w:vAnchor="page" w:hAnchor="page" w:x="387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肝脏</w:t>
      </w:r>
    </w:p>
    <w:p w:rsidR="000A1F9B" w:rsidRDefault="00B27F83">
      <w:pPr>
        <w:pStyle w:val="Normal022"/>
        <w:framePr w:w="864" w:h="615" w:hRule="exact" w:wrap="auto" w:vAnchor="page" w:hAnchor="page" w:x="473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(SP)</w:t>
      </w:r>
    </w:p>
    <w:p w:rsidR="000A1F9B" w:rsidRDefault="00B27F83">
      <w:pPr>
        <w:pStyle w:val="Normal022"/>
        <w:framePr w:w="864" w:h="615" w:hRule="exact" w:wrap="auto" w:vAnchor="page" w:hAnchor="page" w:x="473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脾脏</w:t>
      </w:r>
    </w:p>
    <w:p w:rsidR="000A1F9B" w:rsidRDefault="00B27F83">
      <w:pPr>
        <w:pStyle w:val="Normal022"/>
        <w:framePr w:w="864" w:h="615" w:hRule="exact" w:wrap="auto" w:vAnchor="page" w:hAnchor="page" w:x="559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(LBR)</w:t>
      </w:r>
    </w:p>
    <w:p w:rsidR="000A1F9B" w:rsidRDefault="00B27F83">
      <w:pPr>
        <w:pStyle w:val="Normal022"/>
        <w:framePr w:w="864" w:h="615" w:hRule="exact" w:wrap="auto" w:vAnchor="page" w:hAnchor="page" w:x="559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肺脏和主支气管</w:t>
      </w:r>
    </w:p>
    <w:p w:rsidR="000A1F9B" w:rsidRDefault="00B27F83">
      <w:pPr>
        <w:pStyle w:val="Normal022"/>
        <w:framePr w:w="864" w:h="615" w:hRule="exact" w:wrap="auto" w:vAnchor="page" w:hAnchor="page" w:x="646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(KD)</w:t>
      </w:r>
    </w:p>
    <w:p w:rsidR="000A1F9B" w:rsidRDefault="00B27F83">
      <w:pPr>
        <w:pStyle w:val="Normal022"/>
        <w:framePr w:w="864" w:h="615" w:hRule="exact" w:wrap="auto" w:vAnchor="page" w:hAnchor="page" w:x="646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肾脏</w:t>
      </w:r>
    </w:p>
    <w:p w:rsidR="000A1F9B" w:rsidRDefault="00B27F83">
      <w:pPr>
        <w:pStyle w:val="Normal022"/>
        <w:framePr w:w="864" w:h="615" w:hRule="exact" w:wrap="auto" w:vAnchor="page" w:hAnchor="page" w:x="732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(BRN)</w:t>
      </w:r>
    </w:p>
    <w:p w:rsidR="000A1F9B" w:rsidRDefault="00B27F83">
      <w:pPr>
        <w:pStyle w:val="Normal022"/>
        <w:framePr w:w="864" w:h="615" w:hRule="exact" w:wrap="auto" w:vAnchor="page" w:hAnchor="page" w:x="732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脑</w:t>
      </w:r>
    </w:p>
    <w:p w:rsidR="000A1F9B" w:rsidRDefault="00B27F83">
      <w:pPr>
        <w:pStyle w:val="Normal022"/>
        <w:framePr w:w="864" w:h="615" w:hRule="exact" w:wrap="auto" w:vAnchor="page" w:hAnchor="page" w:x="819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(TMA)</w:t>
      </w:r>
    </w:p>
    <w:p w:rsidR="000A1F9B" w:rsidRDefault="00B27F83">
      <w:pPr>
        <w:pStyle w:val="Normal022"/>
        <w:framePr w:w="864" w:h="615" w:hRule="exact" w:wrap="auto" w:vAnchor="page" w:hAnchor="page" w:x="819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胸腺（或胸腺区域）</w:t>
      </w:r>
    </w:p>
    <w:p w:rsidR="000A1F9B" w:rsidRDefault="00B27F83">
      <w:pPr>
        <w:pStyle w:val="Normal022"/>
        <w:framePr w:w="864" w:h="615" w:hRule="exact" w:wrap="auto" w:vAnchor="page" w:hAnchor="page" w:x="905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(GAD)</w:t>
      </w:r>
    </w:p>
    <w:p w:rsidR="000A1F9B" w:rsidRDefault="00B27F83">
      <w:pPr>
        <w:pStyle w:val="Normal022"/>
        <w:framePr w:w="864" w:h="615" w:hRule="exact" w:wrap="auto" w:vAnchor="page" w:hAnchor="page" w:x="905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肾上腺</w:t>
      </w:r>
    </w:p>
    <w:p w:rsidR="000A1F9B" w:rsidRDefault="00B27F83">
      <w:pPr>
        <w:pStyle w:val="Normal022"/>
        <w:framePr w:w="864" w:h="615" w:hRule="exact" w:wrap="auto" w:vAnchor="page" w:hAnchor="page" w:x="991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(GPI)</w:t>
      </w:r>
    </w:p>
    <w:p w:rsidR="000A1F9B" w:rsidRDefault="00B27F83">
      <w:pPr>
        <w:pStyle w:val="Normal022"/>
        <w:framePr w:w="864" w:h="615" w:hRule="exact" w:wrap="auto" w:vAnchor="page" w:hAnchor="page" w:x="9918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垂体</w:t>
      </w:r>
    </w:p>
    <w:p w:rsidR="000A1F9B" w:rsidRDefault="00B27F83">
      <w:pPr>
        <w:pStyle w:val="Normal022"/>
        <w:framePr w:w="864" w:h="615" w:hRule="exact" w:wrap="auto" w:vAnchor="page" w:hAnchor="page" w:x="1078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(GTP) </w:t>
      </w:r>
    </w:p>
    <w:p w:rsidR="000A1F9B" w:rsidRDefault="00B27F83">
      <w:pPr>
        <w:pStyle w:val="Normal022"/>
        <w:framePr w:w="864" w:h="615" w:hRule="exact" w:wrap="auto" w:vAnchor="page" w:hAnchor="page" w:x="10782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甲状腺和甲状旁腺</w:t>
      </w:r>
    </w:p>
    <w:p w:rsidR="000A1F9B" w:rsidRDefault="00B27F83">
      <w:pPr>
        <w:pStyle w:val="Normal022"/>
        <w:framePr w:w="864" w:h="615" w:hRule="exact" w:wrap="auto" w:vAnchor="page" w:hAnchor="page" w:x="1164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(TE)</w:t>
      </w:r>
    </w:p>
    <w:p w:rsidR="000A1F9B" w:rsidRDefault="00B27F83">
      <w:pPr>
        <w:pStyle w:val="Normal022"/>
        <w:framePr w:w="864" w:h="615" w:hRule="exact" w:wrap="auto" w:vAnchor="page" w:hAnchor="page" w:x="11646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睾丸</w:t>
      </w:r>
    </w:p>
    <w:p w:rsidR="000A1F9B" w:rsidRDefault="00B27F83">
      <w:pPr>
        <w:pStyle w:val="Normal022"/>
        <w:framePr w:w="864" w:h="615" w:hRule="exact" w:wrap="auto" w:vAnchor="page" w:hAnchor="page" w:x="1251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(EPI)</w:t>
      </w:r>
    </w:p>
    <w:p w:rsidR="000A1F9B" w:rsidRDefault="00B27F83">
      <w:pPr>
        <w:pStyle w:val="Normal022"/>
        <w:framePr w:w="864" w:h="615" w:hRule="exact" w:wrap="auto" w:vAnchor="page" w:hAnchor="page" w:x="12510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 xml:space="preserve"> </w:t>
      </w:r>
      <w:r>
        <w:rPr>
          <w:rFonts w:ascii="宋体" w:eastAsia="宋体" w:hAnsi="宋体"/>
          <w:b/>
          <w:color w:val="000000"/>
          <w:kern w:val="2"/>
          <w:sz w:val="13"/>
        </w:rPr>
        <w:t>附睾</w:t>
      </w:r>
    </w:p>
    <w:p w:rsidR="000A1F9B" w:rsidRDefault="00B27F83">
      <w:pPr>
        <w:pStyle w:val="Normal022"/>
        <w:framePr w:w="864" w:h="615" w:hRule="exact" w:wrap="auto" w:vAnchor="page" w:hAnchor="page" w:x="1337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(GPS)</w:t>
      </w:r>
    </w:p>
    <w:p w:rsidR="000A1F9B" w:rsidRDefault="00B27F83">
      <w:pPr>
        <w:pStyle w:val="Normal022"/>
        <w:framePr w:w="864" w:h="615" w:hRule="exact" w:wrap="auto" w:vAnchor="page" w:hAnchor="page" w:x="13374" w:y="2219"/>
        <w:tabs>
          <w:tab w:val="left" w:pos="360"/>
          <w:tab w:val="left" w:pos="720"/>
        </w:tabs>
        <w:jc w:val="center"/>
        <w:rPr>
          <w:rFonts w:ascii="宋体" w:eastAsia="宋体" w:hAnsi="宋体"/>
          <w:b/>
          <w:color w:val="000000"/>
          <w:kern w:val="2"/>
          <w:sz w:val="13"/>
        </w:rPr>
      </w:pPr>
      <w:r>
        <w:rPr>
          <w:rFonts w:ascii="宋体" w:eastAsia="宋体" w:hAnsi="宋体"/>
          <w:b/>
          <w:color w:val="000000"/>
          <w:kern w:val="2"/>
          <w:sz w:val="13"/>
        </w:rPr>
        <w:t>前列腺</w:t>
      </w:r>
    </w:p>
    <w:p w:rsidR="000A1F9B" w:rsidRDefault="00B27F83">
      <w:pPr>
        <w:pStyle w:val="Normal022"/>
        <w:framePr w:w="786" w:h="302" w:hRule="exact" w:wrap="auto" w:vAnchor="page" w:hAnchor="page" w:x="1701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1M014</w:t>
      </w:r>
    </w:p>
    <w:p w:rsidR="000A1F9B" w:rsidRDefault="00B27F83">
      <w:pPr>
        <w:pStyle w:val="Normal022"/>
        <w:framePr w:w="519" w:h="302" w:hRule="exact" w:wrap="auto" w:vAnchor="page" w:hAnchor="page" w:x="2487" w:y="282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65.0188</w:t>
      </w:r>
    </w:p>
    <w:p w:rsidR="000A1F9B" w:rsidRDefault="00B27F83">
      <w:pPr>
        <w:pStyle w:val="Normal022"/>
        <w:framePr w:w="864" w:h="302" w:hRule="exact" w:wrap="auto" w:vAnchor="page" w:hAnchor="page" w:x="387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514.5568</w:t>
      </w:r>
    </w:p>
    <w:p w:rsidR="000A1F9B" w:rsidRDefault="00B27F83">
      <w:pPr>
        <w:pStyle w:val="Normal022"/>
        <w:framePr w:w="864" w:h="302" w:hRule="exact" w:wrap="auto" w:vAnchor="page" w:hAnchor="page" w:x="4734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29.4841</w:t>
      </w:r>
    </w:p>
    <w:p w:rsidR="000A1F9B" w:rsidRDefault="00B27F83">
      <w:pPr>
        <w:pStyle w:val="Normal022"/>
        <w:framePr w:w="864" w:h="302" w:hRule="exact" w:wrap="auto" w:vAnchor="page" w:hAnchor="page" w:x="5598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77.6457</w:t>
      </w:r>
    </w:p>
    <w:p w:rsidR="000A1F9B" w:rsidRDefault="00B27F83">
      <w:pPr>
        <w:pStyle w:val="Normal022"/>
        <w:framePr w:w="864" w:h="302" w:hRule="exact" w:wrap="auto" w:vAnchor="page" w:hAnchor="page" w:x="6462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138.6856</w:t>
      </w:r>
    </w:p>
    <w:p w:rsidR="000A1F9B" w:rsidRDefault="00B27F83">
      <w:pPr>
        <w:pStyle w:val="Normal022"/>
        <w:framePr w:w="864" w:h="302" w:hRule="exact" w:wrap="auto" w:vAnchor="page" w:hAnchor="page" w:x="732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18.1835</w:t>
      </w:r>
    </w:p>
    <w:p w:rsidR="000A1F9B" w:rsidRDefault="00B27F83">
      <w:pPr>
        <w:pStyle w:val="Normal022"/>
        <w:framePr w:w="864" w:h="302" w:hRule="exact" w:wrap="auto" w:vAnchor="page" w:hAnchor="page" w:x="9054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2.1449</w:t>
      </w:r>
    </w:p>
    <w:p w:rsidR="000A1F9B" w:rsidRDefault="00B27F83">
      <w:pPr>
        <w:pStyle w:val="Normal022"/>
        <w:framePr w:w="864" w:h="302" w:hRule="exact" w:wrap="auto" w:vAnchor="page" w:hAnchor="page" w:x="9918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0.5808</w:t>
      </w:r>
    </w:p>
    <w:p w:rsidR="000A1F9B" w:rsidRDefault="00B27F83">
      <w:pPr>
        <w:pStyle w:val="Normal022"/>
        <w:framePr w:w="864" w:h="302" w:hRule="exact" w:wrap="auto" w:vAnchor="page" w:hAnchor="page" w:x="10782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1.9116</w:t>
      </w:r>
    </w:p>
    <w:p w:rsidR="000A1F9B" w:rsidRDefault="00B27F83">
      <w:pPr>
        <w:pStyle w:val="Normal022"/>
        <w:framePr w:w="864" w:h="302" w:hRule="exact" w:wrap="auto" w:vAnchor="page" w:hAnchor="page" w:x="11646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164.6620</w:t>
      </w:r>
    </w:p>
    <w:p w:rsidR="000A1F9B" w:rsidRDefault="00B27F83">
      <w:pPr>
        <w:pStyle w:val="Normal022"/>
        <w:framePr w:w="864" w:h="302" w:hRule="exact" w:wrap="auto" w:vAnchor="page" w:hAnchor="page" w:x="12510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53.3980</w:t>
      </w:r>
    </w:p>
    <w:p w:rsidR="000A1F9B" w:rsidRDefault="00B27F83">
      <w:pPr>
        <w:pStyle w:val="Normal022"/>
        <w:framePr w:w="864" w:h="302" w:hRule="exact" w:wrap="auto" w:vAnchor="page" w:hAnchor="page" w:x="13374" w:y="282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56.5078</w:t>
      </w:r>
    </w:p>
    <w:p w:rsidR="000A1F9B" w:rsidRDefault="00B27F83">
      <w:pPr>
        <w:pStyle w:val="Normal022"/>
        <w:framePr w:w="786" w:h="302" w:hRule="exact" w:wrap="auto" w:vAnchor="page" w:hAnchor="page" w:x="1701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1M015</w:t>
      </w:r>
    </w:p>
    <w:p w:rsidR="000A1F9B" w:rsidRDefault="00B27F83">
      <w:pPr>
        <w:pStyle w:val="Normal022"/>
        <w:framePr w:w="519" w:h="302" w:hRule="exact" w:wrap="auto" w:vAnchor="page" w:hAnchor="page" w:x="2487" w:y="311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82.0821</w:t>
      </w:r>
    </w:p>
    <w:p w:rsidR="000A1F9B" w:rsidRDefault="00B27F83">
      <w:pPr>
        <w:pStyle w:val="Normal022"/>
        <w:framePr w:w="864" w:h="302" w:hRule="exact" w:wrap="auto" w:vAnchor="page" w:hAnchor="page" w:x="387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774.3196</w:t>
      </w:r>
    </w:p>
    <w:p w:rsidR="000A1F9B" w:rsidRDefault="00B27F83">
      <w:pPr>
        <w:pStyle w:val="Normal022"/>
        <w:framePr w:w="864" w:h="302" w:hRule="exact" w:wrap="auto" w:vAnchor="page" w:hAnchor="page" w:x="4734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41.4262</w:t>
      </w:r>
    </w:p>
    <w:p w:rsidR="000A1F9B" w:rsidRDefault="00B27F83">
      <w:pPr>
        <w:pStyle w:val="Normal022"/>
        <w:framePr w:w="864" w:h="302" w:hRule="exact" w:wrap="auto" w:vAnchor="page" w:hAnchor="page" w:x="5598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97.0793</w:t>
      </w:r>
    </w:p>
    <w:p w:rsidR="000A1F9B" w:rsidRDefault="00B27F83">
      <w:pPr>
        <w:pStyle w:val="Normal022"/>
        <w:framePr w:w="864" w:h="302" w:hRule="exact" w:wrap="auto" w:vAnchor="page" w:hAnchor="page" w:x="6462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165.6484</w:t>
      </w:r>
    </w:p>
    <w:p w:rsidR="000A1F9B" w:rsidRDefault="00B27F83">
      <w:pPr>
        <w:pStyle w:val="Normal022"/>
        <w:framePr w:w="864" w:h="302" w:hRule="exact" w:wrap="auto" w:vAnchor="page" w:hAnchor="page" w:x="732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16.0183</w:t>
      </w:r>
    </w:p>
    <w:p w:rsidR="000A1F9B" w:rsidRDefault="00B27F83">
      <w:pPr>
        <w:pStyle w:val="Normal022"/>
        <w:framePr w:w="864" w:h="302" w:hRule="exact" w:wrap="auto" w:vAnchor="page" w:hAnchor="page" w:x="9054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3.7125</w:t>
      </w:r>
    </w:p>
    <w:p w:rsidR="000A1F9B" w:rsidRDefault="00B27F83">
      <w:pPr>
        <w:pStyle w:val="Normal022"/>
        <w:framePr w:w="864" w:h="302" w:hRule="exact" w:wrap="auto" w:vAnchor="page" w:hAnchor="page" w:x="9918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0.8308</w:t>
      </w:r>
    </w:p>
    <w:p w:rsidR="000A1F9B" w:rsidRDefault="00B27F83">
      <w:pPr>
        <w:pStyle w:val="Normal022"/>
        <w:framePr w:w="864" w:h="302" w:hRule="exact" w:wrap="auto" w:vAnchor="page" w:hAnchor="page" w:x="10782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3.7212</w:t>
      </w:r>
    </w:p>
    <w:p w:rsidR="000A1F9B" w:rsidRDefault="00B27F83">
      <w:pPr>
        <w:pStyle w:val="Normal022"/>
        <w:framePr w:w="864" w:h="302" w:hRule="exact" w:wrap="auto" w:vAnchor="page" w:hAnchor="page" w:x="11646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59.2618</w:t>
      </w:r>
    </w:p>
    <w:p w:rsidR="000A1F9B" w:rsidRDefault="00B27F83">
      <w:pPr>
        <w:pStyle w:val="Normal022"/>
        <w:framePr w:w="864" w:h="302" w:hRule="exact" w:wrap="auto" w:vAnchor="page" w:hAnchor="page" w:x="12510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30.2150</w:t>
      </w:r>
    </w:p>
    <w:p w:rsidR="000A1F9B" w:rsidRDefault="00B27F83">
      <w:pPr>
        <w:pStyle w:val="Normal022"/>
        <w:framePr w:w="864" w:h="302" w:hRule="exact" w:wrap="auto" w:vAnchor="page" w:hAnchor="page" w:x="13374" w:y="311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59.7464</w:t>
      </w:r>
    </w:p>
    <w:p w:rsidR="000A1F9B" w:rsidRDefault="00B27F83">
      <w:pPr>
        <w:pStyle w:val="Normal022"/>
        <w:framePr w:w="786" w:h="302" w:hRule="exact" w:wrap="auto" w:vAnchor="page" w:hAnchor="page" w:x="1701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2M011</w:t>
      </w:r>
    </w:p>
    <w:p w:rsidR="000A1F9B" w:rsidRDefault="00B27F83">
      <w:pPr>
        <w:pStyle w:val="Normal022"/>
        <w:framePr w:w="519" w:h="302" w:hRule="exact" w:wrap="auto" w:vAnchor="page" w:hAnchor="page" w:x="2487" w:y="340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77.0043</w:t>
      </w:r>
    </w:p>
    <w:p w:rsidR="000A1F9B" w:rsidRDefault="00B27F83">
      <w:pPr>
        <w:pStyle w:val="Normal022"/>
        <w:framePr w:w="864" w:h="302" w:hRule="exact" w:wrap="auto" w:vAnchor="page" w:hAnchor="page" w:x="387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563.5966</w:t>
      </w:r>
    </w:p>
    <w:p w:rsidR="000A1F9B" w:rsidRDefault="00B27F83">
      <w:pPr>
        <w:pStyle w:val="Normal022"/>
        <w:framePr w:w="864" w:h="302" w:hRule="exact" w:wrap="auto" w:vAnchor="page" w:hAnchor="page" w:x="4734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37.7511</w:t>
      </w:r>
    </w:p>
    <w:p w:rsidR="000A1F9B" w:rsidRDefault="00B27F83">
      <w:pPr>
        <w:pStyle w:val="Normal022"/>
        <w:framePr w:w="864" w:h="302" w:hRule="exact" w:wrap="auto" w:vAnchor="page" w:hAnchor="page" w:x="5598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78.2747</w:t>
      </w:r>
    </w:p>
    <w:p w:rsidR="000A1F9B" w:rsidRDefault="00B27F83">
      <w:pPr>
        <w:pStyle w:val="Normal022"/>
        <w:framePr w:w="864" w:h="302" w:hRule="exact" w:wrap="auto" w:vAnchor="page" w:hAnchor="page" w:x="6462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151.8412</w:t>
      </w:r>
    </w:p>
    <w:p w:rsidR="000A1F9B" w:rsidRDefault="00B27F83">
      <w:pPr>
        <w:pStyle w:val="Normal022"/>
        <w:framePr w:w="864" w:h="302" w:hRule="exact" w:wrap="auto" w:vAnchor="page" w:hAnchor="page" w:x="732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34.4077</w:t>
      </w:r>
    </w:p>
    <w:p w:rsidR="000A1F9B" w:rsidRDefault="00B27F83">
      <w:pPr>
        <w:pStyle w:val="Normal022"/>
        <w:framePr w:w="864" w:h="302" w:hRule="exact" w:wrap="auto" w:vAnchor="page" w:hAnchor="page" w:x="9054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3.1073</w:t>
      </w:r>
    </w:p>
    <w:p w:rsidR="000A1F9B" w:rsidRDefault="00B27F83">
      <w:pPr>
        <w:pStyle w:val="Normal022"/>
        <w:framePr w:w="864" w:h="302" w:hRule="exact" w:wrap="auto" w:vAnchor="page" w:hAnchor="page" w:x="9918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0.6137</w:t>
      </w:r>
    </w:p>
    <w:p w:rsidR="000A1F9B" w:rsidRDefault="00B27F83">
      <w:pPr>
        <w:pStyle w:val="Normal022"/>
        <w:framePr w:w="864" w:h="302" w:hRule="exact" w:wrap="auto" w:vAnchor="page" w:hAnchor="page" w:x="10782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1.5837</w:t>
      </w:r>
    </w:p>
    <w:p w:rsidR="000A1F9B" w:rsidRDefault="00B27F83">
      <w:pPr>
        <w:pStyle w:val="Normal022"/>
        <w:framePr w:w="864" w:h="302" w:hRule="exact" w:wrap="auto" w:vAnchor="page" w:hAnchor="page" w:x="11646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180.7639</w:t>
      </w:r>
    </w:p>
    <w:p w:rsidR="000A1F9B" w:rsidRDefault="00B27F83">
      <w:pPr>
        <w:pStyle w:val="Normal022"/>
        <w:framePr w:w="864" w:h="302" w:hRule="exact" w:wrap="auto" w:vAnchor="page" w:hAnchor="page" w:x="12510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62.1116</w:t>
      </w:r>
    </w:p>
    <w:p w:rsidR="000A1F9B" w:rsidRDefault="00B27F83">
      <w:pPr>
        <w:pStyle w:val="Normal022"/>
        <w:framePr w:w="864" w:h="302" w:hRule="exact" w:wrap="auto" w:vAnchor="page" w:hAnchor="page" w:x="13374" w:y="340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72.1803</w:t>
      </w:r>
    </w:p>
    <w:p w:rsidR="000A1F9B" w:rsidRDefault="00B27F83">
      <w:pPr>
        <w:pStyle w:val="Normal022"/>
        <w:framePr w:w="786" w:h="302" w:hRule="exact" w:wrap="auto" w:vAnchor="page" w:hAnchor="page" w:x="1701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2M012</w:t>
      </w:r>
    </w:p>
    <w:p w:rsidR="000A1F9B" w:rsidRDefault="00B27F83">
      <w:pPr>
        <w:pStyle w:val="Normal022"/>
        <w:framePr w:w="519" w:h="302" w:hRule="exact" w:wrap="auto" w:vAnchor="page" w:hAnchor="page" w:x="2487" w:y="370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64.4295</w:t>
      </w:r>
    </w:p>
    <w:p w:rsidR="000A1F9B" w:rsidRDefault="00B27F83">
      <w:pPr>
        <w:pStyle w:val="Normal022"/>
        <w:framePr w:w="864" w:h="302" w:hRule="exact" w:wrap="auto" w:vAnchor="page" w:hAnchor="page" w:x="387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485.4206</w:t>
      </w:r>
    </w:p>
    <w:p w:rsidR="000A1F9B" w:rsidRDefault="00B27F83">
      <w:pPr>
        <w:pStyle w:val="Normal022"/>
        <w:framePr w:w="864" w:h="302" w:hRule="exact" w:wrap="auto" w:vAnchor="page" w:hAnchor="page" w:x="4734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40.3107</w:t>
      </w:r>
    </w:p>
    <w:p w:rsidR="000A1F9B" w:rsidRDefault="00B27F83">
      <w:pPr>
        <w:pStyle w:val="Normal022"/>
        <w:framePr w:w="864" w:h="302" w:hRule="exact" w:wrap="auto" w:vAnchor="page" w:hAnchor="page" w:x="5598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76.0289</w:t>
      </w:r>
    </w:p>
    <w:p w:rsidR="000A1F9B" w:rsidRDefault="00B27F83">
      <w:pPr>
        <w:pStyle w:val="Normal022"/>
        <w:framePr w:w="864" w:h="302" w:hRule="exact" w:wrap="auto" w:vAnchor="page" w:hAnchor="page" w:x="6462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142.1848</w:t>
      </w:r>
    </w:p>
    <w:p w:rsidR="000A1F9B" w:rsidRDefault="00B27F83">
      <w:pPr>
        <w:pStyle w:val="Normal022"/>
        <w:framePr w:w="864" w:h="302" w:hRule="exact" w:wrap="auto" w:vAnchor="page" w:hAnchor="page" w:x="732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14.7693</w:t>
      </w:r>
    </w:p>
    <w:p w:rsidR="000A1F9B" w:rsidRDefault="00B27F83">
      <w:pPr>
        <w:pStyle w:val="Normal022"/>
        <w:framePr w:w="864" w:h="302" w:hRule="exact" w:wrap="auto" w:vAnchor="page" w:hAnchor="page" w:x="9054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2.5410</w:t>
      </w:r>
    </w:p>
    <w:p w:rsidR="000A1F9B" w:rsidRDefault="00B27F83">
      <w:pPr>
        <w:pStyle w:val="Normal022"/>
        <w:framePr w:w="864" w:h="302" w:hRule="exact" w:wrap="auto" w:vAnchor="page" w:hAnchor="page" w:x="9918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0.6585</w:t>
      </w:r>
    </w:p>
    <w:p w:rsidR="000A1F9B" w:rsidRDefault="00B27F83">
      <w:pPr>
        <w:pStyle w:val="Normal022"/>
        <w:framePr w:w="864" w:h="302" w:hRule="exact" w:wrap="auto" w:vAnchor="page" w:hAnchor="page" w:x="10782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2.2498</w:t>
      </w:r>
    </w:p>
    <w:p w:rsidR="000A1F9B" w:rsidRDefault="00B27F83">
      <w:pPr>
        <w:pStyle w:val="Normal022"/>
        <w:framePr w:w="864" w:h="302" w:hRule="exact" w:wrap="auto" w:vAnchor="page" w:hAnchor="page" w:x="11646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147.9296</w:t>
      </w:r>
    </w:p>
    <w:p w:rsidR="000A1F9B" w:rsidRDefault="00B27F83">
      <w:pPr>
        <w:pStyle w:val="Normal022"/>
        <w:framePr w:w="864" w:h="302" w:hRule="exact" w:wrap="auto" w:vAnchor="page" w:hAnchor="page" w:x="12510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50.9434</w:t>
      </w:r>
    </w:p>
    <w:p w:rsidR="000A1F9B" w:rsidRDefault="00B27F83">
      <w:pPr>
        <w:pStyle w:val="Normal022"/>
        <w:framePr w:w="864" w:h="302" w:hRule="exact" w:wrap="auto" w:vAnchor="page" w:hAnchor="page" w:x="13374" w:y="370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92</w:t>
      </w:r>
      <w:r>
        <w:rPr>
          <w:rFonts w:eastAsia="Times New Roman"/>
          <w:color w:val="000000"/>
          <w:kern w:val="2"/>
          <w:sz w:val="15"/>
        </w:rPr>
        <w:t>.7567</w:t>
      </w:r>
    </w:p>
    <w:p w:rsidR="000A1F9B" w:rsidRDefault="00B27F83">
      <w:pPr>
        <w:pStyle w:val="Normal022"/>
        <w:framePr w:w="786" w:h="302" w:hRule="exact" w:wrap="auto" w:vAnchor="page" w:hAnchor="page" w:x="1701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2M013</w:t>
      </w:r>
    </w:p>
    <w:p w:rsidR="000A1F9B" w:rsidRDefault="00B27F83">
      <w:pPr>
        <w:pStyle w:val="Normal022"/>
        <w:framePr w:w="519" w:h="302" w:hRule="exact" w:wrap="auto" w:vAnchor="page" w:hAnchor="page" w:x="2487" w:y="399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72.1864</w:t>
      </w:r>
    </w:p>
    <w:p w:rsidR="000A1F9B" w:rsidRDefault="00B27F83">
      <w:pPr>
        <w:pStyle w:val="Normal022"/>
        <w:framePr w:w="864" w:h="302" w:hRule="exact" w:wrap="auto" w:vAnchor="page" w:hAnchor="page" w:x="387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576.4999</w:t>
      </w:r>
    </w:p>
    <w:p w:rsidR="000A1F9B" w:rsidRDefault="00B27F83">
      <w:pPr>
        <w:pStyle w:val="Normal022"/>
        <w:framePr w:w="864" w:h="302" w:hRule="exact" w:wrap="auto" w:vAnchor="page" w:hAnchor="page" w:x="4734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43.7514</w:t>
      </w:r>
    </w:p>
    <w:p w:rsidR="000A1F9B" w:rsidRDefault="00B27F83">
      <w:pPr>
        <w:pStyle w:val="Normal022"/>
        <w:framePr w:w="864" w:h="302" w:hRule="exact" w:wrap="auto" w:vAnchor="page" w:hAnchor="page" w:x="5598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77.9347</w:t>
      </w:r>
    </w:p>
    <w:p w:rsidR="000A1F9B" w:rsidRDefault="00B27F83">
      <w:pPr>
        <w:pStyle w:val="Normal022"/>
        <w:framePr w:w="864" w:h="302" w:hRule="exact" w:wrap="auto" w:vAnchor="page" w:hAnchor="page" w:x="6462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144.3272</w:t>
      </w:r>
    </w:p>
    <w:p w:rsidR="000A1F9B" w:rsidRDefault="00B27F83">
      <w:pPr>
        <w:pStyle w:val="Normal022"/>
        <w:framePr w:w="864" w:h="302" w:hRule="exact" w:wrap="auto" w:vAnchor="page" w:hAnchor="page" w:x="732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24.8207</w:t>
      </w:r>
    </w:p>
    <w:p w:rsidR="000A1F9B" w:rsidRDefault="00B27F83">
      <w:pPr>
        <w:pStyle w:val="Normal022"/>
        <w:framePr w:w="864" w:h="302" w:hRule="exact" w:wrap="auto" w:vAnchor="page" w:hAnchor="page" w:x="9054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3.0569</w:t>
      </w:r>
    </w:p>
    <w:p w:rsidR="000A1F9B" w:rsidRDefault="00B27F83">
      <w:pPr>
        <w:pStyle w:val="Normal022"/>
        <w:framePr w:w="864" w:h="302" w:hRule="exact" w:wrap="auto" w:vAnchor="page" w:hAnchor="page" w:x="9918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0.5255</w:t>
      </w:r>
    </w:p>
    <w:p w:rsidR="000A1F9B" w:rsidRDefault="00B27F83">
      <w:pPr>
        <w:pStyle w:val="Normal022"/>
        <w:framePr w:w="864" w:h="302" w:hRule="exact" w:wrap="auto" w:vAnchor="page" w:hAnchor="page" w:x="10782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2.2390</w:t>
      </w:r>
    </w:p>
    <w:p w:rsidR="000A1F9B" w:rsidRDefault="00B27F83">
      <w:pPr>
        <w:pStyle w:val="Normal022"/>
        <w:framePr w:w="864" w:h="302" w:hRule="exact" w:wrap="auto" w:vAnchor="page" w:hAnchor="page" w:x="11646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152.5657</w:t>
      </w:r>
    </w:p>
    <w:p w:rsidR="000A1F9B" w:rsidRDefault="00B27F83">
      <w:pPr>
        <w:pStyle w:val="Normal022"/>
        <w:framePr w:w="864" w:h="302" w:hRule="exact" w:wrap="auto" w:vAnchor="page" w:hAnchor="page" w:x="12510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54.0690</w:t>
      </w:r>
    </w:p>
    <w:p w:rsidR="000A1F9B" w:rsidRDefault="00B27F83">
      <w:pPr>
        <w:pStyle w:val="Normal022"/>
        <w:framePr w:w="864" w:h="302" w:hRule="exact" w:wrap="auto" w:vAnchor="page" w:hAnchor="page" w:x="13374" w:y="399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65.8031</w:t>
      </w:r>
    </w:p>
    <w:p w:rsidR="000A1F9B" w:rsidRDefault="00B27F83">
      <w:pPr>
        <w:pStyle w:val="Normal022"/>
        <w:framePr w:w="786" w:h="302" w:hRule="exact" w:wrap="auto" w:vAnchor="page" w:hAnchor="page" w:x="1701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2M014</w:t>
      </w:r>
    </w:p>
    <w:p w:rsidR="000A1F9B" w:rsidRDefault="00B27F83">
      <w:pPr>
        <w:pStyle w:val="Normal022"/>
        <w:framePr w:w="519" w:h="302" w:hRule="exact" w:wrap="auto" w:vAnchor="page" w:hAnchor="page" w:x="2487" w:y="428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70.0462</w:t>
      </w:r>
    </w:p>
    <w:p w:rsidR="000A1F9B" w:rsidRDefault="00B27F83">
      <w:pPr>
        <w:pStyle w:val="Normal022"/>
        <w:framePr w:w="864" w:h="302" w:hRule="exact" w:wrap="auto" w:vAnchor="page" w:hAnchor="page" w:x="387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559.1514</w:t>
      </w:r>
    </w:p>
    <w:p w:rsidR="000A1F9B" w:rsidRDefault="00B27F83">
      <w:pPr>
        <w:pStyle w:val="Normal022"/>
        <w:framePr w:w="864" w:h="302" w:hRule="exact" w:wrap="auto" w:vAnchor="page" w:hAnchor="page" w:x="4734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40.1558</w:t>
      </w:r>
    </w:p>
    <w:p w:rsidR="000A1F9B" w:rsidRDefault="00B27F83">
      <w:pPr>
        <w:pStyle w:val="Normal022"/>
        <w:framePr w:w="864" w:h="302" w:hRule="exact" w:wrap="auto" w:vAnchor="page" w:hAnchor="page" w:x="5598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77.0286</w:t>
      </w:r>
    </w:p>
    <w:p w:rsidR="000A1F9B" w:rsidRDefault="00B27F83">
      <w:pPr>
        <w:pStyle w:val="Normal022"/>
        <w:framePr w:w="864" w:h="302" w:hRule="exact" w:wrap="auto" w:vAnchor="page" w:hAnchor="page" w:x="6462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133.8978</w:t>
      </w:r>
    </w:p>
    <w:p w:rsidR="000A1F9B" w:rsidRDefault="00B27F83">
      <w:pPr>
        <w:pStyle w:val="Normal022"/>
        <w:framePr w:w="864" w:h="302" w:hRule="exact" w:wrap="auto" w:vAnchor="page" w:hAnchor="page" w:x="732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25.3441</w:t>
      </w:r>
    </w:p>
    <w:p w:rsidR="000A1F9B" w:rsidRDefault="00B27F83">
      <w:pPr>
        <w:pStyle w:val="Normal022"/>
        <w:framePr w:w="864" w:h="302" w:hRule="exact" w:wrap="auto" w:vAnchor="page" w:hAnchor="page" w:x="9054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2.5720</w:t>
      </w:r>
    </w:p>
    <w:p w:rsidR="000A1F9B" w:rsidRDefault="00B27F83">
      <w:pPr>
        <w:pStyle w:val="Normal022"/>
        <w:framePr w:w="864" w:h="302" w:hRule="exact" w:wrap="auto" w:vAnchor="page" w:hAnchor="page" w:x="9918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0.6566</w:t>
      </w:r>
    </w:p>
    <w:p w:rsidR="000A1F9B" w:rsidRDefault="00B27F83">
      <w:pPr>
        <w:pStyle w:val="Normal022"/>
        <w:framePr w:w="864" w:h="302" w:hRule="exact" w:wrap="auto" w:vAnchor="page" w:hAnchor="page" w:x="10782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2.2324</w:t>
      </w:r>
    </w:p>
    <w:p w:rsidR="000A1F9B" w:rsidRDefault="00B27F83">
      <w:pPr>
        <w:pStyle w:val="Normal022"/>
        <w:framePr w:w="864" w:h="302" w:hRule="exact" w:wrap="auto" w:vAnchor="page" w:hAnchor="page" w:x="11646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154.6821</w:t>
      </w:r>
    </w:p>
    <w:p w:rsidR="000A1F9B" w:rsidRDefault="00B27F83">
      <w:pPr>
        <w:pStyle w:val="Normal022"/>
        <w:framePr w:w="864" w:h="302" w:hRule="exact" w:wrap="auto" w:vAnchor="page" w:hAnchor="page" w:x="12510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55.7236</w:t>
      </w:r>
    </w:p>
    <w:p w:rsidR="000A1F9B" w:rsidRDefault="00B27F83">
      <w:pPr>
        <w:pStyle w:val="Normal022"/>
        <w:framePr w:w="864" w:h="302" w:hRule="exact" w:wrap="auto" w:vAnchor="page" w:hAnchor="page" w:x="13374" w:y="428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58.2503</w:t>
      </w:r>
    </w:p>
    <w:p w:rsidR="000A1F9B" w:rsidRDefault="00B27F83">
      <w:pPr>
        <w:pStyle w:val="Normal022"/>
        <w:framePr w:w="786" w:h="302" w:hRule="exact" w:wrap="auto" w:vAnchor="page" w:hAnchor="page" w:x="1701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2M015</w:t>
      </w:r>
    </w:p>
    <w:p w:rsidR="000A1F9B" w:rsidRDefault="00B27F83">
      <w:pPr>
        <w:pStyle w:val="Normal022"/>
        <w:framePr w:w="519" w:h="302" w:hRule="exact" w:wrap="auto" w:vAnchor="page" w:hAnchor="page" w:x="2487" w:y="457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66.4890</w:t>
      </w:r>
    </w:p>
    <w:p w:rsidR="000A1F9B" w:rsidRDefault="00B27F83">
      <w:pPr>
        <w:pStyle w:val="Normal022"/>
        <w:framePr w:w="864" w:h="302" w:hRule="exact" w:wrap="auto" w:vAnchor="page" w:hAnchor="page" w:x="387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461.8809</w:t>
      </w:r>
    </w:p>
    <w:p w:rsidR="000A1F9B" w:rsidRDefault="00B27F83">
      <w:pPr>
        <w:pStyle w:val="Normal022"/>
        <w:framePr w:w="864" w:h="302" w:hRule="exact" w:wrap="auto" w:vAnchor="page" w:hAnchor="page" w:x="4734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46.1546</w:t>
      </w:r>
    </w:p>
    <w:p w:rsidR="000A1F9B" w:rsidRDefault="00B27F83">
      <w:pPr>
        <w:pStyle w:val="Normal022"/>
        <w:framePr w:w="864" w:h="302" w:hRule="exact" w:wrap="auto" w:vAnchor="page" w:hAnchor="page" w:x="5598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68.3451</w:t>
      </w:r>
    </w:p>
    <w:p w:rsidR="000A1F9B" w:rsidRDefault="00B27F83">
      <w:pPr>
        <w:pStyle w:val="Normal022"/>
        <w:framePr w:w="864" w:h="302" w:hRule="exact" w:wrap="auto" w:vAnchor="page" w:hAnchor="page" w:x="6462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127.7038</w:t>
      </w:r>
    </w:p>
    <w:p w:rsidR="000A1F9B" w:rsidRDefault="00B27F83">
      <w:pPr>
        <w:pStyle w:val="Normal022"/>
        <w:framePr w:w="864" w:h="302" w:hRule="exact" w:wrap="auto" w:vAnchor="page" w:hAnchor="page" w:x="732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17.5227</w:t>
      </w:r>
    </w:p>
    <w:p w:rsidR="000A1F9B" w:rsidRDefault="00B27F83">
      <w:pPr>
        <w:pStyle w:val="Normal022"/>
        <w:framePr w:w="864" w:h="302" w:hRule="exact" w:wrap="auto" w:vAnchor="page" w:hAnchor="page" w:x="9054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2.7244</w:t>
      </w:r>
    </w:p>
    <w:p w:rsidR="000A1F9B" w:rsidRDefault="00B27F83">
      <w:pPr>
        <w:pStyle w:val="Normal022"/>
        <w:framePr w:w="864" w:h="302" w:hRule="exact" w:wrap="auto" w:vAnchor="page" w:hAnchor="page" w:x="9918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0.6432</w:t>
      </w:r>
    </w:p>
    <w:p w:rsidR="000A1F9B" w:rsidRDefault="00B27F83">
      <w:pPr>
        <w:pStyle w:val="Normal022"/>
        <w:framePr w:w="864" w:h="302" w:hRule="exact" w:wrap="auto" w:vAnchor="page" w:hAnchor="page" w:x="10782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1.8883</w:t>
      </w:r>
    </w:p>
    <w:p w:rsidR="000A1F9B" w:rsidRDefault="00B27F83">
      <w:pPr>
        <w:pStyle w:val="Normal022"/>
        <w:framePr w:w="864" w:h="302" w:hRule="exact" w:wrap="auto" w:vAnchor="page" w:hAnchor="page" w:x="11646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149.4211</w:t>
      </w:r>
    </w:p>
    <w:p w:rsidR="000A1F9B" w:rsidRDefault="00B27F83">
      <w:pPr>
        <w:pStyle w:val="Normal022"/>
        <w:framePr w:w="864" w:h="302" w:hRule="exact" w:wrap="auto" w:vAnchor="page" w:hAnchor="page" w:x="12510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54.3922</w:t>
      </w:r>
    </w:p>
    <w:p w:rsidR="000A1F9B" w:rsidRDefault="00B27F83">
      <w:pPr>
        <w:pStyle w:val="Normal022"/>
        <w:framePr w:w="864" w:h="302" w:hRule="exact" w:wrap="auto" w:vAnchor="page" w:hAnchor="page" w:x="13374" w:y="457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68.5794</w:t>
      </w:r>
    </w:p>
    <w:p w:rsidR="000A1F9B" w:rsidRDefault="00B27F83">
      <w:pPr>
        <w:pStyle w:val="Normal022"/>
        <w:framePr w:w="786" w:h="302" w:hRule="exact" w:wrap="auto" w:vAnchor="page" w:hAnchor="page" w:x="1701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3M011</w:t>
      </w:r>
    </w:p>
    <w:p w:rsidR="000A1F9B" w:rsidRDefault="00B27F83">
      <w:pPr>
        <w:pStyle w:val="Normal022"/>
        <w:framePr w:w="519" w:h="302" w:hRule="exact" w:wrap="auto" w:vAnchor="page" w:hAnchor="page" w:x="2487" w:y="486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70.1666</w:t>
      </w:r>
    </w:p>
    <w:p w:rsidR="000A1F9B" w:rsidRDefault="00B27F83">
      <w:pPr>
        <w:pStyle w:val="Normal022"/>
        <w:framePr w:w="864" w:h="302" w:hRule="exact" w:wrap="auto" w:vAnchor="page" w:hAnchor="page" w:x="387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497.9170</w:t>
      </w:r>
    </w:p>
    <w:p w:rsidR="000A1F9B" w:rsidRDefault="00B27F83">
      <w:pPr>
        <w:pStyle w:val="Normal022"/>
        <w:framePr w:w="864" w:h="302" w:hRule="exact" w:wrap="auto" w:vAnchor="page" w:hAnchor="page" w:x="4734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36.0185</w:t>
      </w:r>
    </w:p>
    <w:p w:rsidR="000A1F9B" w:rsidRDefault="00B27F83">
      <w:pPr>
        <w:pStyle w:val="Normal022"/>
        <w:framePr w:w="864" w:h="302" w:hRule="exact" w:wrap="auto" w:vAnchor="page" w:hAnchor="page" w:x="5598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82.6178</w:t>
      </w:r>
    </w:p>
    <w:p w:rsidR="000A1F9B" w:rsidRDefault="00B27F83">
      <w:pPr>
        <w:pStyle w:val="Normal022"/>
        <w:framePr w:w="864" w:h="302" w:hRule="exact" w:wrap="auto" w:vAnchor="page" w:hAnchor="page" w:x="6462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139.7551</w:t>
      </w:r>
    </w:p>
    <w:p w:rsidR="000A1F9B" w:rsidRDefault="00B27F83">
      <w:pPr>
        <w:pStyle w:val="Normal022"/>
        <w:framePr w:w="864" w:h="302" w:hRule="exact" w:wrap="auto" w:vAnchor="page" w:hAnchor="page" w:x="732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24.2178</w:t>
      </w:r>
    </w:p>
    <w:p w:rsidR="000A1F9B" w:rsidRDefault="00B27F83">
      <w:pPr>
        <w:pStyle w:val="Normal022"/>
        <w:framePr w:w="864" w:h="302" w:hRule="exact" w:wrap="auto" w:vAnchor="page" w:hAnchor="page" w:x="9054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2.2403</w:t>
      </w:r>
    </w:p>
    <w:p w:rsidR="000A1F9B" w:rsidRDefault="00B27F83">
      <w:pPr>
        <w:pStyle w:val="Normal022"/>
        <w:framePr w:w="864" w:h="302" w:hRule="exact" w:wrap="auto" w:vAnchor="page" w:hAnchor="page" w:x="9918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0.6036</w:t>
      </w:r>
    </w:p>
    <w:p w:rsidR="000A1F9B" w:rsidRDefault="00B27F83">
      <w:pPr>
        <w:pStyle w:val="Normal022"/>
        <w:framePr w:w="864" w:h="302" w:hRule="exact" w:wrap="auto" w:vAnchor="page" w:hAnchor="page" w:x="10782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2.9374</w:t>
      </w:r>
    </w:p>
    <w:p w:rsidR="000A1F9B" w:rsidRDefault="00B27F83">
      <w:pPr>
        <w:pStyle w:val="Normal022"/>
        <w:framePr w:w="864" w:h="302" w:hRule="exact" w:wrap="auto" w:vAnchor="page" w:hAnchor="page" w:x="11646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158.9398</w:t>
      </w:r>
    </w:p>
    <w:p w:rsidR="000A1F9B" w:rsidRDefault="00B27F83">
      <w:pPr>
        <w:pStyle w:val="Normal022"/>
        <w:framePr w:w="864" w:h="302" w:hRule="exact" w:wrap="auto" w:vAnchor="page" w:hAnchor="page" w:x="12510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57.6178</w:t>
      </w:r>
    </w:p>
    <w:p w:rsidR="000A1F9B" w:rsidRDefault="00B27F83">
      <w:pPr>
        <w:pStyle w:val="Normal022"/>
        <w:framePr w:w="864" w:h="302" w:hRule="exact" w:wrap="auto" w:vAnchor="page" w:hAnchor="page" w:x="13374" w:y="486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61.8687</w:t>
      </w:r>
    </w:p>
    <w:p w:rsidR="000A1F9B" w:rsidRDefault="00B27F83">
      <w:pPr>
        <w:pStyle w:val="Normal022"/>
        <w:framePr w:w="786" w:h="302" w:hRule="exact" w:wrap="auto" w:vAnchor="page" w:hAnchor="page" w:x="1701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3M012</w:t>
      </w:r>
    </w:p>
    <w:p w:rsidR="000A1F9B" w:rsidRDefault="00B27F83">
      <w:pPr>
        <w:pStyle w:val="Normal022"/>
        <w:framePr w:w="519" w:h="302" w:hRule="exact" w:wrap="auto" w:vAnchor="page" w:hAnchor="page" w:x="2487" w:y="516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83.9919</w:t>
      </w:r>
    </w:p>
    <w:p w:rsidR="000A1F9B" w:rsidRDefault="00B27F83">
      <w:pPr>
        <w:pStyle w:val="Normal022"/>
        <w:framePr w:w="864" w:h="302" w:hRule="exact" w:wrap="auto" w:vAnchor="page" w:hAnchor="page" w:x="387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703.9043</w:t>
      </w:r>
    </w:p>
    <w:p w:rsidR="000A1F9B" w:rsidRDefault="00B27F83">
      <w:pPr>
        <w:pStyle w:val="Normal022"/>
        <w:framePr w:w="864" w:h="302" w:hRule="exact" w:wrap="auto" w:vAnchor="page" w:hAnchor="page" w:x="4734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41.5858</w:t>
      </w:r>
    </w:p>
    <w:p w:rsidR="000A1F9B" w:rsidRDefault="00B27F83">
      <w:pPr>
        <w:pStyle w:val="Normal022"/>
        <w:framePr w:w="864" w:h="302" w:hRule="exact" w:wrap="auto" w:vAnchor="page" w:hAnchor="page" w:x="5598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86.6850</w:t>
      </w:r>
    </w:p>
    <w:p w:rsidR="000A1F9B" w:rsidRDefault="00B27F83">
      <w:pPr>
        <w:pStyle w:val="Normal022"/>
        <w:framePr w:w="864" w:h="302" w:hRule="exact" w:wrap="auto" w:vAnchor="page" w:hAnchor="page" w:x="6462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174.3106</w:t>
      </w:r>
    </w:p>
    <w:p w:rsidR="000A1F9B" w:rsidRDefault="00B27F83">
      <w:pPr>
        <w:pStyle w:val="Normal022"/>
        <w:framePr w:w="864" w:h="302" w:hRule="exact" w:wrap="auto" w:vAnchor="page" w:hAnchor="page" w:x="732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24.2505</w:t>
      </w:r>
    </w:p>
    <w:p w:rsidR="000A1F9B" w:rsidRDefault="00B27F83">
      <w:pPr>
        <w:pStyle w:val="Normal022"/>
        <w:framePr w:w="864" w:h="302" w:hRule="exact" w:wrap="auto" w:vAnchor="page" w:hAnchor="page" w:x="9054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2.4783</w:t>
      </w:r>
    </w:p>
    <w:p w:rsidR="000A1F9B" w:rsidRDefault="00B27F83">
      <w:pPr>
        <w:pStyle w:val="Normal022"/>
        <w:framePr w:w="864" w:h="302" w:hRule="exact" w:wrap="auto" w:vAnchor="page" w:hAnchor="page" w:x="9918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0.6615</w:t>
      </w:r>
    </w:p>
    <w:p w:rsidR="000A1F9B" w:rsidRDefault="00B27F83">
      <w:pPr>
        <w:pStyle w:val="Normal022"/>
        <w:framePr w:w="864" w:h="302" w:hRule="exact" w:wrap="auto" w:vAnchor="page" w:hAnchor="page" w:x="10782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3.0023</w:t>
      </w:r>
    </w:p>
    <w:p w:rsidR="000A1F9B" w:rsidRDefault="00B27F83">
      <w:pPr>
        <w:pStyle w:val="Normal022"/>
        <w:framePr w:w="864" w:h="302" w:hRule="exact" w:wrap="auto" w:vAnchor="page" w:hAnchor="page" w:x="11646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167.5887</w:t>
      </w:r>
    </w:p>
    <w:p w:rsidR="000A1F9B" w:rsidRDefault="00B27F83">
      <w:pPr>
        <w:pStyle w:val="Normal022"/>
        <w:framePr w:w="864" w:h="302" w:hRule="exact" w:wrap="auto" w:vAnchor="page" w:hAnchor="page" w:x="12510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59.7715</w:t>
      </w:r>
    </w:p>
    <w:p w:rsidR="000A1F9B" w:rsidRDefault="00B27F83">
      <w:pPr>
        <w:pStyle w:val="Normal022"/>
        <w:framePr w:w="864" w:h="302" w:hRule="exact" w:wrap="auto" w:vAnchor="page" w:hAnchor="page" w:x="13374" w:y="516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61.9577</w:t>
      </w:r>
    </w:p>
    <w:p w:rsidR="000A1F9B" w:rsidRDefault="00B27F83">
      <w:pPr>
        <w:pStyle w:val="Normal022"/>
        <w:framePr w:w="786" w:h="302" w:hRule="exact" w:wrap="auto" w:vAnchor="page" w:hAnchor="page" w:x="1701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3M013</w:t>
      </w:r>
    </w:p>
    <w:p w:rsidR="000A1F9B" w:rsidRDefault="00B27F83">
      <w:pPr>
        <w:pStyle w:val="Normal022"/>
        <w:framePr w:w="519" w:h="302" w:hRule="exact" w:wrap="auto" w:vAnchor="page" w:hAnchor="page" w:x="2487" w:y="545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70.3745</w:t>
      </w:r>
    </w:p>
    <w:p w:rsidR="000A1F9B" w:rsidRDefault="00B27F83">
      <w:pPr>
        <w:pStyle w:val="Normal022"/>
        <w:framePr w:w="864" w:h="302" w:hRule="exact" w:wrap="auto" w:vAnchor="page" w:hAnchor="page" w:x="387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496.4252</w:t>
      </w:r>
    </w:p>
    <w:p w:rsidR="000A1F9B" w:rsidRDefault="00B27F83">
      <w:pPr>
        <w:pStyle w:val="Normal022"/>
        <w:framePr w:w="864" w:h="302" w:hRule="exact" w:wrap="auto" w:vAnchor="page" w:hAnchor="page" w:x="4734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33.6757</w:t>
      </w:r>
    </w:p>
    <w:p w:rsidR="000A1F9B" w:rsidRDefault="00B27F83">
      <w:pPr>
        <w:pStyle w:val="Normal022"/>
        <w:framePr w:w="864" w:h="302" w:hRule="exact" w:wrap="auto" w:vAnchor="page" w:hAnchor="page" w:x="5598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76.6764</w:t>
      </w:r>
    </w:p>
    <w:p w:rsidR="000A1F9B" w:rsidRDefault="00B27F83">
      <w:pPr>
        <w:pStyle w:val="Normal022"/>
        <w:framePr w:w="864" w:h="302" w:hRule="exact" w:wrap="auto" w:vAnchor="page" w:hAnchor="page" w:x="6462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135.0751</w:t>
      </w:r>
    </w:p>
    <w:p w:rsidR="000A1F9B" w:rsidRDefault="00B27F83">
      <w:pPr>
        <w:pStyle w:val="Normal022"/>
        <w:framePr w:w="864" w:h="302" w:hRule="exact" w:wrap="auto" w:vAnchor="page" w:hAnchor="page" w:x="732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24.0054</w:t>
      </w:r>
    </w:p>
    <w:p w:rsidR="000A1F9B" w:rsidRDefault="00B27F83">
      <w:pPr>
        <w:pStyle w:val="Normal022"/>
        <w:framePr w:w="864" w:h="302" w:hRule="exact" w:wrap="auto" w:vAnchor="page" w:hAnchor="page" w:x="9054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2.8975</w:t>
      </w:r>
    </w:p>
    <w:p w:rsidR="000A1F9B" w:rsidRDefault="00B27F83">
      <w:pPr>
        <w:pStyle w:val="Normal022"/>
        <w:framePr w:w="864" w:h="302" w:hRule="exact" w:wrap="auto" w:vAnchor="page" w:hAnchor="page" w:x="9918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0.5965</w:t>
      </w:r>
    </w:p>
    <w:p w:rsidR="000A1F9B" w:rsidRDefault="00B27F83">
      <w:pPr>
        <w:pStyle w:val="Normal022"/>
        <w:framePr w:w="864" w:h="302" w:hRule="exact" w:wrap="auto" w:vAnchor="page" w:hAnchor="page" w:x="10782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1.9556</w:t>
      </w:r>
    </w:p>
    <w:p w:rsidR="000A1F9B" w:rsidRDefault="00B27F83">
      <w:pPr>
        <w:pStyle w:val="Normal022"/>
        <w:framePr w:w="864" w:h="302" w:hRule="exact" w:wrap="auto" w:vAnchor="page" w:hAnchor="page" w:x="11646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147.1002</w:t>
      </w:r>
    </w:p>
    <w:p w:rsidR="000A1F9B" w:rsidRDefault="00B27F83">
      <w:pPr>
        <w:pStyle w:val="Normal022"/>
        <w:framePr w:w="864" w:h="302" w:hRule="exact" w:wrap="auto" w:vAnchor="page" w:hAnchor="page" w:x="12510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50.1592</w:t>
      </w:r>
    </w:p>
    <w:p w:rsidR="000A1F9B" w:rsidRDefault="00B27F83">
      <w:pPr>
        <w:pStyle w:val="Normal022"/>
        <w:framePr w:w="864" w:h="302" w:hRule="exact" w:wrap="auto" w:vAnchor="page" w:hAnchor="page" w:x="13374" w:y="545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64.4853</w:t>
      </w:r>
    </w:p>
    <w:p w:rsidR="000A1F9B" w:rsidRDefault="00B27F83">
      <w:pPr>
        <w:pStyle w:val="Normal022"/>
        <w:framePr w:w="786" w:h="302" w:hRule="exact" w:wrap="auto" w:vAnchor="page" w:hAnchor="page" w:x="1701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3M014</w:t>
      </w:r>
    </w:p>
    <w:p w:rsidR="000A1F9B" w:rsidRDefault="00B27F83">
      <w:pPr>
        <w:pStyle w:val="Normal022"/>
        <w:framePr w:w="519" w:h="302" w:hRule="exact" w:wrap="auto" w:vAnchor="page" w:hAnchor="page" w:x="2487" w:y="574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73.2179</w:t>
      </w:r>
    </w:p>
    <w:p w:rsidR="000A1F9B" w:rsidRDefault="00B27F83">
      <w:pPr>
        <w:pStyle w:val="Normal022"/>
        <w:framePr w:w="864" w:h="302" w:hRule="exact" w:wrap="auto" w:vAnchor="page" w:hAnchor="page" w:x="387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506.7873</w:t>
      </w:r>
    </w:p>
    <w:p w:rsidR="000A1F9B" w:rsidRDefault="00B27F83">
      <w:pPr>
        <w:pStyle w:val="Normal022"/>
        <w:framePr w:w="864" w:h="302" w:hRule="exact" w:wrap="auto" w:vAnchor="page" w:hAnchor="page" w:x="4734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35.5958</w:t>
      </w:r>
    </w:p>
    <w:p w:rsidR="000A1F9B" w:rsidRDefault="00B27F83">
      <w:pPr>
        <w:pStyle w:val="Normal022"/>
        <w:framePr w:w="864" w:h="302" w:hRule="exact" w:wrap="auto" w:vAnchor="page" w:hAnchor="page" w:x="5598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85.5208</w:t>
      </w:r>
    </w:p>
    <w:p w:rsidR="000A1F9B" w:rsidRDefault="00B27F83">
      <w:pPr>
        <w:pStyle w:val="Normal022"/>
        <w:framePr w:w="864" w:h="302" w:hRule="exact" w:wrap="auto" w:vAnchor="page" w:hAnchor="page" w:x="6462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121.1217</w:t>
      </w:r>
    </w:p>
    <w:p w:rsidR="000A1F9B" w:rsidRDefault="00B27F83">
      <w:pPr>
        <w:pStyle w:val="Normal022"/>
        <w:framePr w:w="864" w:h="302" w:hRule="exact" w:wrap="auto" w:vAnchor="page" w:hAnchor="page" w:x="732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22.9155</w:t>
      </w:r>
    </w:p>
    <w:p w:rsidR="000A1F9B" w:rsidRDefault="00B27F83">
      <w:pPr>
        <w:pStyle w:val="Normal022"/>
        <w:framePr w:w="864" w:h="302" w:hRule="exact" w:wrap="auto" w:vAnchor="page" w:hAnchor="page" w:x="9054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2.1504</w:t>
      </w:r>
    </w:p>
    <w:p w:rsidR="000A1F9B" w:rsidRDefault="00B27F83">
      <w:pPr>
        <w:pStyle w:val="Normal022"/>
        <w:framePr w:w="864" w:h="302" w:hRule="exact" w:wrap="auto" w:vAnchor="page" w:hAnchor="page" w:x="9918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0.7340</w:t>
      </w:r>
    </w:p>
    <w:p w:rsidR="000A1F9B" w:rsidRDefault="00B27F83">
      <w:pPr>
        <w:pStyle w:val="Normal022"/>
        <w:framePr w:w="864" w:h="302" w:hRule="exact" w:wrap="auto" w:vAnchor="page" w:hAnchor="page" w:x="10782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1.8609</w:t>
      </w:r>
    </w:p>
    <w:p w:rsidR="000A1F9B" w:rsidRDefault="00B27F83">
      <w:pPr>
        <w:pStyle w:val="Normal022"/>
        <w:framePr w:w="864" w:h="302" w:hRule="exact" w:wrap="auto" w:vAnchor="page" w:hAnchor="page" w:x="11646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93.8020</w:t>
      </w:r>
    </w:p>
    <w:p w:rsidR="000A1F9B" w:rsidRDefault="00B27F83">
      <w:pPr>
        <w:pStyle w:val="Normal022"/>
        <w:framePr w:w="864" w:h="302" w:hRule="exact" w:wrap="auto" w:vAnchor="page" w:hAnchor="page" w:x="12510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42.6467</w:t>
      </w:r>
    </w:p>
    <w:p w:rsidR="000A1F9B" w:rsidRDefault="00B27F83">
      <w:pPr>
        <w:pStyle w:val="Normal022"/>
        <w:framePr w:w="864" w:h="302" w:hRule="exact" w:wrap="auto" w:vAnchor="page" w:hAnchor="page" w:x="13374" w:y="574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58.0925</w:t>
      </w:r>
    </w:p>
    <w:p w:rsidR="000A1F9B" w:rsidRDefault="00B27F83">
      <w:pPr>
        <w:pStyle w:val="Normal022"/>
        <w:framePr w:w="786" w:h="302" w:hRule="exact" w:wrap="auto" w:vAnchor="page" w:hAnchor="page" w:x="1701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3M015</w:t>
      </w:r>
    </w:p>
    <w:p w:rsidR="000A1F9B" w:rsidRDefault="00B27F83">
      <w:pPr>
        <w:pStyle w:val="Normal022"/>
        <w:framePr w:w="519" w:h="302" w:hRule="exact" w:wrap="auto" w:vAnchor="page" w:hAnchor="page" w:x="2487" w:y="603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71.3536</w:t>
      </w:r>
    </w:p>
    <w:p w:rsidR="000A1F9B" w:rsidRDefault="00B27F83">
      <w:pPr>
        <w:pStyle w:val="Normal022"/>
        <w:framePr w:w="864" w:h="302" w:hRule="exact" w:wrap="auto" w:vAnchor="page" w:hAnchor="page" w:x="387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462.2368</w:t>
      </w:r>
    </w:p>
    <w:p w:rsidR="000A1F9B" w:rsidRDefault="00B27F83">
      <w:pPr>
        <w:pStyle w:val="Normal022"/>
        <w:framePr w:w="864" w:h="302" w:hRule="exact" w:wrap="auto" w:vAnchor="page" w:hAnchor="page" w:x="4734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36.3486</w:t>
      </w:r>
    </w:p>
    <w:p w:rsidR="000A1F9B" w:rsidRDefault="00B27F83">
      <w:pPr>
        <w:pStyle w:val="Normal022"/>
        <w:framePr w:w="864" w:h="302" w:hRule="exact" w:wrap="auto" w:vAnchor="page" w:hAnchor="page" w:x="5598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73.1987</w:t>
      </w:r>
    </w:p>
    <w:p w:rsidR="000A1F9B" w:rsidRDefault="00B27F83">
      <w:pPr>
        <w:pStyle w:val="Normal022"/>
        <w:framePr w:w="864" w:h="302" w:hRule="exact" w:wrap="auto" w:vAnchor="page" w:hAnchor="page" w:x="6462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135.2037</w:t>
      </w:r>
    </w:p>
    <w:p w:rsidR="000A1F9B" w:rsidRDefault="00B27F83">
      <w:pPr>
        <w:pStyle w:val="Normal022"/>
        <w:framePr w:w="864" w:h="302" w:hRule="exact" w:wrap="auto" w:vAnchor="page" w:hAnchor="page" w:x="732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15.9200</w:t>
      </w:r>
    </w:p>
    <w:p w:rsidR="000A1F9B" w:rsidRDefault="00B27F83">
      <w:pPr>
        <w:pStyle w:val="Normal022"/>
        <w:framePr w:w="864" w:h="302" w:hRule="exact" w:wrap="auto" w:vAnchor="page" w:hAnchor="page" w:x="9054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3.1414</w:t>
      </w:r>
    </w:p>
    <w:p w:rsidR="000A1F9B" w:rsidRDefault="00B27F83">
      <w:pPr>
        <w:pStyle w:val="Normal022"/>
        <w:framePr w:w="864" w:h="302" w:hRule="exact" w:wrap="auto" w:vAnchor="page" w:hAnchor="page" w:x="9918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0.6245</w:t>
      </w:r>
    </w:p>
    <w:p w:rsidR="000A1F9B" w:rsidRDefault="00B27F83">
      <w:pPr>
        <w:pStyle w:val="Normal022"/>
        <w:framePr w:w="864" w:h="302" w:hRule="exact" w:wrap="auto" w:vAnchor="page" w:hAnchor="page" w:x="10782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2.5453</w:t>
      </w:r>
    </w:p>
    <w:p w:rsidR="000A1F9B" w:rsidRDefault="00B27F83">
      <w:pPr>
        <w:pStyle w:val="Normal022"/>
        <w:framePr w:w="864" w:h="302" w:hRule="exact" w:wrap="auto" w:vAnchor="page" w:hAnchor="page" w:x="11646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157.6667</w:t>
      </w:r>
    </w:p>
    <w:p w:rsidR="000A1F9B" w:rsidRDefault="00B27F83">
      <w:pPr>
        <w:pStyle w:val="Normal022"/>
        <w:framePr w:w="864" w:h="302" w:hRule="exact" w:wrap="auto" w:vAnchor="page" w:hAnchor="page" w:x="12510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56.2000</w:t>
      </w:r>
    </w:p>
    <w:p w:rsidR="000A1F9B" w:rsidRDefault="00B27F83">
      <w:pPr>
        <w:pStyle w:val="Normal022"/>
        <w:framePr w:w="864" w:h="302" w:hRule="exact" w:wrap="auto" w:vAnchor="page" w:hAnchor="page" w:x="13374" w:y="603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75.8338</w:t>
      </w:r>
    </w:p>
    <w:p w:rsidR="000A1F9B" w:rsidRDefault="00B27F83">
      <w:pPr>
        <w:pStyle w:val="Normal022"/>
        <w:framePr w:w="786" w:h="302" w:hRule="exact" w:wrap="auto" w:vAnchor="page" w:hAnchor="page" w:x="1701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4M011</w:t>
      </w:r>
    </w:p>
    <w:p w:rsidR="000A1F9B" w:rsidRDefault="00B27F83">
      <w:pPr>
        <w:pStyle w:val="Normal022"/>
        <w:framePr w:w="519" w:h="302" w:hRule="exact" w:wrap="auto" w:vAnchor="page" w:hAnchor="page" w:x="2487" w:y="6328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82.3296</w:t>
      </w:r>
    </w:p>
    <w:p w:rsidR="000A1F9B" w:rsidRDefault="00B27F83">
      <w:pPr>
        <w:pStyle w:val="Normal022"/>
        <w:framePr w:w="864" w:h="302" w:hRule="exact" w:wrap="auto" w:vAnchor="page" w:hAnchor="page" w:x="387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670.5431</w:t>
      </w:r>
    </w:p>
    <w:p w:rsidR="000A1F9B" w:rsidRDefault="00B27F83">
      <w:pPr>
        <w:pStyle w:val="Normal022"/>
        <w:framePr w:w="864" w:h="302" w:hRule="exact" w:wrap="auto" w:vAnchor="page" w:hAnchor="page" w:x="4734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42.6300</w:t>
      </w:r>
    </w:p>
    <w:p w:rsidR="000A1F9B" w:rsidRDefault="00B27F83">
      <w:pPr>
        <w:pStyle w:val="Normal022"/>
        <w:framePr w:w="864" w:h="302" w:hRule="exact" w:wrap="auto" w:vAnchor="page" w:hAnchor="page" w:x="5598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83.3372</w:t>
      </w:r>
    </w:p>
    <w:p w:rsidR="000A1F9B" w:rsidRDefault="00B27F83">
      <w:pPr>
        <w:pStyle w:val="Normal022"/>
        <w:framePr w:w="864" w:h="302" w:hRule="exact" w:wrap="auto" w:vAnchor="page" w:hAnchor="page" w:x="6462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165.7453</w:t>
      </w:r>
    </w:p>
    <w:p w:rsidR="000A1F9B" w:rsidRDefault="00B27F83">
      <w:pPr>
        <w:pStyle w:val="Normal022"/>
        <w:framePr w:w="864" w:h="302" w:hRule="exact" w:wrap="auto" w:vAnchor="page" w:hAnchor="page" w:x="732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22.5607</w:t>
      </w:r>
    </w:p>
    <w:p w:rsidR="000A1F9B" w:rsidRDefault="00B27F83">
      <w:pPr>
        <w:pStyle w:val="Normal022"/>
        <w:framePr w:w="864" w:h="302" w:hRule="exact" w:wrap="auto" w:vAnchor="page" w:hAnchor="page" w:x="9054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3.0737</w:t>
      </w:r>
    </w:p>
    <w:p w:rsidR="000A1F9B" w:rsidRDefault="00B27F83">
      <w:pPr>
        <w:pStyle w:val="Normal022"/>
        <w:framePr w:w="864" w:h="302" w:hRule="exact" w:wrap="auto" w:vAnchor="page" w:hAnchor="page" w:x="9918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0.7026</w:t>
      </w:r>
    </w:p>
    <w:p w:rsidR="000A1F9B" w:rsidRDefault="00B27F83">
      <w:pPr>
        <w:pStyle w:val="Normal022"/>
        <w:framePr w:w="864" w:h="302" w:hRule="exact" w:wrap="auto" w:vAnchor="page" w:hAnchor="page" w:x="10782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3.2309</w:t>
      </w:r>
    </w:p>
    <w:p w:rsidR="000A1F9B" w:rsidRDefault="00B27F83">
      <w:pPr>
        <w:pStyle w:val="Normal022"/>
        <w:framePr w:w="864" w:h="302" w:hRule="exact" w:wrap="auto" w:vAnchor="page" w:hAnchor="page" w:x="11646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157.</w:t>
      </w:r>
      <w:r>
        <w:rPr>
          <w:rFonts w:eastAsia="Times New Roman"/>
          <w:color w:val="000000"/>
          <w:kern w:val="2"/>
          <w:sz w:val="15"/>
        </w:rPr>
        <w:t>6889</w:t>
      </w:r>
    </w:p>
    <w:p w:rsidR="000A1F9B" w:rsidRDefault="00B27F83">
      <w:pPr>
        <w:pStyle w:val="Normal022"/>
        <w:framePr w:w="864" w:h="302" w:hRule="exact" w:wrap="auto" w:vAnchor="page" w:hAnchor="page" w:x="12510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56.0018</w:t>
      </w:r>
    </w:p>
    <w:p w:rsidR="000A1F9B" w:rsidRDefault="00B27F83">
      <w:pPr>
        <w:pStyle w:val="Normal022"/>
        <w:framePr w:w="864" w:h="302" w:hRule="exact" w:wrap="auto" w:vAnchor="page" w:hAnchor="page" w:x="13374" w:y="6328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76.0527</w:t>
      </w:r>
    </w:p>
    <w:p w:rsidR="000A1F9B" w:rsidRDefault="00B27F83">
      <w:pPr>
        <w:pStyle w:val="Normal022"/>
        <w:framePr w:w="786" w:h="302" w:hRule="exact" w:wrap="auto" w:vAnchor="page" w:hAnchor="page" w:x="1701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4M012</w:t>
      </w:r>
    </w:p>
    <w:p w:rsidR="000A1F9B" w:rsidRDefault="00B27F83">
      <w:pPr>
        <w:pStyle w:val="Normal022"/>
        <w:framePr w:w="519" w:h="302" w:hRule="exact" w:wrap="auto" w:vAnchor="page" w:hAnchor="page" w:x="2487" w:y="6620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65.8213</w:t>
      </w:r>
    </w:p>
    <w:p w:rsidR="000A1F9B" w:rsidRDefault="00B27F83">
      <w:pPr>
        <w:pStyle w:val="Normal022"/>
        <w:framePr w:w="864" w:h="302" w:hRule="exact" w:wrap="auto" w:vAnchor="page" w:hAnchor="page" w:x="387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497.9398</w:t>
      </w:r>
    </w:p>
    <w:p w:rsidR="000A1F9B" w:rsidRDefault="00B27F83">
      <w:pPr>
        <w:pStyle w:val="Normal022"/>
        <w:framePr w:w="864" w:h="302" w:hRule="exact" w:wrap="auto" w:vAnchor="page" w:hAnchor="page" w:x="4734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46.9379</w:t>
      </w:r>
    </w:p>
    <w:p w:rsidR="000A1F9B" w:rsidRDefault="00B27F83">
      <w:pPr>
        <w:pStyle w:val="Normal022"/>
        <w:framePr w:w="864" w:h="302" w:hRule="exact" w:wrap="auto" w:vAnchor="page" w:hAnchor="page" w:x="5598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67.6261</w:t>
      </w:r>
    </w:p>
    <w:p w:rsidR="000A1F9B" w:rsidRDefault="00B27F83">
      <w:pPr>
        <w:pStyle w:val="Normal022"/>
        <w:framePr w:w="864" w:h="302" w:hRule="exact" w:wrap="auto" w:vAnchor="page" w:hAnchor="page" w:x="6462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121.3807</w:t>
      </w:r>
    </w:p>
    <w:p w:rsidR="000A1F9B" w:rsidRDefault="00B27F83">
      <w:pPr>
        <w:pStyle w:val="Normal022"/>
        <w:framePr w:w="864" w:h="302" w:hRule="exact" w:wrap="auto" w:vAnchor="page" w:hAnchor="page" w:x="732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17.0180</w:t>
      </w:r>
    </w:p>
    <w:p w:rsidR="000A1F9B" w:rsidRDefault="00B27F83">
      <w:pPr>
        <w:pStyle w:val="Normal022"/>
        <w:framePr w:w="864" w:h="302" w:hRule="exact" w:wrap="auto" w:vAnchor="page" w:hAnchor="page" w:x="9054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2.4886</w:t>
      </w:r>
    </w:p>
    <w:p w:rsidR="000A1F9B" w:rsidRDefault="00B27F83">
      <w:pPr>
        <w:pStyle w:val="Normal022"/>
        <w:framePr w:w="864" w:h="302" w:hRule="exact" w:wrap="auto" w:vAnchor="page" w:hAnchor="page" w:x="9918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0.5150</w:t>
      </w:r>
    </w:p>
    <w:p w:rsidR="000A1F9B" w:rsidRDefault="00B27F83">
      <w:pPr>
        <w:pStyle w:val="Normal022"/>
        <w:framePr w:w="864" w:h="302" w:hRule="exact" w:wrap="auto" w:vAnchor="page" w:hAnchor="page" w:x="10782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4.6137</w:t>
      </w:r>
    </w:p>
    <w:p w:rsidR="000A1F9B" w:rsidRDefault="00B27F83">
      <w:pPr>
        <w:pStyle w:val="Normal022"/>
        <w:framePr w:w="864" w:h="302" w:hRule="exact" w:wrap="auto" w:vAnchor="page" w:hAnchor="page" w:x="11646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144.6310</w:t>
      </w:r>
    </w:p>
    <w:p w:rsidR="000A1F9B" w:rsidRDefault="00B27F83">
      <w:pPr>
        <w:pStyle w:val="Normal022"/>
        <w:framePr w:w="864" w:h="302" w:hRule="exact" w:wrap="auto" w:vAnchor="page" w:hAnchor="page" w:x="12510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55.7845</w:t>
      </w:r>
    </w:p>
    <w:p w:rsidR="000A1F9B" w:rsidRDefault="00B27F83">
      <w:pPr>
        <w:pStyle w:val="Normal022"/>
        <w:framePr w:w="864" w:h="302" w:hRule="exact" w:wrap="auto" w:vAnchor="page" w:hAnchor="page" w:x="13374" w:y="6620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67.5958</w:t>
      </w:r>
    </w:p>
    <w:p w:rsidR="000A1F9B" w:rsidRDefault="00B27F83">
      <w:pPr>
        <w:pStyle w:val="Normal022"/>
        <w:framePr w:w="786" w:h="302" w:hRule="exact" w:wrap="auto" w:vAnchor="page" w:hAnchor="page" w:x="1701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4M013</w:t>
      </w:r>
    </w:p>
    <w:p w:rsidR="000A1F9B" w:rsidRDefault="00B27F83">
      <w:pPr>
        <w:pStyle w:val="Normal022"/>
        <w:framePr w:w="519" w:h="302" w:hRule="exact" w:wrap="auto" w:vAnchor="page" w:hAnchor="page" w:x="2487" w:y="6912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87.1876</w:t>
      </w:r>
    </w:p>
    <w:p w:rsidR="000A1F9B" w:rsidRDefault="00B27F83">
      <w:pPr>
        <w:pStyle w:val="Normal022"/>
        <w:framePr w:w="864" w:h="302" w:hRule="exact" w:wrap="auto" w:vAnchor="page" w:hAnchor="page" w:x="387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613.1211</w:t>
      </w:r>
    </w:p>
    <w:p w:rsidR="000A1F9B" w:rsidRDefault="00B27F83">
      <w:pPr>
        <w:pStyle w:val="Normal022"/>
        <w:framePr w:w="864" w:h="302" w:hRule="exact" w:wrap="auto" w:vAnchor="page" w:hAnchor="page" w:x="4734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45.3930</w:t>
      </w:r>
    </w:p>
    <w:p w:rsidR="000A1F9B" w:rsidRDefault="00B27F83">
      <w:pPr>
        <w:pStyle w:val="Normal022"/>
        <w:framePr w:w="864" w:h="302" w:hRule="exact" w:wrap="auto" w:vAnchor="page" w:hAnchor="page" w:x="5598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79.9949</w:t>
      </w:r>
    </w:p>
    <w:p w:rsidR="000A1F9B" w:rsidRDefault="00B27F83">
      <w:pPr>
        <w:pStyle w:val="Normal022"/>
        <w:framePr w:w="864" w:h="302" w:hRule="exact" w:wrap="auto" w:vAnchor="page" w:hAnchor="page" w:x="6462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142.6403</w:t>
      </w:r>
    </w:p>
    <w:p w:rsidR="000A1F9B" w:rsidRDefault="00B27F83">
      <w:pPr>
        <w:pStyle w:val="Normal022"/>
        <w:framePr w:w="864" w:h="302" w:hRule="exact" w:wrap="auto" w:vAnchor="page" w:hAnchor="page" w:x="732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13.7723</w:t>
      </w:r>
    </w:p>
    <w:p w:rsidR="000A1F9B" w:rsidRDefault="00B27F83">
      <w:pPr>
        <w:pStyle w:val="Normal022"/>
        <w:framePr w:w="864" w:h="302" w:hRule="exact" w:wrap="auto" w:vAnchor="page" w:hAnchor="page" w:x="9054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2.3933</w:t>
      </w:r>
    </w:p>
    <w:p w:rsidR="000A1F9B" w:rsidRDefault="00B27F83">
      <w:pPr>
        <w:pStyle w:val="Normal022"/>
        <w:framePr w:w="864" w:h="302" w:hRule="exact" w:wrap="auto" w:vAnchor="page" w:hAnchor="page" w:x="9918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0.6131</w:t>
      </w:r>
    </w:p>
    <w:p w:rsidR="000A1F9B" w:rsidRDefault="00B27F83">
      <w:pPr>
        <w:pStyle w:val="Normal022"/>
        <w:framePr w:w="864" w:h="302" w:hRule="exact" w:wrap="auto" w:vAnchor="page" w:hAnchor="page" w:x="10782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3.0192</w:t>
      </w:r>
    </w:p>
    <w:p w:rsidR="000A1F9B" w:rsidRDefault="00B27F83">
      <w:pPr>
        <w:pStyle w:val="Normal022"/>
        <w:framePr w:w="864" w:h="302" w:hRule="exact" w:wrap="auto" w:vAnchor="page" w:hAnchor="page" w:x="11646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157.2455</w:t>
      </w:r>
    </w:p>
    <w:p w:rsidR="000A1F9B" w:rsidRDefault="00B27F83">
      <w:pPr>
        <w:pStyle w:val="Normal022"/>
        <w:framePr w:w="864" w:h="302" w:hRule="exact" w:wrap="auto" w:vAnchor="page" w:hAnchor="page" w:x="12510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55.1694</w:t>
      </w:r>
    </w:p>
    <w:p w:rsidR="000A1F9B" w:rsidRDefault="00B27F83">
      <w:pPr>
        <w:pStyle w:val="Normal022"/>
        <w:framePr w:w="864" w:h="302" w:hRule="exact" w:wrap="auto" w:vAnchor="page" w:hAnchor="page" w:x="13374" w:y="6912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69.3475</w:t>
      </w:r>
    </w:p>
    <w:p w:rsidR="000A1F9B" w:rsidRDefault="00B27F83">
      <w:pPr>
        <w:pStyle w:val="Normal022"/>
        <w:framePr w:w="786" w:h="302" w:hRule="exact" w:wrap="auto" w:vAnchor="page" w:hAnchor="page" w:x="1701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4M014</w:t>
      </w:r>
    </w:p>
    <w:p w:rsidR="000A1F9B" w:rsidRDefault="00B27F83">
      <w:pPr>
        <w:pStyle w:val="Normal022"/>
        <w:framePr w:w="519" w:h="302" w:hRule="exact" w:wrap="auto" w:vAnchor="page" w:hAnchor="page" w:x="2487" w:y="7204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64.2249</w:t>
      </w:r>
    </w:p>
    <w:p w:rsidR="000A1F9B" w:rsidRDefault="00B27F83">
      <w:pPr>
        <w:pStyle w:val="Normal022"/>
        <w:framePr w:w="864" w:h="302" w:hRule="exact" w:wrap="auto" w:vAnchor="page" w:hAnchor="page" w:x="387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472.8901</w:t>
      </w:r>
    </w:p>
    <w:p w:rsidR="000A1F9B" w:rsidRDefault="00B27F83">
      <w:pPr>
        <w:pStyle w:val="Normal022"/>
        <w:framePr w:w="864" w:h="302" w:hRule="exact" w:wrap="auto" w:vAnchor="page" w:hAnchor="page" w:x="4734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34.4022</w:t>
      </w:r>
    </w:p>
    <w:p w:rsidR="000A1F9B" w:rsidRDefault="00B27F83">
      <w:pPr>
        <w:pStyle w:val="Normal022"/>
        <w:framePr w:w="864" w:h="302" w:hRule="exact" w:wrap="auto" w:vAnchor="page" w:hAnchor="page" w:x="5598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71.9968</w:t>
      </w:r>
    </w:p>
    <w:p w:rsidR="000A1F9B" w:rsidRDefault="00B27F83">
      <w:pPr>
        <w:pStyle w:val="Normal022"/>
        <w:framePr w:w="864" w:h="302" w:hRule="exact" w:wrap="auto" w:vAnchor="page" w:hAnchor="page" w:x="6462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134.9382</w:t>
      </w:r>
    </w:p>
    <w:p w:rsidR="000A1F9B" w:rsidRDefault="00B27F83">
      <w:pPr>
        <w:pStyle w:val="Normal022"/>
        <w:framePr w:w="864" w:h="302" w:hRule="exact" w:wrap="auto" w:vAnchor="page" w:hAnchor="page" w:x="732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20.2783</w:t>
      </w:r>
    </w:p>
    <w:p w:rsidR="000A1F9B" w:rsidRDefault="00B27F83">
      <w:pPr>
        <w:pStyle w:val="Normal022"/>
        <w:framePr w:w="864" w:h="302" w:hRule="exact" w:wrap="auto" w:vAnchor="page" w:hAnchor="page" w:x="9054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2.4120</w:t>
      </w:r>
    </w:p>
    <w:p w:rsidR="000A1F9B" w:rsidRDefault="00B27F83">
      <w:pPr>
        <w:pStyle w:val="Normal022"/>
        <w:framePr w:w="864" w:h="302" w:hRule="exact" w:wrap="auto" w:vAnchor="page" w:hAnchor="page" w:x="9918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0.6676</w:t>
      </w:r>
    </w:p>
    <w:p w:rsidR="000A1F9B" w:rsidRDefault="00B27F83">
      <w:pPr>
        <w:pStyle w:val="Normal022"/>
        <w:framePr w:w="864" w:h="302" w:hRule="exact" w:wrap="auto" w:vAnchor="page" w:hAnchor="page" w:x="10782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1.7772</w:t>
      </w:r>
    </w:p>
    <w:p w:rsidR="000A1F9B" w:rsidRDefault="00B27F83">
      <w:pPr>
        <w:pStyle w:val="Normal022"/>
        <w:framePr w:w="864" w:h="302" w:hRule="exact" w:wrap="auto" w:vAnchor="page" w:hAnchor="page" w:x="11646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143.9184</w:t>
      </w:r>
    </w:p>
    <w:p w:rsidR="000A1F9B" w:rsidRDefault="00B27F83">
      <w:pPr>
        <w:pStyle w:val="Normal022"/>
        <w:framePr w:w="864" w:h="302" w:hRule="exact" w:wrap="auto" w:vAnchor="page" w:hAnchor="page" w:x="12510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54.5677</w:t>
      </w:r>
    </w:p>
    <w:p w:rsidR="000A1F9B" w:rsidRDefault="00B27F83">
      <w:pPr>
        <w:pStyle w:val="Normal022"/>
        <w:framePr w:w="864" w:h="302" w:hRule="exact" w:wrap="auto" w:vAnchor="page" w:hAnchor="page" w:x="13374" w:y="7204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82.0819</w:t>
      </w:r>
    </w:p>
    <w:p w:rsidR="000A1F9B" w:rsidRDefault="00B27F83">
      <w:pPr>
        <w:pStyle w:val="Normal022"/>
        <w:framePr w:w="786" w:h="302" w:hRule="exact" w:wrap="auto" w:vAnchor="page" w:hAnchor="page" w:x="1701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4M015</w:t>
      </w:r>
    </w:p>
    <w:p w:rsidR="000A1F9B" w:rsidRDefault="00B27F83">
      <w:pPr>
        <w:pStyle w:val="Normal022"/>
        <w:framePr w:w="519" w:h="302" w:hRule="exact" w:wrap="auto" w:vAnchor="page" w:hAnchor="page" w:x="2487" w:y="7496"/>
        <w:pBdr>
          <w:top w:val="dotted" w:sz="8" w:space="0" w:color="808080"/>
        </w:pBdr>
        <w:tabs>
          <w:tab w:val="left" w:pos="360"/>
        </w:tabs>
        <w:jc w:val="center"/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>R29</w:t>
      </w:r>
    </w:p>
    <w:p w:rsidR="000A1F9B" w:rsidRDefault="00B27F83">
      <w:pPr>
        <w:pStyle w:val="Normal022"/>
        <w:framePr w:w="864" w:h="302" w:hRule="exact" w:wrap="auto" w:vAnchor="page" w:hAnchor="page" w:x="300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71.8030</w:t>
      </w:r>
    </w:p>
    <w:p w:rsidR="000A1F9B" w:rsidRDefault="00B27F83">
      <w:pPr>
        <w:pStyle w:val="Normal022"/>
        <w:framePr w:w="864" w:h="302" w:hRule="exact" w:wrap="auto" w:vAnchor="page" w:hAnchor="page" w:x="387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599.9222</w:t>
      </w:r>
    </w:p>
    <w:p w:rsidR="000A1F9B" w:rsidRDefault="00B27F83">
      <w:pPr>
        <w:pStyle w:val="Normal022"/>
        <w:framePr w:w="864" w:h="302" w:hRule="exact" w:wrap="auto" w:vAnchor="page" w:hAnchor="page" w:x="4734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36.4572</w:t>
      </w:r>
    </w:p>
    <w:p w:rsidR="000A1F9B" w:rsidRDefault="00B27F83">
      <w:pPr>
        <w:pStyle w:val="Normal022"/>
        <w:framePr w:w="864" w:h="302" w:hRule="exact" w:wrap="auto" w:vAnchor="page" w:hAnchor="page" w:x="5598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76.8542</w:t>
      </w:r>
    </w:p>
    <w:p w:rsidR="000A1F9B" w:rsidRDefault="00B27F83">
      <w:pPr>
        <w:pStyle w:val="Normal022"/>
        <w:framePr w:w="864" w:h="302" w:hRule="exact" w:wrap="auto" w:vAnchor="page" w:hAnchor="page" w:x="6462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137.6422</w:t>
      </w:r>
    </w:p>
    <w:p w:rsidR="000A1F9B" w:rsidRDefault="00B27F83">
      <w:pPr>
        <w:pStyle w:val="Normal022"/>
        <w:framePr w:w="864" w:h="302" w:hRule="exact" w:wrap="auto" w:vAnchor="page" w:hAnchor="page" w:x="732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100.0000</w:t>
      </w:r>
    </w:p>
    <w:p w:rsidR="000A1F9B" w:rsidRDefault="00B27F83">
      <w:pPr>
        <w:pStyle w:val="Normal022"/>
        <w:framePr w:w="864" w:h="302" w:hRule="exact" w:wrap="auto" w:vAnchor="page" w:hAnchor="page" w:x="819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12.3730</w:t>
      </w:r>
    </w:p>
    <w:p w:rsidR="000A1F9B" w:rsidRDefault="00B27F83">
      <w:pPr>
        <w:pStyle w:val="Normal022"/>
        <w:framePr w:w="864" w:h="302" w:hRule="exact" w:wrap="auto" w:vAnchor="page" w:hAnchor="page" w:x="9054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3.3257</w:t>
      </w:r>
    </w:p>
    <w:p w:rsidR="000A1F9B" w:rsidRDefault="00B27F83">
      <w:pPr>
        <w:pStyle w:val="Normal022"/>
        <w:framePr w:w="864" w:h="302" w:hRule="exact" w:wrap="auto" w:vAnchor="page" w:hAnchor="page" w:x="9918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0.6271</w:t>
      </w:r>
    </w:p>
    <w:p w:rsidR="000A1F9B" w:rsidRDefault="00B27F83">
      <w:pPr>
        <w:pStyle w:val="Normal022"/>
        <w:framePr w:w="864" w:h="302" w:hRule="exact" w:wrap="auto" w:vAnchor="page" w:hAnchor="page" w:x="10782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2.6813</w:t>
      </w:r>
    </w:p>
    <w:p w:rsidR="000A1F9B" w:rsidRDefault="00B27F83">
      <w:pPr>
        <w:pStyle w:val="Normal022"/>
        <w:framePr w:w="864" w:h="302" w:hRule="exact" w:wrap="auto" w:vAnchor="page" w:hAnchor="page" w:x="11646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152.6792</w:t>
      </w:r>
    </w:p>
    <w:p w:rsidR="000A1F9B" w:rsidRDefault="00B27F83">
      <w:pPr>
        <w:pStyle w:val="Normal022"/>
        <w:framePr w:w="864" w:h="302" w:hRule="exact" w:wrap="auto" w:vAnchor="page" w:hAnchor="page" w:x="12510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50.2357</w:t>
      </w:r>
    </w:p>
    <w:p w:rsidR="000A1F9B" w:rsidRDefault="00B27F83">
      <w:pPr>
        <w:pStyle w:val="Normal022"/>
        <w:framePr w:w="864" w:h="302" w:hRule="exact" w:wrap="auto" w:vAnchor="page" w:hAnchor="page" w:x="13374" w:y="7496"/>
        <w:pBdr>
          <w:top w:val="dotted" w:sz="8" w:space="0" w:color="808080"/>
        </w:pBdr>
        <w:tabs>
          <w:tab w:val="left" w:pos="360"/>
          <w:tab w:val="left" w:pos="720"/>
        </w:tabs>
        <w:jc w:val="center"/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51.6023</w:t>
      </w:r>
    </w:p>
    <w:p w:rsidR="000A1F9B" w:rsidRDefault="00B27F83">
      <w:pPr>
        <w:pStyle w:val="Normal022"/>
        <w:framePr w:w="13125" w:h="225" w:hRule="exact" w:wrap="auto" w:vAnchor="page" w:hAnchor="page" w:x="1731" w:y="908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</w:tabs>
        <w:rPr>
          <w:color w:val="000000"/>
          <w:kern w:val="2"/>
          <w:sz w:val="17"/>
        </w:rPr>
      </w:pPr>
      <w:r>
        <w:rPr>
          <w:rFonts w:eastAsia="Times New Roman"/>
          <w:color w:val="000000"/>
          <w:kern w:val="2"/>
          <w:sz w:val="17"/>
        </w:rPr>
        <w:t xml:space="preserve">R=Recovery Phase     </w:t>
      </w:r>
    </w:p>
    <w:p w:rsidR="000A1F9B" w:rsidRDefault="00B27F83">
      <w:pPr>
        <w:pStyle w:val="Normal022"/>
        <w:framePr w:w="3240" w:h="216" w:hRule="exact" w:wrap="auto" w:vAnchor="page" w:hAnchor="page" w:x="1926" w:y="935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color w:val="000000"/>
          <w:kern w:val="2"/>
          <w:sz w:val="15"/>
        </w:rPr>
      </w:pPr>
      <w:r>
        <w:rPr>
          <w:rFonts w:eastAsia="Times New Roman"/>
          <w:b/>
          <w:color w:val="000000"/>
          <w:kern w:val="2"/>
          <w:sz w:val="15"/>
        </w:rPr>
        <w:t xml:space="preserve">Report </w:t>
      </w:r>
      <w:r>
        <w:rPr>
          <w:rFonts w:eastAsia="Times New Roman"/>
          <w:b/>
          <w:color w:val="000000"/>
          <w:kern w:val="2"/>
          <w:sz w:val="15"/>
        </w:rPr>
        <w:t>Selections</w:t>
      </w:r>
    </w:p>
    <w:p w:rsidR="000A1F9B" w:rsidRDefault="00B27F83">
      <w:pPr>
        <w:pStyle w:val="Normal022"/>
        <w:framePr w:w="3375" w:h="210" w:hRule="exact" w:wrap="auto" w:vAnchor="page" w:hAnchor="page" w:x="2331" w:y="959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Report generated by</w:t>
      </w:r>
    </w:p>
    <w:p w:rsidR="000A1F9B" w:rsidRDefault="00B27F83">
      <w:pPr>
        <w:pStyle w:val="Normal022"/>
        <w:framePr w:w="7195" w:h="210" w:hRule="exact" w:wrap="auto" w:vAnchor="page" w:hAnchor="page" w:x="5751" w:y="958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Ying Ding</w:t>
      </w:r>
    </w:p>
    <w:p w:rsidR="000A1F9B" w:rsidRDefault="00B27F83">
      <w:pPr>
        <w:pStyle w:val="Normal022"/>
        <w:framePr w:w="3375" w:h="210" w:hRule="exact" w:wrap="auto" w:vAnchor="page" w:hAnchor="page" w:x="2331" w:y="983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Death Status(s)</w:t>
      </w:r>
    </w:p>
    <w:p w:rsidR="000A1F9B" w:rsidRDefault="00B27F83">
      <w:pPr>
        <w:pStyle w:val="Normal022"/>
        <w:framePr w:w="7195" w:h="210" w:hRule="exact" w:wrap="auto" w:vAnchor="page" w:hAnchor="page" w:x="5751" w:y="98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Scheduled Dead</w:t>
      </w:r>
    </w:p>
    <w:p w:rsidR="000A1F9B" w:rsidRDefault="00B27F83">
      <w:pPr>
        <w:pStyle w:val="Normal022"/>
        <w:framePr w:w="3375" w:h="210" w:hRule="exact" w:wrap="auto" w:vAnchor="page" w:hAnchor="page" w:x="2331" w:y="1006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Subgroup(s)</w:t>
      </w:r>
    </w:p>
    <w:p w:rsidR="000A1F9B" w:rsidRDefault="00B27F83">
      <w:pPr>
        <w:pStyle w:val="Normal022"/>
        <w:framePr w:w="7195" w:h="210" w:hRule="exact" w:wrap="auto" w:vAnchor="page" w:hAnchor="page" w:x="5751" w:y="1005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1</w:t>
      </w:r>
    </w:p>
    <w:p w:rsidR="000A1F9B" w:rsidRDefault="00B27F83">
      <w:pPr>
        <w:pStyle w:val="Normal022"/>
        <w:framePr w:w="3375" w:h="210" w:hRule="exact" w:wrap="auto" w:vAnchor="page" w:hAnchor="page" w:x="2331" w:y="1030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Sex</w:t>
      </w:r>
    </w:p>
    <w:p w:rsidR="000A1F9B" w:rsidRDefault="00B27F83">
      <w:pPr>
        <w:pStyle w:val="Normal022"/>
        <w:framePr w:w="7195" w:h="210" w:hRule="exact" w:wrap="auto" w:vAnchor="page" w:hAnchor="page" w:x="5751" w:y="10289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rPr>
          <w:color w:val="000000"/>
          <w:kern w:val="2"/>
          <w:sz w:val="15"/>
        </w:rPr>
      </w:pPr>
      <w:r>
        <w:rPr>
          <w:rFonts w:eastAsia="Times New Roman"/>
          <w:color w:val="000000"/>
          <w:kern w:val="2"/>
          <w:sz w:val="15"/>
        </w:rPr>
        <w:t>Male,Female</w:t>
      </w:r>
      <w:r>
        <w:rPr>
          <w:rFonts w:eastAsia="Times New Roman"/>
          <w:color w:val="000000"/>
          <w:kern w:val="2"/>
          <w:sz w:val="15"/>
        </w:rPr>
        <w:br w:type="page"/>
      </w:r>
    </w:p>
    <w:sectPr w:rsidR="000A1F9B">
      <w:headerReference w:type="even" r:id="rId146"/>
      <w:headerReference w:type="default" r:id="rId147"/>
      <w:footerReference w:type="even" r:id="rId148"/>
      <w:footerReference w:type="default" r:id="rId149"/>
      <w:headerReference w:type="first" r:id="rId150"/>
      <w:footerReference w:type="first" r:id="rId151"/>
      <w:pgSz w:w="15840" w:h="12240" w:orient="landscape"/>
      <w:pgMar w:top="1440" w:right="1800" w:bottom="1440" w:left="1800" w:header="110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27F83">
      <w:r>
        <w:separator/>
      </w:r>
    </w:p>
  </w:endnote>
  <w:endnote w:type="continuationSeparator" w:id="0">
    <w:p w:rsidR="00000000" w:rsidRDefault="00B2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6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6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6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7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7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7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8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8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8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9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9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00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00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0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1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1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10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20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20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30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30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30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40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40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40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50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50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5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4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60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60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60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70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70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70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80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80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80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9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4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90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90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0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0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0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1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1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1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2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4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2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3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3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3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4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4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4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5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5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5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6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6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6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5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27F83">
      <w:r>
        <w:separator/>
      </w:r>
    </w:p>
  </w:footnote>
  <w:footnote w:type="continuationSeparator" w:id="0">
    <w:p w:rsidR="00000000" w:rsidRDefault="00B27F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0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247.1pt;margin-top:-2.05pt;width:174.75pt;height:129.6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3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5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6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3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47.1pt;margin-top:-2.05pt;width:174.75pt;height:93.6pt;z-index:251662336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2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6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7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4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47.1pt;margin-top:-2.05pt;width:174.75pt;height:129.6pt;z-index:251663360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3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7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8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5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47.1pt;margin-top:-2.05pt;width:174.75pt;height:93.6pt;z-index:251664384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4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9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6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47.1pt;margin-top:-2.05pt;width:174.75pt;height:129.6pt;z-index:251665408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5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9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00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7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47.1pt;margin-top:-2.05pt;width:174.75pt;height:93.6pt;z-index:251666432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6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00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10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8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47.1pt;margin-top:-2.05pt;width:174.75pt;height:129.6pt;z-index:251667456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7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10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a3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7.1pt;margin-top:-2.05pt;width:174.75pt;height:129.6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9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47.1pt;margin-top:-2.05pt;width:174.75pt;height:93.6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8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20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30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10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47.1pt;margin-top:-2.05pt;width:174.75pt;height:129.6pt;z-index:251669504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9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30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40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11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47.1pt;margin-top:-2.05pt;width:174.75pt;height:93.6pt;z-index:251670528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100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40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50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12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47.1pt;margin-top:-2.05pt;width:174.75pt;height:129.6pt;z-index:251671552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11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50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60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13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47.1pt;margin-top:-2.05pt;width:174.75pt;height:93.6pt;z-index:251672576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12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60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70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14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47.1pt;margin-top:-2.05pt;width:174.75pt;height:129.6pt;z-index:251673600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13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70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80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15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47.1pt;margin-top:-2.05pt;width:174.75pt;height:93.6pt;z-index:251674624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14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8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4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90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16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47.1pt;margin-top:-2.05pt;width:174.75pt;height:129.6pt;z-index:251675648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15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190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0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17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47.1pt;margin-top:-2.05pt;width:174.75pt;height:93.6pt;z-index:251676672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16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19" name="图片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0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1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18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47.1pt;margin-top:-2.05pt;width:174.75pt;height:129.6pt;z-index:251677696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17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1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2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1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47.1pt;margin-top:-2.05pt;width:174.75pt;height:93.6pt;z-index:251660288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0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19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247.1pt;margin-top:-2.05pt;width:174.75pt;height:93.6pt;z-index:251678720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18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1" name="图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2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3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20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47.1pt;margin-top:-2.05pt;width:174.75pt;height:129.6pt;z-index:251679744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19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2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3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4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21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247.1pt;margin-top:-2.05pt;width:174.75pt;height:93.6pt;z-index:251680768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200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3" name="图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4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5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22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47.1pt;margin-top:-2.05pt;width:174.75pt;height:129.6pt;z-index:251681792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21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4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5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6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23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47.1pt;margin-top:-2.05pt;width:174.75pt;height:93.6pt;z-index:251682816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22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2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26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9B" w:rsidRDefault="000A1F9B">
    <w:pPr>
      <w:pStyle w:val="Normal5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8A" w:rsidRDefault="00B27F83" w:rsidP="00CF7926">
    <w:pPr>
      <w:pStyle w:val="Header2"/>
      <w:jc w:val="left"/>
      <w:rPr>
        <w:rFonts w:asciiTheme="minorHAnsi" w:hAnsiTheme="minorHAnsi" w:cstheme="minorBidi"/>
        <w:kern w:val="2"/>
      </w:rPr>
    </w:pPr>
    <w:r>
      <w:rPr>
        <w:rFonts w:eastAsia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47.1pt;margin-top:-2.05pt;width:174.75pt;height:129.6pt;z-index:251661312;visibility:visible;mso-wrap-style:square;mso-width-percent:0;mso-height-percent:200;mso-wrap-distance-left:9pt;mso-wrap-distance-top:0;mso-wrap-distance-right:9pt;mso-wrap-distance-bottom:0;mso-position-horizontal:right;mso-position-horizontal-relative:margin;mso-width-percent:0;mso-height-percent:200;mso-width-relative:margin;mso-height-relative:margin;v-text-anchor:top" o:allowoverlap="f" stroked="f">
          <v:textbox style="mso-fit-shape-to-text:t">
            <w:txbxContent>
              <w:p w:rsidR="00EC4F8A" w:rsidRDefault="00B27F83" w:rsidP="008746F9">
                <w:pPr>
                  <w:pStyle w:val="Normal11"/>
                  <w:jc w:val="left"/>
                  <w:rPr>
                    <w:rFonts w:asciiTheme="minorHAnsi" w:hAnsiTheme="minorHAnsi" w:cstheme="minorBidi"/>
                    <w:kern w:val="2"/>
                    <w:sz w:val="21"/>
                    <w:szCs w:val="22"/>
                  </w:rPr>
                </w:pPr>
                <w:r w:rsidRPr="008831DA">
                  <w:rPr>
                    <w:kern w:val="2"/>
                    <w:sz w:val="24"/>
                    <w:szCs w:val="24"/>
                  </w:rPr>
                  <w:t>专题编号：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A2020026</w:t>
                </w:r>
                <w:r>
                  <w:rPr>
                    <w:rFonts w:hint="eastAsia"/>
                    <w:kern w:val="2"/>
                    <w:sz w:val="24"/>
                    <w:szCs w:val="24"/>
                  </w:rPr>
                  <w:t>-T011-01</w:t>
                </w:r>
              </w:p>
            </w:txbxContent>
          </v:textbox>
          <w10:wrap type="square" side="right" anchorx="margin"/>
        </v:shape>
      </w:pict>
    </w:r>
    <w:r w:rsidRPr="008831DA">
      <w:rPr>
        <w:noProof/>
        <w:kern w:val="2"/>
        <w:sz w:val="21"/>
        <w:szCs w:val="21"/>
      </w:rPr>
      <w:drawing>
        <wp:inline distT="0" distB="0" distL="0" distR="0">
          <wp:extent cx="1104900" cy="2730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20"/>
  <w:doNotShadeFormData/>
  <w:characterSpacingControl w:val="doNotCompress"/>
  <w:hdrShapeDefaults>
    <o:shapedefaults v:ext="edit" spidmax="3296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compatSetting w:name="compatibilityMode" w:uri="http://schemas.microsoft.com/office/word" w:val="12"/>
  </w:compat>
  <w:rsids>
    <w:rsidRoot w:val="000A1F9B"/>
    <w:rsid w:val="000A1F9B"/>
    <w:rsid w:val="00B2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96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a">
    <w:name w:val="Normal"/>
    <w:qFormat/>
    <w:rsid w:val="00805BC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_0"/>
    <w:qFormat/>
    <w:pPr>
      <w:widowControl w:val="0"/>
      <w:jc w:val="both"/>
    </w:pPr>
  </w:style>
  <w:style w:type="paragraph" w:customStyle="1" w:styleId="Normal1">
    <w:name w:val="Normal_1"/>
    <w:qFormat/>
    <w:pPr>
      <w:widowControl w:val="0"/>
      <w:jc w:val="both"/>
    </w:pPr>
  </w:style>
  <w:style w:type="paragraph" w:styleId="a3">
    <w:name w:val="header"/>
    <w:basedOn w:val="Normal1"/>
    <w:link w:val="Char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926"/>
    <w:rPr>
      <w:sz w:val="18"/>
      <w:szCs w:val="18"/>
    </w:rPr>
  </w:style>
  <w:style w:type="paragraph" w:customStyle="1" w:styleId="Normal2">
    <w:name w:val="Normal_2"/>
    <w:qFormat/>
    <w:rPr>
      <w:sz w:val="24"/>
      <w:szCs w:val="24"/>
    </w:rPr>
  </w:style>
  <w:style w:type="paragraph" w:customStyle="1" w:styleId="Normal3">
    <w:name w:val="Normal_3"/>
    <w:qFormat/>
    <w:pPr>
      <w:widowControl w:val="0"/>
      <w:jc w:val="both"/>
    </w:pPr>
  </w:style>
  <w:style w:type="paragraph" w:customStyle="1" w:styleId="Header0">
    <w:name w:val="Header_0"/>
    <w:basedOn w:val="Normal3"/>
    <w:link w:val="Char0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_0"/>
    <w:basedOn w:val="a0"/>
    <w:link w:val="Header0"/>
    <w:uiPriority w:val="99"/>
    <w:rsid w:val="00CF7926"/>
    <w:rPr>
      <w:sz w:val="18"/>
      <w:szCs w:val="18"/>
    </w:rPr>
  </w:style>
  <w:style w:type="paragraph" w:customStyle="1" w:styleId="Normal00">
    <w:name w:val="Normal_0_0"/>
    <w:qFormat/>
    <w:rsid w:val="00805BCE"/>
    <w:rPr>
      <w:sz w:val="24"/>
      <w:szCs w:val="24"/>
    </w:rPr>
  </w:style>
  <w:style w:type="paragraph" w:customStyle="1" w:styleId="Normal10">
    <w:name w:val="Normal_1_0"/>
    <w:qFormat/>
    <w:pPr>
      <w:widowControl w:val="0"/>
      <w:jc w:val="both"/>
    </w:pPr>
  </w:style>
  <w:style w:type="paragraph" w:customStyle="1" w:styleId="Header1">
    <w:name w:val="Header_1"/>
    <w:basedOn w:val="Normal10"/>
    <w:link w:val="Char1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_1"/>
    <w:basedOn w:val="a0"/>
    <w:link w:val="Header1"/>
    <w:uiPriority w:val="99"/>
    <w:rsid w:val="00CF7926"/>
    <w:rPr>
      <w:sz w:val="18"/>
      <w:szCs w:val="18"/>
    </w:rPr>
  </w:style>
  <w:style w:type="paragraph" w:customStyle="1" w:styleId="Normal4">
    <w:name w:val="Normal_4"/>
    <w:qFormat/>
    <w:rsid w:val="00805BCE"/>
    <w:rPr>
      <w:sz w:val="24"/>
      <w:szCs w:val="24"/>
    </w:rPr>
  </w:style>
  <w:style w:type="paragraph" w:customStyle="1" w:styleId="Normal01">
    <w:name w:val="Normal_0_1"/>
    <w:qFormat/>
    <w:pPr>
      <w:widowControl w:val="0"/>
      <w:jc w:val="both"/>
    </w:pPr>
  </w:style>
  <w:style w:type="paragraph" w:customStyle="1" w:styleId="Normal11">
    <w:name w:val="Normal_1_1"/>
    <w:qFormat/>
    <w:pPr>
      <w:widowControl w:val="0"/>
      <w:jc w:val="both"/>
    </w:pPr>
  </w:style>
  <w:style w:type="paragraph" w:customStyle="1" w:styleId="Header2">
    <w:name w:val="Header_2"/>
    <w:basedOn w:val="Normal11"/>
    <w:link w:val="Char2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_2"/>
    <w:basedOn w:val="a0"/>
    <w:link w:val="Header2"/>
    <w:uiPriority w:val="99"/>
    <w:rsid w:val="00CF7926"/>
    <w:rPr>
      <w:sz w:val="18"/>
      <w:szCs w:val="18"/>
    </w:rPr>
  </w:style>
  <w:style w:type="paragraph" w:customStyle="1" w:styleId="Normal5">
    <w:name w:val="Normal_5"/>
    <w:qFormat/>
    <w:rPr>
      <w:sz w:val="24"/>
      <w:szCs w:val="24"/>
    </w:rPr>
  </w:style>
  <w:style w:type="paragraph" w:customStyle="1" w:styleId="Normal02">
    <w:name w:val="Normal_0_2"/>
    <w:qFormat/>
    <w:rsid w:val="00805BCE"/>
    <w:rPr>
      <w:sz w:val="24"/>
      <w:szCs w:val="24"/>
    </w:rPr>
  </w:style>
  <w:style w:type="paragraph" w:customStyle="1" w:styleId="Normal12">
    <w:name w:val="Normal_1_2"/>
    <w:qFormat/>
    <w:pPr>
      <w:widowControl w:val="0"/>
      <w:jc w:val="both"/>
    </w:pPr>
  </w:style>
  <w:style w:type="paragraph" w:customStyle="1" w:styleId="Header3">
    <w:name w:val="Header_3"/>
    <w:basedOn w:val="Normal12"/>
    <w:link w:val="Char3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_3"/>
    <w:basedOn w:val="a0"/>
    <w:link w:val="Header3"/>
    <w:uiPriority w:val="99"/>
    <w:rsid w:val="00CF7926"/>
    <w:rPr>
      <w:sz w:val="18"/>
      <w:szCs w:val="18"/>
    </w:rPr>
  </w:style>
  <w:style w:type="paragraph" w:customStyle="1" w:styleId="Normal6">
    <w:name w:val="Normal_6"/>
    <w:qFormat/>
    <w:rsid w:val="00805BCE"/>
    <w:rPr>
      <w:sz w:val="24"/>
      <w:szCs w:val="24"/>
    </w:rPr>
  </w:style>
  <w:style w:type="paragraph" w:customStyle="1" w:styleId="Normal03">
    <w:name w:val="Normal_0_3"/>
    <w:qFormat/>
    <w:pPr>
      <w:widowControl w:val="0"/>
      <w:jc w:val="both"/>
    </w:pPr>
  </w:style>
  <w:style w:type="paragraph" w:customStyle="1" w:styleId="Normal13">
    <w:name w:val="Normal_1_3"/>
    <w:qFormat/>
    <w:pPr>
      <w:widowControl w:val="0"/>
      <w:jc w:val="both"/>
    </w:pPr>
  </w:style>
  <w:style w:type="paragraph" w:customStyle="1" w:styleId="Header4">
    <w:name w:val="Header_4"/>
    <w:basedOn w:val="Normal13"/>
    <w:link w:val="Char4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_4"/>
    <w:basedOn w:val="a0"/>
    <w:link w:val="Header4"/>
    <w:uiPriority w:val="99"/>
    <w:rsid w:val="00CF7926"/>
    <w:rPr>
      <w:sz w:val="18"/>
      <w:szCs w:val="18"/>
    </w:rPr>
  </w:style>
  <w:style w:type="paragraph" w:customStyle="1" w:styleId="Normal7">
    <w:name w:val="Normal_7"/>
    <w:qFormat/>
    <w:rPr>
      <w:sz w:val="24"/>
      <w:szCs w:val="24"/>
    </w:rPr>
  </w:style>
  <w:style w:type="paragraph" w:customStyle="1" w:styleId="Normal04">
    <w:name w:val="Normal_0_4"/>
    <w:qFormat/>
    <w:rsid w:val="00805BCE"/>
    <w:rPr>
      <w:sz w:val="24"/>
      <w:szCs w:val="24"/>
    </w:rPr>
  </w:style>
  <w:style w:type="paragraph" w:customStyle="1" w:styleId="Normal14">
    <w:name w:val="Normal_1_4"/>
    <w:qFormat/>
    <w:pPr>
      <w:widowControl w:val="0"/>
      <w:jc w:val="both"/>
    </w:pPr>
  </w:style>
  <w:style w:type="paragraph" w:customStyle="1" w:styleId="Header5">
    <w:name w:val="Header_5"/>
    <w:basedOn w:val="Normal14"/>
    <w:link w:val="Char5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_5"/>
    <w:basedOn w:val="a0"/>
    <w:link w:val="Header5"/>
    <w:uiPriority w:val="99"/>
    <w:rsid w:val="00CF7926"/>
    <w:rPr>
      <w:sz w:val="18"/>
      <w:szCs w:val="18"/>
    </w:rPr>
  </w:style>
  <w:style w:type="paragraph" w:customStyle="1" w:styleId="Normal8">
    <w:name w:val="Normal_8"/>
    <w:qFormat/>
    <w:rsid w:val="00805BCE"/>
    <w:rPr>
      <w:sz w:val="24"/>
      <w:szCs w:val="24"/>
    </w:rPr>
  </w:style>
  <w:style w:type="paragraph" w:customStyle="1" w:styleId="Normal05">
    <w:name w:val="Normal_0_5"/>
    <w:qFormat/>
    <w:pPr>
      <w:widowControl w:val="0"/>
      <w:jc w:val="both"/>
    </w:pPr>
  </w:style>
  <w:style w:type="paragraph" w:customStyle="1" w:styleId="Normal15">
    <w:name w:val="Normal_1_5"/>
    <w:qFormat/>
    <w:pPr>
      <w:widowControl w:val="0"/>
      <w:jc w:val="both"/>
    </w:pPr>
  </w:style>
  <w:style w:type="paragraph" w:customStyle="1" w:styleId="Header6">
    <w:name w:val="Header_6"/>
    <w:basedOn w:val="Normal15"/>
    <w:link w:val="Char6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_6"/>
    <w:basedOn w:val="a0"/>
    <w:link w:val="Header6"/>
    <w:uiPriority w:val="99"/>
    <w:rsid w:val="00CF7926"/>
    <w:rPr>
      <w:sz w:val="18"/>
      <w:szCs w:val="18"/>
    </w:rPr>
  </w:style>
  <w:style w:type="paragraph" w:customStyle="1" w:styleId="Normal9">
    <w:name w:val="Normal_9"/>
    <w:qFormat/>
    <w:rPr>
      <w:sz w:val="24"/>
      <w:szCs w:val="24"/>
    </w:rPr>
  </w:style>
  <w:style w:type="paragraph" w:customStyle="1" w:styleId="Normal06">
    <w:name w:val="Normal_0_6"/>
    <w:qFormat/>
    <w:rsid w:val="00805BCE"/>
    <w:rPr>
      <w:sz w:val="24"/>
      <w:szCs w:val="24"/>
    </w:rPr>
  </w:style>
  <w:style w:type="paragraph" w:customStyle="1" w:styleId="Normal16">
    <w:name w:val="Normal_1_6"/>
    <w:qFormat/>
    <w:pPr>
      <w:widowControl w:val="0"/>
      <w:jc w:val="both"/>
    </w:pPr>
  </w:style>
  <w:style w:type="paragraph" w:customStyle="1" w:styleId="Header7">
    <w:name w:val="Header_7"/>
    <w:basedOn w:val="Normal16"/>
    <w:link w:val="Char7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_7"/>
    <w:basedOn w:val="a0"/>
    <w:link w:val="Header7"/>
    <w:uiPriority w:val="99"/>
    <w:rsid w:val="00CF7926"/>
    <w:rPr>
      <w:sz w:val="18"/>
      <w:szCs w:val="18"/>
    </w:rPr>
  </w:style>
  <w:style w:type="paragraph" w:customStyle="1" w:styleId="Normal100">
    <w:name w:val="Normal_10"/>
    <w:qFormat/>
    <w:rsid w:val="00805BCE"/>
    <w:rPr>
      <w:sz w:val="24"/>
      <w:szCs w:val="24"/>
    </w:rPr>
  </w:style>
  <w:style w:type="paragraph" w:customStyle="1" w:styleId="Normal07">
    <w:name w:val="Normal_0_7"/>
    <w:qFormat/>
    <w:pPr>
      <w:widowControl w:val="0"/>
      <w:jc w:val="both"/>
    </w:pPr>
  </w:style>
  <w:style w:type="paragraph" w:customStyle="1" w:styleId="Normal17">
    <w:name w:val="Normal_1_7"/>
    <w:qFormat/>
    <w:pPr>
      <w:widowControl w:val="0"/>
      <w:jc w:val="both"/>
    </w:pPr>
  </w:style>
  <w:style w:type="paragraph" w:customStyle="1" w:styleId="Header8">
    <w:name w:val="Header_8"/>
    <w:basedOn w:val="Normal17"/>
    <w:link w:val="Char8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8">
    <w:name w:val="页眉 Char_8"/>
    <w:basedOn w:val="a0"/>
    <w:link w:val="Header8"/>
    <w:uiPriority w:val="99"/>
    <w:rsid w:val="00CF7926"/>
    <w:rPr>
      <w:sz w:val="18"/>
      <w:szCs w:val="18"/>
    </w:rPr>
  </w:style>
  <w:style w:type="paragraph" w:customStyle="1" w:styleId="Normal110">
    <w:name w:val="Normal_11"/>
    <w:qFormat/>
    <w:rPr>
      <w:sz w:val="24"/>
      <w:szCs w:val="24"/>
    </w:rPr>
  </w:style>
  <w:style w:type="paragraph" w:customStyle="1" w:styleId="Normal08">
    <w:name w:val="Normal_0_8"/>
    <w:qFormat/>
    <w:rsid w:val="00805BCE"/>
    <w:rPr>
      <w:sz w:val="24"/>
      <w:szCs w:val="24"/>
    </w:rPr>
  </w:style>
  <w:style w:type="paragraph" w:customStyle="1" w:styleId="Normal18">
    <w:name w:val="Normal_1_8"/>
    <w:qFormat/>
    <w:pPr>
      <w:widowControl w:val="0"/>
      <w:jc w:val="both"/>
    </w:pPr>
  </w:style>
  <w:style w:type="paragraph" w:customStyle="1" w:styleId="Header9">
    <w:name w:val="Header_9"/>
    <w:basedOn w:val="Normal18"/>
    <w:link w:val="Char9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9">
    <w:name w:val="页眉 Char_9"/>
    <w:basedOn w:val="a0"/>
    <w:link w:val="Header9"/>
    <w:uiPriority w:val="99"/>
    <w:rsid w:val="00CF7926"/>
    <w:rPr>
      <w:sz w:val="18"/>
      <w:szCs w:val="18"/>
    </w:rPr>
  </w:style>
  <w:style w:type="paragraph" w:customStyle="1" w:styleId="Normal120">
    <w:name w:val="Normal_12"/>
    <w:qFormat/>
    <w:rsid w:val="00805BCE"/>
    <w:rPr>
      <w:sz w:val="24"/>
      <w:szCs w:val="24"/>
    </w:rPr>
  </w:style>
  <w:style w:type="paragraph" w:customStyle="1" w:styleId="Normal09">
    <w:name w:val="Normal_0_9"/>
    <w:qFormat/>
    <w:pPr>
      <w:widowControl w:val="0"/>
      <w:jc w:val="both"/>
    </w:pPr>
  </w:style>
  <w:style w:type="paragraph" w:customStyle="1" w:styleId="Normal19">
    <w:name w:val="Normal_1_9"/>
    <w:qFormat/>
    <w:pPr>
      <w:widowControl w:val="0"/>
      <w:jc w:val="both"/>
    </w:pPr>
  </w:style>
  <w:style w:type="paragraph" w:customStyle="1" w:styleId="Header10">
    <w:name w:val="Header_10"/>
    <w:basedOn w:val="Normal19"/>
    <w:link w:val="Char10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_10"/>
    <w:basedOn w:val="a0"/>
    <w:link w:val="Header10"/>
    <w:uiPriority w:val="99"/>
    <w:rsid w:val="00CF7926"/>
    <w:rPr>
      <w:sz w:val="18"/>
      <w:szCs w:val="18"/>
    </w:rPr>
  </w:style>
  <w:style w:type="paragraph" w:customStyle="1" w:styleId="Normal130">
    <w:name w:val="Normal_13"/>
    <w:qFormat/>
    <w:rPr>
      <w:sz w:val="24"/>
      <w:szCs w:val="24"/>
    </w:rPr>
  </w:style>
  <w:style w:type="paragraph" w:customStyle="1" w:styleId="Normal010">
    <w:name w:val="Normal_0_10"/>
    <w:qFormat/>
    <w:rsid w:val="00805BCE"/>
    <w:rPr>
      <w:sz w:val="24"/>
      <w:szCs w:val="24"/>
    </w:rPr>
  </w:style>
  <w:style w:type="paragraph" w:customStyle="1" w:styleId="Normal1100">
    <w:name w:val="Normal_1_10"/>
    <w:qFormat/>
    <w:pPr>
      <w:widowControl w:val="0"/>
      <w:jc w:val="both"/>
    </w:pPr>
  </w:style>
  <w:style w:type="paragraph" w:customStyle="1" w:styleId="Header11">
    <w:name w:val="Header_11"/>
    <w:basedOn w:val="Normal1100"/>
    <w:link w:val="Char11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1">
    <w:name w:val="页眉 Char_11"/>
    <w:basedOn w:val="a0"/>
    <w:link w:val="Header11"/>
    <w:uiPriority w:val="99"/>
    <w:rsid w:val="00CF7926"/>
    <w:rPr>
      <w:sz w:val="18"/>
      <w:szCs w:val="18"/>
    </w:rPr>
  </w:style>
  <w:style w:type="paragraph" w:customStyle="1" w:styleId="Normal140">
    <w:name w:val="Normal_14"/>
    <w:qFormat/>
    <w:rsid w:val="00805BCE"/>
    <w:rPr>
      <w:sz w:val="24"/>
      <w:szCs w:val="24"/>
    </w:rPr>
  </w:style>
  <w:style w:type="paragraph" w:customStyle="1" w:styleId="Normal011">
    <w:name w:val="Normal_0_11"/>
    <w:qFormat/>
    <w:pPr>
      <w:widowControl w:val="0"/>
      <w:jc w:val="both"/>
    </w:pPr>
  </w:style>
  <w:style w:type="paragraph" w:customStyle="1" w:styleId="Normal111">
    <w:name w:val="Normal_1_11"/>
    <w:qFormat/>
    <w:pPr>
      <w:widowControl w:val="0"/>
      <w:jc w:val="both"/>
    </w:pPr>
  </w:style>
  <w:style w:type="paragraph" w:customStyle="1" w:styleId="Header12">
    <w:name w:val="Header_12"/>
    <w:basedOn w:val="Normal111"/>
    <w:link w:val="Char12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2">
    <w:name w:val="页眉 Char_12"/>
    <w:basedOn w:val="a0"/>
    <w:link w:val="Header12"/>
    <w:uiPriority w:val="99"/>
    <w:rsid w:val="00CF7926"/>
    <w:rPr>
      <w:sz w:val="18"/>
      <w:szCs w:val="18"/>
    </w:rPr>
  </w:style>
  <w:style w:type="paragraph" w:customStyle="1" w:styleId="Normal150">
    <w:name w:val="Normal_15"/>
    <w:qFormat/>
    <w:rPr>
      <w:sz w:val="24"/>
      <w:szCs w:val="24"/>
    </w:rPr>
  </w:style>
  <w:style w:type="paragraph" w:customStyle="1" w:styleId="Normal012">
    <w:name w:val="Normal_0_12"/>
    <w:qFormat/>
    <w:rsid w:val="00805BCE"/>
    <w:rPr>
      <w:sz w:val="24"/>
      <w:szCs w:val="24"/>
    </w:rPr>
  </w:style>
  <w:style w:type="paragraph" w:customStyle="1" w:styleId="Normal112">
    <w:name w:val="Normal_1_12"/>
    <w:qFormat/>
    <w:pPr>
      <w:widowControl w:val="0"/>
      <w:jc w:val="both"/>
    </w:pPr>
  </w:style>
  <w:style w:type="paragraph" w:customStyle="1" w:styleId="Header13">
    <w:name w:val="Header_13"/>
    <w:basedOn w:val="Normal112"/>
    <w:link w:val="Char13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3">
    <w:name w:val="页眉 Char_13"/>
    <w:basedOn w:val="a0"/>
    <w:link w:val="Header13"/>
    <w:uiPriority w:val="99"/>
    <w:rsid w:val="00CF7926"/>
    <w:rPr>
      <w:sz w:val="18"/>
      <w:szCs w:val="18"/>
    </w:rPr>
  </w:style>
  <w:style w:type="paragraph" w:customStyle="1" w:styleId="Normal160">
    <w:name w:val="Normal_16"/>
    <w:qFormat/>
    <w:rsid w:val="00805BCE"/>
    <w:rPr>
      <w:sz w:val="24"/>
      <w:szCs w:val="24"/>
    </w:rPr>
  </w:style>
  <w:style w:type="paragraph" w:customStyle="1" w:styleId="Normal013">
    <w:name w:val="Normal_0_13"/>
    <w:qFormat/>
    <w:pPr>
      <w:widowControl w:val="0"/>
      <w:jc w:val="both"/>
    </w:pPr>
  </w:style>
  <w:style w:type="paragraph" w:customStyle="1" w:styleId="Normal113">
    <w:name w:val="Normal_1_13"/>
    <w:qFormat/>
    <w:pPr>
      <w:widowControl w:val="0"/>
      <w:jc w:val="both"/>
    </w:pPr>
  </w:style>
  <w:style w:type="paragraph" w:customStyle="1" w:styleId="Header14">
    <w:name w:val="Header_14"/>
    <w:basedOn w:val="Normal113"/>
    <w:link w:val="Char14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4">
    <w:name w:val="页眉 Char_14"/>
    <w:basedOn w:val="a0"/>
    <w:link w:val="Header14"/>
    <w:uiPriority w:val="99"/>
    <w:rsid w:val="00CF7926"/>
    <w:rPr>
      <w:sz w:val="18"/>
      <w:szCs w:val="18"/>
    </w:rPr>
  </w:style>
  <w:style w:type="paragraph" w:customStyle="1" w:styleId="Normal170">
    <w:name w:val="Normal_17"/>
    <w:qFormat/>
    <w:rPr>
      <w:sz w:val="24"/>
      <w:szCs w:val="24"/>
    </w:rPr>
  </w:style>
  <w:style w:type="paragraph" w:customStyle="1" w:styleId="Normal014">
    <w:name w:val="Normal_0_14"/>
    <w:qFormat/>
    <w:rsid w:val="00805BCE"/>
    <w:rPr>
      <w:sz w:val="24"/>
      <w:szCs w:val="24"/>
    </w:rPr>
  </w:style>
  <w:style w:type="paragraph" w:customStyle="1" w:styleId="Normal114">
    <w:name w:val="Normal_1_14"/>
    <w:qFormat/>
    <w:pPr>
      <w:widowControl w:val="0"/>
      <w:jc w:val="both"/>
    </w:pPr>
  </w:style>
  <w:style w:type="paragraph" w:customStyle="1" w:styleId="Header15">
    <w:name w:val="Header_15"/>
    <w:basedOn w:val="Normal114"/>
    <w:link w:val="Char15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5">
    <w:name w:val="页眉 Char_15"/>
    <w:basedOn w:val="a0"/>
    <w:link w:val="Header15"/>
    <w:uiPriority w:val="99"/>
    <w:rsid w:val="00CF7926"/>
    <w:rPr>
      <w:sz w:val="18"/>
      <w:szCs w:val="18"/>
    </w:rPr>
  </w:style>
  <w:style w:type="paragraph" w:customStyle="1" w:styleId="Normal180">
    <w:name w:val="Normal_18"/>
    <w:qFormat/>
    <w:rsid w:val="00805BCE"/>
    <w:rPr>
      <w:sz w:val="24"/>
      <w:szCs w:val="24"/>
    </w:rPr>
  </w:style>
  <w:style w:type="paragraph" w:customStyle="1" w:styleId="Normal015">
    <w:name w:val="Normal_0_15"/>
    <w:qFormat/>
    <w:pPr>
      <w:widowControl w:val="0"/>
      <w:jc w:val="both"/>
    </w:pPr>
  </w:style>
  <w:style w:type="paragraph" w:customStyle="1" w:styleId="Normal115">
    <w:name w:val="Normal_1_15"/>
    <w:qFormat/>
    <w:pPr>
      <w:widowControl w:val="0"/>
      <w:jc w:val="both"/>
    </w:pPr>
  </w:style>
  <w:style w:type="paragraph" w:customStyle="1" w:styleId="Header16">
    <w:name w:val="Header_16"/>
    <w:basedOn w:val="Normal115"/>
    <w:link w:val="Char16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6">
    <w:name w:val="页眉 Char_16"/>
    <w:basedOn w:val="a0"/>
    <w:link w:val="Header16"/>
    <w:uiPriority w:val="99"/>
    <w:rsid w:val="00CF7926"/>
    <w:rPr>
      <w:sz w:val="18"/>
      <w:szCs w:val="18"/>
    </w:rPr>
  </w:style>
  <w:style w:type="paragraph" w:customStyle="1" w:styleId="Normal190">
    <w:name w:val="Normal_19"/>
    <w:qFormat/>
    <w:rPr>
      <w:sz w:val="24"/>
      <w:szCs w:val="24"/>
    </w:rPr>
  </w:style>
  <w:style w:type="paragraph" w:customStyle="1" w:styleId="Normal016">
    <w:name w:val="Normal_0_16"/>
    <w:qFormat/>
    <w:rsid w:val="00805BCE"/>
    <w:rPr>
      <w:sz w:val="24"/>
      <w:szCs w:val="24"/>
    </w:rPr>
  </w:style>
  <w:style w:type="paragraph" w:customStyle="1" w:styleId="Normal116">
    <w:name w:val="Normal_1_16"/>
    <w:qFormat/>
    <w:pPr>
      <w:widowControl w:val="0"/>
      <w:jc w:val="both"/>
    </w:pPr>
  </w:style>
  <w:style w:type="paragraph" w:customStyle="1" w:styleId="Header17">
    <w:name w:val="Header_17"/>
    <w:basedOn w:val="Normal116"/>
    <w:link w:val="Char17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7">
    <w:name w:val="页眉 Char_17"/>
    <w:basedOn w:val="a0"/>
    <w:link w:val="Header17"/>
    <w:uiPriority w:val="99"/>
    <w:rsid w:val="00CF7926"/>
    <w:rPr>
      <w:sz w:val="18"/>
      <w:szCs w:val="18"/>
    </w:rPr>
  </w:style>
  <w:style w:type="paragraph" w:customStyle="1" w:styleId="Normal20">
    <w:name w:val="Normal_20"/>
    <w:qFormat/>
    <w:rsid w:val="00805BCE"/>
    <w:rPr>
      <w:sz w:val="24"/>
      <w:szCs w:val="24"/>
    </w:rPr>
  </w:style>
  <w:style w:type="paragraph" w:customStyle="1" w:styleId="Normal017">
    <w:name w:val="Normal_0_17"/>
    <w:qFormat/>
    <w:pPr>
      <w:widowControl w:val="0"/>
      <w:jc w:val="both"/>
    </w:pPr>
  </w:style>
  <w:style w:type="paragraph" w:customStyle="1" w:styleId="Normal117">
    <w:name w:val="Normal_1_17"/>
    <w:qFormat/>
    <w:pPr>
      <w:widowControl w:val="0"/>
      <w:jc w:val="both"/>
    </w:pPr>
  </w:style>
  <w:style w:type="paragraph" w:customStyle="1" w:styleId="Header18">
    <w:name w:val="Header_18"/>
    <w:basedOn w:val="Normal117"/>
    <w:link w:val="Char18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8">
    <w:name w:val="页眉 Char_18"/>
    <w:basedOn w:val="a0"/>
    <w:link w:val="Header18"/>
    <w:uiPriority w:val="99"/>
    <w:rsid w:val="00CF7926"/>
    <w:rPr>
      <w:sz w:val="18"/>
      <w:szCs w:val="18"/>
    </w:rPr>
  </w:style>
  <w:style w:type="paragraph" w:customStyle="1" w:styleId="Normal21">
    <w:name w:val="Normal_21"/>
    <w:qFormat/>
    <w:rPr>
      <w:sz w:val="24"/>
      <w:szCs w:val="24"/>
    </w:rPr>
  </w:style>
  <w:style w:type="paragraph" w:customStyle="1" w:styleId="Normal018">
    <w:name w:val="Normal_0_18"/>
    <w:qFormat/>
    <w:rsid w:val="00805BCE"/>
    <w:rPr>
      <w:sz w:val="24"/>
      <w:szCs w:val="24"/>
    </w:rPr>
  </w:style>
  <w:style w:type="paragraph" w:customStyle="1" w:styleId="Normal118">
    <w:name w:val="Normal_1_18"/>
    <w:qFormat/>
    <w:pPr>
      <w:widowControl w:val="0"/>
      <w:jc w:val="both"/>
    </w:pPr>
  </w:style>
  <w:style w:type="paragraph" w:customStyle="1" w:styleId="Header19">
    <w:name w:val="Header_19"/>
    <w:basedOn w:val="Normal118"/>
    <w:link w:val="Char19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9">
    <w:name w:val="页眉 Char_19"/>
    <w:basedOn w:val="a0"/>
    <w:link w:val="Header19"/>
    <w:uiPriority w:val="99"/>
    <w:rsid w:val="00CF7926"/>
    <w:rPr>
      <w:sz w:val="18"/>
      <w:szCs w:val="18"/>
    </w:rPr>
  </w:style>
  <w:style w:type="paragraph" w:customStyle="1" w:styleId="Normal22">
    <w:name w:val="Normal_22"/>
    <w:qFormat/>
    <w:rsid w:val="00805BCE"/>
    <w:rPr>
      <w:sz w:val="24"/>
      <w:szCs w:val="24"/>
    </w:rPr>
  </w:style>
  <w:style w:type="paragraph" w:customStyle="1" w:styleId="Normal019">
    <w:name w:val="Normal_0_19"/>
    <w:qFormat/>
    <w:pPr>
      <w:widowControl w:val="0"/>
      <w:jc w:val="both"/>
    </w:pPr>
  </w:style>
  <w:style w:type="paragraph" w:customStyle="1" w:styleId="Normal119">
    <w:name w:val="Normal_1_19"/>
    <w:qFormat/>
    <w:pPr>
      <w:widowControl w:val="0"/>
      <w:jc w:val="both"/>
    </w:pPr>
  </w:style>
  <w:style w:type="paragraph" w:customStyle="1" w:styleId="Header20">
    <w:name w:val="Header_20"/>
    <w:basedOn w:val="Normal119"/>
    <w:link w:val="Char20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0">
    <w:name w:val="页眉 Char_20"/>
    <w:basedOn w:val="a0"/>
    <w:link w:val="Header20"/>
    <w:uiPriority w:val="99"/>
    <w:rsid w:val="00CF7926"/>
    <w:rPr>
      <w:sz w:val="18"/>
      <w:szCs w:val="18"/>
    </w:rPr>
  </w:style>
  <w:style w:type="paragraph" w:customStyle="1" w:styleId="Normal23">
    <w:name w:val="Normal_23"/>
    <w:qFormat/>
    <w:rPr>
      <w:sz w:val="24"/>
      <w:szCs w:val="24"/>
    </w:rPr>
  </w:style>
  <w:style w:type="paragraph" w:customStyle="1" w:styleId="Normal020">
    <w:name w:val="Normal_0_20"/>
    <w:qFormat/>
    <w:rsid w:val="00805BCE"/>
    <w:rPr>
      <w:sz w:val="24"/>
      <w:szCs w:val="24"/>
    </w:rPr>
  </w:style>
  <w:style w:type="paragraph" w:customStyle="1" w:styleId="Normal1200">
    <w:name w:val="Normal_1_20"/>
    <w:qFormat/>
    <w:pPr>
      <w:widowControl w:val="0"/>
      <w:jc w:val="both"/>
    </w:pPr>
  </w:style>
  <w:style w:type="paragraph" w:customStyle="1" w:styleId="Header21">
    <w:name w:val="Header_21"/>
    <w:basedOn w:val="Normal1200"/>
    <w:link w:val="Char21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1">
    <w:name w:val="页眉 Char_21"/>
    <w:basedOn w:val="a0"/>
    <w:link w:val="Header21"/>
    <w:uiPriority w:val="99"/>
    <w:rsid w:val="00CF7926"/>
    <w:rPr>
      <w:sz w:val="18"/>
      <w:szCs w:val="18"/>
    </w:rPr>
  </w:style>
  <w:style w:type="paragraph" w:customStyle="1" w:styleId="Normal24">
    <w:name w:val="Normal_24"/>
    <w:qFormat/>
    <w:rsid w:val="00805BCE"/>
    <w:rPr>
      <w:sz w:val="24"/>
      <w:szCs w:val="24"/>
    </w:rPr>
  </w:style>
  <w:style w:type="paragraph" w:customStyle="1" w:styleId="Normal021">
    <w:name w:val="Normal_0_21"/>
    <w:qFormat/>
    <w:pPr>
      <w:widowControl w:val="0"/>
      <w:jc w:val="both"/>
    </w:pPr>
  </w:style>
  <w:style w:type="paragraph" w:customStyle="1" w:styleId="Normal121">
    <w:name w:val="Normal_1_21"/>
    <w:qFormat/>
    <w:pPr>
      <w:widowControl w:val="0"/>
      <w:jc w:val="both"/>
    </w:pPr>
  </w:style>
  <w:style w:type="paragraph" w:customStyle="1" w:styleId="Header22">
    <w:name w:val="Header_22"/>
    <w:basedOn w:val="Normal121"/>
    <w:link w:val="Char22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2">
    <w:name w:val="页眉 Char_22"/>
    <w:basedOn w:val="a0"/>
    <w:link w:val="Header22"/>
    <w:uiPriority w:val="99"/>
    <w:rsid w:val="00CF7926"/>
    <w:rPr>
      <w:sz w:val="18"/>
      <w:szCs w:val="18"/>
    </w:rPr>
  </w:style>
  <w:style w:type="paragraph" w:customStyle="1" w:styleId="Normal25">
    <w:name w:val="Normal_25"/>
    <w:qFormat/>
    <w:rPr>
      <w:sz w:val="24"/>
      <w:szCs w:val="24"/>
    </w:rPr>
  </w:style>
  <w:style w:type="paragraph" w:customStyle="1" w:styleId="Normal022">
    <w:name w:val="Normal_0_22"/>
    <w:qFormat/>
    <w:rsid w:val="00805BCE"/>
    <w:rPr>
      <w:sz w:val="24"/>
      <w:szCs w:val="24"/>
    </w:rPr>
  </w:style>
  <w:style w:type="paragraph" w:customStyle="1" w:styleId="Normal122">
    <w:name w:val="Normal_1_22"/>
    <w:qFormat/>
    <w:pPr>
      <w:widowControl w:val="0"/>
      <w:jc w:val="both"/>
    </w:pPr>
  </w:style>
  <w:style w:type="paragraph" w:customStyle="1" w:styleId="Header23">
    <w:name w:val="Header_23"/>
    <w:basedOn w:val="Normal122"/>
    <w:link w:val="Char23"/>
    <w:uiPriority w:val="99"/>
    <w:unhideWhenUsed/>
    <w:rsid w:val="00CF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3">
    <w:name w:val="页眉 Char_23"/>
    <w:basedOn w:val="a0"/>
    <w:link w:val="Header23"/>
    <w:uiPriority w:val="99"/>
    <w:rsid w:val="00CF7926"/>
    <w:rPr>
      <w:sz w:val="18"/>
      <w:szCs w:val="18"/>
    </w:rPr>
  </w:style>
  <w:style w:type="paragraph" w:customStyle="1" w:styleId="Normal26">
    <w:name w:val="Normal_26"/>
    <w:qFormat/>
    <w:rsid w:val="00805BCE"/>
    <w:rPr>
      <w:sz w:val="24"/>
      <w:szCs w:val="24"/>
    </w:rPr>
  </w:style>
  <w:style w:type="paragraph" w:styleId="a4">
    <w:name w:val="Balloon Text"/>
    <w:basedOn w:val="a"/>
    <w:link w:val="Chara"/>
    <w:uiPriority w:val="99"/>
    <w:semiHidden/>
    <w:unhideWhenUsed/>
    <w:rsid w:val="00B27F83"/>
    <w:rPr>
      <w:sz w:val="18"/>
      <w:szCs w:val="18"/>
    </w:rPr>
  </w:style>
  <w:style w:type="character" w:customStyle="1" w:styleId="Chara">
    <w:name w:val="批注框文本 Char"/>
    <w:basedOn w:val="a0"/>
    <w:link w:val="a4"/>
    <w:uiPriority w:val="99"/>
    <w:semiHidden/>
    <w:rsid w:val="00B27F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117" Type="http://schemas.openxmlformats.org/officeDocument/2006/relationships/header" Target="header57.xml"/><Relationship Id="rId21" Type="http://schemas.openxmlformats.org/officeDocument/2006/relationships/header" Target="header9.xml"/><Relationship Id="rId42" Type="http://schemas.openxmlformats.org/officeDocument/2006/relationships/header" Target="header19.xml"/><Relationship Id="rId47" Type="http://schemas.openxmlformats.org/officeDocument/2006/relationships/footer" Target="footer20.xml"/><Relationship Id="rId63" Type="http://schemas.openxmlformats.org/officeDocument/2006/relationships/header" Target="header30.xml"/><Relationship Id="rId68" Type="http://schemas.openxmlformats.org/officeDocument/2006/relationships/header" Target="header32.xml"/><Relationship Id="rId84" Type="http://schemas.openxmlformats.org/officeDocument/2006/relationships/header" Target="header40.xml"/><Relationship Id="rId89" Type="http://schemas.openxmlformats.org/officeDocument/2006/relationships/footer" Target="footer41.xml"/><Relationship Id="rId112" Type="http://schemas.openxmlformats.org/officeDocument/2006/relationships/footer" Target="footer52.xml"/><Relationship Id="rId133" Type="http://schemas.openxmlformats.org/officeDocument/2006/relationships/footer" Target="footer63.xml"/><Relationship Id="rId138" Type="http://schemas.openxmlformats.org/officeDocument/2006/relationships/header" Target="header67.xml"/><Relationship Id="rId16" Type="http://schemas.openxmlformats.org/officeDocument/2006/relationships/footer" Target="footer4.xml"/><Relationship Id="rId107" Type="http://schemas.openxmlformats.org/officeDocument/2006/relationships/footer" Target="footer50.xml"/><Relationship Id="rId11" Type="http://schemas.openxmlformats.org/officeDocument/2006/relationships/footer" Target="footer2.xml"/><Relationship Id="rId32" Type="http://schemas.openxmlformats.org/officeDocument/2006/relationships/header" Target="header14.xml"/><Relationship Id="rId37" Type="http://schemas.openxmlformats.org/officeDocument/2006/relationships/footer" Target="footer15.xml"/><Relationship Id="rId53" Type="http://schemas.openxmlformats.org/officeDocument/2006/relationships/footer" Target="footer23.xml"/><Relationship Id="rId58" Type="http://schemas.openxmlformats.org/officeDocument/2006/relationships/footer" Target="footer25.xml"/><Relationship Id="rId74" Type="http://schemas.openxmlformats.org/officeDocument/2006/relationships/header" Target="header35.xml"/><Relationship Id="rId79" Type="http://schemas.openxmlformats.org/officeDocument/2006/relationships/footer" Target="footer36.xml"/><Relationship Id="rId102" Type="http://schemas.openxmlformats.org/officeDocument/2006/relationships/header" Target="header49.xml"/><Relationship Id="rId123" Type="http://schemas.openxmlformats.org/officeDocument/2006/relationships/header" Target="header60.xml"/><Relationship Id="rId128" Type="http://schemas.openxmlformats.org/officeDocument/2006/relationships/header" Target="header62.xml"/><Relationship Id="rId144" Type="http://schemas.openxmlformats.org/officeDocument/2006/relationships/header" Target="header70.xml"/><Relationship Id="rId149" Type="http://schemas.openxmlformats.org/officeDocument/2006/relationships/footer" Target="footer71.xml"/><Relationship Id="rId5" Type="http://schemas.openxmlformats.org/officeDocument/2006/relationships/footnotes" Target="footnotes.xml"/><Relationship Id="rId90" Type="http://schemas.openxmlformats.org/officeDocument/2006/relationships/header" Target="header43.xml"/><Relationship Id="rId95" Type="http://schemas.openxmlformats.org/officeDocument/2006/relationships/footer" Target="footer44.xml"/><Relationship Id="rId22" Type="http://schemas.openxmlformats.org/officeDocument/2006/relationships/footer" Target="footer7.xml"/><Relationship Id="rId27" Type="http://schemas.openxmlformats.org/officeDocument/2006/relationships/header" Target="header12.xml"/><Relationship Id="rId43" Type="http://schemas.openxmlformats.org/officeDocument/2006/relationships/footer" Target="footer18.xml"/><Relationship Id="rId48" Type="http://schemas.openxmlformats.org/officeDocument/2006/relationships/header" Target="header22.xml"/><Relationship Id="rId64" Type="http://schemas.openxmlformats.org/officeDocument/2006/relationships/footer" Target="footer28.xml"/><Relationship Id="rId69" Type="http://schemas.openxmlformats.org/officeDocument/2006/relationships/header" Target="header33.xml"/><Relationship Id="rId113" Type="http://schemas.openxmlformats.org/officeDocument/2006/relationships/footer" Target="footer53.xml"/><Relationship Id="rId118" Type="http://schemas.openxmlformats.org/officeDocument/2006/relationships/footer" Target="footer55.xml"/><Relationship Id="rId134" Type="http://schemas.openxmlformats.org/officeDocument/2006/relationships/header" Target="header65.xml"/><Relationship Id="rId139" Type="http://schemas.openxmlformats.org/officeDocument/2006/relationships/footer" Target="footer66.xml"/><Relationship Id="rId80" Type="http://schemas.openxmlformats.org/officeDocument/2006/relationships/header" Target="header38.xml"/><Relationship Id="rId85" Type="http://schemas.openxmlformats.org/officeDocument/2006/relationships/footer" Target="footer39.xml"/><Relationship Id="rId150" Type="http://schemas.openxmlformats.org/officeDocument/2006/relationships/header" Target="header73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eader" Target="header15.xml"/><Relationship Id="rId38" Type="http://schemas.openxmlformats.org/officeDocument/2006/relationships/header" Target="header17.xml"/><Relationship Id="rId46" Type="http://schemas.openxmlformats.org/officeDocument/2006/relationships/footer" Target="footer19.xml"/><Relationship Id="rId59" Type="http://schemas.openxmlformats.org/officeDocument/2006/relationships/footer" Target="footer26.xml"/><Relationship Id="rId67" Type="http://schemas.openxmlformats.org/officeDocument/2006/relationships/footer" Target="footer30.xml"/><Relationship Id="rId103" Type="http://schemas.openxmlformats.org/officeDocument/2006/relationships/footer" Target="footer48.xml"/><Relationship Id="rId108" Type="http://schemas.openxmlformats.org/officeDocument/2006/relationships/header" Target="header52.xml"/><Relationship Id="rId116" Type="http://schemas.openxmlformats.org/officeDocument/2006/relationships/header" Target="header56.xml"/><Relationship Id="rId124" Type="http://schemas.openxmlformats.org/officeDocument/2006/relationships/footer" Target="footer58.xml"/><Relationship Id="rId129" Type="http://schemas.openxmlformats.org/officeDocument/2006/relationships/header" Target="header63.xml"/><Relationship Id="rId137" Type="http://schemas.openxmlformats.org/officeDocument/2006/relationships/footer" Target="footer65.xml"/><Relationship Id="rId20" Type="http://schemas.openxmlformats.org/officeDocument/2006/relationships/header" Target="header8.xml"/><Relationship Id="rId41" Type="http://schemas.openxmlformats.org/officeDocument/2006/relationships/footer" Target="footer17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footer" Target="footer31.xml"/><Relationship Id="rId75" Type="http://schemas.openxmlformats.org/officeDocument/2006/relationships/header" Target="header36.xml"/><Relationship Id="rId83" Type="http://schemas.openxmlformats.org/officeDocument/2006/relationships/footer" Target="footer38.xml"/><Relationship Id="rId88" Type="http://schemas.openxmlformats.org/officeDocument/2006/relationships/footer" Target="footer40.xml"/><Relationship Id="rId91" Type="http://schemas.openxmlformats.org/officeDocument/2006/relationships/footer" Target="footer42.xml"/><Relationship Id="rId96" Type="http://schemas.openxmlformats.org/officeDocument/2006/relationships/header" Target="header46.xml"/><Relationship Id="rId111" Type="http://schemas.openxmlformats.org/officeDocument/2006/relationships/header" Target="header54.xml"/><Relationship Id="rId132" Type="http://schemas.openxmlformats.org/officeDocument/2006/relationships/header" Target="header64.xml"/><Relationship Id="rId140" Type="http://schemas.openxmlformats.org/officeDocument/2006/relationships/header" Target="header68.xml"/><Relationship Id="rId145" Type="http://schemas.openxmlformats.org/officeDocument/2006/relationships/footer" Target="footer69.xml"/><Relationship Id="rId15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eader" Target="header16.xml"/><Relationship Id="rId49" Type="http://schemas.openxmlformats.org/officeDocument/2006/relationships/footer" Target="footer21.xml"/><Relationship Id="rId57" Type="http://schemas.openxmlformats.org/officeDocument/2006/relationships/header" Target="header27.xml"/><Relationship Id="rId106" Type="http://schemas.openxmlformats.org/officeDocument/2006/relationships/footer" Target="footer49.xml"/><Relationship Id="rId114" Type="http://schemas.openxmlformats.org/officeDocument/2006/relationships/header" Target="header55.xml"/><Relationship Id="rId119" Type="http://schemas.openxmlformats.org/officeDocument/2006/relationships/footer" Target="footer56.xml"/><Relationship Id="rId127" Type="http://schemas.openxmlformats.org/officeDocument/2006/relationships/footer" Target="footer60.xml"/><Relationship Id="rId10" Type="http://schemas.openxmlformats.org/officeDocument/2006/relationships/footer" Target="footer1.xml"/><Relationship Id="rId31" Type="http://schemas.openxmlformats.org/officeDocument/2006/relationships/footer" Target="footer12.xml"/><Relationship Id="rId44" Type="http://schemas.openxmlformats.org/officeDocument/2006/relationships/header" Target="header20.xml"/><Relationship Id="rId52" Type="http://schemas.openxmlformats.org/officeDocument/2006/relationships/footer" Target="footer22.xml"/><Relationship Id="rId60" Type="http://schemas.openxmlformats.org/officeDocument/2006/relationships/header" Target="header28.xml"/><Relationship Id="rId65" Type="http://schemas.openxmlformats.org/officeDocument/2006/relationships/footer" Target="footer29.xml"/><Relationship Id="rId73" Type="http://schemas.openxmlformats.org/officeDocument/2006/relationships/footer" Target="footer33.xml"/><Relationship Id="rId78" Type="http://schemas.openxmlformats.org/officeDocument/2006/relationships/header" Target="header37.xml"/><Relationship Id="rId81" Type="http://schemas.openxmlformats.org/officeDocument/2006/relationships/header" Target="header39.xml"/><Relationship Id="rId86" Type="http://schemas.openxmlformats.org/officeDocument/2006/relationships/header" Target="header41.xml"/><Relationship Id="rId94" Type="http://schemas.openxmlformats.org/officeDocument/2006/relationships/footer" Target="footer43.xml"/><Relationship Id="rId99" Type="http://schemas.openxmlformats.org/officeDocument/2006/relationships/header" Target="header48.xml"/><Relationship Id="rId101" Type="http://schemas.openxmlformats.org/officeDocument/2006/relationships/footer" Target="footer47.xml"/><Relationship Id="rId122" Type="http://schemas.openxmlformats.org/officeDocument/2006/relationships/header" Target="header59.xml"/><Relationship Id="rId130" Type="http://schemas.openxmlformats.org/officeDocument/2006/relationships/footer" Target="footer61.xml"/><Relationship Id="rId135" Type="http://schemas.openxmlformats.org/officeDocument/2006/relationships/header" Target="header66.xml"/><Relationship Id="rId143" Type="http://schemas.openxmlformats.org/officeDocument/2006/relationships/footer" Target="footer68.xml"/><Relationship Id="rId148" Type="http://schemas.openxmlformats.org/officeDocument/2006/relationships/footer" Target="footer70.xml"/><Relationship Id="rId151" Type="http://schemas.openxmlformats.org/officeDocument/2006/relationships/footer" Target="footer72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9" Type="http://schemas.openxmlformats.org/officeDocument/2006/relationships/header" Target="header18.xml"/><Relationship Id="rId109" Type="http://schemas.openxmlformats.org/officeDocument/2006/relationships/footer" Target="footer51.xml"/><Relationship Id="rId34" Type="http://schemas.openxmlformats.org/officeDocument/2006/relationships/footer" Target="footer13.xml"/><Relationship Id="rId50" Type="http://schemas.openxmlformats.org/officeDocument/2006/relationships/header" Target="header23.xml"/><Relationship Id="rId55" Type="http://schemas.openxmlformats.org/officeDocument/2006/relationships/footer" Target="footer24.xml"/><Relationship Id="rId76" Type="http://schemas.openxmlformats.org/officeDocument/2006/relationships/footer" Target="footer34.xml"/><Relationship Id="rId97" Type="http://schemas.openxmlformats.org/officeDocument/2006/relationships/footer" Target="footer45.xml"/><Relationship Id="rId104" Type="http://schemas.openxmlformats.org/officeDocument/2006/relationships/header" Target="header50.xml"/><Relationship Id="rId120" Type="http://schemas.openxmlformats.org/officeDocument/2006/relationships/header" Target="header58.xml"/><Relationship Id="rId125" Type="http://schemas.openxmlformats.org/officeDocument/2006/relationships/footer" Target="footer59.xml"/><Relationship Id="rId141" Type="http://schemas.openxmlformats.org/officeDocument/2006/relationships/header" Target="header69.xml"/><Relationship Id="rId146" Type="http://schemas.openxmlformats.org/officeDocument/2006/relationships/header" Target="header71.xml"/><Relationship Id="rId7" Type="http://schemas.openxmlformats.org/officeDocument/2006/relationships/header" Target="header1.xml"/><Relationship Id="rId71" Type="http://schemas.openxmlformats.org/officeDocument/2006/relationships/footer" Target="footer32.xml"/><Relationship Id="rId92" Type="http://schemas.openxmlformats.org/officeDocument/2006/relationships/header" Target="header44.xml"/><Relationship Id="rId2" Type="http://schemas.microsoft.com/office/2007/relationships/stylesWithEffects" Target="stylesWithEffects.xml"/><Relationship Id="rId29" Type="http://schemas.openxmlformats.org/officeDocument/2006/relationships/footer" Target="footer11.xml"/><Relationship Id="rId24" Type="http://schemas.openxmlformats.org/officeDocument/2006/relationships/header" Target="header10.xml"/><Relationship Id="rId40" Type="http://schemas.openxmlformats.org/officeDocument/2006/relationships/footer" Target="footer16.xml"/><Relationship Id="rId45" Type="http://schemas.openxmlformats.org/officeDocument/2006/relationships/header" Target="header21.xml"/><Relationship Id="rId66" Type="http://schemas.openxmlformats.org/officeDocument/2006/relationships/header" Target="header31.xml"/><Relationship Id="rId87" Type="http://schemas.openxmlformats.org/officeDocument/2006/relationships/header" Target="header42.xml"/><Relationship Id="rId110" Type="http://schemas.openxmlformats.org/officeDocument/2006/relationships/header" Target="header53.xml"/><Relationship Id="rId115" Type="http://schemas.openxmlformats.org/officeDocument/2006/relationships/footer" Target="footer54.xml"/><Relationship Id="rId131" Type="http://schemas.openxmlformats.org/officeDocument/2006/relationships/footer" Target="footer62.xml"/><Relationship Id="rId136" Type="http://schemas.openxmlformats.org/officeDocument/2006/relationships/footer" Target="footer64.xml"/><Relationship Id="rId61" Type="http://schemas.openxmlformats.org/officeDocument/2006/relationships/footer" Target="footer27.xml"/><Relationship Id="rId82" Type="http://schemas.openxmlformats.org/officeDocument/2006/relationships/footer" Target="footer37.xml"/><Relationship Id="rId152" Type="http://schemas.openxmlformats.org/officeDocument/2006/relationships/fontTable" Target="fontTable.xml"/><Relationship Id="rId19" Type="http://schemas.openxmlformats.org/officeDocument/2006/relationships/footer" Target="footer6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4.xml"/><Relationship Id="rId56" Type="http://schemas.openxmlformats.org/officeDocument/2006/relationships/header" Target="header26.xml"/><Relationship Id="rId77" Type="http://schemas.openxmlformats.org/officeDocument/2006/relationships/footer" Target="footer35.xml"/><Relationship Id="rId100" Type="http://schemas.openxmlformats.org/officeDocument/2006/relationships/footer" Target="footer46.xml"/><Relationship Id="rId105" Type="http://schemas.openxmlformats.org/officeDocument/2006/relationships/header" Target="header51.xml"/><Relationship Id="rId126" Type="http://schemas.openxmlformats.org/officeDocument/2006/relationships/header" Target="header61.xml"/><Relationship Id="rId147" Type="http://schemas.openxmlformats.org/officeDocument/2006/relationships/header" Target="header72.xml"/><Relationship Id="rId8" Type="http://schemas.openxmlformats.org/officeDocument/2006/relationships/header" Target="header2.xml"/><Relationship Id="rId51" Type="http://schemas.openxmlformats.org/officeDocument/2006/relationships/header" Target="header24.xml"/><Relationship Id="rId72" Type="http://schemas.openxmlformats.org/officeDocument/2006/relationships/header" Target="header34.xml"/><Relationship Id="rId93" Type="http://schemas.openxmlformats.org/officeDocument/2006/relationships/header" Target="header45.xml"/><Relationship Id="rId98" Type="http://schemas.openxmlformats.org/officeDocument/2006/relationships/header" Target="header47.xml"/><Relationship Id="rId121" Type="http://schemas.openxmlformats.org/officeDocument/2006/relationships/footer" Target="footer57.xml"/><Relationship Id="rId142" Type="http://schemas.openxmlformats.org/officeDocument/2006/relationships/footer" Target="footer67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9917D08E</Template>
  <TotalTime>0</TotalTime>
  <Pages>3</Pages>
  <Words>19092</Words>
  <Characters>108828</Characters>
  <Application>Microsoft Office Word</Application>
  <DocSecurity>0</DocSecurity>
  <Lines>906</Lines>
  <Paragraphs>255</Paragraphs>
  <ScaleCrop>false</ScaleCrop>
  <Company>Crystal Decisions</Company>
  <LinksUpToDate>false</LinksUpToDate>
  <CharactersWithSpaces>127665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马帅飞</cp:lastModifiedBy>
  <cp:revision>1</cp:revision>
  <dcterms:created xsi:type="dcterms:W3CDTF">2020-11-25T02:22:00Z</dcterms:created>
  <dcterms:modified xsi:type="dcterms:W3CDTF">2020-11-25T02:22:00Z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0141213629F82F895256E58289B20962A41483365120DFED5B23530AA4C68F8485CEB2137963F2AC7B8086F1C9CD21F30ADE593DFC9D65F4203FDBD29B33587B1D2BD4F3C49EBCEDD32613FA84270EF61C56053326E0775961CF3DF6AA610681470D7B16E9927B0C396C89A829B0D5954A909DE11E5AAB6BE068A693B8F9C3D</vt:lpwstr>
  </property>
  <property fmtid="{D5CDD505-2E9C-101B-9397-08002B2CF9AE}" pid="3" name="Business Objects Context Information1">
    <vt:lpwstr>9659C5B858B9EFCA7D9D69C754FD64EDC89FBC18B015938A23C1E62C3732A325805BEC53BE90BF6EC8F18D8F8F6E3CFB4A806FA75A9885B498C2E2CF8A4531CD2B43051B4FDD5897784B982ABA0579819FA359DDD63BCFA964C336B3FCEAB354999997515C44C9FADCF5AF0014E19D4EEFE350113616626DEF5F868CE4B743D</vt:lpwstr>
  </property>
  <property fmtid="{D5CDD505-2E9C-101B-9397-08002B2CF9AE}" pid="4" name="Business Objects Context Information2">
    <vt:lpwstr>7CC38888E4B7F99EF539032AF2356594F3CCBE81199EE0403A7F9C9C8707FBF1E4FD9CCB688C9C971C435F9FD848E9E2EAE0</vt:lpwstr>
  </property>
</Properties>
</file>