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1.xml" ContentType="application/vnd.openxmlformats-officedocument.wordprocessingml.header+xml"/>
  <Override PartName="/word/footer30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4.xml" ContentType="application/vnd.openxmlformats-officedocument.wordprocessingml.header+xml"/>
  <Override PartName="/word/footer33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7.xml" ContentType="application/vnd.openxmlformats-officedocument.wordprocessingml.header+xml"/>
  <Override PartName="/word/footer36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40.xml" ContentType="application/vnd.openxmlformats-officedocument.wordprocessingml.header+xml"/>
  <Override PartName="/word/footer39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3.xml" ContentType="application/vnd.openxmlformats-officedocument.wordprocessingml.header+xml"/>
  <Override PartName="/word/footer42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6.xml" ContentType="application/vnd.openxmlformats-officedocument.wordprocessingml.header+xml"/>
  <Override PartName="/word/footer45.xml" ContentType="application/vnd.openxmlformats-officedocument.wordprocessingml.foot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9.xml" ContentType="application/vnd.openxmlformats-officedocument.wordprocessingml.header+xml"/>
  <Override PartName="/word/footer48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2.xml" ContentType="application/vnd.openxmlformats-officedocument.wordprocessingml.header+xml"/>
  <Override PartName="/word/footer51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5.xml" ContentType="application/vnd.openxmlformats-officedocument.wordprocessingml.header+xml"/>
  <Override PartName="/word/footer54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58.xml" ContentType="application/vnd.openxmlformats-officedocument.wordprocessingml.header+xml"/>
  <Override PartName="/word/footer57.xml" ContentType="application/vnd.openxmlformats-officedocument.wordprocessingml.foot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61.xml" ContentType="application/vnd.openxmlformats-officedocument.wordprocessingml.header+xml"/>
  <Override PartName="/word/footer60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64.xml" ContentType="application/vnd.openxmlformats-officedocument.wordprocessingml.header+xml"/>
  <Override PartName="/word/footer63.xml" ContentType="application/vnd.openxmlformats-officedocument.wordprocessingml.foot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header67.xml" ContentType="application/vnd.openxmlformats-officedocument.wordprocessingml.header+xml"/>
  <Override PartName="/word/footer66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70.xml" ContentType="application/vnd.openxmlformats-officedocument.wordprocessingml.header+xml"/>
  <Override PartName="/word/footer69.xml" ContentType="application/vnd.openxmlformats-officedocument.wordprocessingml.foot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header73.xml" ContentType="application/vnd.openxmlformats-officedocument.wordprocessingml.header+xml"/>
  <Override PartName="/word/footer72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header76.xml" ContentType="application/vnd.openxmlformats-officedocument.wordprocessingml.header+xml"/>
  <Override PartName="/word/footer75.xml" ContentType="application/vnd.openxmlformats-officedocument.wordprocessingml.foot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header79.xml" ContentType="application/vnd.openxmlformats-officedocument.wordprocessingml.header+xml"/>
  <Override PartName="/word/footer78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header82.xml" ContentType="application/vnd.openxmlformats-officedocument.wordprocessingml.header+xml"/>
  <Override PartName="/word/footer81.xml" ContentType="application/vnd.openxmlformats-officedocument.wordprocessingml.foot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header85.xml" ContentType="application/vnd.openxmlformats-officedocument.wordprocessingml.header+xml"/>
  <Override PartName="/word/footer8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147" w:rsidRDefault="00364147">
      <w:pPr>
        <w:sectPr w:rsidR="00364147">
          <w:headerReference w:type="default" r:id="rId7"/>
          <w:pgSz w:w="12240" w:h="15840"/>
          <w:pgMar w:top="1440" w:right="1800" w:bottom="1440" w:left="1800" w:header="720" w:footer="720" w:gutter="0"/>
          <w:cols w:space="720"/>
        </w:sectPr>
      </w:pPr>
      <w:bookmarkStart w:id="0" w:name="_GoBack"/>
      <w:bookmarkEnd w:id="0"/>
    </w:p>
    <w:p w:rsidR="00283129" w:rsidRDefault="0067018F" w:rsidP="00283129">
      <w:pPr>
        <w:pStyle w:val="a3"/>
        <w:spacing w:line="240" w:lineRule="atLeast"/>
        <w:jc w:val="center"/>
        <w:rPr>
          <w:rFonts w:ascii="Times" w:hAnsi="Times" w:cs="Times"/>
          <w:color w:val="000000"/>
        </w:rPr>
      </w:pPr>
      <w:r w:rsidRPr="00283129">
        <w:rPr>
          <w:rFonts w:ascii="Times" w:hAnsi="Times" w:cs="Times" w:hint="eastAsia"/>
          <w:color w:val="000000"/>
        </w:rPr>
        <w:lastRenderedPageBreak/>
        <w:t>表</w:t>
      </w:r>
      <w:r w:rsidRPr="00283129">
        <w:rPr>
          <w:rFonts w:ascii="Times" w:hAnsi="Times" w:cs="Times" w:hint="eastAsia"/>
          <w:color w:val="000000"/>
        </w:rPr>
        <w:t>1</w:t>
      </w:r>
      <w:r>
        <w:rPr>
          <w:rFonts w:ascii="Times" w:hAnsi="Times" w:cs="Times" w:hint="eastAsia"/>
          <w:color w:val="000000"/>
        </w:rPr>
        <w:t>-1</w:t>
      </w:r>
      <w:r w:rsidRPr="00283129">
        <w:rPr>
          <w:rFonts w:ascii="Times" w:hAnsi="Times" w:cs="Times" w:hint="eastAsia"/>
          <w:color w:val="000000"/>
        </w:rPr>
        <w:t>：</w:t>
      </w:r>
      <w:r w:rsidRPr="00C33173">
        <w:rPr>
          <w:rFonts w:ascii="Times" w:hAnsi="Times" w:cs="Times"/>
          <w:color w:val="000000"/>
        </w:rPr>
        <w:t>SD</w:t>
      </w:r>
      <w:r w:rsidRPr="00C33173">
        <w:rPr>
          <w:rFonts w:ascii="Times" w:hAnsi="Times" w:cs="Times" w:hint="eastAsia"/>
          <w:color w:val="000000"/>
        </w:rPr>
        <w:t>大鼠</w:t>
      </w:r>
      <w:r>
        <w:rPr>
          <w:rFonts w:ascii="Times" w:hAnsi="Times" w:cs="Times" w:hint="eastAsia"/>
          <w:color w:val="000000"/>
        </w:rPr>
        <w:t>灌胃</w:t>
      </w:r>
      <w:r w:rsidRPr="00C33173">
        <w:rPr>
          <w:rFonts w:ascii="Times" w:hAnsi="Times" w:cs="Times" w:hint="eastAsia"/>
          <w:color w:val="000000"/>
        </w:rPr>
        <w:t>给予</w:t>
      </w:r>
      <w:r>
        <w:rPr>
          <w:rFonts w:ascii="Times" w:hAnsi="Times" w:cs="Times"/>
          <w:color w:val="000000"/>
        </w:rPr>
        <w:t>WXSH0376 4</w:t>
      </w:r>
      <w:r>
        <w:rPr>
          <w:rFonts w:ascii="Times" w:hAnsi="Times" w:cs="Times"/>
          <w:color w:val="000000"/>
        </w:rPr>
        <w:t>周</w:t>
      </w:r>
      <w:r w:rsidRPr="00C33173">
        <w:rPr>
          <w:rFonts w:ascii="Times" w:hAnsi="Times" w:cs="Times" w:hint="eastAsia"/>
          <w:color w:val="000000"/>
        </w:rPr>
        <w:t>重复给药毒性试验</w:t>
      </w:r>
    </w:p>
    <w:p w:rsidR="00C22540" w:rsidRPr="00283129" w:rsidRDefault="0067018F" w:rsidP="00283129">
      <w:pPr>
        <w:pStyle w:val="a3"/>
        <w:spacing w:line="240" w:lineRule="atLeast"/>
        <w:jc w:val="center"/>
        <w:rPr>
          <w:rFonts w:ascii="Times" w:hAnsi="Times" w:cs="Times"/>
          <w:color w:val="000000"/>
        </w:rPr>
        <w:sectPr w:rsidR="00C22540" w:rsidRPr="002831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" w:hAnsi="Times" w:cs="Times" w:hint="eastAsia"/>
          <w:color w:val="000000"/>
        </w:rPr>
        <w:t>兽医</w:t>
      </w:r>
      <w:r>
        <w:rPr>
          <w:rFonts w:ascii="Times" w:hAnsi="Times" w:cs="Times" w:hint="eastAsia"/>
          <w:color w:val="000000"/>
        </w:rPr>
        <w:t>观察汇总</w:t>
      </w:r>
    </w:p>
    <w:p w:rsidR="00364147" w:rsidRDefault="0067018F">
      <w:pPr>
        <w:pStyle w:val="Normal00"/>
        <w:framePr w:w="11430" w:h="660" w:hRule="exact" w:wrap="auto" w:vAnchor="page" w:hAnchor="page" w:x="1699" w:y="158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</w:tabs>
        <w:jc w:val="center"/>
        <w:rPr>
          <w:b/>
          <w:color w:val="000000"/>
          <w:kern w:val="2"/>
          <w:sz w:val="19"/>
        </w:rPr>
      </w:pPr>
      <w:r>
        <w:lastRenderedPageBreak/>
        <w:pict>
          <v:line id="_x0000_s3241" style="position:absolute;left:0;text-align:left;z-index:-251658240;mso-position-horizontal-relative:page;mso-position-vertical-relative:page" from="87.2pt,113.9pt" to="733.75pt,113.9pt" o:allowincell="f">
            <w10:wrap anchorx="page" anchory="page"/>
          </v:line>
        </w:pict>
      </w:r>
      <w:r>
        <w:pict>
          <v:line id="_x0000_s3240" style="position:absolute;left:0;text-align:left;z-index:-251657216;mso-position-horizontal-relative:page;mso-position-vertical-relative:page" from="87.95pt,147.65pt" to="737.5pt,147.65pt" o:allowincell="f">
            <w10:wrap anchorx="page" anchory="page"/>
          </v:line>
        </w:pict>
      </w:r>
      <w:r>
        <w:pict>
          <v:line id="_x0000_s3239" style="position:absolute;left:0;text-align:left;z-index:-251656192;mso-position-horizontal-relative:page;mso-position-vertical-relative:page" from="87.2pt,406.65pt" to="739.75pt,406.6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Veterinary Exam Summary Report</w:t>
      </w:r>
    </w:p>
    <w:p w:rsidR="00364147" w:rsidRDefault="0067018F">
      <w:pPr>
        <w:pStyle w:val="Normal00"/>
        <w:framePr w:w="11430" w:h="660" w:hRule="exact" w:wrap="auto" w:vAnchor="page" w:hAnchor="page" w:x="1699" w:y="158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兽医观察汇总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 xml:space="preserve">Females </w:t>
      </w:r>
      <w:r>
        <w:rPr>
          <w:rFonts w:ascii="宋体" w:eastAsia="宋体" w:hAnsi="宋体"/>
          <w:b/>
          <w:color w:val="000000"/>
          <w:kern w:val="2"/>
          <w:sz w:val="19"/>
        </w:rPr>
        <w:t>雌性</w:t>
      </w:r>
    </w:p>
    <w:p w:rsidR="00364147" w:rsidRDefault="0067018F">
      <w:pPr>
        <w:pStyle w:val="Normal00"/>
        <w:framePr w:w="4624" w:h="275" w:hRule="exact" w:wrap="auto" w:vAnchor="page" w:hAnchor="page" w:x="3600" w:y="253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症状</w:t>
      </w:r>
    </w:p>
    <w:p w:rsidR="00364147" w:rsidRDefault="0067018F">
      <w:pPr>
        <w:pStyle w:val="Normal00"/>
        <w:framePr w:w="1875" w:h="260" w:hRule="exact" w:wrap="auto" w:vAnchor="page" w:hAnchor="page" w:x="1774" w:y="251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组别</w:t>
      </w:r>
      <w:r>
        <w:rPr>
          <w:rFonts w:ascii="宋体" w:eastAsia="宋体" w:hAnsi="宋体"/>
          <w:b/>
          <w:color w:val="000000"/>
          <w:kern w:val="2"/>
          <w:sz w:val="17"/>
        </w:rPr>
        <w:t xml:space="preserve">            </w:t>
      </w:r>
    </w:p>
    <w:p w:rsidR="00364147" w:rsidRDefault="0067018F">
      <w:pPr>
        <w:pStyle w:val="Normal00"/>
        <w:framePr w:w="1365" w:h="493" w:hRule="exact" w:wrap="auto" w:vAnchor="page" w:hAnchor="page" w:x="7960" w:y="2474"/>
        <w:tabs>
          <w:tab w:val="left" w:pos="360"/>
          <w:tab w:val="left" w:pos="720"/>
          <w:tab w:val="left" w:pos="108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P(n=15)</w:t>
      </w:r>
    </w:p>
    <w:p w:rsidR="00364147" w:rsidRDefault="0067018F">
      <w:pPr>
        <w:pStyle w:val="Normal00"/>
        <w:framePr w:w="2166" w:h="442" w:hRule="exact" w:wrap="auto" w:vAnchor="page" w:hAnchor="page" w:x="1744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67018F">
      <w:pPr>
        <w:pStyle w:val="Normal00"/>
        <w:framePr w:w="4050" w:h="442" w:hRule="exact" w:wrap="auto" w:vAnchor="page" w:hAnchor="page" w:x="3910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无异常</w:t>
      </w:r>
    </w:p>
    <w:p w:rsidR="00364147" w:rsidRDefault="0067018F">
      <w:pPr>
        <w:pStyle w:val="Normal00"/>
        <w:framePr w:w="1365" w:h="442" w:hRule="exact" w:wrap="auto" w:vAnchor="page" w:hAnchor="page" w:x="7960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</w:t>
      </w:r>
    </w:p>
    <w:p w:rsidR="00364147" w:rsidRDefault="0067018F">
      <w:pPr>
        <w:pStyle w:val="Normal00"/>
        <w:framePr w:w="2166" w:h="442" w:hRule="exact" w:wrap="auto" w:vAnchor="page" w:hAnchor="page" w:x="1744" w:y="338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67018F">
      <w:pPr>
        <w:pStyle w:val="Normal00"/>
        <w:framePr w:w="4050" w:h="442" w:hRule="exact" w:wrap="auto" w:vAnchor="page" w:hAnchor="page" w:x="3910" w:y="338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无异常</w:t>
      </w:r>
    </w:p>
    <w:p w:rsidR="00364147" w:rsidRDefault="0067018F">
      <w:pPr>
        <w:pStyle w:val="Normal00"/>
        <w:framePr w:w="1365" w:h="442" w:hRule="exact" w:wrap="auto" w:vAnchor="page" w:hAnchor="page" w:x="7960" w:y="338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</w:t>
      </w:r>
    </w:p>
    <w:p w:rsidR="00364147" w:rsidRDefault="0067018F">
      <w:pPr>
        <w:pStyle w:val="Normal00"/>
        <w:framePr w:w="2166" w:h="442" w:hRule="exact" w:wrap="auto" w:vAnchor="page" w:hAnchor="page" w:x="1744" w:y="38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67018F">
      <w:pPr>
        <w:pStyle w:val="Normal00"/>
        <w:framePr w:w="4050" w:h="442" w:hRule="exact" w:wrap="auto" w:vAnchor="page" w:hAnchor="page" w:x="3910" w:y="38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无异常</w:t>
      </w:r>
    </w:p>
    <w:p w:rsidR="00364147" w:rsidRDefault="0067018F">
      <w:pPr>
        <w:pStyle w:val="Normal00"/>
        <w:framePr w:w="1365" w:h="442" w:hRule="exact" w:wrap="auto" w:vAnchor="page" w:hAnchor="page" w:x="7960" w:y="382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</w:t>
      </w:r>
    </w:p>
    <w:p w:rsidR="00364147" w:rsidRDefault="0067018F">
      <w:pPr>
        <w:pStyle w:val="Normal00"/>
        <w:framePr w:w="2166" w:h="442" w:hRule="exact" w:wrap="auto" w:vAnchor="page" w:hAnchor="page" w:x="1744" w:y="42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67018F">
      <w:pPr>
        <w:pStyle w:val="Normal00"/>
        <w:framePr w:w="4050" w:h="442" w:hRule="exact" w:wrap="auto" w:vAnchor="page" w:hAnchor="page" w:x="3910" w:y="42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无异常</w:t>
      </w:r>
    </w:p>
    <w:p w:rsidR="00364147" w:rsidRDefault="0067018F">
      <w:pPr>
        <w:pStyle w:val="Normal00"/>
        <w:framePr w:w="1365" w:h="442" w:hRule="exact" w:wrap="auto" w:vAnchor="page" w:hAnchor="page" w:x="7960" w:y="425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</w:t>
      </w:r>
    </w:p>
    <w:p w:rsidR="00364147" w:rsidRDefault="0067018F">
      <w:pPr>
        <w:pStyle w:val="Normal00"/>
        <w:framePr w:w="9540" w:h="285" w:hRule="exact" w:wrap="auto" w:vAnchor="page" w:hAnchor="page" w:x="1774" w:y="817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(n=x)</w:t>
      </w:r>
      <w:r>
        <w:rPr>
          <w:rFonts w:ascii="宋体" w:eastAsia="宋体" w:hAnsi="宋体"/>
          <w:color w:val="000000"/>
          <w:kern w:val="2"/>
          <w:sz w:val="17"/>
        </w:rPr>
        <w:t>中的</w:t>
      </w:r>
      <w:r>
        <w:rPr>
          <w:rFonts w:eastAsia="Times New Roman"/>
          <w:color w:val="000000"/>
          <w:kern w:val="2"/>
          <w:sz w:val="17"/>
        </w:rPr>
        <w:t>x</w:t>
      </w:r>
      <w:r>
        <w:rPr>
          <w:rFonts w:ascii="宋体" w:eastAsia="宋体" w:hAnsi="宋体"/>
          <w:color w:val="000000"/>
          <w:kern w:val="2"/>
          <w:sz w:val="17"/>
        </w:rPr>
        <w:t>表示动物总数，表中所列数据指观察到相应症状的动物数（同一动物会出现不同症状）</w:t>
      </w:r>
    </w:p>
    <w:p w:rsidR="00364147" w:rsidRDefault="0067018F">
      <w:pPr>
        <w:pStyle w:val="Normal00"/>
        <w:framePr w:w="13020" w:h="542" w:hRule="exact" w:wrap="auto" w:vAnchor="page" w:hAnchor="page" w:x="1789" w:y="849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P=Pretest Phase     </w:t>
      </w:r>
    </w:p>
    <w:p w:rsidR="00364147" w:rsidRDefault="0067018F">
      <w:pPr>
        <w:pStyle w:val="Normal00"/>
        <w:spacing w:line="1" w:lineRule="auto"/>
      </w:pPr>
      <w:r>
        <w:br w:type="page"/>
      </w:r>
    </w:p>
    <w:p w:rsidR="00364147" w:rsidRDefault="0067018F">
      <w:pPr>
        <w:pStyle w:val="Normal00"/>
        <w:framePr w:w="11430" w:h="660" w:hRule="exact" w:wrap="auto" w:vAnchor="page" w:hAnchor="page" w:x="1699" w:y="158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</w:tabs>
        <w:jc w:val="center"/>
        <w:rPr>
          <w:b/>
          <w:color w:val="000000"/>
          <w:kern w:val="2"/>
          <w:sz w:val="19"/>
        </w:rPr>
      </w:pPr>
      <w:r>
        <w:lastRenderedPageBreak/>
        <w:pict>
          <v:line id="_x0000_s3238" style="position:absolute;left:0;text-align:left;z-index:-251655168;mso-position-horizontal-relative:page;mso-position-vertical-relative:page" from="87.2pt,113.9pt" to="733.75pt,113.9pt" o:allowincell="f">
            <w10:wrap anchorx="page" anchory="page"/>
          </v:line>
        </w:pict>
      </w:r>
      <w:r>
        <w:pict>
          <v:line id="_x0000_s3237" style="position:absolute;left:0;text-align:left;z-index:-251654144;mso-position-horizontal-relative:page;mso-position-vertical-relative:page" from="87.95pt,147.65pt" to="737.5pt,147.65pt" o:allowincell="f">
            <w10:wrap anchorx="page" anchory="page"/>
          </v:line>
        </w:pict>
      </w:r>
      <w:r>
        <w:pict>
          <v:line id="_x0000_s3236" style="position:absolute;left:0;text-align:left;z-index:-251653120;mso-position-horizontal-relative:page;mso-position-vertical-relative:page" from="87.2pt,406.65pt" to="739.75pt,406.6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Veterinary Exam Summary Report</w:t>
      </w:r>
    </w:p>
    <w:p w:rsidR="00364147" w:rsidRDefault="0067018F">
      <w:pPr>
        <w:pStyle w:val="Normal00"/>
        <w:framePr w:w="11430" w:h="660" w:hRule="exact" w:wrap="auto" w:vAnchor="page" w:hAnchor="page" w:x="1699" w:y="158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兽医观察汇总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 xml:space="preserve">Males </w:t>
      </w:r>
      <w:r>
        <w:rPr>
          <w:rFonts w:ascii="宋体" w:eastAsia="宋体" w:hAnsi="宋体"/>
          <w:b/>
          <w:color w:val="000000"/>
          <w:kern w:val="2"/>
          <w:sz w:val="19"/>
        </w:rPr>
        <w:t>雄性</w:t>
      </w:r>
    </w:p>
    <w:p w:rsidR="00364147" w:rsidRDefault="0067018F">
      <w:pPr>
        <w:pStyle w:val="Normal00"/>
        <w:framePr w:w="4624" w:h="275" w:hRule="exact" w:wrap="auto" w:vAnchor="page" w:hAnchor="page" w:x="3600" w:y="253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症状</w:t>
      </w:r>
    </w:p>
    <w:p w:rsidR="00364147" w:rsidRDefault="0067018F">
      <w:pPr>
        <w:pStyle w:val="Normal00"/>
        <w:framePr w:w="1875" w:h="260" w:hRule="exact" w:wrap="auto" w:vAnchor="page" w:hAnchor="page" w:x="1774" w:y="251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组别</w:t>
      </w:r>
      <w:r>
        <w:rPr>
          <w:rFonts w:ascii="宋体" w:eastAsia="宋体" w:hAnsi="宋体"/>
          <w:b/>
          <w:color w:val="000000"/>
          <w:kern w:val="2"/>
          <w:sz w:val="17"/>
        </w:rPr>
        <w:t xml:space="preserve">            </w:t>
      </w:r>
    </w:p>
    <w:p w:rsidR="00364147" w:rsidRDefault="0067018F">
      <w:pPr>
        <w:pStyle w:val="Normal00"/>
        <w:framePr w:w="1365" w:h="493" w:hRule="exact" w:wrap="auto" w:vAnchor="page" w:hAnchor="page" w:x="7960" w:y="2474"/>
        <w:tabs>
          <w:tab w:val="left" w:pos="360"/>
          <w:tab w:val="left" w:pos="720"/>
          <w:tab w:val="left" w:pos="108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P(n=15)</w:t>
      </w:r>
    </w:p>
    <w:p w:rsidR="00364147" w:rsidRDefault="0067018F">
      <w:pPr>
        <w:pStyle w:val="Normal00"/>
        <w:framePr w:w="2166" w:h="442" w:hRule="exact" w:wrap="auto" w:vAnchor="page" w:hAnchor="page" w:x="1744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67018F">
      <w:pPr>
        <w:pStyle w:val="Normal00"/>
        <w:framePr w:w="4050" w:h="442" w:hRule="exact" w:wrap="auto" w:vAnchor="page" w:hAnchor="page" w:x="3910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无异常</w:t>
      </w:r>
    </w:p>
    <w:p w:rsidR="00364147" w:rsidRDefault="0067018F">
      <w:pPr>
        <w:pStyle w:val="Normal00"/>
        <w:framePr w:w="1365" w:h="442" w:hRule="exact" w:wrap="auto" w:vAnchor="page" w:hAnchor="page" w:x="7960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</w:t>
      </w:r>
    </w:p>
    <w:p w:rsidR="00364147" w:rsidRDefault="0067018F">
      <w:pPr>
        <w:pStyle w:val="Normal00"/>
        <w:framePr w:w="2166" w:h="442" w:hRule="exact" w:wrap="auto" w:vAnchor="page" w:hAnchor="page" w:x="1744" w:y="338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67018F">
      <w:pPr>
        <w:pStyle w:val="Normal00"/>
        <w:framePr w:w="4050" w:h="442" w:hRule="exact" w:wrap="auto" w:vAnchor="page" w:hAnchor="page" w:x="3910" w:y="338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无异常</w:t>
      </w:r>
    </w:p>
    <w:p w:rsidR="00364147" w:rsidRDefault="0067018F">
      <w:pPr>
        <w:pStyle w:val="Normal00"/>
        <w:framePr w:w="1365" w:h="442" w:hRule="exact" w:wrap="auto" w:vAnchor="page" w:hAnchor="page" w:x="7960" w:y="338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</w:t>
      </w:r>
    </w:p>
    <w:p w:rsidR="00364147" w:rsidRDefault="0067018F">
      <w:pPr>
        <w:pStyle w:val="Normal00"/>
        <w:framePr w:w="2166" w:h="442" w:hRule="exact" w:wrap="auto" w:vAnchor="page" w:hAnchor="page" w:x="1744" w:y="38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67018F">
      <w:pPr>
        <w:pStyle w:val="Normal00"/>
        <w:framePr w:w="4050" w:h="442" w:hRule="exact" w:wrap="auto" w:vAnchor="page" w:hAnchor="page" w:x="3910" w:y="38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无异常</w:t>
      </w:r>
    </w:p>
    <w:p w:rsidR="00364147" w:rsidRDefault="0067018F">
      <w:pPr>
        <w:pStyle w:val="Normal00"/>
        <w:framePr w:w="1365" w:h="442" w:hRule="exact" w:wrap="auto" w:vAnchor="page" w:hAnchor="page" w:x="7960" w:y="382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</w:t>
      </w:r>
    </w:p>
    <w:p w:rsidR="00364147" w:rsidRDefault="0067018F">
      <w:pPr>
        <w:pStyle w:val="Normal00"/>
        <w:framePr w:w="2166" w:h="442" w:hRule="exact" w:wrap="auto" w:vAnchor="page" w:hAnchor="page" w:x="1744" w:y="42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67018F">
      <w:pPr>
        <w:pStyle w:val="Normal00"/>
        <w:framePr w:w="4050" w:h="442" w:hRule="exact" w:wrap="auto" w:vAnchor="page" w:hAnchor="page" w:x="3910" w:y="42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无异常</w:t>
      </w:r>
    </w:p>
    <w:p w:rsidR="00364147" w:rsidRDefault="0067018F">
      <w:pPr>
        <w:pStyle w:val="Normal00"/>
        <w:framePr w:w="1365" w:h="442" w:hRule="exact" w:wrap="auto" w:vAnchor="page" w:hAnchor="page" w:x="7960" w:y="425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</w:t>
      </w:r>
    </w:p>
    <w:p w:rsidR="00364147" w:rsidRDefault="0067018F">
      <w:pPr>
        <w:pStyle w:val="Normal00"/>
        <w:framePr w:w="9540" w:h="285" w:hRule="exact" w:wrap="auto" w:vAnchor="page" w:hAnchor="page" w:x="1774" w:y="817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(n=x)</w:t>
      </w:r>
      <w:r>
        <w:rPr>
          <w:rFonts w:ascii="宋体" w:eastAsia="宋体" w:hAnsi="宋体"/>
          <w:color w:val="000000"/>
          <w:kern w:val="2"/>
          <w:sz w:val="17"/>
        </w:rPr>
        <w:t>中的</w:t>
      </w:r>
      <w:r>
        <w:rPr>
          <w:rFonts w:eastAsia="Times New Roman"/>
          <w:color w:val="000000"/>
          <w:kern w:val="2"/>
          <w:sz w:val="17"/>
        </w:rPr>
        <w:t>x</w:t>
      </w:r>
      <w:r>
        <w:rPr>
          <w:rFonts w:ascii="宋体" w:eastAsia="宋体" w:hAnsi="宋体"/>
          <w:color w:val="000000"/>
          <w:kern w:val="2"/>
          <w:sz w:val="17"/>
        </w:rPr>
        <w:t>表示动物总数，表中所列数据指观察到相应症状的动物数（同一动物会出现不同症状）</w:t>
      </w:r>
    </w:p>
    <w:p w:rsidR="00364147" w:rsidRDefault="0067018F">
      <w:pPr>
        <w:pStyle w:val="Normal00"/>
        <w:framePr w:w="13020" w:h="542" w:hRule="exact" w:wrap="auto" w:vAnchor="page" w:hAnchor="page" w:x="1789" w:y="849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P=Pretest Phase     </w:t>
      </w:r>
    </w:p>
    <w:p w:rsidR="00364147" w:rsidRDefault="0067018F">
      <w:pPr>
        <w:pStyle w:val="Normal00"/>
        <w:framePr w:w="3240" w:h="216" w:hRule="exact" w:wrap="auto" w:vAnchor="page" w:hAnchor="page" w:x="1774" w:y="906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Report Selections</w:t>
      </w:r>
    </w:p>
    <w:p w:rsidR="00364147" w:rsidRDefault="0067018F">
      <w:pPr>
        <w:pStyle w:val="Normal00"/>
        <w:framePr w:w="3375" w:h="210" w:hRule="exact" w:wrap="auto" w:vAnchor="page" w:hAnchor="page" w:x="2179" w:y="930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Report generated by</w:t>
      </w:r>
    </w:p>
    <w:p w:rsidR="00364147" w:rsidRDefault="0067018F">
      <w:pPr>
        <w:pStyle w:val="Normal00"/>
        <w:framePr w:w="7195" w:h="210" w:hRule="exact" w:wrap="auto" w:vAnchor="page" w:hAnchor="page" w:x="5599" w:y="92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Ying Ding</w:t>
      </w:r>
    </w:p>
    <w:p w:rsidR="00364147" w:rsidRDefault="0067018F">
      <w:pPr>
        <w:pStyle w:val="Normal00"/>
        <w:framePr w:w="3375" w:h="210" w:hRule="exact" w:wrap="auto" w:vAnchor="page" w:hAnchor="page" w:x="2179" w:y="954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Group(s)</w:t>
      </w:r>
    </w:p>
    <w:p w:rsidR="00364147" w:rsidRDefault="0067018F">
      <w:pPr>
        <w:pStyle w:val="Normal00"/>
        <w:framePr w:w="7195" w:h="210" w:hRule="exact" w:wrap="auto" w:vAnchor="page" w:hAnchor="page" w:x="5599" w:y="953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1,2,3,4</w:t>
      </w:r>
    </w:p>
    <w:p w:rsidR="00364147" w:rsidRDefault="0067018F">
      <w:pPr>
        <w:pStyle w:val="Normal00"/>
        <w:framePr w:w="3375" w:h="210" w:hRule="exact" w:wrap="auto" w:vAnchor="page" w:hAnchor="page" w:x="2179" w:y="978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Subgroup(s)</w:t>
      </w:r>
    </w:p>
    <w:p w:rsidR="00364147" w:rsidRDefault="0067018F">
      <w:pPr>
        <w:pStyle w:val="Normal00"/>
        <w:framePr w:w="7195" w:h="210" w:hRule="exact" w:wrap="auto" w:vAnchor="page" w:hAnchor="page" w:x="5599" w:y="976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</w:t>
      </w:r>
    </w:p>
    <w:p w:rsidR="00364147" w:rsidRDefault="0067018F">
      <w:pPr>
        <w:pStyle w:val="Normal00"/>
        <w:framePr w:w="3375" w:h="210" w:hRule="exact" w:wrap="auto" w:vAnchor="page" w:hAnchor="page" w:x="2179" w:y="1001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Sex</w:t>
      </w:r>
    </w:p>
    <w:p w:rsidR="00364147" w:rsidRDefault="0067018F">
      <w:pPr>
        <w:pStyle w:val="Normal00"/>
        <w:framePr w:w="7195" w:h="210" w:hRule="exact" w:wrap="auto" w:vAnchor="page" w:hAnchor="page" w:x="5599" w:y="1000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  <w:sectPr w:rsidR="00364147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5840" w:h="12240" w:orient="landscape"/>
          <w:pgMar w:top="1440" w:right="1800" w:bottom="1440" w:left="1800" w:header="110" w:footer="110" w:gutter="0"/>
          <w:cols w:space="720"/>
        </w:sectPr>
      </w:pPr>
      <w:r>
        <w:rPr>
          <w:rFonts w:eastAsia="Times New Roman"/>
          <w:color w:val="000000"/>
          <w:kern w:val="2"/>
          <w:sz w:val="15"/>
        </w:rPr>
        <w:t>Male,Female</w:t>
      </w:r>
      <w:r>
        <w:rPr>
          <w:rFonts w:eastAsia="Times New Roman"/>
          <w:color w:val="000000"/>
          <w:kern w:val="2"/>
          <w:sz w:val="15"/>
        </w:rPr>
        <w:br w:type="page"/>
      </w:r>
    </w:p>
    <w:p w:rsidR="00814C30" w:rsidRDefault="0067018F" w:rsidP="00814C30">
      <w:pPr>
        <w:pStyle w:val="NormalWeb0"/>
        <w:spacing w:line="240" w:lineRule="atLeast"/>
        <w:jc w:val="center"/>
        <w:rPr>
          <w:rFonts w:ascii="Times" w:hAnsi="Times" w:cs="Times"/>
          <w:color w:val="000000"/>
        </w:rPr>
      </w:pPr>
      <w:r w:rsidRPr="00283129">
        <w:rPr>
          <w:rFonts w:ascii="Times" w:hAnsi="Times" w:cs="Times" w:hint="eastAsia"/>
          <w:color w:val="000000"/>
        </w:rPr>
        <w:t>表</w:t>
      </w:r>
      <w:r w:rsidRPr="00283129">
        <w:rPr>
          <w:rFonts w:ascii="Times" w:hAnsi="Times" w:cs="Times" w:hint="eastAsia"/>
          <w:color w:val="000000"/>
        </w:rPr>
        <w:t>1</w:t>
      </w:r>
      <w:r>
        <w:rPr>
          <w:rFonts w:ascii="Times" w:hAnsi="Times" w:cs="Times" w:hint="eastAsia"/>
          <w:color w:val="000000"/>
        </w:rPr>
        <w:t>-2</w:t>
      </w:r>
      <w:r w:rsidRPr="00283129">
        <w:rPr>
          <w:rFonts w:ascii="Times" w:hAnsi="Times" w:cs="Times" w:hint="eastAsia"/>
          <w:color w:val="000000"/>
        </w:rPr>
        <w:t>：</w:t>
      </w:r>
      <w:r w:rsidRPr="00C33173">
        <w:rPr>
          <w:rFonts w:ascii="Times" w:hAnsi="Times" w:cs="Times"/>
          <w:color w:val="000000"/>
        </w:rPr>
        <w:t>SD</w:t>
      </w:r>
      <w:r w:rsidRPr="00C33173">
        <w:rPr>
          <w:rFonts w:ascii="Times" w:hAnsi="Times" w:cs="Times" w:hint="eastAsia"/>
          <w:color w:val="000000"/>
        </w:rPr>
        <w:t>大鼠</w:t>
      </w:r>
      <w:r>
        <w:rPr>
          <w:rFonts w:ascii="Times" w:hAnsi="Times" w:cs="Times" w:hint="eastAsia"/>
          <w:color w:val="000000"/>
        </w:rPr>
        <w:t>灌胃</w:t>
      </w:r>
      <w:r w:rsidRPr="00C33173">
        <w:rPr>
          <w:rFonts w:ascii="Times" w:hAnsi="Times" w:cs="Times" w:hint="eastAsia"/>
          <w:color w:val="000000"/>
        </w:rPr>
        <w:t>给予</w:t>
      </w:r>
      <w:r>
        <w:rPr>
          <w:rFonts w:ascii="Times" w:hAnsi="Times" w:cs="Times"/>
          <w:color w:val="000000"/>
        </w:rPr>
        <w:t>WXSH0376 4</w:t>
      </w:r>
      <w:r>
        <w:rPr>
          <w:rFonts w:ascii="Times" w:hAnsi="Times" w:cs="Times"/>
          <w:color w:val="000000"/>
        </w:rPr>
        <w:t>周</w:t>
      </w:r>
      <w:r w:rsidRPr="00C33173">
        <w:rPr>
          <w:rFonts w:ascii="Times" w:hAnsi="Times" w:cs="Times" w:hint="eastAsia"/>
          <w:color w:val="000000"/>
        </w:rPr>
        <w:t>重复给药毒性试验</w:t>
      </w:r>
    </w:p>
    <w:p w:rsidR="00814C30" w:rsidRPr="00283129" w:rsidRDefault="0067018F" w:rsidP="00814C30">
      <w:pPr>
        <w:pStyle w:val="NormalWeb0"/>
        <w:spacing w:line="240" w:lineRule="atLeast"/>
        <w:jc w:val="center"/>
        <w:rPr>
          <w:rFonts w:ascii="Times" w:hAnsi="Times" w:cs="Times"/>
          <w:color w:val="000000"/>
        </w:rPr>
        <w:sectPr w:rsidR="00814C30" w:rsidRPr="00283129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" w:hAnsi="Times" w:cs="Times" w:hint="eastAsia"/>
          <w:color w:val="000000"/>
        </w:rPr>
        <w:t>一般状态</w:t>
      </w:r>
      <w:r>
        <w:rPr>
          <w:rFonts w:ascii="Times" w:hAnsi="Times" w:cs="Times" w:hint="eastAsia"/>
          <w:color w:val="000000"/>
        </w:rPr>
        <w:t>观察汇总</w:t>
      </w:r>
    </w:p>
    <w:p w:rsidR="00364147" w:rsidRDefault="0067018F">
      <w:pPr>
        <w:pStyle w:val="Normal02"/>
        <w:framePr w:w="11430" w:h="660" w:hRule="exact" w:wrap="auto" w:vAnchor="page" w:hAnchor="page" w:x="1699" w:y="158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</w:tabs>
        <w:jc w:val="center"/>
        <w:rPr>
          <w:b/>
          <w:color w:val="000000"/>
          <w:kern w:val="2"/>
          <w:sz w:val="19"/>
        </w:rPr>
      </w:pPr>
      <w:r>
        <w:pict>
          <v:line id="_x0000_s3235" style="position:absolute;left:0;text-align:left;z-index:-251652096;mso-position-horizontal-relative:page;mso-position-vertical-relative:page" from="87.2pt,113.9pt" to="733.75pt,113.9pt" o:allowincell="f">
            <w10:wrap anchorx="page" anchory="page"/>
          </v:line>
        </w:pict>
      </w:r>
      <w:r>
        <w:pict>
          <v:line id="_x0000_s3234" style="position:absolute;left:0;text-align:left;z-index:-251651072;mso-position-horizontal-relative:page;mso-position-vertical-relative:page" from="87.95pt,147.65pt" to="737.5pt,147.65pt" o:allowincell="f">
            <w10:wrap anchorx="page" anchory="page"/>
          </v:line>
        </w:pict>
      </w:r>
      <w:r>
        <w:pict>
          <v:line id="_x0000_s3233" style="position:absolute;left:0;text-align:left;z-index:-251650048;mso-position-horizontal-relative:page;mso-position-vertical-relative:page" from="87.2pt,406.65pt" to="739.75pt,406.6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Daily Clinical Signs Summary Report</w:t>
      </w:r>
    </w:p>
    <w:p w:rsidR="00364147" w:rsidRDefault="0067018F">
      <w:pPr>
        <w:pStyle w:val="Normal02"/>
        <w:framePr w:w="11430" w:h="660" w:hRule="exact" w:wrap="auto" w:vAnchor="page" w:hAnchor="page" w:x="1699" w:y="158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一般状态观察汇总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 xml:space="preserve">Females </w:t>
      </w:r>
      <w:r>
        <w:rPr>
          <w:rFonts w:ascii="宋体" w:eastAsia="宋体" w:hAnsi="宋体"/>
          <w:b/>
          <w:color w:val="000000"/>
          <w:kern w:val="2"/>
          <w:sz w:val="19"/>
        </w:rPr>
        <w:t>雌性</w:t>
      </w:r>
    </w:p>
    <w:p w:rsidR="00364147" w:rsidRDefault="0067018F">
      <w:pPr>
        <w:pStyle w:val="Normal02"/>
        <w:framePr w:w="4624" w:h="275" w:hRule="exact" w:wrap="auto" w:vAnchor="page" w:hAnchor="page" w:x="3600" w:y="253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症状</w:t>
      </w:r>
    </w:p>
    <w:p w:rsidR="00364147" w:rsidRDefault="0067018F">
      <w:pPr>
        <w:pStyle w:val="Normal02"/>
        <w:framePr w:w="1875" w:h="260" w:hRule="exact" w:wrap="auto" w:vAnchor="page" w:hAnchor="page" w:x="1774" w:y="251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组别</w:t>
      </w:r>
      <w:r>
        <w:rPr>
          <w:rFonts w:ascii="宋体" w:eastAsia="宋体" w:hAnsi="宋体"/>
          <w:b/>
          <w:color w:val="000000"/>
          <w:kern w:val="2"/>
          <w:sz w:val="17"/>
        </w:rPr>
        <w:t xml:space="preserve">            </w:t>
      </w:r>
    </w:p>
    <w:p w:rsidR="00364147" w:rsidRDefault="0067018F">
      <w:pPr>
        <w:pStyle w:val="Normal02"/>
        <w:framePr w:w="1365" w:h="493" w:hRule="exact" w:wrap="auto" w:vAnchor="page" w:hAnchor="page" w:x="7960" w:y="2474"/>
        <w:tabs>
          <w:tab w:val="left" w:pos="360"/>
          <w:tab w:val="left" w:pos="720"/>
          <w:tab w:val="left" w:pos="108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P(n=1)</w:t>
      </w:r>
    </w:p>
    <w:p w:rsidR="00364147" w:rsidRDefault="0067018F">
      <w:pPr>
        <w:pStyle w:val="Normal02"/>
        <w:framePr w:w="1365" w:h="493" w:hRule="exact" w:wrap="auto" w:vAnchor="page" w:hAnchor="page" w:x="9325" w:y="2474"/>
        <w:tabs>
          <w:tab w:val="left" w:pos="360"/>
          <w:tab w:val="left" w:pos="720"/>
          <w:tab w:val="left" w:pos="108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PR(n=15)</w:t>
      </w:r>
    </w:p>
    <w:p w:rsidR="00364147" w:rsidRDefault="0067018F">
      <w:pPr>
        <w:pStyle w:val="Normal02"/>
        <w:framePr w:w="1365" w:h="493" w:hRule="exact" w:wrap="auto" w:vAnchor="page" w:hAnchor="page" w:x="10690" w:y="2474"/>
        <w:tabs>
          <w:tab w:val="left" w:pos="360"/>
          <w:tab w:val="left" w:pos="720"/>
          <w:tab w:val="left" w:pos="108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D(n=15)</w:t>
      </w:r>
    </w:p>
    <w:p w:rsidR="00364147" w:rsidRDefault="0067018F">
      <w:pPr>
        <w:pStyle w:val="Normal02"/>
        <w:framePr w:w="1365" w:h="493" w:hRule="exact" w:wrap="auto" w:vAnchor="page" w:hAnchor="page" w:x="12055" w:y="2474"/>
        <w:tabs>
          <w:tab w:val="left" w:pos="360"/>
          <w:tab w:val="left" w:pos="720"/>
          <w:tab w:val="left" w:pos="108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R(n=5)</w:t>
      </w:r>
    </w:p>
    <w:p w:rsidR="00364147" w:rsidRDefault="0067018F">
      <w:pPr>
        <w:pStyle w:val="Normal02"/>
        <w:framePr w:w="2166" w:h="442" w:hRule="exact" w:wrap="auto" w:vAnchor="page" w:hAnchor="page" w:x="1744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67018F">
      <w:pPr>
        <w:pStyle w:val="Normal02"/>
        <w:framePr w:w="4050" w:h="442" w:hRule="exact" w:wrap="auto" w:vAnchor="page" w:hAnchor="page" w:x="3910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无异常</w:t>
      </w:r>
    </w:p>
    <w:p w:rsidR="00364147" w:rsidRDefault="0067018F">
      <w:pPr>
        <w:pStyle w:val="Normal02"/>
        <w:framePr w:w="1365" w:h="442" w:hRule="exact" w:wrap="auto" w:vAnchor="page" w:hAnchor="page" w:x="7960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9325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</w:t>
      </w:r>
    </w:p>
    <w:p w:rsidR="00364147" w:rsidRDefault="0067018F">
      <w:pPr>
        <w:pStyle w:val="Normal02"/>
        <w:framePr w:w="1365" w:h="442" w:hRule="exact" w:wrap="auto" w:vAnchor="page" w:hAnchor="page" w:x="10690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</w:t>
      </w:r>
    </w:p>
    <w:p w:rsidR="00364147" w:rsidRDefault="0067018F">
      <w:pPr>
        <w:pStyle w:val="Normal02"/>
        <w:framePr w:w="1365" w:h="442" w:hRule="exact" w:wrap="auto" w:vAnchor="page" w:hAnchor="page" w:x="12055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</w:t>
      </w:r>
    </w:p>
    <w:p w:rsidR="00364147" w:rsidRDefault="0067018F">
      <w:pPr>
        <w:pStyle w:val="Normal02"/>
        <w:framePr w:w="2166" w:h="1738" w:hRule="exact" w:wrap="auto" w:vAnchor="page" w:hAnchor="page" w:x="1744" w:y="338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WXSH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67018F">
      <w:pPr>
        <w:pStyle w:val="Normal02"/>
        <w:framePr w:w="4050" w:h="442" w:hRule="exact" w:wrap="auto" w:vAnchor="page" w:hAnchor="page" w:x="3910" w:y="338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无异常</w:t>
      </w:r>
    </w:p>
    <w:p w:rsidR="00364147" w:rsidRDefault="0067018F">
      <w:pPr>
        <w:pStyle w:val="Normal02"/>
        <w:framePr w:w="1365" w:h="442" w:hRule="exact" w:wrap="auto" w:vAnchor="page" w:hAnchor="page" w:x="7960" w:y="338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</w:t>
      </w:r>
    </w:p>
    <w:p w:rsidR="00364147" w:rsidRDefault="0067018F">
      <w:pPr>
        <w:pStyle w:val="Normal02"/>
        <w:framePr w:w="1365" w:h="442" w:hRule="exact" w:wrap="auto" w:vAnchor="page" w:hAnchor="page" w:x="9325" w:y="338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</w:t>
      </w:r>
    </w:p>
    <w:p w:rsidR="00364147" w:rsidRDefault="0067018F">
      <w:pPr>
        <w:pStyle w:val="Normal02"/>
        <w:framePr w:w="1365" w:h="442" w:hRule="exact" w:wrap="auto" w:vAnchor="page" w:hAnchor="page" w:x="10690" w:y="338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</w:t>
      </w:r>
    </w:p>
    <w:p w:rsidR="00364147" w:rsidRDefault="0067018F">
      <w:pPr>
        <w:pStyle w:val="Normal02"/>
        <w:framePr w:w="1365" w:h="442" w:hRule="exact" w:wrap="auto" w:vAnchor="page" w:hAnchor="page" w:x="12055" w:y="338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</w:t>
      </w:r>
    </w:p>
    <w:p w:rsidR="00364147" w:rsidRDefault="0067018F">
      <w:pPr>
        <w:pStyle w:val="Normal02"/>
        <w:framePr w:w="4050" w:h="442" w:hRule="exact" w:wrap="auto" w:vAnchor="page" w:hAnchor="page" w:x="3910" w:y="38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行为和活动</w:t>
      </w:r>
      <w:r>
        <w:rPr>
          <w:rFonts w:ascii="宋体" w:eastAsia="宋体" w:hAnsi="宋体"/>
          <w:b/>
          <w:color w:val="000000"/>
          <w:kern w:val="2"/>
          <w:sz w:val="15"/>
        </w:rPr>
        <w:t>,</w:t>
      </w:r>
      <w:r>
        <w:rPr>
          <w:rFonts w:ascii="宋体" w:eastAsia="宋体" w:hAnsi="宋体"/>
          <w:b/>
          <w:color w:val="000000"/>
          <w:kern w:val="2"/>
          <w:sz w:val="15"/>
        </w:rPr>
        <w:t>结痂</w:t>
      </w:r>
    </w:p>
    <w:p w:rsidR="00364147" w:rsidRDefault="0067018F">
      <w:pPr>
        <w:pStyle w:val="Normal02"/>
        <w:framePr w:w="1365" w:h="442" w:hRule="exact" w:wrap="auto" w:vAnchor="page" w:hAnchor="page" w:x="7960" w:y="382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9325" w:y="382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0690" w:y="382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2055" w:y="382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</w:t>
      </w:r>
    </w:p>
    <w:p w:rsidR="00364147" w:rsidRDefault="0067018F">
      <w:pPr>
        <w:pStyle w:val="Normal02"/>
        <w:framePr w:w="4050" w:h="442" w:hRule="exact" w:wrap="auto" w:vAnchor="page" w:hAnchor="page" w:x="3910" w:y="42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移除原因</w:t>
      </w:r>
      <w:r>
        <w:rPr>
          <w:rFonts w:ascii="宋体" w:eastAsia="宋体" w:hAnsi="宋体"/>
          <w:b/>
          <w:color w:val="000000"/>
          <w:kern w:val="2"/>
          <w:sz w:val="15"/>
        </w:rPr>
        <w:t>,</w:t>
      </w:r>
      <w:r>
        <w:rPr>
          <w:rFonts w:ascii="宋体" w:eastAsia="宋体" w:hAnsi="宋体"/>
          <w:b/>
          <w:color w:val="000000"/>
          <w:kern w:val="2"/>
          <w:sz w:val="15"/>
        </w:rPr>
        <w:t>发现死亡</w:t>
      </w:r>
    </w:p>
    <w:p w:rsidR="00364147" w:rsidRDefault="0067018F">
      <w:pPr>
        <w:pStyle w:val="Normal02"/>
        <w:framePr w:w="1365" w:h="442" w:hRule="exact" w:wrap="auto" w:vAnchor="page" w:hAnchor="page" w:x="7960" w:y="425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9325" w:y="425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0690" w:y="425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</w:t>
      </w:r>
    </w:p>
    <w:p w:rsidR="00364147" w:rsidRDefault="0067018F">
      <w:pPr>
        <w:pStyle w:val="Normal02"/>
        <w:framePr w:w="1365" w:h="442" w:hRule="exact" w:wrap="auto" w:vAnchor="page" w:hAnchor="page" w:x="12055" w:y="425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4050" w:h="442" w:hRule="exact" w:wrap="auto" w:vAnchor="page" w:hAnchor="page" w:x="3910" w:y="468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肿块</w:t>
      </w:r>
      <w:r>
        <w:rPr>
          <w:rFonts w:ascii="宋体" w:eastAsia="宋体" w:hAnsi="宋体"/>
          <w:b/>
          <w:color w:val="000000"/>
          <w:kern w:val="2"/>
          <w:sz w:val="15"/>
        </w:rPr>
        <w:t>,</w:t>
      </w:r>
      <w:r>
        <w:rPr>
          <w:rFonts w:ascii="宋体" w:eastAsia="宋体" w:hAnsi="宋体"/>
          <w:b/>
          <w:color w:val="000000"/>
          <w:kern w:val="2"/>
          <w:sz w:val="15"/>
        </w:rPr>
        <w:t>肿块</w:t>
      </w:r>
    </w:p>
    <w:p w:rsidR="00364147" w:rsidRDefault="0067018F">
      <w:pPr>
        <w:pStyle w:val="Normal02"/>
        <w:framePr w:w="1365" w:h="442" w:hRule="exact" w:wrap="auto" w:vAnchor="page" w:hAnchor="page" w:x="7960" w:y="4685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9325" w:y="4685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0690" w:y="4685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2055" w:y="4685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</w:t>
      </w:r>
    </w:p>
    <w:p w:rsidR="00364147" w:rsidRDefault="0067018F">
      <w:pPr>
        <w:pStyle w:val="Normal02"/>
        <w:framePr w:w="2166" w:h="874" w:hRule="exact" w:wrap="auto" w:vAnchor="page" w:hAnchor="page" w:x="1744" w:y="511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67018F">
      <w:pPr>
        <w:pStyle w:val="Normal02"/>
        <w:framePr w:w="4050" w:h="442" w:hRule="exact" w:wrap="auto" w:vAnchor="page" w:hAnchor="page" w:x="3910" w:y="511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无异常</w:t>
      </w:r>
    </w:p>
    <w:p w:rsidR="00364147" w:rsidRDefault="0067018F">
      <w:pPr>
        <w:pStyle w:val="Normal02"/>
        <w:framePr w:w="1365" w:h="442" w:hRule="exact" w:wrap="auto" w:vAnchor="page" w:hAnchor="page" w:x="7960" w:y="511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9325" w:y="511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</w:t>
      </w:r>
    </w:p>
    <w:p w:rsidR="00364147" w:rsidRDefault="0067018F">
      <w:pPr>
        <w:pStyle w:val="Normal02"/>
        <w:framePr w:w="1365" w:h="442" w:hRule="exact" w:wrap="auto" w:vAnchor="page" w:hAnchor="page" w:x="10690" w:y="511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</w:t>
      </w:r>
    </w:p>
    <w:p w:rsidR="00364147" w:rsidRDefault="0067018F">
      <w:pPr>
        <w:pStyle w:val="Normal02"/>
        <w:framePr w:w="1365" w:h="442" w:hRule="exact" w:wrap="auto" w:vAnchor="page" w:hAnchor="page" w:x="12055" w:y="511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</w:t>
      </w:r>
    </w:p>
    <w:p w:rsidR="00364147" w:rsidRDefault="0067018F">
      <w:pPr>
        <w:pStyle w:val="Normal02"/>
        <w:framePr w:w="4050" w:h="442" w:hRule="exact" w:wrap="auto" w:vAnchor="page" w:hAnchor="page" w:x="3910" w:y="55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外表和状态</w:t>
      </w:r>
      <w:r>
        <w:rPr>
          <w:rFonts w:ascii="宋体" w:eastAsia="宋体" w:hAnsi="宋体"/>
          <w:b/>
          <w:color w:val="000000"/>
          <w:kern w:val="2"/>
          <w:sz w:val="15"/>
        </w:rPr>
        <w:t>,</w:t>
      </w:r>
      <w:r>
        <w:rPr>
          <w:rFonts w:ascii="宋体" w:eastAsia="宋体" w:hAnsi="宋体"/>
          <w:b/>
          <w:color w:val="000000"/>
          <w:kern w:val="2"/>
          <w:sz w:val="15"/>
        </w:rPr>
        <w:t>流涎</w:t>
      </w:r>
    </w:p>
    <w:p w:rsidR="00364147" w:rsidRDefault="0067018F">
      <w:pPr>
        <w:pStyle w:val="Normal02"/>
        <w:framePr w:w="1365" w:h="442" w:hRule="exact" w:wrap="auto" w:vAnchor="page" w:hAnchor="page" w:x="7960" w:y="554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9325" w:y="554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0690" w:y="554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</w:t>
      </w:r>
    </w:p>
    <w:p w:rsidR="00364147" w:rsidRDefault="0067018F">
      <w:pPr>
        <w:pStyle w:val="Normal02"/>
        <w:framePr w:w="1365" w:h="442" w:hRule="exact" w:wrap="auto" w:vAnchor="page" w:hAnchor="page" w:x="12055" w:y="554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2166" w:h="874" w:hRule="exact" w:wrap="auto" w:vAnchor="page" w:hAnchor="page" w:x="1744" w:y="59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67018F">
      <w:pPr>
        <w:pStyle w:val="Normal02"/>
        <w:framePr w:w="4050" w:h="442" w:hRule="exact" w:wrap="auto" w:vAnchor="page" w:hAnchor="page" w:x="3910" w:y="59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无异常</w:t>
      </w:r>
    </w:p>
    <w:p w:rsidR="00364147" w:rsidRDefault="0067018F">
      <w:pPr>
        <w:pStyle w:val="Normal02"/>
        <w:framePr w:w="1365" w:h="442" w:hRule="exact" w:wrap="auto" w:vAnchor="page" w:hAnchor="page" w:x="7960" w:y="598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9325" w:y="598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</w:t>
      </w:r>
    </w:p>
    <w:p w:rsidR="00364147" w:rsidRDefault="0067018F">
      <w:pPr>
        <w:pStyle w:val="Normal02"/>
        <w:framePr w:w="1365" w:h="442" w:hRule="exact" w:wrap="auto" w:vAnchor="page" w:hAnchor="page" w:x="10690" w:y="598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</w:t>
      </w:r>
    </w:p>
    <w:p w:rsidR="00364147" w:rsidRDefault="0067018F">
      <w:pPr>
        <w:pStyle w:val="Normal02"/>
        <w:framePr w:w="1365" w:h="442" w:hRule="exact" w:wrap="auto" w:vAnchor="page" w:hAnchor="page" w:x="12055" w:y="598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</w:t>
      </w:r>
    </w:p>
    <w:p w:rsidR="00364147" w:rsidRDefault="0067018F">
      <w:pPr>
        <w:pStyle w:val="Normal02"/>
        <w:framePr w:w="4050" w:h="442" w:hRule="exact" w:wrap="auto" w:vAnchor="page" w:hAnchor="page" w:x="3910" w:y="64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外表和状态</w:t>
      </w:r>
      <w:r>
        <w:rPr>
          <w:rFonts w:ascii="宋体" w:eastAsia="宋体" w:hAnsi="宋体"/>
          <w:b/>
          <w:color w:val="000000"/>
          <w:kern w:val="2"/>
          <w:sz w:val="15"/>
        </w:rPr>
        <w:t>,</w:t>
      </w:r>
      <w:r>
        <w:rPr>
          <w:rFonts w:ascii="宋体" w:eastAsia="宋体" w:hAnsi="宋体"/>
          <w:b/>
          <w:color w:val="000000"/>
          <w:kern w:val="2"/>
          <w:sz w:val="15"/>
        </w:rPr>
        <w:t>流涎</w:t>
      </w:r>
    </w:p>
    <w:p w:rsidR="00364147" w:rsidRDefault="0067018F">
      <w:pPr>
        <w:pStyle w:val="Normal02"/>
        <w:framePr w:w="1365" w:h="442" w:hRule="exact" w:wrap="auto" w:vAnchor="page" w:hAnchor="page" w:x="7960" w:y="64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9325" w:y="64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0690" w:y="64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</w:t>
      </w:r>
    </w:p>
    <w:p w:rsidR="00364147" w:rsidRDefault="0067018F">
      <w:pPr>
        <w:pStyle w:val="Normal02"/>
        <w:framePr w:w="1365" w:h="442" w:hRule="exact" w:wrap="auto" w:vAnchor="page" w:hAnchor="page" w:x="12055" w:y="64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9540" w:h="285" w:hRule="exact" w:wrap="auto" w:vAnchor="page" w:hAnchor="page" w:x="1774" w:y="817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(n=x)</w:t>
      </w:r>
      <w:r>
        <w:rPr>
          <w:rFonts w:ascii="宋体" w:eastAsia="宋体" w:hAnsi="宋体"/>
          <w:color w:val="000000"/>
          <w:kern w:val="2"/>
          <w:sz w:val="17"/>
        </w:rPr>
        <w:t>中的</w:t>
      </w:r>
      <w:r>
        <w:rPr>
          <w:rFonts w:eastAsia="Times New Roman"/>
          <w:color w:val="000000"/>
          <w:kern w:val="2"/>
          <w:sz w:val="17"/>
        </w:rPr>
        <w:t>x</w:t>
      </w:r>
      <w:r>
        <w:rPr>
          <w:rFonts w:ascii="宋体" w:eastAsia="宋体" w:hAnsi="宋体"/>
          <w:color w:val="000000"/>
          <w:kern w:val="2"/>
          <w:sz w:val="17"/>
        </w:rPr>
        <w:t>表示动物总数，表中所列数据指观察到相应症状的动物数（同一动物会出现不同症状）</w:t>
      </w:r>
    </w:p>
    <w:p w:rsidR="00364147" w:rsidRDefault="0067018F">
      <w:pPr>
        <w:pStyle w:val="Normal02"/>
        <w:framePr w:w="13020" w:h="542" w:hRule="exact" w:wrap="auto" w:vAnchor="page" w:hAnchor="page" w:x="1789" w:y="849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PR=Pretest( Rodent )            P=Pretest Phase            D=Dosing Phase            R=Recovery Phase     </w:t>
      </w:r>
    </w:p>
    <w:p w:rsidR="00364147" w:rsidRDefault="0067018F">
      <w:pPr>
        <w:pStyle w:val="Normal02"/>
        <w:spacing w:line="1" w:lineRule="auto"/>
      </w:pPr>
      <w:r>
        <w:br w:type="page"/>
      </w:r>
    </w:p>
    <w:p w:rsidR="00364147" w:rsidRDefault="0067018F">
      <w:pPr>
        <w:pStyle w:val="Normal02"/>
        <w:framePr w:w="11430" w:h="660" w:hRule="exact" w:wrap="auto" w:vAnchor="page" w:hAnchor="page" w:x="1699" w:y="158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</w:tabs>
        <w:jc w:val="center"/>
        <w:rPr>
          <w:b/>
          <w:color w:val="000000"/>
          <w:kern w:val="2"/>
          <w:sz w:val="19"/>
        </w:rPr>
      </w:pPr>
      <w:r>
        <w:pict>
          <v:line id="_x0000_s3232" style="position:absolute;left:0;text-align:left;z-index:-251649024;mso-position-horizontal-relative:page;mso-position-vertical-relative:page" from="87.2pt,113.9pt" to="733.75pt,113.9pt" o:allowincell="f">
            <w10:wrap anchorx="page" anchory="page"/>
          </v:line>
        </w:pict>
      </w:r>
      <w:r>
        <w:pict>
          <v:line id="_x0000_s3231" style="position:absolute;left:0;text-align:left;z-index:-251648000;mso-position-horizontal-relative:page;mso-position-vertical-relative:page" from="87.95pt,147.65pt" to="737.5pt,147.65pt" o:allowincell="f">
            <w10:wrap anchorx="page" anchory="page"/>
          </v:line>
        </w:pict>
      </w:r>
      <w:r>
        <w:pict>
          <v:line id="_x0000_s3230" style="position:absolute;left:0;text-align:left;z-index:-251646976;mso-position-horizontal-relative:page;mso-position-vertical-relative:page" from="87.2pt,406.65pt" to="739.75pt,406.6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Daily Clinical Signs Summary Report</w:t>
      </w:r>
    </w:p>
    <w:p w:rsidR="00364147" w:rsidRDefault="0067018F">
      <w:pPr>
        <w:pStyle w:val="Normal02"/>
        <w:framePr w:w="11430" w:h="660" w:hRule="exact" w:wrap="auto" w:vAnchor="page" w:hAnchor="page" w:x="1699" w:y="158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一般状态观察汇总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 xml:space="preserve">Males </w:t>
      </w:r>
      <w:r>
        <w:rPr>
          <w:rFonts w:ascii="宋体" w:eastAsia="宋体" w:hAnsi="宋体"/>
          <w:b/>
          <w:color w:val="000000"/>
          <w:kern w:val="2"/>
          <w:sz w:val="19"/>
        </w:rPr>
        <w:t>雄性</w:t>
      </w:r>
    </w:p>
    <w:p w:rsidR="00364147" w:rsidRDefault="0067018F">
      <w:pPr>
        <w:pStyle w:val="Normal02"/>
        <w:framePr w:w="4624" w:h="275" w:hRule="exact" w:wrap="auto" w:vAnchor="page" w:hAnchor="page" w:x="3600" w:y="253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症状</w:t>
      </w:r>
    </w:p>
    <w:p w:rsidR="00364147" w:rsidRDefault="0067018F">
      <w:pPr>
        <w:pStyle w:val="Normal02"/>
        <w:framePr w:w="1875" w:h="260" w:hRule="exact" w:wrap="auto" w:vAnchor="page" w:hAnchor="page" w:x="1774" w:y="251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组别</w:t>
      </w:r>
      <w:r>
        <w:rPr>
          <w:rFonts w:ascii="宋体" w:eastAsia="宋体" w:hAnsi="宋体"/>
          <w:b/>
          <w:color w:val="000000"/>
          <w:kern w:val="2"/>
          <w:sz w:val="17"/>
        </w:rPr>
        <w:t xml:space="preserve">            </w:t>
      </w:r>
    </w:p>
    <w:p w:rsidR="00364147" w:rsidRDefault="0067018F">
      <w:pPr>
        <w:pStyle w:val="Normal02"/>
        <w:framePr w:w="1365" w:h="493" w:hRule="exact" w:wrap="auto" w:vAnchor="page" w:hAnchor="page" w:x="7960" w:y="2474"/>
        <w:tabs>
          <w:tab w:val="left" w:pos="360"/>
          <w:tab w:val="left" w:pos="720"/>
          <w:tab w:val="left" w:pos="108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P(n=1)</w:t>
      </w:r>
    </w:p>
    <w:p w:rsidR="00364147" w:rsidRDefault="0067018F">
      <w:pPr>
        <w:pStyle w:val="Normal02"/>
        <w:framePr w:w="1365" w:h="493" w:hRule="exact" w:wrap="auto" w:vAnchor="page" w:hAnchor="page" w:x="9325" w:y="2474"/>
        <w:tabs>
          <w:tab w:val="left" w:pos="360"/>
          <w:tab w:val="left" w:pos="720"/>
          <w:tab w:val="left" w:pos="108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PR(n=15)</w:t>
      </w:r>
    </w:p>
    <w:p w:rsidR="00364147" w:rsidRDefault="0067018F">
      <w:pPr>
        <w:pStyle w:val="Normal02"/>
        <w:framePr w:w="1365" w:h="493" w:hRule="exact" w:wrap="auto" w:vAnchor="page" w:hAnchor="page" w:x="10690" w:y="2474"/>
        <w:tabs>
          <w:tab w:val="left" w:pos="360"/>
          <w:tab w:val="left" w:pos="720"/>
          <w:tab w:val="left" w:pos="108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D(n=15)</w:t>
      </w:r>
    </w:p>
    <w:p w:rsidR="00364147" w:rsidRDefault="0067018F">
      <w:pPr>
        <w:pStyle w:val="Normal02"/>
        <w:framePr w:w="1365" w:h="493" w:hRule="exact" w:wrap="auto" w:vAnchor="page" w:hAnchor="page" w:x="12055" w:y="2474"/>
        <w:tabs>
          <w:tab w:val="left" w:pos="360"/>
          <w:tab w:val="left" w:pos="720"/>
          <w:tab w:val="left" w:pos="108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R(n=4)</w:t>
      </w:r>
    </w:p>
    <w:p w:rsidR="00364147" w:rsidRDefault="0067018F">
      <w:pPr>
        <w:pStyle w:val="Normal02"/>
        <w:framePr w:w="1365" w:h="493" w:hRule="exact" w:wrap="auto" w:vAnchor="page" w:hAnchor="page" w:x="13420" w:y="2474"/>
        <w:tabs>
          <w:tab w:val="left" w:pos="360"/>
          <w:tab w:val="left" w:pos="720"/>
          <w:tab w:val="left" w:pos="108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R(n=5)</w:t>
      </w:r>
    </w:p>
    <w:p w:rsidR="00364147" w:rsidRDefault="0067018F">
      <w:pPr>
        <w:pStyle w:val="Normal02"/>
        <w:framePr w:w="2166" w:h="874" w:hRule="exact" w:wrap="auto" w:vAnchor="page" w:hAnchor="page" w:x="1744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67018F">
      <w:pPr>
        <w:pStyle w:val="Normal02"/>
        <w:framePr w:w="4050" w:h="442" w:hRule="exact" w:wrap="auto" w:vAnchor="page" w:hAnchor="page" w:x="3910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无异常</w:t>
      </w:r>
    </w:p>
    <w:p w:rsidR="00364147" w:rsidRDefault="0067018F">
      <w:pPr>
        <w:pStyle w:val="Normal02"/>
        <w:framePr w:w="1365" w:h="442" w:hRule="exact" w:wrap="auto" w:vAnchor="page" w:hAnchor="page" w:x="7960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9325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</w:t>
      </w:r>
    </w:p>
    <w:p w:rsidR="00364147" w:rsidRDefault="0067018F">
      <w:pPr>
        <w:pStyle w:val="Normal02"/>
        <w:framePr w:w="1365" w:h="442" w:hRule="exact" w:wrap="auto" w:vAnchor="page" w:hAnchor="page" w:x="10690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</w:t>
      </w:r>
    </w:p>
    <w:p w:rsidR="00364147" w:rsidRDefault="0067018F">
      <w:pPr>
        <w:pStyle w:val="Normal02"/>
        <w:framePr w:w="1365" w:h="442" w:hRule="exact" w:wrap="auto" w:vAnchor="page" w:hAnchor="page" w:x="12055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</w:t>
      </w:r>
    </w:p>
    <w:p w:rsidR="00364147" w:rsidRDefault="0067018F">
      <w:pPr>
        <w:pStyle w:val="Normal02"/>
        <w:framePr w:w="1365" w:h="442" w:hRule="exact" w:wrap="auto" w:vAnchor="page" w:hAnchor="page" w:x="13420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4050" w:h="442" w:hRule="exact" w:wrap="auto" w:vAnchor="page" w:hAnchor="page" w:x="3910" w:y="338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移除原因</w:t>
      </w:r>
      <w:r>
        <w:rPr>
          <w:rFonts w:ascii="宋体" w:eastAsia="宋体" w:hAnsi="宋体"/>
          <w:b/>
          <w:color w:val="000000"/>
          <w:kern w:val="2"/>
          <w:sz w:val="15"/>
        </w:rPr>
        <w:t>,</w:t>
      </w:r>
      <w:r>
        <w:rPr>
          <w:rFonts w:ascii="宋体" w:eastAsia="宋体" w:hAnsi="宋体"/>
          <w:b/>
          <w:color w:val="000000"/>
          <w:kern w:val="2"/>
          <w:sz w:val="15"/>
        </w:rPr>
        <w:t>发现死亡</w:t>
      </w:r>
    </w:p>
    <w:p w:rsidR="00364147" w:rsidRDefault="0067018F">
      <w:pPr>
        <w:pStyle w:val="Normal02"/>
        <w:framePr w:w="1365" w:h="442" w:hRule="exact" w:wrap="auto" w:vAnchor="page" w:hAnchor="page" w:x="7960" w:y="338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9325" w:y="338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0690" w:y="338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</w:t>
      </w:r>
    </w:p>
    <w:p w:rsidR="00364147" w:rsidRDefault="0067018F">
      <w:pPr>
        <w:pStyle w:val="Normal02"/>
        <w:framePr w:w="1365" w:h="442" w:hRule="exact" w:wrap="auto" w:vAnchor="page" w:hAnchor="page" w:x="12055" w:y="338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3420" w:y="338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2166" w:h="874" w:hRule="exact" w:wrap="auto" w:vAnchor="page" w:hAnchor="page" w:x="1744" w:y="38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67018F">
      <w:pPr>
        <w:pStyle w:val="Normal02"/>
        <w:framePr w:w="4050" w:h="442" w:hRule="exact" w:wrap="auto" w:vAnchor="page" w:hAnchor="page" w:x="3910" w:y="38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无异常</w:t>
      </w:r>
    </w:p>
    <w:p w:rsidR="00364147" w:rsidRDefault="0067018F">
      <w:pPr>
        <w:pStyle w:val="Normal02"/>
        <w:framePr w:w="1365" w:h="442" w:hRule="exact" w:wrap="auto" w:vAnchor="page" w:hAnchor="page" w:x="7960" w:y="382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9325" w:y="382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</w:t>
      </w:r>
    </w:p>
    <w:p w:rsidR="00364147" w:rsidRDefault="0067018F">
      <w:pPr>
        <w:pStyle w:val="Normal02"/>
        <w:framePr w:w="1365" w:h="442" w:hRule="exact" w:wrap="auto" w:vAnchor="page" w:hAnchor="page" w:x="10690" w:y="382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</w:t>
      </w:r>
    </w:p>
    <w:p w:rsidR="00364147" w:rsidRDefault="0067018F">
      <w:pPr>
        <w:pStyle w:val="Normal02"/>
        <w:framePr w:w="1365" w:h="442" w:hRule="exact" w:wrap="auto" w:vAnchor="page" w:hAnchor="page" w:x="12055" w:y="382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3420" w:y="382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</w:t>
      </w:r>
    </w:p>
    <w:p w:rsidR="00364147" w:rsidRDefault="0067018F">
      <w:pPr>
        <w:pStyle w:val="Normal02"/>
        <w:framePr w:w="4050" w:h="442" w:hRule="exact" w:wrap="auto" w:vAnchor="page" w:hAnchor="page" w:x="3910" w:y="42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外表和状态</w:t>
      </w:r>
      <w:r>
        <w:rPr>
          <w:rFonts w:ascii="宋体" w:eastAsia="宋体" w:hAnsi="宋体"/>
          <w:b/>
          <w:color w:val="000000"/>
          <w:kern w:val="2"/>
          <w:sz w:val="15"/>
        </w:rPr>
        <w:t>,</w:t>
      </w:r>
      <w:r>
        <w:rPr>
          <w:rFonts w:ascii="宋体" w:eastAsia="宋体" w:hAnsi="宋体"/>
          <w:b/>
          <w:color w:val="000000"/>
          <w:kern w:val="2"/>
          <w:sz w:val="15"/>
        </w:rPr>
        <w:t>流涎</w:t>
      </w:r>
    </w:p>
    <w:p w:rsidR="00364147" w:rsidRDefault="0067018F">
      <w:pPr>
        <w:pStyle w:val="Normal02"/>
        <w:framePr w:w="1365" w:h="442" w:hRule="exact" w:wrap="auto" w:vAnchor="page" w:hAnchor="page" w:x="7960" w:y="425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9325" w:y="425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0690" w:y="425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</w:t>
      </w:r>
    </w:p>
    <w:p w:rsidR="00364147" w:rsidRDefault="0067018F">
      <w:pPr>
        <w:pStyle w:val="Normal02"/>
        <w:framePr w:w="1365" w:h="442" w:hRule="exact" w:wrap="auto" w:vAnchor="page" w:hAnchor="page" w:x="12055" w:y="425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3420" w:y="425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2166" w:h="1306" w:hRule="exact" w:wrap="auto" w:vAnchor="page" w:hAnchor="page" w:x="1744" w:y="468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67018F">
      <w:pPr>
        <w:pStyle w:val="Normal02"/>
        <w:framePr w:w="4050" w:h="442" w:hRule="exact" w:wrap="auto" w:vAnchor="page" w:hAnchor="page" w:x="3910" w:y="468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无异常</w:t>
      </w:r>
    </w:p>
    <w:p w:rsidR="00364147" w:rsidRDefault="0067018F">
      <w:pPr>
        <w:pStyle w:val="Normal02"/>
        <w:framePr w:w="1365" w:h="442" w:hRule="exact" w:wrap="auto" w:vAnchor="page" w:hAnchor="page" w:x="7960" w:y="4685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</w:t>
      </w:r>
    </w:p>
    <w:p w:rsidR="00364147" w:rsidRDefault="0067018F">
      <w:pPr>
        <w:pStyle w:val="Normal02"/>
        <w:framePr w:w="1365" w:h="442" w:hRule="exact" w:wrap="auto" w:vAnchor="page" w:hAnchor="page" w:x="9325" w:y="4685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</w:t>
      </w:r>
    </w:p>
    <w:p w:rsidR="00364147" w:rsidRDefault="0067018F">
      <w:pPr>
        <w:pStyle w:val="Normal02"/>
        <w:framePr w:w="1365" w:h="442" w:hRule="exact" w:wrap="auto" w:vAnchor="page" w:hAnchor="page" w:x="10690" w:y="4685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</w:t>
      </w:r>
    </w:p>
    <w:p w:rsidR="00364147" w:rsidRDefault="0067018F">
      <w:pPr>
        <w:pStyle w:val="Normal02"/>
        <w:framePr w:w="1365" w:h="442" w:hRule="exact" w:wrap="auto" w:vAnchor="page" w:hAnchor="page" w:x="12055" w:y="4685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3420" w:y="4685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</w:t>
      </w:r>
    </w:p>
    <w:p w:rsidR="00364147" w:rsidRDefault="0067018F">
      <w:pPr>
        <w:pStyle w:val="Normal02"/>
        <w:framePr w:w="4050" w:h="442" w:hRule="exact" w:wrap="auto" w:vAnchor="page" w:hAnchor="page" w:x="3910" w:y="511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呼吸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, </w:t>
      </w:r>
      <w:r>
        <w:rPr>
          <w:rFonts w:ascii="宋体" w:eastAsia="宋体" w:hAnsi="宋体"/>
          <w:b/>
          <w:color w:val="000000"/>
          <w:kern w:val="2"/>
          <w:sz w:val="15"/>
        </w:rPr>
        <w:t>罗音</w:t>
      </w:r>
    </w:p>
    <w:p w:rsidR="00364147" w:rsidRDefault="0067018F">
      <w:pPr>
        <w:pStyle w:val="Normal02"/>
        <w:framePr w:w="1365" w:h="442" w:hRule="exact" w:wrap="auto" w:vAnchor="page" w:hAnchor="page" w:x="7960" w:y="511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9325" w:y="511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0690" w:y="511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</w:t>
      </w:r>
    </w:p>
    <w:p w:rsidR="00364147" w:rsidRDefault="0067018F">
      <w:pPr>
        <w:pStyle w:val="Normal02"/>
        <w:framePr w:w="1365" w:h="442" w:hRule="exact" w:wrap="auto" w:vAnchor="page" w:hAnchor="page" w:x="12055" w:y="511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3420" w:y="511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4050" w:h="442" w:hRule="exact" w:wrap="auto" w:vAnchor="page" w:hAnchor="page" w:x="3910" w:y="55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外表和状态</w:t>
      </w:r>
      <w:r>
        <w:rPr>
          <w:rFonts w:ascii="宋体" w:eastAsia="宋体" w:hAnsi="宋体"/>
          <w:b/>
          <w:color w:val="000000"/>
          <w:kern w:val="2"/>
          <w:sz w:val="15"/>
        </w:rPr>
        <w:t>,</w:t>
      </w:r>
      <w:r>
        <w:rPr>
          <w:rFonts w:ascii="宋体" w:eastAsia="宋体" w:hAnsi="宋体"/>
          <w:b/>
          <w:color w:val="000000"/>
          <w:kern w:val="2"/>
          <w:sz w:val="15"/>
        </w:rPr>
        <w:t>流涎</w:t>
      </w:r>
    </w:p>
    <w:p w:rsidR="00364147" w:rsidRDefault="0067018F">
      <w:pPr>
        <w:pStyle w:val="Normal02"/>
        <w:framePr w:w="1365" w:h="442" w:hRule="exact" w:wrap="auto" w:vAnchor="page" w:hAnchor="page" w:x="7960" w:y="554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9325" w:y="554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0690" w:y="554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</w:t>
      </w:r>
    </w:p>
    <w:p w:rsidR="00364147" w:rsidRDefault="0067018F">
      <w:pPr>
        <w:pStyle w:val="Normal02"/>
        <w:framePr w:w="1365" w:h="442" w:hRule="exact" w:wrap="auto" w:vAnchor="page" w:hAnchor="page" w:x="12055" w:y="554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3420" w:y="554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2166" w:h="1306" w:hRule="exact" w:wrap="auto" w:vAnchor="page" w:hAnchor="page" w:x="1744" w:y="59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67018F">
      <w:pPr>
        <w:pStyle w:val="Normal02"/>
        <w:framePr w:w="4050" w:h="442" w:hRule="exact" w:wrap="auto" w:vAnchor="page" w:hAnchor="page" w:x="3910" w:y="59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无异常</w:t>
      </w:r>
    </w:p>
    <w:p w:rsidR="00364147" w:rsidRDefault="0067018F">
      <w:pPr>
        <w:pStyle w:val="Normal02"/>
        <w:framePr w:w="1365" w:h="442" w:hRule="exact" w:wrap="auto" w:vAnchor="page" w:hAnchor="page" w:x="7960" w:y="598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9325" w:y="598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</w:t>
      </w:r>
    </w:p>
    <w:p w:rsidR="00364147" w:rsidRDefault="0067018F">
      <w:pPr>
        <w:pStyle w:val="Normal02"/>
        <w:framePr w:w="1365" w:h="442" w:hRule="exact" w:wrap="auto" w:vAnchor="page" w:hAnchor="page" w:x="10690" w:y="598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</w:t>
      </w:r>
    </w:p>
    <w:p w:rsidR="00364147" w:rsidRDefault="0067018F">
      <w:pPr>
        <w:pStyle w:val="Normal02"/>
        <w:framePr w:w="1365" w:h="442" w:hRule="exact" w:wrap="auto" w:vAnchor="page" w:hAnchor="page" w:x="12055" w:y="598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3420" w:y="598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4050" w:h="442" w:hRule="exact" w:wrap="auto" w:vAnchor="page" w:hAnchor="page" w:x="3910" w:y="64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行为和活动</w:t>
      </w:r>
      <w:r>
        <w:rPr>
          <w:rFonts w:ascii="宋体" w:eastAsia="宋体" w:hAnsi="宋体"/>
          <w:b/>
          <w:color w:val="000000"/>
          <w:kern w:val="2"/>
          <w:sz w:val="15"/>
        </w:rPr>
        <w:t>,</w:t>
      </w:r>
      <w:r>
        <w:rPr>
          <w:rFonts w:ascii="宋体" w:eastAsia="宋体" w:hAnsi="宋体"/>
          <w:b/>
          <w:color w:val="000000"/>
          <w:kern w:val="2"/>
          <w:sz w:val="15"/>
        </w:rPr>
        <w:t>伤口</w:t>
      </w:r>
    </w:p>
    <w:p w:rsidR="00364147" w:rsidRDefault="0067018F">
      <w:pPr>
        <w:pStyle w:val="Normal02"/>
        <w:framePr w:w="1365" w:h="442" w:hRule="exact" w:wrap="auto" w:vAnchor="page" w:hAnchor="page" w:x="7960" w:y="64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9325" w:y="64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0690" w:y="64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</w:t>
      </w:r>
    </w:p>
    <w:p w:rsidR="00364147" w:rsidRDefault="0067018F">
      <w:pPr>
        <w:pStyle w:val="Normal02"/>
        <w:framePr w:w="1365" w:h="442" w:hRule="exact" w:wrap="auto" w:vAnchor="page" w:hAnchor="page" w:x="12055" w:y="64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3420" w:y="64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4050" w:h="442" w:hRule="exact" w:wrap="auto" w:vAnchor="page" w:hAnchor="page" w:x="3910" w:y="684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外表和状态</w:t>
      </w:r>
      <w:r>
        <w:rPr>
          <w:rFonts w:ascii="宋体" w:eastAsia="宋体" w:hAnsi="宋体"/>
          <w:b/>
          <w:color w:val="000000"/>
          <w:kern w:val="2"/>
          <w:sz w:val="15"/>
        </w:rPr>
        <w:t>,</w:t>
      </w:r>
      <w:r>
        <w:rPr>
          <w:rFonts w:ascii="宋体" w:eastAsia="宋体" w:hAnsi="宋体"/>
          <w:b/>
          <w:color w:val="000000"/>
          <w:kern w:val="2"/>
          <w:sz w:val="15"/>
        </w:rPr>
        <w:t>流涎</w:t>
      </w:r>
    </w:p>
    <w:p w:rsidR="00364147" w:rsidRDefault="0067018F">
      <w:pPr>
        <w:pStyle w:val="Normal02"/>
        <w:framePr w:w="1365" w:h="442" w:hRule="exact" w:wrap="auto" w:vAnchor="page" w:hAnchor="page" w:x="7960" w:y="6845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9325" w:y="6845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0690" w:y="6845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</w:t>
      </w:r>
    </w:p>
    <w:p w:rsidR="00364147" w:rsidRDefault="0067018F">
      <w:pPr>
        <w:pStyle w:val="Normal02"/>
        <w:framePr w:w="1365" w:h="442" w:hRule="exact" w:wrap="auto" w:vAnchor="page" w:hAnchor="page" w:x="12055" w:y="6845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3420" w:y="6845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9540" w:h="285" w:hRule="exact" w:wrap="auto" w:vAnchor="page" w:hAnchor="page" w:x="1774" w:y="817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(n=x)</w:t>
      </w:r>
      <w:r>
        <w:rPr>
          <w:rFonts w:ascii="宋体" w:eastAsia="宋体" w:hAnsi="宋体"/>
          <w:color w:val="000000"/>
          <w:kern w:val="2"/>
          <w:sz w:val="17"/>
        </w:rPr>
        <w:t>中的</w:t>
      </w:r>
      <w:r>
        <w:rPr>
          <w:rFonts w:eastAsia="Times New Roman"/>
          <w:color w:val="000000"/>
          <w:kern w:val="2"/>
          <w:sz w:val="17"/>
        </w:rPr>
        <w:t>x</w:t>
      </w:r>
      <w:r>
        <w:rPr>
          <w:rFonts w:ascii="宋体" w:eastAsia="宋体" w:hAnsi="宋体"/>
          <w:color w:val="000000"/>
          <w:kern w:val="2"/>
          <w:sz w:val="17"/>
        </w:rPr>
        <w:t>表示动物总数，表中所列数据指观察到相应症状的动物数（同一动物会出现不同症状）</w:t>
      </w:r>
    </w:p>
    <w:p w:rsidR="00364147" w:rsidRDefault="0067018F">
      <w:pPr>
        <w:pStyle w:val="Normal02"/>
        <w:framePr w:w="13020" w:h="542" w:hRule="exact" w:wrap="auto" w:vAnchor="page" w:hAnchor="page" w:x="1789" w:y="849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PR=Pretest( Rodent )            P=Pretest Phase            D=Dosing Phase            R=Recovery Phase     </w:t>
      </w:r>
    </w:p>
    <w:p w:rsidR="00364147" w:rsidRDefault="0067018F">
      <w:pPr>
        <w:pStyle w:val="Normal02"/>
        <w:framePr w:w="3240" w:h="216" w:hRule="exact" w:wrap="auto" w:vAnchor="page" w:hAnchor="page" w:x="1774" w:y="906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Report Selections</w:t>
      </w:r>
    </w:p>
    <w:p w:rsidR="00364147" w:rsidRDefault="0067018F">
      <w:pPr>
        <w:pStyle w:val="Normal02"/>
        <w:framePr w:w="3375" w:h="210" w:hRule="exact" w:wrap="auto" w:vAnchor="page" w:hAnchor="page" w:x="2179" w:y="930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Report generated by</w:t>
      </w:r>
    </w:p>
    <w:p w:rsidR="00364147" w:rsidRDefault="0067018F">
      <w:pPr>
        <w:pStyle w:val="Normal02"/>
        <w:framePr w:w="7195" w:h="210" w:hRule="exact" w:wrap="auto" w:vAnchor="page" w:hAnchor="page" w:x="5599" w:y="92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Ying Ding</w:t>
      </w:r>
    </w:p>
    <w:p w:rsidR="00364147" w:rsidRDefault="0067018F">
      <w:pPr>
        <w:pStyle w:val="Normal02"/>
        <w:framePr w:w="3375" w:h="210" w:hRule="exact" w:wrap="auto" w:vAnchor="page" w:hAnchor="page" w:x="2179" w:y="954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Group(s)</w:t>
      </w:r>
    </w:p>
    <w:p w:rsidR="00364147" w:rsidRDefault="0067018F">
      <w:pPr>
        <w:pStyle w:val="Normal02"/>
        <w:framePr w:w="7195" w:h="210" w:hRule="exact" w:wrap="auto" w:vAnchor="page" w:hAnchor="page" w:x="5599" w:y="953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1,2,3,4</w:t>
      </w:r>
    </w:p>
    <w:p w:rsidR="00364147" w:rsidRDefault="0067018F">
      <w:pPr>
        <w:pStyle w:val="Normal02"/>
        <w:framePr w:w="3375" w:h="210" w:hRule="exact" w:wrap="auto" w:vAnchor="page" w:hAnchor="page" w:x="2179" w:y="978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Subgroup(s)</w:t>
      </w:r>
    </w:p>
    <w:p w:rsidR="00364147" w:rsidRDefault="0067018F">
      <w:pPr>
        <w:pStyle w:val="Normal02"/>
        <w:framePr w:w="7195" w:h="210" w:hRule="exact" w:wrap="auto" w:vAnchor="page" w:hAnchor="page" w:x="5599" w:y="976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</w:t>
      </w:r>
    </w:p>
    <w:p w:rsidR="00364147" w:rsidRDefault="0067018F">
      <w:pPr>
        <w:pStyle w:val="Normal02"/>
        <w:framePr w:w="3375" w:h="210" w:hRule="exact" w:wrap="auto" w:vAnchor="page" w:hAnchor="page" w:x="2179" w:y="1001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Sex</w:t>
      </w:r>
    </w:p>
    <w:p w:rsidR="00364147" w:rsidRDefault="0067018F">
      <w:pPr>
        <w:pStyle w:val="Normal02"/>
        <w:framePr w:w="7195" w:h="210" w:hRule="exact" w:wrap="auto" w:vAnchor="page" w:hAnchor="page" w:x="5599" w:y="1000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Male,Female</w:t>
      </w:r>
    </w:p>
    <w:p w:rsidR="00364147" w:rsidRDefault="0067018F">
      <w:pPr>
        <w:pStyle w:val="Normal02"/>
        <w:spacing w:line="1" w:lineRule="auto"/>
      </w:pPr>
      <w:r>
        <w:br w:type="page"/>
      </w:r>
    </w:p>
    <w:p w:rsidR="00364147" w:rsidRDefault="0067018F">
      <w:pPr>
        <w:pStyle w:val="Normal02"/>
        <w:framePr w:w="4624" w:h="275" w:hRule="exact" w:wrap="auto" w:vAnchor="page" w:hAnchor="page" w:x="3600" w:y="253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症状</w:t>
      </w:r>
    </w:p>
    <w:p w:rsidR="00364147" w:rsidRDefault="0067018F">
      <w:pPr>
        <w:pStyle w:val="Normal02"/>
        <w:framePr w:w="1875" w:h="260" w:hRule="exact" w:wrap="auto" w:vAnchor="page" w:hAnchor="page" w:x="1774" w:y="251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组别</w:t>
      </w:r>
      <w:r>
        <w:rPr>
          <w:rFonts w:ascii="宋体" w:eastAsia="宋体" w:hAnsi="宋体"/>
          <w:b/>
          <w:color w:val="000000"/>
          <w:kern w:val="2"/>
          <w:sz w:val="17"/>
        </w:rPr>
        <w:t xml:space="preserve">            </w:t>
      </w:r>
    </w:p>
    <w:p w:rsidR="00364147" w:rsidRDefault="0067018F">
      <w:pPr>
        <w:pStyle w:val="Normal02"/>
        <w:framePr w:w="1365" w:h="493" w:hRule="exact" w:wrap="auto" w:vAnchor="page" w:hAnchor="page" w:x="1609" w:y="2474"/>
        <w:tabs>
          <w:tab w:val="left" w:pos="360"/>
          <w:tab w:val="left" w:pos="720"/>
          <w:tab w:val="left" w:pos="108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R(n=6)</w:t>
      </w:r>
    </w:p>
    <w:p w:rsidR="00364147" w:rsidRDefault="0067018F">
      <w:pPr>
        <w:pStyle w:val="Normal02"/>
        <w:framePr w:w="1365" w:h="442" w:hRule="exact" w:wrap="auto" w:vAnchor="page" w:hAnchor="page" w:x="1609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609" w:y="338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609" w:y="382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609" w:y="425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609" w:y="4685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609" w:y="511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609" w:y="554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0</w:t>
      </w:r>
    </w:p>
    <w:p w:rsidR="00364147" w:rsidRDefault="0067018F">
      <w:pPr>
        <w:pStyle w:val="Normal02"/>
        <w:framePr w:w="1365" w:h="442" w:hRule="exact" w:wrap="auto" w:vAnchor="page" w:hAnchor="page" w:x="1609" w:y="598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</w:t>
      </w:r>
    </w:p>
    <w:p w:rsidR="00364147" w:rsidRDefault="0067018F">
      <w:pPr>
        <w:pStyle w:val="Normal02"/>
        <w:framePr w:w="1365" w:h="442" w:hRule="exact" w:wrap="auto" w:vAnchor="page" w:hAnchor="page" w:x="1609" w:y="64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</w:t>
      </w:r>
    </w:p>
    <w:p w:rsidR="00364147" w:rsidRDefault="0067018F">
      <w:pPr>
        <w:pStyle w:val="Normal02"/>
        <w:framePr w:w="1365" w:h="442" w:hRule="exact" w:wrap="auto" w:vAnchor="page" w:hAnchor="page" w:x="1609" w:y="6845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color w:val="000000"/>
          <w:kern w:val="2"/>
          <w:sz w:val="17"/>
        </w:rPr>
        <w:sectPr w:rsidR="00364147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5840" w:h="12240" w:orient="landscape"/>
          <w:pgMar w:top="1440" w:right="1800" w:bottom="1440" w:left="1800" w:header="110" w:footer="110" w:gutter="0"/>
          <w:cols w:space="720"/>
        </w:sectPr>
      </w:pPr>
      <w:r>
        <w:rPr>
          <w:rFonts w:eastAsia="Times New Roman"/>
          <w:color w:val="000000"/>
          <w:kern w:val="2"/>
          <w:sz w:val="17"/>
        </w:rPr>
        <w:t xml:space="preserve"> 0</w:t>
      </w:r>
      <w:r>
        <w:rPr>
          <w:rFonts w:eastAsia="Times New Roman"/>
          <w:color w:val="000000"/>
          <w:kern w:val="2"/>
          <w:sz w:val="17"/>
        </w:rPr>
        <w:br w:type="page"/>
      </w:r>
    </w:p>
    <w:p w:rsidR="00283129" w:rsidRDefault="0067018F" w:rsidP="004138AD">
      <w:pPr>
        <w:pStyle w:val="NormalWeb1"/>
        <w:spacing w:line="240" w:lineRule="atLeast"/>
        <w:jc w:val="center"/>
        <w:rPr>
          <w:rFonts w:ascii="Times" w:hAnsi="Times" w:cs="Times"/>
          <w:color w:val="000000"/>
        </w:rPr>
      </w:pPr>
      <w:r w:rsidRPr="00283129">
        <w:rPr>
          <w:rFonts w:ascii="Times" w:hAnsi="Times" w:cs="Times" w:hint="eastAsia"/>
          <w:color w:val="000000"/>
        </w:rPr>
        <w:t>表</w:t>
      </w:r>
      <w:r w:rsidRPr="00283129">
        <w:rPr>
          <w:rFonts w:ascii="Times" w:hAnsi="Times" w:cs="Times" w:hint="eastAsia"/>
          <w:color w:val="000000"/>
        </w:rPr>
        <w:t>2</w:t>
      </w:r>
      <w:r w:rsidRPr="00283129">
        <w:rPr>
          <w:rFonts w:ascii="Times" w:hAnsi="Times" w:cs="Times" w:hint="eastAsia"/>
          <w:color w:val="000000"/>
        </w:rPr>
        <w:t>：</w:t>
      </w:r>
      <w:r w:rsidRPr="00C33173">
        <w:rPr>
          <w:rFonts w:ascii="Times" w:hAnsi="Times" w:cs="Times"/>
          <w:color w:val="000000"/>
        </w:rPr>
        <w:t>SD</w:t>
      </w:r>
      <w:r w:rsidRPr="00C33173">
        <w:rPr>
          <w:rFonts w:ascii="Times" w:hAnsi="Times" w:cs="Times" w:hint="eastAsia"/>
          <w:color w:val="000000"/>
        </w:rPr>
        <w:t>大鼠</w:t>
      </w:r>
      <w:r>
        <w:rPr>
          <w:rFonts w:ascii="Times" w:hAnsi="Times" w:cs="Times" w:hint="eastAsia"/>
          <w:color w:val="000000"/>
        </w:rPr>
        <w:t>灌胃</w:t>
      </w:r>
      <w:r w:rsidRPr="00C33173">
        <w:rPr>
          <w:rFonts w:ascii="Times" w:hAnsi="Times" w:cs="Times" w:hint="eastAsia"/>
          <w:color w:val="000000"/>
        </w:rPr>
        <w:t>给予</w:t>
      </w:r>
      <w:r>
        <w:rPr>
          <w:rFonts w:ascii="Times" w:hAnsi="Times" w:cs="Times"/>
          <w:color w:val="000000"/>
        </w:rPr>
        <w:t>WXSH0376 4</w:t>
      </w:r>
      <w:r>
        <w:rPr>
          <w:rFonts w:ascii="Times" w:hAnsi="Times" w:cs="Times"/>
          <w:color w:val="000000"/>
        </w:rPr>
        <w:t>周</w:t>
      </w:r>
      <w:r w:rsidRPr="00C33173">
        <w:rPr>
          <w:rFonts w:ascii="Times" w:hAnsi="Times" w:cs="Times" w:hint="eastAsia"/>
          <w:color w:val="000000"/>
        </w:rPr>
        <w:t>重复给药毒性试验</w:t>
      </w:r>
    </w:p>
    <w:p w:rsidR="00C22540" w:rsidRPr="00283129" w:rsidRDefault="0067018F" w:rsidP="00283129">
      <w:pPr>
        <w:pStyle w:val="NormalWeb1"/>
        <w:spacing w:line="240" w:lineRule="atLeast"/>
        <w:jc w:val="center"/>
        <w:rPr>
          <w:rFonts w:ascii="Times" w:hAnsi="Times" w:cs="Times"/>
          <w:color w:val="000000"/>
        </w:rPr>
        <w:sectPr w:rsidR="00C22540" w:rsidRPr="00283129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283129">
        <w:rPr>
          <w:rFonts w:ascii="Times" w:hAnsi="Times" w:cs="Times" w:hint="eastAsia"/>
          <w:color w:val="000000"/>
        </w:rPr>
        <w:t>体重</w:t>
      </w:r>
      <w:r>
        <w:rPr>
          <w:rFonts w:ascii="Times" w:hAnsi="Times" w:cs="Times" w:hint="eastAsia"/>
          <w:color w:val="000000"/>
        </w:rPr>
        <w:t>（</w:t>
      </w:r>
      <w:r>
        <w:rPr>
          <w:rFonts w:ascii="Times" w:hAnsi="Times" w:cs="Times" w:hint="eastAsia"/>
          <w:color w:val="000000"/>
        </w:rPr>
        <w:t>g</w:t>
      </w:r>
      <w:r>
        <w:rPr>
          <w:rFonts w:ascii="Times" w:hAnsi="Times" w:cs="Times" w:hint="eastAsia"/>
          <w:color w:val="000000"/>
        </w:rPr>
        <w:t>）</w:t>
      </w:r>
      <w:r>
        <w:rPr>
          <w:rFonts w:ascii="Times" w:hAnsi="Times" w:cs="Times" w:hint="eastAsia"/>
          <w:color w:val="000000"/>
        </w:rPr>
        <w:t>测定结果</w:t>
      </w:r>
      <w:r>
        <w:rPr>
          <w:rFonts w:ascii="Times" w:hAnsi="Times" w:cs="Times" w:hint="eastAsia"/>
          <w:color w:val="000000"/>
        </w:rPr>
        <w:t>统计汇总</w:t>
      </w:r>
    </w:p>
    <w:p w:rsidR="00364147" w:rsidRDefault="0067018F">
      <w:pPr>
        <w:pStyle w:val="Normal04"/>
        <w:framePr w:w="9186" w:h="226" w:hRule="exact" w:wrap="auto" w:vAnchor="page" w:hAnchor="page" w:x="1338" w:y="143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jc w:val="center"/>
        <w:rPr>
          <w:b/>
          <w:color w:val="000000"/>
          <w:kern w:val="2"/>
          <w:sz w:val="19"/>
        </w:rPr>
      </w:pPr>
      <w:r>
        <w:pict>
          <v:line id="_x0000_s3229" style="position:absolute;left:0;text-align:left;z-index:-251645952;mso-position-horizontal-relative:page;mso-position-vertical-relative:page" from="69.15pt,113.6pt" to="527.45pt,113.6pt" o:allowincell="f">
            <w10:wrap anchorx="page" anchory="page"/>
          </v:line>
        </w:pict>
      </w:r>
      <w:r>
        <w:pict>
          <v:line id="_x0000_s3228" style="position:absolute;left:0;text-align:left;z-index:-251644928;mso-position-horizontal-relative:page;mso-position-vertical-relative:page" from="67.65pt,145.85pt" to="527.45pt,145.85pt" o:allowincell="f">
            <w10:wrap anchorx="page" anchory="page"/>
          </v:line>
        </w:pict>
      </w:r>
      <w:r>
        <w:pict>
          <v:line id="_x0000_s3227" style="position:absolute;left:0;text-align:left;z-index:-251643904;mso-position-horizontal-relative:page;mso-position-vertical-relative:page" from="69.15pt,632.2pt" to="525.2pt,632.2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Body Weight  Summary Report</w:t>
      </w:r>
    </w:p>
    <w:p w:rsidR="00364147" w:rsidRDefault="0067018F">
      <w:pPr>
        <w:pStyle w:val="Normal04"/>
        <w:framePr w:w="9400" w:h="285" w:hRule="exact" w:wrap="auto" w:vAnchor="page" w:hAnchor="page" w:x="1353" w:y="186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 xml:space="preserve"> 体重(g)测定结果统计汇总</w:t>
      </w:r>
      <w:r>
        <w:rPr>
          <w:rFonts w:ascii="宋体" w:eastAsia="宋体" w:hAnsi="宋体"/>
          <w:color w:val="000000"/>
          <w:kern w:val="2"/>
          <w:sz w:val="19"/>
        </w:rPr>
        <w:t xml:space="preserve"> </w:t>
      </w:r>
      <w:r>
        <w:rPr>
          <w:rFonts w:ascii="宋体" w:eastAsia="宋体" w:hAnsi="宋体"/>
          <w:color w:val="000000"/>
          <w:kern w:val="2"/>
          <w:sz w:val="19"/>
        </w:rPr>
        <w:t>（</w:t>
      </w:r>
      <w:r>
        <w:rPr>
          <w:rFonts w:eastAsia="Times New Roman"/>
          <w:color w:val="000000"/>
          <w:kern w:val="2"/>
          <w:sz w:val="19"/>
        </w:rPr>
        <w:t>mean</w:t>
      </w:r>
      <w:r>
        <w:rPr>
          <w:rFonts w:ascii="宋体" w:eastAsia="宋体" w:hAnsi="宋体"/>
          <w:color w:val="000000"/>
          <w:kern w:val="2"/>
          <w:sz w:val="19"/>
        </w:rPr>
        <w:t>±</w:t>
      </w:r>
      <w:r>
        <w:rPr>
          <w:rFonts w:eastAsia="Times New Roman"/>
          <w:color w:val="000000"/>
          <w:kern w:val="2"/>
          <w:sz w:val="19"/>
        </w:rPr>
        <w:t>SD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eastAsia="Times New Roman"/>
          <w:color w:val="000000"/>
          <w:kern w:val="2"/>
          <w:sz w:val="19"/>
        </w:rPr>
        <w:t xml:space="preserve">Females </w:t>
      </w:r>
      <w:r>
        <w:rPr>
          <w:rFonts w:ascii="宋体" w:eastAsia="宋体" w:hAnsi="宋体"/>
          <w:color w:val="000000"/>
          <w:kern w:val="2"/>
          <w:sz w:val="19"/>
        </w:rPr>
        <w:t>雌性</w:t>
      </w:r>
    </w:p>
    <w:p w:rsidR="00364147" w:rsidRDefault="0067018F">
      <w:pPr>
        <w:pStyle w:val="Normal04"/>
        <w:framePr w:w="975" w:h="555" w:hRule="exact" w:wrap="auto" w:vAnchor="page" w:hAnchor="page" w:x="1398" w:y="2332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检测</w:t>
      </w:r>
    </w:p>
    <w:p w:rsidR="00364147" w:rsidRDefault="0067018F">
      <w:pPr>
        <w:pStyle w:val="Normal04"/>
        <w:framePr w:w="975" w:h="555" w:hRule="exact" w:wrap="auto" w:vAnchor="page" w:hAnchor="page" w:x="1398" w:y="2332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日期</w:t>
      </w:r>
      <w:r>
        <w:rPr>
          <w:rFonts w:ascii="宋体" w:eastAsia="宋体" w:hAnsi="宋体"/>
          <w:b/>
          <w:color w:val="000000"/>
          <w:kern w:val="2"/>
          <w:sz w:val="17"/>
        </w:rPr>
        <w:t xml:space="preserve"> </w:t>
      </w:r>
    </w:p>
    <w:p w:rsidR="00364147" w:rsidRDefault="0067018F">
      <w:pPr>
        <w:pStyle w:val="Normal04"/>
        <w:framePr w:w="2058" w:h="555" w:hRule="exact" w:wrap="auto" w:vAnchor="page" w:hAnchor="page" w:x="2298" w:y="2376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溶媒对照组</w:t>
      </w:r>
    </w:p>
    <w:p w:rsidR="00364147" w:rsidRDefault="0067018F">
      <w:pPr>
        <w:pStyle w:val="Normal04"/>
        <w:framePr w:w="2058" w:h="555" w:hRule="exact" w:wrap="auto" w:vAnchor="page" w:hAnchor="page" w:x="4356" w:y="2376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7"/>
        </w:rPr>
        <w:t>低剂量组</w:t>
      </w:r>
    </w:p>
    <w:p w:rsidR="00364147" w:rsidRDefault="0067018F">
      <w:pPr>
        <w:pStyle w:val="Normal04"/>
        <w:framePr w:w="2058" w:h="555" w:hRule="exact" w:wrap="auto" w:vAnchor="page" w:hAnchor="page" w:x="6414" w:y="2376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7"/>
        </w:rPr>
        <w:t>中剂量组</w:t>
      </w:r>
    </w:p>
    <w:p w:rsidR="00364147" w:rsidRDefault="0067018F">
      <w:pPr>
        <w:pStyle w:val="Normal04"/>
        <w:framePr w:w="2058" w:h="555" w:hRule="exact" w:wrap="auto" w:vAnchor="page" w:hAnchor="page" w:x="8472" w:y="2376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7"/>
        </w:rPr>
        <w:t>高剂量组</w:t>
      </w:r>
    </w:p>
    <w:p w:rsidR="00364147" w:rsidRDefault="0067018F">
      <w:pPr>
        <w:pStyle w:val="Normal04"/>
        <w:framePr w:w="915" w:h="510" w:hRule="exact" w:wrap="auto" w:vAnchor="page" w:hAnchor="page" w:x="1383" w:y="29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P5</w:t>
      </w:r>
    </w:p>
    <w:p w:rsidR="00364147" w:rsidRDefault="0067018F">
      <w:pPr>
        <w:pStyle w:val="Normal04"/>
        <w:framePr w:w="2058" w:h="510" w:hRule="exact" w:wrap="auto" w:vAnchor="page" w:hAnchor="page" w:x="2298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181.78±5.725     </w:t>
      </w:r>
    </w:p>
    <w:p w:rsidR="00364147" w:rsidRDefault="0067018F">
      <w:pPr>
        <w:pStyle w:val="Normal04"/>
        <w:framePr w:w="2058" w:h="510" w:hRule="exact" w:wrap="auto" w:vAnchor="page" w:hAnchor="page" w:x="2298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4356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184.56±5.892     </w:t>
      </w:r>
    </w:p>
    <w:p w:rsidR="00364147" w:rsidRDefault="0067018F">
      <w:pPr>
        <w:pStyle w:val="Normal04"/>
        <w:framePr w:w="2058" w:h="510" w:hRule="exact" w:wrap="auto" w:vAnchor="page" w:hAnchor="page" w:x="4356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6414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181.71±6.331     </w:t>
      </w:r>
    </w:p>
    <w:p w:rsidR="00364147" w:rsidRDefault="0067018F">
      <w:pPr>
        <w:pStyle w:val="Normal04"/>
        <w:framePr w:w="2058" w:h="510" w:hRule="exact" w:wrap="auto" w:vAnchor="page" w:hAnchor="page" w:x="6414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8472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181.74±6.083     </w:t>
      </w:r>
    </w:p>
    <w:p w:rsidR="00364147" w:rsidRDefault="0067018F">
      <w:pPr>
        <w:pStyle w:val="Normal04"/>
        <w:framePr w:w="2058" w:h="510" w:hRule="exact" w:wrap="auto" w:vAnchor="page" w:hAnchor="page" w:x="8472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915" w:h="510" w:hRule="exact" w:wrap="auto" w:vAnchor="page" w:hAnchor="page" w:x="1383" w:y="3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D3</w:t>
      </w:r>
    </w:p>
    <w:p w:rsidR="00364147" w:rsidRDefault="0067018F">
      <w:pPr>
        <w:pStyle w:val="Normal04"/>
        <w:framePr w:w="2058" w:h="510" w:hRule="exact" w:wrap="auto" w:vAnchor="page" w:hAnchor="page" w:x="2298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199.30±8.838     </w:t>
      </w:r>
    </w:p>
    <w:p w:rsidR="00364147" w:rsidRDefault="0067018F">
      <w:pPr>
        <w:pStyle w:val="Normal04"/>
        <w:framePr w:w="2058" w:h="510" w:hRule="exact" w:wrap="auto" w:vAnchor="page" w:hAnchor="page" w:x="2298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4356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205.01±8.721     </w:t>
      </w:r>
    </w:p>
    <w:p w:rsidR="00364147" w:rsidRDefault="0067018F">
      <w:pPr>
        <w:pStyle w:val="Normal04"/>
        <w:framePr w:w="2058" w:h="510" w:hRule="exact" w:wrap="auto" w:vAnchor="page" w:hAnchor="page" w:x="4356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6414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200.15±6.012     </w:t>
      </w:r>
    </w:p>
    <w:p w:rsidR="00364147" w:rsidRDefault="0067018F">
      <w:pPr>
        <w:pStyle w:val="Normal04"/>
        <w:framePr w:w="2058" w:h="510" w:hRule="exact" w:wrap="auto" w:vAnchor="page" w:hAnchor="page" w:x="6414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8472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197.56±9.426     </w:t>
      </w:r>
    </w:p>
    <w:p w:rsidR="00364147" w:rsidRDefault="0067018F">
      <w:pPr>
        <w:pStyle w:val="Normal04"/>
        <w:framePr w:w="2058" w:h="510" w:hRule="exact" w:wrap="auto" w:vAnchor="page" w:hAnchor="page" w:x="8472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915" w:h="510" w:hRule="exact" w:wrap="auto" w:vAnchor="page" w:hAnchor="page" w:x="1383" w:y="39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D7</w:t>
      </w:r>
    </w:p>
    <w:p w:rsidR="00364147" w:rsidRDefault="0067018F">
      <w:pPr>
        <w:pStyle w:val="Normal04"/>
        <w:framePr w:w="2058" w:h="510" w:hRule="exact" w:wrap="auto" w:vAnchor="page" w:hAnchor="page" w:x="2298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212.42±</w:t>
      </w:r>
      <w:r>
        <w:rPr>
          <w:rFonts w:eastAsia="Times New Roman"/>
          <w:color w:val="000000"/>
          <w:kern w:val="2"/>
          <w:sz w:val="17"/>
        </w:rPr>
        <w:t xml:space="preserve">11.891     </w:t>
      </w:r>
    </w:p>
    <w:p w:rsidR="00364147" w:rsidRDefault="0067018F">
      <w:pPr>
        <w:pStyle w:val="Normal04"/>
        <w:framePr w:w="2058" w:h="510" w:hRule="exact" w:wrap="auto" w:vAnchor="page" w:hAnchor="page" w:x="2298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4356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222.22±10.813     </w:t>
      </w:r>
    </w:p>
    <w:p w:rsidR="00364147" w:rsidRDefault="0067018F">
      <w:pPr>
        <w:pStyle w:val="Normal04"/>
        <w:framePr w:w="2058" w:h="510" w:hRule="exact" w:wrap="auto" w:vAnchor="page" w:hAnchor="page" w:x="4356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n=14</w:t>
      </w:r>
    </w:p>
    <w:p w:rsidR="00364147" w:rsidRDefault="0067018F">
      <w:pPr>
        <w:pStyle w:val="Normal04"/>
        <w:framePr w:w="2058" w:h="510" w:hRule="exact" w:wrap="auto" w:vAnchor="page" w:hAnchor="page" w:x="6414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217.83±8.151     </w:t>
      </w:r>
    </w:p>
    <w:p w:rsidR="00364147" w:rsidRDefault="0067018F">
      <w:pPr>
        <w:pStyle w:val="Normal04"/>
        <w:framePr w:w="2058" w:h="510" w:hRule="exact" w:wrap="auto" w:vAnchor="page" w:hAnchor="page" w:x="6414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8472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215.89±11.714     </w:t>
      </w:r>
    </w:p>
    <w:p w:rsidR="00364147" w:rsidRDefault="0067018F">
      <w:pPr>
        <w:pStyle w:val="Normal04"/>
        <w:framePr w:w="2058" w:h="510" w:hRule="exact" w:wrap="auto" w:vAnchor="page" w:hAnchor="page" w:x="8472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915" w:h="510" w:hRule="exact" w:wrap="auto" w:vAnchor="page" w:hAnchor="page" w:x="1383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D10</w:t>
      </w:r>
    </w:p>
    <w:p w:rsidR="00364147" w:rsidRDefault="0067018F">
      <w:pPr>
        <w:pStyle w:val="Normal04"/>
        <w:framePr w:w="2058" w:h="510" w:hRule="exact" w:wrap="auto" w:vAnchor="page" w:hAnchor="page" w:x="2298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223.29±13.476     </w:t>
      </w:r>
    </w:p>
    <w:p w:rsidR="00364147" w:rsidRDefault="0067018F">
      <w:pPr>
        <w:pStyle w:val="Normal04"/>
        <w:framePr w:w="2058" w:h="510" w:hRule="exact" w:wrap="auto" w:vAnchor="page" w:hAnchor="page" w:x="2298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4356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235.33*D±11.173     </w:t>
      </w:r>
    </w:p>
    <w:p w:rsidR="00364147" w:rsidRDefault="0067018F">
      <w:pPr>
        <w:pStyle w:val="Normal04"/>
        <w:framePr w:w="2058" w:h="510" w:hRule="exact" w:wrap="auto" w:vAnchor="page" w:hAnchor="page" w:x="4356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n=14</w:t>
      </w:r>
    </w:p>
    <w:p w:rsidR="00364147" w:rsidRDefault="0067018F">
      <w:pPr>
        <w:pStyle w:val="Normal04"/>
        <w:framePr w:w="2058" w:h="510" w:hRule="exact" w:wrap="auto" w:vAnchor="page" w:hAnchor="page" w:x="6414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224.22±9.329     </w:t>
      </w:r>
    </w:p>
    <w:p w:rsidR="00364147" w:rsidRDefault="0067018F">
      <w:pPr>
        <w:pStyle w:val="Normal04"/>
        <w:framePr w:w="2058" w:h="510" w:hRule="exact" w:wrap="auto" w:vAnchor="page" w:hAnchor="page" w:x="6414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8472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224.43±12.837     </w:t>
      </w:r>
    </w:p>
    <w:p w:rsidR="00364147" w:rsidRDefault="0067018F">
      <w:pPr>
        <w:pStyle w:val="Normal04"/>
        <w:framePr w:w="2058" w:h="510" w:hRule="exact" w:wrap="auto" w:vAnchor="page" w:hAnchor="page" w:x="8472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915" w:h="510" w:hRule="exact" w:wrap="auto" w:vAnchor="page" w:hAnchor="page" w:x="1383" w:y="49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D14</w:t>
      </w:r>
    </w:p>
    <w:p w:rsidR="00364147" w:rsidRDefault="0067018F">
      <w:pPr>
        <w:pStyle w:val="Normal04"/>
        <w:framePr w:w="2058" w:h="510" w:hRule="exact" w:wrap="auto" w:vAnchor="page" w:hAnchor="page" w:x="2298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230.51±14.148     </w:t>
      </w:r>
    </w:p>
    <w:p w:rsidR="00364147" w:rsidRDefault="0067018F">
      <w:pPr>
        <w:pStyle w:val="Normal04"/>
        <w:framePr w:w="2058" w:h="510" w:hRule="exact" w:wrap="auto" w:vAnchor="page" w:hAnchor="page" w:x="2298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4356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242.11±13.353     </w:t>
      </w:r>
    </w:p>
    <w:p w:rsidR="00364147" w:rsidRDefault="0067018F">
      <w:pPr>
        <w:pStyle w:val="Normal04"/>
        <w:framePr w:w="2058" w:h="510" w:hRule="exact" w:wrap="auto" w:vAnchor="page" w:hAnchor="page" w:x="4356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n=14</w:t>
      </w:r>
    </w:p>
    <w:p w:rsidR="00364147" w:rsidRDefault="0067018F">
      <w:pPr>
        <w:pStyle w:val="Normal04"/>
        <w:framePr w:w="2058" w:h="510" w:hRule="exact" w:wrap="auto" w:vAnchor="page" w:hAnchor="page" w:x="6414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233.09±10.</w:t>
      </w:r>
      <w:r>
        <w:rPr>
          <w:rFonts w:eastAsia="Times New Roman"/>
          <w:color w:val="000000"/>
          <w:kern w:val="2"/>
          <w:sz w:val="17"/>
        </w:rPr>
        <w:t xml:space="preserve">071     </w:t>
      </w:r>
    </w:p>
    <w:p w:rsidR="00364147" w:rsidRDefault="0067018F">
      <w:pPr>
        <w:pStyle w:val="Normal04"/>
        <w:framePr w:w="2058" w:h="510" w:hRule="exact" w:wrap="auto" w:vAnchor="page" w:hAnchor="page" w:x="6414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8472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231.55±14.125     </w:t>
      </w:r>
    </w:p>
    <w:p w:rsidR="00364147" w:rsidRDefault="0067018F">
      <w:pPr>
        <w:pStyle w:val="Normal04"/>
        <w:framePr w:w="2058" w:h="510" w:hRule="exact" w:wrap="auto" w:vAnchor="page" w:hAnchor="page" w:x="8472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915" w:h="510" w:hRule="exact" w:wrap="auto" w:vAnchor="page" w:hAnchor="page" w:x="1383" w:y="5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D17</w:t>
      </w:r>
    </w:p>
    <w:p w:rsidR="00364147" w:rsidRDefault="0067018F">
      <w:pPr>
        <w:pStyle w:val="Normal04"/>
        <w:framePr w:w="2058" w:h="510" w:hRule="exact" w:wrap="auto" w:vAnchor="page" w:hAnchor="page" w:x="2298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238.34±15.457     </w:t>
      </w:r>
    </w:p>
    <w:p w:rsidR="00364147" w:rsidRDefault="0067018F">
      <w:pPr>
        <w:pStyle w:val="Normal04"/>
        <w:framePr w:w="2058" w:h="510" w:hRule="exact" w:wrap="auto" w:vAnchor="page" w:hAnchor="page" w:x="2298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4356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248.56±13.350     </w:t>
      </w:r>
    </w:p>
    <w:p w:rsidR="00364147" w:rsidRDefault="0067018F">
      <w:pPr>
        <w:pStyle w:val="Normal04"/>
        <w:framePr w:w="2058" w:h="510" w:hRule="exact" w:wrap="auto" w:vAnchor="page" w:hAnchor="page" w:x="4356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n=14</w:t>
      </w:r>
    </w:p>
    <w:p w:rsidR="00364147" w:rsidRDefault="0067018F">
      <w:pPr>
        <w:pStyle w:val="Normal04"/>
        <w:framePr w:w="2058" w:h="510" w:hRule="exact" w:wrap="auto" w:vAnchor="page" w:hAnchor="page" w:x="6414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236.94±11.059     </w:t>
      </w:r>
    </w:p>
    <w:p w:rsidR="00364147" w:rsidRDefault="0067018F">
      <w:pPr>
        <w:pStyle w:val="Normal04"/>
        <w:framePr w:w="2058" w:h="510" w:hRule="exact" w:wrap="auto" w:vAnchor="page" w:hAnchor="page" w:x="6414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8472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237.53±17.913     </w:t>
      </w:r>
    </w:p>
    <w:p w:rsidR="00364147" w:rsidRDefault="0067018F">
      <w:pPr>
        <w:pStyle w:val="Normal04"/>
        <w:framePr w:w="2058" w:h="510" w:hRule="exact" w:wrap="auto" w:vAnchor="page" w:hAnchor="page" w:x="8472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915" w:h="510" w:hRule="exact" w:wrap="auto" w:vAnchor="page" w:hAnchor="page" w:x="1383" w:y="59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D21</w:t>
      </w:r>
    </w:p>
    <w:p w:rsidR="00364147" w:rsidRDefault="0067018F">
      <w:pPr>
        <w:pStyle w:val="Normal04"/>
        <w:framePr w:w="2058" w:h="510" w:hRule="exact" w:wrap="auto" w:vAnchor="page" w:hAnchor="page" w:x="2298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247.49±16.517     </w:t>
      </w:r>
    </w:p>
    <w:p w:rsidR="00364147" w:rsidRDefault="0067018F">
      <w:pPr>
        <w:pStyle w:val="Normal04"/>
        <w:framePr w:w="2058" w:h="510" w:hRule="exact" w:wrap="auto" w:vAnchor="page" w:hAnchor="page" w:x="2298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4356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258.73±14.884     </w:t>
      </w:r>
    </w:p>
    <w:p w:rsidR="00364147" w:rsidRDefault="0067018F">
      <w:pPr>
        <w:pStyle w:val="Normal04"/>
        <w:framePr w:w="2058" w:h="510" w:hRule="exact" w:wrap="auto" w:vAnchor="page" w:hAnchor="page" w:x="4356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n=14</w:t>
      </w:r>
    </w:p>
    <w:p w:rsidR="00364147" w:rsidRDefault="0067018F">
      <w:pPr>
        <w:pStyle w:val="Normal04"/>
        <w:framePr w:w="2058" w:h="510" w:hRule="exact" w:wrap="auto" w:vAnchor="page" w:hAnchor="page" w:x="6414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246.43±10.431     </w:t>
      </w:r>
    </w:p>
    <w:p w:rsidR="00364147" w:rsidRDefault="0067018F">
      <w:pPr>
        <w:pStyle w:val="Normal04"/>
        <w:framePr w:w="2058" w:h="510" w:hRule="exact" w:wrap="auto" w:vAnchor="page" w:hAnchor="page" w:x="6414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8472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245.13±18.629     </w:t>
      </w:r>
    </w:p>
    <w:p w:rsidR="00364147" w:rsidRDefault="0067018F">
      <w:pPr>
        <w:pStyle w:val="Normal04"/>
        <w:framePr w:w="2058" w:h="510" w:hRule="exact" w:wrap="auto" w:vAnchor="page" w:hAnchor="page" w:x="8472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915" w:h="510" w:hRule="exact" w:wrap="auto" w:vAnchor="page" w:hAnchor="page" w:x="1383" w:y="6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D24</w:t>
      </w:r>
    </w:p>
    <w:p w:rsidR="00364147" w:rsidRDefault="0067018F">
      <w:pPr>
        <w:pStyle w:val="Normal04"/>
        <w:framePr w:w="2058" w:h="510" w:hRule="exact" w:wrap="auto" w:vAnchor="page" w:hAnchor="page" w:x="2298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253.50±18.</w:t>
      </w:r>
      <w:r>
        <w:rPr>
          <w:rFonts w:eastAsia="Times New Roman"/>
          <w:color w:val="000000"/>
          <w:kern w:val="2"/>
          <w:sz w:val="17"/>
        </w:rPr>
        <w:t xml:space="preserve">309     </w:t>
      </w:r>
    </w:p>
    <w:p w:rsidR="00364147" w:rsidRDefault="0067018F">
      <w:pPr>
        <w:pStyle w:val="Normal04"/>
        <w:framePr w:w="2058" w:h="510" w:hRule="exact" w:wrap="auto" w:vAnchor="page" w:hAnchor="page" w:x="2298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4356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266.37±17.439     </w:t>
      </w:r>
    </w:p>
    <w:p w:rsidR="00364147" w:rsidRDefault="0067018F">
      <w:pPr>
        <w:pStyle w:val="Normal04"/>
        <w:framePr w:w="2058" w:h="510" w:hRule="exact" w:wrap="auto" w:vAnchor="page" w:hAnchor="page" w:x="4356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n=14</w:t>
      </w:r>
    </w:p>
    <w:p w:rsidR="00364147" w:rsidRDefault="0067018F">
      <w:pPr>
        <w:pStyle w:val="Normal04"/>
        <w:framePr w:w="2058" w:h="510" w:hRule="exact" w:wrap="auto" w:vAnchor="page" w:hAnchor="page" w:x="6414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253.91±9.210     </w:t>
      </w:r>
    </w:p>
    <w:p w:rsidR="00364147" w:rsidRDefault="0067018F">
      <w:pPr>
        <w:pStyle w:val="Normal04"/>
        <w:framePr w:w="2058" w:h="510" w:hRule="exact" w:wrap="auto" w:vAnchor="page" w:hAnchor="page" w:x="6414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8472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251.39±18.333     </w:t>
      </w:r>
    </w:p>
    <w:p w:rsidR="00364147" w:rsidRDefault="0067018F">
      <w:pPr>
        <w:pStyle w:val="Normal04"/>
        <w:framePr w:w="2058" w:h="510" w:hRule="exact" w:wrap="auto" w:vAnchor="page" w:hAnchor="page" w:x="8472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915" w:h="510" w:hRule="exact" w:wrap="auto" w:vAnchor="page" w:hAnchor="page" w:x="1383" w:y="69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D28</w:t>
      </w:r>
    </w:p>
    <w:p w:rsidR="00364147" w:rsidRDefault="0067018F">
      <w:pPr>
        <w:pStyle w:val="Normal04"/>
        <w:framePr w:w="2058" w:h="510" w:hRule="exact" w:wrap="auto" w:vAnchor="page" w:hAnchor="page" w:x="2298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262.44±19.516     </w:t>
      </w:r>
    </w:p>
    <w:p w:rsidR="00364147" w:rsidRDefault="0067018F">
      <w:pPr>
        <w:pStyle w:val="Normal04"/>
        <w:framePr w:w="2058" w:h="510" w:hRule="exact" w:wrap="auto" w:vAnchor="page" w:hAnchor="page" w:x="2298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4356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271.56±21.634     </w:t>
      </w:r>
    </w:p>
    <w:p w:rsidR="00364147" w:rsidRDefault="0067018F">
      <w:pPr>
        <w:pStyle w:val="Normal04"/>
        <w:framePr w:w="2058" w:h="510" w:hRule="exact" w:wrap="auto" w:vAnchor="page" w:hAnchor="page" w:x="4356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n=14</w:t>
      </w:r>
    </w:p>
    <w:p w:rsidR="00364147" w:rsidRDefault="0067018F">
      <w:pPr>
        <w:pStyle w:val="Normal04"/>
        <w:framePr w:w="2058" w:h="510" w:hRule="exact" w:wrap="auto" w:vAnchor="page" w:hAnchor="page" w:x="6414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263.45±17.475     </w:t>
      </w:r>
    </w:p>
    <w:p w:rsidR="00364147" w:rsidRDefault="0067018F">
      <w:pPr>
        <w:pStyle w:val="Normal04"/>
        <w:framePr w:w="2058" w:h="510" w:hRule="exact" w:wrap="auto" w:vAnchor="page" w:hAnchor="page" w:x="6414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8472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259.37±25.654     </w:t>
      </w:r>
    </w:p>
    <w:p w:rsidR="00364147" w:rsidRDefault="0067018F">
      <w:pPr>
        <w:pStyle w:val="Normal04"/>
        <w:framePr w:w="2058" w:h="510" w:hRule="exact" w:wrap="auto" w:vAnchor="page" w:hAnchor="page" w:x="8472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915" w:h="510" w:hRule="exact" w:wrap="auto" w:vAnchor="page" w:hAnchor="page" w:x="1383" w:y="7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R7</w:t>
      </w:r>
    </w:p>
    <w:p w:rsidR="00364147" w:rsidRDefault="0067018F">
      <w:pPr>
        <w:pStyle w:val="Normal04"/>
        <w:framePr w:w="2058" w:h="510" w:hRule="exact" w:wrap="auto" w:vAnchor="page" w:hAnchor="page" w:x="2298" w:y="7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267.32±21.815     </w:t>
      </w:r>
    </w:p>
    <w:p w:rsidR="00364147" w:rsidRDefault="0067018F">
      <w:pPr>
        <w:pStyle w:val="Normal04"/>
        <w:framePr w:w="2058" w:h="510" w:hRule="exact" w:wrap="auto" w:vAnchor="page" w:hAnchor="page" w:x="2298" w:y="7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2058" w:h="510" w:hRule="exact" w:wrap="auto" w:vAnchor="page" w:hAnchor="page" w:x="4356" w:y="7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282.88±19.160     </w:t>
      </w:r>
    </w:p>
    <w:p w:rsidR="00364147" w:rsidRDefault="0067018F">
      <w:pPr>
        <w:pStyle w:val="Normal04"/>
        <w:framePr w:w="2058" w:h="510" w:hRule="exact" w:wrap="auto" w:vAnchor="page" w:hAnchor="page" w:x="4356" w:y="7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2058" w:h="510" w:hRule="exact" w:wrap="auto" w:vAnchor="page" w:hAnchor="page" w:x="6414" w:y="7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270.46±8.290     </w:t>
      </w:r>
    </w:p>
    <w:p w:rsidR="00364147" w:rsidRDefault="0067018F">
      <w:pPr>
        <w:pStyle w:val="Normal04"/>
        <w:framePr w:w="2058" w:h="510" w:hRule="exact" w:wrap="auto" w:vAnchor="page" w:hAnchor="page" w:x="6414" w:y="7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2058" w:h="510" w:hRule="exact" w:wrap="auto" w:vAnchor="page" w:hAnchor="page" w:x="8472" w:y="7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264.18±24.382     </w:t>
      </w:r>
    </w:p>
    <w:p w:rsidR="00364147" w:rsidRDefault="0067018F">
      <w:pPr>
        <w:pStyle w:val="Normal04"/>
        <w:framePr w:w="2058" w:h="510" w:hRule="exact" w:wrap="auto" w:vAnchor="page" w:hAnchor="page" w:x="8472" w:y="7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915" w:h="510" w:hRule="exact" w:wrap="auto" w:vAnchor="page" w:hAnchor="page" w:x="1383" w:y="79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R14</w:t>
      </w:r>
    </w:p>
    <w:p w:rsidR="00364147" w:rsidRDefault="0067018F">
      <w:pPr>
        <w:pStyle w:val="Normal04"/>
        <w:framePr w:w="2058" w:h="510" w:hRule="exact" w:wrap="auto" w:vAnchor="page" w:hAnchor="page" w:x="2298" w:y="7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270.64±20.628     </w:t>
      </w:r>
    </w:p>
    <w:p w:rsidR="00364147" w:rsidRDefault="0067018F">
      <w:pPr>
        <w:pStyle w:val="Normal04"/>
        <w:framePr w:w="2058" w:h="510" w:hRule="exact" w:wrap="auto" w:vAnchor="page" w:hAnchor="page" w:x="2298" w:y="7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2058" w:h="510" w:hRule="exact" w:wrap="auto" w:vAnchor="page" w:hAnchor="page" w:x="4356" w:y="7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296.24±21.254     </w:t>
      </w:r>
    </w:p>
    <w:p w:rsidR="00364147" w:rsidRDefault="0067018F">
      <w:pPr>
        <w:pStyle w:val="Normal04"/>
        <w:framePr w:w="2058" w:h="510" w:hRule="exact" w:wrap="auto" w:vAnchor="page" w:hAnchor="page" w:x="4356" w:y="7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2058" w:h="510" w:hRule="exact" w:wrap="auto" w:vAnchor="page" w:hAnchor="page" w:x="6414" w:y="7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274.10±10.393     </w:t>
      </w:r>
    </w:p>
    <w:p w:rsidR="00364147" w:rsidRDefault="0067018F">
      <w:pPr>
        <w:pStyle w:val="Normal04"/>
        <w:framePr w:w="2058" w:h="510" w:hRule="exact" w:wrap="auto" w:vAnchor="page" w:hAnchor="page" w:x="6414" w:y="7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2058" w:h="510" w:hRule="exact" w:wrap="auto" w:vAnchor="page" w:hAnchor="page" w:x="8472" w:y="7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267.14±29.297     </w:t>
      </w:r>
    </w:p>
    <w:p w:rsidR="00364147" w:rsidRDefault="0067018F">
      <w:pPr>
        <w:pStyle w:val="Normal04"/>
        <w:framePr w:w="2058" w:h="510" w:hRule="exact" w:wrap="auto" w:vAnchor="page" w:hAnchor="page" w:x="8472" w:y="7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915" w:h="510" w:hRule="exact" w:wrap="auto" w:vAnchor="page" w:hAnchor="page" w:x="1383" w:y="8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R21</w:t>
      </w:r>
    </w:p>
    <w:p w:rsidR="00364147" w:rsidRDefault="0067018F">
      <w:pPr>
        <w:pStyle w:val="Normal04"/>
        <w:framePr w:w="2058" w:h="510" w:hRule="exact" w:wrap="auto" w:vAnchor="page" w:hAnchor="page" w:x="2298" w:y="8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278.80±26.096     </w:t>
      </w:r>
    </w:p>
    <w:p w:rsidR="00364147" w:rsidRDefault="0067018F">
      <w:pPr>
        <w:pStyle w:val="Normal04"/>
        <w:framePr w:w="2058" w:h="510" w:hRule="exact" w:wrap="auto" w:vAnchor="page" w:hAnchor="page" w:x="2298" w:y="8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2058" w:h="510" w:hRule="exact" w:wrap="auto" w:vAnchor="page" w:hAnchor="page" w:x="4356" w:y="8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297.96±24.398     </w:t>
      </w:r>
    </w:p>
    <w:p w:rsidR="00364147" w:rsidRDefault="0067018F">
      <w:pPr>
        <w:pStyle w:val="Normal04"/>
        <w:framePr w:w="2058" w:h="510" w:hRule="exact" w:wrap="auto" w:vAnchor="page" w:hAnchor="page" w:x="4356" w:y="8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2058" w:h="510" w:hRule="exact" w:wrap="auto" w:vAnchor="page" w:hAnchor="page" w:x="6414" w:y="8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274.78±7.264     </w:t>
      </w:r>
    </w:p>
    <w:p w:rsidR="00364147" w:rsidRDefault="0067018F">
      <w:pPr>
        <w:pStyle w:val="Normal04"/>
        <w:framePr w:w="2058" w:h="510" w:hRule="exact" w:wrap="auto" w:vAnchor="page" w:hAnchor="page" w:x="6414" w:y="8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2058" w:h="510" w:hRule="exact" w:wrap="auto" w:vAnchor="page" w:hAnchor="page" w:x="8472" w:y="8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273.70±31.783     </w:t>
      </w:r>
    </w:p>
    <w:p w:rsidR="00364147" w:rsidRDefault="0067018F">
      <w:pPr>
        <w:pStyle w:val="Normal04"/>
        <w:framePr w:w="2058" w:h="510" w:hRule="exact" w:wrap="auto" w:vAnchor="page" w:hAnchor="page" w:x="8472" w:y="8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915" w:h="510" w:hRule="exact" w:wrap="auto" w:vAnchor="page" w:hAnchor="page" w:x="1383" w:y="89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R28</w:t>
      </w:r>
    </w:p>
    <w:p w:rsidR="00364147" w:rsidRDefault="0067018F">
      <w:pPr>
        <w:pStyle w:val="Normal04"/>
        <w:framePr w:w="2058" w:h="510" w:hRule="exact" w:wrap="auto" w:vAnchor="page" w:hAnchor="page" w:x="2298" w:y="8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277.70±19.615     </w:t>
      </w:r>
    </w:p>
    <w:p w:rsidR="00364147" w:rsidRDefault="0067018F">
      <w:pPr>
        <w:pStyle w:val="Normal04"/>
        <w:framePr w:w="2058" w:h="510" w:hRule="exact" w:wrap="auto" w:vAnchor="page" w:hAnchor="page" w:x="2298" w:y="8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2058" w:h="510" w:hRule="exact" w:wrap="auto" w:vAnchor="page" w:hAnchor="page" w:x="4356" w:y="8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307.24±17.</w:t>
      </w:r>
      <w:r>
        <w:rPr>
          <w:rFonts w:eastAsia="Times New Roman"/>
          <w:color w:val="000000"/>
          <w:kern w:val="2"/>
          <w:sz w:val="17"/>
        </w:rPr>
        <w:t xml:space="preserve">713     </w:t>
      </w:r>
    </w:p>
    <w:p w:rsidR="00364147" w:rsidRDefault="0067018F">
      <w:pPr>
        <w:pStyle w:val="Normal04"/>
        <w:framePr w:w="2058" w:h="510" w:hRule="exact" w:wrap="auto" w:vAnchor="page" w:hAnchor="page" w:x="4356" w:y="8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2058" w:h="510" w:hRule="exact" w:wrap="auto" w:vAnchor="page" w:hAnchor="page" w:x="6414" w:y="8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281.18±13.046     </w:t>
      </w:r>
    </w:p>
    <w:p w:rsidR="00364147" w:rsidRDefault="0067018F">
      <w:pPr>
        <w:pStyle w:val="Normal04"/>
        <w:framePr w:w="2058" w:h="510" w:hRule="exact" w:wrap="auto" w:vAnchor="page" w:hAnchor="page" w:x="6414" w:y="8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2058" w:h="510" w:hRule="exact" w:wrap="auto" w:vAnchor="page" w:hAnchor="page" w:x="8472" w:y="8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277.94±28.060     </w:t>
      </w:r>
    </w:p>
    <w:p w:rsidR="00364147" w:rsidRDefault="0067018F">
      <w:pPr>
        <w:pStyle w:val="Normal04"/>
        <w:framePr w:w="2058" w:h="510" w:hRule="exact" w:wrap="auto" w:vAnchor="page" w:hAnchor="page" w:x="8472" w:y="8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9374" w:h="450" w:hRule="exact" w:wrap="auto" w:vAnchor="page" w:hAnchor="page" w:x="1383" w:y="1268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*D = Dunnett LSD Test Significant at the 0.05 level        </w:t>
      </w:r>
    </w:p>
    <w:p w:rsidR="00364147" w:rsidRDefault="0067018F">
      <w:pPr>
        <w:pStyle w:val="Normal04"/>
        <w:framePr w:w="7328" w:h="211" w:hRule="exact" w:wrap="auto" w:vAnchor="page" w:hAnchor="page" w:x="1390" w:y="1319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n=x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ascii="宋体" w:eastAsia="宋体" w:hAnsi="宋体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4"/>
        <w:spacing w:line="1" w:lineRule="auto"/>
      </w:pPr>
      <w:r>
        <w:br w:type="page"/>
      </w:r>
    </w:p>
    <w:p w:rsidR="00364147" w:rsidRDefault="0067018F">
      <w:pPr>
        <w:pStyle w:val="Normal04"/>
        <w:framePr w:w="9186" w:h="226" w:hRule="exact" w:wrap="auto" w:vAnchor="page" w:hAnchor="page" w:x="1338" w:y="143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jc w:val="center"/>
        <w:rPr>
          <w:b/>
          <w:color w:val="000000"/>
          <w:kern w:val="2"/>
          <w:sz w:val="19"/>
        </w:rPr>
      </w:pPr>
      <w:r>
        <w:pict>
          <v:line id="_x0000_s3226" style="position:absolute;left:0;text-align:left;z-index:-251642880;mso-position-horizontal-relative:page;mso-position-vertical-relative:page" from="69.15pt,113.6pt" to="527.45pt,113.6pt" o:allowincell="f">
            <w10:wrap anchorx="page" anchory="page"/>
          </v:line>
        </w:pict>
      </w:r>
      <w:r>
        <w:pict>
          <v:line id="_x0000_s3225" style="position:absolute;left:0;text-align:left;z-index:-251641856;mso-position-horizontal-relative:page;mso-position-vertical-relative:page" from="67.65pt,145.85pt" to="527.45pt,145.85pt" o:allowincell="f">
            <w10:wrap anchorx="page" anchory="page"/>
          </v:line>
        </w:pict>
      </w:r>
      <w:r>
        <w:pict>
          <v:line id="_x0000_s3224" style="position:absolute;left:0;text-align:left;z-index:-251640832;mso-position-horizontal-relative:page;mso-position-vertical-relative:page" from="69.15pt,632.2pt" to="525.2pt,632.2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Body Weight  Summary Report</w:t>
      </w:r>
    </w:p>
    <w:p w:rsidR="00364147" w:rsidRDefault="0067018F">
      <w:pPr>
        <w:pStyle w:val="Normal04"/>
        <w:framePr w:w="9400" w:h="285" w:hRule="exact" w:wrap="auto" w:vAnchor="page" w:hAnchor="page" w:x="1353" w:y="186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 xml:space="preserve"> 体重(g)测定结果统计汇总</w:t>
      </w:r>
      <w:r>
        <w:rPr>
          <w:rFonts w:ascii="宋体" w:eastAsia="宋体" w:hAnsi="宋体"/>
          <w:color w:val="000000"/>
          <w:kern w:val="2"/>
          <w:sz w:val="19"/>
        </w:rPr>
        <w:t xml:space="preserve"> </w:t>
      </w:r>
      <w:r>
        <w:rPr>
          <w:rFonts w:ascii="宋体" w:eastAsia="宋体" w:hAnsi="宋体"/>
          <w:color w:val="000000"/>
          <w:kern w:val="2"/>
          <w:sz w:val="19"/>
        </w:rPr>
        <w:t>（</w:t>
      </w:r>
      <w:r>
        <w:rPr>
          <w:rFonts w:eastAsia="Times New Roman"/>
          <w:color w:val="000000"/>
          <w:kern w:val="2"/>
          <w:sz w:val="19"/>
        </w:rPr>
        <w:t>mean</w:t>
      </w:r>
      <w:r>
        <w:rPr>
          <w:rFonts w:ascii="宋体" w:eastAsia="宋体" w:hAnsi="宋体"/>
          <w:color w:val="000000"/>
          <w:kern w:val="2"/>
          <w:sz w:val="19"/>
        </w:rPr>
        <w:t>±</w:t>
      </w:r>
      <w:r>
        <w:rPr>
          <w:rFonts w:eastAsia="Times New Roman"/>
          <w:color w:val="000000"/>
          <w:kern w:val="2"/>
          <w:sz w:val="19"/>
        </w:rPr>
        <w:t>SD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eastAsia="Times New Roman"/>
          <w:color w:val="000000"/>
          <w:kern w:val="2"/>
          <w:sz w:val="19"/>
        </w:rPr>
        <w:t xml:space="preserve">Males </w:t>
      </w:r>
      <w:r>
        <w:rPr>
          <w:rFonts w:ascii="宋体" w:eastAsia="宋体" w:hAnsi="宋体"/>
          <w:color w:val="000000"/>
          <w:kern w:val="2"/>
          <w:sz w:val="19"/>
        </w:rPr>
        <w:t>雄性</w:t>
      </w:r>
    </w:p>
    <w:p w:rsidR="00364147" w:rsidRDefault="0067018F">
      <w:pPr>
        <w:pStyle w:val="Normal04"/>
        <w:framePr w:w="975" w:h="555" w:hRule="exact" w:wrap="auto" w:vAnchor="page" w:hAnchor="page" w:x="1398" w:y="2332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检测</w:t>
      </w:r>
    </w:p>
    <w:p w:rsidR="00364147" w:rsidRDefault="0067018F">
      <w:pPr>
        <w:pStyle w:val="Normal04"/>
        <w:framePr w:w="975" w:h="555" w:hRule="exact" w:wrap="auto" w:vAnchor="page" w:hAnchor="page" w:x="1398" w:y="2332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日期</w:t>
      </w:r>
      <w:r>
        <w:rPr>
          <w:rFonts w:ascii="宋体" w:eastAsia="宋体" w:hAnsi="宋体"/>
          <w:b/>
          <w:color w:val="000000"/>
          <w:kern w:val="2"/>
          <w:sz w:val="17"/>
        </w:rPr>
        <w:t xml:space="preserve"> </w:t>
      </w:r>
    </w:p>
    <w:p w:rsidR="00364147" w:rsidRDefault="0067018F">
      <w:pPr>
        <w:pStyle w:val="Normal04"/>
        <w:framePr w:w="2058" w:h="555" w:hRule="exact" w:wrap="auto" w:vAnchor="page" w:hAnchor="page" w:x="2298" w:y="2376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溶媒对照组</w:t>
      </w:r>
    </w:p>
    <w:p w:rsidR="00364147" w:rsidRDefault="0067018F">
      <w:pPr>
        <w:pStyle w:val="Normal04"/>
        <w:framePr w:w="2058" w:h="555" w:hRule="exact" w:wrap="auto" w:vAnchor="page" w:hAnchor="page" w:x="4356" w:y="2376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7"/>
        </w:rPr>
        <w:t>低剂量组</w:t>
      </w:r>
    </w:p>
    <w:p w:rsidR="00364147" w:rsidRDefault="0067018F">
      <w:pPr>
        <w:pStyle w:val="Normal04"/>
        <w:framePr w:w="2058" w:h="555" w:hRule="exact" w:wrap="auto" w:vAnchor="page" w:hAnchor="page" w:x="6414" w:y="2376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7"/>
        </w:rPr>
        <w:t>中剂量组</w:t>
      </w:r>
    </w:p>
    <w:p w:rsidR="00364147" w:rsidRDefault="0067018F">
      <w:pPr>
        <w:pStyle w:val="Normal04"/>
        <w:framePr w:w="2058" w:h="555" w:hRule="exact" w:wrap="auto" w:vAnchor="page" w:hAnchor="page" w:x="8472" w:y="2376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7"/>
        </w:rPr>
        <w:t>高剂量组</w:t>
      </w:r>
    </w:p>
    <w:p w:rsidR="00364147" w:rsidRDefault="0067018F">
      <w:pPr>
        <w:pStyle w:val="Normal04"/>
        <w:framePr w:w="915" w:h="510" w:hRule="exact" w:wrap="auto" w:vAnchor="page" w:hAnchor="page" w:x="1383" w:y="29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P</w:t>
      </w:r>
      <w:r>
        <w:rPr>
          <w:rFonts w:eastAsia="Times New Roman"/>
          <w:b/>
          <w:color w:val="000000"/>
          <w:kern w:val="2"/>
          <w:sz w:val="17"/>
        </w:rPr>
        <w:t>5</w:t>
      </w:r>
    </w:p>
    <w:p w:rsidR="00364147" w:rsidRDefault="0067018F">
      <w:pPr>
        <w:pStyle w:val="Normal04"/>
        <w:framePr w:w="2058" w:h="510" w:hRule="exact" w:wrap="auto" w:vAnchor="page" w:hAnchor="page" w:x="2298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200.54±6.882     </w:t>
      </w:r>
    </w:p>
    <w:p w:rsidR="00364147" w:rsidRDefault="0067018F">
      <w:pPr>
        <w:pStyle w:val="Normal04"/>
        <w:framePr w:w="2058" w:h="510" w:hRule="exact" w:wrap="auto" w:vAnchor="page" w:hAnchor="page" w:x="2298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4356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202.98±5.507     </w:t>
      </w:r>
    </w:p>
    <w:p w:rsidR="00364147" w:rsidRDefault="0067018F">
      <w:pPr>
        <w:pStyle w:val="Normal04"/>
        <w:framePr w:w="2058" w:h="510" w:hRule="exact" w:wrap="auto" w:vAnchor="page" w:hAnchor="page" w:x="4356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6414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198.57±6.150     </w:t>
      </w:r>
    </w:p>
    <w:p w:rsidR="00364147" w:rsidRDefault="0067018F">
      <w:pPr>
        <w:pStyle w:val="Normal04"/>
        <w:framePr w:w="2058" w:h="510" w:hRule="exact" w:wrap="auto" w:vAnchor="page" w:hAnchor="page" w:x="6414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8472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201.35±5.325     </w:t>
      </w:r>
    </w:p>
    <w:p w:rsidR="00364147" w:rsidRDefault="0067018F">
      <w:pPr>
        <w:pStyle w:val="Normal04"/>
        <w:framePr w:w="2058" w:h="510" w:hRule="exact" w:wrap="auto" w:vAnchor="page" w:hAnchor="page" w:x="8472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915" w:h="510" w:hRule="exact" w:wrap="auto" w:vAnchor="page" w:hAnchor="page" w:x="1383" w:y="3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D3</w:t>
      </w:r>
    </w:p>
    <w:p w:rsidR="00364147" w:rsidRDefault="0067018F">
      <w:pPr>
        <w:pStyle w:val="Normal04"/>
        <w:framePr w:w="2058" w:h="510" w:hRule="exact" w:wrap="auto" w:vAnchor="page" w:hAnchor="page" w:x="2298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242.61±9.066     </w:t>
      </w:r>
    </w:p>
    <w:p w:rsidR="00364147" w:rsidRDefault="0067018F">
      <w:pPr>
        <w:pStyle w:val="Normal04"/>
        <w:framePr w:w="2058" w:h="510" w:hRule="exact" w:wrap="auto" w:vAnchor="page" w:hAnchor="page" w:x="2298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4356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245.73±7.148     </w:t>
      </w:r>
    </w:p>
    <w:p w:rsidR="00364147" w:rsidRDefault="0067018F">
      <w:pPr>
        <w:pStyle w:val="Normal04"/>
        <w:framePr w:w="2058" w:h="510" w:hRule="exact" w:wrap="auto" w:vAnchor="page" w:hAnchor="page" w:x="4356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6414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238.43±8.061     </w:t>
      </w:r>
    </w:p>
    <w:p w:rsidR="00364147" w:rsidRDefault="0067018F">
      <w:pPr>
        <w:pStyle w:val="Normal04"/>
        <w:framePr w:w="2058" w:h="510" w:hRule="exact" w:wrap="auto" w:vAnchor="page" w:hAnchor="page" w:x="6414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8472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240.76±9.105     </w:t>
      </w:r>
    </w:p>
    <w:p w:rsidR="00364147" w:rsidRDefault="0067018F">
      <w:pPr>
        <w:pStyle w:val="Normal04"/>
        <w:framePr w:w="2058" w:h="510" w:hRule="exact" w:wrap="auto" w:vAnchor="page" w:hAnchor="page" w:x="8472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915" w:h="510" w:hRule="exact" w:wrap="auto" w:vAnchor="page" w:hAnchor="page" w:x="1383" w:y="39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D7</w:t>
      </w:r>
    </w:p>
    <w:p w:rsidR="00364147" w:rsidRDefault="0067018F">
      <w:pPr>
        <w:pStyle w:val="Normal04"/>
        <w:framePr w:w="2058" w:h="510" w:hRule="exact" w:wrap="auto" w:vAnchor="page" w:hAnchor="page" w:x="2298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274.60±11.807     </w:t>
      </w:r>
    </w:p>
    <w:p w:rsidR="00364147" w:rsidRDefault="0067018F">
      <w:pPr>
        <w:pStyle w:val="Normal04"/>
        <w:framePr w:w="2058" w:h="510" w:hRule="exact" w:wrap="auto" w:vAnchor="page" w:hAnchor="page" w:x="2298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4356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279.69±8.034     </w:t>
      </w:r>
    </w:p>
    <w:p w:rsidR="00364147" w:rsidRDefault="0067018F">
      <w:pPr>
        <w:pStyle w:val="Normal04"/>
        <w:framePr w:w="2058" w:h="510" w:hRule="exact" w:wrap="auto" w:vAnchor="page" w:hAnchor="page" w:x="4356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6414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272.17±12.</w:t>
      </w:r>
      <w:r>
        <w:rPr>
          <w:rFonts w:eastAsia="Times New Roman"/>
          <w:color w:val="000000"/>
          <w:kern w:val="2"/>
          <w:sz w:val="17"/>
        </w:rPr>
        <w:t xml:space="preserve">523     </w:t>
      </w:r>
    </w:p>
    <w:p w:rsidR="00364147" w:rsidRDefault="0067018F">
      <w:pPr>
        <w:pStyle w:val="Normal04"/>
        <w:framePr w:w="2058" w:h="510" w:hRule="exact" w:wrap="auto" w:vAnchor="page" w:hAnchor="page" w:x="6414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8472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275.93±14.815     </w:t>
      </w:r>
    </w:p>
    <w:p w:rsidR="00364147" w:rsidRDefault="0067018F">
      <w:pPr>
        <w:pStyle w:val="Normal04"/>
        <w:framePr w:w="2058" w:h="510" w:hRule="exact" w:wrap="auto" w:vAnchor="page" w:hAnchor="page" w:x="8472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915" w:h="510" w:hRule="exact" w:wrap="auto" w:vAnchor="page" w:hAnchor="page" w:x="1383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D10</w:t>
      </w:r>
    </w:p>
    <w:p w:rsidR="00364147" w:rsidRDefault="0067018F">
      <w:pPr>
        <w:pStyle w:val="Normal04"/>
        <w:framePr w:w="2058" w:h="510" w:hRule="exact" w:wrap="auto" w:vAnchor="page" w:hAnchor="page" w:x="2298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293.10±15.737     </w:t>
      </w:r>
    </w:p>
    <w:p w:rsidR="00364147" w:rsidRDefault="0067018F">
      <w:pPr>
        <w:pStyle w:val="Normal04"/>
        <w:framePr w:w="2058" w:h="510" w:hRule="exact" w:wrap="auto" w:vAnchor="page" w:hAnchor="page" w:x="2298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4356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302.51±10.051     </w:t>
      </w:r>
    </w:p>
    <w:p w:rsidR="00364147" w:rsidRDefault="0067018F">
      <w:pPr>
        <w:pStyle w:val="Normal04"/>
        <w:framePr w:w="2058" w:h="510" w:hRule="exact" w:wrap="auto" w:vAnchor="page" w:hAnchor="page" w:x="4356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6414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289.43±12.246     </w:t>
      </w:r>
    </w:p>
    <w:p w:rsidR="00364147" w:rsidRDefault="0067018F">
      <w:pPr>
        <w:pStyle w:val="Normal04"/>
        <w:framePr w:w="2058" w:h="510" w:hRule="exact" w:wrap="auto" w:vAnchor="page" w:hAnchor="page" w:x="6414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8472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296.13±17.765     </w:t>
      </w:r>
    </w:p>
    <w:p w:rsidR="00364147" w:rsidRDefault="0067018F">
      <w:pPr>
        <w:pStyle w:val="Normal04"/>
        <w:framePr w:w="2058" w:h="510" w:hRule="exact" w:wrap="auto" w:vAnchor="page" w:hAnchor="page" w:x="8472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915" w:h="510" w:hRule="exact" w:wrap="auto" w:vAnchor="page" w:hAnchor="page" w:x="1383" w:y="49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D14</w:t>
      </w:r>
    </w:p>
    <w:p w:rsidR="00364147" w:rsidRDefault="0067018F">
      <w:pPr>
        <w:pStyle w:val="Normal04"/>
        <w:framePr w:w="2058" w:h="510" w:hRule="exact" w:wrap="auto" w:vAnchor="page" w:hAnchor="page" w:x="2298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324.07±22.361     </w:t>
      </w:r>
    </w:p>
    <w:p w:rsidR="00364147" w:rsidRDefault="0067018F">
      <w:pPr>
        <w:pStyle w:val="Normal04"/>
        <w:framePr w:w="2058" w:h="510" w:hRule="exact" w:wrap="auto" w:vAnchor="page" w:hAnchor="page" w:x="2298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4356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326.46±13.963     </w:t>
      </w:r>
    </w:p>
    <w:p w:rsidR="00364147" w:rsidRDefault="0067018F">
      <w:pPr>
        <w:pStyle w:val="Normal04"/>
        <w:framePr w:w="2058" w:h="510" w:hRule="exact" w:wrap="auto" w:vAnchor="page" w:hAnchor="page" w:x="4356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6414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317.69±20.275     </w:t>
      </w:r>
    </w:p>
    <w:p w:rsidR="00364147" w:rsidRDefault="0067018F">
      <w:pPr>
        <w:pStyle w:val="Normal04"/>
        <w:framePr w:w="2058" w:h="510" w:hRule="exact" w:wrap="auto" w:vAnchor="page" w:hAnchor="page" w:x="6414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8472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320.86±23.363     </w:t>
      </w:r>
    </w:p>
    <w:p w:rsidR="00364147" w:rsidRDefault="0067018F">
      <w:pPr>
        <w:pStyle w:val="Normal04"/>
        <w:framePr w:w="2058" w:h="510" w:hRule="exact" w:wrap="auto" w:vAnchor="page" w:hAnchor="page" w:x="8472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915" w:h="510" w:hRule="exact" w:wrap="auto" w:vAnchor="page" w:hAnchor="page" w:x="1383" w:y="5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D17</w:t>
      </w:r>
    </w:p>
    <w:p w:rsidR="00364147" w:rsidRDefault="0067018F">
      <w:pPr>
        <w:pStyle w:val="Normal04"/>
        <w:framePr w:w="2058" w:h="510" w:hRule="exact" w:wrap="auto" w:vAnchor="page" w:hAnchor="page" w:x="2298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343.35±26.</w:t>
      </w:r>
      <w:r>
        <w:rPr>
          <w:rFonts w:eastAsia="Times New Roman"/>
          <w:color w:val="000000"/>
          <w:kern w:val="2"/>
          <w:sz w:val="17"/>
        </w:rPr>
        <w:t xml:space="preserve">085     </w:t>
      </w:r>
    </w:p>
    <w:p w:rsidR="00364147" w:rsidRDefault="0067018F">
      <w:pPr>
        <w:pStyle w:val="Normal04"/>
        <w:framePr w:w="2058" w:h="510" w:hRule="exact" w:wrap="auto" w:vAnchor="page" w:hAnchor="page" w:x="2298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4356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347.01±15.246     </w:t>
      </w:r>
    </w:p>
    <w:p w:rsidR="00364147" w:rsidRDefault="0067018F">
      <w:pPr>
        <w:pStyle w:val="Normal04"/>
        <w:framePr w:w="2058" w:h="510" w:hRule="exact" w:wrap="auto" w:vAnchor="page" w:hAnchor="page" w:x="4356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6414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334.35±22.315     </w:t>
      </w:r>
    </w:p>
    <w:p w:rsidR="00364147" w:rsidRDefault="0067018F">
      <w:pPr>
        <w:pStyle w:val="Normal04"/>
        <w:framePr w:w="2058" w:h="510" w:hRule="exact" w:wrap="auto" w:vAnchor="page" w:hAnchor="page" w:x="6414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8472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341.61±27.027     </w:t>
      </w:r>
    </w:p>
    <w:p w:rsidR="00364147" w:rsidRDefault="0067018F">
      <w:pPr>
        <w:pStyle w:val="Normal04"/>
        <w:framePr w:w="2058" w:h="510" w:hRule="exact" w:wrap="auto" w:vAnchor="page" w:hAnchor="page" w:x="8472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915" w:h="510" w:hRule="exact" w:wrap="auto" w:vAnchor="page" w:hAnchor="page" w:x="1383" w:y="59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D21</w:t>
      </w:r>
    </w:p>
    <w:p w:rsidR="00364147" w:rsidRDefault="0067018F">
      <w:pPr>
        <w:pStyle w:val="Normal04"/>
        <w:framePr w:w="2058" w:h="510" w:hRule="exact" w:wrap="auto" w:vAnchor="page" w:hAnchor="page" w:x="2298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365.37±32.692     </w:t>
      </w:r>
    </w:p>
    <w:p w:rsidR="00364147" w:rsidRDefault="0067018F">
      <w:pPr>
        <w:pStyle w:val="Normal04"/>
        <w:framePr w:w="2058" w:h="510" w:hRule="exact" w:wrap="auto" w:vAnchor="page" w:hAnchor="page" w:x="2298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4356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368.43±19.307     </w:t>
      </w:r>
    </w:p>
    <w:p w:rsidR="00364147" w:rsidRDefault="0067018F">
      <w:pPr>
        <w:pStyle w:val="Normal04"/>
        <w:framePr w:w="2058" w:h="510" w:hRule="exact" w:wrap="auto" w:vAnchor="page" w:hAnchor="page" w:x="4356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6414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352.29±26.093     </w:t>
      </w:r>
    </w:p>
    <w:p w:rsidR="00364147" w:rsidRDefault="0067018F">
      <w:pPr>
        <w:pStyle w:val="Normal04"/>
        <w:framePr w:w="2058" w:h="510" w:hRule="exact" w:wrap="auto" w:vAnchor="page" w:hAnchor="page" w:x="6414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8472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358.03±31.767     </w:t>
      </w:r>
    </w:p>
    <w:p w:rsidR="00364147" w:rsidRDefault="0067018F">
      <w:pPr>
        <w:pStyle w:val="Normal04"/>
        <w:framePr w:w="2058" w:h="510" w:hRule="exact" w:wrap="auto" w:vAnchor="page" w:hAnchor="page" w:x="8472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915" w:h="510" w:hRule="exact" w:wrap="auto" w:vAnchor="page" w:hAnchor="page" w:x="1383" w:y="6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D24</w:t>
      </w:r>
    </w:p>
    <w:p w:rsidR="00364147" w:rsidRDefault="0067018F">
      <w:pPr>
        <w:pStyle w:val="Normal04"/>
        <w:framePr w:w="2058" w:h="510" w:hRule="exact" w:wrap="auto" w:vAnchor="page" w:hAnchor="page" w:x="2298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380.59±36.739     </w:t>
      </w:r>
    </w:p>
    <w:p w:rsidR="00364147" w:rsidRDefault="0067018F">
      <w:pPr>
        <w:pStyle w:val="Normal04"/>
        <w:framePr w:w="2058" w:h="510" w:hRule="exact" w:wrap="auto" w:vAnchor="page" w:hAnchor="page" w:x="2298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n=14</w:t>
      </w:r>
    </w:p>
    <w:p w:rsidR="00364147" w:rsidRDefault="0067018F">
      <w:pPr>
        <w:pStyle w:val="Normal04"/>
        <w:framePr w:w="2058" w:h="510" w:hRule="exact" w:wrap="auto" w:vAnchor="page" w:hAnchor="page" w:x="4356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384.06±22.873     </w:t>
      </w:r>
    </w:p>
    <w:p w:rsidR="00364147" w:rsidRDefault="0067018F">
      <w:pPr>
        <w:pStyle w:val="Normal04"/>
        <w:framePr w:w="2058" w:h="510" w:hRule="exact" w:wrap="auto" w:vAnchor="page" w:hAnchor="page" w:x="4356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6414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366.15±28.326     </w:t>
      </w:r>
    </w:p>
    <w:p w:rsidR="00364147" w:rsidRDefault="0067018F">
      <w:pPr>
        <w:pStyle w:val="Normal04"/>
        <w:framePr w:w="2058" w:h="510" w:hRule="exact" w:wrap="auto" w:vAnchor="page" w:hAnchor="page" w:x="6414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8472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370.85±34.019     </w:t>
      </w:r>
    </w:p>
    <w:p w:rsidR="00364147" w:rsidRDefault="0067018F">
      <w:pPr>
        <w:pStyle w:val="Normal04"/>
        <w:framePr w:w="2058" w:h="510" w:hRule="exact" w:wrap="auto" w:vAnchor="page" w:hAnchor="page" w:x="8472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915" w:h="510" w:hRule="exact" w:wrap="auto" w:vAnchor="page" w:hAnchor="page" w:x="1383" w:y="69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D28</w:t>
      </w:r>
    </w:p>
    <w:p w:rsidR="00364147" w:rsidRDefault="0067018F">
      <w:pPr>
        <w:pStyle w:val="Normal04"/>
        <w:framePr w:w="2058" w:h="510" w:hRule="exact" w:wrap="auto" w:vAnchor="page" w:hAnchor="page" w:x="2298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400.79±43.792     </w:t>
      </w:r>
    </w:p>
    <w:p w:rsidR="00364147" w:rsidRDefault="0067018F">
      <w:pPr>
        <w:pStyle w:val="Normal04"/>
        <w:framePr w:w="2058" w:h="510" w:hRule="exact" w:wrap="auto" w:vAnchor="page" w:hAnchor="page" w:x="2298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n=14</w:t>
      </w:r>
    </w:p>
    <w:p w:rsidR="00364147" w:rsidRDefault="0067018F">
      <w:pPr>
        <w:pStyle w:val="Normal04"/>
        <w:framePr w:w="2058" w:h="510" w:hRule="exact" w:wrap="auto" w:vAnchor="page" w:hAnchor="page" w:x="4356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400.94±26.386     </w:t>
      </w:r>
    </w:p>
    <w:p w:rsidR="00364147" w:rsidRDefault="0067018F">
      <w:pPr>
        <w:pStyle w:val="Normal04"/>
        <w:framePr w:w="2058" w:h="510" w:hRule="exact" w:wrap="auto" w:vAnchor="page" w:hAnchor="page" w:x="4356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6414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391.67±33.269     </w:t>
      </w:r>
    </w:p>
    <w:p w:rsidR="00364147" w:rsidRDefault="0067018F">
      <w:pPr>
        <w:pStyle w:val="Normal04"/>
        <w:framePr w:w="2058" w:h="510" w:hRule="exact" w:wrap="auto" w:vAnchor="page" w:hAnchor="page" w:x="6414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2058" w:h="510" w:hRule="exact" w:wrap="auto" w:vAnchor="page" w:hAnchor="page" w:x="8472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392.64±39.521     </w:t>
      </w:r>
    </w:p>
    <w:p w:rsidR="00364147" w:rsidRDefault="0067018F">
      <w:pPr>
        <w:pStyle w:val="Normal04"/>
        <w:framePr w:w="2058" w:h="510" w:hRule="exact" w:wrap="auto" w:vAnchor="page" w:hAnchor="page" w:x="8472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n=15</w:t>
      </w:r>
    </w:p>
    <w:p w:rsidR="00364147" w:rsidRDefault="0067018F">
      <w:pPr>
        <w:pStyle w:val="Normal04"/>
        <w:framePr w:w="915" w:h="510" w:hRule="exact" w:wrap="auto" w:vAnchor="page" w:hAnchor="page" w:x="1383" w:y="7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R7</w:t>
      </w:r>
    </w:p>
    <w:p w:rsidR="00364147" w:rsidRDefault="0067018F">
      <w:pPr>
        <w:pStyle w:val="Normal04"/>
        <w:framePr w:w="2058" w:h="510" w:hRule="exact" w:wrap="auto" w:vAnchor="page" w:hAnchor="page" w:x="2298" w:y="7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448.63±79.701     </w:t>
      </w:r>
    </w:p>
    <w:p w:rsidR="00364147" w:rsidRDefault="0067018F">
      <w:pPr>
        <w:pStyle w:val="Normal04"/>
        <w:framePr w:w="2058" w:h="510" w:hRule="exact" w:wrap="auto" w:vAnchor="page" w:hAnchor="page" w:x="2298" w:y="7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4"/>
        <w:framePr w:w="2058" w:h="510" w:hRule="exact" w:wrap="auto" w:vAnchor="page" w:hAnchor="page" w:x="4356" w:y="7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429.60±25.704     </w:t>
      </w:r>
    </w:p>
    <w:p w:rsidR="00364147" w:rsidRDefault="0067018F">
      <w:pPr>
        <w:pStyle w:val="Normal04"/>
        <w:framePr w:w="2058" w:h="510" w:hRule="exact" w:wrap="auto" w:vAnchor="page" w:hAnchor="page" w:x="4356" w:y="7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2058" w:h="510" w:hRule="exact" w:wrap="auto" w:vAnchor="page" w:hAnchor="page" w:x="6414" w:y="7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412.96±51.199     </w:t>
      </w:r>
    </w:p>
    <w:p w:rsidR="00364147" w:rsidRDefault="0067018F">
      <w:pPr>
        <w:pStyle w:val="Normal04"/>
        <w:framePr w:w="2058" w:h="510" w:hRule="exact" w:wrap="auto" w:vAnchor="page" w:hAnchor="page" w:x="6414" w:y="7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2058" w:h="510" w:hRule="exact" w:wrap="auto" w:vAnchor="page" w:hAnchor="page" w:x="8472" w:y="7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430.82±39.826     </w:t>
      </w:r>
    </w:p>
    <w:p w:rsidR="00364147" w:rsidRDefault="0067018F">
      <w:pPr>
        <w:pStyle w:val="Normal04"/>
        <w:framePr w:w="2058" w:h="510" w:hRule="exact" w:wrap="auto" w:vAnchor="page" w:hAnchor="page" w:x="8472" w:y="7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915" w:h="510" w:hRule="exact" w:wrap="auto" w:vAnchor="page" w:hAnchor="page" w:x="1383" w:y="79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R14</w:t>
      </w:r>
    </w:p>
    <w:p w:rsidR="00364147" w:rsidRDefault="0067018F">
      <w:pPr>
        <w:pStyle w:val="Normal04"/>
        <w:framePr w:w="2058" w:h="510" w:hRule="exact" w:wrap="auto" w:vAnchor="page" w:hAnchor="page" w:x="2298" w:y="7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485.83±88.103     </w:t>
      </w:r>
    </w:p>
    <w:p w:rsidR="00364147" w:rsidRDefault="0067018F">
      <w:pPr>
        <w:pStyle w:val="Normal04"/>
        <w:framePr w:w="2058" w:h="510" w:hRule="exact" w:wrap="auto" w:vAnchor="page" w:hAnchor="page" w:x="2298" w:y="7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4"/>
        <w:framePr w:w="2058" w:h="510" w:hRule="exact" w:wrap="auto" w:vAnchor="page" w:hAnchor="page" w:x="4356" w:y="7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464.</w:t>
      </w:r>
      <w:r>
        <w:rPr>
          <w:rFonts w:eastAsia="Times New Roman"/>
          <w:color w:val="000000"/>
          <w:kern w:val="2"/>
          <w:sz w:val="17"/>
        </w:rPr>
        <w:t xml:space="preserve">28±29.946     </w:t>
      </w:r>
    </w:p>
    <w:p w:rsidR="00364147" w:rsidRDefault="0067018F">
      <w:pPr>
        <w:pStyle w:val="Normal04"/>
        <w:framePr w:w="2058" w:h="510" w:hRule="exact" w:wrap="auto" w:vAnchor="page" w:hAnchor="page" w:x="4356" w:y="7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2058" w:h="510" w:hRule="exact" w:wrap="auto" w:vAnchor="page" w:hAnchor="page" w:x="6414" w:y="7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441.52±57.101     </w:t>
      </w:r>
    </w:p>
    <w:p w:rsidR="00364147" w:rsidRDefault="0067018F">
      <w:pPr>
        <w:pStyle w:val="Normal04"/>
        <w:framePr w:w="2058" w:h="510" w:hRule="exact" w:wrap="auto" w:vAnchor="page" w:hAnchor="page" w:x="6414" w:y="7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2058" w:h="510" w:hRule="exact" w:wrap="auto" w:vAnchor="page" w:hAnchor="page" w:x="8472" w:y="7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465.04±43.931     </w:t>
      </w:r>
    </w:p>
    <w:p w:rsidR="00364147" w:rsidRDefault="0067018F">
      <w:pPr>
        <w:pStyle w:val="Normal04"/>
        <w:framePr w:w="2058" w:h="510" w:hRule="exact" w:wrap="auto" w:vAnchor="page" w:hAnchor="page" w:x="8472" w:y="7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915" w:h="510" w:hRule="exact" w:wrap="auto" w:vAnchor="page" w:hAnchor="page" w:x="1383" w:y="8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R21</w:t>
      </w:r>
    </w:p>
    <w:p w:rsidR="00364147" w:rsidRDefault="0067018F">
      <w:pPr>
        <w:pStyle w:val="Normal04"/>
        <w:framePr w:w="2058" w:h="510" w:hRule="exact" w:wrap="auto" w:vAnchor="page" w:hAnchor="page" w:x="2298" w:y="8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518.03±95.761     </w:t>
      </w:r>
    </w:p>
    <w:p w:rsidR="00364147" w:rsidRDefault="0067018F">
      <w:pPr>
        <w:pStyle w:val="Normal04"/>
        <w:framePr w:w="2058" w:h="510" w:hRule="exact" w:wrap="auto" w:vAnchor="page" w:hAnchor="page" w:x="2298" w:y="8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4"/>
        <w:framePr w:w="2058" w:h="510" w:hRule="exact" w:wrap="auto" w:vAnchor="page" w:hAnchor="page" w:x="4356" w:y="8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488.40±33.584     </w:t>
      </w:r>
    </w:p>
    <w:p w:rsidR="00364147" w:rsidRDefault="0067018F">
      <w:pPr>
        <w:pStyle w:val="Normal04"/>
        <w:framePr w:w="2058" w:h="510" w:hRule="exact" w:wrap="auto" w:vAnchor="page" w:hAnchor="page" w:x="4356" w:y="8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2058" w:h="510" w:hRule="exact" w:wrap="auto" w:vAnchor="page" w:hAnchor="page" w:x="6414" w:y="8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470.14±62.143     </w:t>
      </w:r>
    </w:p>
    <w:p w:rsidR="00364147" w:rsidRDefault="0067018F">
      <w:pPr>
        <w:pStyle w:val="Normal04"/>
        <w:framePr w:w="2058" w:h="510" w:hRule="exact" w:wrap="auto" w:vAnchor="page" w:hAnchor="page" w:x="6414" w:y="8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2058" w:h="510" w:hRule="exact" w:wrap="auto" w:vAnchor="page" w:hAnchor="page" w:x="8472" w:y="8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499.28±47.104     </w:t>
      </w:r>
    </w:p>
    <w:p w:rsidR="00364147" w:rsidRDefault="0067018F">
      <w:pPr>
        <w:pStyle w:val="Normal04"/>
        <w:framePr w:w="2058" w:h="510" w:hRule="exact" w:wrap="auto" w:vAnchor="page" w:hAnchor="page" w:x="8472" w:y="8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915" w:h="510" w:hRule="exact" w:wrap="auto" w:vAnchor="page" w:hAnchor="page" w:x="1383" w:y="89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R28</w:t>
      </w:r>
    </w:p>
    <w:p w:rsidR="00364147" w:rsidRDefault="0067018F">
      <w:pPr>
        <w:pStyle w:val="Normal04"/>
        <w:framePr w:w="2058" w:h="510" w:hRule="exact" w:wrap="auto" w:vAnchor="page" w:hAnchor="page" w:x="2298" w:y="8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525.83±98.585     </w:t>
      </w:r>
    </w:p>
    <w:p w:rsidR="00364147" w:rsidRDefault="0067018F">
      <w:pPr>
        <w:pStyle w:val="Normal04"/>
        <w:framePr w:w="2058" w:h="510" w:hRule="exact" w:wrap="auto" w:vAnchor="page" w:hAnchor="page" w:x="2298" w:y="8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4"/>
        <w:framePr w:w="2058" w:h="510" w:hRule="exact" w:wrap="auto" w:vAnchor="page" w:hAnchor="page" w:x="4356" w:y="8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503.94±30.948     </w:t>
      </w:r>
    </w:p>
    <w:p w:rsidR="00364147" w:rsidRDefault="0067018F">
      <w:pPr>
        <w:pStyle w:val="Normal04"/>
        <w:framePr w:w="2058" w:h="510" w:hRule="exact" w:wrap="auto" w:vAnchor="page" w:hAnchor="page" w:x="4356" w:y="8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2058" w:h="510" w:hRule="exact" w:wrap="auto" w:vAnchor="page" w:hAnchor="page" w:x="6414" w:y="8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484.20±67.146     </w:t>
      </w:r>
    </w:p>
    <w:p w:rsidR="00364147" w:rsidRDefault="0067018F">
      <w:pPr>
        <w:pStyle w:val="Normal04"/>
        <w:framePr w:w="2058" w:h="510" w:hRule="exact" w:wrap="auto" w:vAnchor="page" w:hAnchor="page" w:x="6414" w:y="8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2058" w:h="510" w:hRule="exact" w:wrap="auto" w:vAnchor="page" w:hAnchor="page" w:x="8472" w:y="8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512.40±49.501     </w:t>
      </w:r>
    </w:p>
    <w:p w:rsidR="00364147" w:rsidRDefault="0067018F">
      <w:pPr>
        <w:pStyle w:val="Normal04"/>
        <w:framePr w:w="2058" w:h="510" w:hRule="exact" w:wrap="auto" w:vAnchor="page" w:hAnchor="page" w:x="8472" w:y="8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n=5</w:t>
      </w:r>
    </w:p>
    <w:p w:rsidR="00364147" w:rsidRDefault="0067018F">
      <w:pPr>
        <w:pStyle w:val="Normal04"/>
        <w:framePr w:w="9374" w:h="450" w:hRule="exact" w:wrap="auto" w:vAnchor="page" w:hAnchor="page" w:x="1383" w:y="1268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*D = Dunnett LSD Test Significant at the 0.05 level        </w:t>
      </w:r>
    </w:p>
    <w:p w:rsidR="00364147" w:rsidRDefault="0067018F">
      <w:pPr>
        <w:pStyle w:val="Normal04"/>
        <w:framePr w:w="7328" w:h="211" w:hRule="exact" w:wrap="auto" w:vAnchor="page" w:hAnchor="page" w:x="1390" w:y="1319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n=x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ascii="宋体" w:eastAsia="宋体" w:hAnsi="宋体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4"/>
        <w:framePr w:w="3240" w:h="216" w:hRule="exact" w:wrap="auto" w:vAnchor="page" w:hAnchor="page" w:x="1413" w:y="1342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Report Selections</w:t>
      </w:r>
    </w:p>
    <w:p w:rsidR="00364147" w:rsidRDefault="0067018F">
      <w:pPr>
        <w:pStyle w:val="Normal04"/>
        <w:framePr w:w="1665" w:h="211" w:hRule="exact" w:wrap="auto" w:vAnchor="page" w:hAnchor="page" w:x="1863" w:y="13670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Comparison group(s)</w:t>
      </w:r>
    </w:p>
    <w:p w:rsidR="00364147" w:rsidRDefault="0067018F">
      <w:pPr>
        <w:pStyle w:val="Normal04"/>
        <w:framePr w:w="6885" w:h="211" w:hRule="exact" w:wrap="auto" w:vAnchor="page" w:hAnchor="page" w:x="3528" w:y="1370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2,3,4</w:t>
      </w:r>
    </w:p>
    <w:p w:rsidR="00364147" w:rsidRDefault="0067018F">
      <w:pPr>
        <w:pStyle w:val="Normal04"/>
        <w:framePr w:w="1665" w:h="211" w:hRule="exact" w:wrap="auto" w:vAnchor="page" w:hAnchor="page" w:x="1863" w:y="13926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Control group(s)</w:t>
      </w:r>
    </w:p>
    <w:p w:rsidR="00364147" w:rsidRDefault="0067018F">
      <w:pPr>
        <w:pStyle w:val="Normal04"/>
        <w:framePr w:w="6885" w:h="211" w:hRule="exact" w:wrap="auto" w:vAnchor="page" w:hAnchor="page" w:x="3528" w:y="1395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1</w:t>
      </w:r>
    </w:p>
    <w:p w:rsidR="00364147" w:rsidRDefault="0067018F">
      <w:pPr>
        <w:pStyle w:val="Normal04"/>
        <w:framePr w:w="1665" w:h="211" w:hRule="exact" w:wrap="auto" w:vAnchor="page" w:hAnchor="page" w:x="1863" w:y="14182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Report generated by</w:t>
      </w:r>
    </w:p>
    <w:p w:rsidR="00364147" w:rsidRDefault="0067018F">
      <w:pPr>
        <w:pStyle w:val="Normal04"/>
        <w:framePr w:w="6885" w:h="211" w:hRule="exact" w:wrap="auto" w:vAnchor="page" w:hAnchor="page" w:x="3528" w:y="1421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Ying Ding</w:t>
      </w:r>
    </w:p>
    <w:p w:rsidR="00364147" w:rsidRDefault="0067018F">
      <w:pPr>
        <w:pStyle w:val="Normal04"/>
        <w:framePr w:w="1665" w:h="211" w:hRule="exact" w:wrap="auto" w:vAnchor="page" w:hAnchor="page" w:x="1863" w:y="14438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Sex</w:t>
      </w:r>
    </w:p>
    <w:p w:rsidR="00364147" w:rsidRDefault="0067018F">
      <w:pPr>
        <w:pStyle w:val="Normal04"/>
        <w:framePr w:w="6885" w:h="211" w:hRule="exact" w:wrap="auto" w:vAnchor="page" w:hAnchor="page" w:x="3528" w:y="1446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Male,Female</w:t>
      </w:r>
    </w:p>
    <w:p w:rsidR="00364147" w:rsidRDefault="0067018F">
      <w:pPr>
        <w:pStyle w:val="Normal04"/>
        <w:framePr w:w="1665" w:h="211" w:hRule="exact" w:wrap="auto" w:vAnchor="page" w:hAnchor="page" w:x="1863" w:y="14694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Subgroup(s)</w:t>
      </w:r>
    </w:p>
    <w:p w:rsidR="00364147" w:rsidRDefault="0067018F">
      <w:pPr>
        <w:pStyle w:val="Normal04"/>
        <w:framePr w:w="6885" w:h="211" w:hRule="exact" w:wrap="auto" w:vAnchor="page" w:hAnchor="page" w:x="3528" w:y="1472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4"/>
        </w:rPr>
        <w:sectPr w:rsidR="00364147">
          <w:headerReference w:type="even" r:id="rId38"/>
          <w:headerReference w:type="default" r:id="rId39"/>
          <w:footerReference w:type="even" r:id="rId40"/>
          <w:footerReference w:type="default" r:id="rId41"/>
          <w:headerReference w:type="first" r:id="rId42"/>
          <w:footerReference w:type="first" r:id="rId43"/>
          <w:pgSz w:w="15840" w:h="12240" w:orient="landscape"/>
          <w:pgMar w:top="1440" w:right="1800" w:bottom="1440" w:left="1800" w:header="110" w:footer="110" w:gutter="0"/>
          <w:cols w:space="720"/>
        </w:sectPr>
      </w:pPr>
      <w:r>
        <w:rPr>
          <w:rFonts w:eastAsia="Times New Roman"/>
          <w:color w:val="000000"/>
          <w:kern w:val="2"/>
          <w:sz w:val="14"/>
        </w:rPr>
        <w:t>1</w:t>
      </w:r>
      <w:r>
        <w:rPr>
          <w:rFonts w:eastAsia="Times New Roman"/>
          <w:color w:val="000000"/>
          <w:kern w:val="2"/>
          <w:sz w:val="14"/>
        </w:rPr>
        <w:br w:type="page"/>
      </w:r>
    </w:p>
    <w:p w:rsidR="00283129" w:rsidRDefault="0067018F" w:rsidP="00283129">
      <w:pPr>
        <w:pStyle w:val="NormalWeb2"/>
        <w:spacing w:line="240" w:lineRule="atLeast"/>
        <w:jc w:val="center"/>
        <w:rPr>
          <w:rFonts w:ascii="Times" w:hAnsi="Times" w:cs="Times"/>
          <w:color w:val="000000"/>
        </w:rPr>
      </w:pPr>
      <w:r w:rsidRPr="00283129">
        <w:rPr>
          <w:rFonts w:ascii="Times" w:hAnsi="Times" w:cs="Times" w:hint="eastAsia"/>
          <w:color w:val="000000"/>
        </w:rPr>
        <w:t>表</w:t>
      </w:r>
      <w:r w:rsidRPr="00283129">
        <w:rPr>
          <w:rFonts w:ascii="Times" w:hAnsi="Times" w:cs="Times" w:hint="eastAsia"/>
          <w:color w:val="000000"/>
        </w:rPr>
        <w:t>3</w:t>
      </w:r>
      <w:r w:rsidRPr="00283129">
        <w:rPr>
          <w:rFonts w:ascii="Times" w:hAnsi="Times" w:cs="Times" w:hint="eastAsia"/>
          <w:color w:val="000000"/>
        </w:rPr>
        <w:t>：</w:t>
      </w:r>
      <w:r w:rsidRPr="00C33173">
        <w:rPr>
          <w:rFonts w:ascii="Times" w:hAnsi="Times" w:cs="Times"/>
          <w:color w:val="000000"/>
        </w:rPr>
        <w:t>SD</w:t>
      </w:r>
      <w:r w:rsidRPr="00C33173">
        <w:rPr>
          <w:rFonts w:ascii="Times" w:hAnsi="Times" w:cs="Times" w:hint="eastAsia"/>
          <w:color w:val="000000"/>
        </w:rPr>
        <w:t>大鼠</w:t>
      </w:r>
      <w:r>
        <w:rPr>
          <w:rFonts w:ascii="Times" w:hAnsi="Times" w:cs="Times" w:hint="eastAsia"/>
          <w:color w:val="000000"/>
        </w:rPr>
        <w:t>灌胃</w:t>
      </w:r>
      <w:r w:rsidRPr="00C33173">
        <w:rPr>
          <w:rFonts w:ascii="Times" w:hAnsi="Times" w:cs="Times" w:hint="eastAsia"/>
          <w:color w:val="000000"/>
        </w:rPr>
        <w:t>给予</w:t>
      </w:r>
      <w:r>
        <w:rPr>
          <w:rFonts w:ascii="Times" w:hAnsi="Times" w:cs="Times"/>
          <w:color w:val="000000"/>
        </w:rPr>
        <w:t>WXSH0376 4</w:t>
      </w:r>
      <w:r>
        <w:rPr>
          <w:rFonts w:ascii="Times" w:hAnsi="Times" w:cs="Times"/>
          <w:color w:val="000000"/>
        </w:rPr>
        <w:t>周</w:t>
      </w:r>
      <w:r w:rsidRPr="00C33173">
        <w:rPr>
          <w:rFonts w:ascii="Times" w:hAnsi="Times" w:cs="Times" w:hint="eastAsia"/>
          <w:color w:val="000000"/>
        </w:rPr>
        <w:t>重复给药毒性试验</w:t>
      </w:r>
    </w:p>
    <w:p w:rsidR="00C22540" w:rsidRPr="00283129" w:rsidRDefault="0067018F" w:rsidP="00283129">
      <w:pPr>
        <w:pStyle w:val="NormalWeb2"/>
        <w:spacing w:line="240" w:lineRule="atLeast"/>
        <w:jc w:val="center"/>
        <w:rPr>
          <w:rFonts w:ascii="Times" w:hAnsi="Times" w:cs="Times"/>
          <w:color w:val="000000"/>
        </w:rPr>
        <w:sectPr w:rsidR="00C22540" w:rsidRPr="00283129">
          <w:headerReference w:type="even" r:id="rId44"/>
          <w:headerReference w:type="default" r:id="rId45"/>
          <w:footerReference w:type="even" r:id="rId46"/>
          <w:footerReference w:type="default" r:id="rId47"/>
          <w:headerReference w:type="first" r:id="rId48"/>
          <w:footerReference w:type="first" r:id="rId49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283129">
        <w:rPr>
          <w:rFonts w:ascii="Times" w:hAnsi="Times" w:cs="Times" w:hint="eastAsia"/>
          <w:color w:val="000000"/>
        </w:rPr>
        <w:t>摄食量</w:t>
      </w:r>
      <w:r>
        <w:rPr>
          <w:rFonts w:ascii="Times" w:hAnsi="Times" w:cs="Times" w:hint="eastAsia"/>
          <w:color w:val="000000"/>
        </w:rPr>
        <w:t>（</w:t>
      </w:r>
      <w:r>
        <w:rPr>
          <w:rFonts w:ascii="Times" w:hAnsi="Times" w:cs="Times" w:hint="eastAsia"/>
          <w:color w:val="000000"/>
        </w:rPr>
        <w:t>g/day</w:t>
      </w:r>
      <w:r>
        <w:rPr>
          <w:rFonts w:ascii="Times" w:hAnsi="Times" w:cs="Times" w:hint="eastAsia"/>
          <w:color w:val="000000"/>
        </w:rPr>
        <w:t>）</w:t>
      </w:r>
      <w:r>
        <w:rPr>
          <w:rFonts w:ascii="Times" w:hAnsi="Times" w:cs="Times" w:hint="eastAsia"/>
          <w:color w:val="000000"/>
        </w:rPr>
        <w:t>测定结果</w:t>
      </w:r>
      <w:r>
        <w:rPr>
          <w:rFonts w:ascii="Times" w:hAnsi="Times" w:cs="Times" w:hint="eastAsia"/>
          <w:color w:val="000000"/>
        </w:rPr>
        <w:t>统计汇总</w:t>
      </w:r>
    </w:p>
    <w:p w:rsidR="00364147" w:rsidRDefault="0067018F">
      <w:pPr>
        <w:pStyle w:val="Normal06"/>
        <w:framePr w:w="9186" w:h="226" w:hRule="exact" w:wrap="auto" w:vAnchor="page" w:hAnchor="page" w:x="1338" w:y="143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jc w:val="center"/>
        <w:rPr>
          <w:b/>
          <w:color w:val="000000"/>
          <w:kern w:val="2"/>
          <w:sz w:val="19"/>
        </w:rPr>
      </w:pPr>
      <w:r>
        <w:pict>
          <v:line id="_x0000_s3223" style="position:absolute;left:0;text-align:left;z-index:-251639808;mso-position-horizontal-relative:page;mso-position-vertical-relative:page" from="69.15pt,113.6pt" to="527.45pt,113.6pt" o:allowincell="f">
            <w10:wrap anchorx="page" anchory="page"/>
          </v:line>
        </w:pict>
      </w:r>
      <w:r>
        <w:pict>
          <v:line id="_x0000_s3222" style="position:absolute;left:0;text-align:left;z-index:-251638784;mso-position-horizontal-relative:page;mso-position-vertical-relative:page" from="67.65pt,145.85pt" to="527.45pt,145.85pt" o:allowincell="f">
            <w10:wrap anchorx="page" anchory="page"/>
          </v:line>
        </w:pict>
      </w:r>
      <w:r>
        <w:pict>
          <v:line id="_x0000_s3221" style="position:absolute;left:0;text-align:left;z-index:-251637760;mso-position-horizontal-relative:page;mso-position-vertical-relative:page" from="69.15pt,645.9pt" to="525.2pt,645.9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Average Food Consumption Summary Report</w:t>
      </w:r>
    </w:p>
    <w:p w:rsidR="00364147" w:rsidRDefault="0067018F">
      <w:pPr>
        <w:pStyle w:val="Normal06"/>
        <w:framePr w:w="9400" w:h="285" w:hRule="exact" w:wrap="auto" w:vAnchor="page" w:hAnchor="page" w:x="1353" w:y="186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 xml:space="preserve"> 摄食量测定结果（g/day）统计汇总 </w:t>
      </w:r>
      <w:r>
        <w:rPr>
          <w:rFonts w:ascii="宋体" w:eastAsia="宋体" w:hAnsi="宋体"/>
          <w:color w:val="000000"/>
          <w:kern w:val="2"/>
          <w:sz w:val="19"/>
        </w:rPr>
        <w:t xml:space="preserve"> </w:t>
      </w:r>
      <w:r>
        <w:rPr>
          <w:rFonts w:ascii="宋体" w:eastAsia="宋体" w:hAnsi="宋体"/>
          <w:color w:val="000000"/>
          <w:kern w:val="2"/>
          <w:sz w:val="19"/>
        </w:rPr>
        <w:t>（</w:t>
      </w:r>
      <w:r>
        <w:rPr>
          <w:rFonts w:eastAsia="Times New Roman"/>
          <w:color w:val="000000"/>
          <w:kern w:val="2"/>
          <w:sz w:val="19"/>
        </w:rPr>
        <w:t>mean</w:t>
      </w:r>
      <w:r>
        <w:rPr>
          <w:rFonts w:ascii="宋体" w:eastAsia="宋体" w:hAnsi="宋体"/>
          <w:color w:val="000000"/>
          <w:kern w:val="2"/>
          <w:sz w:val="19"/>
        </w:rPr>
        <w:t>±</w:t>
      </w:r>
      <w:r>
        <w:rPr>
          <w:rFonts w:eastAsia="Times New Roman"/>
          <w:color w:val="000000"/>
          <w:kern w:val="2"/>
          <w:sz w:val="19"/>
        </w:rPr>
        <w:t>SD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eastAsia="Times New Roman"/>
          <w:color w:val="000000"/>
          <w:kern w:val="2"/>
          <w:sz w:val="19"/>
        </w:rPr>
        <w:t xml:space="preserve">Females </w:t>
      </w:r>
      <w:r>
        <w:rPr>
          <w:rFonts w:ascii="宋体" w:eastAsia="宋体" w:hAnsi="宋体"/>
          <w:color w:val="000000"/>
          <w:kern w:val="2"/>
          <w:sz w:val="19"/>
        </w:rPr>
        <w:t>雌性</w:t>
      </w:r>
    </w:p>
    <w:p w:rsidR="00364147" w:rsidRDefault="0067018F">
      <w:pPr>
        <w:pStyle w:val="Normal06"/>
        <w:framePr w:w="975" w:h="555" w:hRule="exact" w:wrap="auto" w:vAnchor="page" w:hAnchor="page" w:x="1398" w:y="2332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检测</w:t>
      </w:r>
    </w:p>
    <w:p w:rsidR="00364147" w:rsidRDefault="0067018F">
      <w:pPr>
        <w:pStyle w:val="Normal06"/>
        <w:framePr w:w="975" w:h="555" w:hRule="exact" w:wrap="auto" w:vAnchor="page" w:hAnchor="page" w:x="1398" w:y="2332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日期</w:t>
      </w:r>
      <w:r>
        <w:rPr>
          <w:rFonts w:ascii="宋体" w:eastAsia="宋体" w:hAnsi="宋体"/>
          <w:b/>
          <w:color w:val="000000"/>
          <w:kern w:val="2"/>
          <w:sz w:val="17"/>
        </w:rPr>
        <w:t xml:space="preserve"> </w:t>
      </w:r>
    </w:p>
    <w:p w:rsidR="00364147" w:rsidRDefault="0067018F">
      <w:pPr>
        <w:pStyle w:val="Normal06"/>
        <w:framePr w:w="2058" w:h="555" w:hRule="exact" w:wrap="auto" w:vAnchor="page" w:hAnchor="page" w:x="2298" w:y="2376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溶媒对照组</w:t>
      </w:r>
    </w:p>
    <w:p w:rsidR="00364147" w:rsidRDefault="0067018F">
      <w:pPr>
        <w:pStyle w:val="Normal06"/>
        <w:framePr w:w="2058" w:h="555" w:hRule="exact" w:wrap="auto" w:vAnchor="page" w:hAnchor="page" w:x="4356" w:y="2376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7"/>
        </w:rPr>
        <w:t>低剂量组</w:t>
      </w:r>
    </w:p>
    <w:p w:rsidR="00364147" w:rsidRDefault="0067018F">
      <w:pPr>
        <w:pStyle w:val="Normal06"/>
        <w:framePr w:w="2058" w:h="555" w:hRule="exact" w:wrap="auto" w:vAnchor="page" w:hAnchor="page" w:x="6414" w:y="2376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7"/>
        </w:rPr>
        <w:t>中剂量组</w:t>
      </w:r>
    </w:p>
    <w:p w:rsidR="00364147" w:rsidRDefault="0067018F">
      <w:pPr>
        <w:pStyle w:val="Normal06"/>
        <w:framePr w:w="2058" w:h="555" w:hRule="exact" w:wrap="auto" w:vAnchor="page" w:hAnchor="page" w:x="8472" w:y="2376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7"/>
        </w:rPr>
        <w:t>高剂量组</w:t>
      </w:r>
    </w:p>
    <w:p w:rsidR="00364147" w:rsidRDefault="0067018F">
      <w:pPr>
        <w:pStyle w:val="Normal06"/>
        <w:framePr w:w="915" w:h="510" w:hRule="exact" w:wrap="auto" w:vAnchor="page" w:hAnchor="page" w:x="1383" w:y="29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PR7</w:t>
      </w:r>
    </w:p>
    <w:p w:rsidR="00364147" w:rsidRDefault="0067018F">
      <w:pPr>
        <w:pStyle w:val="Normal06"/>
        <w:framePr w:w="2058" w:h="510" w:hRule="exact" w:wrap="auto" w:vAnchor="page" w:hAnchor="page" w:x="2298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16.853±0.5665     </w:t>
      </w:r>
    </w:p>
    <w:p w:rsidR="00364147" w:rsidRDefault="0067018F">
      <w:pPr>
        <w:pStyle w:val="Normal06"/>
        <w:framePr w:w="2058" w:h="510" w:hRule="exact" w:wrap="auto" w:vAnchor="page" w:hAnchor="page" w:x="2298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</w:t>
      </w:r>
      <w:r>
        <w:rPr>
          <w:rFonts w:eastAsia="Times New Roman"/>
          <w:color w:val="000000"/>
          <w:kern w:val="2"/>
          <w:sz w:val="17"/>
        </w:rPr>
        <w:t>=4</w:t>
      </w:r>
    </w:p>
    <w:p w:rsidR="00364147" w:rsidRDefault="0067018F">
      <w:pPr>
        <w:pStyle w:val="Normal06"/>
        <w:framePr w:w="2058" w:h="510" w:hRule="exact" w:wrap="auto" w:vAnchor="page" w:hAnchor="page" w:x="4356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17.760±0.5766     </w:t>
      </w:r>
    </w:p>
    <w:p w:rsidR="00364147" w:rsidRDefault="0067018F">
      <w:pPr>
        <w:pStyle w:val="Normal06"/>
        <w:framePr w:w="2058" w:h="510" w:hRule="exact" w:wrap="auto" w:vAnchor="page" w:hAnchor="page" w:x="4356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6414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16.413±0.9221     </w:t>
      </w:r>
    </w:p>
    <w:p w:rsidR="00364147" w:rsidRDefault="0067018F">
      <w:pPr>
        <w:pStyle w:val="Normal06"/>
        <w:framePr w:w="2058" w:h="510" w:hRule="exact" w:wrap="auto" w:vAnchor="page" w:hAnchor="page" w:x="6414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8472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17.300±1.6599     </w:t>
      </w:r>
    </w:p>
    <w:p w:rsidR="00364147" w:rsidRDefault="0067018F">
      <w:pPr>
        <w:pStyle w:val="Normal06"/>
        <w:framePr w:w="2058" w:h="510" w:hRule="exact" w:wrap="auto" w:vAnchor="page" w:hAnchor="page" w:x="8472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915" w:h="510" w:hRule="exact" w:wrap="auto" w:vAnchor="page" w:hAnchor="page" w:x="1383" w:y="3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D4</w:t>
      </w:r>
    </w:p>
    <w:p w:rsidR="00364147" w:rsidRDefault="0067018F">
      <w:pPr>
        <w:pStyle w:val="Normal06"/>
        <w:framePr w:w="2058" w:h="510" w:hRule="exact" w:wrap="auto" w:vAnchor="page" w:hAnchor="page" w:x="2298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19.040±1.1573     </w:t>
      </w:r>
    </w:p>
    <w:p w:rsidR="00364147" w:rsidRDefault="0067018F">
      <w:pPr>
        <w:pStyle w:val="Normal06"/>
        <w:framePr w:w="2058" w:h="510" w:hRule="exact" w:wrap="auto" w:vAnchor="page" w:hAnchor="page" w:x="2298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4356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21.200±1.8422     </w:t>
      </w:r>
    </w:p>
    <w:p w:rsidR="00364147" w:rsidRDefault="0067018F">
      <w:pPr>
        <w:pStyle w:val="Normal06"/>
        <w:framePr w:w="2058" w:h="510" w:hRule="exact" w:wrap="auto" w:vAnchor="page" w:hAnchor="page" w:x="4356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6414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19.680±0.7461     </w:t>
      </w:r>
    </w:p>
    <w:p w:rsidR="00364147" w:rsidRDefault="0067018F">
      <w:pPr>
        <w:pStyle w:val="Normal06"/>
        <w:framePr w:w="2058" w:h="510" w:hRule="exact" w:wrap="auto" w:vAnchor="page" w:hAnchor="page" w:x="6414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8472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18.673±1.4498     </w:t>
      </w:r>
    </w:p>
    <w:p w:rsidR="00364147" w:rsidRDefault="0067018F">
      <w:pPr>
        <w:pStyle w:val="Normal06"/>
        <w:framePr w:w="2058" w:h="510" w:hRule="exact" w:wrap="auto" w:vAnchor="page" w:hAnchor="page" w:x="8472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915" w:h="510" w:hRule="exact" w:wrap="auto" w:vAnchor="page" w:hAnchor="page" w:x="1383" w:y="39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D11</w:t>
      </w:r>
    </w:p>
    <w:p w:rsidR="00364147" w:rsidRDefault="0067018F">
      <w:pPr>
        <w:pStyle w:val="Normal06"/>
        <w:framePr w:w="2058" w:h="510" w:hRule="exact" w:wrap="auto" w:vAnchor="page" w:hAnchor="page" w:x="2298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19.893±0.7654     </w:t>
      </w:r>
    </w:p>
    <w:p w:rsidR="00364147" w:rsidRDefault="0067018F">
      <w:pPr>
        <w:pStyle w:val="Normal06"/>
        <w:framePr w:w="2058" w:h="510" w:hRule="exact" w:wrap="auto" w:vAnchor="page" w:hAnchor="page" w:x="2298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4356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19.821±0.5912     </w:t>
      </w:r>
    </w:p>
    <w:p w:rsidR="00364147" w:rsidRDefault="0067018F">
      <w:pPr>
        <w:pStyle w:val="Normal06"/>
        <w:framePr w:w="2058" w:h="510" w:hRule="exact" w:wrap="auto" w:vAnchor="page" w:hAnchor="page" w:x="4356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6414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20.473±0.6045     </w:t>
      </w:r>
    </w:p>
    <w:p w:rsidR="00364147" w:rsidRDefault="0067018F">
      <w:pPr>
        <w:pStyle w:val="Normal06"/>
        <w:framePr w:w="2058" w:h="510" w:hRule="exact" w:wrap="auto" w:vAnchor="page" w:hAnchor="page" w:x="6414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8472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20.113±1.</w:t>
      </w:r>
      <w:r>
        <w:rPr>
          <w:rFonts w:eastAsia="Times New Roman"/>
          <w:color w:val="000000"/>
          <w:kern w:val="2"/>
          <w:sz w:val="17"/>
        </w:rPr>
        <w:t xml:space="preserve">5163     </w:t>
      </w:r>
    </w:p>
    <w:p w:rsidR="00364147" w:rsidRDefault="0067018F">
      <w:pPr>
        <w:pStyle w:val="Normal06"/>
        <w:framePr w:w="2058" w:h="510" w:hRule="exact" w:wrap="auto" w:vAnchor="page" w:hAnchor="page" w:x="8472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915" w:h="510" w:hRule="exact" w:wrap="auto" w:vAnchor="page" w:hAnchor="page" w:x="1383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D18</w:t>
      </w:r>
    </w:p>
    <w:p w:rsidR="00364147" w:rsidRDefault="0067018F">
      <w:pPr>
        <w:pStyle w:val="Normal06"/>
        <w:framePr w:w="2058" w:h="510" w:hRule="exact" w:wrap="auto" w:vAnchor="page" w:hAnchor="page" w:x="2298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19.407±3.2485     </w:t>
      </w:r>
    </w:p>
    <w:p w:rsidR="00364147" w:rsidRDefault="0067018F">
      <w:pPr>
        <w:pStyle w:val="Normal06"/>
        <w:framePr w:w="2058" w:h="510" w:hRule="exact" w:wrap="auto" w:vAnchor="page" w:hAnchor="page" w:x="2298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4356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22.143±1.2053     </w:t>
      </w:r>
    </w:p>
    <w:p w:rsidR="00364147" w:rsidRDefault="0067018F">
      <w:pPr>
        <w:pStyle w:val="Normal06"/>
        <w:framePr w:w="2058" w:h="510" w:hRule="exact" w:wrap="auto" w:vAnchor="page" w:hAnchor="page" w:x="4356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6414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20.213±1.5526     </w:t>
      </w:r>
    </w:p>
    <w:p w:rsidR="00364147" w:rsidRDefault="0067018F">
      <w:pPr>
        <w:pStyle w:val="Normal06"/>
        <w:framePr w:w="2058" w:h="510" w:hRule="exact" w:wrap="auto" w:vAnchor="page" w:hAnchor="page" w:x="6414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8472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20.353±1.0989     </w:t>
      </w:r>
    </w:p>
    <w:p w:rsidR="00364147" w:rsidRDefault="0067018F">
      <w:pPr>
        <w:pStyle w:val="Normal06"/>
        <w:framePr w:w="2058" w:h="510" w:hRule="exact" w:wrap="auto" w:vAnchor="page" w:hAnchor="page" w:x="8472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915" w:h="510" w:hRule="exact" w:wrap="auto" w:vAnchor="page" w:hAnchor="page" w:x="1383" w:y="49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D25</w:t>
      </w:r>
    </w:p>
    <w:p w:rsidR="00364147" w:rsidRDefault="0067018F">
      <w:pPr>
        <w:pStyle w:val="Normal06"/>
        <w:framePr w:w="2058" w:h="510" w:hRule="exact" w:wrap="auto" w:vAnchor="page" w:hAnchor="page" w:x="2298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18.033±1.1829     </w:t>
      </w:r>
    </w:p>
    <w:p w:rsidR="00364147" w:rsidRDefault="0067018F">
      <w:pPr>
        <w:pStyle w:val="Normal06"/>
        <w:framePr w:w="2058" w:h="510" w:hRule="exact" w:wrap="auto" w:vAnchor="page" w:hAnchor="page" w:x="2298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4356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19.121±1.3829     </w:t>
      </w:r>
    </w:p>
    <w:p w:rsidR="00364147" w:rsidRDefault="0067018F">
      <w:pPr>
        <w:pStyle w:val="Normal06"/>
        <w:framePr w:w="2058" w:h="510" w:hRule="exact" w:wrap="auto" w:vAnchor="page" w:hAnchor="page" w:x="4356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6414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17.633±0.4477     </w:t>
      </w:r>
    </w:p>
    <w:p w:rsidR="00364147" w:rsidRDefault="0067018F">
      <w:pPr>
        <w:pStyle w:val="Normal06"/>
        <w:framePr w:w="2058" w:h="510" w:hRule="exact" w:wrap="auto" w:vAnchor="page" w:hAnchor="page" w:x="6414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8472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17.007±2.6609     </w:t>
      </w:r>
    </w:p>
    <w:p w:rsidR="00364147" w:rsidRDefault="0067018F">
      <w:pPr>
        <w:pStyle w:val="Normal06"/>
        <w:framePr w:w="2058" w:h="510" w:hRule="exact" w:wrap="auto" w:vAnchor="page" w:hAnchor="page" w:x="8472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915" w:h="510" w:hRule="exact" w:wrap="auto" w:vAnchor="page" w:hAnchor="page" w:x="1383" w:y="5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R4</w:t>
      </w:r>
    </w:p>
    <w:p w:rsidR="00364147" w:rsidRDefault="0067018F">
      <w:pPr>
        <w:pStyle w:val="Normal06"/>
        <w:framePr w:w="2058" w:h="510" w:hRule="exact" w:wrap="auto" w:vAnchor="page" w:hAnchor="page" w:x="2298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20.460±0.5842     </w:t>
      </w:r>
    </w:p>
    <w:p w:rsidR="00364147" w:rsidRDefault="0067018F">
      <w:pPr>
        <w:pStyle w:val="Normal06"/>
        <w:framePr w:w="2058" w:h="510" w:hRule="exact" w:wrap="auto" w:vAnchor="page" w:hAnchor="page" w:x="2298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2058" w:h="510" w:hRule="exact" w:wrap="auto" w:vAnchor="page" w:hAnchor="page" w:x="4356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24.460±1.6523     </w:t>
      </w:r>
    </w:p>
    <w:p w:rsidR="00364147" w:rsidRDefault="0067018F">
      <w:pPr>
        <w:pStyle w:val="Normal06"/>
        <w:framePr w:w="2058" w:h="510" w:hRule="exact" w:wrap="auto" w:vAnchor="page" w:hAnchor="page" w:x="4356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2058" w:h="510" w:hRule="exact" w:wrap="auto" w:vAnchor="page" w:hAnchor="page" w:x="6414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22.560±0.7212     </w:t>
      </w:r>
    </w:p>
    <w:p w:rsidR="00364147" w:rsidRDefault="0067018F">
      <w:pPr>
        <w:pStyle w:val="Normal06"/>
        <w:framePr w:w="2058" w:h="510" w:hRule="exact" w:wrap="auto" w:vAnchor="page" w:hAnchor="page" w:x="6414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2058" w:h="510" w:hRule="exact" w:wrap="auto" w:vAnchor="page" w:hAnchor="page" w:x="8472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20.000±1.1411     </w:t>
      </w:r>
    </w:p>
    <w:p w:rsidR="00364147" w:rsidRDefault="0067018F">
      <w:pPr>
        <w:pStyle w:val="Normal06"/>
        <w:framePr w:w="2058" w:h="510" w:hRule="exact" w:wrap="auto" w:vAnchor="page" w:hAnchor="page" w:x="8472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915" w:h="510" w:hRule="exact" w:wrap="auto" w:vAnchor="page" w:hAnchor="page" w:x="1383" w:y="59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R11</w:t>
      </w:r>
    </w:p>
    <w:p w:rsidR="00364147" w:rsidRDefault="0067018F">
      <w:pPr>
        <w:pStyle w:val="Normal06"/>
        <w:framePr w:w="2058" w:h="510" w:hRule="exact" w:wrap="auto" w:vAnchor="page" w:hAnchor="page" w:x="2298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20.480±0.6116     </w:t>
      </w:r>
    </w:p>
    <w:p w:rsidR="00364147" w:rsidRDefault="0067018F">
      <w:pPr>
        <w:pStyle w:val="Normal06"/>
        <w:framePr w:w="2058" w:h="510" w:hRule="exact" w:wrap="auto" w:vAnchor="page" w:hAnchor="page" w:x="2298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2058" w:h="510" w:hRule="exact" w:wrap="auto" w:vAnchor="page" w:hAnchor="page" w:x="4356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19.540±0.7394     </w:t>
      </w:r>
    </w:p>
    <w:p w:rsidR="00364147" w:rsidRDefault="0067018F">
      <w:pPr>
        <w:pStyle w:val="Normal06"/>
        <w:framePr w:w="2058" w:h="510" w:hRule="exact" w:wrap="auto" w:vAnchor="page" w:hAnchor="page" w:x="4356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2058" w:h="510" w:hRule="exact" w:wrap="auto" w:vAnchor="page" w:hAnchor="page" w:x="6414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22.540±1.1776     </w:t>
      </w:r>
    </w:p>
    <w:p w:rsidR="00364147" w:rsidRDefault="0067018F">
      <w:pPr>
        <w:pStyle w:val="Normal06"/>
        <w:framePr w:w="2058" w:h="510" w:hRule="exact" w:wrap="auto" w:vAnchor="page" w:hAnchor="page" w:x="6414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2058" w:h="510" w:hRule="exact" w:wrap="auto" w:vAnchor="page" w:hAnchor="page" w:x="8472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21.800±1.7345     </w:t>
      </w:r>
    </w:p>
    <w:p w:rsidR="00364147" w:rsidRDefault="0067018F">
      <w:pPr>
        <w:pStyle w:val="Normal06"/>
        <w:framePr w:w="2058" w:h="510" w:hRule="exact" w:wrap="auto" w:vAnchor="page" w:hAnchor="page" w:x="8472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915" w:h="510" w:hRule="exact" w:wrap="auto" w:vAnchor="page" w:hAnchor="page" w:x="1383" w:y="6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R18</w:t>
      </w:r>
    </w:p>
    <w:p w:rsidR="00364147" w:rsidRDefault="0067018F">
      <w:pPr>
        <w:pStyle w:val="Normal06"/>
        <w:framePr w:w="2058" w:h="510" w:hRule="exact" w:wrap="auto" w:vAnchor="page" w:hAnchor="page" w:x="2298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21.760±1.2232     </w:t>
      </w:r>
    </w:p>
    <w:p w:rsidR="00364147" w:rsidRDefault="0067018F">
      <w:pPr>
        <w:pStyle w:val="Normal06"/>
        <w:framePr w:w="2058" w:h="510" w:hRule="exact" w:wrap="auto" w:vAnchor="page" w:hAnchor="page" w:x="2298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2058" w:h="510" w:hRule="exact" w:wrap="auto" w:vAnchor="page" w:hAnchor="page" w:x="4356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27.180±3.2224     </w:t>
      </w:r>
    </w:p>
    <w:p w:rsidR="00364147" w:rsidRDefault="0067018F">
      <w:pPr>
        <w:pStyle w:val="Normal06"/>
        <w:framePr w:w="2058" w:h="510" w:hRule="exact" w:wrap="auto" w:vAnchor="page" w:hAnchor="page" w:x="4356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2058" w:h="510" w:hRule="exact" w:wrap="auto" w:vAnchor="page" w:hAnchor="page" w:x="6414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18.540±2.9760     </w:t>
      </w:r>
    </w:p>
    <w:p w:rsidR="00364147" w:rsidRDefault="0067018F">
      <w:pPr>
        <w:pStyle w:val="Normal06"/>
        <w:framePr w:w="2058" w:h="510" w:hRule="exact" w:wrap="auto" w:vAnchor="page" w:hAnchor="page" w:x="6414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2058" w:h="510" w:hRule="exact" w:wrap="auto" w:vAnchor="page" w:hAnchor="page" w:x="8472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18.160±0.7212     </w:t>
      </w:r>
    </w:p>
    <w:p w:rsidR="00364147" w:rsidRDefault="0067018F">
      <w:pPr>
        <w:pStyle w:val="Normal06"/>
        <w:framePr w:w="2058" w:h="510" w:hRule="exact" w:wrap="auto" w:vAnchor="page" w:hAnchor="page" w:x="8472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915" w:h="510" w:hRule="exact" w:wrap="auto" w:vAnchor="page" w:hAnchor="page" w:x="1383" w:y="69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R25</w:t>
      </w:r>
    </w:p>
    <w:p w:rsidR="00364147" w:rsidRDefault="0067018F">
      <w:pPr>
        <w:pStyle w:val="Normal06"/>
        <w:framePr w:w="2058" w:h="510" w:hRule="exact" w:wrap="auto" w:vAnchor="page" w:hAnchor="page" w:x="2298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19.620±2.</w:t>
      </w:r>
      <w:r>
        <w:rPr>
          <w:rFonts w:eastAsia="Times New Roman"/>
          <w:color w:val="000000"/>
          <w:kern w:val="2"/>
          <w:sz w:val="17"/>
        </w:rPr>
        <w:t xml:space="preserve">1179     </w:t>
      </w:r>
    </w:p>
    <w:p w:rsidR="00364147" w:rsidRDefault="0067018F">
      <w:pPr>
        <w:pStyle w:val="Normal06"/>
        <w:framePr w:w="2058" w:h="510" w:hRule="exact" w:wrap="auto" w:vAnchor="page" w:hAnchor="page" w:x="2298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2058" w:h="510" w:hRule="exact" w:wrap="auto" w:vAnchor="page" w:hAnchor="page" w:x="4356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18.420±0.9768     </w:t>
      </w:r>
    </w:p>
    <w:p w:rsidR="00364147" w:rsidRDefault="0067018F">
      <w:pPr>
        <w:pStyle w:val="Normal06"/>
        <w:framePr w:w="2058" w:h="510" w:hRule="exact" w:wrap="auto" w:vAnchor="page" w:hAnchor="page" w:x="4356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2058" w:h="510" w:hRule="exact" w:wrap="auto" w:vAnchor="page" w:hAnchor="page" w:x="6414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16.560±1.1320     </w:t>
      </w:r>
    </w:p>
    <w:p w:rsidR="00364147" w:rsidRDefault="0067018F">
      <w:pPr>
        <w:pStyle w:val="Normal06"/>
        <w:framePr w:w="2058" w:h="510" w:hRule="exact" w:wrap="auto" w:vAnchor="page" w:hAnchor="page" w:x="6414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2058" w:h="510" w:hRule="exact" w:wrap="auto" w:vAnchor="page" w:hAnchor="page" w:x="8472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17.560±0.9220     </w:t>
      </w:r>
    </w:p>
    <w:p w:rsidR="00364147" w:rsidRDefault="0067018F">
      <w:pPr>
        <w:pStyle w:val="Normal06"/>
        <w:framePr w:w="2058" w:h="510" w:hRule="exact" w:wrap="auto" w:vAnchor="page" w:hAnchor="page" w:x="8472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7328" w:h="211" w:hRule="exact" w:wrap="auto" w:vAnchor="page" w:hAnchor="page" w:x="1390" w:y="1300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n=x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ascii="宋体" w:eastAsia="宋体" w:hAnsi="宋体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表示评估总笼数</w:t>
      </w:r>
    </w:p>
    <w:p w:rsidR="00364147" w:rsidRDefault="0067018F">
      <w:pPr>
        <w:pStyle w:val="Normal06"/>
        <w:spacing w:line="1" w:lineRule="auto"/>
      </w:pPr>
      <w:r>
        <w:br w:type="page"/>
      </w:r>
    </w:p>
    <w:p w:rsidR="00364147" w:rsidRDefault="0067018F">
      <w:pPr>
        <w:pStyle w:val="Normal06"/>
        <w:framePr w:w="9186" w:h="226" w:hRule="exact" w:wrap="auto" w:vAnchor="page" w:hAnchor="page" w:x="1338" w:y="143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jc w:val="center"/>
        <w:rPr>
          <w:b/>
          <w:color w:val="000000"/>
          <w:kern w:val="2"/>
          <w:sz w:val="19"/>
        </w:rPr>
      </w:pPr>
      <w:r>
        <w:pict>
          <v:line id="_x0000_s3220" style="position:absolute;left:0;text-align:left;z-index:-251636736;mso-position-horizontal-relative:page;mso-position-vertical-relative:page" from="69.15pt,113.6pt" to="527.45pt,113.6pt" o:allowincell="f">
            <w10:wrap anchorx="page" anchory="page"/>
          </v:line>
        </w:pict>
      </w:r>
      <w:r>
        <w:pict>
          <v:line id="_x0000_s3219" style="position:absolute;left:0;text-align:left;z-index:-251635712;mso-position-horizontal-relative:page;mso-position-vertical-relative:page" from="67.65pt,145.85pt" to="527.45pt,145.85pt" o:allowincell="f">
            <w10:wrap anchorx="page" anchory="page"/>
          </v:line>
        </w:pict>
      </w:r>
      <w:r>
        <w:pict>
          <v:line id="_x0000_s3218" style="position:absolute;left:0;text-align:left;z-index:-251634688;mso-position-horizontal-relative:page;mso-position-vertical-relative:page" from="69.15pt,645.9pt" to="525.2pt,645.9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Average Food Consumption Summary Report</w:t>
      </w:r>
    </w:p>
    <w:p w:rsidR="00364147" w:rsidRDefault="0067018F">
      <w:pPr>
        <w:pStyle w:val="Normal06"/>
        <w:framePr w:w="9400" w:h="285" w:hRule="exact" w:wrap="auto" w:vAnchor="page" w:hAnchor="page" w:x="1353" w:y="186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 xml:space="preserve"> 摄食量测定结果（g/day）统计汇总 </w:t>
      </w:r>
      <w:r>
        <w:rPr>
          <w:rFonts w:ascii="宋体" w:eastAsia="宋体" w:hAnsi="宋体"/>
          <w:color w:val="000000"/>
          <w:kern w:val="2"/>
          <w:sz w:val="19"/>
        </w:rPr>
        <w:t xml:space="preserve"> </w:t>
      </w:r>
      <w:r>
        <w:rPr>
          <w:rFonts w:ascii="宋体" w:eastAsia="宋体" w:hAnsi="宋体"/>
          <w:color w:val="000000"/>
          <w:kern w:val="2"/>
          <w:sz w:val="19"/>
        </w:rPr>
        <w:t>（</w:t>
      </w:r>
      <w:r>
        <w:rPr>
          <w:rFonts w:eastAsia="Times New Roman"/>
          <w:color w:val="000000"/>
          <w:kern w:val="2"/>
          <w:sz w:val="19"/>
        </w:rPr>
        <w:t>mean</w:t>
      </w:r>
      <w:r>
        <w:rPr>
          <w:rFonts w:ascii="宋体" w:eastAsia="宋体" w:hAnsi="宋体"/>
          <w:color w:val="000000"/>
          <w:kern w:val="2"/>
          <w:sz w:val="19"/>
        </w:rPr>
        <w:t>±</w:t>
      </w:r>
      <w:r>
        <w:rPr>
          <w:rFonts w:eastAsia="Times New Roman"/>
          <w:color w:val="000000"/>
          <w:kern w:val="2"/>
          <w:sz w:val="19"/>
        </w:rPr>
        <w:t>SD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eastAsia="Times New Roman"/>
          <w:color w:val="000000"/>
          <w:kern w:val="2"/>
          <w:sz w:val="19"/>
        </w:rPr>
        <w:t xml:space="preserve">Males </w:t>
      </w:r>
      <w:r>
        <w:rPr>
          <w:rFonts w:ascii="宋体" w:eastAsia="宋体" w:hAnsi="宋体"/>
          <w:color w:val="000000"/>
          <w:kern w:val="2"/>
          <w:sz w:val="19"/>
        </w:rPr>
        <w:t>雄性</w:t>
      </w:r>
    </w:p>
    <w:p w:rsidR="00364147" w:rsidRDefault="0067018F">
      <w:pPr>
        <w:pStyle w:val="Normal06"/>
        <w:framePr w:w="975" w:h="555" w:hRule="exact" w:wrap="auto" w:vAnchor="page" w:hAnchor="page" w:x="1398" w:y="2332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检测</w:t>
      </w:r>
    </w:p>
    <w:p w:rsidR="00364147" w:rsidRDefault="0067018F">
      <w:pPr>
        <w:pStyle w:val="Normal06"/>
        <w:framePr w:w="975" w:h="555" w:hRule="exact" w:wrap="auto" w:vAnchor="page" w:hAnchor="page" w:x="1398" w:y="2332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日期</w:t>
      </w:r>
      <w:r>
        <w:rPr>
          <w:rFonts w:ascii="宋体" w:eastAsia="宋体" w:hAnsi="宋体"/>
          <w:b/>
          <w:color w:val="000000"/>
          <w:kern w:val="2"/>
          <w:sz w:val="17"/>
        </w:rPr>
        <w:t xml:space="preserve"> </w:t>
      </w:r>
    </w:p>
    <w:p w:rsidR="00364147" w:rsidRDefault="0067018F">
      <w:pPr>
        <w:pStyle w:val="Normal06"/>
        <w:framePr w:w="2058" w:h="555" w:hRule="exact" w:wrap="auto" w:vAnchor="page" w:hAnchor="page" w:x="2298" w:y="2376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溶媒对照组</w:t>
      </w:r>
    </w:p>
    <w:p w:rsidR="00364147" w:rsidRDefault="0067018F">
      <w:pPr>
        <w:pStyle w:val="Normal06"/>
        <w:framePr w:w="2058" w:h="555" w:hRule="exact" w:wrap="auto" w:vAnchor="page" w:hAnchor="page" w:x="4356" w:y="2376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7"/>
        </w:rPr>
        <w:t>低剂量组</w:t>
      </w:r>
    </w:p>
    <w:p w:rsidR="00364147" w:rsidRDefault="0067018F">
      <w:pPr>
        <w:pStyle w:val="Normal06"/>
        <w:framePr w:w="2058" w:h="555" w:hRule="exact" w:wrap="auto" w:vAnchor="page" w:hAnchor="page" w:x="6414" w:y="2376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7"/>
        </w:rPr>
        <w:t>中剂量组</w:t>
      </w:r>
    </w:p>
    <w:p w:rsidR="00364147" w:rsidRDefault="0067018F">
      <w:pPr>
        <w:pStyle w:val="Normal06"/>
        <w:framePr w:w="2058" w:h="555" w:hRule="exact" w:wrap="auto" w:vAnchor="page" w:hAnchor="page" w:x="8472" w:y="2376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7"/>
        </w:rPr>
        <w:t>高剂量组</w:t>
      </w:r>
    </w:p>
    <w:p w:rsidR="00364147" w:rsidRDefault="0067018F">
      <w:pPr>
        <w:pStyle w:val="Normal06"/>
        <w:framePr w:w="915" w:h="510" w:hRule="exact" w:wrap="auto" w:vAnchor="page" w:hAnchor="page" w:x="1383" w:y="29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PR7</w:t>
      </w:r>
    </w:p>
    <w:p w:rsidR="00364147" w:rsidRDefault="0067018F">
      <w:pPr>
        <w:pStyle w:val="Normal06"/>
        <w:framePr w:w="2058" w:h="510" w:hRule="exact" w:wrap="auto" w:vAnchor="page" w:hAnchor="page" w:x="2298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23.440±0.</w:t>
      </w:r>
      <w:r>
        <w:rPr>
          <w:rFonts w:eastAsia="Times New Roman"/>
          <w:color w:val="000000"/>
          <w:kern w:val="2"/>
          <w:sz w:val="17"/>
        </w:rPr>
        <w:t xml:space="preserve">6630     </w:t>
      </w:r>
    </w:p>
    <w:p w:rsidR="00364147" w:rsidRDefault="0067018F">
      <w:pPr>
        <w:pStyle w:val="Normal06"/>
        <w:framePr w:w="2058" w:h="510" w:hRule="exact" w:wrap="auto" w:vAnchor="page" w:hAnchor="page" w:x="2298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4356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22.493±1.6690     </w:t>
      </w:r>
    </w:p>
    <w:p w:rsidR="00364147" w:rsidRDefault="0067018F">
      <w:pPr>
        <w:pStyle w:val="Normal06"/>
        <w:framePr w:w="2058" w:h="510" w:hRule="exact" w:wrap="auto" w:vAnchor="page" w:hAnchor="page" w:x="4356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6414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22.667±0.8286     </w:t>
      </w:r>
    </w:p>
    <w:p w:rsidR="00364147" w:rsidRDefault="0067018F">
      <w:pPr>
        <w:pStyle w:val="Normal06"/>
        <w:framePr w:w="2058" w:h="510" w:hRule="exact" w:wrap="auto" w:vAnchor="page" w:hAnchor="page" w:x="6414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8472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23.387±1.6281     </w:t>
      </w:r>
    </w:p>
    <w:p w:rsidR="00364147" w:rsidRDefault="0067018F">
      <w:pPr>
        <w:pStyle w:val="Normal06"/>
        <w:framePr w:w="2058" w:h="510" w:hRule="exact" w:wrap="auto" w:vAnchor="page" w:hAnchor="page" w:x="8472" w:y="2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915" w:h="510" w:hRule="exact" w:wrap="auto" w:vAnchor="page" w:hAnchor="page" w:x="1383" w:y="3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D4</w:t>
      </w:r>
    </w:p>
    <w:p w:rsidR="00364147" w:rsidRDefault="0067018F">
      <w:pPr>
        <w:pStyle w:val="Normal06"/>
        <w:framePr w:w="2058" w:h="510" w:hRule="exact" w:wrap="auto" w:vAnchor="page" w:hAnchor="page" w:x="2298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26.280±1.0919     </w:t>
      </w:r>
    </w:p>
    <w:p w:rsidR="00364147" w:rsidRDefault="0067018F">
      <w:pPr>
        <w:pStyle w:val="Normal06"/>
        <w:framePr w:w="2058" w:h="510" w:hRule="exact" w:wrap="auto" w:vAnchor="page" w:hAnchor="page" w:x="2298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4356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27.087±1.2797     </w:t>
      </w:r>
    </w:p>
    <w:p w:rsidR="00364147" w:rsidRDefault="0067018F">
      <w:pPr>
        <w:pStyle w:val="Normal06"/>
        <w:framePr w:w="2058" w:h="510" w:hRule="exact" w:wrap="auto" w:vAnchor="page" w:hAnchor="page" w:x="4356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6414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25.787±2.3447     </w:t>
      </w:r>
    </w:p>
    <w:p w:rsidR="00364147" w:rsidRDefault="0067018F">
      <w:pPr>
        <w:pStyle w:val="Normal06"/>
        <w:framePr w:w="2058" w:h="510" w:hRule="exact" w:wrap="auto" w:vAnchor="page" w:hAnchor="page" w:x="6414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8472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26.033±1.3970     </w:t>
      </w:r>
    </w:p>
    <w:p w:rsidR="00364147" w:rsidRDefault="0067018F">
      <w:pPr>
        <w:pStyle w:val="Normal06"/>
        <w:framePr w:w="2058" w:h="510" w:hRule="exact" w:wrap="auto" w:vAnchor="page" w:hAnchor="page" w:x="8472" w:y="3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915" w:h="510" w:hRule="exact" w:wrap="auto" w:vAnchor="page" w:hAnchor="page" w:x="1383" w:y="39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D11</w:t>
      </w:r>
    </w:p>
    <w:p w:rsidR="00364147" w:rsidRDefault="0067018F">
      <w:pPr>
        <w:pStyle w:val="Normal06"/>
        <w:framePr w:w="2058" w:h="510" w:hRule="exact" w:wrap="auto" w:vAnchor="page" w:hAnchor="page" w:x="2298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29.667±1.3145     </w:t>
      </w:r>
    </w:p>
    <w:p w:rsidR="00364147" w:rsidRDefault="0067018F">
      <w:pPr>
        <w:pStyle w:val="Normal06"/>
        <w:framePr w:w="2058" w:h="510" w:hRule="exact" w:wrap="auto" w:vAnchor="page" w:hAnchor="page" w:x="2298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4356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29.267±1.7144     </w:t>
      </w:r>
    </w:p>
    <w:p w:rsidR="00364147" w:rsidRDefault="0067018F">
      <w:pPr>
        <w:pStyle w:val="Normal06"/>
        <w:framePr w:w="2058" w:h="510" w:hRule="exact" w:wrap="auto" w:vAnchor="page" w:hAnchor="page" w:x="4356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6414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29.067±2.1073     </w:t>
      </w:r>
    </w:p>
    <w:p w:rsidR="00364147" w:rsidRDefault="0067018F">
      <w:pPr>
        <w:pStyle w:val="Normal06"/>
        <w:framePr w:w="2058" w:h="510" w:hRule="exact" w:wrap="auto" w:vAnchor="page" w:hAnchor="page" w:x="6414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8472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28.</w:t>
      </w:r>
      <w:r>
        <w:rPr>
          <w:rFonts w:eastAsia="Times New Roman"/>
          <w:color w:val="000000"/>
          <w:kern w:val="2"/>
          <w:sz w:val="17"/>
        </w:rPr>
        <w:t xml:space="preserve">827±1.9327     </w:t>
      </w:r>
    </w:p>
    <w:p w:rsidR="00364147" w:rsidRDefault="0067018F">
      <w:pPr>
        <w:pStyle w:val="Normal06"/>
        <w:framePr w:w="2058" w:h="510" w:hRule="exact" w:wrap="auto" w:vAnchor="page" w:hAnchor="page" w:x="8472" w:y="3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915" w:h="510" w:hRule="exact" w:wrap="auto" w:vAnchor="page" w:hAnchor="page" w:x="1383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D18</w:t>
      </w:r>
    </w:p>
    <w:p w:rsidR="00364147" w:rsidRDefault="0067018F">
      <w:pPr>
        <w:pStyle w:val="Normal06"/>
        <w:framePr w:w="2058" w:h="510" w:hRule="exact" w:wrap="auto" w:vAnchor="page" w:hAnchor="page" w:x="2298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29.587±1.7474     </w:t>
      </w:r>
    </w:p>
    <w:p w:rsidR="00364147" w:rsidRDefault="0067018F">
      <w:pPr>
        <w:pStyle w:val="Normal06"/>
        <w:framePr w:w="2058" w:h="510" w:hRule="exact" w:wrap="auto" w:vAnchor="page" w:hAnchor="page" w:x="2298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4356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27.640±1.0195     </w:t>
      </w:r>
    </w:p>
    <w:p w:rsidR="00364147" w:rsidRDefault="0067018F">
      <w:pPr>
        <w:pStyle w:val="Normal06"/>
        <w:framePr w:w="2058" w:h="510" w:hRule="exact" w:wrap="auto" w:vAnchor="page" w:hAnchor="page" w:x="4356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6414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28.340±2.8013     </w:t>
      </w:r>
    </w:p>
    <w:p w:rsidR="00364147" w:rsidRDefault="0067018F">
      <w:pPr>
        <w:pStyle w:val="Normal06"/>
        <w:framePr w:w="2058" w:h="510" w:hRule="exact" w:wrap="auto" w:vAnchor="page" w:hAnchor="page" w:x="6414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8472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28.233±1.3810     </w:t>
      </w:r>
    </w:p>
    <w:p w:rsidR="00364147" w:rsidRDefault="0067018F">
      <w:pPr>
        <w:pStyle w:val="Normal06"/>
        <w:framePr w:w="2058" w:h="510" w:hRule="exact" w:wrap="auto" w:vAnchor="page" w:hAnchor="page" w:x="8472" w:y="4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915" w:h="510" w:hRule="exact" w:wrap="auto" w:vAnchor="page" w:hAnchor="page" w:x="1383" w:y="49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D25</w:t>
      </w:r>
    </w:p>
    <w:p w:rsidR="00364147" w:rsidRDefault="0067018F">
      <w:pPr>
        <w:pStyle w:val="Normal06"/>
        <w:framePr w:w="2058" w:h="510" w:hRule="exact" w:wrap="auto" w:vAnchor="page" w:hAnchor="page" w:x="2298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27.271±1.5019     </w:t>
      </w:r>
    </w:p>
    <w:p w:rsidR="00364147" w:rsidRDefault="0067018F">
      <w:pPr>
        <w:pStyle w:val="Normal06"/>
        <w:framePr w:w="2058" w:h="510" w:hRule="exact" w:wrap="auto" w:vAnchor="page" w:hAnchor="page" w:x="2298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4356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26.733±1.5474     </w:t>
      </w:r>
    </w:p>
    <w:p w:rsidR="00364147" w:rsidRDefault="0067018F">
      <w:pPr>
        <w:pStyle w:val="Normal06"/>
        <w:framePr w:w="2058" w:h="510" w:hRule="exact" w:wrap="auto" w:vAnchor="page" w:hAnchor="page" w:x="4356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6414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26.927±3.0975     </w:t>
      </w:r>
    </w:p>
    <w:p w:rsidR="00364147" w:rsidRDefault="0067018F">
      <w:pPr>
        <w:pStyle w:val="Normal06"/>
        <w:framePr w:w="2058" w:h="510" w:hRule="exact" w:wrap="auto" w:vAnchor="page" w:hAnchor="page" w:x="6414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2058" w:h="510" w:hRule="exact" w:wrap="auto" w:vAnchor="page" w:hAnchor="page" w:x="8472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27.387±1.4191     </w:t>
      </w:r>
    </w:p>
    <w:p w:rsidR="00364147" w:rsidRDefault="0067018F">
      <w:pPr>
        <w:pStyle w:val="Normal06"/>
        <w:framePr w:w="2058" w:h="510" w:hRule="exact" w:wrap="auto" w:vAnchor="page" w:hAnchor="page" w:x="8472" w:y="4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n=4</w:t>
      </w:r>
    </w:p>
    <w:p w:rsidR="00364147" w:rsidRDefault="0067018F">
      <w:pPr>
        <w:pStyle w:val="Normal06"/>
        <w:framePr w:w="915" w:h="510" w:hRule="exact" w:wrap="auto" w:vAnchor="page" w:hAnchor="page" w:x="1383" w:y="5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R4</w:t>
      </w:r>
    </w:p>
    <w:p w:rsidR="00364147" w:rsidRDefault="0067018F">
      <w:pPr>
        <w:pStyle w:val="Normal06"/>
        <w:framePr w:w="2058" w:h="510" w:hRule="exact" w:wrap="auto" w:vAnchor="page" w:hAnchor="page" w:x="2298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31.825±3.0833     </w:t>
      </w:r>
    </w:p>
    <w:p w:rsidR="00364147" w:rsidRDefault="0067018F">
      <w:pPr>
        <w:pStyle w:val="Normal06"/>
        <w:framePr w:w="2058" w:h="510" w:hRule="exact" w:wrap="auto" w:vAnchor="page" w:hAnchor="page" w:x="2298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2058" w:h="510" w:hRule="exact" w:wrap="auto" w:vAnchor="page" w:hAnchor="page" w:x="4356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28.900±0.3195     </w:t>
      </w:r>
    </w:p>
    <w:p w:rsidR="00364147" w:rsidRDefault="0067018F">
      <w:pPr>
        <w:pStyle w:val="Normal06"/>
        <w:framePr w:w="2058" w:h="510" w:hRule="exact" w:wrap="auto" w:vAnchor="page" w:hAnchor="page" w:x="4356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2058" w:h="510" w:hRule="exact" w:wrap="auto" w:vAnchor="page" w:hAnchor="page" w:x="6414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28.160±3.2316     </w:t>
      </w:r>
    </w:p>
    <w:p w:rsidR="00364147" w:rsidRDefault="0067018F">
      <w:pPr>
        <w:pStyle w:val="Normal06"/>
        <w:framePr w:w="2058" w:h="510" w:hRule="exact" w:wrap="auto" w:vAnchor="page" w:hAnchor="page" w:x="6414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2058" w:h="510" w:hRule="exact" w:wrap="auto" w:vAnchor="page" w:hAnchor="page" w:x="8472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31.500±0.6390     </w:t>
      </w:r>
    </w:p>
    <w:p w:rsidR="00364147" w:rsidRDefault="0067018F">
      <w:pPr>
        <w:pStyle w:val="Normal06"/>
        <w:framePr w:w="2058" w:h="510" w:hRule="exact" w:wrap="auto" w:vAnchor="page" w:hAnchor="page" w:x="8472" w:y="5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915" w:h="510" w:hRule="exact" w:wrap="auto" w:vAnchor="page" w:hAnchor="page" w:x="1383" w:y="59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R11</w:t>
      </w:r>
    </w:p>
    <w:p w:rsidR="00364147" w:rsidRDefault="0067018F">
      <w:pPr>
        <w:pStyle w:val="Normal06"/>
        <w:framePr w:w="2058" w:h="510" w:hRule="exact" w:wrap="auto" w:vAnchor="page" w:hAnchor="page" w:x="2298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32.125±3.4833     </w:t>
      </w:r>
    </w:p>
    <w:p w:rsidR="00364147" w:rsidRDefault="0067018F">
      <w:pPr>
        <w:pStyle w:val="Normal06"/>
        <w:framePr w:w="2058" w:h="510" w:hRule="exact" w:wrap="auto" w:vAnchor="page" w:hAnchor="page" w:x="2298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2058" w:h="510" w:hRule="exact" w:wrap="auto" w:vAnchor="page" w:hAnchor="page" w:x="4356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28.280±0.0730     </w:t>
      </w:r>
    </w:p>
    <w:p w:rsidR="00364147" w:rsidRDefault="0067018F">
      <w:pPr>
        <w:pStyle w:val="Normal06"/>
        <w:framePr w:w="2058" w:h="510" w:hRule="exact" w:wrap="auto" w:vAnchor="page" w:hAnchor="page" w:x="4356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2058" w:h="510" w:hRule="exact" w:wrap="auto" w:vAnchor="page" w:hAnchor="page" w:x="6414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29.740±3.3868     </w:t>
      </w:r>
    </w:p>
    <w:p w:rsidR="00364147" w:rsidRDefault="0067018F">
      <w:pPr>
        <w:pStyle w:val="Normal06"/>
        <w:framePr w:w="2058" w:h="510" w:hRule="exact" w:wrap="auto" w:vAnchor="page" w:hAnchor="page" w:x="6414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2058" w:h="510" w:hRule="exact" w:wrap="auto" w:vAnchor="page" w:hAnchor="page" w:x="8472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30.640±2.1544     </w:t>
      </w:r>
    </w:p>
    <w:p w:rsidR="00364147" w:rsidRDefault="0067018F">
      <w:pPr>
        <w:pStyle w:val="Normal06"/>
        <w:framePr w:w="2058" w:h="510" w:hRule="exact" w:wrap="auto" w:vAnchor="page" w:hAnchor="page" w:x="8472" w:y="5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915" w:h="510" w:hRule="exact" w:wrap="auto" w:vAnchor="page" w:hAnchor="page" w:x="1383" w:y="6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R18</w:t>
      </w:r>
    </w:p>
    <w:p w:rsidR="00364147" w:rsidRDefault="0067018F">
      <w:pPr>
        <w:pStyle w:val="Normal06"/>
        <w:framePr w:w="2058" w:h="510" w:hRule="exact" w:wrap="auto" w:vAnchor="page" w:hAnchor="page" w:x="2298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31.875±0.3833     </w:t>
      </w:r>
    </w:p>
    <w:p w:rsidR="00364147" w:rsidRDefault="0067018F">
      <w:pPr>
        <w:pStyle w:val="Normal06"/>
        <w:framePr w:w="2058" w:h="510" w:hRule="exact" w:wrap="auto" w:vAnchor="page" w:hAnchor="page" w:x="2298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2058" w:h="510" w:hRule="exact" w:wrap="auto" w:vAnchor="page" w:hAnchor="page" w:x="4356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30.540±0.6481     </w:t>
      </w:r>
    </w:p>
    <w:p w:rsidR="00364147" w:rsidRDefault="0067018F">
      <w:pPr>
        <w:pStyle w:val="Normal06"/>
        <w:framePr w:w="2058" w:h="510" w:hRule="exact" w:wrap="auto" w:vAnchor="page" w:hAnchor="page" w:x="4356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2058" w:h="510" w:hRule="exact" w:wrap="auto" w:vAnchor="page" w:hAnchor="page" w:x="6414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28.120±4.1809     </w:t>
      </w:r>
    </w:p>
    <w:p w:rsidR="00364147" w:rsidRDefault="0067018F">
      <w:pPr>
        <w:pStyle w:val="Normal06"/>
        <w:framePr w:w="2058" w:h="510" w:hRule="exact" w:wrap="auto" w:vAnchor="page" w:hAnchor="page" w:x="6414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2058" w:h="510" w:hRule="exact" w:wrap="auto" w:vAnchor="page" w:hAnchor="page" w:x="8472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32.620±0.2556     </w:t>
      </w:r>
    </w:p>
    <w:p w:rsidR="00364147" w:rsidRDefault="0067018F">
      <w:pPr>
        <w:pStyle w:val="Normal06"/>
        <w:framePr w:w="2058" w:h="510" w:hRule="exact" w:wrap="auto" w:vAnchor="page" w:hAnchor="page" w:x="8472" w:y="64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915" w:h="510" w:hRule="exact" w:wrap="auto" w:vAnchor="page" w:hAnchor="page" w:x="1383" w:y="69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R25</w:t>
      </w:r>
    </w:p>
    <w:p w:rsidR="00364147" w:rsidRDefault="0067018F">
      <w:pPr>
        <w:pStyle w:val="Normal06"/>
        <w:framePr w:w="2058" w:h="510" w:hRule="exact" w:wrap="auto" w:vAnchor="page" w:hAnchor="page" w:x="2298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29.800±2.</w:t>
      </w:r>
      <w:r>
        <w:rPr>
          <w:rFonts w:eastAsia="Times New Roman"/>
          <w:color w:val="000000"/>
          <w:kern w:val="2"/>
          <w:sz w:val="17"/>
        </w:rPr>
        <w:t xml:space="preserve">6000     </w:t>
      </w:r>
    </w:p>
    <w:p w:rsidR="00364147" w:rsidRDefault="0067018F">
      <w:pPr>
        <w:pStyle w:val="Normal06"/>
        <w:framePr w:w="2058" w:h="510" w:hRule="exact" w:wrap="auto" w:vAnchor="page" w:hAnchor="page" w:x="2298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2058" w:h="510" w:hRule="exact" w:wrap="auto" w:vAnchor="page" w:hAnchor="page" w:x="4356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29.140±0.1461     </w:t>
      </w:r>
    </w:p>
    <w:p w:rsidR="00364147" w:rsidRDefault="0067018F">
      <w:pPr>
        <w:pStyle w:val="Normal06"/>
        <w:framePr w:w="2058" w:h="510" w:hRule="exact" w:wrap="auto" w:vAnchor="page" w:hAnchor="page" w:x="4356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2058" w:h="510" w:hRule="exact" w:wrap="auto" w:vAnchor="page" w:hAnchor="page" w:x="6414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29.500±4.1536     </w:t>
      </w:r>
    </w:p>
    <w:p w:rsidR="00364147" w:rsidRDefault="0067018F">
      <w:pPr>
        <w:pStyle w:val="Normal06"/>
        <w:framePr w:w="2058" w:h="510" w:hRule="exact" w:wrap="auto" w:vAnchor="page" w:hAnchor="page" w:x="6414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2058" w:h="510" w:hRule="exact" w:wrap="auto" w:vAnchor="page" w:hAnchor="page" w:x="8472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27.900±1.9627     </w:t>
      </w:r>
    </w:p>
    <w:p w:rsidR="00364147" w:rsidRDefault="0067018F">
      <w:pPr>
        <w:pStyle w:val="Normal06"/>
        <w:framePr w:w="2058" w:h="510" w:hRule="exact" w:wrap="auto" w:vAnchor="page" w:hAnchor="page" w:x="8472" w:y="69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n=2</w:t>
      </w:r>
    </w:p>
    <w:p w:rsidR="00364147" w:rsidRDefault="0067018F">
      <w:pPr>
        <w:pStyle w:val="Normal06"/>
        <w:framePr w:w="7328" w:h="211" w:hRule="exact" w:wrap="auto" w:vAnchor="page" w:hAnchor="page" w:x="1390" w:y="1300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n=x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ascii="宋体" w:eastAsia="宋体" w:hAnsi="宋体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表示评估总笼数</w:t>
      </w:r>
    </w:p>
    <w:p w:rsidR="00364147" w:rsidRDefault="0067018F">
      <w:pPr>
        <w:pStyle w:val="Normal06"/>
        <w:framePr w:w="3240" w:h="216" w:hRule="exact" w:wrap="auto" w:vAnchor="page" w:hAnchor="page" w:x="1413" w:y="1323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Report Selections</w:t>
      </w:r>
    </w:p>
    <w:p w:rsidR="00364147" w:rsidRDefault="0067018F">
      <w:pPr>
        <w:pStyle w:val="Normal06"/>
        <w:framePr w:w="2006" w:h="211" w:hRule="exact" w:wrap="auto" w:vAnchor="page" w:hAnchor="page" w:x="2148" w:y="13479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Comparison group(s)</w:t>
      </w:r>
    </w:p>
    <w:p w:rsidR="00364147" w:rsidRDefault="0067018F">
      <w:pPr>
        <w:pStyle w:val="Normal06"/>
        <w:framePr w:w="5702" w:h="211" w:hRule="exact" w:wrap="auto" w:vAnchor="page" w:hAnchor="page" w:x="4233" w:y="1350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2,3,4</w:t>
      </w:r>
    </w:p>
    <w:p w:rsidR="00364147" w:rsidRDefault="0067018F">
      <w:pPr>
        <w:pStyle w:val="Normal06"/>
        <w:framePr w:w="2006" w:h="211" w:hRule="exact" w:wrap="auto" w:vAnchor="page" w:hAnchor="page" w:x="2148" w:y="13735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Control group(s)</w:t>
      </w:r>
    </w:p>
    <w:p w:rsidR="00364147" w:rsidRDefault="0067018F">
      <w:pPr>
        <w:pStyle w:val="Normal06"/>
        <w:framePr w:w="5702" w:h="211" w:hRule="exact" w:wrap="auto" w:vAnchor="page" w:hAnchor="page" w:x="4233" w:y="1376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1</w:t>
      </w:r>
    </w:p>
    <w:p w:rsidR="00364147" w:rsidRDefault="0067018F">
      <w:pPr>
        <w:pStyle w:val="Normal06"/>
        <w:framePr w:w="2006" w:h="211" w:hRule="exact" w:wrap="auto" w:vAnchor="page" w:hAnchor="page" w:x="2148" w:y="13991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Report generated by</w:t>
      </w:r>
    </w:p>
    <w:p w:rsidR="00364147" w:rsidRDefault="0067018F">
      <w:pPr>
        <w:pStyle w:val="Normal06"/>
        <w:framePr w:w="5702" w:h="211" w:hRule="exact" w:wrap="auto" w:vAnchor="page" w:hAnchor="page" w:x="4233" w:y="1402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Ying Ding</w:t>
      </w:r>
    </w:p>
    <w:p w:rsidR="00364147" w:rsidRDefault="0067018F">
      <w:pPr>
        <w:pStyle w:val="Normal06"/>
        <w:framePr w:w="2006" w:h="211" w:hRule="exact" w:wrap="auto" w:vAnchor="page" w:hAnchor="page" w:x="2148" w:y="14247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Sex</w:t>
      </w:r>
    </w:p>
    <w:p w:rsidR="00364147" w:rsidRDefault="0067018F">
      <w:pPr>
        <w:pStyle w:val="Normal06"/>
        <w:framePr w:w="5702" w:h="211" w:hRule="exact" w:wrap="auto" w:vAnchor="page" w:hAnchor="page" w:x="4233" w:y="1427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Male,Female</w:t>
      </w:r>
    </w:p>
    <w:p w:rsidR="00364147" w:rsidRDefault="0067018F">
      <w:pPr>
        <w:pStyle w:val="Normal06"/>
        <w:framePr w:w="2006" w:h="211" w:hRule="exact" w:wrap="auto" w:vAnchor="page" w:hAnchor="page" w:x="2148" w:y="14503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Subgroup(s)</w:t>
      </w:r>
    </w:p>
    <w:p w:rsidR="00364147" w:rsidRDefault="0067018F">
      <w:pPr>
        <w:pStyle w:val="Normal06"/>
        <w:framePr w:w="5702" w:h="211" w:hRule="exact" w:wrap="auto" w:vAnchor="page" w:hAnchor="page" w:x="4233" w:y="1453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color w:val="000000"/>
          <w:kern w:val="2"/>
          <w:sz w:val="14"/>
        </w:rPr>
        <w:sectPr w:rsidR="00364147">
          <w:headerReference w:type="even" r:id="rId50"/>
          <w:headerReference w:type="default" r:id="rId51"/>
          <w:footerReference w:type="even" r:id="rId52"/>
          <w:footerReference w:type="default" r:id="rId53"/>
          <w:headerReference w:type="first" r:id="rId54"/>
          <w:footerReference w:type="first" r:id="rId55"/>
          <w:pgSz w:w="15840" w:h="12240" w:orient="landscape"/>
          <w:pgMar w:top="1440" w:right="1800" w:bottom="1440" w:left="1800" w:header="110" w:footer="110" w:gutter="0"/>
          <w:cols w:space="720"/>
        </w:sectPr>
      </w:pPr>
      <w:r>
        <w:rPr>
          <w:rFonts w:eastAsia="Times New Roman"/>
          <w:color w:val="000000"/>
          <w:kern w:val="2"/>
          <w:sz w:val="14"/>
        </w:rPr>
        <w:t>1</w:t>
      </w:r>
      <w:r>
        <w:rPr>
          <w:rFonts w:eastAsia="Times New Roman"/>
          <w:color w:val="000000"/>
          <w:kern w:val="2"/>
          <w:sz w:val="14"/>
        </w:rPr>
        <w:br w:type="page"/>
      </w:r>
    </w:p>
    <w:p w:rsidR="00866D8E" w:rsidRDefault="0067018F" w:rsidP="00866D8E">
      <w:pPr>
        <w:pStyle w:val="NormalWeb3"/>
        <w:spacing w:line="240" w:lineRule="atLeast"/>
        <w:jc w:val="center"/>
        <w:rPr>
          <w:rFonts w:ascii="Times" w:hAnsi="Times" w:cs="Times"/>
          <w:color w:val="000000"/>
        </w:rPr>
      </w:pPr>
      <w:r w:rsidRPr="00283129">
        <w:rPr>
          <w:rFonts w:ascii="Times" w:hAnsi="Times" w:cs="Times" w:hint="eastAsia"/>
          <w:color w:val="000000"/>
        </w:rPr>
        <w:t>表</w:t>
      </w:r>
      <w:r>
        <w:rPr>
          <w:rFonts w:ascii="Times" w:hAnsi="Times" w:cs="Times" w:hint="eastAsia"/>
          <w:color w:val="000000"/>
        </w:rPr>
        <w:t>4</w:t>
      </w:r>
      <w:r w:rsidRPr="00283129">
        <w:rPr>
          <w:rFonts w:ascii="Times" w:hAnsi="Times" w:cs="Times" w:hint="eastAsia"/>
          <w:color w:val="000000"/>
        </w:rPr>
        <w:t>：</w:t>
      </w:r>
      <w:r w:rsidRPr="00C33173">
        <w:rPr>
          <w:rFonts w:ascii="Times" w:hAnsi="Times" w:cs="Times"/>
          <w:color w:val="000000"/>
        </w:rPr>
        <w:t>SD</w:t>
      </w:r>
      <w:r w:rsidRPr="00C33173">
        <w:rPr>
          <w:rFonts w:ascii="Times" w:hAnsi="Times" w:cs="Times" w:hint="eastAsia"/>
          <w:color w:val="000000"/>
        </w:rPr>
        <w:t>大鼠</w:t>
      </w:r>
      <w:r>
        <w:rPr>
          <w:rFonts w:ascii="Times" w:hAnsi="Times" w:cs="Times" w:hint="eastAsia"/>
          <w:color w:val="000000"/>
        </w:rPr>
        <w:t>灌胃</w:t>
      </w:r>
      <w:r w:rsidRPr="00C33173">
        <w:rPr>
          <w:rFonts w:ascii="Times" w:hAnsi="Times" w:cs="Times" w:hint="eastAsia"/>
          <w:color w:val="000000"/>
        </w:rPr>
        <w:t>给予</w:t>
      </w:r>
      <w:r>
        <w:rPr>
          <w:rFonts w:ascii="Times" w:hAnsi="Times" w:cs="Times"/>
          <w:color w:val="000000"/>
        </w:rPr>
        <w:t>WXSH0376 4</w:t>
      </w:r>
      <w:r>
        <w:rPr>
          <w:rFonts w:ascii="Times" w:hAnsi="Times" w:cs="Times"/>
          <w:color w:val="000000"/>
        </w:rPr>
        <w:t>周</w:t>
      </w:r>
      <w:r w:rsidRPr="00C33173">
        <w:rPr>
          <w:rFonts w:ascii="Times" w:hAnsi="Times" w:cs="Times" w:hint="eastAsia"/>
          <w:color w:val="000000"/>
        </w:rPr>
        <w:t>重复给药毒性试验</w:t>
      </w:r>
    </w:p>
    <w:p w:rsidR="00866D8E" w:rsidRPr="00283129" w:rsidRDefault="0067018F" w:rsidP="00866D8E">
      <w:pPr>
        <w:pStyle w:val="NormalWeb3"/>
        <w:spacing w:line="240" w:lineRule="atLeast"/>
        <w:jc w:val="center"/>
        <w:rPr>
          <w:rFonts w:ascii="Times" w:hAnsi="Times" w:cs="Times"/>
          <w:color w:val="000000"/>
        </w:rPr>
        <w:sectPr w:rsidR="00866D8E" w:rsidRPr="00283129">
          <w:headerReference w:type="even" r:id="rId56"/>
          <w:headerReference w:type="default" r:id="rId57"/>
          <w:footerReference w:type="even" r:id="rId58"/>
          <w:footerReference w:type="default" r:id="rId59"/>
          <w:headerReference w:type="first" r:id="rId60"/>
          <w:footerReference w:type="first" r:id="rId61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" w:hAnsi="Times" w:cs="Times" w:hint="eastAsia"/>
          <w:color w:val="000000"/>
        </w:rPr>
        <w:t>眼科检查汇总</w:t>
      </w:r>
    </w:p>
    <w:p w:rsidR="00364147" w:rsidRDefault="0067018F">
      <w:pPr>
        <w:pStyle w:val="Normal08"/>
        <w:framePr w:w="11430" w:h="660" w:hRule="exact" w:wrap="auto" w:vAnchor="page" w:hAnchor="page" w:x="1699" w:y="158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</w:tabs>
        <w:jc w:val="center"/>
        <w:rPr>
          <w:b/>
          <w:color w:val="000000"/>
          <w:kern w:val="2"/>
          <w:sz w:val="19"/>
        </w:rPr>
      </w:pPr>
      <w:r>
        <w:pict>
          <v:line id="_x0000_s3217" style="position:absolute;left:0;text-align:left;z-index:-251633664;mso-position-horizontal-relative:page;mso-position-vertical-relative:page" from="87.2pt,113.9pt" to="764.45pt,113.9pt" o:allowincell="f">
            <w10:wrap anchorx="page" anchory="page"/>
          </v:line>
        </w:pict>
      </w:r>
      <w:r>
        <w:pict>
          <v:line id="_x0000_s3216" style="position:absolute;left:0;text-align:left;z-index:-251632640;mso-position-horizontal-relative:page;mso-position-vertical-relative:page" from="87.95pt,147.65pt" to="764.45pt,147.65pt" o:allowincell="f">
            <w10:wrap anchorx="page" anchory="page"/>
          </v:line>
        </w:pict>
      </w:r>
      <w:r>
        <w:pict>
          <v:line id="_x0000_s3215" style="position:absolute;left:0;text-align:left;z-index:-251631616;mso-position-horizontal-relative:page;mso-position-vertical-relative:page" from="87.2pt,406.7pt" to="763.75pt,406.7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Ocular Exam Summary Report</w:t>
      </w:r>
    </w:p>
    <w:p w:rsidR="00364147" w:rsidRDefault="0067018F">
      <w:pPr>
        <w:pStyle w:val="Normal08"/>
        <w:framePr w:w="11430" w:h="660" w:hRule="exact" w:wrap="auto" w:vAnchor="page" w:hAnchor="page" w:x="1699" w:y="158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眼科检查汇总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 xml:space="preserve">Females </w:t>
      </w:r>
      <w:r>
        <w:rPr>
          <w:rFonts w:ascii="宋体" w:eastAsia="宋体" w:hAnsi="宋体"/>
          <w:b/>
          <w:color w:val="000000"/>
          <w:kern w:val="2"/>
          <w:sz w:val="19"/>
        </w:rPr>
        <w:t>雌性</w:t>
      </w:r>
    </w:p>
    <w:p w:rsidR="00364147" w:rsidRDefault="0067018F">
      <w:pPr>
        <w:pStyle w:val="Normal08"/>
        <w:framePr w:w="1309" w:h="275" w:hRule="exact" w:wrap="auto" w:vAnchor="page" w:hAnchor="page" w:x="2815" w:y="2518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症状</w:t>
      </w:r>
    </w:p>
    <w:p w:rsidR="00364147" w:rsidRDefault="0067018F">
      <w:pPr>
        <w:pStyle w:val="Normal08"/>
        <w:framePr w:w="1004" w:h="260" w:hRule="exact" w:wrap="auto" w:vAnchor="page" w:hAnchor="page" w:x="1774" w:y="2518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检测日期</w:t>
      </w:r>
      <w:r>
        <w:rPr>
          <w:rFonts w:ascii="宋体" w:eastAsia="宋体" w:hAnsi="宋体"/>
          <w:b/>
          <w:color w:val="000000"/>
          <w:kern w:val="2"/>
          <w:sz w:val="17"/>
        </w:rPr>
        <w:t xml:space="preserve">            </w:t>
      </w:r>
    </w:p>
    <w:p w:rsidR="00364147" w:rsidRDefault="0067018F">
      <w:pPr>
        <w:pStyle w:val="Normal08"/>
        <w:framePr w:w="2652" w:h="450" w:hRule="exact" w:wrap="auto" w:vAnchor="page" w:hAnchor="page" w:x="4459" w:y="251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溶媒对照组</w:t>
      </w:r>
    </w:p>
    <w:p w:rsidR="00364147" w:rsidRDefault="0067018F">
      <w:pPr>
        <w:pStyle w:val="Normal08"/>
        <w:framePr w:w="2652" w:h="450" w:hRule="exact" w:wrap="auto" w:vAnchor="page" w:hAnchor="page" w:x="7111" w:y="251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7"/>
        </w:rPr>
        <w:t>低剂量组</w:t>
      </w:r>
    </w:p>
    <w:p w:rsidR="00364147" w:rsidRDefault="0067018F">
      <w:pPr>
        <w:pStyle w:val="Normal08"/>
        <w:framePr w:w="2652" w:h="450" w:hRule="exact" w:wrap="auto" w:vAnchor="page" w:hAnchor="page" w:x="9763" w:y="251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7"/>
        </w:rPr>
        <w:t>中剂量组</w:t>
      </w:r>
    </w:p>
    <w:p w:rsidR="00364147" w:rsidRDefault="0067018F">
      <w:pPr>
        <w:pStyle w:val="Normal08"/>
        <w:framePr w:w="2652" w:h="450" w:hRule="exact" w:wrap="auto" w:vAnchor="page" w:hAnchor="page" w:x="12415" w:y="251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7"/>
        </w:rPr>
        <w:t>高剂量组</w:t>
      </w:r>
    </w:p>
    <w:p w:rsidR="00364147" w:rsidRDefault="00364147">
      <w:pPr>
        <w:pStyle w:val="Normal08"/>
        <w:framePr w:w="1188" w:h="602" w:hRule="exact" w:wrap="auto" w:vAnchor="page" w:hAnchor="page" w:x="1708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1188" w:h="602" w:hRule="exact" w:wrap="auto" w:vAnchor="page" w:hAnchor="page" w:x="1708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PR6</w:t>
      </w:r>
    </w:p>
    <w:p w:rsidR="00364147" w:rsidRDefault="00364147">
      <w:pPr>
        <w:pStyle w:val="Normal08"/>
        <w:framePr w:w="1563" w:h="602" w:hRule="exact" w:wrap="auto" w:vAnchor="page" w:hAnchor="page" w:x="2896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1563" w:h="602" w:hRule="exact" w:wrap="auto" w:vAnchor="page" w:hAnchor="page" w:x="2896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无异常</w:t>
      </w:r>
    </w:p>
    <w:p w:rsidR="00364147" w:rsidRDefault="00364147">
      <w:pPr>
        <w:pStyle w:val="Normal08"/>
        <w:framePr w:w="2652" w:h="602" w:hRule="exact" w:wrap="auto" w:vAnchor="page" w:hAnchor="page" w:x="4459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2652" w:h="602" w:hRule="exact" w:wrap="auto" w:vAnchor="page" w:hAnchor="page" w:x="4459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15/15</w:t>
      </w:r>
    </w:p>
    <w:p w:rsidR="00364147" w:rsidRDefault="00364147">
      <w:pPr>
        <w:pStyle w:val="Normal08"/>
        <w:framePr w:w="2652" w:h="602" w:hRule="exact" w:wrap="auto" w:vAnchor="page" w:hAnchor="page" w:x="7111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2652" w:h="602" w:hRule="exact" w:wrap="auto" w:vAnchor="page" w:hAnchor="page" w:x="7111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15/15</w:t>
      </w:r>
    </w:p>
    <w:p w:rsidR="00364147" w:rsidRDefault="00364147">
      <w:pPr>
        <w:pStyle w:val="Normal08"/>
        <w:framePr w:w="2652" w:h="602" w:hRule="exact" w:wrap="auto" w:vAnchor="page" w:hAnchor="page" w:x="9763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2652" w:h="602" w:hRule="exact" w:wrap="auto" w:vAnchor="page" w:hAnchor="page" w:x="9763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15/15</w:t>
      </w:r>
    </w:p>
    <w:p w:rsidR="00364147" w:rsidRDefault="00364147">
      <w:pPr>
        <w:pStyle w:val="Normal08"/>
        <w:framePr w:w="2652" w:h="602" w:hRule="exact" w:wrap="auto" w:vAnchor="page" w:hAnchor="page" w:x="12415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2652" w:h="602" w:hRule="exact" w:wrap="auto" w:vAnchor="page" w:hAnchor="page" w:x="12415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15/15</w:t>
      </w:r>
    </w:p>
    <w:p w:rsidR="00364147" w:rsidRDefault="00364147">
      <w:pPr>
        <w:pStyle w:val="Normal08"/>
        <w:framePr w:w="1188" w:h="602" w:hRule="exact" w:wrap="auto" w:vAnchor="page" w:hAnchor="page" w:x="1708" w:y="354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1188" w:h="602" w:hRule="exact" w:wrap="auto" w:vAnchor="page" w:hAnchor="page" w:x="1708" w:y="354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364147" w:rsidRDefault="00364147">
      <w:pPr>
        <w:pStyle w:val="Normal08"/>
        <w:framePr w:w="1563" w:h="602" w:hRule="exact" w:wrap="auto" w:vAnchor="page" w:hAnchor="page" w:x="2896" w:y="35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1563" w:h="602" w:hRule="exact" w:wrap="auto" w:vAnchor="page" w:hAnchor="page" w:x="2896" w:y="35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无异常</w:t>
      </w:r>
    </w:p>
    <w:p w:rsidR="00364147" w:rsidRDefault="00364147">
      <w:pPr>
        <w:pStyle w:val="Normal08"/>
        <w:framePr w:w="2652" w:h="602" w:hRule="exact" w:wrap="auto" w:vAnchor="page" w:hAnchor="page" w:x="4459" w:y="35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2652" w:h="602" w:hRule="exact" w:wrap="auto" w:vAnchor="page" w:hAnchor="page" w:x="4459" w:y="35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10/10</w:t>
      </w:r>
    </w:p>
    <w:p w:rsidR="00364147" w:rsidRDefault="00364147">
      <w:pPr>
        <w:pStyle w:val="Normal08"/>
        <w:framePr w:w="2652" w:h="602" w:hRule="exact" w:wrap="auto" w:vAnchor="page" w:hAnchor="page" w:x="7111" w:y="35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2652" w:h="602" w:hRule="exact" w:wrap="auto" w:vAnchor="page" w:hAnchor="page" w:x="7111" w:y="35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9/9</w:t>
      </w:r>
    </w:p>
    <w:p w:rsidR="00364147" w:rsidRDefault="00364147">
      <w:pPr>
        <w:pStyle w:val="Normal08"/>
        <w:framePr w:w="2652" w:h="602" w:hRule="exact" w:wrap="auto" w:vAnchor="page" w:hAnchor="page" w:x="9763" w:y="35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2652" w:h="602" w:hRule="exact" w:wrap="auto" w:vAnchor="page" w:hAnchor="page" w:x="9763" w:y="35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10/10</w:t>
      </w:r>
    </w:p>
    <w:p w:rsidR="00364147" w:rsidRDefault="00364147">
      <w:pPr>
        <w:pStyle w:val="Normal08"/>
        <w:framePr w:w="2652" w:h="602" w:hRule="exact" w:wrap="auto" w:vAnchor="page" w:hAnchor="page" w:x="12415" w:y="35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2652" w:h="602" w:hRule="exact" w:wrap="auto" w:vAnchor="page" w:hAnchor="page" w:x="12415" w:y="35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10/10</w:t>
      </w:r>
    </w:p>
    <w:p w:rsidR="00364147" w:rsidRDefault="00364147">
      <w:pPr>
        <w:pStyle w:val="Normal08"/>
        <w:framePr w:w="1188" w:h="602" w:hRule="exact" w:wrap="auto" w:vAnchor="page" w:hAnchor="page" w:x="1708" w:y="414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1188" w:h="602" w:hRule="exact" w:wrap="auto" w:vAnchor="page" w:hAnchor="page" w:x="1708" w:y="414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364147" w:rsidRDefault="00364147">
      <w:pPr>
        <w:pStyle w:val="Normal08"/>
        <w:framePr w:w="1563" w:h="602" w:hRule="exact" w:wrap="auto" w:vAnchor="page" w:hAnchor="page" w:x="2896" w:y="414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1563" w:h="602" w:hRule="exact" w:wrap="auto" w:vAnchor="page" w:hAnchor="page" w:x="2896" w:y="414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无异常</w:t>
      </w:r>
    </w:p>
    <w:p w:rsidR="00364147" w:rsidRDefault="00364147">
      <w:pPr>
        <w:pStyle w:val="Normal08"/>
        <w:framePr w:w="2652" w:h="602" w:hRule="exact" w:wrap="auto" w:vAnchor="page" w:hAnchor="page" w:x="4459" w:y="414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2652" w:h="602" w:hRule="exact" w:wrap="auto" w:vAnchor="page" w:hAnchor="page" w:x="4459" w:y="414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5/5</w:t>
      </w:r>
    </w:p>
    <w:p w:rsidR="00364147" w:rsidRDefault="00364147">
      <w:pPr>
        <w:pStyle w:val="Normal08"/>
        <w:framePr w:w="2652" w:h="602" w:hRule="exact" w:wrap="auto" w:vAnchor="page" w:hAnchor="page" w:x="7111" w:y="414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2652" w:h="602" w:hRule="exact" w:wrap="auto" w:vAnchor="page" w:hAnchor="page" w:x="7111" w:y="414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5/5</w:t>
      </w:r>
    </w:p>
    <w:p w:rsidR="00364147" w:rsidRDefault="00364147">
      <w:pPr>
        <w:pStyle w:val="Normal08"/>
        <w:framePr w:w="2652" w:h="602" w:hRule="exact" w:wrap="auto" w:vAnchor="page" w:hAnchor="page" w:x="9763" w:y="414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2652" w:h="602" w:hRule="exact" w:wrap="auto" w:vAnchor="page" w:hAnchor="page" w:x="9763" w:y="414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5/5</w:t>
      </w:r>
    </w:p>
    <w:p w:rsidR="00364147" w:rsidRDefault="00364147">
      <w:pPr>
        <w:pStyle w:val="Normal08"/>
        <w:framePr w:w="2652" w:h="602" w:hRule="exact" w:wrap="auto" w:vAnchor="page" w:hAnchor="page" w:x="12415" w:y="414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2652" w:h="602" w:hRule="exact" w:wrap="auto" w:vAnchor="page" w:hAnchor="page" w:x="12415" w:y="414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5/5</w:t>
      </w:r>
    </w:p>
    <w:p w:rsidR="00364147" w:rsidRDefault="0067018F">
      <w:pPr>
        <w:pStyle w:val="Normal08"/>
        <w:framePr w:w="1695" w:h="299" w:hRule="exact" w:wrap="auto" w:vAnchor="page" w:hAnchor="page" w:x="1789" w:y="8164"/>
        <w:tabs>
          <w:tab w:val="left" w:pos="360"/>
          <w:tab w:val="left" w:pos="720"/>
          <w:tab w:val="left" w:pos="1080"/>
          <w:tab w:val="left" w:pos="1440"/>
        </w:tabs>
        <w:rPr>
          <w:rFonts w:ascii="宋体" w:eastAsia="宋体" w:hAnsi="宋体"/>
          <w:color w:val="000000"/>
          <w:kern w:val="2"/>
          <w:sz w:val="20"/>
        </w:rPr>
      </w:pPr>
      <w:r>
        <w:rPr>
          <w:rFonts w:ascii="宋体" w:eastAsia="宋体" w:hAnsi="宋体"/>
          <w:color w:val="000000"/>
          <w:kern w:val="2"/>
          <w:sz w:val="20"/>
        </w:rPr>
        <w:t>“</w:t>
      </w:r>
      <w:r>
        <w:rPr>
          <w:rFonts w:ascii="宋体" w:eastAsia="宋体" w:hAnsi="宋体"/>
          <w:color w:val="000000"/>
          <w:kern w:val="2"/>
          <w:sz w:val="20"/>
        </w:rPr>
        <w:noBreakHyphen/>
        <w:t>”</w:t>
      </w:r>
      <w:r>
        <w:rPr>
          <w:rFonts w:ascii="宋体" w:eastAsia="宋体" w:hAnsi="宋体"/>
          <w:color w:val="000000"/>
          <w:kern w:val="2"/>
          <w:sz w:val="20"/>
        </w:rPr>
        <w:t>表示不适用</w:t>
      </w:r>
    </w:p>
    <w:p w:rsidR="00364147" w:rsidRDefault="0067018F">
      <w:pPr>
        <w:pStyle w:val="Normal08"/>
        <w:framePr w:w="13020" w:h="542" w:hRule="exact" w:wrap="auto" w:vAnchor="page" w:hAnchor="page" w:x="1789" w:y="849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PR=Pretest( Rodent )            R=Recovery Phase     </w:t>
      </w:r>
    </w:p>
    <w:p w:rsidR="00364147" w:rsidRDefault="0067018F">
      <w:pPr>
        <w:pStyle w:val="Normal08"/>
        <w:spacing w:line="1" w:lineRule="auto"/>
      </w:pPr>
      <w:r>
        <w:br w:type="page"/>
      </w:r>
    </w:p>
    <w:p w:rsidR="00364147" w:rsidRDefault="0067018F">
      <w:pPr>
        <w:pStyle w:val="Normal08"/>
        <w:framePr w:w="11430" w:h="660" w:hRule="exact" w:wrap="auto" w:vAnchor="page" w:hAnchor="page" w:x="1699" w:y="158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</w:tabs>
        <w:jc w:val="center"/>
        <w:rPr>
          <w:b/>
          <w:color w:val="000000"/>
          <w:kern w:val="2"/>
          <w:sz w:val="19"/>
        </w:rPr>
      </w:pPr>
      <w:r>
        <w:pict>
          <v:line id="_x0000_s3214" style="position:absolute;left:0;text-align:left;z-index:-251630592;mso-position-horizontal-relative:page;mso-position-vertical-relative:page" from="87.2pt,113.9pt" to="764.45pt,113.9pt" o:allowincell="f">
            <w10:wrap anchorx="page" anchory="page"/>
          </v:line>
        </w:pict>
      </w:r>
      <w:r>
        <w:pict>
          <v:line id="_x0000_s3213" style="position:absolute;left:0;text-align:left;z-index:-251629568;mso-position-horizontal-relative:page;mso-position-vertical-relative:page" from="87.95pt,147.65pt" to="764.45pt,147.65pt" o:allowincell="f">
            <w10:wrap anchorx="page" anchory="page"/>
          </v:line>
        </w:pict>
      </w:r>
      <w:r>
        <w:pict>
          <v:line id="_x0000_s3212" style="position:absolute;left:0;text-align:left;z-index:-251628544;mso-position-horizontal-relative:page;mso-position-vertical-relative:page" from="87.2pt,406.7pt" to="763.75pt,406.7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Ocular Exam Summary Report</w:t>
      </w:r>
    </w:p>
    <w:p w:rsidR="00364147" w:rsidRDefault="0067018F">
      <w:pPr>
        <w:pStyle w:val="Normal08"/>
        <w:framePr w:w="11430" w:h="660" w:hRule="exact" w:wrap="auto" w:vAnchor="page" w:hAnchor="page" w:x="1699" w:y="158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眼科检查汇总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 xml:space="preserve">Males </w:t>
      </w:r>
      <w:r>
        <w:rPr>
          <w:rFonts w:ascii="宋体" w:eastAsia="宋体" w:hAnsi="宋体"/>
          <w:b/>
          <w:color w:val="000000"/>
          <w:kern w:val="2"/>
          <w:sz w:val="19"/>
        </w:rPr>
        <w:t>雄性</w:t>
      </w:r>
    </w:p>
    <w:p w:rsidR="00364147" w:rsidRDefault="0067018F">
      <w:pPr>
        <w:pStyle w:val="Normal08"/>
        <w:framePr w:w="1309" w:h="275" w:hRule="exact" w:wrap="auto" w:vAnchor="page" w:hAnchor="page" w:x="2815" w:y="2518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症状</w:t>
      </w:r>
    </w:p>
    <w:p w:rsidR="00364147" w:rsidRDefault="0067018F">
      <w:pPr>
        <w:pStyle w:val="Normal08"/>
        <w:framePr w:w="1004" w:h="260" w:hRule="exact" w:wrap="auto" w:vAnchor="page" w:hAnchor="page" w:x="1774" w:y="2518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检测日期</w:t>
      </w:r>
      <w:r>
        <w:rPr>
          <w:rFonts w:ascii="宋体" w:eastAsia="宋体" w:hAnsi="宋体"/>
          <w:b/>
          <w:color w:val="000000"/>
          <w:kern w:val="2"/>
          <w:sz w:val="17"/>
        </w:rPr>
        <w:t xml:space="preserve">            </w:t>
      </w:r>
    </w:p>
    <w:p w:rsidR="00364147" w:rsidRDefault="0067018F">
      <w:pPr>
        <w:pStyle w:val="Normal08"/>
        <w:framePr w:w="2652" w:h="450" w:hRule="exact" w:wrap="auto" w:vAnchor="page" w:hAnchor="page" w:x="4459" w:y="251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溶媒对照组</w:t>
      </w:r>
    </w:p>
    <w:p w:rsidR="00364147" w:rsidRDefault="0067018F">
      <w:pPr>
        <w:pStyle w:val="Normal08"/>
        <w:framePr w:w="2652" w:h="450" w:hRule="exact" w:wrap="auto" w:vAnchor="page" w:hAnchor="page" w:x="7111" w:y="251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7"/>
        </w:rPr>
        <w:t>低剂量组</w:t>
      </w:r>
    </w:p>
    <w:p w:rsidR="00364147" w:rsidRDefault="0067018F">
      <w:pPr>
        <w:pStyle w:val="Normal08"/>
        <w:framePr w:w="2652" w:h="450" w:hRule="exact" w:wrap="auto" w:vAnchor="page" w:hAnchor="page" w:x="9763" w:y="251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7"/>
        </w:rPr>
        <w:t>中剂量组</w:t>
      </w:r>
    </w:p>
    <w:p w:rsidR="00364147" w:rsidRDefault="0067018F">
      <w:pPr>
        <w:pStyle w:val="Normal08"/>
        <w:framePr w:w="2652" w:h="450" w:hRule="exact" w:wrap="auto" w:vAnchor="page" w:hAnchor="page" w:x="12415" w:y="251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7"/>
        </w:rPr>
        <w:t>高剂量组</w:t>
      </w:r>
    </w:p>
    <w:p w:rsidR="00364147" w:rsidRDefault="00364147">
      <w:pPr>
        <w:pStyle w:val="Normal08"/>
        <w:framePr w:w="1188" w:h="602" w:hRule="exact" w:wrap="auto" w:vAnchor="page" w:hAnchor="page" w:x="1708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1188" w:h="602" w:hRule="exact" w:wrap="auto" w:vAnchor="page" w:hAnchor="page" w:x="1708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PR6</w:t>
      </w:r>
    </w:p>
    <w:p w:rsidR="00364147" w:rsidRDefault="00364147">
      <w:pPr>
        <w:pStyle w:val="Normal08"/>
        <w:framePr w:w="1563" w:h="602" w:hRule="exact" w:wrap="auto" w:vAnchor="page" w:hAnchor="page" w:x="2896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1563" w:h="602" w:hRule="exact" w:wrap="auto" w:vAnchor="page" w:hAnchor="page" w:x="2896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无异常</w:t>
      </w:r>
    </w:p>
    <w:p w:rsidR="00364147" w:rsidRDefault="00364147">
      <w:pPr>
        <w:pStyle w:val="Normal08"/>
        <w:framePr w:w="2652" w:h="602" w:hRule="exact" w:wrap="auto" w:vAnchor="page" w:hAnchor="page" w:x="4459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2652" w:h="602" w:hRule="exact" w:wrap="auto" w:vAnchor="page" w:hAnchor="page" w:x="4459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15/</w:t>
      </w:r>
      <w:r>
        <w:rPr>
          <w:rFonts w:eastAsia="Times New Roman"/>
          <w:b/>
          <w:color w:val="000000"/>
          <w:kern w:val="2"/>
          <w:sz w:val="17"/>
        </w:rPr>
        <w:t>15</w:t>
      </w:r>
    </w:p>
    <w:p w:rsidR="00364147" w:rsidRDefault="00364147">
      <w:pPr>
        <w:pStyle w:val="Normal08"/>
        <w:framePr w:w="2652" w:h="602" w:hRule="exact" w:wrap="auto" w:vAnchor="page" w:hAnchor="page" w:x="7111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2652" w:h="602" w:hRule="exact" w:wrap="auto" w:vAnchor="page" w:hAnchor="page" w:x="7111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15/15</w:t>
      </w:r>
    </w:p>
    <w:p w:rsidR="00364147" w:rsidRDefault="00364147">
      <w:pPr>
        <w:pStyle w:val="Normal08"/>
        <w:framePr w:w="2652" w:h="602" w:hRule="exact" w:wrap="auto" w:vAnchor="page" w:hAnchor="page" w:x="9763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2652" w:h="602" w:hRule="exact" w:wrap="auto" w:vAnchor="page" w:hAnchor="page" w:x="9763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15/15</w:t>
      </w:r>
    </w:p>
    <w:p w:rsidR="00364147" w:rsidRDefault="00364147">
      <w:pPr>
        <w:pStyle w:val="Normal08"/>
        <w:framePr w:w="2652" w:h="602" w:hRule="exact" w:wrap="auto" w:vAnchor="page" w:hAnchor="page" w:x="12415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2652" w:h="602" w:hRule="exact" w:wrap="auto" w:vAnchor="page" w:hAnchor="page" w:x="12415" w:y="2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15/15</w:t>
      </w:r>
    </w:p>
    <w:p w:rsidR="00364147" w:rsidRDefault="00364147">
      <w:pPr>
        <w:pStyle w:val="Normal08"/>
        <w:framePr w:w="1188" w:h="602" w:hRule="exact" w:wrap="auto" w:vAnchor="page" w:hAnchor="page" w:x="1708" w:y="354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1188" w:h="602" w:hRule="exact" w:wrap="auto" w:vAnchor="page" w:hAnchor="page" w:x="1708" w:y="3549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364147" w:rsidRDefault="00364147">
      <w:pPr>
        <w:pStyle w:val="Normal08"/>
        <w:framePr w:w="1563" w:h="602" w:hRule="exact" w:wrap="auto" w:vAnchor="page" w:hAnchor="page" w:x="2896" w:y="35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1563" w:h="602" w:hRule="exact" w:wrap="auto" w:vAnchor="page" w:hAnchor="page" w:x="2896" w:y="35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无异常</w:t>
      </w:r>
    </w:p>
    <w:p w:rsidR="00364147" w:rsidRDefault="00364147">
      <w:pPr>
        <w:pStyle w:val="Normal08"/>
        <w:framePr w:w="2652" w:h="602" w:hRule="exact" w:wrap="auto" w:vAnchor="page" w:hAnchor="page" w:x="4459" w:y="35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2652" w:h="602" w:hRule="exact" w:wrap="auto" w:vAnchor="page" w:hAnchor="page" w:x="4459" w:y="35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8/8</w:t>
      </w:r>
    </w:p>
    <w:p w:rsidR="00364147" w:rsidRDefault="00364147">
      <w:pPr>
        <w:pStyle w:val="Normal08"/>
        <w:framePr w:w="2652" w:h="602" w:hRule="exact" w:wrap="auto" w:vAnchor="page" w:hAnchor="page" w:x="7111" w:y="35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2652" w:h="602" w:hRule="exact" w:wrap="auto" w:vAnchor="page" w:hAnchor="page" w:x="7111" w:y="35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10/10</w:t>
      </w:r>
    </w:p>
    <w:p w:rsidR="00364147" w:rsidRDefault="00364147">
      <w:pPr>
        <w:pStyle w:val="Normal08"/>
        <w:framePr w:w="2652" w:h="602" w:hRule="exact" w:wrap="auto" w:vAnchor="page" w:hAnchor="page" w:x="9763" w:y="35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2652" w:h="602" w:hRule="exact" w:wrap="auto" w:vAnchor="page" w:hAnchor="page" w:x="9763" w:y="35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10/10</w:t>
      </w:r>
    </w:p>
    <w:p w:rsidR="00364147" w:rsidRDefault="00364147">
      <w:pPr>
        <w:pStyle w:val="Normal08"/>
        <w:framePr w:w="2652" w:h="602" w:hRule="exact" w:wrap="auto" w:vAnchor="page" w:hAnchor="page" w:x="12415" w:y="35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2652" w:h="602" w:hRule="exact" w:wrap="auto" w:vAnchor="page" w:hAnchor="page" w:x="12415" w:y="35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10/10</w:t>
      </w:r>
    </w:p>
    <w:p w:rsidR="00364147" w:rsidRDefault="00364147">
      <w:pPr>
        <w:pStyle w:val="Normal08"/>
        <w:framePr w:w="1188" w:h="602" w:hRule="exact" w:wrap="auto" w:vAnchor="page" w:hAnchor="page" w:x="1708" w:y="414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1188" w:h="602" w:hRule="exact" w:wrap="auto" w:vAnchor="page" w:hAnchor="page" w:x="1708" w:y="4141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364147" w:rsidRDefault="00364147">
      <w:pPr>
        <w:pStyle w:val="Normal08"/>
        <w:framePr w:w="1563" w:h="602" w:hRule="exact" w:wrap="auto" w:vAnchor="page" w:hAnchor="page" w:x="2896" w:y="414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1563" w:h="602" w:hRule="exact" w:wrap="auto" w:vAnchor="page" w:hAnchor="page" w:x="2896" w:y="414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无异常</w:t>
      </w:r>
    </w:p>
    <w:p w:rsidR="00364147" w:rsidRDefault="00364147">
      <w:pPr>
        <w:pStyle w:val="Normal08"/>
        <w:framePr w:w="2652" w:h="602" w:hRule="exact" w:wrap="auto" w:vAnchor="page" w:hAnchor="page" w:x="4459" w:y="414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2652" w:h="602" w:hRule="exact" w:wrap="auto" w:vAnchor="page" w:hAnchor="page" w:x="4459" w:y="414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4/4</w:t>
      </w:r>
    </w:p>
    <w:p w:rsidR="00364147" w:rsidRDefault="00364147">
      <w:pPr>
        <w:pStyle w:val="Normal08"/>
        <w:framePr w:w="2652" w:h="602" w:hRule="exact" w:wrap="auto" w:vAnchor="page" w:hAnchor="page" w:x="7111" w:y="414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2652" w:h="602" w:hRule="exact" w:wrap="auto" w:vAnchor="page" w:hAnchor="page" w:x="7111" w:y="414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5/5</w:t>
      </w:r>
    </w:p>
    <w:p w:rsidR="00364147" w:rsidRDefault="00364147">
      <w:pPr>
        <w:pStyle w:val="Normal08"/>
        <w:framePr w:w="2652" w:h="602" w:hRule="exact" w:wrap="auto" w:vAnchor="page" w:hAnchor="page" w:x="9763" w:y="414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2652" w:h="602" w:hRule="exact" w:wrap="auto" w:vAnchor="page" w:hAnchor="page" w:x="9763" w:y="414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5/5</w:t>
      </w:r>
    </w:p>
    <w:p w:rsidR="00364147" w:rsidRDefault="00364147">
      <w:pPr>
        <w:pStyle w:val="Normal08"/>
        <w:framePr w:w="2652" w:h="602" w:hRule="exact" w:wrap="auto" w:vAnchor="page" w:hAnchor="page" w:x="12415" w:y="414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</w:p>
    <w:p w:rsidR="00364147" w:rsidRDefault="0067018F">
      <w:pPr>
        <w:pStyle w:val="Normal08"/>
        <w:framePr w:w="2652" w:h="602" w:hRule="exact" w:wrap="auto" w:vAnchor="page" w:hAnchor="page" w:x="12415" w:y="414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5/5</w:t>
      </w:r>
    </w:p>
    <w:p w:rsidR="00364147" w:rsidRDefault="0067018F">
      <w:pPr>
        <w:pStyle w:val="Normal08"/>
        <w:framePr w:w="1695" w:h="299" w:hRule="exact" w:wrap="auto" w:vAnchor="page" w:hAnchor="page" w:x="1789" w:y="8164"/>
        <w:tabs>
          <w:tab w:val="left" w:pos="360"/>
          <w:tab w:val="left" w:pos="720"/>
          <w:tab w:val="left" w:pos="1080"/>
          <w:tab w:val="left" w:pos="1440"/>
        </w:tabs>
        <w:rPr>
          <w:rFonts w:ascii="宋体" w:eastAsia="宋体" w:hAnsi="宋体"/>
          <w:color w:val="000000"/>
          <w:kern w:val="2"/>
          <w:sz w:val="20"/>
        </w:rPr>
      </w:pPr>
      <w:r>
        <w:rPr>
          <w:rFonts w:ascii="宋体" w:eastAsia="宋体" w:hAnsi="宋体"/>
          <w:color w:val="000000"/>
          <w:kern w:val="2"/>
          <w:sz w:val="20"/>
        </w:rPr>
        <w:t>“</w:t>
      </w:r>
      <w:r>
        <w:rPr>
          <w:rFonts w:ascii="宋体" w:eastAsia="宋体" w:hAnsi="宋体"/>
          <w:color w:val="000000"/>
          <w:kern w:val="2"/>
          <w:sz w:val="20"/>
        </w:rPr>
        <w:noBreakHyphen/>
        <w:t>”</w:t>
      </w:r>
      <w:r>
        <w:rPr>
          <w:rFonts w:ascii="宋体" w:eastAsia="宋体" w:hAnsi="宋体"/>
          <w:color w:val="000000"/>
          <w:kern w:val="2"/>
          <w:sz w:val="20"/>
        </w:rPr>
        <w:t>表示不适用</w:t>
      </w:r>
    </w:p>
    <w:p w:rsidR="00364147" w:rsidRDefault="0067018F">
      <w:pPr>
        <w:pStyle w:val="Normal08"/>
        <w:framePr w:w="13020" w:h="542" w:hRule="exact" w:wrap="auto" w:vAnchor="page" w:hAnchor="page" w:x="1789" w:y="849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PR=Pretest( Rodent )            R=Recovery Phase     </w:t>
      </w:r>
    </w:p>
    <w:p w:rsidR="00364147" w:rsidRDefault="0067018F">
      <w:pPr>
        <w:pStyle w:val="Normal08"/>
        <w:framePr w:w="3240" w:h="216" w:hRule="exact" w:wrap="auto" w:vAnchor="page" w:hAnchor="page" w:x="1774" w:y="906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Report Selections</w:t>
      </w:r>
    </w:p>
    <w:p w:rsidR="00364147" w:rsidRDefault="0067018F">
      <w:pPr>
        <w:pStyle w:val="Normal08"/>
        <w:framePr w:w="3375" w:h="210" w:hRule="exact" w:wrap="auto" w:vAnchor="page" w:hAnchor="page" w:x="2179" w:y="930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Report generated by</w:t>
      </w:r>
    </w:p>
    <w:p w:rsidR="00364147" w:rsidRDefault="0067018F">
      <w:pPr>
        <w:pStyle w:val="Normal08"/>
        <w:framePr w:w="7195" w:h="210" w:hRule="exact" w:wrap="auto" w:vAnchor="page" w:hAnchor="page" w:x="5599" w:y="92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Ying Ding</w:t>
      </w:r>
    </w:p>
    <w:p w:rsidR="00364147" w:rsidRDefault="0067018F">
      <w:pPr>
        <w:pStyle w:val="Normal08"/>
        <w:framePr w:w="3375" w:h="210" w:hRule="exact" w:wrap="auto" w:vAnchor="page" w:hAnchor="page" w:x="2179" w:y="954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Group(s)</w:t>
      </w:r>
    </w:p>
    <w:p w:rsidR="00364147" w:rsidRDefault="0067018F">
      <w:pPr>
        <w:pStyle w:val="Normal08"/>
        <w:framePr w:w="7195" w:h="210" w:hRule="exact" w:wrap="auto" w:vAnchor="page" w:hAnchor="page" w:x="5599" w:y="953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1,2,3,4</w:t>
      </w:r>
    </w:p>
    <w:p w:rsidR="00364147" w:rsidRDefault="0067018F">
      <w:pPr>
        <w:pStyle w:val="Normal08"/>
        <w:framePr w:w="3375" w:h="210" w:hRule="exact" w:wrap="auto" w:vAnchor="page" w:hAnchor="page" w:x="2179" w:y="978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Subgroup(s)</w:t>
      </w:r>
    </w:p>
    <w:p w:rsidR="00364147" w:rsidRDefault="0067018F">
      <w:pPr>
        <w:pStyle w:val="Normal08"/>
        <w:framePr w:w="7195" w:h="210" w:hRule="exact" w:wrap="auto" w:vAnchor="page" w:hAnchor="page" w:x="5599" w:y="976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</w:t>
      </w:r>
    </w:p>
    <w:p w:rsidR="00364147" w:rsidRDefault="0067018F">
      <w:pPr>
        <w:pStyle w:val="Normal08"/>
        <w:framePr w:w="3375" w:h="210" w:hRule="exact" w:wrap="auto" w:vAnchor="page" w:hAnchor="page" w:x="2179" w:y="1001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Sex</w:t>
      </w:r>
    </w:p>
    <w:p w:rsidR="00364147" w:rsidRDefault="0067018F">
      <w:pPr>
        <w:pStyle w:val="Normal08"/>
        <w:framePr w:w="7195" w:h="210" w:hRule="exact" w:wrap="auto" w:vAnchor="page" w:hAnchor="page" w:x="5599" w:y="1000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  <w:sectPr w:rsidR="00364147">
          <w:headerReference w:type="even" r:id="rId62"/>
          <w:headerReference w:type="default" r:id="rId63"/>
          <w:footerReference w:type="even" r:id="rId64"/>
          <w:footerReference w:type="default" r:id="rId65"/>
          <w:headerReference w:type="first" r:id="rId66"/>
          <w:footerReference w:type="first" r:id="rId67"/>
          <w:pgSz w:w="15840" w:h="12240" w:orient="landscape"/>
          <w:pgMar w:top="1440" w:right="1800" w:bottom="1440" w:left="1800" w:header="110" w:footer="110" w:gutter="0"/>
          <w:cols w:space="720"/>
        </w:sectPr>
      </w:pPr>
      <w:r>
        <w:rPr>
          <w:rFonts w:eastAsia="Times New Roman"/>
          <w:color w:val="000000"/>
          <w:kern w:val="2"/>
          <w:sz w:val="15"/>
        </w:rPr>
        <w:t>Male,Female</w:t>
      </w:r>
      <w:r>
        <w:rPr>
          <w:rFonts w:eastAsia="Times New Roman"/>
          <w:color w:val="000000"/>
          <w:kern w:val="2"/>
          <w:sz w:val="15"/>
        </w:rPr>
        <w:br w:type="page"/>
      </w:r>
    </w:p>
    <w:p w:rsidR="00283129" w:rsidRDefault="0067018F" w:rsidP="00283129">
      <w:pPr>
        <w:pStyle w:val="NormalWeb4"/>
        <w:spacing w:line="240" w:lineRule="atLeast"/>
        <w:jc w:val="center"/>
        <w:rPr>
          <w:rFonts w:ascii="Times" w:hAnsi="Times" w:cs="Times"/>
          <w:color w:val="000000"/>
        </w:rPr>
      </w:pPr>
      <w:r w:rsidRPr="00283129">
        <w:rPr>
          <w:rFonts w:ascii="Times" w:hAnsi="Times" w:cs="Times" w:hint="eastAsia"/>
          <w:color w:val="000000"/>
        </w:rPr>
        <w:t>表</w:t>
      </w:r>
      <w:r>
        <w:rPr>
          <w:rFonts w:ascii="Times" w:hAnsi="Times" w:cs="Times" w:hint="eastAsia"/>
          <w:color w:val="000000"/>
        </w:rPr>
        <w:t>5-</w:t>
      </w:r>
      <w:r>
        <w:rPr>
          <w:rFonts w:ascii="Times" w:hAnsi="Times" w:cs="Times" w:hint="eastAsia"/>
          <w:color w:val="000000"/>
        </w:rPr>
        <w:t>1</w:t>
      </w:r>
      <w:r w:rsidRPr="00283129">
        <w:rPr>
          <w:rFonts w:ascii="Times" w:hAnsi="Times" w:cs="Times" w:hint="eastAsia"/>
          <w:color w:val="000000"/>
        </w:rPr>
        <w:t>：</w:t>
      </w:r>
      <w:r w:rsidRPr="00C33173">
        <w:rPr>
          <w:rFonts w:ascii="Times" w:hAnsi="Times" w:cs="Times"/>
          <w:color w:val="000000"/>
        </w:rPr>
        <w:t>SD</w:t>
      </w:r>
      <w:r w:rsidRPr="00C33173">
        <w:rPr>
          <w:rFonts w:ascii="Times" w:hAnsi="Times" w:cs="Times" w:hint="eastAsia"/>
          <w:color w:val="000000"/>
        </w:rPr>
        <w:t>大鼠</w:t>
      </w:r>
      <w:r>
        <w:rPr>
          <w:rFonts w:ascii="Times" w:hAnsi="Times" w:cs="Times" w:hint="eastAsia"/>
          <w:color w:val="000000"/>
        </w:rPr>
        <w:t>灌胃</w:t>
      </w:r>
      <w:r w:rsidRPr="00C33173">
        <w:rPr>
          <w:rFonts w:ascii="Times" w:hAnsi="Times" w:cs="Times" w:hint="eastAsia"/>
          <w:color w:val="000000"/>
        </w:rPr>
        <w:t>给予</w:t>
      </w:r>
      <w:r>
        <w:rPr>
          <w:rFonts w:ascii="Times" w:hAnsi="Times" w:cs="Times"/>
          <w:color w:val="000000"/>
        </w:rPr>
        <w:t>WXSH0376 4</w:t>
      </w:r>
      <w:r>
        <w:rPr>
          <w:rFonts w:ascii="Times" w:hAnsi="Times" w:cs="Times"/>
          <w:color w:val="000000"/>
        </w:rPr>
        <w:t>周</w:t>
      </w:r>
      <w:r w:rsidRPr="00C33173">
        <w:rPr>
          <w:rFonts w:ascii="Times" w:hAnsi="Times" w:cs="Times" w:hint="eastAsia"/>
          <w:color w:val="000000"/>
        </w:rPr>
        <w:t>重复给药毒性试验</w:t>
      </w:r>
    </w:p>
    <w:p w:rsidR="00A926FD" w:rsidRPr="00283129" w:rsidRDefault="0067018F" w:rsidP="00283129">
      <w:pPr>
        <w:pStyle w:val="NormalWeb4"/>
        <w:spacing w:line="240" w:lineRule="atLeast"/>
        <w:jc w:val="center"/>
        <w:rPr>
          <w:rFonts w:ascii="Times" w:hAnsi="Times" w:cs="Times"/>
          <w:color w:val="000000"/>
        </w:rPr>
        <w:sectPr w:rsidR="00A926FD" w:rsidRPr="00283129">
          <w:headerReference w:type="even" r:id="rId68"/>
          <w:headerReference w:type="default" r:id="rId69"/>
          <w:footerReference w:type="even" r:id="rId70"/>
          <w:footerReference w:type="default" r:id="rId71"/>
          <w:headerReference w:type="first" r:id="rId72"/>
          <w:footerReference w:type="first" r:id="rId73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" w:hAnsi="Times" w:cs="Times" w:hint="eastAsia"/>
          <w:color w:val="000000"/>
        </w:rPr>
        <w:t>血液学</w:t>
      </w:r>
      <w:r>
        <w:rPr>
          <w:rFonts w:ascii="Times" w:hAnsi="Times" w:cs="Times" w:hint="eastAsia"/>
          <w:color w:val="000000"/>
        </w:rPr>
        <w:t>指标检测结果</w:t>
      </w:r>
      <w:r>
        <w:rPr>
          <w:rFonts w:ascii="Times" w:hAnsi="Times" w:cs="Times" w:hint="eastAsia"/>
          <w:color w:val="000000"/>
        </w:rPr>
        <w:t>统计汇总</w:t>
      </w:r>
    </w:p>
    <w:p w:rsidR="00364147" w:rsidRDefault="0067018F">
      <w:pPr>
        <w:pStyle w:val="Normal010"/>
        <w:framePr w:w="14490" w:h="285" w:hRule="exact" w:wrap="auto" w:vAnchor="page" w:hAnchor="page" w:x="1200" w:y="17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ascii="宋体" w:eastAsia="宋体" w:hAnsi="宋体" w:cs="宋体"/>
          <w:color w:val="000000"/>
          <w:kern w:val="2"/>
          <w:sz w:val="19"/>
        </w:rPr>
      </w:pPr>
      <w:r>
        <w:rPr>
          <w:rFonts w:eastAsia="Times New Roman"/>
        </w:rPr>
        <w:pict>
          <v:line id="_x0000_s3211" style="position:absolute;left:0;text-align:left;z-index:-251627520;mso-position-horizontal-relative:page;mso-position-vertical-relative:page" from="57.75pt,104.15pt" to="781.55pt,104.15pt" o:allowincell="f">
            <w10:wrap anchorx="page" anchory="page"/>
          </v:line>
        </w:pict>
      </w:r>
      <w:r>
        <w:rPr>
          <w:rFonts w:eastAsia="Times New Roman"/>
        </w:rPr>
        <w:pict>
          <v:line id="_x0000_s3210" style="position:absolute;left:0;text-align:left;z-index:-251626496;mso-position-horizontal-relative:page;mso-position-vertical-relative:page" from="57.75pt,128.9pt" to="781.55pt,128.9pt" o:allowincell="f">
            <w10:wrap anchorx="page" anchory="page"/>
          </v:line>
        </w:pict>
      </w:r>
      <w:r>
        <w:rPr>
          <w:rFonts w:eastAsia="Times New Roman"/>
        </w:rPr>
        <w:pict>
          <v:line id="_x0000_s3209" style="position:absolute;left:0;text-align:left;z-index:-251625472;mso-position-horizontal-relative:page;mso-position-vertical-relative:page" from="57.75pt,395.95pt" to="784.15pt,395.95pt" o:allowincell="f">
            <w10:wrap anchorx="page" anchory="page"/>
          </v:line>
        </w:pict>
      </w:r>
      <w:r>
        <w:rPr>
          <w:rFonts w:ascii="宋体" w:eastAsia="宋体" w:hAnsi="宋体" w:cs="宋体"/>
          <w:color w:val="000000"/>
          <w:kern w:val="2"/>
          <w:sz w:val="19"/>
        </w:rPr>
        <w:t>血液学指标检测结果统计汇总（</w:t>
      </w:r>
      <w:r>
        <w:rPr>
          <w:rFonts w:eastAsia="Times New Roman" w:cs="宋体"/>
          <w:color w:val="000000"/>
          <w:kern w:val="2"/>
          <w:sz w:val="19"/>
        </w:rPr>
        <w:t>mean</w:t>
      </w:r>
      <w:r>
        <w:rPr>
          <w:rFonts w:ascii="宋体" w:eastAsia="宋体" w:hAnsi="宋体" w:cs="宋体"/>
          <w:color w:val="000000"/>
          <w:kern w:val="2"/>
          <w:sz w:val="19"/>
        </w:rPr>
        <w:t>±</w:t>
      </w:r>
      <w:r>
        <w:rPr>
          <w:rFonts w:eastAsia="Times New Roman" w:cs="宋体"/>
          <w:color w:val="000000"/>
          <w:kern w:val="2"/>
          <w:sz w:val="19"/>
        </w:rPr>
        <w:t>SD</w:t>
      </w:r>
      <w:r>
        <w:rPr>
          <w:rFonts w:ascii="宋体" w:eastAsia="宋体" w:hAnsi="宋体" w:cs="宋体"/>
          <w:color w:val="000000"/>
          <w:kern w:val="2"/>
          <w:sz w:val="19"/>
        </w:rPr>
        <w:t>）</w:t>
      </w:r>
      <w:r>
        <w:rPr>
          <w:rFonts w:eastAsia="Times New Roman" w:cs="宋体"/>
          <w:color w:val="000000"/>
          <w:kern w:val="2"/>
          <w:sz w:val="19"/>
        </w:rPr>
        <w:t xml:space="preserve">Female </w:t>
      </w:r>
      <w:r>
        <w:rPr>
          <w:rFonts w:ascii="宋体" w:eastAsia="宋体" w:hAnsi="宋体" w:cs="宋体"/>
          <w:color w:val="000000"/>
          <w:kern w:val="2"/>
          <w:sz w:val="19"/>
        </w:rPr>
        <w:t>雌性</w:t>
      </w:r>
    </w:p>
    <w:p w:rsidR="00364147" w:rsidRDefault="0067018F">
      <w:pPr>
        <w:pStyle w:val="Normal010"/>
        <w:framePr w:w="14445" w:h="226" w:hRule="exact" w:wrap="auto" w:vAnchor="page" w:hAnchor="page" w:x="1200" w:y="14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cs="宋体"/>
          <w:b/>
          <w:color w:val="000000"/>
          <w:kern w:val="2"/>
          <w:sz w:val="19"/>
        </w:rPr>
      </w:pPr>
      <w:r>
        <w:rPr>
          <w:rFonts w:eastAsia="Times New Roman" w:cs="宋体"/>
          <w:b/>
          <w:color w:val="000000"/>
          <w:kern w:val="2"/>
          <w:sz w:val="19"/>
        </w:rPr>
        <w:t>Hematology (ADVIA 2120i)  Summary Report</w:t>
      </w:r>
    </w:p>
    <w:p w:rsidR="00364147" w:rsidRDefault="0067018F">
      <w:pPr>
        <w:pStyle w:val="Normal010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0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0"/>
        <w:framePr w:w="960" w:h="285" w:hRule="exact" w:wrap="auto" w:vAnchor="page" w:hAnchor="page" w:x="1155" w:y="2218"/>
        <w:tabs>
          <w:tab w:val="left" w:pos="360"/>
          <w:tab w:val="left" w:pos="72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组别</w:t>
      </w:r>
    </w:p>
    <w:p w:rsidR="00364147" w:rsidRDefault="0067018F">
      <w:pPr>
        <w:pStyle w:val="Normal010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RBC</w:t>
      </w:r>
    </w:p>
    <w:p w:rsidR="00364147" w:rsidRDefault="0067018F">
      <w:pPr>
        <w:pStyle w:val="Normal010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(x10^12/L)</w:t>
      </w:r>
    </w:p>
    <w:p w:rsidR="00364147" w:rsidRDefault="0067018F">
      <w:pPr>
        <w:pStyle w:val="Normal010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HCT</w:t>
      </w:r>
    </w:p>
    <w:p w:rsidR="00364147" w:rsidRDefault="0067018F">
      <w:pPr>
        <w:pStyle w:val="Normal010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(%)</w:t>
      </w:r>
    </w:p>
    <w:p w:rsidR="00364147" w:rsidRDefault="0067018F">
      <w:pPr>
        <w:pStyle w:val="Normal010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HGB</w:t>
      </w:r>
    </w:p>
    <w:p w:rsidR="00364147" w:rsidRDefault="0067018F">
      <w:pPr>
        <w:pStyle w:val="Normal010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(g/L)</w:t>
      </w:r>
    </w:p>
    <w:p w:rsidR="00364147" w:rsidRDefault="0067018F">
      <w:pPr>
        <w:pStyle w:val="Normal010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MCH</w:t>
      </w:r>
    </w:p>
    <w:p w:rsidR="00364147" w:rsidRDefault="0067018F">
      <w:pPr>
        <w:pStyle w:val="Normal010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(pg)</w:t>
      </w:r>
    </w:p>
    <w:p w:rsidR="00364147" w:rsidRDefault="0067018F">
      <w:pPr>
        <w:pStyle w:val="Normal010"/>
        <w:framePr w:w="1815" w:h="405" w:hRule="exact" w:wrap="auto" w:vAnchor="page" w:hAnchor="page" w:x="1021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MCHC</w:t>
      </w:r>
    </w:p>
    <w:p w:rsidR="00364147" w:rsidRDefault="0067018F">
      <w:pPr>
        <w:pStyle w:val="Normal010"/>
        <w:framePr w:w="1815" w:h="405" w:hRule="exact" w:wrap="auto" w:vAnchor="page" w:hAnchor="page" w:x="1021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(g/L)</w:t>
      </w:r>
    </w:p>
    <w:p w:rsidR="00364147" w:rsidRDefault="0067018F">
      <w:pPr>
        <w:pStyle w:val="Normal010"/>
        <w:framePr w:w="1815" w:h="405" w:hRule="exact" w:wrap="auto" w:vAnchor="page" w:hAnchor="page" w:x="1203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MCV</w:t>
      </w:r>
    </w:p>
    <w:p w:rsidR="00364147" w:rsidRDefault="0067018F">
      <w:pPr>
        <w:pStyle w:val="Normal010"/>
        <w:framePr w:w="1815" w:h="405" w:hRule="exact" w:wrap="auto" w:vAnchor="page" w:hAnchor="page" w:x="1203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(fL)</w:t>
      </w:r>
    </w:p>
    <w:p w:rsidR="00364147" w:rsidRDefault="0067018F">
      <w:pPr>
        <w:pStyle w:val="Normal010"/>
        <w:framePr w:w="1815" w:h="405" w:hRule="exact" w:wrap="auto" w:vAnchor="page" w:hAnchor="page" w:x="1384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#RETIC</w:t>
      </w:r>
    </w:p>
    <w:p w:rsidR="00364147" w:rsidRDefault="0067018F">
      <w:pPr>
        <w:pStyle w:val="Normal010"/>
        <w:framePr w:w="1815" w:h="405" w:hRule="exact" w:wrap="auto" w:vAnchor="page" w:hAnchor="page" w:x="1384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(x10^12/L)</w:t>
      </w:r>
    </w:p>
    <w:p w:rsidR="00364147" w:rsidRDefault="0067018F">
      <w:pPr>
        <w:pStyle w:val="Normal010"/>
        <w:framePr w:w="1188" w:h="820" w:hRule="exact" w:wrap="auto" w:vAnchor="page" w:hAnchor="page" w:x="12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溶媒对照组</w:t>
      </w:r>
    </w:p>
    <w:p w:rsidR="00364147" w:rsidRDefault="0067018F">
      <w:pPr>
        <w:pStyle w:val="Normal010"/>
        <w:framePr w:w="567" w:h="415" w:hRule="exact" w:wrap="auto" w:vAnchor="page" w:hAnchor="page" w:x="2388" w:y="258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6.855±0.2508     </w:t>
      </w:r>
    </w:p>
    <w:p w:rsidR="00364147" w:rsidRDefault="0067018F">
      <w:pPr>
        <w:pStyle w:val="Normal010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39.07±1.133     </w:t>
      </w:r>
    </w:p>
    <w:p w:rsidR="00364147" w:rsidRDefault="0067018F">
      <w:pPr>
        <w:pStyle w:val="Normal010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129.6±4.33     </w:t>
      </w:r>
    </w:p>
    <w:p w:rsidR="00364147" w:rsidRDefault="0067018F">
      <w:pPr>
        <w:pStyle w:val="Normal010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18.90±0.424     </w:t>
      </w:r>
    </w:p>
    <w:p w:rsidR="00364147" w:rsidRDefault="0067018F">
      <w:pPr>
        <w:pStyle w:val="Normal010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021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331.9±3.31     </w:t>
      </w:r>
    </w:p>
    <w:p w:rsidR="00364147" w:rsidRDefault="0067018F">
      <w:pPr>
        <w:pStyle w:val="Normal010"/>
        <w:framePr w:w="1815" w:h="415" w:hRule="exact" w:wrap="auto" w:vAnchor="page" w:hAnchor="page" w:x="1021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203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57.02±1.305     </w:t>
      </w:r>
    </w:p>
    <w:p w:rsidR="00364147" w:rsidRDefault="0067018F">
      <w:pPr>
        <w:pStyle w:val="Normal010"/>
        <w:framePr w:w="1815" w:h="415" w:hRule="exact" w:wrap="auto" w:vAnchor="page" w:hAnchor="page" w:x="1203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384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0.1707±0.03336     </w:t>
      </w:r>
    </w:p>
    <w:p w:rsidR="00364147" w:rsidRDefault="0067018F">
      <w:pPr>
        <w:pStyle w:val="Normal010"/>
        <w:framePr w:w="1815" w:h="415" w:hRule="exact" w:wrap="auto" w:vAnchor="page" w:hAnchor="page" w:x="1384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298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7.056±0.2806     </w:t>
      </w:r>
    </w:p>
    <w:p w:rsidR="00364147" w:rsidRDefault="0067018F">
      <w:pPr>
        <w:pStyle w:val="Normal010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39.46±1.457     </w:t>
      </w:r>
    </w:p>
    <w:p w:rsidR="00364147" w:rsidRDefault="0067018F">
      <w:pPr>
        <w:pStyle w:val="Normal010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131.8±5.76     </w:t>
      </w:r>
    </w:p>
    <w:p w:rsidR="00364147" w:rsidRDefault="0067018F">
      <w:pPr>
        <w:pStyle w:val="Normal010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18.70±0.224     </w:t>
      </w:r>
    </w:p>
    <w:p w:rsidR="00364147" w:rsidRDefault="0067018F">
      <w:pPr>
        <w:pStyle w:val="Normal010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021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334.2±9.83     </w:t>
      </w:r>
    </w:p>
    <w:p w:rsidR="00364147" w:rsidRDefault="0067018F">
      <w:pPr>
        <w:pStyle w:val="Normal010"/>
        <w:framePr w:w="1815" w:h="415" w:hRule="exact" w:wrap="auto" w:vAnchor="page" w:hAnchor="page" w:x="1021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203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55.98±1.310     </w:t>
      </w:r>
    </w:p>
    <w:p w:rsidR="00364147" w:rsidRDefault="0067018F">
      <w:pPr>
        <w:pStyle w:val="Normal010"/>
        <w:framePr w:w="1815" w:h="415" w:hRule="exact" w:wrap="auto" w:vAnchor="page" w:hAnchor="page" w:x="1203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384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0.1306±0.02452     </w:t>
      </w:r>
    </w:p>
    <w:p w:rsidR="00364147" w:rsidRDefault="0067018F">
      <w:pPr>
        <w:pStyle w:val="Normal010"/>
        <w:framePr w:w="1815" w:h="415" w:hRule="exact" w:wrap="auto" w:vAnchor="page" w:hAnchor="page" w:x="1384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188" w:h="820" w:hRule="exact" w:wrap="auto" w:vAnchor="page" w:hAnchor="page" w:x="12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低剂量组</w:t>
      </w:r>
    </w:p>
    <w:p w:rsidR="00364147" w:rsidRDefault="0067018F">
      <w:pPr>
        <w:pStyle w:val="Normal010"/>
        <w:framePr w:w="567" w:h="415" w:hRule="exact" w:wrap="auto" w:vAnchor="page" w:hAnchor="page" w:x="2388" w:y="339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6.714±0.2568     </w:t>
      </w:r>
    </w:p>
    <w:p w:rsidR="00364147" w:rsidRDefault="0067018F">
      <w:pPr>
        <w:pStyle w:val="Normal010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0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38.52±1.883     </w:t>
      </w:r>
    </w:p>
    <w:p w:rsidR="00364147" w:rsidRDefault="0067018F">
      <w:pPr>
        <w:pStyle w:val="Normal010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0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127.7±6.38     </w:t>
      </w:r>
    </w:p>
    <w:p w:rsidR="00364147" w:rsidRDefault="0067018F">
      <w:pPr>
        <w:pStyle w:val="Normal010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0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18.99±0.465     </w:t>
      </w:r>
    </w:p>
    <w:p w:rsidR="00364147" w:rsidRDefault="0067018F">
      <w:pPr>
        <w:pStyle w:val="Normal010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0"/>
        <w:framePr w:w="1815" w:h="415" w:hRule="exact" w:wrap="auto" w:vAnchor="page" w:hAnchor="page" w:x="1021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331.3±5.10     </w:t>
      </w:r>
    </w:p>
    <w:p w:rsidR="00364147" w:rsidRDefault="0067018F">
      <w:pPr>
        <w:pStyle w:val="Normal010"/>
        <w:framePr w:w="1815" w:h="415" w:hRule="exact" w:wrap="auto" w:vAnchor="page" w:hAnchor="page" w:x="1021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0"/>
        <w:framePr w:w="1815" w:h="415" w:hRule="exact" w:wrap="auto" w:vAnchor="page" w:hAnchor="page" w:x="1203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57.37±1.679     </w:t>
      </w:r>
    </w:p>
    <w:p w:rsidR="00364147" w:rsidRDefault="0067018F">
      <w:pPr>
        <w:pStyle w:val="Normal010"/>
        <w:framePr w:w="1815" w:h="415" w:hRule="exact" w:wrap="auto" w:vAnchor="page" w:hAnchor="page" w:x="1203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0"/>
        <w:framePr w:w="1815" w:h="415" w:hRule="exact" w:wrap="auto" w:vAnchor="page" w:hAnchor="page" w:x="1384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0.1724±0</w:t>
      </w:r>
      <w:r>
        <w:rPr>
          <w:rFonts w:eastAsia="Times New Roman" w:cs="宋体"/>
          <w:color w:val="000000"/>
          <w:kern w:val="2"/>
          <w:sz w:val="15"/>
        </w:rPr>
        <w:t xml:space="preserve">.02379     </w:t>
      </w:r>
    </w:p>
    <w:p w:rsidR="00364147" w:rsidRDefault="0067018F">
      <w:pPr>
        <w:pStyle w:val="Normal010"/>
        <w:framePr w:w="1815" w:h="415" w:hRule="exact" w:wrap="auto" w:vAnchor="page" w:hAnchor="page" w:x="1384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0"/>
        <w:framePr w:w="567" w:h="415" w:hRule="exact" w:wrap="auto" w:vAnchor="page" w:hAnchor="page" w:x="2388" w:y="379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6.056±1.9837     </w:t>
      </w:r>
    </w:p>
    <w:p w:rsidR="00364147" w:rsidRDefault="0067018F">
      <w:pPr>
        <w:pStyle w:val="Normal010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35.52±8.998     </w:t>
      </w:r>
    </w:p>
    <w:p w:rsidR="00364147" w:rsidRDefault="0067018F">
      <w:pPr>
        <w:pStyle w:val="Normal010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116.8±35.88     </w:t>
      </w:r>
    </w:p>
    <w:p w:rsidR="00364147" w:rsidRDefault="0067018F">
      <w:pPr>
        <w:pStyle w:val="Normal010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19.52±0.996     </w:t>
      </w:r>
    </w:p>
    <w:p w:rsidR="00364147" w:rsidRDefault="0067018F">
      <w:pPr>
        <w:pStyle w:val="Normal010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021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323.2±28.35     </w:t>
      </w:r>
    </w:p>
    <w:p w:rsidR="00364147" w:rsidRDefault="0067018F">
      <w:pPr>
        <w:pStyle w:val="Normal010"/>
        <w:framePr w:w="1815" w:h="415" w:hRule="exact" w:wrap="auto" w:vAnchor="page" w:hAnchor="page" w:x="1021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203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61.08±9.177     </w:t>
      </w:r>
    </w:p>
    <w:p w:rsidR="00364147" w:rsidRDefault="0067018F">
      <w:pPr>
        <w:pStyle w:val="Normal010"/>
        <w:framePr w:w="1815" w:h="415" w:hRule="exact" w:wrap="auto" w:vAnchor="page" w:hAnchor="page" w:x="1203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384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0.3372±0.37955     </w:t>
      </w:r>
    </w:p>
    <w:p w:rsidR="00364147" w:rsidRDefault="0067018F">
      <w:pPr>
        <w:pStyle w:val="Normal010"/>
        <w:framePr w:w="1815" w:h="415" w:hRule="exact" w:wrap="auto" w:vAnchor="page" w:hAnchor="page" w:x="1384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188" w:h="820" w:hRule="exact" w:wrap="auto" w:vAnchor="page" w:hAnchor="page" w:x="12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中剂量组</w:t>
      </w:r>
    </w:p>
    <w:p w:rsidR="00364147" w:rsidRDefault="0067018F">
      <w:pPr>
        <w:pStyle w:val="Normal010"/>
        <w:framePr w:w="567" w:h="415" w:hRule="exact" w:wrap="auto" w:vAnchor="page" w:hAnchor="page" w:x="2388" w:y="420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6.854±0.3310     </w:t>
      </w:r>
    </w:p>
    <w:p w:rsidR="00364147" w:rsidRDefault="0067018F">
      <w:pPr>
        <w:pStyle w:val="Normal010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39.28±1.792     </w:t>
      </w:r>
    </w:p>
    <w:p w:rsidR="00364147" w:rsidRDefault="0067018F">
      <w:pPr>
        <w:pStyle w:val="Normal010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129.8±5.88     </w:t>
      </w:r>
    </w:p>
    <w:p w:rsidR="00364147" w:rsidRDefault="0067018F">
      <w:pPr>
        <w:pStyle w:val="Normal010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18</w:t>
      </w:r>
      <w:r>
        <w:rPr>
          <w:rFonts w:eastAsia="Times New Roman" w:cs="宋体"/>
          <w:color w:val="000000"/>
          <w:kern w:val="2"/>
          <w:sz w:val="15"/>
        </w:rPr>
        <w:t xml:space="preserve">.93±0.663     </w:t>
      </w:r>
    </w:p>
    <w:p w:rsidR="00364147" w:rsidRDefault="0067018F">
      <w:pPr>
        <w:pStyle w:val="Normal010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021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330.2±4.47     </w:t>
      </w:r>
    </w:p>
    <w:p w:rsidR="00364147" w:rsidRDefault="0067018F">
      <w:pPr>
        <w:pStyle w:val="Normal010"/>
        <w:framePr w:w="1815" w:h="415" w:hRule="exact" w:wrap="auto" w:vAnchor="page" w:hAnchor="page" w:x="1021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203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57.36±2.058     </w:t>
      </w:r>
    </w:p>
    <w:p w:rsidR="00364147" w:rsidRDefault="0067018F">
      <w:pPr>
        <w:pStyle w:val="Normal010"/>
        <w:framePr w:w="1815" w:h="415" w:hRule="exact" w:wrap="auto" w:vAnchor="page" w:hAnchor="page" w:x="1203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384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0.1621±0.02328     </w:t>
      </w:r>
    </w:p>
    <w:p w:rsidR="00364147" w:rsidRDefault="0067018F">
      <w:pPr>
        <w:pStyle w:val="Normal010"/>
        <w:framePr w:w="1815" w:h="415" w:hRule="exact" w:wrap="auto" w:vAnchor="page" w:hAnchor="page" w:x="1384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460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6.914±0.2012     </w:t>
      </w:r>
    </w:p>
    <w:p w:rsidR="00364147" w:rsidRDefault="0067018F">
      <w:pPr>
        <w:pStyle w:val="Normal010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38.92±1.305     </w:t>
      </w:r>
    </w:p>
    <w:p w:rsidR="00364147" w:rsidRDefault="0067018F">
      <w:pPr>
        <w:pStyle w:val="Normal010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131.6±3.21     </w:t>
      </w:r>
    </w:p>
    <w:p w:rsidR="00364147" w:rsidRDefault="0067018F">
      <w:pPr>
        <w:pStyle w:val="Normal010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19.02±0.205     </w:t>
      </w:r>
    </w:p>
    <w:p w:rsidR="00364147" w:rsidRDefault="0067018F">
      <w:pPr>
        <w:pStyle w:val="Normal010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021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338.6±3.85     </w:t>
      </w:r>
    </w:p>
    <w:p w:rsidR="00364147" w:rsidRDefault="0067018F">
      <w:pPr>
        <w:pStyle w:val="Normal010"/>
        <w:framePr w:w="1815" w:h="415" w:hRule="exact" w:wrap="auto" w:vAnchor="page" w:hAnchor="page" w:x="1021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203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56.26±0.477     </w:t>
      </w:r>
    </w:p>
    <w:p w:rsidR="00364147" w:rsidRDefault="0067018F">
      <w:pPr>
        <w:pStyle w:val="Normal010"/>
        <w:framePr w:w="1815" w:h="415" w:hRule="exact" w:wrap="auto" w:vAnchor="page" w:hAnchor="page" w:x="1203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384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0.1492±0.01460     </w:t>
      </w:r>
    </w:p>
    <w:p w:rsidR="00364147" w:rsidRDefault="0067018F">
      <w:pPr>
        <w:pStyle w:val="Normal010"/>
        <w:framePr w:w="1815" w:h="415" w:hRule="exact" w:wrap="auto" w:vAnchor="page" w:hAnchor="page" w:x="1384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188" w:h="820" w:hRule="exact" w:wrap="auto" w:vAnchor="page" w:hAnchor="page" w:x="12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高剂量组</w:t>
      </w:r>
    </w:p>
    <w:p w:rsidR="00364147" w:rsidRDefault="0067018F">
      <w:pPr>
        <w:pStyle w:val="Normal010"/>
        <w:framePr w:w="567" w:h="415" w:hRule="exact" w:wrap="auto" w:vAnchor="page" w:hAnchor="page" w:x="2388" w:y="501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</w:t>
      </w:r>
      <w:r>
        <w:rPr>
          <w:rFonts w:eastAsia="Times New Roman" w:cs="宋体"/>
          <w:b/>
          <w:color w:val="000000"/>
          <w:kern w:val="2"/>
          <w:sz w:val="15"/>
        </w:rPr>
        <w:t>1</w:t>
      </w:r>
    </w:p>
    <w:p w:rsidR="00364147" w:rsidRDefault="0067018F">
      <w:pPr>
        <w:pStyle w:val="Normal010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6.770±0.2957     </w:t>
      </w:r>
    </w:p>
    <w:p w:rsidR="00364147" w:rsidRDefault="0067018F">
      <w:pPr>
        <w:pStyle w:val="Normal010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38.44±1.515     </w:t>
      </w:r>
    </w:p>
    <w:p w:rsidR="00364147" w:rsidRDefault="0067018F">
      <w:pPr>
        <w:pStyle w:val="Normal010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126.8±4.71     </w:t>
      </w:r>
    </w:p>
    <w:p w:rsidR="00364147" w:rsidRDefault="0067018F">
      <w:pPr>
        <w:pStyle w:val="Normal010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18.72±0.449     </w:t>
      </w:r>
    </w:p>
    <w:p w:rsidR="00364147" w:rsidRDefault="0067018F">
      <w:pPr>
        <w:pStyle w:val="Normal010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021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329.9±5.63     </w:t>
      </w:r>
    </w:p>
    <w:p w:rsidR="00364147" w:rsidRDefault="0067018F">
      <w:pPr>
        <w:pStyle w:val="Normal010"/>
        <w:framePr w:w="1815" w:h="415" w:hRule="exact" w:wrap="auto" w:vAnchor="page" w:hAnchor="page" w:x="1021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203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56.81±2.099     </w:t>
      </w:r>
    </w:p>
    <w:p w:rsidR="00364147" w:rsidRDefault="0067018F">
      <w:pPr>
        <w:pStyle w:val="Normal010"/>
        <w:framePr w:w="1815" w:h="415" w:hRule="exact" w:wrap="auto" w:vAnchor="page" w:hAnchor="page" w:x="1203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384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0.1759±0.03368     </w:t>
      </w:r>
    </w:p>
    <w:p w:rsidR="00364147" w:rsidRDefault="0067018F">
      <w:pPr>
        <w:pStyle w:val="Normal010"/>
        <w:framePr w:w="1815" w:h="415" w:hRule="exact" w:wrap="auto" w:vAnchor="page" w:hAnchor="page" w:x="1384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541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7.082±0.3118     </w:t>
      </w:r>
    </w:p>
    <w:p w:rsidR="00364147" w:rsidRDefault="0067018F">
      <w:pPr>
        <w:pStyle w:val="Normal010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39.14±1.635     </w:t>
      </w:r>
    </w:p>
    <w:p w:rsidR="00364147" w:rsidRDefault="0067018F">
      <w:pPr>
        <w:pStyle w:val="Normal010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131.0±5.24     </w:t>
      </w:r>
    </w:p>
    <w:p w:rsidR="00364147" w:rsidRDefault="0067018F">
      <w:pPr>
        <w:pStyle w:val="Normal010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18.48±0.239     </w:t>
      </w:r>
    </w:p>
    <w:p w:rsidR="00364147" w:rsidRDefault="0067018F">
      <w:pPr>
        <w:pStyle w:val="Normal010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021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334.2±7.</w:t>
      </w:r>
      <w:r>
        <w:rPr>
          <w:rFonts w:eastAsia="Times New Roman" w:cs="宋体"/>
          <w:color w:val="000000"/>
          <w:kern w:val="2"/>
          <w:sz w:val="15"/>
        </w:rPr>
        <w:t xml:space="preserve">05     </w:t>
      </w:r>
    </w:p>
    <w:p w:rsidR="00364147" w:rsidRDefault="0067018F">
      <w:pPr>
        <w:pStyle w:val="Normal010"/>
        <w:framePr w:w="1815" w:h="415" w:hRule="exact" w:wrap="auto" w:vAnchor="page" w:hAnchor="page" w:x="1021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203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55.26±1.662     </w:t>
      </w:r>
    </w:p>
    <w:p w:rsidR="00364147" w:rsidRDefault="0067018F">
      <w:pPr>
        <w:pStyle w:val="Normal010"/>
        <w:framePr w:w="1815" w:h="415" w:hRule="exact" w:wrap="auto" w:vAnchor="page" w:hAnchor="page" w:x="1203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384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0.1532±0.03421     </w:t>
      </w:r>
    </w:p>
    <w:p w:rsidR="00364147" w:rsidRDefault="0067018F">
      <w:pPr>
        <w:pStyle w:val="Normal010"/>
        <w:framePr w:w="1815" w:h="415" w:hRule="exact" w:wrap="auto" w:vAnchor="page" w:hAnchor="page" w:x="1384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4265" w:h="375" w:hRule="exact" w:wrap="auto" w:vAnchor="page" w:hAnchor="page" w:x="1155" w:y="79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+D = Dunnett LSD Test Significant at the 0.01 level     #U = Mann</w:t>
      </w:r>
      <w:r>
        <w:rPr>
          <w:rFonts w:eastAsia="Times New Roman" w:cs="宋体"/>
          <w:color w:val="000000"/>
          <w:kern w:val="2"/>
          <w:sz w:val="14"/>
        </w:rPr>
        <w:noBreakHyphen/>
        <w:t xml:space="preserve">Whitney U Test Significant at 0.001 level.     *D = Dunnett LSD Test Significant at the 0.05 level     </w:t>
      </w:r>
    </w:p>
    <w:p w:rsidR="00364147" w:rsidRDefault="0067018F">
      <w:pPr>
        <w:pStyle w:val="Normal010"/>
        <w:spacing w:line="1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 w:type="page"/>
      </w:r>
    </w:p>
    <w:p w:rsidR="00364147" w:rsidRDefault="0067018F">
      <w:pPr>
        <w:pStyle w:val="Normal010"/>
        <w:framePr w:w="14490" w:h="285" w:hRule="exact" w:wrap="auto" w:vAnchor="page" w:hAnchor="page" w:x="1200" w:y="17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ascii="宋体" w:eastAsia="宋体" w:hAnsi="宋体" w:cs="宋体"/>
          <w:color w:val="000000"/>
          <w:kern w:val="2"/>
          <w:sz w:val="19"/>
        </w:rPr>
      </w:pPr>
      <w:r>
        <w:rPr>
          <w:rFonts w:eastAsia="Times New Roman"/>
        </w:rPr>
        <w:pict>
          <v:line id="_x0000_s3208" style="position:absolute;left:0;text-align:left;z-index:-251624448;mso-position-horizontal-relative:page;mso-position-vertical-relative:page" from="57.75pt,104.15pt" to="781.55pt,104.15pt" o:allowincell="f">
            <w10:wrap anchorx="page" anchory="page"/>
          </v:line>
        </w:pict>
      </w:r>
      <w:r>
        <w:rPr>
          <w:rFonts w:eastAsia="Times New Roman"/>
        </w:rPr>
        <w:pict>
          <v:line id="_x0000_s3207" style="position:absolute;left:0;text-align:left;z-index:-251623424;mso-position-horizontal-relative:page;mso-position-vertical-relative:page" from="57.75pt,128.9pt" to="781.55pt,128.9pt" o:allowincell="f">
            <w10:wrap anchorx="page" anchory="page"/>
          </v:line>
        </w:pict>
      </w:r>
      <w:r>
        <w:rPr>
          <w:rFonts w:eastAsia="Times New Roman"/>
        </w:rPr>
        <w:pict>
          <v:line id="_x0000_s3206" style="position:absolute;left:0;text-align:left;z-index:-251622400;mso-position-horizontal-relative:page;mso-position-vertical-relative:page" from="57.75pt,395.95pt" to="784.15pt,395.95pt" o:allowincell="f">
            <w10:wrap anchorx="page" anchory="page"/>
          </v:line>
        </w:pict>
      </w:r>
      <w:r>
        <w:rPr>
          <w:rFonts w:ascii="宋体" w:eastAsia="宋体" w:hAnsi="宋体" w:cs="宋体"/>
          <w:color w:val="000000"/>
          <w:kern w:val="2"/>
          <w:sz w:val="19"/>
        </w:rPr>
        <w:t>血液学指标检测结果统计汇总（</w:t>
      </w:r>
      <w:r>
        <w:rPr>
          <w:rFonts w:eastAsia="Times New Roman" w:cs="宋体"/>
          <w:color w:val="000000"/>
          <w:kern w:val="2"/>
          <w:sz w:val="19"/>
        </w:rPr>
        <w:t>mean</w:t>
      </w:r>
      <w:r>
        <w:rPr>
          <w:rFonts w:ascii="宋体" w:eastAsia="宋体" w:hAnsi="宋体" w:cs="宋体"/>
          <w:color w:val="000000"/>
          <w:kern w:val="2"/>
          <w:sz w:val="19"/>
        </w:rPr>
        <w:t>±</w:t>
      </w:r>
      <w:r>
        <w:rPr>
          <w:rFonts w:eastAsia="Times New Roman" w:cs="宋体"/>
          <w:color w:val="000000"/>
          <w:kern w:val="2"/>
          <w:sz w:val="19"/>
        </w:rPr>
        <w:t>SD</w:t>
      </w:r>
      <w:r>
        <w:rPr>
          <w:rFonts w:ascii="宋体" w:eastAsia="宋体" w:hAnsi="宋体" w:cs="宋体"/>
          <w:color w:val="000000"/>
          <w:kern w:val="2"/>
          <w:sz w:val="19"/>
        </w:rPr>
        <w:t>）</w:t>
      </w:r>
      <w:r>
        <w:rPr>
          <w:rFonts w:eastAsia="Times New Roman" w:cs="宋体"/>
          <w:color w:val="000000"/>
          <w:kern w:val="2"/>
          <w:sz w:val="19"/>
        </w:rPr>
        <w:t xml:space="preserve">Female </w:t>
      </w:r>
      <w:r>
        <w:rPr>
          <w:rFonts w:ascii="宋体" w:eastAsia="宋体" w:hAnsi="宋体" w:cs="宋体"/>
          <w:color w:val="000000"/>
          <w:kern w:val="2"/>
          <w:sz w:val="19"/>
        </w:rPr>
        <w:t>雌性</w:t>
      </w:r>
    </w:p>
    <w:p w:rsidR="00364147" w:rsidRDefault="0067018F">
      <w:pPr>
        <w:pStyle w:val="Normal010"/>
        <w:framePr w:w="14445" w:h="226" w:hRule="exact" w:wrap="auto" w:vAnchor="page" w:hAnchor="page" w:x="1200" w:y="14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cs="宋体"/>
          <w:b/>
          <w:color w:val="000000"/>
          <w:kern w:val="2"/>
          <w:sz w:val="19"/>
        </w:rPr>
      </w:pPr>
      <w:r>
        <w:rPr>
          <w:rFonts w:eastAsia="Times New Roman" w:cs="宋体"/>
          <w:b/>
          <w:color w:val="000000"/>
          <w:kern w:val="2"/>
          <w:sz w:val="19"/>
        </w:rPr>
        <w:t>Hematology (ADVIA 2120i)  Summary Report</w:t>
      </w:r>
    </w:p>
    <w:p w:rsidR="00364147" w:rsidRDefault="0067018F">
      <w:pPr>
        <w:pStyle w:val="Normal010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0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0"/>
        <w:framePr w:w="960" w:h="285" w:hRule="exact" w:wrap="auto" w:vAnchor="page" w:hAnchor="page" w:x="1155" w:y="2218"/>
        <w:tabs>
          <w:tab w:val="left" w:pos="360"/>
          <w:tab w:val="left" w:pos="72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组别</w:t>
      </w:r>
    </w:p>
    <w:p w:rsidR="00364147" w:rsidRDefault="0067018F">
      <w:pPr>
        <w:pStyle w:val="Normal010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%RETIC</w:t>
      </w:r>
    </w:p>
    <w:p w:rsidR="00364147" w:rsidRDefault="0067018F">
      <w:pPr>
        <w:pStyle w:val="Normal010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(%)</w:t>
      </w:r>
    </w:p>
    <w:p w:rsidR="00364147" w:rsidRDefault="0067018F">
      <w:pPr>
        <w:pStyle w:val="Normal010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WBC</w:t>
      </w:r>
    </w:p>
    <w:p w:rsidR="00364147" w:rsidRDefault="0067018F">
      <w:pPr>
        <w:pStyle w:val="Normal010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(x10^9/L)</w:t>
      </w:r>
    </w:p>
    <w:p w:rsidR="00364147" w:rsidRDefault="0067018F">
      <w:pPr>
        <w:pStyle w:val="Normal010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#LYMPH</w:t>
      </w:r>
    </w:p>
    <w:p w:rsidR="00364147" w:rsidRDefault="0067018F">
      <w:pPr>
        <w:pStyle w:val="Normal010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(x10^9/L)</w:t>
      </w:r>
    </w:p>
    <w:p w:rsidR="00364147" w:rsidRDefault="0067018F">
      <w:pPr>
        <w:pStyle w:val="Normal010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%LYMPH</w:t>
      </w:r>
    </w:p>
    <w:p w:rsidR="00364147" w:rsidRDefault="0067018F">
      <w:pPr>
        <w:pStyle w:val="Normal010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(%)</w:t>
      </w:r>
    </w:p>
    <w:p w:rsidR="00364147" w:rsidRDefault="0067018F">
      <w:pPr>
        <w:pStyle w:val="Normal010"/>
        <w:framePr w:w="1815" w:h="405" w:hRule="exact" w:wrap="auto" w:vAnchor="page" w:hAnchor="page" w:x="1021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#NEUT</w:t>
      </w:r>
    </w:p>
    <w:p w:rsidR="00364147" w:rsidRDefault="0067018F">
      <w:pPr>
        <w:pStyle w:val="Normal010"/>
        <w:framePr w:w="1815" w:h="405" w:hRule="exact" w:wrap="auto" w:vAnchor="page" w:hAnchor="page" w:x="1021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(x10^9/L)</w:t>
      </w:r>
    </w:p>
    <w:p w:rsidR="00364147" w:rsidRDefault="0067018F">
      <w:pPr>
        <w:pStyle w:val="Normal010"/>
        <w:framePr w:w="1815" w:h="405" w:hRule="exact" w:wrap="auto" w:vAnchor="page" w:hAnchor="page" w:x="1203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%NEUT</w:t>
      </w:r>
    </w:p>
    <w:p w:rsidR="00364147" w:rsidRDefault="0067018F">
      <w:pPr>
        <w:pStyle w:val="Normal010"/>
        <w:framePr w:w="1815" w:h="405" w:hRule="exact" w:wrap="auto" w:vAnchor="page" w:hAnchor="page" w:x="1203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(%)</w:t>
      </w:r>
    </w:p>
    <w:p w:rsidR="00364147" w:rsidRDefault="0067018F">
      <w:pPr>
        <w:pStyle w:val="Normal010"/>
        <w:framePr w:w="1815" w:h="405" w:hRule="exact" w:wrap="auto" w:vAnchor="page" w:hAnchor="page" w:x="1384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#BASO</w:t>
      </w:r>
    </w:p>
    <w:p w:rsidR="00364147" w:rsidRDefault="0067018F">
      <w:pPr>
        <w:pStyle w:val="Normal010"/>
        <w:framePr w:w="1815" w:h="405" w:hRule="exact" w:wrap="auto" w:vAnchor="page" w:hAnchor="page" w:x="1384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(x10^9/L)</w:t>
      </w:r>
    </w:p>
    <w:p w:rsidR="00364147" w:rsidRDefault="0067018F">
      <w:pPr>
        <w:pStyle w:val="Normal010"/>
        <w:framePr w:w="1188" w:h="820" w:hRule="exact" w:wrap="auto" w:vAnchor="page" w:hAnchor="page" w:x="12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溶媒对照组</w:t>
      </w:r>
    </w:p>
    <w:p w:rsidR="00364147" w:rsidRDefault="0067018F">
      <w:pPr>
        <w:pStyle w:val="Normal010"/>
        <w:framePr w:w="567" w:h="415" w:hRule="exact" w:wrap="auto" w:vAnchor="page" w:hAnchor="page" w:x="2388" w:y="258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2.501±0.5394     </w:t>
      </w:r>
    </w:p>
    <w:p w:rsidR="00364147" w:rsidRDefault="0067018F">
      <w:pPr>
        <w:pStyle w:val="Normal010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1.981±0.6556     </w:t>
      </w:r>
    </w:p>
    <w:p w:rsidR="00364147" w:rsidRDefault="0067018F">
      <w:pPr>
        <w:pStyle w:val="Normal010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1.691±0.6000     </w:t>
      </w:r>
    </w:p>
    <w:p w:rsidR="00364147" w:rsidRDefault="0067018F">
      <w:pPr>
        <w:pStyle w:val="Normal010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84.66±3.451     </w:t>
      </w:r>
    </w:p>
    <w:p w:rsidR="00364147" w:rsidRDefault="0067018F">
      <w:pPr>
        <w:pStyle w:val="Normal010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021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0</w:t>
      </w:r>
      <w:r>
        <w:rPr>
          <w:rFonts w:eastAsia="Times New Roman" w:cs="宋体"/>
          <w:color w:val="000000"/>
          <w:kern w:val="2"/>
          <w:sz w:val="15"/>
        </w:rPr>
        <w:t xml:space="preserve">.224±0.0757     </w:t>
      </w:r>
    </w:p>
    <w:p w:rsidR="00364147" w:rsidRDefault="0067018F">
      <w:pPr>
        <w:pStyle w:val="Normal010"/>
        <w:framePr w:w="1815" w:h="415" w:hRule="exact" w:wrap="auto" w:vAnchor="page" w:hAnchor="page" w:x="1021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203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11.97±3.650     </w:t>
      </w:r>
    </w:p>
    <w:p w:rsidR="00364147" w:rsidRDefault="0067018F">
      <w:pPr>
        <w:pStyle w:val="Normal010"/>
        <w:framePr w:w="1815" w:h="415" w:hRule="exact" w:wrap="auto" w:vAnchor="page" w:hAnchor="page" w:x="1203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384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0.005±0.0071     </w:t>
      </w:r>
    </w:p>
    <w:p w:rsidR="00364147" w:rsidRDefault="0067018F">
      <w:pPr>
        <w:pStyle w:val="Normal010"/>
        <w:framePr w:w="1815" w:h="415" w:hRule="exact" w:wrap="auto" w:vAnchor="page" w:hAnchor="page" w:x="1384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298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1.842±0.3096     </w:t>
      </w:r>
    </w:p>
    <w:p w:rsidR="00364147" w:rsidRDefault="0067018F">
      <w:pPr>
        <w:pStyle w:val="Normal010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1.568±0.3722     </w:t>
      </w:r>
    </w:p>
    <w:p w:rsidR="00364147" w:rsidRDefault="0067018F">
      <w:pPr>
        <w:pStyle w:val="Normal010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1.278±0.3995     </w:t>
      </w:r>
    </w:p>
    <w:p w:rsidR="00364147" w:rsidRDefault="0067018F">
      <w:pPr>
        <w:pStyle w:val="Normal010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80.12±8.467     </w:t>
      </w:r>
    </w:p>
    <w:p w:rsidR="00364147" w:rsidRDefault="0067018F">
      <w:pPr>
        <w:pStyle w:val="Normal010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021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0.224±0.0777     </w:t>
      </w:r>
    </w:p>
    <w:p w:rsidR="00364147" w:rsidRDefault="0067018F">
      <w:pPr>
        <w:pStyle w:val="Normal010"/>
        <w:framePr w:w="1815" w:h="415" w:hRule="exact" w:wrap="auto" w:vAnchor="page" w:hAnchor="page" w:x="1021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203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15.50±8.318     </w:t>
      </w:r>
    </w:p>
    <w:p w:rsidR="00364147" w:rsidRDefault="0067018F">
      <w:pPr>
        <w:pStyle w:val="Normal010"/>
        <w:framePr w:w="1815" w:h="415" w:hRule="exact" w:wrap="auto" w:vAnchor="page" w:hAnchor="page" w:x="1203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384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0.006±0.0055     </w:t>
      </w:r>
    </w:p>
    <w:p w:rsidR="00364147" w:rsidRDefault="0067018F">
      <w:pPr>
        <w:pStyle w:val="Normal010"/>
        <w:framePr w:w="1815" w:h="415" w:hRule="exact" w:wrap="auto" w:vAnchor="page" w:hAnchor="page" w:x="1384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188" w:h="820" w:hRule="exact" w:wrap="auto" w:vAnchor="page" w:hAnchor="page" w:x="12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低剂量组</w:t>
      </w:r>
    </w:p>
    <w:p w:rsidR="00364147" w:rsidRDefault="0067018F">
      <w:pPr>
        <w:pStyle w:val="Normal010"/>
        <w:framePr w:w="567" w:h="415" w:hRule="exact" w:wrap="auto" w:vAnchor="page" w:hAnchor="page" w:x="2388" w:y="339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2.577±0.</w:t>
      </w:r>
      <w:r>
        <w:rPr>
          <w:rFonts w:eastAsia="Times New Roman" w:cs="宋体"/>
          <w:color w:val="000000"/>
          <w:kern w:val="2"/>
          <w:sz w:val="15"/>
        </w:rPr>
        <w:t xml:space="preserve">4177     </w:t>
      </w:r>
    </w:p>
    <w:p w:rsidR="00364147" w:rsidRDefault="0067018F">
      <w:pPr>
        <w:pStyle w:val="Normal010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0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2.074±0.4923     </w:t>
      </w:r>
    </w:p>
    <w:p w:rsidR="00364147" w:rsidRDefault="0067018F">
      <w:pPr>
        <w:pStyle w:val="Normal010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0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1.708±0.4953     </w:t>
      </w:r>
    </w:p>
    <w:p w:rsidR="00364147" w:rsidRDefault="0067018F">
      <w:pPr>
        <w:pStyle w:val="Normal010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0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81.62±4.528     </w:t>
      </w:r>
    </w:p>
    <w:p w:rsidR="00364147" w:rsidRDefault="0067018F">
      <w:pPr>
        <w:pStyle w:val="Normal010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0"/>
        <w:framePr w:w="1815" w:h="415" w:hRule="exact" w:wrap="auto" w:vAnchor="page" w:hAnchor="page" w:x="1021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0.307±0.0743     </w:t>
      </w:r>
    </w:p>
    <w:p w:rsidR="00364147" w:rsidRDefault="0067018F">
      <w:pPr>
        <w:pStyle w:val="Normal010"/>
        <w:framePr w:w="1815" w:h="415" w:hRule="exact" w:wrap="auto" w:vAnchor="page" w:hAnchor="page" w:x="1021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0"/>
        <w:framePr w:w="1815" w:h="415" w:hRule="exact" w:wrap="auto" w:vAnchor="page" w:hAnchor="page" w:x="1203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15.43±4.477     </w:t>
      </w:r>
    </w:p>
    <w:p w:rsidR="00364147" w:rsidRDefault="0067018F">
      <w:pPr>
        <w:pStyle w:val="Normal010"/>
        <w:framePr w:w="1815" w:h="415" w:hRule="exact" w:wrap="auto" w:vAnchor="page" w:hAnchor="page" w:x="1203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0"/>
        <w:framePr w:w="1815" w:h="415" w:hRule="exact" w:wrap="auto" w:vAnchor="page" w:hAnchor="page" w:x="1384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0.006±0.0053     </w:t>
      </w:r>
    </w:p>
    <w:p w:rsidR="00364147" w:rsidRDefault="0067018F">
      <w:pPr>
        <w:pStyle w:val="Normal010"/>
        <w:framePr w:w="1815" w:h="415" w:hRule="exact" w:wrap="auto" w:vAnchor="page" w:hAnchor="page" w:x="1384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0"/>
        <w:framePr w:w="567" w:h="415" w:hRule="exact" w:wrap="auto" w:vAnchor="page" w:hAnchor="page" w:x="2388" w:y="379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10.034±17.0452     </w:t>
      </w:r>
    </w:p>
    <w:p w:rsidR="00364147" w:rsidRDefault="0067018F">
      <w:pPr>
        <w:pStyle w:val="Normal010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2.160±1.2305     </w:t>
      </w:r>
    </w:p>
    <w:p w:rsidR="00364147" w:rsidRDefault="0067018F">
      <w:pPr>
        <w:pStyle w:val="Normal010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1.662±0.7856     </w:t>
      </w:r>
    </w:p>
    <w:p w:rsidR="00364147" w:rsidRDefault="0067018F">
      <w:pPr>
        <w:pStyle w:val="Normal010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80.64±11.490     </w:t>
      </w:r>
    </w:p>
    <w:p w:rsidR="00364147" w:rsidRDefault="0067018F">
      <w:pPr>
        <w:pStyle w:val="Normal010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021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0.394±0.5198     </w:t>
      </w:r>
    </w:p>
    <w:p w:rsidR="00364147" w:rsidRDefault="0067018F">
      <w:pPr>
        <w:pStyle w:val="Normal010"/>
        <w:framePr w:w="1815" w:h="415" w:hRule="exact" w:wrap="auto" w:vAnchor="page" w:hAnchor="page" w:x="1021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203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14.68±10.813     </w:t>
      </w:r>
    </w:p>
    <w:p w:rsidR="00364147" w:rsidRDefault="0067018F">
      <w:pPr>
        <w:pStyle w:val="Normal010"/>
        <w:framePr w:w="1815" w:h="415" w:hRule="exact" w:wrap="auto" w:vAnchor="page" w:hAnchor="page" w:x="1203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384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0.002±0.0045     </w:t>
      </w:r>
    </w:p>
    <w:p w:rsidR="00364147" w:rsidRDefault="0067018F">
      <w:pPr>
        <w:pStyle w:val="Normal010"/>
        <w:framePr w:w="1815" w:h="415" w:hRule="exact" w:wrap="auto" w:vAnchor="page" w:hAnchor="page" w:x="1384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188" w:h="820" w:hRule="exact" w:wrap="auto" w:vAnchor="page" w:hAnchor="page" w:x="12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中剂量组</w:t>
      </w:r>
    </w:p>
    <w:p w:rsidR="00364147" w:rsidRDefault="0067018F">
      <w:pPr>
        <w:pStyle w:val="Normal010"/>
        <w:framePr w:w="567" w:h="415" w:hRule="exact" w:wrap="auto" w:vAnchor="page" w:hAnchor="page" w:x="2388" w:y="420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2.367±0.3255     </w:t>
      </w:r>
    </w:p>
    <w:p w:rsidR="00364147" w:rsidRDefault="0067018F">
      <w:pPr>
        <w:pStyle w:val="Normal010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2.051±0.5485     </w:t>
      </w:r>
    </w:p>
    <w:p w:rsidR="00364147" w:rsidRDefault="0067018F">
      <w:pPr>
        <w:pStyle w:val="Normal010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1.746±0.5129     </w:t>
      </w:r>
    </w:p>
    <w:p w:rsidR="00364147" w:rsidRDefault="0067018F">
      <w:pPr>
        <w:pStyle w:val="Normal010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84.51±5.201     </w:t>
      </w:r>
    </w:p>
    <w:p w:rsidR="00364147" w:rsidRDefault="0067018F">
      <w:pPr>
        <w:pStyle w:val="Normal010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021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0.251±0.0794     </w:t>
      </w:r>
    </w:p>
    <w:p w:rsidR="00364147" w:rsidRDefault="0067018F">
      <w:pPr>
        <w:pStyle w:val="Normal010"/>
        <w:framePr w:w="1815" w:h="415" w:hRule="exact" w:wrap="auto" w:vAnchor="page" w:hAnchor="page" w:x="1021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203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12.79±4.820     </w:t>
      </w:r>
    </w:p>
    <w:p w:rsidR="00364147" w:rsidRDefault="0067018F">
      <w:pPr>
        <w:pStyle w:val="Normal010"/>
        <w:framePr w:w="1815" w:h="415" w:hRule="exact" w:wrap="auto" w:vAnchor="page" w:hAnchor="page" w:x="1203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384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0.003±0.0048     </w:t>
      </w:r>
    </w:p>
    <w:p w:rsidR="00364147" w:rsidRDefault="0067018F">
      <w:pPr>
        <w:pStyle w:val="Normal010"/>
        <w:framePr w:w="1815" w:h="415" w:hRule="exact" w:wrap="auto" w:vAnchor="page" w:hAnchor="page" w:x="1384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460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2.156±0.1880     </w:t>
      </w:r>
    </w:p>
    <w:p w:rsidR="00364147" w:rsidRDefault="0067018F">
      <w:pPr>
        <w:pStyle w:val="Normal010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1.418±</w:t>
      </w:r>
      <w:r>
        <w:rPr>
          <w:rFonts w:eastAsia="Times New Roman" w:cs="宋体"/>
          <w:color w:val="000000"/>
          <w:kern w:val="2"/>
          <w:sz w:val="15"/>
        </w:rPr>
        <w:t xml:space="preserve">0.3876     </w:t>
      </w:r>
    </w:p>
    <w:p w:rsidR="00364147" w:rsidRDefault="0067018F">
      <w:pPr>
        <w:pStyle w:val="Normal010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1.132±0.2669     </w:t>
      </w:r>
    </w:p>
    <w:p w:rsidR="00364147" w:rsidRDefault="0067018F">
      <w:pPr>
        <w:pStyle w:val="Normal010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80.50±4.673     </w:t>
      </w:r>
    </w:p>
    <w:p w:rsidR="00364147" w:rsidRDefault="0067018F">
      <w:pPr>
        <w:pStyle w:val="Normal010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021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0.232±0.1112     </w:t>
      </w:r>
    </w:p>
    <w:p w:rsidR="00364147" w:rsidRDefault="0067018F">
      <w:pPr>
        <w:pStyle w:val="Normal010"/>
        <w:framePr w:w="1815" w:h="415" w:hRule="exact" w:wrap="auto" w:vAnchor="page" w:hAnchor="page" w:x="1021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203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15.98±4.474     </w:t>
      </w:r>
    </w:p>
    <w:p w:rsidR="00364147" w:rsidRDefault="0067018F">
      <w:pPr>
        <w:pStyle w:val="Normal010"/>
        <w:framePr w:w="1815" w:h="415" w:hRule="exact" w:wrap="auto" w:vAnchor="page" w:hAnchor="page" w:x="1203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384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0.004±0.0055     </w:t>
      </w:r>
    </w:p>
    <w:p w:rsidR="00364147" w:rsidRDefault="0067018F">
      <w:pPr>
        <w:pStyle w:val="Normal010"/>
        <w:framePr w:w="1815" w:h="415" w:hRule="exact" w:wrap="auto" w:vAnchor="page" w:hAnchor="page" w:x="1384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188" w:h="820" w:hRule="exact" w:wrap="auto" w:vAnchor="page" w:hAnchor="page" w:x="12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高剂量组</w:t>
      </w:r>
    </w:p>
    <w:p w:rsidR="00364147" w:rsidRDefault="0067018F">
      <w:pPr>
        <w:pStyle w:val="Normal010"/>
        <w:framePr w:w="567" w:h="415" w:hRule="exact" w:wrap="auto" w:vAnchor="page" w:hAnchor="page" w:x="2388" w:y="501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2.605±0.5198     </w:t>
      </w:r>
    </w:p>
    <w:p w:rsidR="00364147" w:rsidRDefault="0067018F">
      <w:pPr>
        <w:pStyle w:val="Normal010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2.709±1.2007     </w:t>
      </w:r>
    </w:p>
    <w:p w:rsidR="00364147" w:rsidRDefault="0067018F">
      <w:pPr>
        <w:pStyle w:val="Normal010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2.272±1.1438     </w:t>
      </w:r>
    </w:p>
    <w:p w:rsidR="00364147" w:rsidRDefault="0067018F">
      <w:pPr>
        <w:pStyle w:val="Normal010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82.09±10.236     </w:t>
      </w:r>
    </w:p>
    <w:p w:rsidR="00364147" w:rsidRDefault="0067018F">
      <w:pPr>
        <w:pStyle w:val="Normal010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021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0.357+D±0.1286     </w:t>
      </w:r>
    </w:p>
    <w:p w:rsidR="00364147" w:rsidRDefault="0067018F">
      <w:pPr>
        <w:pStyle w:val="Normal010"/>
        <w:framePr w:w="1815" w:h="415" w:hRule="exact" w:wrap="auto" w:vAnchor="page" w:hAnchor="page" w:x="1021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</w:t>
      </w:r>
      <w:r>
        <w:rPr>
          <w:rFonts w:eastAsia="Times New Roman" w:cs="宋体"/>
          <w:color w:val="000000"/>
          <w:kern w:val="2"/>
          <w:sz w:val="15"/>
        </w:rPr>
        <w:t>10</w:t>
      </w:r>
    </w:p>
    <w:p w:rsidR="00364147" w:rsidRDefault="0067018F">
      <w:pPr>
        <w:pStyle w:val="Normal010"/>
        <w:framePr w:w="1815" w:h="415" w:hRule="exact" w:wrap="auto" w:vAnchor="page" w:hAnchor="page" w:x="1203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15.03±9.868     </w:t>
      </w:r>
    </w:p>
    <w:p w:rsidR="00364147" w:rsidRDefault="0067018F">
      <w:pPr>
        <w:pStyle w:val="Normal010"/>
        <w:framePr w:w="1815" w:h="415" w:hRule="exact" w:wrap="auto" w:vAnchor="page" w:hAnchor="page" w:x="1203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384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0.005±0.0053     </w:t>
      </w:r>
    </w:p>
    <w:p w:rsidR="00364147" w:rsidRDefault="0067018F">
      <w:pPr>
        <w:pStyle w:val="Normal010"/>
        <w:framePr w:w="1815" w:h="415" w:hRule="exact" w:wrap="auto" w:vAnchor="page" w:hAnchor="page" w:x="1384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541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2.152±0.4308     </w:t>
      </w:r>
    </w:p>
    <w:p w:rsidR="00364147" w:rsidRDefault="0067018F">
      <w:pPr>
        <w:pStyle w:val="Normal010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1.672±0.8451     </w:t>
      </w:r>
    </w:p>
    <w:p w:rsidR="00364147" w:rsidRDefault="0067018F">
      <w:pPr>
        <w:pStyle w:val="Normal010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1.388±0.7253     </w:t>
      </w:r>
    </w:p>
    <w:p w:rsidR="00364147" w:rsidRDefault="0067018F">
      <w:pPr>
        <w:pStyle w:val="Normal010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82.32±4.541     </w:t>
      </w:r>
    </w:p>
    <w:p w:rsidR="00364147" w:rsidRDefault="0067018F">
      <w:pPr>
        <w:pStyle w:val="Normal010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021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0.230±0.1160     </w:t>
      </w:r>
    </w:p>
    <w:p w:rsidR="00364147" w:rsidRDefault="0067018F">
      <w:pPr>
        <w:pStyle w:val="Normal010"/>
        <w:framePr w:w="1815" w:h="415" w:hRule="exact" w:wrap="auto" w:vAnchor="page" w:hAnchor="page" w:x="1021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203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14.18±4.184     </w:t>
      </w:r>
    </w:p>
    <w:p w:rsidR="00364147" w:rsidRDefault="0067018F">
      <w:pPr>
        <w:pStyle w:val="Normal010"/>
        <w:framePr w:w="1815" w:h="415" w:hRule="exact" w:wrap="auto" w:vAnchor="page" w:hAnchor="page" w:x="1203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384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0.000±0.0000     </w:t>
      </w:r>
    </w:p>
    <w:p w:rsidR="00364147" w:rsidRDefault="0067018F">
      <w:pPr>
        <w:pStyle w:val="Normal010"/>
        <w:framePr w:w="1815" w:h="415" w:hRule="exact" w:wrap="auto" w:vAnchor="page" w:hAnchor="page" w:x="1384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4265" w:h="375" w:hRule="exact" w:wrap="auto" w:vAnchor="page" w:hAnchor="page" w:x="1155" w:y="79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 xml:space="preserve">+D = Dunnett LSD Test Significant at the 0.01 level </w:t>
      </w:r>
      <w:r>
        <w:rPr>
          <w:rFonts w:eastAsia="Times New Roman" w:cs="宋体"/>
          <w:color w:val="000000"/>
          <w:kern w:val="2"/>
          <w:sz w:val="14"/>
        </w:rPr>
        <w:t xml:space="preserve">    #U = Mann</w:t>
      </w:r>
      <w:r>
        <w:rPr>
          <w:rFonts w:eastAsia="Times New Roman" w:cs="宋体"/>
          <w:color w:val="000000"/>
          <w:kern w:val="2"/>
          <w:sz w:val="14"/>
        </w:rPr>
        <w:noBreakHyphen/>
        <w:t xml:space="preserve">Whitney U Test Significant at 0.001 level.     *D = Dunnett LSD Test Significant at the 0.05 level     </w:t>
      </w:r>
    </w:p>
    <w:p w:rsidR="00364147" w:rsidRDefault="0067018F">
      <w:pPr>
        <w:pStyle w:val="Normal010"/>
        <w:spacing w:line="1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 w:type="page"/>
      </w:r>
    </w:p>
    <w:p w:rsidR="00364147" w:rsidRDefault="0067018F">
      <w:pPr>
        <w:pStyle w:val="Normal010"/>
        <w:framePr w:w="14490" w:h="285" w:hRule="exact" w:wrap="auto" w:vAnchor="page" w:hAnchor="page" w:x="1200" w:y="17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ascii="宋体" w:eastAsia="宋体" w:hAnsi="宋体" w:cs="宋体"/>
          <w:color w:val="000000"/>
          <w:kern w:val="2"/>
          <w:sz w:val="19"/>
        </w:rPr>
      </w:pPr>
      <w:r>
        <w:rPr>
          <w:rFonts w:eastAsia="Times New Roman"/>
        </w:rPr>
        <w:pict>
          <v:line id="_x0000_s3205" style="position:absolute;left:0;text-align:left;z-index:-251621376;mso-position-horizontal-relative:page;mso-position-vertical-relative:page" from="57.75pt,104.15pt" to="781.55pt,104.15pt" o:allowincell="f">
            <w10:wrap anchorx="page" anchory="page"/>
          </v:line>
        </w:pict>
      </w:r>
      <w:r>
        <w:rPr>
          <w:rFonts w:eastAsia="Times New Roman"/>
        </w:rPr>
        <w:pict>
          <v:line id="_x0000_s3204" style="position:absolute;left:0;text-align:left;z-index:-251620352;mso-position-horizontal-relative:page;mso-position-vertical-relative:page" from="57.75pt,128.9pt" to="781.55pt,128.9pt" o:allowincell="f">
            <w10:wrap anchorx="page" anchory="page"/>
          </v:line>
        </w:pict>
      </w:r>
      <w:r>
        <w:rPr>
          <w:rFonts w:eastAsia="Times New Roman"/>
        </w:rPr>
        <w:pict>
          <v:line id="_x0000_s3203" style="position:absolute;left:0;text-align:left;z-index:-251619328;mso-position-horizontal-relative:page;mso-position-vertical-relative:page" from="57.75pt,395.95pt" to="784.15pt,395.95pt" o:allowincell="f">
            <w10:wrap anchorx="page" anchory="page"/>
          </v:line>
        </w:pict>
      </w:r>
      <w:r>
        <w:rPr>
          <w:rFonts w:ascii="宋体" w:eastAsia="宋体" w:hAnsi="宋体" w:cs="宋体"/>
          <w:color w:val="000000"/>
          <w:kern w:val="2"/>
          <w:sz w:val="19"/>
        </w:rPr>
        <w:t>血液学指标检测结果统计汇总（</w:t>
      </w:r>
      <w:r>
        <w:rPr>
          <w:rFonts w:eastAsia="Times New Roman" w:cs="宋体"/>
          <w:color w:val="000000"/>
          <w:kern w:val="2"/>
          <w:sz w:val="19"/>
        </w:rPr>
        <w:t>mean</w:t>
      </w:r>
      <w:r>
        <w:rPr>
          <w:rFonts w:ascii="宋体" w:eastAsia="宋体" w:hAnsi="宋体" w:cs="宋体"/>
          <w:color w:val="000000"/>
          <w:kern w:val="2"/>
          <w:sz w:val="19"/>
        </w:rPr>
        <w:t>±</w:t>
      </w:r>
      <w:r>
        <w:rPr>
          <w:rFonts w:eastAsia="Times New Roman" w:cs="宋体"/>
          <w:color w:val="000000"/>
          <w:kern w:val="2"/>
          <w:sz w:val="19"/>
        </w:rPr>
        <w:t>SD</w:t>
      </w:r>
      <w:r>
        <w:rPr>
          <w:rFonts w:ascii="宋体" w:eastAsia="宋体" w:hAnsi="宋体" w:cs="宋体"/>
          <w:color w:val="000000"/>
          <w:kern w:val="2"/>
          <w:sz w:val="19"/>
        </w:rPr>
        <w:t>）</w:t>
      </w:r>
      <w:r>
        <w:rPr>
          <w:rFonts w:eastAsia="Times New Roman" w:cs="宋体"/>
          <w:color w:val="000000"/>
          <w:kern w:val="2"/>
          <w:sz w:val="19"/>
        </w:rPr>
        <w:t xml:space="preserve">Female </w:t>
      </w:r>
      <w:r>
        <w:rPr>
          <w:rFonts w:ascii="宋体" w:eastAsia="宋体" w:hAnsi="宋体" w:cs="宋体"/>
          <w:color w:val="000000"/>
          <w:kern w:val="2"/>
          <w:sz w:val="19"/>
        </w:rPr>
        <w:t>雌性</w:t>
      </w:r>
    </w:p>
    <w:p w:rsidR="00364147" w:rsidRDefault="0067018F">
      <w:pPr>
        <w:pStyle w:val="Normal010"/>
        <w:framePr w:w="14445" w:h="226" w:hRule="exact" w:wrap="auto" w:vAnchor="page" w:hAnchor="page" w:x="1200" w:y="14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cs="宋体"/>
          <w:b/>
          <w:color w:val="000000"/>
          <w:kern w:val="2"/>
          <w:sz w:val="19"/>
        </w:rPr>
      </w:pPr>
      <w:r>
        <w:rPr>
          <w:rFonts w:eastAsia="Times New Roman" w:cs="宋体"/>
          <w:b/>
          <w:color w:val="000000"/>
          <w:kern w:val="2"/>
          <w:sz w:val="19"/>
        </w:rPr>
        <w:t>Hematology (ADVIA 2120i)  Summary Report</w:t>
      </w:r>
    </w:p>
    <w:p w:rsidR="00364147" w:rsidRDefault="0067018F">
      <w:pPr>
        <w:pStyle w:val="Normal010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0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0"/>
        <w:framePr w:w="960" w:h="285" w:hRule="exact" w:wrap="auto" w:vAnchor="page" w:hAnchor="page" w:x="1155" w:y="2218"/>
        <w:tabs>
          <w:tab w:val="left" w:pos="360"/>
          <w:tab w:val="left" w:pos="72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组别</w:t>
      </w:r>
    </w:p>
    <w:p w:rsidR="00364147" w:rsidRDefault="0067018F">
      <w:pPr>
        <w:pStyle w:val="Normal010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%BASO</w:t>
      </w:r>
    </w:p>
    <w:p w:rsidR="00364147" w:rsidRDefault="0067018F">
      <w:pPr>
        <w:pStyle w:val="Normal010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(%)</w:t>
      </w:r>
    </w:p>
    <w:p w:rsidR="00364147" w:rsidRDefault="0067018F">
      <w:pPr>
        <w:pStyle w:val="Normal010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#MONO</w:t>
      </w:r>
    </w:p>
    <w:p w:rsidR="00364147" w:rsidRDefault="0067018F">
      <w:pPr>
        <w:pStyle w:val="Normal010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(x10^9/L)</w:t>
      </w:r>
    </w:p>
    <w:p w:rsidR="00364147" w:rsidRDefault="0067018F">
      <w:pPr>
        <w:pStyle w:val="Normal010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%MONO</w:t>
      </w:r>
    </w:p>
    <w:p w:rsidR="00364147" w:rsidRDefault="0067018F">
      <w:pPr>
        <w:pStyle w:val="Normal010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(%)</w:t>
      </w:r>
    </w:p>
    <w:p w:rsidR="00364147" w:rsidRDefault="0067018F">
      <w:pPr>
        <w:pStyle w:val="Normal010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#EOS</w:t>
      </w:r>
    </w:p>
    <w:p w:rsidR="00364147" w:rsidRDefault="0067018F">
      <w:pPr>
        <w:pStyle w:val="Normal010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(x10^9/L)</w:t>
      </w:r>
    </w:p>
    <w:p w:rsidR="00364147" w:rsidRDefault="0067018F">
      <w:pPr>
        <w:pStyle w:val="Normal010"/>
        <w:framePr w:w="1815" w:h="405" w:hRule="exact" w:wrap="auto" w:vAnchor="page" w:hAnchor="page" w:x="1021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%EOS</w:t>
      </w:r>
    </w:p>
    <w:p w:rsidR="00364147" w:rsidRDefault="0067018F">
      <w:pPr>
        <w:pStyle w:val="Normal010"/>
        <w:framePr w:w="1815" w:h="405" w:hRule="exact" w:wrap="auto" w:vAnchor="page" w:hAnchor="page" w:x="1021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(%)</w:t>
      </w:r>
    </w:p>
    <w:p w:rsidR="00364147" w:rsidRDefault="0067018F">
      <w:pPr>
        <w:pStyle w:val="Normal010"/>
        <w:framePr w:w="1815" w:h="405" w:hRule="exact" w:wrap="auto" w:vAnchor="page" w:hAnchor="page" w:x="1203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#LUC</w:t>
      </w:r>
    </w:p>
    <w:p w:rsidR="00364147" w:rsidRDefault="0067018F">
      <w:pPr>
        <w:pStyle w:val="Normal010"/>
        <w:framePr w:w="1815" w:h="405" w:hRule="exact" w:wrap="auto" w:vAnchor="page" w:hAnchor="page" w:x="1203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(x10^9/L)</w:t>
      </w:r>
    </w:p>
    <w:p w:rsidR="00364147" w:rsidRDefault="0067018F">
      <w:pPr>
        <w:pStyle w:val="Normal010"/>
        <w:framePr w:w="1815" w:h="405" w:hRule="exact" w:wrap="auto" w:vAnchor="page" w:hAnchor="page" w:x="1384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%LUC</w:t>
      </w:r>
    </w:p>
    <w:p w:rsidR="00364147" w:rsidRDefault="0067018F">
      <w:pPr>
        <w:pStyle w:val="Normal010"/>
        <w:framePr w:w="1815" w:h="405" w:hRule="exact" w:wrap="auto" w:vAnchor="page" w:hAnchor="page" w:x="1384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(%)</w:t>
      </w:r>
    </w:p>
    <w:p w:rsidR="00364147" w:rsidRDefault="0067018F">
      <w:pPr>
        <w:pStyle w:val="Normal010"/>
        <w:framePr w:w="1188" w:h="820" w:hRule="exact" w:wrap="auto" w:vAnchor="page" w:hAnchor="page" w:x="12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溶媒对照组</w:t>
      </w:r>
    </w:p>
    <w:p w:rsidR="00364147" w:rsidRDefault="0067018F">
      <w:pPr>
        <w:pStyle w:val="Normal010"/>
        <w:framePr w:w="567" w:h="415" w:hRule="exact" w:wrap="auto" w:vAnchor="page" w:hAnchor="page" w:x="2388" w:y="258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0.31±0.242     </w:t>
      </w:r>
    </w:p>
    <w:p w:rsidR="00364147" w:rsidRDefault="0067018F">
      <w:pPr>
        <w:pStyle w:val="Normal010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0.021±0.0088     </w:t>
      </w:r>
    </w:p>
    <w:p w:rsidR="00364147" w:rsidRDefault="0067018F">
      <w:pPr>
        <w:pStyle w:val="Normal010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1.12±0.457     </w:t>
      </w:r>
    </w:p>
    <w:p w:rsidR="00364147" w:rsidRDefault="0067018F">
      <w:pPr>
        <w:pStyle w:val="Normal010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0.022±0.0103     </w:t>
      </w:r>
    </w:p>
    <w:p w:rsidR="00364147" w:rsidRDefault="0067018F">
      <w:pPr>
        <w:pStyle w:val="Normal010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021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1.04±0.353     </w:t>
      </w:r>
    </w:p>
    <w:p w:rsidR="00364147" w:rsidRDefault="0067018F">
      <w:pPr>
        <w:pStyle w:val="Normal010"/>
        <w:framePr w:w="1815" w:h="415" w:hRule="exact" w:wrap="auto" w:vAnchor="page" w:hAnchor="page" w:x="1021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203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0.018±0.0103     </w:t>
      </w:r>
    </w:p>
    <w:p w:rsidR="00364147" w:rsidRDefault="0067018F">
      <w:pPr>
        <w:pStyle w:val="Normal010"/>
        <w:framePr w:w="1815" w:h="415" w:hRule="exact" w:wrap="auto" w:vAnchor="page" w:hAnchor="page" w:x="1203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384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0.87±0.323     </w:t>
      </w:r>
    </w:p>
    <w:p w:rsidR="00364147" w:rsidRDefault="0067018F">
      <w:pPr>
        <w:pStyle w:val="Normal010"/>
        <w:framePr w:w="1815" w:h="415" w:hRule="exact" w:wrap="auto" w:vAnchor="page" w:hAnchor="page" w:x="1384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298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0.32±0.110     </w:t>
      </w:r>
    </w:p>
    <w:p w:rsidR="00364147" w:rsidRDefault="0067018F">
      <w:pPr>
        <w:pStyle w:val="Normal010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0.026±0.0055     </w:t>
      </w:r>
    </w:p>
    <w:p w:rsidR="00364147" w:rsidRDefault="0067018F">
      <w:pPr>
        <w:pStyle w:val="Normal010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1.60±0.430     </w:t>
      </w:r>
    </w:p>
    <w:p w:rsidR="00364147" w:rsidRDefault="0067018F">
      <w:pPr>
        <w:pStyle w:val="Normal010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0.026±0.0089     </w:t>
      </w:r>
    </w:p>
    <w:p w:rsidR="00364147" w:rsidRDefault="0067018F">
      <w:pPr>
        <w:pStyle w:val="Normal010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021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1.52±0.507     </w:t>
      </w:r>
    </w:p>
    <w:p w:rsidR="00364147" w:rsidRDefault="0067018F">
      <w:pPr>
        <w:pStyle w:val="Normal010"/>
        <w:framePr w:w="1815" w:h="415" w:hRule="exact" w:wrap="auto" w:vAnchor="page" w:hAnchor="page" w:x="1021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203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0.014±0.0089     </w:t>
      </w:r>
    </w:p>
    <w:p w:rsidR="00364147" w:rsidRDefault="0067018F">
      <w:pPr>
        <w:pStyle w:val="Normal010"/>
        <w:framePr w:w="1815" w:h="415" w:hRule="exact" w:wrap="auto" w:vAnchor="page" w:hAnchor="page" w:x="1203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384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0.94±0.261     </w:t>
      </w:r>
    </w:p>
    <w:p w:rsidR="00364147" w:rsidRDefault="0067018F">
      <w:pPr>
        <w:pStyle w:val="Normal010"/>
        <w:framePr w:w="1815" w:h="415" w:hRule="exact" w:wrap="auto" w:vAnchor="page" w:hAnchor="page" w:x="1384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188" w:h="820" w:hRule="exact" w:wrap="auto" w:vAnchor="page" w:hAnchor="page" w:x="12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低剂量组</w:t>
      </w:r>
    </w:p>
    <w:p w:rsidR="00364147" w:rsidRDefault="0067018F">
      <w:pPr>
        <w:pStyle w:val="Normal010"/>
        <w:framePr w:w="567" w:h="415" w:hRule="exact" w:wrap="auto" w:vAnchor="page" w:hAnchor="page" w:x="2388" w:y="339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0.34±0.133     </w:t>
      </w:r>
    </w:p>
    <w:p w:rsidR="00364147" w:rsidRDefault="0067018F">
      <w:pPr>
        <w:pStyle w:val="Normal010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0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0.012±0.0067     </w:t>
      </w:r>
    </w:p>
    <w:p w:rsidR="00364147" w:rsidRDefault="0067018F">
      <w:pPr>
        <w:pStyle w:val="Normal010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0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0.56+D±0.296     </w:t>
      </w:r>
    </w:p>
    <w:p w:rsidR="00364147" w:rsidRDefault="0067018F">
      <w:pPr>
        <w:pStyle w:val="Normal010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0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0.027±0.0112     </w:t>
      </w:r>
    </w:p>
    <w:p w:rsidR="00364147" w:rsidRDefault="0067018F">
      <w:pPr>
        <w:pStyle w:val="Normal010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0"/>
        <w:framePr w:w="1815" w:h="415" w:hRule="exact" w:wrap="auto" w:vAnchor="page" w:hAnchor="page" w:x="1021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1.29±0.404     </w:t>
      </w:r>
    </w:p>
    <w:p w:rsidR="00364147" w:rsidRDefault="0067018F">
      <w:pPr>
        <w:pStyle w:val="Normal010"/>
        <w:framePr w:w="1815" w:h="415" w:hRule="exact" w:wrap="auto" w:vAnchor="page" w:hAnchor="page" w:x="1021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0"/>
        <w:framePr w:w="1815" w:h="415" w:hRule="exact" w:wrap="auto" w:vAnchor="page" w:hAnchor="page" w:x="1203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0.017±0.0071     </w:t>
      </w:r>
    </w:p>
    <w:p w:rsidR="00364147" w:rsidRDefault="0067018F">
      <w:pPr>
        <w:pStyle w:val="Normal010"/>
        <w:framePr w:w="1815" w:h="415" w:hRule="exact" w:wrap="auto" w:vAnchor="page" w:hAnchor="page" w:x="1203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0"/>
        <w:framePr w:w="1815" w:h="415" w:hRule="exact" w:wrap="auto" w:vAnchor="page" w:hAnchor="page" w:x="1384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0.74±0.224     </w:t>
      </w:r>
    </w:p>
    <w:p w:rsidR="00364147" w:rsidRDefault="0067018F">
      <w:pPr>
        <w:pStyle w:val="Normal010"/>
        <w:framePr w:w="1815" w:h="415" w:hRule="exact" w:wrap="auto" w:vAnchor="page" w:hAnchor="page" w:x="1384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0"/>
        <w:framePr w:w="567" w:h="415" w:hRule="exact" w:wrap="auto" w:vAnchor="page" w:hAnchor="page" w:x="2388" w:y="379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</w:t>
      </w:r>
      <w:r>
        <w:rPr>
          <w:rFonts w:eastAsia="Times New Roman" w:cs="宋体"/>
          <w:b/>
          <w:color w:val="000000"/>
          <w:kern w:val="2"/>
          <w:sz w:val="15"/>
        </w:rPr>
        <w:t>29</w:t>
      </w:r>
    </w:p>
    <w:p w:rsidR="00364147" w:rsidRDefault="0067018F">
      <w:pPr>
        <w:pStyle w:val="Normal010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0.30±0.187     </w:t>
      </w:r>
    </w:p>
    <w:p w:rsidR="00364147" w:rsidRDefault="0067018F">
      <w:pPr>
        <w:pStyle w:val="Normal010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0.046±0.0483     </w:t>
      </w:r>
    </w:p>
    <w:p w:rsidR="00364147" w:rsidRDefault="0067018F">
      <w:pPr>
        <w:pStyle w:val="Normal010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1.88±1.130     </w:t>
      </w:r>
    </w:p>
    <w:p w:rsidR="00364147" w:rsidRDefault="0067018F">
      <w:pPr>
        <w:pStyle w:val="Normal010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0.016±0.0055     </w:t>
      </w:r>
    </w:p>
    <w:p w:rsidR="00364147" w:rsidRDefault="0067018F">
      <w:pPr>
        <w:pStyle w:val="Normal010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021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1.00±0.583     </w:t>
      </w:r>
    </w:p>
    <w:p w:rsidR="00364147" w:rsidRDefault="0067018F">
      <w:pPr>
        <w:pStyle w:val="Normal010"/>
        <w:framePr w:w="1815" w:h="415" w:hRule="exact" w:wrap="auto" w:vAnchor="page" w:hAnchor="page" w:x="1021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203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0.036±0.0279     </w:t>
      </w:r>
    </w:p>
    <w:p w:rsidR="00364147" w:rsidRDefault="0067018F">
      <w:pPr>
        <w:pStyle w:val="Normal010"/>
        <w:framePr w:w="1815" w:h="415" w:hRule="exact" w:wrap="auto" w:vAnchor="page" w:hAnchor="page" w:x="1203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384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1.50±0.579     </w:t>
      </w:r>
    </w:p>
    <w:p w:rsidR="00364147" w:rsidRDefault="0067018F">
      <w:pPr>
        <w:pStyle w:val="Normal010"/>
        <w:framePr w:w="1815" w:h="415" w:hRule="exact" w:wrap="auto" w:vAnchor="page" w:hAnchor="page" w:x="1384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188" w:h="820" w:hRule="exact" w:wrap="auto" w:vAnchor="page" w:hAnchor="page" w:x="12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中剂量组</w:t>
      </w:r>
    </w:p>
    <w:p w:rsidR="00364147" w:rsidRDefault="0067018F">
      <w:pPr>
        <w:pStyle w:val="Normal010"/>
        <w:framePr w:w="567" w:h="415" w:hRule="exact" w:wrap="auto" w:vAnchor="page" w:hAnchor="page" w:x="2388" w:y="420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0.28±0.123     </w:t>
      </w:r>
    </w:p>
    <w:p w:rsidR="00364147" w:rsidRDefault="0067018F">
      <w:pPr>
        <w:pStyle w:val="Normal010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0.012±0.0140     </w:t>
      </w:r>
    </w:p>
    <w:p w:rsidR="00364147" w:rsidRDefault="0067018F">
      <w:pPr>
        <w:pStyle w:val="Normal010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0.47+D±0.476     </w:t>
      </w:r>
    </w:p>
    <w:p w:rsidR="00364147" w:rsidRDefault="0067018F">
      <w:pPr>
        <w:pStyle w:val="Normal010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0.027±0.0134     </w:t>
      </w:r>
    </w:p>
    <w:p w:rsidR="00364147" w:rsidRDefault="0067018F">
      <w:pPr>
        <w:pStyle w:val="Normal010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021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1.32±0.461     </w:t>
      </w:r>
    </w:p>
    <w:p w:rsidR="00364147" w:rsidRDefault="0067018F">
      <w:pPr>
        <w:pStyle w:val="Normal010"/>
        <w:framePr w:w="1815" w:h="415" w:hRule="exact" w:wrap="auto" w:vAnchor="page" w:hAnchor="page" w:x="1021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203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0.013±0.0067     </w:t>
      </w:r>
    </w:p>
    <w:p w:rsidR="00364147" w:rsidRDefault="0067018F">
      <w:pPr>
        <w:pStyle w:val="Normal010"/>
        <w:framePr w:w="1815" w:h="415" w:hRule="exact" w:wrap="auto" w:vAnchor="page" w:hAnchor="page" w:x="1203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384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0.66±0.241     </w:t>
      </w:r>
    </w:p>
    <w:p w:rsidR="00364147" w:rsidRDefault="0067018F">
      <w:pPr>
        <w:pStyle w:val="Normal010"/>
        <w:framePr w:w="1815" w:h="415" w:hRule="exact" w:wrap="auto" w:vAnchor="page" w:hAnchor="page" w:x="1384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460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0.26±0.219     </w:t>
      </w:r>
    </w:p>
    <w:p w:rsidR="00364147" w:rsidRDefault="0067018F">
      <w:pPr>
        <w:pStyle w:val="Normal010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0.014±0.0055     </w:t>
      </w:r>
    </w:p>
    <w:p w:rsidR="00364147" w:rsidRDefault="0067018F">
      <w:pPr>
        <w:pStyle w:val="Normal010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0.94±0.251     </w:t>
      </w:r>
    </w:p>
    <w:p w:rsidR="00364147" w:rsidRDefault="0067018F">
      <w:pPr>
        <w:pStyle w:val="Normal010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0.022±0.0277     </w:t>
      </w:r>
    </w:p>
    <w:p w:rsidR="00364147" w:rsidRDefault="0067018F">
      <w:pPr>
        <w:pStyle w:val="Normal010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021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1.40±1.223     </w:t>
      </w:r>
    </w:p>
    <w:p w:rsidR="00364147" w:rsidRDefault="0067018F">
      <w:pPr>
        <w:pStyle w:val="Normal010"/>
        <w:framePr w:w="1815" w:h="415" w:hRule="exact" w:wrap="auto" w:vAnchor="page" w:hAnchor="page" w:x="1021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203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0.010±0.0000     </w:t>
      </w:r>
    </w:p>
    <w:p w:rsidR="00364147" w:rsidRDefault="0067018F">
      <w:pPr>
        <w:pStyle w:val="Normal010"/>
        <w:framePr w:w="1815" w:h="415" w:hRule="exact" w:wrap="auto" w:vAnchor="page" w:hAnchor="page" w:x="1203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384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0.90±0.394     </w:t>
      </w:r>
    </w:p>
    <w:p w:rsidR="00364147" w:rsidRDefault="0067018F">
      <w:pPr>
        <w:pStyle w:val="Normal010"/>
        <w:framePr w:w="1815" w:h="415" w:hRule="exact" w:wrap="auto" w:vAnchor="page" w:hAnchor="page" w:x="1384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188" w:h="820" w:hRule="exact" w:wrap="auto" w:vAnchor="page" w:hAnchor="page" w:x="12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高剂量组</w:t>
      </w:r>
    </w:p>
    <w:p w:rsidR="00364147" w:rsidRDefault="0067018F">
      <w:pPr>
        <w:pStyle w:val="Normal010"/>
        <w:framePr w:w="567" w:h="415" w:hRule="exact" w:wrap="auto" w:vAnchor="page" w:hAnchor="page" w:x="2388" w:y="501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0.23±0.067     </w:t>
      </w:r>
    </w:p>
    <w:p w:rsidR="00364147" w:rsidRDefault="0067018F">
      <w:pPr>
        <w:pStyle w:val="Normal010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0.</w:t>
      </w:r>
      <w:r>
        <w:rPr>
          <w:rFonts w:eastAsia="Times New Roman" w:cs="宋体"/>
          <w:color w:val="000000"/>
          <w:kern w:val="2"/>
          <w:sz w:val="15"/>
        </w:rPr>
        <w:t xml:space="preserve">013±0.0067     </w:t>
      </w:r>
    </w:p>
    <w:p w:rsidR="00364147" w:rsidRDefault="0067018F">
      <w:pPr>
        <w:pStyle w:val="Normal010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0.47+D±0.302     </w:t>
      </w:r>
    </w:p>
    <w:p w:rsidR="00364147" w:rsidRDefault="0067018F">
      <w:pPr>
        <w:pStyle w:val="Normal010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0.042±0.0249     </w:t>
      </w:r>
    </w:p>
    <w:p w:rsidR="00364147" w:rsidRDefault="0067018F">
      <w:pPr>
        <w:pStyle w:val="Normal010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021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1.48±0.668     </w:t>
      </w:r>
    </w:p>
    <w:p w:rsidR="00364147" w:rsidRDefault="0067018F">
      <w:pPr>
        <w:pStyle w:val="Normal010"/>
        <w:framePr w:w="1815" w:h="415" w:hRule="exact" w:wrap="auto" w:vAnchor="page" w:hAnchor="page" w:x="1021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203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0.020±0.0115     </w:t>
      </w:r>
    </w:p>
    <w:p w:rsidR="00364147" w:rsidRDefault="0067018F">
      <w:pPr>
        <w:pStyle w:val="Normal010"/>
        <w:framePr w:w="1815" w:h="415" w:hRule="exact" w:wrap="auto" w:vAnchor="page" w:hAnchor="page" w:x="1203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384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0.71±0.179     </w:t>
      </w:r>
    </w:p>
    <w:p w:rsidR="00364147" w:rsidRDefault="0067018F">
      <w:pPr>
        <w:pStyle w:val="Normal010"/>
        <w:framePr w:w="1815" w:h="415" w:hRule="exact" w:wrap="auto" w:vAnchor="page" w:hAnchor="page" w:x="1384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541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0.16±0.114     </w:t>
      </w:r>
    </w:p>
    <w:p w:rsidR="00364147" w:rsidRDefault="0067018F">
      <w:pPr>
        <w:pStyle w:val="Normal010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0.020±0.0071     </w:t>
      </w:r>
    </w:p>
    <w:p w:rsidR="00364147" w:rsidRDefault="0067018F">
      <w:pPr>
        <w:pStyle w:val="Normal010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1.10±0.292     </w:t>
      </w:r>
    </w:p>
    <w:p w:rsidR="00364147" w:rsidRDefault="0067018F">
      <w:pPr>
        <w:pStyle w:val="Normal010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0.022±0.0084     </w:t>
      </w:r>
    </w:p>
    <w:p w:rsidR="00364147" w:rsidRDefault="0067018F">
      <w:pPr>
        <w:pStyle w:val="Normal010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021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1.28±0.502     </w:t>
      </w:r>
    </w:p>
    <w:p w:rsidR="00364147" w:rsidRDefault="0067018F">
      <w:pPr>
        <w:pStyle w:val="Normal010"/>
        <w:framePr w:w="1815" w:h="415" w:hRule="exact" w:wrap="auto" w:vAnchor="page" w:hAnchor="page" w:x="1021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203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0.012±0.</w:t>
      </w:r>
      <w:r>
        <w:rPr>
          <w:rFonts w:eastAsia="Times New Roman" w:cs="宋体"/>
          <w:color w:val="000000"/>
          <w:kern w:val="2"/>
          <w:sz w:val="15"/>
        </w:rPr>
        <w:t xml:space="preserve">0045     </w:t>
      </w:r>
    </w:p>
    <w:p w:rsidR="00364147" w:rsidRDefault="0067018F">
      <w:pPr>
        <w:pStyle w:val="Normal010"/>
        <w:framePr w:w="1815" w:h="415" w:hRule="exact" w:wrap="auto" w:vAnchor="page" w:hAnchor="page" w:x="1203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384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0.94±0.371     </w:t>
      </w:r>
    </w:p>
    <w:p w:rsidR="00364147" w:rsidRDefault="0067018F">
      <w:pPr>
        <w:pStyle w:val="Normal010"/>
        <w:framePr w:w="1815" w:h="415" w:hRule="exact" w:wrap="auto" w:vAnchor="page" w:hAnchor="page" w:x="1384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4265" w:h="375" w:hRule="exact" w:wrap="auto" w:vAnchor="page" w:hAnchor="page" w:x="1155" w:y="79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+D = Dunnett LSD Test Significant at the 0.01 level     #U = Mann</w:t>
      </w:r>
      <w:r>
        <w:rPr>
          <w:rFonts w:eastAsia="Times New Roman" w:cs="宋体"/>
          <w:color w:val="000000"/>
          <w:kern w:val="2"/>
          <w:sz w:val="14"/>
        </w:rPr>
        <w:noBreakHyphen/>
        <w:t xml:space="preserve">Whitney U Test Significant at 0.001 level.     *D = Dunnett LSD Test Significant at the 0.05 level     </w:t>
      </w:r>
    </w:p>
    <w:p w:rsidR="00364147" w:rsidRDefault="0067018F">
      <w:pPr>
        <w:pStyle w:val="Normal010"/>
        <w:spacing w:line="1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 w:type="page"/>
      </w:r>
    </w:p>
    <w:p w:rsidR="00364147" w:rsidRDefault="0067018F">
      <w:pPr>
        <w:pStyle w:val="Normal010"/>
        <w:framePr w:w="14490" w:h="285" w:hRule="exact" w:wrap="auto" w:vAnchor="page" w:hAnchor="page" w:x="1200" w:y="17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ascii="宋体" w:eastAsia="宋体" w:hAnsi="宋体" w:cs="宋体"/>
          <w:color w:val="000000"/>
          <w:kern w:val="2"/>
          <w:sz w:val="19"/>
        </w:rPr>
      </w:pPr>
      <w:r>
        <w:rPr>
          <w:rFonts w:eastAsia="Times New Roman"/>
        </w:rPr>
        <w:pict>
          <v:line id="_x0000_s3202" style="position:absolute;left:0;text-align:left;z-index:-251618304;mso-position-horizontal-relative:page;mso-position-vertical-relative:page" from="57.75pt,104.15pt" to="781.55pt,104.15pt" o:allowincell="f">
            <w10:wrap anchorx="page" anchory="page"/>
          </v:line>
        </w:pict>
      </w:r>
      <w:r>
        <w:rPr>
          <w:rFonts w:eastAsia="Times New Roman"/>
        </w:rPr>
        <w:pict>
          <v:line id="_x0000_s3201" style="position:absolute;left:0;text-align:left;z-index:-251617280;mso-position-horizontal-relative:page;mso-position-vertical-relative:page" from="57.75pt,128.9pt" to="781.55pt,128.9pt" o:allowincell="f">
            <w10:wrap anchorx="page" anchory="page"/>
          </v:line>
        </w:pict>
      </w:r>
      <w:r>
        <w:rPr>
          <w:rFonts w:eastAsia="Times New Roman"/>
        </w:rPr>
        <w:pict>
          <v:line id="_x0000_s3200" style="position:absolute;left:0;text-align:left;z-index:-251616256;mso-position-horizontal-relative:page;mso-position-vertical-relative:page" from="57.75pt,395.95pt" to="784.15pt,395.95pt" o:allowincell="f">
            <w10:wrap anchorx="page" anchory="page"/>
          </v:line>
        </w:pict>
      </w:r>
      <w:r>
        <w:rPr>
          <w:rFonts w:ascii="宋体" w:eastAsia="宋体" w:hAnsi="宋体" w:cs="宋体"/>
          <w:color w:val="000000"/>
          <w:kern w:val="2"/>
          <w:sz w:val="19"/>
        </w:rPr>
        <w:t>血液学指标检测结果统计汇总（</w:t>
      </w:r>
      <w:r>
        <w:rPr>
          <w:rFonts w:eastAsia="Times New Roman" w:cs="宋体"/>
          <w:color w:val="000000"/>
          <w:kern w:val="2"/>
          <w:sz w:val="19"/>
        </w:rPr>
        <w:t>mean</w:t>
      </w:r>
      <w:r>
        <w:rPr>
          <w:rFonts w:ascii="宋体" w:eastAsia="宋体" w:hAnsi="宋体" w:cs="宋体"/>
          <w:color w:val="000000"/>
          <w:kern w:val="2"/>
          <w:sz w:val="19"/>
        </w:rPr>
        <w:t>±</w:t>
      </w:r>
      <w:r>
        <w:rPr>
          <w:rFonts w:eastAsia="Times New Roman" w:cs="宋体"/>
          <w:color w:val="000000"/>
          <w:kern w:val="2"/>
          <w:sz w:val="19"/>
        </w:rPr>
        <w:t>SD</w:t>
      </w:r>
      <w:r>
        <w:rPr>
          <w:rFonts w:ascii="宋体" w:eastAsia="宋体" w:hAnsi="宋体" w:cs="宋体"/>
          <w:color w:val="000000"/>
          <w:kern w:val="2"/>
          <w:sz w:val="19"/>
        </w:rPr>
        <w:t>）</w:t>
      </w:r>
      <w:r>
        <w:rPr>
          <w:rFonts w:eastAsia="Times New Roman" w:cs="宋体"/>
          <w:color w:val="000000"/>
          <w:kern w:val="2"/>
          <w:sz w:val="19"/>
        </w:rPr>
        <w:t xml:space="preserve">Female </w:t>
      </w:r>
      <w:r>
        <w:rPr>
          <w:rFonts w:ascii="宋体" w:eastAsia="宋体" w:hAnsi="宋体" w:cs="宋体"/>
          <w:color w:val="000000"/>
          <w:kern w:val="2"/>
          <w:sz w:val="19"/>
        </w:rPr>
        <w:t>雌性</w:t>
      </w:r>
    </w:p>
    <w:p w:rsidR="00364147" w:rsidRDefault="0067018F">
      <w:pPr>
        <w:pStyle w:val="Normal010"/>
        <w:framePr w:w="14445" w:h="226" w:hRule="exact" w:wrap="auto" w:vAnchor="page" w:hAnchor="page" w:x="1200" w:y="14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cs="宋体"/>
          <w:b/>
          <w:color w:val="000000"/>
          <w:kern w:val="2"/>
          <w:sz w:val="19"/>
        </w:rPr>
      </w:pPr>
      <w:r>
        <w:rPr>
          <w:rFonts w:eastAsia="Times New Roman" w:cs="宋体"/>
          <w:b/>
          <w:color w:val="000000"/>
          <w:kern w:val="2"/>
          <w:sz w:val="19"/>
        </w:rPr>
        <w:t>Hematology (</w:t>
      </w:r>
      <w:r>
        <w:rPr>
          <w:rFonts w:eastAsia="Times New Roman" w:cs="宋体"/>
          <w:b/>
          <w:color w:val="000000"/>
          <w:kern w:val="2"/>
          <w:sz w:val="19"/>
        </w:rPr>
        <w:t>ADVIA 2120i)  Summary Report</w:t>
      </w:r>
    </w:p>
    <w:p w:rsidR="00364147" w:rsidRDefault="0067018F">
      <w:pPr>
        <w:pStyle w:val="Normal010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0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0"/>
        <w:framePr w:w="960" w:h="285" w:hRule="exact" w:wrap="auto" w:vAnchor="page" w:hAnchor="page" w:x="1155" w:y="2218"/>
        <w:tabs>
          <w:tab w:val="left" w:pos="360"/>
          <w:tab w:val="left" w:pos="72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组别</w:t>
      </w:r>
    </w:p>
    <w:p w:rsidR="00364147" w:rsidRDefault="0067018F">
      <w:pPr>
        <w:pStyle w:val="Normal010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PLT</w:t>
      </w:r>
    </w:p>
    <w:p w:rsidR="00364147" w:rsidRDefault="0067018F">
      <w:pPr>
        <w:pStyle w:val="Normal010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(x10^9/L)</w:t>
      </w:r>
    </w:p>
    <w:p w:rsidR="00364147" w:rsidRDefault="0067018F">
      <w:pPr>
        <w:pStyle w:val="Normal010"/>
        <w:framePr w:w="1188" w:h="820" w:hRule="exact" w:wrap="auto" w:vAnchor="page" w:hAnchor="page" w:x="12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溶媒对照组</w:t>
      </w:r>
    </w:p>
    <w:p w:rsidR="00364147" w:rsidRDefault="0067018F">
      <w:pPr>
        <w:pStyle w:val="Normal010"/>
        <w:framePr w:w="567" w:h="415" w:hRule="exact" w:wrap="auto" w:vAnchor="page" w:hAnchor="page" w:x="2388" w:y="258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994.3±105.85     </w:t>
      </w:r>
    </w:p>
    <w:p w:rsidR="00364147" w:rsidRDefault="0067018F">
      <w:pPr>
        <w:pStyle w:val="Normal010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298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896.8±72.61     </w:t>
      </w:r>
    </w:p>
    <w:p w:rsidR="00364147" w:rsidRDefault="0067018F">
      <w:pPr>
        <w:pStyle w:val="Normal010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188" w:h="820" w:hRule="exact" w:wrap="auto" w:vAnchor="page" w:hAnchor="page" w:x="12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低剂量组</w:t>
      </w:r>
    </w:p>
    <w:p w:rsidR="00364147" w:rsidRDefault="0067018F">
      <w:pPr>
        <w:pStyle w:val="Normal010"/>
        <w:framePr w:w="567" w:h="415" w:hRule="exact" w:wrap="auto" w:vAnchor="page" w:hAnchor="page" w:x="2388" w:y="339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988.7±133.14     </w:t>
      </w:r>
    </w:p>
    <w:p w:rsidR="00364147" w:rsidRDefault="0067018F">
      <w:pPr>
        <w:pStyle w:val="Normal010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0"/>
        <w:framePr w:w="567" w:h="415" w:hRule="exact" w:wrap="auto" w:vAnchor="page" w:hAnchor="page" w:x="2388" w:y="379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1015.0±173.32     </w:t>
      </w:r>
    </w:p>
    <w:p w:rsidR="00364147" w:rsidRDefault="0067018F">
      <w:pPr>
        <w:pStyle w:val="Normal010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188" w:h="820" w:hRule="exact" w:wrap="auto" w:vAnchor="page" w:hAnchor="page" w:x="12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中剂量组</w:t>
      </w:r>
    </w:p>
    <w:p w:rsidR="00364147" w:rsidRDefault="0067018F">
      <w:pPr>
        <w:pStyle w:val="Normal010"/>
        <w:framePr w:w="567" w:h="415" w:hRule="exact" w:wrap="auto" w:vAnchor="page" w:hAnchor="page" w:x="2388" w:y="420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997.6±97.76     </w:t>
      </w:r>
    </w:p>
    <w:p w:rsidR="00364147" w:rsidRDefault="0067018F">
      <w:pPr>
        <w:pStyle w:val="Normal010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460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840.0±161.19     </w:t>
      </w:r>
    </w:p>
    <w:p w:rsidR="00364147" w:rsidRDefault="0067018F">
      <w:pPr>
        <w:pStyle w:val="Normal010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188" w:h="820" w:hRule="exact" w:wrap="auto" w:vAnchor="page" w:hAnchor="page" w:x="12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高剂量组</w:t>
      </w:r>
    </w:p>
    <w:p w:rsidR="00364147" w:rsidRDefault="0067018F">
      <w:pPr>
        <w:pStyle w:val="Normal010"/>
        <w:framePr w:w="567" w:h="415" w:hRule="exact" w:wrap="auto" w:vAnchor="page" w:hAnchor="page" w:x="2388" w:y="501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1017.0±95.71     </w:t>
      </w:r>
    </w:p>
    <w:p w:rsidR="00364147" w:rsidRDefault="0067018F">
      <w:pPr>
        <w:pStyle w:val="Normal010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541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967.4±124.96     </w:t>
      </w:r>
    </w:p>
    <w:p w:rsidR="00364147" w:rsidRDefault="0067018F">
      <w:pPr>
        <w:pStyle w:val="Normal010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4265" w:h="375" w:hRule="exact" w:wrap="auto" w:vAnchor="page" w:hAnchor="page" w:x="1155" w:y="79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+D = Dunnett LSD Test Significant at the 0.01 level     #U = Mann</w:t>
      </w:r>
      <w:r>
        <w:rPr>
          <w:rFonts w:eastAsia="Times New Roman" w:cs="宋体"/>
          <w:color w:val="000000"/>
          <w:kern w:val="2"/>
          <w:sz w:val="14"/>
        </w:rPr>
        <w:noBreakHyphen/>
        <w:t xml:space="preserve">Whitney U Test Significant at 0.001 level.     *D = Dunnett LSD Test Significant at the 0.05 level     </w:t>
      </w:r>
    </w:p>
    <w:p w:rsidR="00364147" w:rsidRDefault="0067018F">
      <w:pPr>
        <w:pStyle w:val="Normal010"/>
        <w:spacing w:line="1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 w:type="page"/>
      </w:r>
    </w:p>
    <w:p w:rsidR="00364147" w:rsidRDefault="0067018F">
      <w:pPr>
        <w:pStyle w:val="Normal010"/>
        <w:framePr w:w="14490" w:h="285" w:hRule="exact" w:wrap="auto" w:vAnchor="page" w:hAnchor="page" w:x="1200" w:y="17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ascii="宋体" w:eastAsia="宋体" w:hAnsi="宋体" w:cs="宋体"/>
          <w:color w:val="000000"/>
          <w:kern w:val="2"/>
          <w:sz w:val="19"/>
        </w:rPr>
      </w:pPr>
      <w:r>
        <w:rPr>
          <w:rFonts w:eastAsia="Times New Roman"/>
        </w:rPr>
        <w:pict>
          <v:line id="_x0000_s3199" style="position:absolute;left:0;text-align:left;z-index:-251615232;mso-position-horizontal-relative:page;mso-position-vertical-relative:page" from="57.75pt,104.15pt" to="781.55pt,104.15pt" o:allowincell="f">
            <w10:wrap anchorx="page" anchory="page"/>
          </v:line>
        </w:pict>
      </w:r>
      <w:r>
        <w:rPr>
          <w:rFonts w:eastAsia="Times New Roman"/>
        </w:rPr>
        <w:pict>
          <v:line id="_x0000_s3198" style="position:absolute;left:0;text-align:left;z-index:-251614208;mso-position-horizontal-relative:page;mso-position-vertical-relative:page" from="57.75pt,128.9pt" to="781.55pt,128.9pt" o:allowincell="f">
            <w10:wrap anchorx="page" anchory="page"/>
          </v:line>
        </w:pict>
      </w:r>
      <w:r>
        <w:rPr>
          <w:rFonts w:eastAsia="Times New Roman"/>
        </w:rPr>
        <w:pict>
          <v:line id="_x0000_s3197" style="position:absolute;left:0;text-align:left;z-index:-251613184;mso-position-horizontal-relative:page;mso-position-vertical-relative:page" from="57.75pt,395.95pt" to="784.15pt,395.95pt" o:allowincell="f">
            <w10:wrap anchorx="page" anchory="page"/>
          </v:line>
        </w:pict>
      </w:r>
      <w:r>
        <w:rPr>
          <w:rFonts w:ascii="宋体" w:eastAsia="宋体" w:hAnsi="宋体" w:cs="宋体"/>
          <w:color w:val="000000"/>
          <w:kern w:val="2"/>
          <w:sz w:val="19"/>
        </w:rPr>
        <w:t>血液学指标检测结果统计汇总（</w:t>
      </w:r>
      <w:r>
        <w:rPr>
          <w:rFonts w:eastAsia="Times New Roman" w:cs="宋体"/>
          <w:color w:val="000000"/>
          <w:kern w:val="2"/>
          <w:sz w:val="19"/>
        </w:rPr>
        <w:t>mean</w:t>
      </w:r>
      <w:r>
        <w:rPr>
          <w:rFonts w:ascii="宋体" w:eastAsia="宋体" w:hAnsi="宋体" w:cs="宋体"/>
          <w:color w:val="000000"/>
          <w:kern w:val="2"/>
          <w:sz w:val="19"/>
        </w:rPr>
        <w:t>±</w:t>
      </w:r>
      <w:r>
        <w:rPr>
          <w:rFonts w:eastAsia="Times New Roman" w:cs="宋体"/>
          <w:color w:val="000000"/>
          <w:kern w:val="2"/>
          <w:sz w:val="19"/>
        </w:rPr>
        <w:t>SD</w:t>
      </w:r>
      <w:r>
        <w:rPr>
          <w:rFonts w:ascii="宋体" w:eastAsia="宋体" w:hAnsi="宋体" w:cs="宋体"/>
          <w:color w:val="000000"/>
          <w:kern w:val="2"/>
          <w:sz w:val="19"/>
        </w:rPr>
        <w:t>）</w:t>
      </w:r>
      <w:r>
        <w:rPr>
          <w:rFonts w:eastAsia="Times New Roman" w:cs="宋体"/>
          <w:color w:val="000000"/>
          <w:kern w:val="2"/>
          <w:sz w:val="19"/>
        </w:rPr>
        <w:t xml:space="preserve">Male </w:t>
      </w:r>
      <w:r>
        <w:rPr>
          <w:rFonts w:ascii="宋体" w:eastAsia="宋体" w:hAnsi="宋体" w:cs="宋体"/>
          <w:color w:val="000000"/>
          <w:kern w:val="2"/>
          <w:sz w:val="19"/>
        </w:rPr>
        <w:t>雄性</w:t>
      </w:r>
    </w:p>
    <w:p w:rsidR="00364147" w:rsidRDefault="0067018F">
      <w:pPr>
        <w:pStyle w:val="Normal010"/>
        <w:framePr w:w="14445" w:h="226" w:hRule="exact" w:wrap="auto" w:vAnchor="page" w:hAnchor="page" w:x="1200" w:y="14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cs="宋体"/>
          <w:b/>
          <w:color w:val="000000"/>
          <w:kern w:val="2"/>
          <w:sz w:val="19"/>
        </w:rPr>
      </w:pPr>
      <w:r>
        <w:rPr>
          <w:rFonts w:eastAsia="Times New Roman" w:cs="宋体"/>
          <w:b/>
          <w:color w:val="000000"/>
          <w:kern w:val="2"/>
          <w:sz w:val="19"/>
        </w:rPr>
        <w:t>Hematology (ADVIA 2120i)  Summary Report</w:t>
      </w:r>
    </w:p>
    <w:p w:rsidR="00364147" w:rsidRDefault="0067018F">
      <w:pPr>
        <w:pStyle w:val="Normal010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0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0"/>
        <w:framePr w:w="960" w:h="285" w:hRule="exact" w:wrap="auto" w:vAnchor="page" w:hAnchor="page" w:x="1155" w:y="2218"/>
        <w:tabs>
          <w:tab w:val="left" w:pos="360"/>
          <w:tab w:val="left" w:pos="72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组别</w:t>
      </w:r>
    </w:p>
    <w:p w:rsidR="00364147" w:rsidRDefault="0067018F">
      <w:pPr>
        <w:pStyle w:val="Normal010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RBC</w:t>
      </w:r>
    </w:p>
    <w:p w:rsidR="00364147" w:rsidRDefault="0067018F">
      <w:pPr>
        <w:pStyle w:val="Normal010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(x10^12/L)</w:t>
      </w:r>
    </w:p>
    <w:p w:rsidR="00364147" w:rsidRDefault="0067018F">
      <w:pPr>
        <w:pStyle w:val="Normal010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HCT</w:t>
      </w:r>
    </w:p>
    <w:p w:rsidR="00364147" w:rsidRDefault="0067018F">
      <w:pPr>
        <w:pStyle w:val="Normal010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(%)</w:t>
      </w:r>
    </w:p>
    <w:p w:rsidR="00364147" w:rsidRDefault="0067018F">
      <w:pPr>
        <w:pStyle w:val="Normal010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HGB</w:t>
      </w:r>
    </w:p>
    <w:p w:rsidR="00364147" w:rsidRDefault="0067018F">
      <w:pPr>
        <w:pStyle w:val="Normal010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(g/L)</w:t>
      </w:r>
    </w:p>
    <w:p w:rsidR="00364147" w:rsidRDefault="0067018F">
      <w:pPr>
        <w:pStyle w:val="Normal010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MCH</w:t>
      </w:r>
    </w:p>
    <w:p w:rsidR="00364147" w:rsidRDefault="0067018F">
      <w:pPr>
        <w:pStyle w:val="Normal010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(pg)</w:t>
      </w:r>
    </w:p>
    <w:p w:rsidR="00364147" w:rsidRDefault="0067018F">
      <w:pPr>
        <w:pStyle w:val="Normal010"/>
        <w:framePr w:w="1815" w:h="405" w:hRule="exact" w:wrap="auto" w:vAnchor="page" w:hAnchor="page" w:x="1021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MCHC</w:t>
      </w:r>
    </w:p>
    <w:p w:rsidR="00364147" w:rsidRDefault="0067018F">
      <w:pPr>
        <w:pStyle w:val="Normal010"/>
        <w:framePr w:w="1815" w:h="405" w:hRule="exact" w:wrap="auto" w:vAnchor="page" w:hAnchor="page" w:x="1021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(g/L)</w:t>
      </w:r>
    </w:p>
    <w:p w:rsidR="00364147" w:rsidRDefault="0067018F">
      <w:pPr>
        <w:pStyle w:val="Normal010"/>
        <w:framePr w:w="1815" w:h="405" w:hRule="exact" w:wrap="auto" w:vAnchor="page" w:hAnchor="page" w:x="1203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MCV</w:t>
      </w:r>
    </w:p>
    <w:p w:rsidR="00364147" w:rsidRDefault="0067018F">
      <w:pPr>
        <w:pStyle w:val="Normal010"/>
        <w:framePr w:w="1815" w:h="405" w:hRule="exact" w:wrap="auto" w:vAnchor="page" w:hAnchor="page" w:x="1203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(fL)</w:t>
      </w:r>
    </w:p>
    <w:p w:rsidR="00364147" w:rsidRDefault="0067018F">
      <w:pPr>
        <w:pStyle w:val="Normal010"/>
        <w:framePr w:w="1815" w:h="405" w:hRule="exact" w:wrap="auto" w:vAnchor="page" w:hAnchor="page" w:x="1384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#RETIC</w:t>
      </w:r>
    </w:p>
    <w:p w:rsidR="00364147" w:rsidRDefault="0067018F">
      <w:pPr>
        <w:pStyle w:val="Normal010"/>
        <w:framePr w:w="1815" w:h="405" w:hRule="exact" w:wrap="auto" w:vAnchor="page" w:hAnchor="page" w:x="1384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(x10^12/L)</w:t>
      </w:r>
    </w:p>
    <w:p w:rsidR="00364147" w:rsidRDefault="0067018F">
      <w:pPr>
        <w:pStyle w:val="Normal010"/>
        <w:framePr w:w="1188" w:h="820" w:hRule="exact" w:wrap="auto" w:vAnchor="page" w:hAnchor="page" w:x="12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溶媒对照组</w:t>
      </w:r>
    </w:p>
    <w:p w:rsidR="00364147" w:rsidRDefault="0067018F">
      <w:pPr>
        <w:pStyle w:val="Normal010"/>
        <w:framePr w:w="567" w:h="415" w:hRule="exact" w:wrap="auto" w:vAnchor="page" w:hAnchor="page" w:x="2388" w:y="258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7.204±0.2688     </w:t>
      </w:r>
    </w:p>
    <w:p w:rsidR="00364147" w:rsidRDefault="0067018F">
      <w:pPr>
        <w:pStyle w:val="Normal010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42.33±1.865     </w:t>
      </w:r>
    </w:p>
    <w:p w:rsidR="00364147" w:rsidRDefault="0067018F">
      <w:pPr>
        <w:pStyle w:val="Normal010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137.6±6.38     </w:t>
      </w:r>
    </w:p>
    <w:p w:rsidR="00364147" w:rsidRDefault="0067018F">
      <w:pPr>
        <w:pStyle w:val="Normal010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19.08±0.583     </w:t>
      </w:r>
    </w:p>
    <w:p w:rsidR="00364147" w:rsidRDefault="0067018F">
      <w:pPr>
        <w:pStyle w:val="Normal010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021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325.2±4.92     </w:t>
      </w:r>
    </w:p>
    <w:p w:rsidR="00364147" w:rsidRDefault="0067018F">
      <w:pPr>
        <w:pStyle w:val="Normal010"/>
        <w:framePr w:w="1815" w:h="415" w:hRule="exact" w:wrap="auto" w:vAnchor="page" w:hAnchor="page" w:x="1021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203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58.76±1.</w:t>
      </w:r>
      <w:r>
        <w:rPr>
          <w:rFonts w:eastAsia="Times New Roman" w:cs="宋体"/>
          <w:color w:val="000000"/>
          <w:kern w:val="2"/>
          <w:sz w:val="15"/>
        </w:rPr>
        <w:t xml:space="preserve">521     </w:t>
      </w:r>
    </w:p>
    <w:p w:rsidR="00364147" w:rsidRDefault="0067018F">
      <w:pPr>
        <w:pStyle w:val="Normal010"/>
        <w:framePr w:w="1815" w:h="415" w:hRule="exact" w:wrap="auto" w:vAnchor="page" w:hAnchor="page" w:x="1203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384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0.1979±0.02354     </w:t>
      </w:r>
    </w:p>
    <w:p w:rsidR="00364147" w:rsidRDefault="0067018F">
      <w:pPr>
        <w:pStyle w:val="Normal010"/>
        <w:framePr w:w="1815" w:h="415" w:hRule="exact" w:wrap="auto" w:vAnchor="page" w:hAnchor="page" w:x="1384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298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7.908±0.3703     </w:t>
      </w:r>
    </w:p>
    <w:p w:rsidR="00364147" w:rsidRDefault="0067018F">
      <w:pPr>
        <w:pStyle w:val="Normal010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0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43.58±1.338     </w:t>
      </w:r>
    </w:p>
    <w:p w:rsidR="00364147" w:rsidRDefault="0067018F">
      <w:pPr>
        <w:pStyle w:val="Normal010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0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144.8±3.77     </w:t>
      </w:r>
    </w:p>
    <w:p w:rsidR="00364147" w:rsidRDefault="0067018F">
      <w:pPr>
        <w:pStyle w:val="Normal010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0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18.33±0.550     </w:t>
      </w:r>
    </w:p>
    <w:p w:rsidR="00364147" w:rsidRDefault="0067018F">
      <w:pPr>
        <w:pStyle w:val="Normal010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0"/>
        <w:framePr w:w="1815" w:h="415" w:hRule="exact" w:wrap="auto" w:vAnchor="page" w:hAnchor="page" w:x="1021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332.8±3.77     </w:t>
      </w:r>
    </w:p>
    <w:p w:rsidR="00364147" w:rsidRDefault="0067018F">
      <w:pPr>
        <w:pStyle w:val="Normal010"/>
        <w:framePr w:w="1815" w:h="415" w:hRule="exact" w:wrap="auto" w:vAnchor="page" w:hAnchor="page" w:x="1021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0"/>
        <w:framePr w:w="1815" w:h="415" w:hRule="exact" w:wrap="auto" w:vAnchor="page" w:hAnchor="page" w:x="1203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55.13±1.195     </w:t>
      </w:r>
    </w:p>
    <w:p w:rsidR="00364147" w:rsidRDefault="0067018F">
      <w:pPr>
        <w:pStyle w:val="Normal010"/>
        <w:framePr w:w="1815" w:h="415" w:hRule="exact" w:wrap="auto" w:vAnchor="page" w:hAnchor="page" w:x="1203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0"/>
        <w:framePr w:w="1815" w:h="415" w:hRule="exact" w:wrap="auto" w:vAnchor="page" w:hAnchor="page" w:x="1384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0.2183±0.02572     </w:t>
      </w:r>
    </w:p>
    <w:p w:rsidR="00364147" w:rsidRDefault="0067018F">
      <w:pPr>
        <w:pStyle w:val="Normal010"/>
        <w:framePr w:w="1815" w:h="415" w:hRule="exact" w:wrap="auto" w:vAnchor="page" w:hAnchor="page" w:x="1384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0"/>
        <w:framePr w:w="1188" w:h="820" w:hRule="exact" w:wrap="auto" w:vAnchor="page" w:hAnchor="page" w:x="12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低剂量组</w:t>
      </w:r>
    </w:p>
    <w:p w:rsidR="00364147" w:rsidRDefault="0067018F">
      <w:pPr>
        <w:pStyle w:val="Normal010"/>
        <w:framePr w:w="567" w:h="415" w:hRule="exact" w:wrap="auto" w:vAnchor="page" w:hAnchor="page" w:x="2388" w:y="339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7.191±0.2315     </w:t>
      </w:r>
    </w:p>
    <w:p w:rsidR="00364147" w:rsidRDefault="0067018F">
      <w:pPr>
        <w:pStyle w:val="Normal010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41.73±1.149     </w:t>
      </w:r>
    </w:p>
    <w:p w:rsidR="00364147" w:rsidRDefault="0067018F">
      <w:pPr>
        <w:pStyle w:val="Normal010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136.6±3.60     </w:t>
      </w:r>
    </w:p>
    <w:p w:rsidR="00364147" w:rsidRDefault="0067018F">
      <w:pPr>
        <w:pStyle w:val="Normal010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19.00±0.718     </w:t>
      </w:r>
    </w:p>
    <w:p w:rsidR="00364147" w:rsidRDefault="0067018F">
      <w:pPr>
        <w:pStyle w:val="Normal010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021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327.2±3.61     </w:t>
      </w:r>
    </w:p>
    <w:p w:rsidR="00364147" w:rsidRDefault="0067018F">
      <w:pPr>
        <w:pStyle w:val="Normal010"/>
        <w:framePr w:w="1815" w:h="415" w:hRule="exact" w:wrap="auto" w:vAnchor="page" w:hAnchor="page" w:x="1021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203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58.11±2.192     </w:t>
      </w:r>
    </w:p>
    <w:p w:rsidR="00364147" w:rsidRDefault="0067018F">
      <w:pPr>
        <w:pStyle w:val="Normal010"/>
        <w:framePr w:w="1815" w:h="415" w:hRule="exact" w:wrap="auto" w:vAnchor="page" w:hAnchor="page" w:x="1203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384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0.2010±0.02745     </w:t>
      </w:r>
    </w:p>
    <w:p w:rsidR="00364147" w:rsidRDefault="0067018F">
      <w:pPr>
        <w:pStyle w:val="Normal010"/>
        <w:framePr w:w="1815" w:h="415" w:hRule="exact" w:wrap="auto" w:vAnchor="page" w:hAnchor="page" w:x="1384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379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7.952±0.1788     </w:t>
      </w:r>
    </w:p>
    <w:p w:rsidR="00364147" w:rsidRDefault="0067018F">
      <w:pPr>
        <w:pStyle w:val="Normal010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43.28±0.832     </w:t>
      </w:r>
    </w:p>
    <w:p w:rsidR="00364147" w:rsidRDefault="0067018F">
      <w:pPr>
        <w:pStyle w:val="Normal010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143.8±2.17     </w:t>
      </w:r>
    </w:p>
    <w:p w:rsidR="00364147" w:rsidRDefault="0067018F">
      <w:pPr>
        <w:pStyle w:val="Normal010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18.10±0.292     </w:t>
      </w:r>
    </w:p>
    <w:p w:rsidR="00364147" w:rsidRDefault="0067018F">
      <w:pPr>
        <w:pStyle w:val="Normal010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021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332.8±3.27     </w:t>
      </w:r>
    </w:p>
    <w:p w:rsidR="00364147" w:rsidRDefault="0067018F">
      <w:pPr>
        <w:pStyle w:val="Normal010"/>
        <w:framePr w:w="1815" w:h="415" w:hRule="exact" w:wrap="auto" w:vAnchor="page" w:hAnchor="page" w:x="1021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203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54.44±0.764     </w:t>
      </w:r>
    </w:p>
    <w:p w:rsidR="00364147" w:rsidRDefault="0067018F">
      <w:pPr>
        <w:pStyle w:val="Normal010"/>
        <w:framePr w:w="1815" w:h="415" w:hRule="exact" w:wrap="auto" w:vAnchor="page" w:hAnchor="page" w:x="1203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384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0.1976±0.</w:t>
      </w:r>
      <w:r>
        <w:rPr>
          <w:rFonts w:eastAsia="Times New Roman" w:cs="宋体"/>
          <w:color w:val="000000"/>
          <w:kern w:val="2"/>
          <w:sz w:val="15"/>
        </w:rPr>
        <w:t xml:space="preserve">01604     </w:t>
      </w:r>
    </w:p>
    <w:p w:rsidR="00364147" w:rsidRDefault="0067018F">
      <w:pPr>
        <w:pStyle w:val="Normal010"/>
        <w:framePr w:w="1815" w:h="415" w:hRule="exact" w:wrap="auto" w:vAnchor="page" w:hAnchor="page" w:x="1384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188" w:h="820" w:hRule="exact" w:wrap="auto" w:vAnchor="page" w:hAnchor="page" w:x="12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中剂量组</w:t>
      </w:r>
    </w:p>
    <w:p w:rsidR="00364147" w:rsidRDefault="0067018F">
      <w:pPr>
        <w:pStyle w:val="Normal010"/>
        <w:framePr w:w="567" w:h="415" w:hRule="exact" w:wrap="auto" w:vAnchor="page" w:hAnchor="page" w:x="2388" w:y="420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7.322±0.1877     </w:t>
      </w:r>
    </w:p>
    <w:p w:rsidR="00364147" w:rsidRDefault="0067018F">
      <w:pPr>
        <w:pStyle w:val="Normal010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42.44±1.238     </w:t>
      </w:r>
    </w:p>
    <w:p w:rsidR="00364147" w:rsidRDefault="0067018F">
      <w:pPr>
        <w:pStyle w:val="Normal010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138.3±4.11     </w:t>
      </w:r>
    </w:p>
    <w:p w:rsidR="00364147" w:rsidRDefault="0067018F">
      <w:pPr>
        <w:pStyle w:val="Normal010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18.91±0.526     </w:t>
      </w:r>
    </w:p>
    <w:p w:rsidR="00364147" w:rsidRDefault="0067018F">
      <w:pPr>
        <w:pStyle w:val="Normal010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021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326.0±3.43     </w:t>
      </w:r>
    </w:p>
    <w:p w:rsidR="00364147" w:rsidRDefault="0067018F">
      <w:pPr>
        <w:pStyle w:val="Normal010"/>
        <w:framePr w:w="1815" w:h="415" w:hRule="exact" w:wrap="auto" w:vAnchor="page" w:hAnchor="page" w:x="1021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203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57.99±1.722     </w:t>
      </w:r>
    </w:p>
    <w:p w:rsidR="00364147" w:rsidRDefault="0067018F">
      <w:pPr>
        <w:pStyle w:val="Normal010"/>
        <w:framePr w:w="1815" w:h="415" w:hRule="exact" w:wrap="auto" w:vAnchor="page" w:hAnchor="page" w:x="1203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384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0.2104±0.02946     </w:t>
      </w:r>
    </w:p>
    <w:p w:rsidR="00364147" w:rsidRDefault="0067018F">
      <w:pPr>
        <w:pStyle w:val="Normal010"/>
        <w:framePr w:w="1815" w:h="415" w:hRule="exact" w:wrap="auto" w:vAnchor="page" w:hAnchor="page" w:x="1384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460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7.618±0.3914     </w:t>
      </w:r>
    </w:p>
    <w:p w:rsidR="00364147" w:rsidRDefault="0067018F">
      <w:pPr>
        <w:pStyle w:val="Normal010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42.32±2.459     </w:t>
      </w:r>
    </w:p>
    <w:p w:rsidR="00364147" w:rsidRDefault="0067018F">
      <w:pPr>
        <w:pStyle w:val="Normal010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139.8±7.33     </w:t>
      </w:r>
    </w:p>
    <w:p w:rsidR="00364147" w:rsidRDefault="0067018F">
      <w:pPr>
        <w:pStyle w:val="Normal010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18.32±0.228     </w:t>
      </w:r>
    </w:p>
    <w:p w:rsidR="00364147" w:rsidRDefault="0067018F">
      <w:pPr>
        <w:pStyle w:val="Normal010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021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330.4±3.71     </w:t>
      </w:r>
    </w:p>
    <w:p w:rsidR="00364147" w:rsidRDefault="0067018F">
      <w:pPr>
        <w:pStyle w:val="Normal010"/>
        <w:framePr w:w="1815" w:h="415" w:hRule="exact" w:wrap="auto" w:vAnchor="page" w:hAnchor="page" w:x="1021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203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55.56±0.994     </w:t>
      </w:r>
    </w:p>
    <w:p w:rsidR="00364147" w:rsidRDefault="0067018F">
      <w:pPr>
        <w:pStyle w:val="Normal010"/>
        <w:framePr w:w="1815" w:h="415" w:hRule="exact" w:wrap="auto" w:vAnchor="page" w:hAnchor="page" w:x="1203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384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0.2118±0.02009     </w:t>
      </w:r>
    </w:p>
    <w:p w:rsidR="00364147" w:rsidRDefault="0067018F">
      <w:pPr>
        <w:pStyle w:val="Normal010"/>
        <w:framePr w:w="1815" w:h="415" w:hRule="exact" w:wrap="auto" w:vAnchor="page" w:hAnchor="page" w:x="1384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188" w:h="820" w:hRule="exact" w:wrap="auto" w:vAnchor="page" w:hAnchor="page" w:x="12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高剂量组</w:t>
      </w:r>
    </w:p>
    <w:p w:rsidR="00364147" w:rsidRDefault="0067018F">
      <w:pPr>
        <w:pStyle w:val="Normal010"/>
        <w:framePr w:w="567" w:h="415" w:hRule="exact" w:wrap="auto" w:vAnchor="page" w:hAnchor="page" w:x="2388" w:y="501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7.385±0.3120     </w:t>
      </w:r>
    </w:p>
    <w:p w:rsidR="00364147" w:rsidRDefault="0067018F">
      <w:pPr>
        <w:pStyle w:val="Normal010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42.56±1.321     </w:t>
      </w:r>
    </w:p>
    <w:p w:rsidR="00364147" w:rsidRDefault="0067018F">
      <w:pPr>
        <w:pStyle w:val="Normal010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138.4±4.70     </w:t>
      </w:r>
    </w:p>
    <w:p w:rsidR="00364147" w:rsidRDefault="0067018F">
      <w:pPr>
        <w:pStyle w:val="Normal010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18.78±0.663     </w:t>
      </w:r>
    </w:p>
    <w:p w:rsidR="00364147" w:rsidRDefault="0067018F">
      <w:pPr>
        <w:pStyle w:val="Normal010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021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325.7±5.23     </w:t>
      </w:r>
    </w:p>
    <w:p w:rsidR="00364147" w:rsidRDefault="0067018F">
      <w:pPr>
        <w:pStyle w:val="Normal010"/>
        <w:framePr w:w="1815" w:h="415" w:hRule="exact" w:wrap="auto" w:vAnchor="page" w:hAnchor="page" w:x="1021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203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57.66±1.541     </w:t>
      </w:r>
    </w:p>
    <w:p w:rsidR="00364147" w:rsidRDefault="0067018F">
      <w:pPr>
        <w:pStyle w:val="Normal010"/>
        <w:framePr w:w="1815" w:h="415" w:hRule="exact" w:wrap="auto" w:vAnchor="page" w:hAnchor="page" w:x="1203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384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0.2088±0.02624     </w:t>
      </w:r>
    </w:p>
    <w:p w:rsidR="00364147" w:rsidRDefault="0067018F">
      <w:pPr>
        <w:pStyle w:val="Normal010"/>
        <w:framePr w:w="1815" w:h="415" w:hRule="exact" w:wrap="auto" w:vAnchor="page" w:hAnchor="page" w:x="1384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</w:t>
      </w:r>
      <w:r>
        <w:rPr>
          <w:rFonts w:eastAsia="Times New Roman" w:cs="宋体"/>
          <w:color w:val="000000"/>
          <w:kern w:val="2"/>
          <w:sz w:val="15"/>
        </w:rPr>
        <w:t>10</w:t>
      </w:r>
    </w:p>
    <w:p w:rsidR="00364147" w:rsidRDefault="0067018F">
      <w:pPr>
        <w:pStyle w:val="Normal010"/>
        <w:framePr w:w="567" w:h="415" w:hRule="exact" w:wrap="auto" w:vAnchor="page" w:hAnchor="page" w:x="2388" w:y="541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7.794±0.1358     </w:t>
      </w:r>
    </w:p>
    <w:p w:rsidR="00364147" w:rsidRDefault="0067018F">
      <w:pPr>
        <w:pStyle w:val="Normal010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42.28±0.750     </w:t>
      </w:r>
    </w:p>
    <w:p w:rsidR="00364147" w:rsidRDefault="0067018F">
      <w:pPr>
        <w:pStyle w:val="Normal010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140.6±2.88     </w:t>
      </w:r>
    </w:p>
    <w:p w:rsidR="00364147" w:rsidRDefault="0067018F">
      <w:pPr>
        <w:pStyle w:val="Normal010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18.04±0.546     </w:t>
      </w:r>
    </w:p>
    <w:p w:rsidR="00364147" w:rsidRDefault="0067018F">
      <w:pPr>
        <w:pStyle w:val="Normal010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021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332.0±3.16     </w:t>
      </w:r>
    </w:p>
    <w:p w:rsidR="00364147" w:rsidRDefault="0067018F">
      <w:pPr>
        <w:pStyle w:val="Normal010"/>
        <w:framePr w:w="1815" w:h="415" w:hRule="exact" w:wrap="auto" w:vAnchor="page" w:hAnchor="page" w:x="1021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203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54.28±1.506     </w:t>
      </w:r>
    </w:p>
    <w:p w:rsidR="00364147" w:rsidRDefault="0067018F">
      <w:pPr>
        <w:pStyle w:val="Normal010"/>
        <w:framePr w:w="1815" w:h="415" w:hRule="exact" w:wrap="auto" w:vAnchor="page" w:hAnchor="page" w:x="1203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384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0.2314±0.01469     </w:t>
      </w:r>
    </w:p>
    <w:p w:rsidR="00364147" w:rsidRDefault="0067018F">
      <w:pPr>
        <w:pStyle w:val="Normal010"/>
        <w:framePr w:w="1815" w:h="415" w:hRule="exact" w:wrap="auto" w:vAnchor="page" w:hAnchor="page" w:x="1384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4265" w:h="375" w:hRule="exact" w:wrap="auto" w:vAnchor="page" w:hAnchor="page" w:x="1155" w:y="79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+D = Dunnett LSD Test Significant at the 0.01 level     #U = Mann</w:t>
      </w:r>
      <w:r>
        <w:rPr>
          <w:rFonts w:eastAsia="Times New Roman" w:cs="宋体"/>
          <w:color w:val="000000"/>
          <w:kern w:val="2"/>
          <w:sz w:val="14"/>
        </w:rPr>
        <w:noBreakHyphen/>
      </w:r>
      <w:r>
        <w:rPr>
          <w:rFonts w:eastAsia="Times New Roman" w:cs="宋体"/>
          <w:color w:val="000000"/>
          <w:kern w:val="2"/>
          <w:sz w:val="14"/>
        </w:rPr>
        <w:t xml:space="preserve">Whitney U Test Significant at 0.001 level.     *D = Dunnett LSD Test Significant at the 0.05 level     </w:t>
      </w:r>
    </w:p>
    <w:p w:rsidR="00364147" w:rsidRDefault="0067018F">
      <w:pPr>
        <w:pStyle w:val="Normal010"/>
        <w:spacing w:line="1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 w:type="page"/>
      </w:r>
    </w:p>
    <w:p w:rsidR="00364147" w:rsidRDefault="0067018F">
      <w:pPr>
        <w:pStyle w:val="Normal010"/>
        <w:framePr w:w="14490" w:h="285" w:hRule="exact" w:wrap="auto" w:vAnchor="page" w:hAnchor="page" w:x="1200" w:y="17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ascii="宋体" w:eastAsia="宋体" w:hAnsi="宋体" w:cs="宋体"/>
          <w:color w:val="000000"/>
          <w:kern w:val="2"/>
          <w:sz w:val="19"/>
        </w:rPr>
      </w:pPr>
      <w:r>
        <w:rPr>
          <w:rFonts w:eastAsia="Times New Roman"/>
        </w:rPr>
        <w:pict>
          <v:line id="_x0000_s3196" style="position:absolute;left:0;text-align:left;z-index:-251612160;mso-position-horizontal-relative:page;mso-position-vertical-relative:page" from="57.75pt,104.15pt" to="781.55pt,104.15pt" o:allowincell="f">
            <w10:wrap anchorx="page" anchory="page"/>
          </v:line>
        </w:pict>
      </w:r>
      <w:r>
        <w:rPr>
          <w:rFonts w:eastAsia="Times New Roman"/>
        </w:rPr>
        <w:pict>
          <v:line id="_x0000_s3195" style="position:absolute;left:0;text-align:left;z-index:-251611136;mso-position-horizontal-relative:page;mso-position-vertical-relative:page" from="57.75pt,128.9pt" to="781.55pt,128.9pt" o:allowincell="f">
            <w10:wrap anchorx="page" anchory="page"/>
          </v:line>
        </w:pict>
      </w:r>
      <w:r>
        <w:rPr>
          <w:rFonts w:eastAsia="Times New Roman"/>
        </w:rPr>
        <w:pict>
          <v:line id="_x0000_s3194" style="position:absolute;left:0;text-align:left;z-index:-251610112;mso-position-horizontal-relative:page;mso-position-vertical-relative:page" from="57.75pt,395.95pt" to="784.15pt,395.95pt" o:allowincell="f">
            <w10:wrap anchorx="page" anchory="page"/>
          </v:line>
        </w:pict>
      </w:r>
      <w:r>
        <w:rPr>
          <w:rFonts w:ascii="宋体" w:eastAsia="宋体" w:hAnsi="宋体" w:cs="宋体"/>
          <w:color w:val="000000"/>
          <w:kern w:val="2"/>
          <w:sz w:val="19"/>
        </w:rPr>
        <w:t>血液学指标检测结果统计汇总（</w:t>
      </w:r>
      <w:r>
        <w:rPr>
          <w:rFonts w:eastAsia="Times New Roman" w:cs="宋体"/>
          <w:color w:val="000000"/>
          <w:kern w:val="2"/>
          <w:sz w:val="19"/>
        </w:rPr>
        <w:t>mean</w:t>
      </w:r>
      <w:r>
        <w:rPr>
          <w:rFonts w:ascii="宋体" w:eastAsia="宋体" w:hAnsi="宋体" w:cs="宋体"/>
          <w:color w:val="000000"/>
          <w:kern w:val="2"/>
          <w:sz w:val="19"/>
        </w:rPr>
        <w:t>±</w:t>
      </w:r>
      <w:r>
        <w:rPr>
          <w:rFonts w:eastAsia="Times New Roman" w:cs="宋体"/>
          <w:color w:val="000000"/>
          <w:kern w:val="2"/>
          <w:sz w:val="19"/>
        </w:rPr>
        <w:t>SD</w:t>
      </w:r>
      <w:r>
        <w:rPr>
          <w:rFonts w:ascii="宋体" w:eastAsia="宋体" w:hAnsi="宋体" w:cs="宋体"/>
          <w:color w:val="000000"/>
          <w:kern w:val="2"/>
          <w:sz w:val="19"/>
        </w:rPr>
        <w:t>）</w:t>
      </w:r>
      <w:r>
        <w:rPr>
          <w:rFonts w:eastAsia="Times New Roman" w:cs="宋体"/>
          <w:color w:val="000000"/>
          <w:kern w:val="2"/>
          <w:sz w:val="19"/>
        </w:rPr>
        <w:t xml:space="preserve">Male </w:t>
      </w:r>
      <w:r>
        <w:rPr>
          <w:rFonts w:ascii="宋体" w:eastAsia="宋体" w:hAnsi="宋体" w:cs="宋体"/>
          <w:color w:val="000000"/>
          <w:kern w:val="2"/>
          <w:sz w:val="19"/>
        </w:rPr>
        <w:t>雄性</w:t>
      </w:r>
    </w:p>
    <w:p w:rsidR="00364147" w:rsidRDefault="0067018F">
      <w:pPr>
        <w:pStyle w:val="Normal010"/>
        <w:framePr w:w="14445" w:h="226" w:hRule="exact" w:wrap="auto" w:vAnchor="page" w:hAnchor="page" w:x="1200" w:y="14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cs="宋体"/>
          <w:b/>
          <w:color w:val="000000"/>
          <w:kern w:val="2"/>
          <w:sz w:val="19"/>
        </w:rPr>
      </w:pPr>
      <w:r>
        <w:rPr>
          <w:rFonts w:eastAsia="Times New Roman" w:cs="宋体"/>
          <w:b/>
          <w:color w:val="000000"/>
          <w:kern w:val="2"/>
          <w:sz w:val="19"/>
        </w:rPr>
        <w:t>Hematology (ADVIA 2120i)  Summary Report</w:t>
      </w:r>
    </w:p>
    <w:p w:rsidR="00364147" w:rsidRDefault="0067018F">
      <w:pPr>
        <w:pStyle w:val="Normal010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0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0"/>
        <w:framePr w:w="960" w:h="285" w:hRule="exact" w:wrap="auto" w:vAnchor="page" w:hAnchor="page" w:x="1155" w:y="2218"/>
        <w:tabs>
          <w:tab w:val="left" w:pos="360"/>
          <w:tab w:val="left" w:pos="72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组别</w:t>
      </w:r>
    </w:p>
    <w:p w:rsidR="00364147" w:rsidRDefault="0067018F">
      <w:pPr>
        <w:pStyle w:val="Normal010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%RETIC</w:t>
      </w:r>
    </w:p>
    <w:p w:rsidR="00364147" w:rsidRDefault="0067018F">
      <w:pPr>
        <w:pStyle w:val="Normal010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(%)</w:t>
      </w:r>
    </w:p>
    <w:p w:rsidR="00364147" w:rsidRDefault="0067018F">
      <w:pPr>
        <w:pStyle w:val="Normal010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WBC</w:t>
      </w:r>
    </w:p>
    <w:p w:rsidR="00364147" w:rsidRDefault="0067018F">
      <w:pPr>
        <w:pStyle w:val="Normal010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(x10^9/L)</w:t>
      </w:r>
    </w:p>
    <w:p w:rsidR="00364147" w:rsidRDefault="0067018F">
      <w:pPr>
        <w:pStyle w:val="Normal010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#LYMPH</w:t>
      </w:r>
    </w:p>
    <w:p w:rsidR="00364147" w:rsidRDefault="0067018F">
      <w:pPr>
        <w:pStyle w:val="Normal010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(x10^9/L)</w:t>
      </w:r>
    </w:p>
    <w:p w:rsidR="00364147" w:rsidRDefault="0067018F">
      <w:pPr>
        <w:pStyle w:val="Normal010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%LYMPH</w:t>
      </w:r>
    </w:p>
    <w:p w:rsidR="00364147" w:rsidRDefault="0067018F">
      <w:pPr>
        <w:pStyle w:val="Normal010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(%)</w:t>
      </w:r>
    </w:p>
    <w:p w:rsidR="00364147" w:rsidRDefault="0067018F">
      <w:pPr>
        <w:pStyle w:val="Normal010"/>
        <w:framePr w:w="1815" w:h="405" w:hRule="exact" w:wrap="auto" w:vAnchor="page" w:hAnchor="page" w:x="1021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#NEUT</w:t>
      </w:r>
    </w:p>
    <w:p w:rsidR="00364147" w:rsidRDefault="0067018F">
      <w:pPr>
        <w:pStyle w:val="Normal010"/>
        <w:framePr w:w="1815" w:h="405" w:hRule="exact" w:wrap="auto" w:vAnchor="page" w:hAnchor="page" w:x="1021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(x10^9/L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)</w:t>
      </w:r>
    </w:p>
    <w:p w:rsidR="00364147" w:rsidRDefault="0067018F">
      <w:pPr>
        <w:pStyle w:val="Normal010"/>
        <w:framePr w:w="1815" w:h="405" w:hRule="exact" w:wrap="auto" w:vAnchor="page" w:hAnchor="page" w:x="1203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%NEUT</w:t>
      </w:r>
    </w:p>
    <w:p w:rsidR="00364147" w:rsidRDefault="0067018F">
      <w:pPr>
        <w:pStyle w:val="Normal010"/>
        <w:framePr w:w="1815" w:h="405" w:hRule="exact" w:wrap="auto" w:vAnchor="page" w:hAnchor="page" w:x="1203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(%)</w:t>
      </w:r>
    </w:p>
    <w:p w:rsidR="00364147" w:rsidRDefault="0067018F">
      <w:pPr>
        <w:pStyle w:val="Normal010"/>
        <w:framePr w:w="1815" w:h="405" w:hRule="exact" w:wrap="auto" w:vAnchor="page" w:hAnchor="page" w:x="1384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#BASO</w:t>
      </w:r>
    </w:p>
    <w:p w:rsidR="00364147" w:rsidRDefault="0067018F">
      <w:pPr>
        <w:pStyle w:val="Normal010"/>
        <w:framePr w:w="1815" w:h="405" w:hRule="exact" w:wrap="auto" w:vAnchor="page" w:hAnchor="page" w:x="1384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(x10^9/L)</w:t>
      </w:r>
    </w:p>
    <w:p w:rsidR="00364147" w:rsidRDefault="0067018F">
      <w:pPr>
        <w:pStyle w:val="Normal010"/>
        <w:framePr w:w="1188" w:h="820" w:hRule="exact" w:wrap="auto" w:vAnchor="page" w:hAnchor="page" w:x="12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溶媒对照组</w:t>
      </w:r>
    </w:p>
    <w:p w:rsidR="00364147" w:rsidRDefault="0067018F">
      <w:pPr>
        <w:pStyle w:val="Normal010"/>
        <w:framePr w:w="567" w:h="415" w:hRule="exact" w:wrap="auto" w:vAnchor="page" w:hAnchor="page" w:x="2388" w:y="258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2.746±0.3416     </w:t>
      </w:r>
    </w:p>
    <w:p w:rsidR="00364147" w:rsidRDefault="0067018F">
      <w:pPr>
        <w:pStyle w:val="Normal010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4.701±1.2333     </w:t>
      </w:r>
    </w:p>
    <w:p w:rsidR="00364147" w:rsidRDefault="0067018F">
      <w:pPr>
        <w:pStyle w:val="Normal010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3.997±1.1048     </w:t>
      </w:r>
    </w:p>
    <w:p w:rsidR="00364147" w:rsidRDefault="0067018F">
      <w:pPr>
        <w:pStyle w:val="Normal010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84.74±3.746     </w:t>
      </w:r>
    </w:p>
    <w:p w:rsidR="00364147" w:rsidRDefault="0067018F">
      <w:pPr>
        <w:pStyle w:val="Normal010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021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0.531±0.1937     </w:t>
      </w:r>
    </w:p>
    <w:p w:rsidR="00364147" w:rsidRDefault="0067018F">
      <w:pPr>
        <w:pStyle w:val="Normal010"/>
        <w:framePr w:w="1815" w:h="415" w:hRule="exact" w:wrap="auto" w:vAnchor="page" w:hAnchor="page" w:x="1021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203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11.57±3.635     </w:t>
      </w:r>
    </w:p>
    <w:p w:rsidR="00364147" w:rsidRDefault="0067018F">
      <w:pPr>
        <w:pStyle w:val="Normal010"/>
        <w:framePr w:w="1815" w:h="415" w:hRule="exact" w:wrap="auto" w:vAnchor="page" w:hAnchor="page" w:x="1203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384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0.015±0.0085     </w:t>
      </w:r>
    </w:p>
    <w:p w:rsidR="00364147" w:rsidRDefault="0067018F">
      <w:pPr>
        <w:pStyle w:val="Normal010"/>
        <w:framePr w:w="1815" w:h="415" w:hRule="exact" w:wrap="auto" w:vAnchor="page" w:hAnchor="page" w:x="1384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298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2.768±0.4135     </w:t>
      </w:r>
    </w:p>
    <w:p w:rsidR="00364147" w:rsidRDefault="0067018F">
      <w:pPr>
        <w:pStyle w:val="Normal010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0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4.633±0.7355     </w:t>
      </w:r>
    </w:p>
    <w:p w:rsidR="00364147" w:rsidRDefault="0067018F">
      <w:pPr>
        <w:pStyle w:val="Normal010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0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3.943±0.</w:t>
      </w:r>
      <w:r>
        <w:rPr>
          <w:rFonts w:eastAsia="Times New Roman" w:cs="宋体"/>
          <w:color w:val="000000"/>
          <w:kern w:val="2"/>
          <w:sz w:val="15"/>
        </w:rPr>
        <w:t xml:space="preserve">6070     </w:t>
      </w:r>
    </w:p>
    <w:p w:rsidR="00364147" w:rsidRDefault="0067018F">
      <w:pPr>
        <w:pStyle w:val="Normal010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0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85.18±1.193     </w:t>
      </w:r>
    </w:p>
    <w:p w:rsidR="00364147" w:rsidRDefault="0067018F">
      <w:pPr>
        <w:pStyle w:val="Normal010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0"/>
        <w:framePr w:w="1815" w:h="415" w:hRule="exact" w:wrap="auto" w:vAnchor="page" w:hAnchor="page" w:x="1021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0.518±0.1362     </w:t>
      </w:r>
    </w:p>
    <w:p w:rsidR="00364147" w:rsidRDefault="0067018F">
      <w:pPr>
        <w:pStyle w:val="Normal010"/>
        <w:framePr w:w="1815" w:h="415" w:hRule="exact" w:wrap="auto" w:vAnchor="page" w:hAnchor="page" w:x="1021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0"/>
        <w:framePr w:w="1815" w:h="415" w:hRule="exact" w:wrap="auto" w:vAnchor="page" w:hAnchor="page" w:x="1203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11.08±1.576     </w:t>
      </w:r>
    </w:p>
    <w:p w:rsidR="00364147" w:rsidRDefault="0067018F">
      <w:pPr>
        <w:pStyle w:val="Normal010"/>
        <w:framePr w:w="1815" w:h="415" w:hRule="exact" w:wrap="auto" w:vAnchor="page" w:hAnchor="page" w:x="1203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0"/>
        <w:framePr w:w="1815" w:h="415" w:hRule="exact" w:wrap="auto" w:vAnchor="page" w:hAnchor="page" w:x="1384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0.010±0.0000     </w:t>
      </w:r>
    </w:p>
    <w:p w:rsidR="00364147" w:rsidRDefault="0067018F">
      <w:pPr>
        <w:pStyle w:val="Normal010"/>
        <w:framePr w:w="1815" w:h="415" w:hRule="exact" w:wrap="auto" w:vAnchor="page" w:hAnchor="page" w:x="1384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0"/>
        <w:framePr w:w="1188" w:h="820" w:hRule="exact" w:wrap="auto" w:vAnchor="page" w:hAnchor="page" w:x="12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低剂量组</w:t>
      </w:r>
    </w:p>
    <w:p w:rsidR="00364147" w:rsidRDefault="0067018F">
      <w:pPr>
        <w:pStyle w:val="Normal010"/>
        <w:framePr w:w="567" w:h="415" w:hRule="exact" w:wrap="auto" w:vAnchor="page" w:hAnchor="page" w:x="2388" w:y="339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2.798±0.3881     </w:t>
      </w:r>
    </w:p>
    <w:p w:rsidR="00364147" w:rsidRDefault="0067018F">
      <w:pPr>
        <w:pStyle w:val="Normal010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4.567±1.3385     </w:t>
      </w:r>
    </w:p>
    <w:p w:rsidR="00364147" w:rsidRDefault="0067018F">
      <w:pPr>
        <w:pStyle w:val="Normal010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3.871±1.2138     </w:t>
      </w:r>
    </w:p>
    <w:p w:rsidR="00364147" w:rsidRDefault="0067018F">
      <w:pPr>
        <w:pStyle w:val="Normal010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84.49±3.950     </w:t>
      </w:r>
    </w:p>
    <w:p w:rsidR="00364147" w:rsidRDefault="0067018F">
      <w:pPr>
        <w:pStyle w:val="Normal010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021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0.590±0.2020     </w:t>
      </w:r>
    </w:p>
    <w:p w:rsidR="00364147" w:rsidRDefault="0067018F">
      <w:pPr>
        <w:pStyle w:val="Normal010"/>
        <w:framePr w:w="1815" w:h="415" w:hRule="exact" w:wrap="auto" w:vAnchor="page" w:hAnchor="page" w:x="1021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203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13.09±3.575     </w:t>
      </w:r>
    </w:p>
    <w:p w:rsidR="00364147" w:rsidRDefault="0067018F">
      <w:pPr>
        <w:pStyle w:val="Normal010"/>
        <w:framePr w:w="1815" w:h="415" w:hRule="exact" w:wrap="auto" w:vAnchor="page" w:hAnchor="page" w:x="1203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384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0.</w:t>
      </w:r>
      <w:r>
        <w:rPr>
          <w:rFonts w:eastAsia="Times New Roman" w:cs="宋体"/>
          <w:color w:val="000000"/>
          <w:kern w:val="2"/>
          <w:sz w:val="15"/>
        </w:rPr>
        <w:t xml:space="preserve">011±0.0057     </w:t>
      </w:r>
    </w:p>
    <w:p w:rsidR="00364147" w:rsidRDefault="0067018F">
      <w:pPr>
        <w:pStyle w:val="Normal010"/>
        <w:framePr w:w="1815" w:h="415" w:hRule="exact" w:wrap="auto" w:vAnchor="page" w:hAnchor="page" w:x="1384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379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2.486±0.1730     </w:t>
      </w:r>
    </w:p>
    <w:p w:rsidR="00364147" w:rsidRDefault="0067018F">
      <w:pPr>
        <w:pStyle w:val="Normal010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5.748±0.4972     </w:t>
      </w:r>
    </w:p>
    <w:p w:rsidR="00364147" w:rsidRDefault="0067018F">
      <w:pPr>
        <w:pStyle w:val="Normal010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4.770±0.3085     </w:t>
      </w:r>
    </w:p>
    <w:p w:rsidR="00364147" w:rsidRDefault="0067018F">
      <w:pPr>
        <w:pStyle w:val="Normal010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83.12±2.551     </w:t>
      </w:r>
    </w:p>
    <w:p w:rsidR="00364147" w:rsidRDefault="0067018F">
      <w:pPr>
        <w:pStyle w:val="Normal010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021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0.764±0.2159     </w:t>
      </w:r>
    </w:p>
    <w:p w:rsidR="00364147" w:rsidRDefault="0067018F">
      <w:pPr>
        <w:pStyle w:val="Normal010"/>
        <w:framePr w:w="1815" w:h="415" w:hRule="exact" w:wrap="auto" w:vAnchor="page" w:hAnchor="page" w:x="1021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203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13.12±2.627     </w:t>
      </w:r>
    </w:p>
    <w:p w:rsidR="00364147" w:rsidRDefault="0067018F">
      <w:pPr>
        <w:pStyle w:val="Normal010"/>
        <w:framePr w:w="1815" w:h="415" w:hRule="exact" w:wrap="auto" w:vAnchor="page" w:hAnchor="page" w:x="1203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384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0.012±0.0045     </w:t>
      </w:r>
    </w:p>
    <w:p w:rsidR="00364147" w:rsidRDefault="0067018F">
      <w:pPr>
        <w:pStyle w:val="Normal010"/>
        <w:framePr w:w="1815" w:h="415" w:hRule="exact" w:wrap="auto" w:vAnchor="page" w:hAnchor="page" w:x="1384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188" w:h="820" w:hRule="exact" w:wrap="auto" w:vAnchor="page" w:hAnchor="page" w:x="12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中剂量组</w:t>
      </w:r>
    </w:p>
    <w:p w:rsidR="00364147" w:rsidRDefault="0067018F">
      <w:pPr>
        <w:pStyle w:val="Normal010"/>
        <w:framePr w:w="567" w:h="415" w:hRule="exact" w:wrap="auto" w:vAnchor="page" w:hAnchor="page" w:x="2388" w:y="420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2.878±0.4337     </w:t>
      </w:r>
    </w:p>
    <w:p w:rsidR="00364147" w:rsidRDefault="0067018F">
      <w:pPr>
        <w:pStyle w:val="Normal010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4.608±0.9337     </w:t>
      </w:r>
    </w:p>
    <w:p w:rsidR="00364147" w:rsidRDefault="0067018F">
      <w:pPr>
        <w:pStyle w:val="Normal010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3.899±0.</w:t>
      </w:r>
      <w:r>
        <w:rPr>
          <w:rFonts w:eastAsia="Times New Roman" w:cs="宋体"/>
          <w:color w:val="000000"/>
          <w:kern w:val="2"/>
          <w:sz w:val="15"/>
        </w:rPr>
        <w:t xml:space="preserve">9457     </w:t>
      </w:r>
    </w:p>
    <w:p w:rsidR="00364147" w:rsidRDefault="0067018F">
      <w:pPr>
        <w:pStyle w:val="Normal010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83.97±5.450     </w:t>
      </w:r>
    </w:p>
    <w:p w:rsidR="00364147" w:rsidRDefault="0067018F">
      <w:pPr>
        <w:pStyle w:val="Normal010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021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0.595±0.1667     </w:t>
      </w:r>
    </w:p>
    <w:p w:rsidR="00364147" w:rsidRDefault="0067018F">
      <w:pPr>
        <w:pStyle w:val="Normal010"/>
        <w:framePr w:w="1815" w:h="415" w:hRule="exact" w:wrap="auto" w:vAnchor="page" w:hAnchor="page" w:x="1021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203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13.49±5.019     </w:t>
      </w:r>
    </w:p>
    <w:p w:rsidR="00364147" w:rsidRDefault="0067018F">
      <w:pPr>
        <w:pStyle w:val="Normal010"/>
        <w:framePr w:w="1815" w:h="415" w:hRule="exact" w:wrap="auto" w:vAnchor="page" w:hAnchor="page" w:x="1203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384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0.016±0.0070     </w:t>
      </w:r>
    </w:p>
    <w:p w:rsidR="00364147" w:rsidRDefault="0067018F">
      <w:pPr>
        <w:pStyle w:val="Normal010"/>
        <w:framePr w:w="1815" w:h="415" w:hRule="exact" w:wrap="auto" w:vAnchor="page" w:hAnchor="page" w:x="1384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460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2.778±0.1859     </w:t>
      </w:r>
    </w:p>
    <w:p w:rsidR="00364147" w:rsidRDefault="0067018F">
      <w:pPr>
        <w:pStyle w:val="Normal010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5.994±1.7118     </w:t>
      </w:r>
    </w:p>
    <w:p w:rsidR="00364147" w:rsidRDefault="0067018F">
      <w:pPr>
        <w:pStyle w:val="Normal010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5.214±1.4611     </w:t>
      </w:r>
    </w:p>
    <w:p w:rsidR="00364147" w:rsidRDefault="0067018F">
      <w:pPr>
        <w:pStyle w:val="Normal010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86.98±2.921     </w:t>
      </w:r>
    </w:p>
    <w:p w:rsidR="00364147" w:rsidRDefault="0067018F">
      <w:pPr>
        <w:pStyle w:val="Normal010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021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0.556±0.2257     </w:t>
      </w:r>
    </w:p>
    <w:p w:rsidR="00364147" w:rsidRDefault="0067018F">
      <w:pPr>
        <w:pStyle w:val="Normal010"/>
        <w:framePr w:w="1815" w:h="415" w:hRule="exact" w:wrap="auto" w:vAnchor="page" w:hAnchor="page" w:x="1021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203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9.40±2.649     </w:t>
      </w:r>
    </w:p>
    <w:p w:rsidR="00364147" w:rsidRDefault="0067018F">
      <w:pPr>
        <w:pStyle w:val="Normal010"/>
        <w:framePr w:w="1815" w:h="415" w:hRule="exact" w:wrap="auto" w:vAnchor="page" w:hAnchor="page" w:x="1203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384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0.014±0.0055     </w:t>
      </w:r>
    </w:p>
    <w:p w:rsidR="00364147" w:rsidRDefault="0067018F">
      <w:pPr>
        <w:pStyle w:val="Normal010"/>
        <w:framePr w:w="1815" w:h="415" w:hRule="exact" w:wrap="auto" w:vAnchor="page" w:hAnchor="page" w:x="1384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188" w:h="820" w:hRule="exact" w:wrap="auto" w:vAnchor="page" w:hAnchor="page" w:x="12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高剂量组</w:t>
      </w:r>
    </w:p>
    <w:p w:rsidR="00364147" w:rsidRDefault="0067018F">
      <w:pPr>
        <w:pStyle w:val="Normal010"/>
        <w:framePr w:w="567" w:h="415" w:hRule="exact" w:wrap="auto" w:vAnchor="page" w:hAnchor="page" w:x="2388" w:y="501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2.823±0.3007     </w:t>
      </w:r>
    </w:p>
    <w:p w:rsidR="00364147" w:rsidRDefault="0067018F">
      <w:pPr>
        <w:pStyle w:val="Normal010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4.407±1.2368     </w:t>
      </w:r>
    </w:p>
    <w:p w:rsidR="00364147" w:rsidRDefault="0067018F">
      <w:pPr>
        <w:pStyle w:val="Normal010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3.633±1.0243     </w:t>
      </w:r>
    </w:p>
    <w:p w:rsidR="00364147" w:rsidRDefault="0067018F">
      <w:pPr>
        <w:pStyle w:val="Normal010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82.33±4.420     </w:t>
      </w:r>
    </w:p>
    <w:p w:rsidR="00364147" w:rsidRDefault="0067018F">
      <w:pPr>
        <w:pStyle w:val="Normal010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021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0.657±0.2539     </w:t>
      </w:r>
    </w:p>
    <w:p w:rsidR="00364147" w:rsidRDefault="0067018F">
      <w:pPr>
        <w:pStyle w:val="Normal010"/>
        <w:framePr w:w="1815" w:h="415" w:hRule="exact" w:wrap="auto" w:vAnchor="page" w:hAnchor="page" w:x="1021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203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14.94±3.846     </w:t>
      </w:r>
    </w:p>
    <w:p w:rsidR="00364147" w:rsidRDefault="0067018F">
      <w:pPr>
        <w:pStyle w:val="Normal010"/>
        <w:framePr w:w="1815" w:h="415" w:hRule="exact" w:wrap="auto" w:vAnchor="page" w:hAnchor="page" w:x="1203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384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0.012±0.0042     </w:t>
      </w:r>
    </w:p>
    <w:p w:rsidR="00364147" w:rsidRDefault="0067018F">
      <w:pPr>
        <w:pStyle w:val="Normal010"/>
        <w:framePr w:w="1815" w:h="415" w:hRule="exact" w:wrap="auto" w:vAnchor="page" w:hAnchor="page" w:x="1384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541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2.974±0.2271     </w:t>
      </w:r>
    </w:p>
    <w:p w:rsidR="00364147" w:rsidRDefault="0067018F">
      <w:pPr>
        <w:pStyle w:val="Normal010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4.804±1.8368     </w:t>
      </w:r>
    </w:p>
    <w:p w:rsidR="00364147" w:rsidRDefault="0067018F">
      <w:pPr>
        <w:pStyle w:val="Normal010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4.022±1.5871     </w:t>
      </w:r>
    </w:p>
    <w:p w:rsidR="00364147" w:rsidRDefault="0067018F">
      <w:pPr>
        <w:pStyle w:val="Normal010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83.52±</w:t>
      </w:r>
      <w:r>
        <w:rPr>
          <w:rFonts w:eastAsia="Times New Roman" w:cs="宋体"/>
          <w:color w:val="000000"/>
          <w:kern w:val="2"/>
          <w:sz w:val="15"/>
        </w:rPr>
        <w:t xml:space="preserve">2.496     </w:t>
      </w:r>
    </w:p>
    <w:p w:rsidR="00364147" w:rsidRDefault="0067018F">
      <w:pPr>
        <w:pStyle w:val="Normal010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021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0.582±0.2306     </w:t>
      </w:r>
    </w:p>
    <w:p w:rsidR="00364147" w:rsidRDefault="0067018F">
      <w:pPr>
        <w:pStyle w:val="Normal010"/>
        <w:framePr w:w="1815" w:h="415" w:hRule="exact" w:wrap="auto" w:vAnchor="page" w:hAnchor="page" w:x="1021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203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12.14±1.412     </w:t>
      </w:r>
    </w:p>
    <w:p w:rsidR="00364147" w:rsidRDefault="0067018F">
      <w:pPr>
        <w:pStyle w:val="Normal010"/>
        <w:framePr w:w="1815" w:h="415" w:hRule="exact" w:wrap="auto" w:vAnchor="page" w:hAnchor="page" w:x="1203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384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0.010±0.0071     </w:t>
      </w:r>
    </w:p>
    <w:p w:rsidR="00364147" w:rsidRDefault="0067018F">
      <w:pPr>
        <w:pStyle w:val="Normal010"/>
        <w:framePr w:w="1815" w:h="415" w:hRule="exact" w:wrap="auto" w:vAnchor="page" w:hAnchor="page" w:x="1384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4265" w:h="375" w:hRule="exact" w:wrap="auto" w:vAnchor="page" w:hAnchor="page" w:x="1155" w:y="79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+D = Dunnett LSD Test Significant at the 0.01 level     #U = Mann</w:t>
      </w:r>
      <w:r>
        <w:rPr>
          <w:rFonts w:eastAsia="Times New Roman" w:cs="宋体"/>
          <w:color w:val="000000"/>
          <w:kern w:val="2"/>
          <w:sz w:val="14"/>
        </w:rPr>
        <w:noBreakHyphen/>
        <w:t xml:space="preserve">Whitney U Test Significant at 0.001 level.     *D = Dunnett LSD Test Significant at the 0.05 level     </w:t>
      </w:r>
    </w:p>
    <w:p w:rsidR="00364147" w:rsidRDefault="0067018F">
      <w:pPr>
        <w:pStyle w:val="Normal010"/>
        <w:spacing w:line="1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 w:type="page"/>
      </w:r>
    </w:p>
    <w:p w:rsidR="00364147" w:rsidRDefault="0067018F">
      <w:pPr>
        <w:pStyle w:val="Normal010"/>
        <w:framePr w:w="14490" w:h="285" w:hRule="exact" w:wrap="auto" w:vAnchor="page" w:hAnchor="page" w:x="1200" w:y="17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ascii="宋体" w:eastAsia="宋体" w:hAnsi="宋体" w:cs="宋体"/>
          <w:color w:val="000000"/>
          <w:kern w:val="2"/>
          <w:sz w:val="19"/>
        </w:rPr>
      </w:pPr>
      <w:r>
        <w:rPr>
          <w:rFonts w:eastAsia="Times New Roman"/>
        </w:rPr>
        <w:pict>
          <v:line id="_x0000_s3193" style="position:absolute;left:0;text-align:left;z-index:-251609088;mso-position-horizontal-relative:page;mso-position-vertical-relative:page" from="57.75pt,104.15pt" to="781.55pt,104.15pt" o:allowincell="f">
            <w10:wrap anchorx="page" anchory="page"/>
          </v:line>
        </w:pict>
      </w:r>
      <w:r>
        <w:rPr>
          <w:rFonts w:eastAsia="Times New Roman"/>
        </w:rPr>
        <w:pict>
          <v:line id="_x0000_s3192" style="position:absolute;left:0;text-align:left;z-index:-251608064;mso-position-horizontal-relative:page;mso-position-vertical-relative:page" from="57.75pt,128.9pt" to="781.55pt,128.9pt" o:allowincell="f">
            <w10:wrap anchorx="page" anchory="page"/>
          </v:line>
        </w:pict>
      </w:r>
      <w:r>
        <w:rPr>
          <w:rFonts w:eastAsia="Times New Roman"/>
        </w:rPr>
        <w:pict>
          <v:line id="_x0000_s3191" style="position:absolute;left:0;text-align:left;z-index:-251607040;mso-position-horizontal-relative:page;mso-position-vertical-relative:page" from="57.75pt,395.95pt" to="784.15pt,395.95pt" o:allowincell="f">
            <w10:wrap anchorx="page" anchory="page"/>
          </v:line>
        </w:pict>
      </w:r>
      <w:r>
        <w:rPr>
          <w:rFonts w:ascii="宋体" w:eastAsia="宋体" w:hAnsi="宋体" w:cs="宋体"/>
          <w:color w:val="000000"/>
          <w:kern w:val="2"/>
          <w:sz w:val="19"/>
        </w:rPr>
        <w:t>血液学指标检测结果统计汇总（</w:t>
      </w:r>
      <w:r>
        <w:rPr>
          <w:rFonts w:eastAsia="Times New Roman" w:cs="宋体"/>
          <w:color w:val="000000"/>
          <w:kern w:val="2"/>
          <w:sz w:val="19"/>
        </w:rPr>
        <w:t>mean</w:t>
      </w:r>
      <w:r>
        <w:rPr>
          <w:rFonts w:ascii="宋体" w:eastAsia="宋体" w:hAnsi="宋体" w:cs="宋体"/>
          <w:color w:val="000000"/>
          <w:kern w:val="2"/>
          <w:sz w:val="19"/>
        </w:rPr>
        <w:t>±</w:t>
      </w:r>
      <w:r>
        <w:rPr>
          <w:rFonts w:eastAsia="Times New Roman" w:cs="宋体"/>
          <w:color w:val="000000"/>
          <w:kern w:val="2"/>
          <w:sz w:val="19"/>
        </w:rPr>
        <w:t>SD</w:t>
      </w:r>
      <w:r>
        <w:rPr>
          <w:rFonts w:ascii="宋体" w:eastAsia="宋体" w:hAnsi="宋体" w:cs="宋体"/>
          <w:color w:val="000000"/>
          <w:kern w:val="2"/>
          <w:sz w:val="19"/>
        </w:rPr>
        <w:t>）</w:t>
      </w:r>
      <w:r>
        <w:rPr>
          <w:rFonts w:eastAsia="Times New Roman" w:cs="宋体"/>
          <w:color w:val="000000"/>
          <w:kern w:val="2"/>
          <w:sz w:val="19"/>
        </w:rPr>
        <w:t xml:space="preserve">Male </w:t>
      </w:r>
      <w:r>
        <w:rPr>
          <w:rFonts w:ascii="宋体" w:eastAsia="宋体" w:hAnsi="宋体" w:cs="宋体"/>
          <w:color w:val="000000"/>
          <w:kern w:val="2"/>
          <w:sz w:val="19"/>
        </w:rPr>
        <w:t>雄性</w:t>
      </w:r>
    </w:p>
    <w:p w:rsidR="00364147" w:rsidRDefault="0067018F">
      <w:pPr>
        <w:pStyle w:val="Normal010"/>
        <w:framePr w:w="14445" w:h="226" w:hRule="exact" w:wrap="auto" w:vAnchor="page" w:hAnchor="page" w:x="1200" w:y="14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cs="宋体"/>
          <w:b/>
          <w:color w:val="000000"/>
          <w:kern w:val="2"/>
          <w:sz w:val="19"/>
        </w:rPr>
      </w:pPr>
      <w:r>
        <w:rPr>
          <w:rFonts w:eastAsia="Times New Roman" w:cs="宋体"/>
          <w:b/>
          <w:color w:val="000000"/>
          <w:kern w:val="2"/>
          <w:sz w:val="19"/>
        </w:rPr>
        <w:t>Hematology (ADVIA 2120i)  Summary Report</w:t>
      </w:r>
    </w:p>
    <w:p w:rsidR="00364147" w:rsidRDefault="0067018F">
      <w:pPr>
        <w:pStyle w:val="Normal010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0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0"/>
        <w:framePr w:w="960" w:h="285" w:hRule="exact" w:wrap="auto" w:vAnchor="page" w:hAnchor="page" w:x="1155" w:y="2218"/>
        <w:tabs>
          <w:tab w:val="left" w:pos="360"/>
          <w:tab w:val="left" w:pos="72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组别</w:t>
      </w:r>
    </w:p>
    <w:p w:rsidR="00364147" w:rsidRDefault="0067018F">
      <w:pPr>
        <w:pStyle w:val="Normal010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%BASO</w:t>
      </w:r>
    </w:p>
    <w:p w:rsidR="00364147" w:rsidRDefault="0067018F">
      <w:pPr>
        <w:pStyle w:val="Normal010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(%)</w:t>
      </w:r>
    </w:p>
    <w:p w:rsidR="00364147" w:rsidRDefault="0067018F">
      <w:pPr>
        <w:pStyle w:val="Normal010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#MONO</w:t>
      </w:r>
    </w:p>
    <w:p w:rsidR="00364147" w:rsidRDefault="0067018F">
      <w:pPr>
        <w:pStyle w:val="Normal010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(x10^9/L)</w:t>
      </w:r>
    </w:p>
    <w:p w:rsidR="00364147" w:rsidRDefault="0067018F">
      <w:pPr>
        <w:pStyle w:val="Normal010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%MONO</w:t>
      </w:r>
    </w:p>
    <w:p w:rsidR="00364147" w:rsidRDefault="0067018F">
      <w:pPr>
        <w:pStyle w:val="Normal010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(%)</w:t>
      </w:r>
    </w:p>
    <w:p w:rsidR="00364147" w:rsidRDefault="0067018F">
      <w:pPr>
        <w:pStyle w:val="Normal010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#EOS</w:t>
      </w:r>
    </w:p>
    <w:p w:rsidR="00364147" w:rsidRDefault="0067018F">
      <w:pPr>
        <w:pStyle w:val="Normal010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(x10^9/L)</w:t>
      </w:r>
    </w:p>
    <w:p w:rsidR="00364147" w:rsidRDefault="0067018F">
      <w:pPr>
        <w:pStyle w:val="Normal010"/>
        <w:framePr w:w="1815" w:h="405" w:hRule="exact" w:wrap="auto" w:vAnchor="page" w:hAnchor="page" w:x="1021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%EOS</w:t>
      </w:r>
    </w:p>
    <w:p w:rsidR="00364147" w:rsidRDefault="0067018F">
      <w:pPr>
        <w:pStyle w:val="Normal010"/>
        <w:framePr w:w="1815" w:h="405" w:hRule="exact" w:wrap="auto" w:vAnchor="page" w:hAnchor="page" w:x="1021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(%)</w:t>
      </w:r>
    </w:p>
    <w:p w:rsidR="00364147" w:rsidRDefault="0067018F">
      <w:pPr>
        <w:pStyle w:val="Normal010"/>
        <w:framePr w:w="1815" w:h="405" w:hRule="exact" w:wrap="auto" w:vAnchor="page" w:hAnchor="page" w:x="1203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#LUC</w:t>
      </w:r>
    </w:p>
    <w:p w:rsidR="00364147" w:rsidRDefault="0067018F">
      <w:pPr>
        <w:pStyle w:val="Normal010"/>
        <w:framePr w:w="1815" w:h="405" w:hRule="exact" w:wrap="auto" w:vAnchor="page" w:hAnchor="page" w:x="1203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(x10^9/L)</w:t>
      </w:r>
    </w:p>
    <w:p w:rsidR="00364147" w:rsidRDefault="0067018F">
      <w:pPr>
        <w:pStyle w:val="Normal010"/>
        <w:framePr w:w="1815" w:h="405" w:hRule="exact" w:wrap="auto" w:vAnchor="page" w:hAnchor="page" w:x="1384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%LUC</w:t>
      </w:r>
    </w:p>
    <w:p w:rsidR="00364147" w:rsidRDefault="0067018F">
      <w:pPr>
        <w:pStyle w:val="Normal010"/>
        <w:framePr w:w="1815" w:h="405" w:hRule="exact" w:wrap="auto" w:vAnchor="page" w:hAnchor="page" w:x="1384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(%)</w:t>
      </w:r>
    </w:p>
    <w:p w:rsidR="00364147" w:rsidRDefault="0067018F">
      <w:pPr>
        <w:pStyle w:val="Normal010"/>
        <w:framePr w:w="1188" w:h="820" w:hRule="exact" w:wrap="auto" w:vAnchor="page" w:hAnchor="page" w:x="12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溶媒对照组</w:t>
      </w:r>
    </w:p>
    <w:p w:rsidR="00364147" w:rsidRDefault="0067018F">
      <w:pPr>
        <w:pStyle w:val="Normal010"/>
        <w:framePr w:w="567" w:h="415" w:hRule="exact" w:wrap="auto" w:vAnchor="page" w:hAnchor="page" w:x="2388" w:y="258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0.34±0.165     </w:t>
      </w:r>
    </w:p>
    <w:p w:rsidR="00364147" w:rsidRDefault="0067018F">
      <w:pPr>
        <w:pStyle w:val="Normal010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0.063±0.0250     </w:t>
      </w:r>
    </w:p>
    <w:p w:rsidR="00364147" w:rsidRDefault="0067018F">
      <w:pPr>
        <w:pStyle w:val="Normal010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1.35±0.372     </w:t>
      </w:r>
    </w:p>
    <w:p w:rsidR="00364147" w:rsidRDefault="0067018F">
      <w:pPr>
        <w:pStyle w:val="Normal010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0.049±0.0378     </w:t>
      </w:r>
    </w:p>
    <w:p w:rsidR="00364147" w:rsidRDefault="0067018F">
      <w:pPr>
        <w:pStyle w:val="Normal010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021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1.02±0.581     </w:t>
      </w:r>
    </w:p>
    <w:p w:rsidR="00364147" w:rsidRDefault="0067018F">
      <w:pPr>
        <w:pStyle w:val="Normal010"/>
        <w:framePr w:w="1815" w:h="415" w:hRule="exact" w:wrap="auto" w:vAnchor="page" w:hAnchor="page" w:x="1021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203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0.048±0.0301     </w:t>
      </w:r>
    </w:p>
    <w:p w:rsidR="00364147" w:rsidRDefault="0067018F">
      <w:pPr>
        <w:pStyle w:val="Normal010"/>
        <w:framePr w:w="1815" w:h="415" w:hRule="exact" w:wrap="auto" w:vAnchor="page" w:hAnchor="page" w:x="1203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384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1.00±0.359     </w:t>
      </w:r>
    </w:p>
    <w:p w:rsidR="00364147" w:rsidRDefault="0067018F">
      <w:pPr>
        <w:pStyle w:val="Normal010"/>
        <w:framePr w:w="1815" w:h="415" w:hRule="exact" w:wrap="auto" w:vAnchor="page" w:hAnchor="page" w:x="1384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298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0.25±0.058     </w:t>
      </w:r>
    </w:p>
    <w:p w:rsidR="00364147" w:rsidRDefault="0067018F">
      <w:pPr>
        <w:pStyle w:val="Normal010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0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0.068±0.0050     </w:t>
      </w:r>
    </w:p>
    <w:p w:rsidR="00364147" w:rsidRDefault="0067018F">
      <w:pPr>
        <w:pStyle w:val="Normal010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0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1.48±0.275     </w:t>
      </w:r>
    </w:p>
    <w:p w:rsidR="00364147" w:rsidRDefault="0067018F">
      <w:pPr>
        <w:pStyle w:val="Normal010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0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0.050±0.0141     </w:t>
      </w:r>
    </w:p>
    <w:p w:rsidR="00364147" w:rsidRDefault="0067018F">
      <w:pPr>
        <w:pStyle w:val="Normal010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0"/>
        <w:framePr w:w="1815" w:h="415" w:hRule="exact" w:wrap="auto" w:vAnchor="page" w:hAnchor="page" w:x="1021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1.10±0.337     </w:t>
      </w:r>
    </w:p>
    <w:p w:rsidR="00364147" w:rsidRDefault="0067018F">
      <w:pPr>
        <w:pStyle w:val="Normal010"/>
        <w:framePr w:w="1815" w:h="415" w:hRule="exact" w:wrap="auto" w:vAnchor="page" w:hAnchor="page" w:x="1021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0"/>
        <w:framePr w:w="1815" w:h="415" w:hRule="exact" w:wrap="auto" w:vAnchor="page" w:hAnchor="page" w:x="1203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0.043±0.0126     </w:t>
      </w:r>
    </w:p>
    <w:p w:rsidR="00364147" w:rsidRDefault="0067018F">
      <w:pPr>
        <w:pStyle w:val="Normal010"/>
        <w:framePr w:w="1815" w:h="415" w:hRule="exact" w:wrap="auto" w:vAnchor="page" w:hAnchor="page" w:x="1203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0"/>
        <w:framePr w:w="1815" w:h="415" w:hRule="exact" w:wrap="auto" w:vAnchor="page" w:hAnchor="page" w:x="1384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0.95±0.332     </w:t>
      </w:r>
    </w:p>
    <w:p w:rsidR="00364147" w:rsidRDefault="0067018F">
      <w:pPr>
        <w:pStyle w:val="Normal010"/>
        <w:framePr w:w="1815" w:h="415" w:hRule="exact" w:wrap="auto" w:vAnchor="page" w:hAnchor="page" w:x="1384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0"/>
        <w:framePr w:w="1188" w:h="820" w:hRule="exact" w:wrap="auto" w:vAnchor="page" w:hAnchor="page" w:x="12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低剂量组</w:t>
      </w:r>
    </w:p>
    <w:p w:rsidR="00364147" w:rsidRDefault="0067018F">
      <w:pPr>
        <w:pStyle w:val="Normal010"/>
        <w:framePr w:w="567" w:h="415" w:hRule="exact" w:wrap="auto" w:vAnchor="page" w:hAnchor="page" w:x="2388" w:y="339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0.24±0.117     </w:t>
      </w:r>
    </w:p>
    <w:p w:rsidR="00364147" w:rsidRDefault="0067018F">
      <w:pPr>
        <w:pStyle w:val="Normal010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</w:t>
      </w:r>
      <w:r>
        <w:rPr>
          <w:rFonts w:eastAsia="Times New Roman" w:cs="宋体"/>
          <w:color w:val="000000"/>
          <w:kern w:val="2"/>
          <w:sz w:val="15"/>
        </w:rPr>
        <w:t>10</w:t>
      </w:r>
    </w:p>
    <w:p w:rsidR="00364147" w:rsidRDefault="0067018F">
      <w:pPr>
        <w:pStyle w:val="Normal010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0.026#U±0.0097     </w:t>
      </w:r>
    </w:p>
    <w:p w:rsidR="00364147" w:rsidRDefault="0067018F">
      <w:pPr>
        <w:pStyle w:val="Normal010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0.58+D±0.210     </w:t>
      </w:r>
    </w:p>
    <w:p w:rsidR="00364147" w:rsidRDefault="0067018F">
      <w:pPr>
        <w:pStyle w:val="Normal010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0.043±0.0149     </w:t>
      </w:r>
    </w:p>
    <w:p w:rsidR="00364147" w:rsidRDefault="0067018F">
      <w:pPr>
        <w:pStyle w:val="Normal010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021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0.94±0.409     </w:t>
      </w:r>
    </w:p>
    <w:p w:rsidR="00364147" w:rsidRDefault="0067018F">
      <w:pPr>
        <w:pStyle w:val="Normal010"/>
        <w:framePr w:w="1815" w:h="415" w:hRule="exact" w:wrap="auto" w:vAnchor="page" w:hAnchor="page" w:x="1021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203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0.029±0.0110     </w:t>
      </w:r>
    </w:p>
    <w:p w:rsidR="00364147" w:rsidRDefault="0067018F">
      <w:pPr>
        <w:pStyle w:val="Normal010"/>
        <w:framePr w:w="1815" w:h="415" w:hRule="exact" w:wrap="auto" w:vAnchor="page" w:hAnchor="page" w:x="1203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384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0.64*D±0.222     </w:t>
      </w:r>
    </w:p>
    <w:p w:rsidR="00364147" w:rsidRDefault="0067018F">
      <w:pPr>
        <w:pStyle w:val="Normal010"/>
        <w:framePr w:w="1815" w:h="415" w:hRule="exact" w:wrap="auto" w:vAnchor="page" w:hAnchor="page" w:x="1384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379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0.22±0.045     </w:t>
      </w:r>
    </w:p>
    <w:p w:rsidR="00364147" w:rsidRDefault="0067018F">
      <w:pPr>
        <w:pStyle w:val="Normal010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0.088±0.0239     </w:t>
      </w:r>
    </w:p>
    <w:p w:rsidR="00364147" w:rsidRDefault="0067018F">
      <w:pPr>
        <w:pStyle w:val="Normal010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1.56±0.313     </w:t>
      </w:r>
    </w:p>
    <w:p w:rsidR="00364147" w:rsidRDefault="0067018F">
      <w:pPr>
        <w:pStyle w:val="Normal010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0.052±0.0084     </w:t>
      </w:r>
    </w:p>
    <w:p w:rsidR="00364147" w:rsidRDefault="0067018F">
      <w:pPr>
        <w:pStyle w:val="Normal010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021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0.94±0.195     </w:t>
      </w:r>
    </w:p>
    <w:p w:rsidR="00364147" w:rsidRDefault="0067018F">
      <w:pPr>
        <w:pStyle w:val="Normal010"/>
        <w:framePr w:w="1815" w:h="415" w:hRule="exact" w:wrap="auto" w:vAnchor="page" w:hAnchor="page" w:x="1021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203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0.058±0</w:t>
      </w:r>
      <w:r>
        <w:rPr>
          <w:rFonts w:eastAsia="Times New Roman" w:cs="宋体"/>
          <w:color w:val="000000"/>
          <w:kern w:val="2"/>
          <w:sz w:val="15"/>
        </w:rPr>
        <w:t xml:space="preserve">.0192     </w:t>
      </w:r>
    </w:p>
    <w:p w:rsidR="00364147" w:rsidRDefault="0067018F">
      <w:pPr>
        <w:pStyle w:val="Normal010"/>
        <w:framePr w:w="1815" w:h="415" w:hRule="exact" w:wrap="auto" w:vAnchor="page" w:hAnchor="page" w:x="1203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384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1.06±0.358     </w:t>
      </w:r>
    </w:p>
    <w:p w:rsidR="00364147" w:rsidRDefault="0067018F">
      <w:pPr>
        <w:pStyle w:val="Normal010"/>
        <w:framePr w:w="1815" w:h="415" w:hRule="exact" w:wrap="auto" w:vAnchor="page" w:hAnchor="page" w:x="1384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188" w:h="820" w:hRule="exact" w:wrap="auto" w:vAnchor="page" w:hAnchor="page" w:x="12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中剂量组</w:t>
      </w:r>
    </w:p>
    <w:p w:rsidR="00364147" w:rsidRDefault="0067018F">
      <w:pPr>
        <w:pStyle w:val="Normal010"/>
        <w:framePr w:w="567" w:h="415" w:hRule="exact" w:wrap="auto" w:vAnchor="page" w:hAnchor="page" w:x="2388" w:y="420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0.33±0.142     </w:t>
      </w:r>
    </w:p>
    <w:p w:rsidR="00364147" w:rsidRDefault="0067018F">
      <w:pPr>
        <w:pStyle w:val="Normal010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0.021#U±0.0088     </w:t>
      </w:r>
    </w:p>
    <w:p w:rsidR="00364147" w:rsidRDefault="0067018F">
      <w:pPr>
        <w:pStyle w:val="Normal010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0.47+D±0.142     </w:t>
      </w:r>
    </w:p>
    <w:p w:rsidR="00364147" w:rsidRDefault="0067018F">
      <w:pPr>
        <w:pStyle w:val="Normal010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0.047±0.0183     </w:t>
      </w:r>
    </w:p>
    <w:p w:rsidR="00364147" w:rsidRDefault="0067018F">
      <w:pPr>
        <w:pStyle w:val="Normal010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021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1.02±0.336     </w:t>
      </w:r>
    </w:p>
    <w:p w:rsidR="00364147" w:rsidRDefault="0067018F">
      <w:pPr>
        <w:pStyle w:val="Normal010"/>
        <w:framePr w:w="1815" w:h="415" w:hRule="exact" w:wrap="auto" w:vAnchor="page" w:hAnchor="page" w:x="1021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203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0.031±0.0110     </w:t>
      </w:r>
    </w:p>
    <w:p w:rsidR="00364147" w:rsidRDefault="0067018F">
      <w:pPr>
        <w:pStyle w:val="Normal010"/>
        <w:framePr w:w="1815" w:h="415" w:hRule="exact" w:wrap="auto" w:vAnchor="page" w:hAnchor="page" w:x="1203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384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0.72±0.294     </w:t>
      </w:r>
    </w:p>
    <w:p w:rsidR="00364147" w:rsidRDefault="0067018F">
      <w:pPr>
        <w:pStyle w:val="Normal010"/>
        <w:framePr w:w="1815" w:h="415" w:hRule="exact" w:wrap="auto" w:vAnchor="page" w:hAnchor="page" w:x="1384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460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0.24±0.055     </w:t>
      </w:r>
    </w:p>
    <w:p w:rsidR="00364147" w:rsidRDefault="0067018F">
      <w:pPr>
        <w:pStyle w:val="Normal010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0.074±0.0451     </w:t>
      </w:r>
    </w:p>
    <w:p w:rsidR="00364147" w:rsidRDefault="0067018F">
      <w:pPr>
        <w:pStyle w:val="Normal010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1</w:t>
      </w:r>
      <w:r>
        <w:rPr>
          <w:rFonts w:eastAsia="Times New Roman" w:cs="宋体"/>
          <w:color w:val="000000"/>
          <w:kern w:val="2"/>
          <w:sz w:val="15"/>
        </w:rPr>
        <w:t xml:space="preserve">.20±0.367     </w:t>
      </w:r>
    </w:p>
    <w:p w:rsidR="00364147" w:rsidRDefault="0067018F">
      <w:pPr>
        <w:pStyle w:val="Normal010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0.058±0.0249     </w:t>
      </w:r>
    </w:p>
    <w:p w:rsidR="00364147" w:rsidRDefault="0067018F">
      <w:pPr>
        <w:pStyle w:val="Normal010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021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1.02±0.476     </w:t>
      </w:r>
    </w:p>
    <w:p w:rsidR="00364147" w:rsidRDefault="0067018F">
      <w:pPr>
        <w:pStyle w:val="Normal010"/>
        <w:framePr w:w="1815" w:h="415" w:hRule="exact" w:wrap="auto" w:vAnchor="page" w:hAnchor="page" w:x="1021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203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0.076±0.0550     </w:t>
      </w:r>
    </w:p>
    <w:p w:rsidR="00364147" w:rsidRDefault="0067018F">
      <w:pPr>
        <w:pStyle w:val="Normal010"/>
        <w:framePr w:w="1815" w:h="415" w:hRule="exact" w:wrap="auto" w:vAnchor="page" w:hAnchor="page" w:x="1203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384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1.14±0.493     </w:t>
      </w:r>
    </w:p>
    <w:p w:rsidR="00364147" w:rsidRDefault="0067018F">
      <w:pPr>
        <w:pStyle w:val="Normal010"/>
        <w:framePr w:w="1815" w:h="415" w:hRule="exact" w:wrap="auto" w:vAnchor="page" w:hAnchor="page" w:x="1384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188" w:h="820" w:hRule="exact" w:wrap="auto" w:vAnchor="page" w:hAnchor="page" w:x="12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高剂量组</w:t>
      </w:r>
    </w:p>
    <w:p w:rsidR="00364147" w:rsidRDefault="0067018F">
      <w:pPr>
        <w:pStyle w:val="Normal010"/>
        <w:framePr w:w="567" w:h="415" w:hRule="exact" w:wrap="auto" w:vAnchor="page" w:hAnchor="page" w:x="2388" w:y="501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0.28±0.103     </w:t>
      </w:r>
    </w:p>
    <w:p w:rsidR="00364147" w:rsidRDefault="0067018F">
      <w:pPr>
        <w:pStyle w:val="Normal010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0.025#U±0.0127     </w:t>
      </w:r>
    </w:p>
    <w:p w:rsidR="00364147" w:rsidRDefault="0067018F">
      <w:pPr>
        <w:pStyle w:val="Normal010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0.55+D±0.255     </w:t>
      </w:r>
    </w:p>
    <w:p w:rsidR="00364147" w:rsidRDefault="0067018F">
      <w:pPr>
        <w:pStyle w:val="Normal010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0.049±0.0152     </w:t>
      </w:r>
    </w:p>
    <w:p w:rsidR="00364147" w:rsidRDefault="0067018F">
      <w:pPr>
        <w:pStyle w:val="Normal010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021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1.19±0.393     </w:t>
      </w:r>
    </w:p>
    <w:p w:rsidR="00364147" w:rsidRDefault="0067018F">
      <w:pPr>
        <w:pStyle w:val="Normal010"/>
        <w:framePr w:w="1815" w:h="415" w:hRule="exact" w:wrap="auto" w:vAnchor="page" w:hAnchor="page" w:x="1021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203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0.033±0.0183     </w:t>
      </w:r>
    </w:p>
    <w:p w:rsidR="00364147" w:rsidRDefault="0067018F">
      <w:pPr>
        <w:pStyle w:val="Normal010"/>
        <w:framePr w:w="1815" w:h="415" w:hRule="exact" w:wrap="auto" w:vAnchor="page" w:hAnchor="page" w:x="1203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1815" w:h="415" w:hRule="exact" w:wrap="auto" w:vAnchor="page" w:hAnchor="page" w:x="1384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0.74±0.237     </w:t>
      </w:r>
    </w:p>
    <w:p w:rsidR="00364147" w:rsidRDefault="0067018F">
      <w:pPr>
        <w:pStyle w:val="Normal010"/>
        <w:framePr w:w="1815" w:h="415" w:hRule="exact" w:wrap="auto" w:vAnchor="page" w:hAnchor="page" w:x="1384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541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0.24±0.089     </w:t>
      </w:r>
    </w:p>
    <w:p w:rsidR="00364147" w:rsidRDefault="0067018F">
      <w:pPr>
        <w:pStyle w:val="Normal010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0.082±0.0432     </w:t>
      </w:r>
    </w:p>
    <w:p w:rsidR="00364147" w:rsidRDefault="0067018F">
      <w:pPr>
        <w:pStyle w:val="Normal010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1.74±0.844     </w:t>
      </w:r>
    </w:p>
    <w:p w:rsidR="00364147" w:rsidRDefault="0067018F">
      <w:pPr>
        <w:pStyle w:val="Normal010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0.060±0.0173     </w:t>
      </w:r>
    </w:p>
    <w:p w:rsidR="00364147" w:rsidRDefault="0067018F">
      <w:pPr>
        <w:pStyle w:val="Normal010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021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1.28±0.402     </w:t>
      </w:r>
    </w:p>
    <w:p w:rsidR="00364147" w:rsidRDefault="0067018F">
      <w:pPr>
        <w:pStyle w:val="Normal010"/>
        <w:framePr w:w="1815" w:h="415" w:hRule="exact" w:wrap="auto" w:vAnchor="page" w:hAnchor="page" w:x="1021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203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0.048±0.0277     </w:t>
      </w:r>
    </w:p>
    <w:p w:rsidR="00364147" w:rsidRDefault="0067018F">
      <w:pPr>
        <w:pStyle w:val="Normal010"/>
        <w:framePr w:w="1815" w:h="415" w:hRule="exact" w:wrap="auto" w:vAnchor="page" w:hAnchor="page" w:x="1203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815" w:h="415" w:hRule="exact" w:wrap="auto" w:vAnchor="page" w:hAnchor="page" w:x="1384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1.04±0.650     </w:t>
      </w:r>
    </w:p>
    <w:p w:rsidR="00364147" w:rsidRDefault="0067018F">
      <w:pPr>
        <w:pStyle w:val="Normal010"/>
        <w:framePr w:w="1815" w:h="415" w:hRule="exact" w:wrap="auto" w:vAnchor="page" w:hAnchor="page" w:x="1384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4265" w:h="375" w:hRule="exact" w:wrap="auto" w:vAnchor="page" w:hAnchor="page" w:x="1155" w:y="79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+D = Dunnett LSD Test Significant at the 0.01 level     #U = Mann</w:t>
      </w:r>
      <w:r>
        <w:rPr>
          <w:rFonts w:eastAsia="Times New Roman" w:cs="宋体"/>
          <w:color w:val="000000"/>
          <w:kern w:val="2"/>
          <w:sz w:val="14"/>
        </w:rPr>
        <w:noBreakHyphen/>
      </w:r>
      <w:r>
        <w:rPr>
          <w:rFonts w:eastAsia="Times New Roman" w:cs="宋体"/>
          <w:color w:val="000000"/>
          <w:kern w:val="2"/>
          <w:sz w:val="14"/>
        </w:rPr>
        <w:t xml:space="preserve">Whitney U Test Significant at 0.001 level.     *D = Dunnett LSD Test Significant at the 0.05 level     </w:t>
      </w:r>
    </w:p>
    <w:p w:rsidR="00364147" w:rsidRDefault="0067018F">
      <w:pPr>
        <w:pStyle w:val="Normal010"/>
        <w:spacing w:line="1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 w:type="page"/>
      </w:r>
    </w:p>
    <w:p w:rsidR="00364147" w:rsidRDefault="0067018F">
      <w:pPr>
        <w:pStyle w:val="Normal010"/>
        <w:framePr w:w="14490" w:h="285" w:hRule="exact" w:wrap="auto" w:vAnchor="page" w:hAnchor="page" w:x="1200" w:y="17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ascii="宋体" w:eastAsia="宋体" w:hAnsi="宋体" w:cs="宋体"/>
          <w:color w:val="000000"/>
          <w:kern w:val="2"/>
          <w:sz w:val="19"/>
        </w:rPr>
      </w:pPr>
      <w:r>
        <w:rPr>
          <w:rFonts w:eastAsia="Times New Roman"/>
        </w:rPr>
        <w:pict>
          <v:line id="_x0000_s3190" style="position:absolute;left:0;text-align:left;z-index:-251606016;mso-position-horizontal-relative:page;mso-position-vertical-relative:page" from="57.75pt,104.15pt" to="781.55pt,104.15pt" o:allowincell="f">
            <w10:wrap anchorx="page" anchory="page"/>
          </v:line>
        </w:pict>
      </w:r>
      <w:r>
        <w:rPr>
          <w:rFonts w:eastAsia="Times New Roman"/>
        </w:rPr>
        <w:pict>
          <v:line id="_x0000_s3189" style="position:absolute;left:0;text-align:left;z-index:-251604992;mso-position-horizontal-relative:page;mso-position-vertical-relative:page" from="57.75pt,128.9pt" to="781.55pt,128.9pt" o:allowincell="f">
            <w10:wrap anchorx="page" anchory="page"/>
          </v:line>
        </w:pict>
      </w:r>
      <w:r>
        <w:rPr>
          <w:rFonts w:eastAsia="Times New Roman"/>
        </w:rPr>
        <w:pict>
          <v:line id="_x0000_s3188" style="position:absolute;left:0;text-align:left;z-index:-251603968;mso-position-horizontal-relative:page;mso-position-vertical-relative:page" from="57.75pt,395.95pt" to="784.15pt,395.95pt" o:allowincell="f">
            <w10:wrap anchorx="page" anchory="page"/>
          </v:line>
        </w:pict>
      </w:r>
      <w:r>
        <w:rPr>
          <w:rFonts w:ascii="宋体" w:eastAsia="宋体" w:hAnsi="宋体" w:cs="宋体"/>
          <w:color w:val="000000"/>
          <w:kern w:val="2"/>
          <w:sz w:val="19"/>
        </w:rPr>
        <w:t>血液学指标检测结果统计汇总（</w:t>
      </w:r>
      <w:r>
        <w:rPr>
          <w:rFonts w:eastAsia="Times New Roman" w:cs="宋体"/>
          <w:color w:val="000000"/>
          <w:kern w:val="2"/>
          <w:sz w:val="19"/>
        </w:rPr>
        <w:t>mean</w:t>
      </w:r>
      <w:r>
        <w:rPr>
          <w:rFonts w:ascii="宋体" w:eastAsia="宋体" w:hAnsi="宋体" w:cs="宋体"/>
          <w:color w:val="000000"/>
          <w:kern w:val="2"/>
          <w:sz w:val="19"/>
        </w:rPr>
        <w:t>±</w:t>
      </w:r>
      <w:r>
        <w:rPr>
          <w:rFonts w:eastAsia="Times New Roman" w:cs="宋体"/>
          <w:color w:val="000000"/>
          <w:kern w:val="2"/>
          <w:sz w:val="19"/>
        </w:rPr>
        <w:t>SD</w:t>
      </w:r>
      <w:r>
        <w:rPr>
          <w:rFonts w:ascii="宋体" w:eastAsia="宋体" w:hAnsi="宋体" w:cs="宋体"/>
          <w:color w:val="000000"/>
          <w:kern w:val="2"/>
          <w:sz w:val="19"/>
        </w:rPr>
        <w:t>）</w:t>
      </w:r>
      <w:r>
        <w:rPr>
          <w:rFonts w:eastAsia="Times New Roman" w:cs="宋体"/>
          <w:color w:val="000000"/>
          <w:kern w:val="2"/>
          <w:sz w:val="19"/>
        </w:rPr>
        <w:t xml:space="preserve">Male </w:t>
      </w:r>
      <w:r>
        <w:rPr>
          <w:rFonts w:ascii="宋体" w:eastAsia="宋体" w:hAnsi="宋体" w:cs="宋体"/>
          <w:color w:val="000000"/>
          <w:kern w:val="2"/>
          <w:sz w:val="19"/>
        </w:rPr>
        <w:t>雄性</w:t>
      </w:r>
    </w:p>
    <w:p w:rsidR="00364147" w:rsidRDefault="0067018F">
      <w:pPr>
        <w:pStyle w:val="Normal010"/>
        <w:framePr w:w="14445" w:h="226" w:hRule="exact" w:wrap="auto" w:vAnchor="page" w:hAnchor="page" w:x="1200" w:y="14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cs="宋体"/>
          <w:b/>
          <w:color w:val="000000"/>
          <w:kern w:val="2"/>
          <w:sz w:val="19"/>
        </w:rPr>
      </w:pPr>
      <w:r>
        <w:rPr>
          <w:rFonts w:eastAsia="Times New Roman" w:cs="宋体"/>
          <w:b/>
          <w:color w:val="000000"/>
          <w:kern w:val="2"/>
          <w:sz w:val="19"/>
        </w:rPr>
        <w:t>Hematology (ADVIA 2120i)  Summary Report</w:t>
      </w:r>
    </w:p>
    <w:p w:rsidR="00364147" w:rsidRDefault="0067018F">
      <w:pPr>
        <w:pStyle w:val="Normal010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0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0"/>
        <w:framePr w:w="960" w:h="285" w:hRule="exact" w:wrap="auto" w:vAnchor="page" w:hAnchor="page" w:x="1155" w:y="2218"/>
        <w:tabs>
          <w:tab w:val="left" w:pos="360"/>
          <w:tab w:val="left" w:pos="72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组别</w:t>
      </w:r>
    </w:p>
    <w:p w:rsidR="00364147" w:rsidRDefault="0067018F">
      <w:pPr>
        <w:pStyle w:val="Normal010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PLT</w:t>
      </w:r>
    </w:p>
    <w:p w:rsidR="00364147" w:rsidRDefault="0067018F">
      <w:pPr>
        <w:pStyle w:val="Normal010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(x10^9/L)</w:t>
      </w:r>
    </w:p>
    <w:p w:rsidR="00364147" w:rsidRDefault="0067018F">
      <w:pPr>
        <w:pStyle w:val="Normal010"/>
        <w:framePr w:w="1188" w:h="820" w:hRule="exact" w:wrap="auto" w:vAnchor="page" w:hAnchor="page" w:x="12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溶媒对照组</w:t>
      </w:r>
    </w:p>
    <w:p w:rsidR="00364147" w:rsidRDefault="0067018F">
      <w:pPr>
        <w:pStyle w:val="Normal010"/>
        <w:framePr w:w="567" w:h="415" w:hRule="exact" w:wrap="auto" w:vAnchor="page" w:hAnchor="page" w:x="2388" w:y="258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947.7±80.95     </w:t>
      </w:r>
    </w:p>
    <w:p w:rsidR="00364147" w:rsidRDefault="0067018F">
      <w:pPr>
        <w:pStyle w:val="Normal010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298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1069.8±30.43     </w:t>
      </w:r>
    </w:p>
    <w:p w:rsidR="00364147" w:rsidRDefault="0067018F">
      <w:pPr>
        <w:pStyle w:val="Normal010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0"/>
        <w:framePr w:w="1188" w:h="820" w:hRule="exact" w:wrap="auto" w:vAnchor="page" w:hAnchor="page" w:x="12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低剂量组</w:t>
      </w:r>
    </w:p>
    <w:p w:rsidR="00364147" w:rsidRDefault="0067018F">
      <w:pPr>
        <w:pStyle w:val="Normal010"/>
        <w:framePr w:w="567" w:h="415" w:hRule="exact" w:wrap="auto" w:vAnchor="page" w:hAnchor="page" w:x="2388" w:y="339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996.3±179.61     </w:t>
      </w:r>
    </w:p>
    <w:p w:rsidR="00364147" w:rsidRDefault="0067018F">
      <w:pPr>
        <w:pStyle w:val="Normal010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379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990.8±49.54     </w:t>
      </w:r>
    </w:p>
    <w:p w:rsidR="00364147" w:rsidRDefault="0067018F">
      <w:pPr>
        <w:pStyle w:val="Normal010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188" w:h="820" w:hRule="exact" w:wrap="auto" w:vAnchor="page" w:hAnchor="page" w:x="12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中剂量组</w:t>
      </w:r>
    </w:p>
    <w:p w:rsidR="00364147" w:rsidRDefault="0067018F">
      <w:pPr>
        <w:pStyle w:val="Normal010"/>
        <w:framePr w:w="567" w:h="415" w:hRule="exact" w:wrap="auto" w:vAnchor="page" w:hAnchor="page" w:x="2388" w:y="420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1086.1±149.65     </w:t>
      </w:r>
    </w:p>
    <w:p w:rsidR="00364147" w:rsidRDefault="0067018F">
      <w:pPr>
        <w:pStyle w:val="Normal010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460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945.0+D±47.08     </w:t>
      </w:r>
    </w:p>
    <w:p w:rsidR="00364147" w:rsidRDefault="0067018F">
      <w:pPr>
        <w:pStyle w:val="Normal010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188" w:h="820" w:hRule="exact" w:wrap="auto" w:vAnchor="page" w:hAnchor="page" w:x="12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高剂量组</w:t>
      </w:r>
    </w:p>
    <w:p w:rsidR="00364147" w:rsidRDefault="0067018F">
      <w:pPr>
        <w:pStyle w:val="Normal010"/>
        <w:framePr w:w="567" w:h="415" w:hRule="exact" w:wrap="auto" w:vAnchor="page" w:hAnchor="page" w:x="2388" w:y="501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0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1073.2±93.82     </w:t>
      </w:r>
    </w:p>
    <w:p w:rsidR="00364147" w:rsidRDefault="0067018F">
      <w:pPr>
        <w:pStyle w:val="Normal010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0"/>
        <w:framePr w:w="567" w:h="415" w:hRule="exact" w:wrap="auto" w:vAnchor="page" w:hAnchor="page" w:x="2388" w:y="541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0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938.8+D±71.71     </w:t>
      </w:r>
    </w:p>
    <w:p w:rsidR="00364147" w:rsidRDefault="0067018F">
      <w:pPr>
        <w:pStyle w:val="Normal010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0"/>
        <w:framePr w:w="14265" w:h="375" w:hRule="exact" w:wrap="auto" w:vAnchor="page" w:hAnchor="page" w:x="1155" w:y="79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 xml:space="preserve">+D = Dunnett LSD Test Significant at the 0.01 level </w:t>
      </w:r>
      <w:r>
        <w:rPr>
          <w:rFonts w:eastAsia="Times New Roman" w:cs="宋体"/>
          <w:color w:val="000000"/>
          <w:kern w:val="2"/>
          <w:sz w:val="14"/>
        </w:rPr>
        <w:t xml:space="preserve">    #U = Mann</w:t>
      </w:r>
      <w:r>
        <w:rPr>
          <w:rFonts w:eastAsia="Times New Roman" w:cs="宋体"/>
          <w:color w:val="000000"/>
          <w:kern w:val="2"/>
          <w:sz w:val="14"/>
        </w:rPr>
        <w:noBreakHyphen/>
        <w:t xml:space="preserve">Whitney U Test Significant at 0.001 level.     *D = Dunnett LSD Test Significant at the 0.05 level     </w:t>
      </w:r>
    </w:p>
    <w:p w:rsidR="00364147" w:rsidRDefault="0067018F">
      <w:pPr>
        <w:pStyle w:val="Normal010"/>
        <w:framePr w:w="3240" w:h="216" w:hRule="exact" w:wrap="auto" w:vAnchor="page" w:hAnchor="page" w:x="1170" w:y="836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Report Selections</w:t>
      </w:r>
    </w:p>
    <w:p w:rsidR="00364147" w:rsidRDefault="0067018F">
      <w:pPr>
        <w:pStyle w:val="Normal010"/>
        <w:framePr w:w="1560" w:h="180" w:hRule="exact" w:wrap="auto" w:vAnchor="page" w:hAnchor="page" w:x="1815" w:y="8589"/>
        <w:tabs>
          <w:tab w:val="left" w:pos="360"/>
          <w:tab w:val="left" w:pos="720"/>
          <w:tab w:val="left" w:pos="1080"/>
          <w:tab w:val="left" w:pos="14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All records</w:t>
      </w:r>
    </w:p>
    <w:p w:rsidR="00364147" w:rsidRDefault="0067018F">
      <w:pPr>
        <w:pStyle w:val="Normal010"/>
        <w:framePr w:w="8355" w:h="180" w:hRule="exact" w:wrap="auto" w:vAnchor="page" w:hAnchor="page" w:x="3435" w:y="858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True</w:t>
      </w:r>
    </w:p>
    <w:p w:rsidR="00364147" w:rsidRDefault="0067018F">
      <w:pPr>
        <w:pStyle w:val="Normal010"/>
        <w:framePr w:w="1560" w:h="180" w:hRule="exact" w:wrap="auto" w:vAnchor="page" w:hAnchor="page" w:x="1815" w:y="8800"/>
        <w:tabs>
          <w:tab w:val="left" w:pos="360"/>
          <w:tab w:val="left" w:pos="720"/>
          <w:tab w:val="left" w:pos="1080"/>
          <w:tab w:val="left" w:pos="14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Comparison group(s)</w:t>
      </w:r>
    </w:p>
    <w:p w:rsidR="00364147" w:rsidRDefault="0067018F">
      <w:pPr>
        <w:pStyle w:val="Normal010"/>
        <w:framePr w:w="8355" w:h="180" w:hRule="exact" w:wrap="auto" w:vAnchor="page" w:hAnchor="page" w:x="3435" w:y="880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2,3,4</w:t>
      </w:r>
    </w:p>
    <w:p w:rsidR="00364147" w:rsidRDefault="0067018F">
      <w:pPr>
        <w:pStyle w:val="Normal010"/>
        <w:framePr w:w="1560" w:h="180" w:hRule="exact" w:wrap="auto" w:vAnchor="page" w:hAnchor="page" w:x="1815" w:y="9011"/>
        <w:tabs>
          <w:tab w:val="left" w:pos="360"/>
          <w:tab w:val="left" w:pos="720"/>
          <w:tab w:val="left" w:pos="1080"/>
          <w:tab w:val="left" w:pos="14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Control group(s)</w:t>
      </w:r>
    </w:p>
    <w:p w:rsidR="00364147" w:rsidRDefault="0067018F">
      <w:pPr>
        <w:pStyle w:val="Normal010"/>
        <w:framePr w:w="8355" w:h="180" w:hRule="exact" w:wrap="auto" w:vAnchor="page" w:hAnchor="page" w:x="3435" w:y="901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1</w:t>
      </w:r>
    </w:p>
    <w:p w:rsidR="00364147" w:rsidRDefault="0067018F">
      <w:pPr>
        <w:pStyle w:val="Normal010"/>
        <w:framePr w:w="1560" w:h="180" w:hRule="exact" w:wrap="auto" w:vAnchor="page" w:hAnchor="page" w:x="1815" w:y="9222"/>
        <w:tabs>
          <w:tab w:val="left" w:pos="360"/>
          <w:tab w:val="left" w:pos="720"/>
          <w:tab w:val="left" w:pos="1080"/>
          <w:tab w:val="left" w:pos="14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Report generated by</w:t>
      </w:r>
    </w:p>
    <w:p w:rsidR="00364147" w:rsidRDefault="0067018F">
      <w:pPr>
        <w:pStyle w:val="Normal010"/>
        <w:framePr w:w="8355" w:h="180" w:hRule="exact" w:wrap="auto" w:vAnchor="page" w:hAnchor="page" w:x="3435" w:y="922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Ying Ding</w:t>
      </w:r>
    </w:p>
    <w:p w:rsidR="00364147" w:rsidRDefault="0067018F">
      <w:pPr>
        <w:pStyle w:val="Normal010"/>
        <w:framePr w:w="1560" w:h="180" w:hRule="exact" w:wrap="auto" w:vAnchor="page" w:hAnchor="page" w:x="1815" w:y="9433"/>
        <w:tabs>
          <w:tab w:val="left" w:pos="360"/>
          <w:tab w:val="left" w:pos="720"/>
          <w:tab w:val="left" w:pos="1080"/>
          <w:tab w:val="left" w:pos="14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Sex</w:t>
      </w:r>
    </w:p>
    <w:p w:rsidR="00364147" w:rsidRDefault="0067018F">
      <w:pPr>
        <w:pStyle w:val="Normal010"/>
        <w:framePr w:w="8355" w:h="180" w:hRule="exact" w:wrap="auto" w:vAnchor="page" w:hAnchor="page" w:x="3435" w:y="943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Male,Female</w:t>
      </w:r>
    </w:p>
    <w:p w:rsidR="00364147" w:rsidRDefault="0067018F">
      <w:pPr>
        <w:pStyle w:val="Normal010"/>
        <w:framePr w:w="1560" w:h="180" w:hRule="exact" w:wrap="auto" w:vAnchor="page" w:hAnchor="page" w:x="1815" w:y="9644"/>
        <w:tabs>
          <w:tab w:val="left" w:pos="360"/>
          <w:tab w:val="left" w:pos="720"/>
          <w:tab w:val="left" w:pos="1080"/>
          <w:tab w:val="left" w:pos="14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Subgroup(s)</w:t>
      </w:r>
    </w:p>
    <w:p w:rsidR="00364147" w:rsidRDefault="0067018F">
      <w:pPr>
        <w:pStyle w:val="Normal010"/>
        <w:framePr w:w="8355" w:h="180" w:hRule="exact" w:wrap="auto" w:vAnchor="page" w:hAnchor="page" w:x="3435" w:y="964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rPr>
          <w:rFonts w:cs="宋体"/>
          <w:color w:val="000000"/>
          <w:kern w:val="2"/>
          <w:sz w:val="14"/>
        </w:rPr>
        <w:sectPr w:rsidR="00364147">
          <w:headerReference w:type="even" r:id="rId74"/>
          <w:headerReference w:type="default" r:id="rId75"/>
          <w:footerReference w:type="even" r:id="rId76"/>
          <w:footerReference w:type="default" r:id="rId77"/>
          <w:headerReference w:type="first" r:id="rId78"/>
          <w:footerReference w:type="first" r:id="rId79"/>
          <w:pgSz w:w="15840" w:h="12240" w:orient="landscape"/>
          <w:pgMar w:top="1440" w:right="1800" w:bottom="1440" w:left="1800" w:header="110" w:footer="110" w:gutter="0"/>
          <w:cols w:space="720"/>
        </w:sectPr>
      </w:pPr>
      <w:r>
        <w:rPr>
          <w:rFonts w:eastAsia="Times New Roman" w:cs="宋体"/>
          <w:color w:val="000000"/>
          <w:kern w:val="2"/>
          <w:sz w:val="14"/>
        </w:rPr>
        <w:t>1</w:t>
      </w:r>
      <w:r>
        <w:rPr>
          <w:rFonts w:eastAsia="Times New Roman" w:cs="宋体"/>
          <w:color w:val="000000"/>
          <w:kern w:val="2"/>
          <w:sz w:val="14"/>
        </w:rPr>
        <w:br w:type="page"/>
      </w:r>
    </w:p>
    <w:p w:rsidR="00283129" w:rsidRDefault="0067018F" w:rsidP="00283129">
      <w:pPr>
        <w:pStyle w:val="NormalWeb5"/>
        <w:spacing w:line="240" w:lineRule="atLeast"/>
        <w:jc w:val="center"/>
        <w:rPr>
          <w:rFonts w:ascii="Times" w:hAnsi="Times" w:cs="Times"/>
          <w:color w:val="000000"/>
        </w:rPr>
      </w:pPr>
      <w:r w:rsidRPr="00283129">
        <w:rPr>
          <w:rFonts w:ascii="Times" w:hAnsi="Times" w:cs="Times" w:hint="eastAsia"/>
          <w:color w:val="000000"/>
        </w:rPr>
        <w:t>表</w:t>
      </w:r>
      <w:r>
        <w:rPr>
          <w:rFonts w:ascii="Times" w:hAnsi="Times" w:cs="Times" w:hint="eastAsia"/>
          <w:color w:val="000000"/>
        </w:rPr>
        <w:t>5-</w:t>
      </w:r>
      <w:r>
        <w:rPr>
          <w:rFonts w:ascii="Times" w:hAnsi="Times" w:cs="Times" w:hint="eastAsia"/>
          <w:color w:val="000000"/>
        </w:rPr>
        <w:t>2</w:t>
      </w:r>
      <w:r w:rsidRPr="00283129">
        <w:rPr>
          <w:rFonts w:ascii="Times" w:hAnsi="Times" w:cs="Times" w:hint="eastAsia"/>
          <w:color w:val="000000"/>
        </w:rPr>
        <w:t>：</w:t>
      </w:r>
      <w:r w:rsidRPr="00C33173">
        <w:rPr>
          <w:rFonts w:ascii="Times" w:hAnsi="Times" w:cs="Times"/>
          <w:color w:val="000000"/>
        </w:rPr>
        <w:t>SD</w:t>
      </w:r>
      <w:r w:rsidRPr="00C33173">
        <w:rPr>
          <w:rFonts w:ascii="Times" w:hAnsi="Times" w:cs="Times" w:hint="eastAsia"/>
          <w:color w:val="000000"/>
        </w:rPr>
        <w:t>大鼠</w:t>
      </w:r>
      <w:r>
        <w:rPr>
          <w:rFonts w:ascii="Times" w:hAnsi="Times" w:cs="Times" w:hint="eastAsia"/>
          <w:color w:val="000000"/>
        </w:rPr>
        <w:t>灌胃</w:t>
      </w:r>
      <w:r w:rsidRPr="00C33173">
        <w:rPr>
          <w:rFonts w:ascii="Times" w:hAnsi="Times" w:cs="Times" w:hint="eastAsia"/>
          <w:color w:val="000000"/>
        </w:rPr>
        <w:t>给予</w:t>
      </w:r>
      <w:r>
        <w:rPr>
          <w:rFonts w:ascii="Times" w:hAnsi="Times" w:cs="Times"/>
          <w:color w:val="000000"/>
        </w:rPr>
        <w:t>WXSH0376 4</w:t>
      </w:r>
      <w:r>
        <w:rPr>
          <w:rFonts w:ascii="Times" w:hAnsi="Times" w:cs="Times"/>
          <w:color w:val="000000"/>
        </w:rPr>
        <w:t>周</w:t>
      </w:r>
      <w:r w:rsidRPr="00C33173">
        <w:rPr>
          <w:rFonts w:ascii="Times" w:hAnsi="Times" w:cs="Times" w:hint="eastAsia"/>
          <w:color w:val="000000"/>
        </w:rPr>
        <w:t>重复给药毒性试验</w:t>
      </w:r>
    </w:p>
    <w:p w:rsidR="00A926FD" w:rsidRPr="00283129" w:rsidRDefault="0067018F" w:rsidP="00283129">
      <w:pPr>
        <w:pStyle w:val="NormalWeb5"/>
        <w:spacing w:line="240" w:lineRule="atLeast"/>
        <w:jc w:val="center"/>
        <w:rPr>
          <w:rFonts w:ascii="Times" w:hAnsi="Times" w:cs="Times"/>
          <w:color w:val="000000"/>
        </w:rPr>
        <w:sectPr w:rsidR="00A926FD" w:rsidRPr="00283129">
          <w:headerReference w:type="even" r:id="rId80"/>
          <w:headerReference w:type="default" r:id="rId81"/>
          <w:footerReference w:type="even" r:id="rId82"/>
          <w:footerReference w:type="default" r:id="rId83"/>
          <w:headerReference w:type="first" r:id="rId84"/>
          <w:footerReference w:type="first" r:id="rId85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" w:hAnsi="Times" w:cs="Times" w:hint="eastAsia"/>
          <w:color w:val="000000"/>
        </w:rPr>
        <w:t>凝血</w:t>
      </w:r>
      <w:r>
        <w:rPr>
          <w:rFonts w:ascii="Times" w:hAnsi="Times" w:cs="Times" w:hint="eastAsia"/>
          <w:color w:val="000000"/>
        </w:rPr>
        <w:t>指标检测结果</w:t>
      </w:r>
      <w:r>
        <w:rPr>
          <w:rFonts w:ascii="Times" w:hAnsi="Times" w:cs="Times" w:hint="eastAsia"/>
          <w:color w:val="000000"/>
        </w:rPr>
        <w:t>统计汇总</w:t>
      </w:r>
    </w:p>
    <w:p w:rsidR="00364147" w:rsidRDefault="0067018F">
      <w:pPr>
        <w:pStyle w:val="Normal012"/>
        <w:framePr w:w="14490" w:h="285" w:hRule="exact" w:wrap="auto" w:vAnchor="page" w:hAnchor="page" w:x="1200" w:y="17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ascii="宋体" w:eastAsia="宋体" w:hAnsi="宋体" w:cs="宋体"/>
          <w:color w:val="000000"/>
          <w:kern w:val="2"/>
          <w:sz w:val="19"/>
        </w:rPr>
      </w:pPr>
      <w:r>
        <w:rPr>
          <w:rFonts w:eastAsia="Times New Roman"/>
        </w:rPr>
        <w:pict>
          <v:line id="_x0000_s3187" style="position:absolute;left:0;text-align:left;z-index:-251602944;mso-position-horizontal-relative:page;mso-position-vertical-relative:page" from="57.75pt,104.15pt" to="781.55pt,104.15pt" o:allowincell="f">
            <w10:wrap anchorx="page" anchory="page"/>
          </v:line>
        </w:pict>
      </w:r>
      <w:r>
        <w:rPr>
          <w:rFonts w:eastAsia="Times New Roman"/>
        </w:rPr>
        <w:pict>
          <v:line id="_x0000_s3186" style="position:absolute;left:0;text-align:left;z-index:-251601920;mso-position-horizontal-relative:page;mso-position-vertical-relative:page" from="57.75pt,128.9pt" to="781.55pt,128.9pt" o:allowincell="f">
            <w10:wrap anchorx="page" anchory="page"/>
          </v:line>
        </w:pict>
      </w:r>
      <w:r>
        <w:rPr>
          <w:rFonts w:eastAsia="Times New Roman"/>
        </w:rPr>
        <w:pict>
          <v:line id="_x0000_s3185" style="position:absolute;left:0;text-align:left;z-index:-251600896;mso-position-horizontal-relative:page;mso-position-vertical-relative:page" from="57.75pt,395.95pt" to="784.15pt,395.95pt" o:allowincell="f">
            <w10:wrap anchorx="page" anchory="page"/>
          </v:line>
        </w:pict>
      </w:r>
      <w:r>
        <w:rPr>
          <w:rFonts w:ascii="宋体" w:eastAsia="宋体" w:hAnsi="宋体" w:cs="宋体"/>
          <w:color w:val="000000"/>
          <w:kern w:val="2"/>
          <w:sz w:val="19"/>
        </w:rPr>
        <w:t>凝血指标检测结果统计汇总（</w:t>
      </w:r>
      <w:r>
        <w:rPr>
          <w:rFonts w:eastAsia="Times New Roman" w:cs="宋体"/>
          <w:color w:val="000000"/>
          <w:kern w:val="2"/>
          <w:sz w:val="19"/>
        </w:rPr>
        <w:t>mean</w:t>
      </w:r>
      <w:r>
        <w:rPr>
          <w:rFonts w:ascii="宋体" w:eastAsia="宋体" w:hAnsi="宋体" w:cs="宋体"/>
          <w:color w:val="000000"/>
          <w:kern w:val="2"/>
          <w:sz w:val="19"/>
        </w:rPr>
        <w:t>±</w:t>
      </w:r>
      <w:r>
        <w:rPr>
          <w:rFonts w:eastAsia="Times New Roman" w:cs="宋体"/>
          <w:color w:val="000000"/>
          <w:kern w:val="2"/>
          <w:sz w:val="19"/>
        </w:rPr>
        <w:t>SD</w:t>
      </w:r>
      <w:r>
        <w:rPr>
          <w:rFonts w:ascii="宋体" w:eastAsia="宋体" w:hAnsi="宋体" w:cs="宋体"/>
          <w:color w:val="000000"/>
          <w:kern w:val="2"/>
          <w:sz w:val="19"/>
        </w:rPr>
        <w:t>）</w:t>
      </w:r>
      <w:r>
        <w:rPr>
          <w:rFonts w:eastAsia="Times New Roman" w:cs="宋体"/>
          <w:color w:val="000000"/>
          <w:kern w:val="2"/>
          <w:sz w:val="19"/>
        </w:rPr>
        <w:t xml:space="preserve">Female </w:t>
      </w:r>
      <w:r>
        <w:rPr>
          <w:rFonts w:ascii="宋体" w:eastAsia="宋体" w:hAnsi="宋体" w:cs="宋体"/>
          <w:color w:val="000000"/>
          <w:kern w:val="2"/>
          <w:sz w:val="19"/>
        </w:rPr>
        <w:t>雌性</w:t>
      </w:r>
    </w:p>
    <w:p w:rsidR="00364147" w:rsidRDefault="0067018F">
      <w:pPr>
        <w:pStyle w:val="Normal012"/>
        <w:framePr w:w="14445" w:h="226" w:hRule="exact" w:wrap="auto" w:vAnchor="page" w:hAnchor="page" w:x="1200" w:y="14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cs="宋体"/>
          <w:b/>
          <w:color w:val="000000"/>
          <w:kern w:val="2"/>
          <w:sz w:val="19"/>
        </w:rPr>
      </w:pPr>
      <w:r>
        <w:rPr>
          <w:rFonts w:eastAsia="Times New Roman" w:cs="宋体"/>
          <w:b/>
          <w:color w:val="000000"/>
          <w:kern w:val="2"/>
          <w:sz w:val="19"/>
        </w:rPr>
        <w:t>Coagulation (CA</w:t>
      </w:r>
      <w:r>
        <w:rPr>
          <w:rFonts w:eastAsia="Times New Roman" w:cs="宋体"/>
          <w:b/>
          <w:color w:val="000000"/>
          <w:kern w:val="2"/>
          <w:sz w:val="19"/>
        </w:rPr>
        <w:noBreakHyphen/>
        <w:t>7000)  Summary Report</w:t>
      </w:r>
    </w:p>
    <w:p w:rsidR="00364147" w:rsidRDefault="0067018F">
      <w:pPr>
        <w:pStyle w:val="Normal012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2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2"/>
        <w:framePr w:w="960" w:h="285" w:hRule="exact" w:wrap="auto" w:vAnchor="page" w:hAnchor="page" w:x="1155" w:y="2218"/>
        <w:tabs>
          <w:tab w:val="left" w:pos="360"/>
          <w:tab w:val="left" w:pos="72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组别</w:t>
      </w:r>
    </w:p>
    <w:p w:rsidR="00364147" w:rsidRDefault="0067018F">
      <w:pPr>
        <w:pStyle w:val="Normal012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PT</w:t>
      </w:r>
    </w:p>
    <w:p w:rsidR="00364147" w:rsidRDefault="0067018F">
      <w:pPr>
        <w:pStyle w:val="Normal012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(sec)</w:t>
      </w:r>
    </w:p>
    <w:p w:rsidR="00364147" w:rsidRDefault="0067018F">
      <w:pPr>
        <w:pStyle w:val="Normal012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APTT</w:t>
      </w:r>
    </w:p>
    <w:p w:rsidR="00364147" w:rsidRDefault="0067018F">
      <w:pPr>
        <w:pStyle w:val="Normal012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(sec)</w:t>
      </w:r>
    </w:p>
    <w:p w:rsidR="00364147" w:rsidRDefault="0067018F">
      <w:pPr>
        <w:pStyle w:val="Normal012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TT</w:t>
      </w:r>
    </w:p>
    <w:p w:rsidR="00364147" w:rsidRDefault="0067018F">
      <w:pPr>
        <w:pStyle w:val="Normal012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(sec)</w:t>
      </w:r>
    </w:p>
    <w:p w:rsidR="00364147" w:rsidRDefault="0067018F">
      <w:pPr>
        <w:pStyle w:val="Normal012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FIB</w:t>
      </w:r>
    </w:p>
    <w:p w:rsidR="00364147" w:rsidRDefault="0067018F">
      <w:pPr>
        <w:pStyle w:val="Normal012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g/L)</w:t>
      </w:r>
    </w:p>
    <w:p w:rsidR="00364147" w:rsidRDefault="0067018F">
      <w:pPr>
        <w:pStyle w:val="Normal012"/>
        <w:framePr w:w="1188" w:h="820" w:hRule="exact" w:wrap="auto" w:vAnchor="page" w:hAnchor="page" w:x="12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溶媒对照组</w:t>
      </w:r>
    </w:p>
    <w:p w:rsidR="00364147" w:rsidRDefault="0067018F">
      <w:pPr>
        <w:pStyle w:val="Normal012"/>
        <w:framePr w:w="567" w:h="415" w:hRule="exact" w:wrap="auto" w:vAnchor="page" w:hAnchor="page" w:x="2388" w:y="258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2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8.11±0.296     </w:t>
      </w:r>
    </w:p>
    <w:p w:rsidR="00364147" w:rsidRDefault="0067018F">
      <w:pPr>
        <w:pStyle w:val="Normal012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16.33±0.893     </w:t>
      </w:r>
    </w:p>
    <w:p w:rsidR="00364147" w:rsidRDefault="0067018F">
      <w:pPr>
        <w:pStyle w:val="Normal012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51.6±2.33     </w:t>
      </w:r>
    </w:p>
    <w:p w:rsidR="00364147" w:rsidRDefault="0067018F">
      <w:pPr>
        <w:pStyle w:val="Normal012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1.6732±0.19093     </w:t>
      </w:r>
    </w:p>
    <w:p w:rsidR="00364147" w:rsidRDefault="0067018F">
      <w:pPr>
        <w:pStyle w:val="Normal012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567" w:h="415" w:hRule="exact" w:wrap="auto" w:vAnchor="page" w:hAnchor="page" w:x="2388" w:y="298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2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7.78±0.164     </w:t>
      </w:r>
    </w:p>
    <w:p w:rsidR="00364147" w:rsidRDefault="0067018F">
      <w:pPr>
        <w:pStyle w:val="Normal012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16.88±0.750     </w:t>
      </w:r>
    </w:p>
    <w:p w:rsidR="00364147" w:rsidRDefault="0067018F">
      <w:pPr>
        <w:pStyle w:val="Normal012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48.9±1.12     </w:t>
      </w:r>
    </w:p>
    <w:p w:rsidR="00364147" w:rsidRDefault="0067018F">
      <w:pPr>
        <w:pStyle w:val="Normal012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1.6982±0.27623     </w:t>
      </w:r>
    </w:p>
    <w:p w:rsidR="00364147" w:rsidRDefault="0067018F">
      <w:pPr>
        <w:pStyle w:val="Normal012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188" w:h="820" w:hRule="exact" w:wrap="auto" w:vAnchor="page" w:hAnchor="page" w:x="12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低剂量组</w:t>
      </w:r>
    </w:p>
    <w:p w:rsidR="00364147" w:rsidRDefault="0067018F">
      <w:pPr>
        <w:pStyle w:val="Normal012"/>
        <w:framePr w:w="567" w:h="415" w:hRule="exact" w:wrap="auto" w:vAnchor="page" w:hAnchor="page" w:x="2388" w:y="339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2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8.08±0.172     </w:t>
      </w:r>
    </w:p>
    <w:p w:rsidR="00364147" w:rsidRDefault="0067018F">
      <w:pPr>
        <w:pStyle w:val="Normal012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2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16.69±0.888     </w:t>
      </w:r>
    </w:p>
    <w:p w:rsidR="00364147" w:rsidRDefault="0067018F">
      <w:pPr>
        <w:pStyle w:val="Normal012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2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51.6±1.</w:t>
      </w:r>
      <w:r>
        <w:rPr>
          <w:rFonts w:eastAsia="Times New Roman" w:cs="宋体"/>
          <w:color w:val="000000"/>
          <w:kern w:val="2"/>
          <w:sz w:val="15"/>
        </w:rPr>
        <w:t xml:space="preserve">67     </w:t>
      </w:r>
    </w:p>
    <w:p w:rsidR="00364147" w:rsidRDefault="0067018F">
      <w:pPr>
        <w:pStyle w:val="Normal012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2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1.7138±0.12746     </w:t>
      </w:r>
    </w:p>
    <w:p w:rsidR="00364147" w:rsidRDefault="0067018F">
      <w:pPr>
        <w:pStyle w:val="Normal012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2"/>
        <w:framePr w:w="567" w:h="415" w:hRule="exact" w:wrap="auto" w:vAnchor="page" w:hAnchor="page" w:x="2388" w:y="379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2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7.64±0.251     </w:t>
      </w:r>
    </w:p>
    <w:p w:rsidR="00364147" w:rsidRDefault="0067018F">
      <w:pPr>
        <w:pStyle w:val="Normal012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16.40±1.389     </w:t>
      </w:r>
    </w:p>
    <w:p w:rsidR="00364147" w:rsidRDefault="0067018F">
      <w:pPr>
        <w:pStyle w:val="Normal012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45.3±5.47     </w:t>
      </w:r>
    </w:p>
    <w:p w:rsidR="00364147" w:rsidRDefault="0067018F">
      <w:pPr>
        <w:pStyle w:val="Normal012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1.7350±0.31792     </w:t>
      </w:r>
    </w:p>
    <w:p w:rsidR="00364147" w:rsidRDefault="0067018F">
      <w:pPr>
        <w:pStyle w:val="Normal012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188" w:h="820" w:hRule="exact" w:wrap="auto" w:vAnchor="page" w:hAnchor="page" w:x="12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中剂量组</w:t>
      </w:r>
    </w:p>
    <w:p w:rsidR="00364147" w:rsidRDefault="0067018F">
      <w:pPr>
        <w:pStyle w:val="Normal012"/>
        <w:framePr w:w="567" w:h="415" w:hRule="exact" w:wrap="auto" w:vAnchor="page" w:hAnchor="page" w:x="2388" w:y="420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2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8.07±0.263     </w:t>
      </w:r>
    </w:p>
    <w:p w:rsidR="00364147" w:rsidRDefault="0067018F">
      <w:pPr>
        <w:pStyle w:val="Normal012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16.75±1.417     </w:t>
      </w:r>
    </w:p>
    <w:p w:rsidR="00364147" w:rsidRDefault="0067018F">
      <w:pPr>
        <w:pStyle w:val="Normal012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50.3±2.57     </w:t>
      </w:r>
    </w:p>
    <w:p w:rsidR="00364147" w:rsidRDefault="0067018F">
      <w:pPr>
        <w:pStyle w:val="Normal012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1.6097±0.13543     </w:t>
      </w:r>
    </w:p>
    <w:p w:rsidR="00364147" w:rsidRDefault="0067018F">
      <w:pPr>
        <w:pStyle w:val="Normal012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567" w:h="415" w:hRule="exact" w:wrap="auto" w:vAnchor="page" w:hAnchor="page" w:x="2388" w:y="460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2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7.86±0.230     </w:t>
      </w:r>
    </w:p>
    <w:p w:rsidR="00364147" w:rsidRDefault="0067018F">
      <w:pPr>
        <w:pStyle w:val="Normal012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16.</w:t>
      </w:r>
      <w:r>
        <w:rPr>
          <w:rFonts w:eastAsia="Times New Roman" w:cs="宋体"/>
          <w:color w:val="000000"/>
          <w:kern w:val="2"/>
          <w:sz w:val="15"/>
        </w:rPr>
        <w:t xml:space="preserve">62±0.593     </w:t>
      </w:r>
    </w:p>
    <w:p w:rsidR="00364147" w:rsidRDefault="0067018F">
      <w:pPr>
        <w:pStyle w:val="Normal012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48.0±1.73     </w:t>
      </w:r>
    </w:p>
    <w:p w:rsidR="00364147" w:rsidRDefault="0067018F">
      <w:pPr>
        <w:pStyle w:val="Normal012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1.6372±0.06021     </w:t>
      </w:r>
    </w:p>
    <w:p w:rsidR="00364147" w:rsidRDefault="0067018F">
      <w:pPr>
        <w:pStyle w:val="Normal012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188" w:h="820" w:hRule="exact" w:wrap="auto" w:vAnchor="page" w:hAnchor="page" w:x="12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高剂量组</w:t>
      </w:r>
    </w:p>
    <w:p w:rsidR="00364147" w:rsidRDefault="0067018F">
      <w:pPr>
        <w:pStyle w:val="Normal012"/>
        <w:framePr w:w="567" w:h="415" w:hRule="exact" w:wrap="auto" w:vAnchor="page" w:hAnchor="page" w:x="2388" w:y="501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2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8.19±0.256     </w:t>
      </w:r>
    </w:p>
    <w:p w:rsidR="00364147" w:rsidRDefault="0067018F">
      <w:pPr>
        <w:pStyle w:val="Normal012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16.19±1.341     </w:t>
      </w:r>
    </w:p>
    <w:p w:rsidR="00364147" w:rsidRDefault="0067018F">
      <w:pPr>
        <w:pStyle w:val="Normal012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49.6±2.39     </w:t>
      </w:r>
    </w:p>
    <w:p w:rsidR="00364147" w:rsidRDefault="0067018F">
      <w:pPr>
        <w:pStyle w:val="Normal012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1.6273±0.12496     </w:t>
      </w:r>
    </w:p>
    <w:p w:rsidR="00364147" w:rsidRDefault="0067018F">
      <w:pPr>
        <w:pStyle w:val="Normal012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567" w:h="415" w:hRule="exact" w:wrap="auto" w:vAnchor="page" w:hAnchor="page" w:x="2388" w:y="541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2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7.68±0.148     </w:t>
      </w:r>
    </w:p>
    <w:p w:rsidR="00364147" w:rsidRDefault="0067018F">
      <w:pPr>
        <w:pStyle w:val="Normal012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18.12±0.476     </w:t>
      </w:r>
    </w:p>
    <w:p w:rsidR="00364147" w:rsidRDefault="0067018F">
      <w:pPr>
        <w:pStyle w:val="Normal012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49.3±1.58     </w:t>
      </w:r>
    </w:p>
    <w:p w:rsidR="00364147" w:rsidRDefault="0067018F">
      <w:pPr>
        <w:pStyle w:val="Normal012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1.4482±0.08232     </w:t>
      </w:r>
    </w:p>
    <w:p w:rsidR="00364147" w:rsidRDefault="0067018F">
      <w:pPr>
        <w:pStyle w:val="Normal012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spacing w:line="1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 w:type="page"/>
      </w:r>
    </w:p>
    <w:p w:rsidR="00364147" w:rsidRDefault="0067018F">
      <w:pPr>
        <w:pStyle w:val="Normal012"/>
        <w:framePr w:w="14490" w:h="285" w:hRule="exact" w:wrap="auto" w:vAnchor="page" w:hAnchor="page" w:x="1200" w:y="17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ascii="宋体" w:eastAsia="宋体" w:hAnsi="宋体" w:cs="宋体"/>
          <w:color w:val="000000"/>
          <w:kern w:val="2"/>
          <w:sz w:val="19"/>
        </w:rPr>
      </w:pPr>
      <w:r>
        <w:rPr>
          <w:rFonts w:eastAsia="Times New Roman"/>
        </w:rPr>
        <w:pict>
          <v:line id="_x0000_s3184" style="position:absolute;left:0;text-align:left;z-index:-251599872;mso-position-horizontal-relative:page;mso-position-vertical-relative:page" from="57.75pt,104.15pt" to="781.55pt,104.15pt" o:allowincell="f">
            <w10:wrap anchorx="page" anchory="page"/>
          </v:line>
        </w:pict>
      </w:r>
      <w:r>
        <w:rPr>
          <w:rFonts w:eastAsia="Times New Roman"/>
        </w:rPr>
        <w:pict>
          <v:line id="_x0000_s3183" style="position:absolute;left:0;text-align:left;z-index:-251598848;mso-position-horizontal-relative:page;mso-position-vertical-relative:page" from="57.75pt,128.9pt" to="781.55pt,128.9pt" o:allowincell="f">
            <w10:wrap anchorx="page" anchory="page"/>
          </v:line>
        </w:pict>
      </w:r>
      <w:r>
        <w:rPr>
          <w:rFonts w:eastAsia="Times New Roman"/>
        </w:rPr>
        <w:pict>
          <v:line id="_x0000_s3182" style="position:absolute;left:0;text-align:left;z-index:-251597824;mso-position-horizontal-relative:page;mso-position-vertical-relative:page" from="57.75pt,395.95pt" to="784.15pt,395.95pt" o:allowincell="f">
            <w10:wrap anchorx="page" anchory="page"/>
          </v:line>
        </w:pict>
      </w:r>
      <w:r>
        <w:rPr>
          <w:rFonts w:ascii="宋体" w:eastAsia="宋体" w:hAnsi="宋体" w:cs="宋体"/>
          <w:color w:val="000000"/>
          <w:kern w:val="2"/>
          <w:sz w:val="19"/>
        </w:rPr>
        <w:t>凝血指标检测结果统计汇总（</w:t>
      </w:r>
      <w:r>
        <w:rPr>
          <w:rFonts w:eastAsia="Times New Roman" w:cs="宋体"/>
          <w:color w:val="000000"/>
          <w:kern w:val="2"/>
          <w:sz w:val="19"/>
        </w:rPr>
        <w:t>mean</w:t>
      </w:r>
      <w:r>
        <w:rPr>
          <w:rFonts w:ascii="宋体" w:eastAsia="宋体" w:hAnsi="宋体" w:cs="宋体"/>
          <w:color w:val="000000"/>
          <w:kern w:val="2"/>
          <w:sz w:val="19"/>
        </w:rPr>
        <w:t>±</w:t>
      </w:r>
      <w:r>
        <w:rPr>
          <w:rFonts w:eastAsia="Times New Roman" w:cs="宋体"/>
          <w:color w:val="000000"/>
          <w:kern w:val="2"/>
          <w:sz w:val="19"/>
        </w:rPr>
        <w:t>SD</w:t>
      </w:r>
      <w:r>
        <w:rPr>
          <w:rFonts w:ascii="宋体" w:eastAsia="宋体" w:hAnsi="宋体" w:cs="宋体"/>
          <w:color w:val="000000"/>
          <w:kern w:val="2"/>
          <w:sz w:val="19"/>
        </w:rPr>
        <w:t>）</w:t>
      </w:r>
      <w:r>
        <w:rPr>
          <w:rFonts w:eastAsia="Times New Roman" w:cs="宋体"/>
          <w:color w:val="000000"/>
          <w:kern w:val="2"/>
          <w:sz w:val="19"/>
        </w:rPr>
        <w:t xml:space="preserve">Male </w:t>
      </w:r>
      <w:r>
        <w:rPr>
          <w:rFonts w:ascii="宋体" w:eastAsia="宋体" w:hAnsi="宋体" w:cs="宋体"/>
          <w:color w:val="000000"/>
          <w:kern w:val="2"/>
          <w:sz w:val="19"/>
        </w:rPr>
        <w:t>雄性</w:t>
      </w:r>
    </w:p>
    <w:p w:rsidR="00364147" w:rsidRDefault="0067018F">
      <w:pPr>
        <w:pStyle w:val="Normal012"/>
        <w:framePr w:w="14445" w:h="226" w:hRule="exact" w:wrap="auto" w:vAnchor="page" w:hAnchor="page" w:x="1200" w:y="14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cs="宋体"/>
          <w:b/>
          <w:color w:val="000000"/>
          <w:kern w:val="2"/>
          <w:sz w:val="19"/>
        </w:rPr>
      </w:pPr>
      <w:r>
        <w:rPr>
          <w:rFonts w:eastAsia="Times New Roman" w:cs="宋体"/>
          <w:b/>
          <w:color w:val="000000"/>
          <w:kern w:val="2"/>
          <w:sz w:val="19"/>
        </w:rPr>
        <w:t>Coagulation (CA</w:t>
      </w:r>
      <w:r>
        <w:rPr>
          <w:rFonts w:eastAsia="Times New Roman" w:cs="宋体"/>
          <w:b/>
          <w:color w:val="000000"/>
          <w:kern w:val="2"/>
          <w:sz w:val="19"/>
        </w:rPr>
        <w:noBreakHyphen/>
        <w:t>7000)  Summary Report</w:t>
      </w:r>
    </w:p>
    <w:p w:rsidR="00364147" w:rsidRDefault="0067018F">
      <w:pPr>
        <w:pStyle w:val="Normal012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2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2"/>
        <w:framePr w:w="960" w:h="285" w:hRule="exact" w:wrap="auto" w:vAnchor="page" w:hAnchor="page" w:x="1155" w:y="2218"/>
        <w:tabs>
          <w:tab w:val="left" w:pos="360"/>
          <w:tab w:val="left" w:pos="72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组别</w:t>
      </w:r>
    </w:p>
    <w:p w:rsidR="00364147" w:rsidRDefault="0067018F">
      <w:pPr>
        <w:pStyle w:val="Normal012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PT</w:t>
      </w:r>
    </w:p>
    <w:p w:rsidR="00364147" w:rsidRDefault="0067018F">
      <w:pPr>
        <w:pStyle w:val="Normal012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(sec)</w:t>
      </w:r>
    </w:p>
    <w:p w:rsidR="00364147" w:rsidRDefault="0067018F">
      <w:pPr>
        <w:pStyle w:val="Normal012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APTT</w:t>
      </w:r>
    </w:p>
    <w:p w:rsidR="00364147" w:rsidRDefault="0067018F">
      <w:pPr>
        <w:pStyle w:val="Normal012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(sec)</w:t>
      </w:r>
    </w:p>
    <w:p w:rsidR="00364147" w:rsidRDefault="0067018F">
      <w:pPr>
        <w:pStyle w:val="Normal012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TT</w:t>
      </w:r>
    </w:p>
    <w:p w:rsidR="00364147" w:rsidRDefault="0067018F">
      <w:pPr>
        <w:pStyle w:val="Normal012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(sec)</w:t>
      </w:r>
    </w:p>
    <w:p w:rsidR="00364147" w:rsidRDefault="0067018F">
      <w:pPr>
        <w:pStyle w:val="Normal012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FIB</w:t>
      </w:r>
    </w:p>
    <w:p w:rsidR="00364147" w:rsidRDefault="0067018F">
      <w:pPr>
        <w:pStyle w:val="Normal012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(g/L)</w:t>
      </w:r>
    </w:p>
    <w:p w:rsidR="00364147" w:rsidRDefault="0067018F">
      <w:pPr>
        <w:pStyle w:val="Normal012"/>
        <w:framePr w:w="1188" w:h="820" w:hRule="exact" w:wrap="auto" w:vAnchor="page" w:hAnchor="page" w:x="12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溶媒对照组</w:t>
      </w:r>
    </w:p>
    <w:p w:rsidR="00364147" w:rsidRDefault="0067018F">
      <w:pPr>
        <w:pStyle w:val="Normal012"/>
        <w:framePr w:w="567" w:h="415" w:hRule="exact" w:wrap="auto" w:vAnchor="page" w:hAnchor="page" w:x="2388" w:y="258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2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9.80±0.471     </w:t>
      </w:r>
    </w:p>
    <w:p w:rsidR="00364147" w:rsidRDefault="0067018F">
      <w:pPr>
        <w:pStyle w:val="Normal012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19.38±1.667     </w:t>
      </w:r>
    </w:p>
    <w:p w:rsidR="00364147" w:rsidRDefault="0067018F">
      <w:pPr>
        <w:pStyle w:val="Normal012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55.3±1.13     </w:t>
      </w:r>
    </w:p>
    <w:p w:rsidR="00364147" w:rsidRDefault="0067018F">
      <w:pPr>
        <w:pStyle w:val="Normal012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1.9499±0.13682     </w:t>
      </w:r>
    </w:p>
    <w:p w:rsidR="00364147" w:rsidRDefault="0067018F">
      <w:pPr>
        <w:pStyle w:val="Normal012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567" w:h="415" w:hRule="exact" w:wrap="auto" w:vAnchor="page" w:hAnchor="page" w:x="2388" w:y="298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2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8.73±0.222     </w:t>
      </w:r>
    </w:p>
    <w:p w:rsidR="00364147" w:rsidRDefault="0067018F">
      <w:pPr>
        <w:pStyle w:val="Normal012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2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18.03±0.768     </w:t>
      </w:r>
    </w:p>
    <w:p w:rsidR="00364147" w:rsidRDefault="0067018F">
      <w:pPr>
        <w:pStyle w:val="Normal012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2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55.1±1.43     </w:t>
      </w:r>
    </w:p>
    <w:p w:rsidR="00364147" w:rsidRDefault="0067018F">
      <w:pPr>
        <w:pStyle w:val="Normal012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2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2.1153±0.17182     </w:t>
      </w:r>
    </w:p>
    <w:p w:rsidR="00364147" w:rsidRDefault="0067018F">
      <w:pPr>
        <w:pStyle w:val="Normal012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2"/>
        <w:framePr w:w="1188" w:h="820" w:hRule="exact" w:wrap="auto" w:vAnchor="page" w:hAnchor="page" w:x="12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低剂量组</w:t>
      </w:r>
    </w:p>
    <w:p w:rsidR="00364147" w:rsidRDefault="0067018F">
      <w:pPr>
        <w:pStyle w:val="Normal012"/>
        <w:framePr w:w="567" w:h="415" w:hRule="exact" w:wrap="auto" w:vAnchor="page" w:hAnchor="page" w:x="2388" w:y="339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2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9.46±0.570     </w:t>
      </w:r>
    </w:p>
    <w:p w:rsidR="00364147" w:rsidRDefault="0067018F">
      <w:pPr>
        <w:pStyle w:val="Normal012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17.96±1.932     </w:t>
      </w:r>
    </w:p>
    <w:p w:rsidR="00364147" w:rsidRDefault="0067018F">
      <w:pPr>
        <w:pStyle w:val="Normal012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53.9±7.17     </w:t>
      </w:r>
    </w:p>
    <w:p w:rsidR="00364147" w:rsidRDefault="0067018F">
      <w:pPr>
        <w:pStyle w:val="Normal012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1.9080±0.06690     </w:t>
      </w:r>
    </w:p>
    <w:p w:rsidR="00364147" w:rsidRDefault="0067018F">
      <w:pPr>
        <w:pStyle w:val="Normal012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567" w:h="415" w:hRule="exact" w:wrap="auto" w:vAnchor="page" w:hAnchor="page" w:x="2388" w:y="379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2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8.96±0.532     </w:t>
      </w:r>
    </w:p>
    <w:p w:rsidR="00364147" w:rsidRDefault="0067018F">
      <w:pPr>
        <w:pStyle w:val="Normal012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18.34±1.108     </w:t>
      </w:r>
    </w:p>
    <w:p w:rsidR="00364147" w:rsidRDefault="0067018F">
      <w:pPr>
        <w:pStyle w:val="Normal012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52.5±2.00     </w:t>
      </w:r>
    </w:p>
    <w:p w:rsidR="00364147" w:rsidRDefault="0067018F">
      <w:pPr>
        <w:pStyle w:val="Normal012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2.2124±0.06772     </w:t>
      </w:r>
    </w:p>
    <w:p w:rsidR="00364147" w:rsidRDefault="0067018F">
      <w:pPr>
        <w:pStyle w:val="Normal012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188" w:h="820" w:hRule="exact" w:wrap="auto" w:vAnchor="page" w:hAnchor="page" w:x="12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中剂量组</w:t>
      </w:r>
    </w:p>
    <w:p w:rsidR="00364147" w:rsidRDefault="0067018F">
      <w:pPr>
        <w:pStyle w:val="Normal012"/>
        <w:framePr w:w="567" w:h="415" w:hRule="exact" w:wrap="auto" w:vAnchor="page" w:hAnchor="page" w:x="2388" w:y="420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2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9.67±0.566     </w:t>
      </w:r>
    </w:p>
    <w:p w:rsidR="00364147" w:rsidRDefault="0067018F">
      <w:pPr>
        <w:pStyle w:val="Normal012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18.75±0.802     </w:t>
      </w:r>
    </w:p>
    <w:p w:rsidR="00364147" w:rsidRDefault="0067018F">
      <w:pPr>
        <w:pStyle w:val="Normal012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55.5±2.05     </w:t>
      </w:r>
    </w:p>
    <w:p w:rsidR="00364147" w:rsidRDefault="0067018F">
      <w:pPr>
        <w:pStyle w:val="Normal012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2.0030±0.10788     </w:t>
      </w:r>
    </w:p>
    <w:p w:rsidR="00364147" w:rsidRDefault="0067018F">
      <w:pPr>
        <w:pStyle w:val="Normal012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567" w:h="415" w:hRule="exact" w:wrap="auto" w:vAnchor="page" w:hAnchor="page" w:x="2388" w:y="460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2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9.04±0.336     </w:t>
      </w:r>
    </w:p>
    <w:p w:rsidR="00364147" w:rsidRDefault="0067018F">
      <w:pPr>
        <w:pStyle w:val="Normal012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18.08±1.743     </w:t>
      </w:r>
    </w:p>
    <w:p w:rsidR="00364147" w:rsidRDefault="0067018F">
      <w:pPr>
        <w:pStyle w:val="Normal012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52.5±4.02     </w:t>
      </w:r>
    </w:p>
    <w:p w:rsidR="00364147" w:rsidRDefault="0067018F">
      <w:pPr>
        <w:pStyle w:val="Normal012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2.0954±0.11558     </w:t>
      </w:r>
    </w:p>
    <w:p w:rsidR="00364147" w:rsidRDefault="0067018F">
      <w:pPr>
        <w:pStyle w:val="Normal012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188" w:h="820" w:hRule="exact" w:wrap="auto" w:vAnchor="page" w:hAnchor="page" w:x="12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高剂量组</w:t>
      </w:r>
    </w:p>
    <w:p w:rsidR="00364147" w:rsidRDefault="0067018F">
      <w:pPr>
        <w:pStyle w:val="Normal012"/>
        <w:framePr w:w="567" w:h="415" w:hRule="exact" w:wrap="auto" w:vAnchor="page" w:hAnchor="page" w:x="2388" w:y="501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2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9.47±0.488     </w:t>
      </w:r>
    </w:p>
    <w:p w:rsidR="00364147" w:rsidRDefault="0067018F">
      <w:pPr>
        <w:pStyle w:val="Normal012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18.62±1.226     </w:t>
      </w:r>
    </w:p>
    <w:p w:rsidR="00364147" w:rsidRDefault="0067018F">
      <w:pPr>
        <w:pStyle w:val="Normal012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54.9±3.25     </w:t>
      </w:r>
    </w:p>
    <w:p w:rsidR="00364147" w:rsidRDefault="0067018F">
      <w:pPr>
        <w:pStyle w:val="Normal012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1.9739±0.13788     </w:t>
      </w:r>
    </w:p>
    <w:p w:rsidR="00364147" w:rsidRDefault="0067018F">
      <w:pPr>
        <w:pStyle w:val="Normal012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2"/>
        <w:framePr w:w="567" w:h="415" w:hRule="exact" w:wrap="auto" w:vAnchor="page" w:hAnchor="page" w:x="2388" w:y="541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2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9.56±0.532     </w:t>
      </w:r>
    </w:p>
    <w:p w:rsidR="00364147" w:rsidRDefault="0067018F">
      <w:pPr>
        <w:pStyle w:val="Normal012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18.40±1.364     </w:t>
      </w:r>
    </w:p>
    <w:p w:rsidR="00364147" w:rsidRDefault="0067018F">
      <w:pPr>
        <w:pStyle w:val="Normal012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52.9±5.13     </w:t>
      </w:r>
    </w:p>
    <w:p w:rsidR="00364147" w:rsidRDefault="0067018F">
      <w:pPr>
        <w:pStyle w:val="Normal012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2.1140±0.23807     </w:t>
      </w:r>
    </w:p>
    <w:p w:rsidR="00364147" w:rsidRDefault="0067018F">
      <w:pPr>
        <w:pStyle w:val="Normal012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2"/>
        <w:framePr w:w="3240" w:h="216" w:hRule="exact" w:wrap="auto" w:vAnchor="page" w:hAnchor="page" w:x="1170" w:y="836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Report Selections</w:t>
      </w:r>
    </w:p>
    <w:p w:rsidR="00364147" w:rsidRDefault="0067018F">
      <w:pPr>
        <w:pStyle w:val="Normal012"/>
        <w:framePr w:w="1560" w:h="180" w:hRule="exact" w:wrap="auto" w:vAnchor="page" w:hAnchor="page" w:x="1815" w:y="8589"/>
        <w:tabs>
          <w:tab w:val="left" w:pos="360"/>
          <w:tab w:val="left" w:pos="720"/>
          <w:tab w:val="left" w:pos="1080"/>
          <w:tab w:val="left" w:pos="14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All records</w:t>
      </w:r>
    </w:p>
    <w:p w:rsidR="00364147" w:rsidRDefault="0067018F">
      <w:pPr>
        <w:pStyle w:val="Normal012"/>
        <w:framePr w:w="8355" w:h="180" w:hRule="exact" w:wrap="auto" w:vAnchor="page" w:hAnchor="page" w:x="3435" w:y="858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True</w:t>
      </w:r>
    </w:p>
    <w:p w:rsidR="00364147" w:rsidRDefault="0067018F">
      <w:pPr>
        <w:pStyle w:val="Normal012"/>
        <w:framePr w:w="1560" w:h="180" w:hRule="exact" w:wrap="auto" w:vAnchor="page" w:hAnchor="page" w:x="1815" w:y="8800"/>
        <w:tabs>
          <w:tab w:val="left" w:pos="360"/>
          <w:tab w:val="left" w:pos="720"/>
          <w:tab w:val="left" w:pos="1080"/>
          <w:tab w:val="left" w:pos="14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Comparison group(s)</w:t>
      </w:r>
    </w:p>
    <w:p w:rsidR="00364147" w:rsidRDefault="0067018F">
      <w:pPr>
        <w:pStyle w:val="Normal012"/>
        <w:framePr w:w="8355" w:h="180" w:hRule="exact" w:wrap="auto" w:vAnchor="page" w:hAnchor="page" w:x="3435" w:y="880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2,3,4</w:t>
      </w:r>
    </w:p>
    <w:p w:rsidR="00364147" w:rsidRDefault="0067018F">
      <w:pPr>
        <w:pStyle w:val="Normal012"/>
        <w:framePr w:w="1560" w:h="180" w:hRule="exact" w:wrap="auto" w:vAnchor="page" w:hAnchor="page" w:x="1815" w:y="9011"/>
        <w:tabs>
          <w:tab w:val="left" w:pos="360"/>
          <w:tab w:val="left" w:pos="720"/>
          <w:tab w:val="left" w:pos="1080"/>
          <w:tab w:val="left" w:pos="14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Control group(s)</w:t>
      </w:r>
    </w:p>
    <w:p w:rsidR="00364147" w:rsidRDefault="0067018F">
      <w:pPr>
        <w:pStyle w:val="Normal012"/>
        <w:framePr w:w="8355" w:h="180" w:hRule="exact" w:wrap="auto" w:vAnchor="page" w:hAnchor="page" w:x="3435" w:y="901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1</w:t>
      </w:r>
    </w:p>
    <w:p w:rsidR="00364147" w:rsidRDefault="0067018F">
      <w:pPr>
        <w:pStyle w:val="Normal012"/>
        <w:framePr w:w="1560" w:h="180" w:hRule="exact" w:wrap="auto" w:vAnchor="page" w:hAnchor="page" w:x="1815" w:y="9222"/>
        <w:tabs>
          <w:tab w:val="left" w:pos="360"/>
          <w:tab w:val="left" w:pos="720"/>
          <w:tab w:val="left" w:pos="1080"/>
          <w:tab w:val="left" w:pos="14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Report generated by</w:t>
      </w:r>
    </w:p>
    <w:p w:rsidR="00364147" w:rsidRDefault="0067018F">
      <w:pPr>
        <w:pStyle w:val="Normal012"/>
        <w:framePr w:w="8355" w:h="180" w:hRule="exact" w:wrap="auto" w:vAnchor="page" w:hAnchor="page" w:x="3435" w:y="922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Ying Ding</w:t>
      </w:r>
    </w:p>
    <w:p w:rsidR="00364147" w:rsidRDefault="0067018F">
      <w:pPr>
        <w:pStyle w:val="Normal012"/>
        <w:framePr w:w="1560" w:h="180" w:hRule="exact" w:wrap="auto" w:vAnchor="page" w:hAnchor="page" w:x="1815" w:y="9433"/>
        <w:tabs>
          <w:tab w:val="left" w:pos="360"/>
          <w:tab w:val="left" w:pos="720"/>
          <w:tab w:val="left" w:pos="1080"/>
          <w:tab w:val="left" w:pos="14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Sex</w:t>
      </w:r>
    </w:p>
    <w:p w:rsidR="00364147" w:rsidRDefault="0067018F">
      <w:pPr>
        <w:pStyle w:val="Normal012"/>
        <w:framePr w:w="8355" w:h="180" w:hRule="exact" w:wrap="auto" w:vAnchor="page" w:hAnchor="page" w:x="3435" w:y="943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Male,Female</w:t>
      </w:r>
    </w:p>
    <w:p w:rsidR="00364147" w:rsidRDefault="0067018F">
      <w:pPr>
        <w:pStyle w:val="Normal012"/>
        <w:framePr w:w="1560" w:h="180" w:hRule="exact" w:wrap="auto" w:vAnchor="page" w:hAnchor="page" w:x="1815" w:y="9644"/>
        <w:tabs>
          <w:tab w:val="left" w:pos="360"/>
          <w:tab w:val="left" w:pos="720"/>
          <w:tab w:val="left" w:pos="1080"/>
          <w:tab w:val="left" w:pos="14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Subgroup(s)</w:t>
      </w:r>
    </w:p>
    <w:p w:rsidR="00364147" w:rsidRDefault="0067018F">
      <w:pPr>
        <w:pStyle w:val="Normal012"/>
        <w:framePr w:w="8355" w:h="180" w:hRule="exact" w:wrap="auto" w:vAnchor="page" w:hAnchor="page" w:x="3435" w:y="964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rPr>
          <w:rFonts w:cs="宋体"/>
          <w:color w:val="000000"/>
          <w:kern w:val="2"/>
          <w:sz w:val="14"/>
        </w:rPr>
        <w:sectPr w:rsidR="00364147">
          <w:headerReference w:type="even" r:id="rId86"/>
          <w:headerReference w:type="default" r:id="rId87"/>
          <w:footerReference w:type="even" r:id="rId88"/>
          <w:footerReference w:type="default" r:id="rId89"/>
          <w:headerReference w:type="first" r:id="rId90"/>
          <w:footerReference w:type="first" r:id="rId91"/>
          <w:pgSz w:w="15840" w:h="12240" w:orient="landscape"/>
          <w:pgMar w:top="1440" w:right="1800" w:bottom="1440" w:left="1800" w:header="110" w:footer="110" w:gutter="0"/>
          <w:cols w:space="720"/>
        </w:sectPr>
      </w:pPr>
      <w:r>
        <w:rPr>
          <w:rFonts w:eastAsia="Times New Roman" w:cs="宋体"/>
          <w:color w:val="000000"/>
          <w:kern w:val="2"/>
          <w:sz w:val="14"/>
        </w:rPr>
        <w:t>1</w:t>
      </w:r>
      <w:r>
        <w:rPr>
          <w:rFonts w:eastAsia="Times New Roman" w:cs="宋体"/>
          <w:color w:val="000000"/>
          <w:kern w:val="2"/>
          <w:sz w:val="14"/>
        </w:rPr>
        <w:br w:type="page"/>
      </w:r>
    </w:p>
    <w:p w:rsidR="00283129" w:rsidRDefault="0067018F" w:rsidP="00283129">
      <w:pPr>
        <w:pStyle w:val="NormalWeb6"/>
        <w:spacing w:line="240" w:lineRule="atLeast"/>
        <w:jc w:val="center"/>
        <w:rPr>
          <w:rFonts w:ascii="Times" w:hAnsi="Times" w:cs="Times"/>
          <w:color w:val="000000"/>
        </w:rPr>
      </w:pPr>
      <w:r w:rsidRPr="00283129">
        <w:rPr>
          <w:rFonts w:ascii="Times" w:hAnsi="Times" w:cs="Times" w:hint="eastAsia"/>
          <w:color w:val="000000"/>
        </w:rPr>
        <w:t>表</w:t>
      </w:r>
      <w:r>
        <w:rPr>
          <w:rFonts w:ascii="Times" w:hAnsi="Times" w:cs="Times" w:hint="eastAsia"/>
          <w:color w:val="000000"/>
        </w:rPr>
        <w:t>5-</w:t>
      </w:r>
      <w:r>
        <w:rPr>
          <w:rFonts w:ascii="Times" w:hAnsi="Times" w:cs="Times" w:hint="eastAsia"/>
          <w:color w:val="000000"/>
        </w:rPr>
        <w:t>3</w:t>
      </w:r>
      <w:r w:rsidRPr="00283129">
        <w:rPr>
          <w:rFonts w:ascii="Times" w:hAnsi="Times" w:cs="Times" w:hint="eastAsia"/>
          <w:color w:val="000000"/>
        </w:rPr>
        <w:t>：</w:t>
      </w:r>
      <w:r w:rsidRPr="00C33173">
        <w:rPr>
          <w:rFonts w:ascii="Times" w:hAnsi="Times" w:cs="Times"/>
          <w:color w:val="000000"/>
        </w:rPr>
        <w:t>SD</w:t>
      </w:r>
      <w:r w:rsidRPr="00C33173">
        <w:rPr>
          <w:rFonts w:ascii="Times" w:hAnsi="Times" w:cs="Times" w:hint="eastAsia"/>
          <w:color w:val="000000"/>
        </w:rPr>
        <w:t>大鼠</w:t>
      </w:r>
      <w:r>
        <w:rPr>
          <w:rFonts w:ascii="Times" w:hAnsi="Times" w:cs="Times" w:hint="eastAsia"/>
          <w:color w:val="000000"/>
        </w:rPr>
        <w:t>灌胃</w:t>
      </w:r>
      <w:r w:rsidRPr="00C33173">
        <w:rPr>
          <w:rFonts w:ascii="Times" w:hAnsi="Times" w:cs="Times" w:hint="eastAsia"/>
          <w:color w:val="000000"/>
        </w:rPr>
        <w:t>给予</w:t>
      </w:r>
      <w:r>
        <w:rPr>
          <w:rFonts w:ascii="Times" w:hAnsi="Times" w:cs="Times"/>
          <w:color w:val="000000"/>
        </w:rPr>
        <w:t>WXSH0376 4</w:t>
      </w:r>
      <w:r>
        <w:rPr>
          <w:rFonts w:ascii="Times" w:hAnsi="Times" w:cs="Times"/>
          <w:color w:val="000000"/>
        </w:rPr>
        <w:t>周</w:t>
      </w:r>
      <w:r w:rsidRPr="00C33173">
        <w:rPr>
          <w:rFonts w:ascii="Times" w:hAnsi="Times" w:cs="Times" w:hint="eastAsia"/>
          <w:color w:val="000000"/>
        </w:rPr>
        <w:t>重复给药毒性试验</w:t>
      </w:r>
    </w:p>
    <w:p w:rsidR="00A926FD" w:rsidRPr="00283129" w:rsidRDefault="0067018F" w:rsidP="00283129">
      <w:pPr>
        <w:pStyle w:val="NormalWeb6"/>
        <w:spacing w:line="240" w:lineRule="atLeast"/>
        <w:jc w:val="center"/>
        <w:rPr>
          <w:rFonts w:ascii="Times" w:hAnsi="Times" w:cs="Times"/>
          <w:color w:val="000000"/>
        </w:rPr>
        <w:sectPr w:rsidR="00A926FD" w:rsidRPr="00283129">
          <w:headerReference w:type="even" r:id="rId92"/>
          <w:headerReference w:type="default" r:id="rId93"/>
          <w:footerReference w:type="even" r:id="rId94"/>
          <w:footerReference w:type="default" r:id="rId95"/>
          <w:headerReference w:type="first" r:id="rId96"/>
          <w:footerReference w:type="first" r:id="rId97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" w:hAnsi="Times" w:cs="Times" w:hint="eastAsia"/>
          <w:color w:val="000000"/>
        </w:rPr>
        <w:t>血生化</w:t>
      </w:r>
      <w:r>
        <w:rPr>
          <w:rFonts w:ascii="Times" w:hAnsi="Times" w:cs="Times" w:hint="eastAsia"/>
          <w:color w:val="000000"/>
        </w:rPr>
        <w:t>指标检测结果</w:t>
      </w:r>
      <w:r>
        <w:rPr>
          <w:rFonts w:ascii="Times" w:hAnsi="Times" w:cs="Times" w:hint="eastAsia"/>
          <w:color w:val="000000"/>
        </w:rPr>
        <w:t>统计汇总</w:t>
      </w:r>
    </w:p>
    <w:p w:rsidR="00364147" w:rsidRDefault="0067018F">
      <w:pPr>
        <w:pStyle w:val="Normal014"/>
        <w:framePr w:w="14490" w:h="285" w:hRule="exact" w:wrap="auto" w:vAnchor="page" w:hAnchor="page" w:x="1200" w:y="17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ascii="宋体" w:eastAsia="宋体" w:hAnsi="宋体" w:cs="宋体"/>
          <w:color w:val="000000"/>
          <w:kern w:val="2"/>
          <w:sz w:val="19"/>
        </w:rPr>
      </w:pPr>
      <w:r>
        <w:rPr>
          <w:rFonts w:eastAsia="Times New Roman"/>
        </w:rPr>
        <w:pict>
          <v:line id="_x0000_s3181" style="position:absolute;left:0;text-align:left;z-index:-251596800;mso-position-horizontal-relative:page;mso-position-vertical-relative:page" from="57.75pt,104.15pt" to="781.55pt,104.15pt" o:allowincell="f">
            <w10:wrap anchorx="page" anchory="page"/>
          </v:line>
        </w:pict>
      </w:r>
      <w:r>
        <w:rPr>
          <w:rFonts w:eastAsia="Times New Roman"/>
        </w:rPr>
        <w:pict>
          <v:line id="_x0000_s3180" style="position:absolute;left:0;text-align:left;z-index:-251595776;mso-position-horizontal-relative:page;mso-position-vertical-relative:page" from="57.75pt,128.9pt" to="781.55pt,128.9pt" o:allowincell="f">
            <w10:wrap anchorx="page" anchory="page"/>
          </v:line>
        </w:pict>
      </w:r>
      <w:r>
        <w:rPr>
          <w:rFonts w:eastAsia="Times New Roman"/>
        </w:rPr>
        <w:pict>
          <v:line id="_x0000_s3179" style="position:absolute;left:0;text-align:left;z-index:-251594752;mso-position-horizontal-relative:page;mso-position-vertical-relative:page" from="57.75pt,395.95pt" to="784.15pt,395.95pt" o:allowincell="f">
            <w10:wrap anchorx="page" anchory="page"/>
          </v:line>
        </w:pict>
      </w:r>
      <w:r>
        <w:rPr>
          <w:rFonts w:ascii="宋体" w:eastAsia="宋体" w:hAnsi="宋体" w:cs="宋体"/>
          <w:color w:val="000000"/>
          <w:kern w:val="2"/>
          <w:sz w:val="19"/>
        </w:rPr>
        <w:t>血生化指标检测结果统计汇总（</w:t>
      </w:r>
      <w:r>
        <w:rPr>
          <w:rFonts w:eastAsia="Times New Roman" w:cs="宋体"/>
          <w:color w:val="000000"/>
          <w:kern w:val="2"/>
          <w:sz w:val="19"/>
        </w:rPr>
        <w:t>mean</w:t>
      </w:r>
      <w:r>
        <w:rPr>
          <w:rFonts w:ascii="宋体" w:eastAsia="宋体" w:hAnsi="宋体" w:cs="宋体"/>
          <w:color w:val="000000"/>
          <w:kern w:val="2"/>
          <w:sz w:val="19"/>
        </w:rPr>
        <w:t>±</w:t>
      </w:r>
      <w:r>
        <w:rPr>
          <w:rFonts w:eastAsia="Times New Roman" w:cs="宋体"/>
          <w:color w:val="000000"/>
          <w:kern w:val="2"/>
          <w:sz w:val="19"/>
        </w:rPr>
        <w:t>SD</w:t>
      </w:r>
      <w:r>
        <w:rPr>
          <w:rFonts w:ascii="宋体" w:eastAsia="宋体" w:hAnsi="宋体" w:cs="宋体"/>
          <w:color w:val="000000"/>
          <w:kern w:val="2"/>
          <w:sz w:val="19"/>
        </w:rPr>
        <w:t>）</w:t>
      </w:r>
      <w:r>
        <w:rPr>
          <w:rFonts w:eastAsia="Times New Roman" w:cs="宋体"/>
          <w:color w:val="000000"/>
          <w:kern w:val="2"/>
          <w:sz w:val="19"/>
        </w:rPr>
        <w:t xml:space="preserve">Female </w:t>
      </w:r>
      <w:r>
        <w:rPr>
          <w:rFonts w:ascii="宋体" w:eastAsia="宋体" w:hAnsi="宋体" w:cs="宋体"/>
          <w:color w:val="000000"/>
          <w:kern w:val="2"/>
          <w:sz w:val="19"/>
        </w:rPr>
        <w:t>雌性</w:t>
      </w:r>
    </w:p>
    <w:p w:rsidR="00364147" w:rsidRDefault="0067018F">
      <w:pPr>
        <w:pStyle w:val="Normal014"/>
        <w:framePr w:w="14445" w:h="226" w:hRule="exact" w:wrap="auto" w:vAnchor="page" w:hAnchor="page" w:x="1200" w:y="14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cs="宋体"/>
          <w:b/>
          <w:color w:val="000000"/>
          <w:kern w:val="2"/>
          <w:sz w:val="19"/>
        </w:rPr>
      </w:pPr>
      <w:r>
        <w:rPr>
          <w:rFonts w:eastAsia="Times New Roman" w:cs="宋体"/>
          <w:b/>
          <w:color w:val="000000"/>
          <w:kern w:val="2"/>
          <w:sz w:val="19"/>
        </w:rPr>
        <w:t>Blood Biochemistry (cobas 6000)  Summary Report</w:t>
      </w:r>
    </w:p>
    <w:p w:rsidR="00364147" w:rsidRDefault="0067018F">
      <w:pPr>
        <w:pStyle w:val="Normal014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4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4"/>
        <w:framePr w:w="960" w:h="285" w:hRule="exact" w:wrap="auto" w:vAnchor="page" w:hAnchor="page" w:x="1155" w:y="2218"/>
        <w:tabs>
          <w:tab w:val="left" w:pos="360"/>
          <w:tab w:val="left" w:pos="72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组别</w:t>
      </w:r>
    </w:p>
    <w:p w:rsidR="00364147" w:rsidRDefault="0067018F">
      <w:pPr>
        <w:pStyle w:val="Normal014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ALT</w:t>
      </w:r>
    </w:p>
    <w:p w:rsidR="00364147" w:rsidRDefault="0067018F">
      <w:pPr>
        <w:pStyle w:val="Normal014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(U/L)</w:t>
      </w:r>
    </w:p>
    <w:p w:rsidR="00364147" w:rsidRDefault="0067018F">
      <w:pPr>
        <w:pStyle w:val="Normal014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AST</w:t>
      </w:r>
    </w:p>
    <w:p w:rsidR="00364147" w:rsidRDefault="0067018F">
      <w:pPr>
        <w:pStyle w:val="Normal014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(U/L)</w:t>
      </w:r>
    </w:p>
    <w:p w:rsidR="00364147" w:rsidRDefault="0067018F">
      <w:pPr>
        <w:pStyle w:val="Normal014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ALP</w:t>
      </w:r>
    </w:p>
    <w:p w:rsidR="00364147" w:rsidRDefault="0067018F">
      <w:pPr>
        <w:pStyle w:val="Normal014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(U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/L)</w:t>
      </w:r>
    </w:p>
    <w:p w:rsidR="00364147" w:rsidRDefault="0067018F">
      <w:pPr>
        <w:pStyle w:val="Normal014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TBIL</w:t>
      </w:r>
    </w:p>
    <w:p w:rsidR="00364147" w:rsidRDefault="0067018F">
      <w:pPr>
        <w:pStyle w:val="Normal014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(μmol/L)</w:t>
      </w:r>
    </w:p>
    <w:p w:rsidR="00364147" w:rsidRDefault="0067018F">
      <w:pPr>
        <w:pStyle w:val="Normal014"/>
        <w:framePr w:w="1815" w:h="405" w:hRule="exact" w:wrap="auto" w:vAnchor="page" w:hAnchor="page" w:x="1021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GGT</w:t>
      </w:r>
    </w:p>
    <w:p w:rsidR="00364147" w:rsidRDefault="0067018F">
      <w:pPr>
        <w:pStyle w:val="Normal014"/>
        <w:framePr w:w="1815" w:h="405" w:hRule="exact" w:wrap="auto" w:vAnchor="page" w:hAnchor="page" w:x="1021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(U/L)</w:t>
      </w:r>
    </w:p>
    <w:p w:rsidR="00364147" w:rsidRDefault="0067018F">
      <w:pPr>
        <w:pStyle w:val="Normal014"/>
        <w:framePr w:w="1815" w:h="405" w:hRule="exact" w:wrap="auto" w:vAnchor="page" w:hAnchor="page" w:x="1203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CK</w:t>
      </w:r>
    </w:p>
    <w:p w:rsidR="00364147" w:rsidRDefault="0067018F">
      <w:pPr>
        <w:pStyle w:val="Normal014"/>
        <w:framePr w:w="1815" w:h="405" w:hRule="exact" w:wrap="auto" w:vAnchor="page" w:hAnchor="page" w:x="1203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(U/L)</w:t>
      </w:r>
    </w:p>
    <w:p w:rsidR="00364147" w:rsidRDefault="0067018F">
      <w:pPr>
        <w:pStyle w:val="Normal014"/>
        <w:framePr w:w="1815" w:h="405" w:hRule="exact" w:wrap="auto" w:vAnchor="page" w:hAnchor="page" w:x="1384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LDH</w:t>
      </w:r>
    </w:p>
    <w:p w:rsidR="00364147" w:rsidRDefault="0067018F">
      <w:pPr>
        <w:pStyle w:val="Normal014"/>
        <w:framePr w:w="1815" w:h="405" w:hRule="exact" w:wrap="auto" w:vAnchor="page" w:hAnchor="page" w:x="1384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(U/L)</w:t>
      </w:r>
    </w:p>
    <w:p w:rsidR="00364147" w:rsidRDefault="0067018F">
      <w:pPr>
        <w:pStyle w:val="Normal014"/>
        <w:framePr w:w="1188" w:h="820" w:hRule="exact" w:wrap="auto" w:vAnchor="page" w:hAnchor="page" w:x="12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溶媒对照组</w:t>
      </w:r>
    </w:p>
    <w:p w:rsidR="00364147" w:rsidRDefault="0067018F">
      <w:pPr>
        <w:pStyle w:val="Normal014"/>
        <w:framePr w:w="567" w:h="415" w:hRule="exact" w:wrap="auto" w:vAnchor="page" w:hAnchor="page" w:x="2388" w:y="258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4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22.42±5.832     </w:t>
      </w:r>
    </w:p>
    <w:p w:rsidR="00364147" w:rsidRDefault="0067018F">
      <w:pPr>
        <w:pStyle w:val="Normal014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101.30±19.038     </w:t>
      </w:r>
    </w:p>
    <w:p w:rsidR="00364147" w:rsidRDefault="0067018F">
      <w:pPr>
        <w:pStyle w:val="Normal014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74.2±17.84     </w:t>
      </w:r>
    </w:p>
    <w:p w:rsidR="00364147" w:rsidRDefault="0067018F">
      <w:pPr>
        <w:pStyle w:val="Normal014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1.13±0.295     </w:t>
      </w:r>
    </w:p>
    <w:p w:rsidR="00364147" w:rsidRDefault="0067018F">
      <w:pPr>
        <w:pStyle w:val="Normal014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021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0.5±0.71     </w:t>
      </w:r>
    </w:p>
    <w:p w:rsidR="00364147" w:rsidRDefault="0067018F">
      <w:pPr>
        <w:pStyle w:val="Normal014"/>
        <w:framePr w:w="1815" w:h="415" w:hRule="exact" w:wrap="auto" w:vAnchor="page" w:hAnchor="page" w:x="1021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203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634.9±168.69     </w:t>
      </w:r>
    </w:p>
    <w:p w:rsidR="00364147" w:rsidRDefault="0067018F">
      <w:pPr>
        <w:pStyle w:val="Normal014"/>
        <w:framePr w:w="1815" w:h="415" w:hRule="exact" w:wrap="auto" w:vAnchor="page" w:hAnchor="page" w:x="1203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384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913.1±253.29     </w:t>
      </w:r>
    </w:p>
    <w:p w:rsidR="00364147" w:rsidRDefault="0067018F">
      <w:pPr>
        <w:pStyle w:val="Normal014"/>
        <w:framePr w:w="1815" w:h="415" w:hRule="exact" w:wrap="auto" w:vAnchor="page" w:hAnchor="page" w:x="1384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567" w:h="415" w:hRule="exact" w:wrap="auto" w:vAnchor="page" w:hAnchor="page" w:x="2388" w:y="298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4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50.16±45.453     </w:t>
      </w:r>
    </w:p>
    <w:p w:rsidR="00364147" w:rsidRDefault="0067018F">
      <w:pPr>
        <w:pStyle w:val="Normal014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141.82±89.756     </w:t>
      </w:r>
    </w:p>
    <w:p w:rsidR="00364147" w:rsidRDefault="0067018F">
      <w:pPr>
        <w:pStyle w:val="Normal014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</w:t>
      </w:r>
      <w:r>
        <w:rPr>
          <w:rFonts w:eastAsia="Times New Roman" w:cs="宋体"/>
          <w:color w:val="000000"/>
          <w:kern w:val="2"/>
          <w:sz w:val="15"/>
        </w:rPr>
        <w:t>5</w:t>
      </w:r>
    </w:p>
    <w:p w:rsidR="00364147" w:rsidRDefault="0067018F">
      <w:pPr>
        <w:pStyle w:val="Normal014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56.0±18.40     </w:t>
      </w:r>
    </w:p>
    <w:p w:rsidR="00364147" w:rsidRDefault="0067018F">
      <w:pPr>
        <w:pStyle w:val="Normal014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1.70±0.224     </w:t>
      </w:r>
    </w:p>
    <w:p w:rsidR="00364147" w:rsidRDefault="0067018F">
      <w:pPr>
        <w:pStyle w:val="Normal014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021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0.2±0.45     </w:t>
      </w:r>
    </w:p>
    <w:p w:rsidR="00364147" w:rsidRDefault="0067018F">
      <w:pPr>
        <w:pStyle w:val="Normal014"/>
        <w:framePr w:w="1815" w:h="415" w:hRule="exact" w:wrap="auto" w:vAnchor="page" w:hAnchor="page" w:x="1021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203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462.2±239.74     </w:t>
      </w:r>
    </w:p>
    <w:p w:rsidR="00364147" w:rsidRDefault="0067018F">
      <w:pPr>
        <w:pStyle w:val="Normal014"/>
        <w:framePr w:w="1815" w:h="415" w:hRule="exact" w:wrap="auto" w:vAnchor="page" w:hAnchor="page" w:x="1203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384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804.6±434.02     </w:t>
      </w:r>
    </w:p>
    <w:p w:rsidR="00364147" w:rsidRDefault="0067018F">
      <w:pPr>
        <w:pStyle w:val="Normal014"/>
        <w:framePr w:w="1815" w:h="415" w:hRule="exact" w:wrap="auto" w:vAnchor="page" w:hAnchor="page" w:x="1384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188" w:h="820" w:hRule="exact" w:wrap="auto" w:vAnchor="page" w:hAnchor="page" w:x="12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低剂量组</w:t>
      </w:r>
    </w:p>
    <w:p w:rsidR="00364147" w:rsidRDefault="0067018F">
      <w:pPr>
        <w:pStyle w:val="Normal014"/>
        <w:framePr w:w="567" w:h="415" w:hRule="exact" w:wrap="auto" w:vAnchor="page" w:hAnchor="page" w:x="2388" w:y="339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4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22.14±3.775     </w:t>
      </w:r>
    </w:p>
    <w:p w:rsidR="00364147" w:rsidRDefault="0067018F">
      <w:pPr>
        <w:pStyle w:val="Normal014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4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87.98±18.808     </w:t>
      </w:r>
    </w:p>
    <w:p w:rsidR="00364147" w:rsidRDefault="0067018F">
      <w:pPr>
        <w:pStyle w:val="Normal014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4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84.6±37.12     </w:t>
      </w:r>
    </w:p>
    <w:p w:rsidR="00364147" w:rsidRDefault="0067018F">
      <w:pPr>
        <w:pStyle w:val="Normal014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4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1.28±0.233     </w:t>
      </w:r>
    </w:p>
    <w:p w:rsidR="00364147" w:rsidRDefault="0067018F">
      <w:pPr>
        <w:pStyle w:val="Normal014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4"/>
        <w:framePr w:w="1815" w:h="415" w:hRule="exact" w:wrap="auto" w:vAnchor="page" w:hAnchor="page" w:x="1021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0.6±0.53     </w:t>
      </w:r>
    </w:p>
    <w:p w:rsidR="00364147" w:rsidRDefault="0067018F">
      <w:pPr>
        <w:pStyle w:val="Normal014"/>
        <w:framePr w:w="1815" w:h="415" w:hRule="exact" w:wrap="auto" w:vAnchor="page" w:hAnchor="page" w:x="1021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4"/>
        <w:framePr w:w="1815" w:h="415" w:hRule="exact" w:wrap="auto" w:vAnchor="page" w:hAnchor="page" w:x="1203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560.8±292.36     </w:t>
      </w:r>
    </w:p>
    <w:p w:rsidR="00364147" w:rsidRDefault="0067018F">
      <w:pPr>
        <w:pStyle w:val="Normal014"/>
        <w:framePr w:w="1815" w:h="415" w:hRule="exact" w:wrap="auto" w:vAnchor="page" w:hAnchor="page" w:x="1203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4"/>
        <w:framePr w:w="1815" w:h="415" w:hRule="exact" w:wrap="auto" w:vAnchor="page" w:hAnchor="page" w:x="1384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802.2±440.</w:t>
      </w:r>
      <w:r>
        <w:rPr>
          <w:rFonts w:eastAsia="Times New Roman" w:cs="宋体"/>
          <w:color w:val="000000"/>
          <w:kern w:val="2"/>
          <w:sz w:val="15"/>
        </w:rPr>
        <w:t xml:space="preserve">28     </w:t>
      </w:r>
    </w:p>
    <w:p w:rsidR="00364147" w:rsidRDefault="0067018F">
      <w:pPr>
        <w:pStyle w:val="Normal014"/>
        <w:framePr w:w="1815" w:h="415" w:hRule="exact" w:wrap="auto" w:vAnchor="page" w:hAnchor="page" w:x="1384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4"/>
        <w:framePr w:w="567" w:h="415" w:hRule="exact" w:wrap="auto" w:vAnchor="page" w:hAnchor="page" w:x="2388" w:y="379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4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25.36±7.365     </w:t>
      </w:r>
    </w:p>
    <w:p w:rsidR="00364147" w:rsidRDefault="0067018F">
      <w:pPr>
        <w:pStyle w:val="Normal014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99.18±19.609     </w:t>
      </w:r>
    </w:p>
    <w:p w:rsidR="00364147" w:rsidRDefault="0067018F">
      <w:pPr>
        <w:pStyle w:val="Normal014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49.6±13.07     </w:t>
      </w:r>
    </w:p>
    <w:p w:rsidR="00364147" w:rsidRDefault="0067018F">
      <w:pPr>
        <w:pStyle w:val="Normal014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1.80±0.596     </w:t>
      </w:r>
    </w:p>
    <w:p w:rsidR="00364147" w:rsidRDefault="0067018F">
      <w:pPr>
        <w:pStyle w:val="Normal014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021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0.8±1.30     </w:t>
      </w:r>
    </w:p>
    <w:p w:rsidR="00364147" w:rsidRDefault="0067018F">
      <w:pPr>
        <w:pStyle w:val="Normal014"/>
        <w:framePr w:w="1815" w:h="415" w:hRule="exact" w:wrap="auto" w:vAnchor="page" w:hAnchor="page" w:x="1021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203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548.6±250.32     </w:t>
      </w:r>
    </w:p>
    <w:p w:rsidR="00364147" w:rsidRDefault="0067018F">
      <w:pPr>
        <w:pStyle w:val="Normal014"/>
        <w:framePr w:w="1815" w:h="415" w:hRule="exact" w:wrap="auto" w:vAnchor="page" w:hAnchor="page" w:x="1203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384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990.4±484.26     </w:t>
      </w:r>
    </w:p>
    <w:p w:rsidR="00364147" w:rsidRDefault="0067018F">
      <w:pPr>
        <w:pStyle w:val="Normal014"/>
        <w:framePr w:w="1815" w:h="415" w:hRule="exact" w:wrap="auto" w:vAnchor="page" w:hAnchor="page" w:x="1384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188" w:h="820" w:hRule="exact" w:wrap="auto" w:vAnchor="page" w:hAnchor="page" w:x="12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中剂量组</w:t>
      </w:r>
    </w:p>
    <w:p w:rsidR="00364147" w:rsidRDefault="0067018F">
      <w:pPr>
        <w:pStyle w:val="Normal014"/>
        <w:framePr w:w="567" w:h="415" w:hRule="exact" w:wrap="auto" w:vAnchor="page" w:hAnchor="page" w:x="2388" w:y="420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4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22.65±5.496     </w:t>
      </w:r>
    </w:p>
    <w:p w:rsidR="00364147" w:rsidRDefault="0067018F">
      <w:pPr>
        <w:pStyle w:val="Normal014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88.94±19.372     </w:t>
      </w:r>
    </w:p>
    <w:p w:rsidR="00364147" w:rsidRDefault="0067018F">
      <w:pPr>
        <w:pStyle w:val="Normal014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63.0±7.57     </w:t>
      </w:r>
    </w:p>
    <w:p w:rsidR="00364147" w:rsidRDefault="0067018F">
      <w:pPr>
        <w:pStyle w:val="Normal014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1.31±0.</w:t>
      </w:r>
      <w:r>
        <w:rPr>
          <w:rFonts w:eastAsia="Times New Roman" w:cs="宋体"/>
          <w:color w:val="000000"/>
          <w:kern w:val="2"/>
          <w:sz w:val="15"/>
        </w:rPr>
        <w:t xml:space="preserve">269     </w:t>
      </w:r>
    </w:p>
    <w:p w:rsidR="00364147" w:rsidRDefault="0067018F">
      <w:pPr>
        <w:pStyle w:val="Normal014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021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0.0±0.67     </w:t>
      </w:r>
    </w:p>
    <w:p w:rsidR="00364147" w:rsidRDefault="0067018F">
      <w:pPr>
        <w:pStyle w:val="Normal014"/>
        <w:framePr w:w="1815" w:h="415" w:hRule="exact" w:wrap="auto" w:vAnchor="page" w:hAnchor="page" w:x="1021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203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537.9±393.16     </w:t>
      </w:r>
    </w:p>
    <w:p w:rsidR="00364147" w:rsidRDefault="0067018F">
      <w:pPr>
        <w:pStyle w:val="Normal014"/>
        <w:framePr w:w="1815" w:h="415" w:hRule="exact" w:wrap="auto" w:vAnchor="page" w:hAnchor="page" w:x="1203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384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788.5±542.29     </w:t>
      </w:r>
    </w:p>
    <w:p w:rsidR="00364147" w:rsidRDefault="0067018F">
      <w:pPr>
        <w:pStyle w:val="Normal014"/>
        <w:framePr w:w="1815" w:h="415" w:hRule="exact" w:wrap="auto" w:vAnchor="page" w:hAnchor="page" w:x="1384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567" w:h="415" w:hRule="exact" w:wrap="auto" w:vAnchor="page" w:hAnchor="page" w:x="2388" w:y="460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4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22.40±6.293     </w:t>
      </w:r>
    </w:p>
    <w:p w:rsidR="00364147" w:rsidRDefault="0067018F">
      <w:pPr>
        <w:pStyle w:val="Normal014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99.58±21.418     </w:t>
      </w:r>
    </w:p>
    <w:p w:rsidR="00364147" w:rsidRDefault="0067018F">
      <w:pPr>
        <w:pStyle w:val="Normal014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63.2±14.72     </w:t>
      </w:r>
    </w:p>
    <w:p w:rsidR="00364147" w:rsidRDefault="0067018F">
      <w:pPr>
        <w:pStyle w:val="Normal014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1.58±0.396     </w:t>
      </w:r>
    </w:p>
    <w:p w:rsidR="00364147" w:rsidRDefault="0067018F">
      <w:pPr>
        <w:pStyle w:val="Normal014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021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0.6±0.55     </w:t>
      </w:r>
    </w:p>
    <w:p w:rsidR="00364147" w:rsidRDefault="0067018F">
      <w:pPr>
        <w:pStyle w:val="Normal014"/>
        <w:framePr w:w="1815" w:h="415" w:hRule="exact" w:wrap="auto" w:vAnchor="page" w:hAnchor="page" w:x="1021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203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485.0±280.95     </w:t>
      </w:r>
    </w:p>
    <w:p w:rsidR="00364147" w:rsidRDefault="0067018F">
      <w:pPr>
        <w:pStyle w:val="Normal014"/>
        <w:framePr w:w="1815" w:h="415" w:hRule="exact" w:wrap="auto" w:vAnchor="page" w:hAnchor="page" w:x="1203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384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737.2±406.92     </w:t>
      </w:r>
    </w:p>
    <w:p w:rsidR="00364147" w:rsidRDefault="0067018F">
      <w:pPr>
        <w:pStyle w:val="Normal014"/>
        <w:framePr w:w="1815" w:h="415" w:hRule="exact" w:wrap="auto" w:vAnchor="page" w:hAnchor="page" w:x="1384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188" w:h="820" w:hRule="exact" w:wrap="auto" w:vAnchor="page" w:hAnchor="page" w:x="12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高剂量组</w:t>
      </w:r>
    </w:p>
    <w:p w:rsidR="00364147" w:rsidRDefault="0067018F">
      <w:pPr>
        <w:pStyle w:val="Normal014"/>
        <w:framePr w:w="567" w:h="415" w:hRule="exact" w:wrap="auto" w:vAnchor="page" w:hAnchor="page" w:x="2388" w:y="501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4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25.79±4.</w:t>
      </w:r>
      <w:r>
        <w:rPr>
          <w:rFonts w:eastAsia="Times New Roman" w:cs="宋体"/>
          <w:color w:val="000000"/>
          <w:kern w:val="2"/>
          <w:sz w:val="15"/>
        </w:rPr>
        <w:t xml:space="preserve">302     </w:t>
      </w:r>
    </w:p>
    <w:p w:rsidR="00364147" w:rsidRDefault="0067018F">
      <w:pPr>
        <w:pStyle w:val="Normal014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99.03±23.670     </w:t>
      </w:r>
    </w:p>
    <w:p w:rsidR="00364147" w:rsidRDefault="0067018F">
      <w:pPr>
        <w:pStyle w:val="Normal014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81.6±22.00     </w:t>
      </w:r>
    </w:p>
    <w:p w:rsidR="00364147" w:rsidRDefault="0067018F">
      <w:pPr>
        <w:pStyle w:val="Normal014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1.32±0.329     </w:t>
      </w:r>
    </w:p>
    <w:p w:rsidR="00364147" w:rsidRDefault="0067018F">
      <w:pPr>
        <w:pStyle w:val="Normal014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021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0.3±0.67     </w:t>
      </w:r>
    </w:p>
    <w:p w:rsidR="00364147" w:rsidRDefault="0067018F">
      <w:pPr>
        <w:pStyle w:val="Normal014"/>
        <w:framePr w:w="1815" w:h="415" w:hRule="exact" w:wrap="auto" w:vAnchor="page" w:hAnchor="page" w:x="1021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203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603.0±345.42     </w:t>
      </w:r>
    </w:p>
    <w:p w:rsidR="00364147" w:rsidRDefault="0067018F">
      <w:pPr>
        <w:pStyle w:val="Normal014"/>
        <w:framePr w:w="1815" w:h="415" w:hRule="exact" w:wrap="auto" w:vAnchor="page" w:hAnchor="page" w:x="1203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384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922.0±614.50     </w:t>
      </w:r>
    </w:p>
    <w:p w:rsidR="00364147" w:rsidRDefault="0067018F">
      <w:pPr>
        <w:pStyle w:val="Normal014"/>
        <w:framePr w:w="1815" w:h="415" w:hRule="exact" w:wrap="auto" w:vAnchor="page" w:hAnchor="page" w:x="1384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567" w:h="415" w:hRule="exact" w:wrap="auto" w:vAnchor="page" w:hAnchor="page" w:x="2388" w:y="541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4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28.00±8.526     </w:t>
      </w:r>
    </w:p>
    <w:p w:rsidR="00364147" w:rsidRDefault="0067018F">
      <w:pPr>
        <w:pStyle w:val="Normal014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102.34±31.002     </w:t>
      </w:r>
    </w:p>
    <w:p w:rsidR="00364147" w:rsidRDefault="0067018F">
      <w:pPr>
        <w:pStyle w:val="Normal014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40.4±8.26     </w:t>
      </w:r>
    </w:p>
    <w:p w:rsidR="00364147" w:rsidRDefault="0067018F">
      <w:pPr>
        <w:pStyle w:val="Normal014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1.74±0.550     </w:t>
      </w:r>
    </w:p>
    <w:p w:rsidR="00364147" w:rsidRDefault="0067018F">
      <w:pPr>
        <w:pStyle w:val="Normal014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021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0.0±0.00     </w:t>
      </w:r>
    </w:p>
    <w:p w:rsidR="00364147" w:rsidRDefault="0067018F">
      <w:pPr>
        <w:pStyle w:val="Normal014"/>
        <w:framePr w:w="1815" w:h="415" w:hRule="exact" w:wrap="auto" w:vAnchor="page" w:hAnchor="page" w:x="1021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203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488.8±</w:t>
      </w:r>
      <w:r>
        <w:rPr>
          <w:rFonts w:eastAsia="Times New Roman" w:cs="宋体"/>
          <w:color w:val="000000"/>
          <w:kern w:val="2"/>
          <w:sz w:val="15"/>
        </w:rPr>
        <w:t xml:space="preserve">353.17     </w:t>
      </w:r>
    </w:p>
    <w:p w:rsidR="00364147" w:rsidRDefault="0067018F">
      <w:pPr>
        <w:pStyle w:val="Normal014"/>
        <w:framePr w:w="1815" w:h="415" w:hRule="exact" w:wrap="auto" w:vAnchor="page" w:hAnchor="page" w:x="1203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384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743.6±479.05     </w:t>
      </w:r>
    </w:p>
    <w:p w:rsidR="00364147" w:rsidRDefault="0067018F">
      <w:pPr>
        <w:pStyle w:val="Normal014"/>
        <w:framePr w:w="1815" w:h="415" w:hRule="exact" w:wrap="auto" w:vAnchor="page" w:hAnchor="page" w:x="1384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4265" w:h="375" w:hRule="exact" w:wrap="auto" w:vAnchor="page" w:hAnchor="page" w:x="1155" w:y="79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*U = Mann</w:t>
      </w:r>
      <w:r>
        <w:rPr>
          <w:rFonts w:eastAsia="Times New Roman" w:cs="宋体"/>
          <w:color w:val="000000"/>
          <w:kern w:val="2"/>
          <w:sz w:val="14"/>
        </w:rPr>
        <w:noBreakHyphen/>
        <w:t xml:space="preserve">Whitney U Test Significant at 0.05 level.     +D = Dunnett LSD Test Significant at the 0.01 level     </w:t>
      </w:r>
    </w:p>
    <w:p w:rsidR="00364147" w:rsidRDefault="0067018F">
      <w:pPr>
        <w:pStyle w:val="Normal014"/>
        <w:spacing w:line="1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 w:type="page"/>
      </w:r>
    </w:p>
    <w:p w:rsidR="00364147" w:rsidRDefault="0067018F">
      <w:pPr>
        <w:pStyle w:val="Normal014"/>
        <w:framePr w:w="14490" w:h="285" w:hRule="exact" w:wrap="auto" w:vAnchor="page" w:hAnchor="page" w:x="1200" w:y="17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ascii="宋体" w:eastAsia="宋体" w:hAnsi="宋体" w:cs="宋体"/>
          <w:color w:val="000000"/>
          <w:kern w:val="2"/>
          <w:sz w:val="19"/>
        </w:rPr>
      </w:pPr>
      <w:r>
        <w:rPr>
          <w:rFonts w:eastAsia="Times New Roman"/>
        </w:rPr>
        <w:pict>
          <v:line id="_x0000_s3178" style="position:absolute;left:0;text-align:left;z-index:-251593728;mso-position-horizontal-relative:page;mso-position-vertical-relative:page" from="57.75pt,104.15pt" to="781.55pt,104.15pt" o:allowincell="f">
            <w10:wrap anchorx="page" anchory="page"/>
          </v:line>
        </w:pict>
      </w:r>
      <w:r>
        <w:rPr>
          <w:rFonts w:eastAsia="Times New Roman"/>
        </w:rPr>
        <w:pict>
          <v:line id="_x0000_s3177" style="position:absolute;left:0;text-align:left;z-index:-251592704;mso-position-horizontal-relative:page;mso-position-vertical-relative:page" from="57.75pt,128.9pt" to="781.55pt,128.9pt" o:allowincell="f">
            <w10:wrap anchorx="page" anchory="page"/>
          </v:line>
        </w:pict>
      </w:r>
      <w:r>
        <w:rPr>
          <w:rFonts w:eastAsia="Times New Roman"/>
        </w:rPr>
        <w:pict>
          <v:line id="_x0000_s3176" style="position:absolute;left:0;text-align:left;z-index:-251591680;mso-position-horizontal-relative:page;mso-position-vertical-relative:page" from="57.75pt,395.95pt" to="784.15pt,395.95pt" o:allowincell="f">
            <w10:wrap anchorx="page" anchory="page"/>
          </v:line>
        </w:pict>
      </w:r>
      <w:r>
        <w:rPr>
          <w:rFonts w:ascii="宋体" w:eastAsia="宋体" w:hAnsi="宋体" w:cs="宋体"/>
          <w:color w:val="000000"/>
          <w:kern w:val="2"/>
          <w:sz w:val="19"/>
        </w:rPr>
        <w:t>血生化指标检测结果统计汇总（</w:t>
      </w:r>
      <w:r>
        <w:rPr>
          <w:rFonts w:eastAsia="Times New Roman" w:cs="宋体"/>
          <w:color w:val="000000"/>
          <w:kern w:val="2"/>
          <w:sz w:val="19"/>
        </w:rPr>
        <w:t>mean</w:t>
      </w:r>
      <w:r>
        <w:rPr>
          <w:rFonts w:ascii="宋体" w:eastAsia="宋体" w:hAnsi="宋体" w:cs="宋体"/>
          <w:color w:val="000000"/>
          <w:kern w:val="2"/>
          <w:sz w:val="19"/>
        </w:rPr>
        <w:t>±</w:t>
      </w:r>
      <w:r>
        <w:rPr>
          <w:rFonts w:eastAsia="Times New Roman" w:cs="宋体"/>
          <w:color w:val="000000"/>
          <w:kern w:val="2"/>
          <w:sz w:val="19"/>
        </w:rPr>
        <w:t>SD</w:t>
      </w:r>
      <w:r>
        <w:rPr>
          <w:rFonts w:ascii="宋体" w:eastAsia="宋体" w:hAnsi="宋体" w:cs="宋体"/>
          <w:color w:val="000000"/>
          <w:kern w:val="2"/>
          <w:sz w:val="19"/>
        </w:rPr>
        <w:t>）</w:t>
      </w:r>
      <w:r>
        <w:rPr>
          <w:rFonts w:eastAsia="Times New Roman" w:cs="宋体"/>
          <w:color w:val="000000"/>
          <w:kern w:val="2"/>
          <w:sz w:val="19"/>
        </w:rPr>
        <w:t xml:space="preserve">Female </w:t>
      </w:r>
      <w:r>
        <w:rPr>
          <w:rFonts w:ascii="宋体" w:eastAsia="宋体" w:hAnsi="宋体" w:cs="宋体"/>
          <w:color w:val="000000"/>
          <w:kern w:val="2"/>
          <w:sz w:val="19"/>
        </w:rPr>
        <w:t>雌性</w:t>
      </w:r>
    </w:p>
    <w:p w:rsidR="00364147" w:rsidRDefault="0067018F">
      <w:pPr>
        <w:pStyle w:val="Normal014"/>
        <w:framePr w:w="14445" w:h="226" w:hRule="exact" w:wrap="auto" w:vAnchor="page" w:hAnchor="page" w:x="1200" w:y="14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cs="宋体"/>
          <w:b/>
          <w:color w:val="000000"/>
          <w:kern w:val="2"/>
          <w:sz w:val="19"/>
        </w:rPr>
      </w:pPr>
      <w:r>
        <w:rPr>
          <w:rFonts w:eastAsia="Times New Roman" w:cs="宋体"/>
          <w:b/>
          <w:color w:val="000000"/>
          <w:kern w:val="2"/>
          <w:sz w:val="19"/>
        </w:rPr>
        <w:t>Blood Biochemistry (cobas 6000)  Summary Report</w:t>
      </w:r>
    </w:p>
    <w:p w:rsidR="00364147" w:rsidRDefault="0067018F">
      <w:pPr>
        <w:pStyle w:val="Normal014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4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4"/>
        <w:framePr w:w="960" w:h="285" w:hRule="exact" w:wrap="auto" w:vAnchor="page" w:hAnchor="page" w:x="1155" w:y="2218"/>
        <w:tabs>
          <w:tab w:val="left" w:pos="360"/>
          <w:tab w:val="left" w:pos="72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组别</w:t>
      </w:r>
    </w:p>
    <w:p w:rsidR="00364147" w:rsidRDefault="0067018F">
      <w:pPr>
        <w:pStyle w:val="Normal014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CREA</w:t>
      </w:r>
    </w:p>
    <w:p w:rsidR="00364147" w:rsidRDefault="0067018F">
      <w:pPr>
        <w:pStyle w:val="Normal014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(μmol/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L)</w:t>
      </w:r>
    </w:p>
    <w:p w:rsidR="00364147" w:rsidRDefault="0067018F">
      <w:pPr>
        <w:pStyle w:val="Normal014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UREA</w:t>
      </w:r>
    </w:p>
    <w:p w:rsidR="00364147" w:rsidRDefault="0067018F">
      <w:pPr>
        <w:pStyle w:val="Normal014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(mmol/L)</w:t>
      </w:r>
    </w:p>
    <w:p w:rsidR="00364147" w:rsidRDefault="0067018F">
      <w:pPr>
        <w:pStyle w:val="Normal014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ALB</w:t>
      </w:r>
    </w:p>
    <w:p w:rsidR="00364147" w:rsidRDefault="0067018F">
      <w:pPr>
        <w:pStyle w:val="Normal014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(g/L)</w:t>
      </w:r>
    </w:p>
    <w:p w:rsidR="00364147" w:rsidRDefault="0067018F">
      <w:pPr>
        <w:pStyle w:val="Normal014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TG</w:t>
      </w:r>
    </w:p>
    <w:p w:rsidR="00364147" w:rsidRDefault="0067018F">
      <w:pPr>
        <w:pStyle w:val="Normal014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(mmol/L)</w:t>
      </w:r>
    </w:p>
    <w:p w:rsidR="00364147" w:rsidRDefault="0067018F">
      <w:pPr>
        <w:pStyle w:val="Normal014"/>
        <w:framePr w:w="1815" w:h="405" w:hRule="exact" w:wrap="auto" w:vAnchor="page" w:hAnchor="page" w:x="1021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CHOL</w:t>
      </w:r>
    </w:p>
    <w:p w:rsidR="00364147" w:rsidRDefault="0067018F">
      <w:pPr>
        <w:pStyle w:val="Normal014"/>
        <w:framePr w:w="1815" w:h="405" w:hRule="exact" w:wrap="auto" w:vAnchor="page" w:hAnchor="page" w:x="1021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(mmol/L)</w:t>
      </w:r>
    </w:p>
    <w:p w:rsidR="00364147" w:rsidRDefault="0067018F">
      <w:pPr>
        <w:pStyle w:val="Normal014"/>
        <w:framePr w:w="1815" w:h="405" w:hRule="exact" w:wrap="auto" w:vAnchor="page" w:hAnchor="page" w:x="1203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GLU</w:t>
      </w:r>
    </w:p>
    <w:p w:rsidR="00364147" w:rsidRDefault="0067018F">
      <w:pPr>
        <w:pStyle w:val="Normal014"/>
        <w:framePr w:w="1815" w:h="405" w:hRule="exact" w:wrap="auto" w:vAnchor="page" w:hAnchor="page" w:x="1203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(mmol/L)</w:t>
      </w:r>
    </w:p>
    <w:p w:rsidR="00364147" w:rsidRDefault="0067018F">
      <w:pPr>
        <w:pStyle w:val="Normal014"/>
        <w:framePr w:w="1815" w:h="405" w:hRule="exact" w:wrap="auto" w:vAnchor="page" w:hAnchor="page" w:x="1384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GLOB</w:t>
      </w:r>
    </w:p>
    <w:p w:rsidR="00364147" w:rsidRDefault="0067018F">
      <w:pPr>
        <w:pStyle w:val="Normal014"/>
        <w:framePr w:w="1815" w:h="405" w:hRule="exact" w:wrap="auto" w:vAnchor="page" w:hAnchor="page" w:x="1384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(g/L)</w:t>
      </w:r>
    </w:p>
    <w:p w:rsidR="00364147" w:rsidRDefault="0067018F">
      <w:pPr>
        <w:pStyle w:val="Normal014"/>
        <w:framePr w:w="1188" w:h="820" w:hRule="exact" w:wrap="auto" w:vAnchor="page" w:hAnchor="page" w:x="12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溶媒对照组</w:t>
      </w:r>
    </w:p>
    <w:p w:rsidR="00364147" w:rsidRDefault="0067018F">
      <w:pPr>
        <w:pStyle w:val="Normal014"/>
        <w:framePr w:w="567" w:h="415" w:hRule="exact" w:wrap="auto" w:vAnchor="page" w:hAnchor="page" w:x="2388" w:y="258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4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28.5±6.20     </w:t>
      </w:r>
    </w:p>
    <w:p w:rsidR="00364147" w:rsidRDefault="0067018F">
      <w:pPr>
        <w:pStyle w:val="Normal014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5.30±0.346     </w:t>
      </w:r>
    </w:p>
    <w:p w:rsidR="00364147" w:rsidRDefault="0067018F">
      <w:pPr>
        <w:pStyle w:val="Normal014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43.77±3.660     </w:t>
      </w:r>
    </w:p>
    <w:p w:rsidR="00364147" w:rsidRDefault="0067018F">
      <w:pPr>
        <w:pStyle w:val="Normal014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0.208±0.0783     </w:t>
      </w:r>
    </w:p>
    <w:p w:rsidR="00364147" w:rsidRDefault="0067018F">
      <w:pPr>
        <w:pStyle w:val="Normal014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021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1.519±0.4416     </w:t>
      </w:r>
    </w:p>
    <w:p w:rsidR="00364147" w:rsidRDefault="0067018F">
      <w:pPr>
        <w:pStyle w:val="Normal014"/>
        <w:framePr w:w="1815" w:h="415" w:hRule="exact" w:wrap="auto" w:vAnchor="page" w:hAnchor="page" w:x="1021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203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8.324±0.8438     </w:t>
      </w:r>
    </w:p>
    <w:p w:rsidR="00364147" w:rsidRDefault="0067018F">
      <w:pPr>
        <w:pStyle w:val="Normal014"/>
        <w:framePr w:w="1815" w:h="415" w:hRule="exact" w:wrap="auto" w:vAnchor="page" w:hAnchor="page" w:x="1203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384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14.04±1.925     </w:t>
      </w:r>
    </w:p>
    <w:p w:rsidR="00364147" w:rsidRDefault="0067018F">
      <w:pPr>
        <w:pStyle w:val="Normal014"/>
        <w:framePr w:w="1815" w:h="415" w:hRule="exact" w:wrap="auto" w:vAnchor="page" w:hAnchor="page" w:x="1384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567" w:h="415" w:hRule="exact" w:wrap="auto" w:vAnchor="page" w:hAnchor="page" w:x="2388" w:y="298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4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32.2±0.</w:t>
      </w:r>
      <w:r>
        <w:rPr>
          <w:rFonts w:eastAsia="Times New Roman" w:cs="宋体"/>
          <w:color w:val="000000"/>
          <w:kern w:val="2"/>
          <w:sz w:val="15"/>
        </w:rPr>
        <w:t xml:space="preserve">84     </w:t>
      </w:r>
    </w:p>
    <w:p w:rsidR="00364147" w:rsidRDefault="0067018F">
      <w:pPr>
        <w:pStyle w:val="Normal014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5.78±0.487     </w:t>
      </w:r>
    </w:p>
    <w:p w:rsidR="00364147" w:rsidRDefault="0067018F">
      <w:pPr>
        <w:pStyle w:val="Normal014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50.40±6.592     </w:t>
      </w:r>
    </w:p>
    <w:p w:rsidR="00364147" w:rsidRDefault="0067018F">
      <w:pPr>
        <w:pStyle w:val="Normal014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0.264±0.0662     </w:t>
      </w:r>
    </w:p>
    <w:p w:rsidR="00364147" w:rsidRDefault="0067018F">
      <w:pPr>
        <w:pStyle w:val="Normal014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021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1.934±0.5802     </w:t>
      </w:r>
    </w:p>
    <w:p w:rsidR="00364147" w:rsidRDefault="0067018F">
      <w:pPr>
        <w:pStyle w:val="Normal014"/>
        <w:framePr w:w="1815" w:h="415" w:hRule="exact" w:wrap="auto" w:vAnchor="page" w:hAnchor="page" w:x="1021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203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7.966±0.7456     </w:t>
      </w:r>
    </w:p>
    <w:p w:rsidR="00364147" w:rsidRDefault="0067018F">
      <w:pPr>
        <w:pStyle w:val="Normal014"/>
        <w:framePr w:w="1815" w:h="415" w:hRule="exact" w:wrap="auto" w:vAnchor="page" w:hAnchor="page" w:x="1203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384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15.30±1.281     </w:t>
      </w:r>
    </w:p>
    <w:p w:rsidR="00364147" w:rsidRDefault="0067018F">
      <w:pPr>
        <w:pStyle w:val="Normal014"/>
        <w:framePr w:w="1815" w:h="415" w:hRule="exact" w:wrap="auto" w:vAnchor="page" w:hAnchor="page" w:x="1384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188" w:h="820" w:hRule="exact" w:wrap="auto" w:vAnchor="page" w:hAnchor="page" w:x="12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低剂量组</w:t>
      </w:r>
    </w:p>
    <w:p w:rsidR="00364147" w:rsidRDefault="0067018F">
      <w:pPr>
        <w:pStyle w:val="Normal014"/>
        <w:framePr w:w="567" w:h="415" w:hRule="exact" w:wrap="auto" w:vAnchor="page" w:hAnchor="page" w:x="2388" w:y="339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4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30.3±3.12     </w:t>
      </w:r>
    </w:p>
    <w:p w:rsidR="00364147" w:rsidRDefault="0067018F">
      <w:pPr>
        <w:pStyle w:val="Normal014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4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5.70±0.608     </w:t>
      </w:r>
    </w:p>
    <w:p w:rsidR="00364147" w:rsidRDefault="0067018F">
      <w:pPr>
        <w:pStyle w:val="Normal014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4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42.96±2.875     </w:t>
      </w:r>
    </w:p>
    <w:p w:rsidR="00364147" w:rsidRDefault="0067018F">
      <w:pPr>
        <w:pStyle w:val="Normal014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4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0.242±0.0847     </w:t>
      </w:r>
    </w:p>
    <w:p w:rsidR="00364147" w:rsidRDefault="0067018F">
      <w:pPr>
        <w:pStyle w:val="Normal014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4"/>
        <w:framePr w:w="1815" w:h="415" w:hRule="exact" w:wrap="auto" w:vAnchor="page" w:hAnchor="page" w:x="1021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1.612±0.2383     </w:t>
      </w:r>
    </w:p>
    <w:p w:rsidR="00364147" w:rsidRDefault="0067018F">
      <w:pPr>
        <w:pStyle w:val="Normal014"/>
        <w:framePr w:w="1815" w:h="415" w:hRule="exact" w:wrap="auto" w:vAnchor="page" w:hAnchor="page" w:x="1021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4"/>
        <w:framePr w:w="1815" w:h="415" w:hRule="exact" w:wrap="auto" w:vAnchor="page" w:hAnchor="page" w:x="1203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8.327±0.7404     </w:t>
      </w:r>
    </w:p>
    <w:p w:rsidR="00364147" w:rsidRDefault="0067018F">
      <w:pPr>
        <w:pStyle w:val="Normal014"/>
        <w:framePr w:w="1815" w:h="415" w:hRule="exact" w:wrap="auto" w:vAnchor="page" w:hAnchor="page" w:x="1203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4"/>
        <w:framePr w:w="1815" w:h="415" w:hRule="exact" w:wrap="auto" w:vAnchor="page" w:hAnchor="page" w:x="1384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15.07±1.666     </w:t>
      </w:r>
    </w:p>
    <w:p w:rsidR="00364147" w:rsidRDefault="0067018F">
      <w:pPr>
        <w:pStyle w:val="Normal014"/>
        <w:framePr w:w="1815" w:h="415" w:hRule="exact" w:wrap="auto" w:vAnchor="page" w:hAnchor="page" w:x="1384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4"/>
        <w:framePr w:w="567" w:h="415" w:hRule="exact" w:wrap="auto" w:vAnchor="page" w:hAnchor="page" w:x="2388" w:y="379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4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32.2±4.02     </w:t>
      </w:r>
    </w:p>
    <w:p w:rsidR="00364147" w:rsidRDefault="0067018F">
      <w:pPr>
        <w:pStyle w:val="Normal014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5.40±0.604     </w:t>
      </w:r>
    </w:p>
    <w:p w:rsidR="00364147" w:rsidRDefault="0067018F">
      <w:pPr>
        <w:pStyle w:val="Normal014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49.82±6.080     </w:t>
      </w:r>
    </w:p>
    <w:p w:rsidR="00364147" w:rsidRDefault="0067018F">
      <w:pPr>
        <w:pStyle w:val="Normal014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0.284±0.1101     </w:t>
      </w:r>
    </w:p>
    <w:p w:rsidR="00364147" w:rsidRDefault="0067018F">
      <w:pPr>
        <w:pStyle w:val="Normal014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021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1.662±0.3581     </w:t>
      </w:r>
    </w:p>
    <w:p w:rsidR="00364147" w:rsidRDefault="0067018F">
      <w:pPr>
        <w:pStyle w:val="Normal014"/>
        <w:framePr w:w="1815" w:h="415" w:hRule="exact" w:wrap="auto" w:vAnchor="page" w:hAnchor="page" w:x="1021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203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8.246±0.3007     </w:t>
      </w:r>
    </w:p>
    <w:p w:rsidR="00364147" w:rsidRDefault="0067018F">
      <w:pPr>
        <w:pStyle w:val="Normal014"/>
        <w:framePr w:w="1815" w:h="415" w:hRule="exact" w:wrap="auto" w:vAnchor="page" w:hAnchor="page" w:x="1203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384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13.42±0.968     </w:t>
      </w:r>
    </w:p>
    <w:p w:rsidR="00364147" w:rsidRDefault="0067018F">
      <w:pPr>
        <w:pStyle w:val="Normal014"/>
        <w:framePr w:w="1815" w:h="415" w:hRule="exact" w:wrap="auto" w:vAnchor="page" w:hAnchor="page" w:x="1384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188" w:h="820" w:hRule="exact" w:wrap="auto" w:vAnchor="page" w:hAnchor="page" w:x="12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中剂量组</w:t>
      </w:r>
    </w:p>
    <w:p w:rsidR="00364147" w:rsidRDefault="0067018F">
      <w:pPr>
        <w:pStyle w:val="Normal014"/>
        <w:framePr w:w="567" w:h="415" w:hRule="exact" w:wrap="auto" w:vAnchor="page" w:hAnchor="page" w:x="2388" w:y="420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4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28.2±3.36     </w:t>
      </w:r>
    </w:p>
    <w:p w:rsidR="00364147" w:rsidRDefault="0067018F">
      <w:pPr>
        <w:pStyle w:val="Normal014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5.20±0.634     </w:t>
      </w:r>
    </w:p>
    <w:p w:rsidR="00364147" w:rsidRDefault="0067018F">
      <w:pPr>
        <w:pStyle w:val="Normal014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44.76±3.334     </w:t>
      </w:r>
    </w:p>
    <w:p w:rsidR="00364147" w:rsidRDefault="0067018F">
      <w:pPr>
        <w:pStyle w:val="Normal014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0.247±0.0618     </w:t>
      </w:r>
    </w:p>
    <w:p w:rsidR="00364147" w:rsidRDefault="0067018F">
      <w:pPr>
        <w:pStyle w:val="Normal014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021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1.981±0.4820     </w:t>
      </w:r>
    </w:p>
    <w:p w:rsidR="00364147" w:rsidRDefault="0067018F">
      <w:pPr>
        <w:pStyle w:val="Normal014"/>
        <w:framePr w:w="1815" w:h="415" w:hRule="exact" w:wrap="auto" w:vAnchor="page" w:hAnchor="page" w:x="1021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203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8.358±0.9425     </w:t>
      </w:r>
    </w:p>
    <w:p w:rsidR="00364147" w:rsidRDefault="0067018F">
      <w:pPr>
        <w:pStyle w:val="Normal014"/>
        <w:framePr w:w="1815" w:h="415" w:hRule="exact" w:wrap="auto" w:vAnchor="page" w:hAnchor="page" w:x="1203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384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14.40±1.983     </w:t>
      </w:r>
    </w:p>
    <w:p w:rsidR="00364147" w:rsidRDefault="0067018F">
      <w:pPr>
        <w:pStyle w:val="Normal014"/>
        <w:framePr w:w="1815" w:h="415" w:hRule="exact" w:wrap="auto" w:vAnchor="page" w:hAnchor="page" w:x="1384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567" w:h="415" w:hRule="exact" w:wrap="auto" w:vAnchor="page" w:hAnchor="page" w:x="2388" w:y="460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4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32.0±4.00     </w:t>
      </w:r>
    </w:p>
    <w:p w:rsidR="00364147" w:rsidRDefault="0067018F">
      <w:pPr>
        <w:pStyle w:val="Normal014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5.80±0.815     </w:t>
      </w:r>
    </w:p>
    <w:p w:rsidR="00364147" w:rsidRDefault="0067018F">
      <w:pPr>
        <w:pStyle w:val="Normal014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47.20±1.198     </w:t>
      </w:r>
    </w:p>
    <w:p w:rsidR="00364147" w:rsidRDefault="0067018F">
      <w:pPr>
        <w:pStyle w:val="Normal014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0.182±0.0239     </w:t>
      </w:r>
    </w:p>
    <w:p w:rsidR="00364147" w:rsidRDefault="0067018F">
      <w:pPr>
        <w:pStyle w:val="Normal014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021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1.402±0.3159     </w:t>
      </w:r>
    </w:p>
    <w:p w:rsidR="00364147" w:rsidRDefault="0067018F">
      <w:pPr>
        <w:pStyle w:val="Normal014"/>
        <w:framePr w:w="1815" w:h="415" w:hRule="exact" w:wrap="auto" w:vAnchor="page" w:hAnchor="page" w:x="1021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203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8.434±0.3688     </w:t>
      </w:r>
    </w:p>
    <w:p w:rsidR="00364147" w:rsidRDefault="0067018F">
      <w:pPr>
        <w:pStyle w:val="Normal014"/>
        <w:framePr w:w="1815" w:h="415" w:hRule="exact" w:wrap="auto" w:vAnchor="page" w:hAnchor="page" w:x="1203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384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15.06±0.</w:t>
      </w:r>
      <w:r>
        <w:rPr>
          <w:rFonts w:eastAsia="Times New Roman" w:cs="宋体"/>
          <w:color w:val="000000"/>
          <w:kern w:val="2"/>
          <w:sz w:val="15"/>
        </w:rPr>
        <w:t xml:space="preserve">699     </w:t>
      </w:r>
    </w:p>
    <w:p w:rsidR="00364147" w:rsidRDefault="0067018F">
      <w:pPr>
        <w:pStyle w:val="Normal014"/>
        <w:framePr w:w="1815" w:h="415" w:hRule="exact" w:wrap="auto" w:vAnchor="page" w:hAnchor="page" w:x="1384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188" w:h="820" w:hRule="exact" w:wrap="auto" w:vAnchor="page" w:hAnchor="page" w:x="12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高剂量组</w:t>
      </w:r>
    </w:p>
    <w:p w:rsidR="00364147" w:rsidRDefault="0067018F">
      <w:pPr>
        <w:pStyle w:val="Normal014"/>
        <w:framePr w:w="567" w:h="415" w:hRule="exact" w:wrap="auto" w:vAnchor="page" w:hAnchor="page" w:x="2388" w:y="501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4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29.9±6.21     </w:t>
      </w:r>
    </w:p>
    <w:p w:rsidR="00364147" w:rsidRDefault="0067018F">
      <w:pPr>
        <w:pStyle w:val="Normal014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6.17*U±1.202     </w:t>
      </w:r>
    </w:p>
    <w:p w:rsidR="00364147" w:rsidRDefault="0067018F">
      <w:pPr>
        <w:pStyle w:val="Normal014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42.50±2.511     </w:t>
      </w:r>
    </w:p>
    <w:p w:rsidR="00364147" w:rsidRDefault="0067018F">
      <w:pPr>
        <w:pStyle w:val="Normal014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0.256±0.0453     </w:t>
      </w:r>
    </w:p>
    <w:p w:rsidR="00364147" w:rsidRDefault="0067018F">
      <w:pPr>
        <w:pStyle w:val="Normal014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021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1.786±0.1556     </w:t>
      </w:r>
    </w:p>
    <w:p w:rsidR="00364147" w:rsidRDefault="0067018F">
      <w:pPr>
        <w:pStyle w:val="Normal014"/>
        <w:framePr w:w="1815" w:h="415" w:hRule="exact" w:wrap="auto" w:vAnchor="page" w:hAnchor="page" w:x="1021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203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7.984±0.6869     </w:t>
      </w:r>
    </w:p>
    <w:p w:rsidR="00364147" w:rsidRDefault="0067018F">
      <w:pPr>
        <w:pStyle w:val="Normal014"/>
        <w:framePr w:w="1815" w:h="415" w:hRule="exact" w:wrap="auto" w:vAnchor="page" w:hAnchor="page" w:x="1203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384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14.26±1.842     </w:t>
      </w:r>
    </w:p>
    <w:p w:rsidR="00364147" w:rsidRDefault="0067018F">
      <w:pPr>
        <w:pStyle w:val="Normal014"/>
        <w:framePr w:w="1815" w:h="415" w:hRule="exact" w:wrap="auto" w:vAnchor="page" w:hAnchor="page" w:x="1384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567" w:h="415" w:hRule="exact" w:wrap="auto" w:vAnchor="page" w:hAnchor="page" w:x="2388" w:y="541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4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31.2±4.21     </w:t>
      </w:r>
    </w:p>
    <w:p w:rsidR="00364147" w:rsidRDefault="0067018F">
      <w:pPr>
        <w:pStyle w:val="Normal014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5.52±0.517     </w:t>
      </w:r>
    </w:p>
    <w:p w:rsidR="00364147" w:rsidRDefault="0067018F">
      <w:pPr>
        <w:pStyle w:val="Normal014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53.78±3.580     </w:t>
      </w:r>
    </w:p>
    <w:p w:rsidR="00364147" w:rsidRDefault="0067018F">
      <w:pPr>
        <w:pStyle w:val="Normal014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0.300±</w:t>
      </w:r>
      <w:r>
        <w:rPr>
          <w:rFonts w:eastAsia="Times New Roman" w:cs="宋体"/>
          <w:color w:val="000000"/>
          <w:kern w:val="2"/>
          <w:sz w:val="15"/>
        </w:rPr>
        <w:t xml:space="preserve">0.0604     </w:t>
      </w:r>
    </w:p>
    <w:p w:rsidR="00364147" w:rsidRDefault="0067018F">
      <w:pPr>
        <w:pStyle w:val="Normal014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021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2.176±0.5710     </w:t>
      </w:r>
    </w:p>
    <w:p w:rsidR="00364147" w:rsidRDefault="0067018F">
      <w:pPr>
        <w:pStyle w:val="Normal014"/>
        <w:framePr w:w="1815" w:h="415" w:hRule="exact" w:wrap="auto" w:vAnchor="page" w:hAnchor="page" w:x="1021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203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7.796±0.5877     </w:t>
      </w:r>
    </w:p>
    <w:p w:rsidR="00364147" w:rsidRDefault="0067018F">
      <w:pPr>
        <w:pStyle w:val="Normal014"/>
        <w:framePr w:w="1815" w:h="415" w:hRule="exact" w:wrap="auto" w:vAnchor="page" w:hAnchor="page" w:x="1203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384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15.22±1.496     </w:t>
      </w:r>
    </w:p>
    <w:p w:rsidR="00364147" w:rsidRDefault="0067018F">
      <w:pPr>
        <w:pStyle w:val="Normal014"/>
        <w:framePr w:w="1815" w:h="415" w:hRule="exact" w:wrap="auto" w:vAnchor="page" w:hAnchor="page" w:x="1384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4265" w:h="375" w:hRule="exact" w:wrap="auto" w:vAnchor="page" w:hAnchor="page" w:x="1155" w:y="79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*U = Mann</w:t>
      </w:r>
      <w:r>
        <w:rPr>
          <w:rFonts w:eastAsia="Times New Roman" w:cs="宋体"/>
          <w:color w:val="000000"/>
          <w:kern w:val="2"/>
          <w:sz w:val="14"/>
        </w:rPr>
        <w:noBreakHyphen/>
        <w:t xml:space="preserve">Whitney U Test Significant at 0.05 level.     +D = Dunnett LSD Test Significant at the 0.01 level     </w:t>
      </w:r>
    </w:p>
    <w:p w:rsidR="00364147" w:rsidRDefault="0067018F">
      <w:pPr>
        <w:pStyle w:val="Normal014"/>
        <w:spacing w:line="1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 w:type="page"/>
      </w:r>
    </w:p>
    <w:p w:rsidR="00364147" w:rsidRDefault="0067018F">
      <w:pPr>
        <w:pStyle w:val="Normal014"/>
        <w:framePr w:w="14490" w:h="285" w:hRule="exact" w:wrap="auto" w:vAnchor="page" w:hAnchor="page" w:x="1200" w:y="17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ascii="宋体" w:eastAsia="宋体" w:hAnsi="宋体" w:cs="宋体"/>
          <w:color w:val="000000"/>
          <w:kern w:val="2"/>
          <w:sz w:val="19"/>
        </w:rPr>
      </w:pPr>
      <w:r>
        <w:rPr>
          <w:rFonts w:eastAsia="Times New Roman"/>
        </w:rPr>
        <w:pict>
          <v:line id="_x0000_s3175" style="position:absolute;left:0;text-align:left;z-index:-251590656;mso-position-horizontal-relative:page;mso-position-vertical-relative:page" from="57.75pt,104.15pt" to="781.55pt,104.15pt" o:allowincell="f">
            <w10:wrap anchorx="page" anchory="page"/>
          </v:line>
        </w:pict>
      </w:r>
      <w:r>
        <w:rPr>
          <w:rFonts w:eastAsia="Times New Roman"/>
        </w:rPr>
        <w:pict>
          <v:line id="_x0000_s3174" style="position:absolute;left:0;text-align:left;z-index:-251589632;mso-position-horizontal-relative:page;mso-position-vertical-relative:page" from="57.75pt,128.9pt" to="781.55pt,128.9pt" o:allowincell="f">
            <w10:wrap anchorx="page" anchory="page"/>
          </v:line>
        </w:pict>
      </w:r>
      <w:r>
        <w:rPr>
          <w:rFonts w:eastAsia="Times New Roman"/>
        </w:rPr>
        <w:pict>
          <v:line id="_x0000_s3173" style="position:absolute;left:0;text-align:left;z-index:-251588608;mso-position-horizontal-relative:page;mso-position-vertical-relative:page" from="57.75pt,395.95pt" to="784.15pt,395.95pt" o:allowincell="f">
            <w10:wrap anchorx="page" anchory="page"/>
          </v:line>
        </w:pict>
      </w:r>
      <w:r>
        <w:rPr>
          <w:rFonts w:ascii="宋体" w:eastAsia="宋体" w:hAnsi="宋体" w:cs="宋体"/>
          <w:color w:val="000000"/>
          <w:kern w:val="2"/>
          <w:sz w:val="19"/>
        </w:rPr>
        <w:t>血生化指标检测结果统计汇总（</w:t>
      </w:r>
      <w:r>
        <w:rPr>
          <w:rFonts w:eastAsia="Times New Roman" w:cs="宋体"/>
          <w:color w:val="000000"/>
          <w:kern w:val="2"/>
          <w:sz w:val="19"/>
        </w:rPr>
        <w:t>mean</w:t>
      </w:r>
      <w:r>
        <w:rPr>
          <w:rFonts w:ascii="宋体" w:eastAsia="宋体" w:hAnsi="宋体" w:cs="宋体"/>
          <w:color w:val="000000"/>
          <w:kern w:val="2"/>
          <w:sz w:val="19"/>
        </w:rPr>
        <w:t>±</w:t>
      </w:r>
      <w:r>
        <w:rPr>
          <w:rFonts w:eastAsia="Times New Roman" w:cs="宋体"/>
          <w:color w:val="000000"/>
          <w:kern w:val="2"/>
          <w:sz w:val="19"/>
        </w:rPr>
        <w:t>SD</w:t>
      </w:r>
      <w:r>
        <w:rPr>
          <w:rFonts w:ascii="宋体" w:eastAsia="宋体" w:hAnsi="宋体" w:cs="宋体"/>
          <w:color w:val="000000"/>
          <w:kern w:val="2"/>
          <w:sz w:val="19"/>
        </w:rPr>
        <w:t>）</w:t>
      </w:r>
      <w:r>
        <w:rPr>
          <w:rFonts w:eastAsia="Times New Roman" w:cs="宋体"/>
          <w:color w:val="000000"/>
          <w:kern w:val="2"/>
          <w:sz w:val="19"/>
        </w:rPr>
        <w:t xml:space="preserve">Female </w:t>
      </w:r>
      <w:r>
        <w:rPr>
          <w:rFonts w:ascii="宋体" w:eastAsia="宋体" w:hAnsi="宋体" w:cs="宋体"/>
          <w:color w:val="000000"/>
          <w:kern w:val="2"/>
          <w:sz w:val="19"/>
        </w:rPr>
        <w:t>雌性</w:t>
      </w:r>
    </w:p>
    <w:p w:rsidR="00364147" w:rsidRDefault="0067018F">
      <w:pPr>
        <w:pStyle w:val="Normal014"/>
        <w:framePr w:w="14445" w:h="226" w:hRule="exact" w:wrap="auto" w:vAnchor="page" w:hAnchor="page" w:x="1200" w:y="14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cs="宋体"/>
          <w:b/>
          <w:color w:val="000000"/>
          <w:kern w:val="2"/>
          <w:sz w:val="19"/>
        </w:rPr>
      </w:pPr>
      <w:r>
        <w:rPr>
          <w:rFonts w:eastAsia="Times New Roman" w:cs="宋体"/>
          <w:b/>
          <w:color w:val="000000"/>
          <w:kern w:val="2"/>
          <w:sz w:val="19"/>
        </w:rPr>
        <w:t>Blood Biochemistry (</w:t>
      </w:r>
      <w:r>
        <w:rPr>
          <w:rFonts w:eastAsia="Times New Roman" w:cs="宋体"/>
          <w:b/>
          <w:color w:val="000000"/>
          <w:kern w:val="2"/>
          <w:sz w:val="19"/>
        </w:rPr>
        <w:t>cobas 6000)  Summary Report</w:t>
      </w:r>
    </w:p>
    <w:p w:rsidR="00364147" w:rsidRDefault="0067018F">
      <w:pPr>
        <w:pStyle w:val="Normal014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4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4"/>
        <w:framePr w:w="960" w:h="285" w:hRule="exact" w:wrap="auto" w:vAnchor="page" w:hAnchor="page" w:x="1155" w:y="2218"/>
        <w:tabs>
          <w:tab w:val="left" w:pos="360"/>
          <w:tab w:val="left" w:pos="72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组别</w:t>
      </w:r>
    </w:p>
    <w:p w:rsidR="00364147" w:rsidRDefault="0067018F">
      <w:pPr>
        <w:pStyle w:val="Normal014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A/G</w:t>
      </w:r>
    </w:p>
    <w:p w:rsidR="00364147" w:rsidRDefault="0067018F">
      <w:pPr>
        <w:pStyle w:val="Normal014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TP</w:t>
      </w:r>
    </w:p>
    <w:p w:rsidR="00364147" w:rsidRDefault="0067018F">
      <w:pPr>
        <w:pStyle w:val="Normal014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(g/L)</w:t>
      </w:r>
    </w:p>
    <w:p w:rsidR="00364147" w:rsidRDefault="0067018F">
      <w:pPr>
        <w:pStyle w:val="Normal014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K+</w:t>
      </w:r>
    </w:p>
    <w:p w:rsidR="00364147" w:rsidRDefault="0067018F">
      <w:pPr>
        <w:pStyle w:val="Normal014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(mmol/L)</w:t>
      </w:r>
    </w:p>
    <w:p w:rsidR="00364147" w:rsidRDefault="0067018F">
      <w:pPr>
        <w:pStyle w:val="Normal014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Na+</w:t>
      </w:r>
    </w:p>
    <w:p w:rsidR="00364147" w:rsidRDefault="0067018F">
      <w:pPr>
        <w:pStyle w:val="Normal014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(mmol/L)</w:t>
      </w:r>
    </w:p>
    <w:p w:rsidR="00364147" w:rsidRDefault="0067018F">
      <w:pPr>
        <w:pStyle w:val="Normal014"/>
        <w:framePr w:w="1815" w:h="405" w:hRule="exact" w:wrap="auto" w:vAnchor="page" w:hAnchor="page" w:x="1021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Cl</w:t>
      </w:r>
      <w:r>
        <w:rPr>
          <w:rFonts w:ascii="宋体" w:eastAsia="宋体" w:hAnsi="宋体" w:cs="宋体"/>
          <w:b/>
          <w:color w:val="000000"/>
          <w:kern w:val="2"/>
          <w:sz w:val="15"/>
        </w:rPr>
        <w:noBreakHyphen/>
      </w:r>
    </w:p>
    <w:p w:rsidR="00364147" w:rsidRDefault="0067018F">
      <w:pPr>
        <w:pStyle w:val="Normal014"/>
        <w:framePr w:w="1815" w:h="405" w:hRule="exact" w:wrap="auto" w:vAnchor="page" w:hAnchor="page" w:x="1021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(mmol/L)</w:t>
      </w:r>
    </w:p>
    <w:p w:rsidR="00364147" w:rsidRDefault="0067018F">
      <w:pPr>
        <w:pStyle w:val="Normal014"/>
        <w:framePr w:w="1815" w:h="405" w:hRule="exact" w:wrap="auto" w:vAnchor="page" w:hAnchor="page" w:x="1203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Ca</w:t>
      </w:r>
    </w:p>
    <w:p w:rsidR="00364147" w:rsidRDefault="0067018F">
      <w:pPr>
        <w:pStyle w:val="Normal014"/>
        <w:framePr w:w="1815" w:h="405" w:hRule="exact" w:wrap="auto" w:vAnchor="page" w:hAnchor="page" w:x="1203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(mmol/L)</w:t>
      </w:r>
    </w:p>
    <w:p w:rsidR="00364147" w:rsidRDefault="0067018F">
      <w:pPr>
        <w:pStyle w:val="Normal014"/>
        <w:framePr w:w="1815" w:h="405" w:hRule="exact" w:wrap="auto" w:vAnchor="page" w:hAnchor="page" w:x="1384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P</w:t>
      </w:r>
    </w:p>
    <w:p w:rsidR="00364147" w:rsidRDefault="0067018F">
      <w:pPr>
        <w:pStyle w:val="Normal014"/>
        <w:framePr w:w="1815" w:h="405" w:hRule="exact" w:wrap="auto" w:vAnchor="page" w:hAnchor="page" w:x="1384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(mmol/L)</w:t>
      </w:r>
    </w:p>
    <w:p w:rsidR="00364147" w:rsidRDefault="0067018F">
      <w:pPr>
        <w:pStyle w:val="Normal014"/>
        <w:framePr w:w="1188" w:h="820" w:hRule="exact" w:wrap="auto" w:vAnchor="page" w:hAnchor="page" w:x="12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溶媒对照组</w:t>
      </w:r>
    </w:p>
    <w:p w:rsidR="00364147" w:rsidRDefault="0067018F">
      <w:pPr>
        <w:pStyle w:val="Normal014"/>
        <w:framePr w:w="567" w:h="415" w:hRule="exact" w:wrap="auto" w:vAnchor="page" w:hAnchor="page" w:x="2388" w:y="258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4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3.175±0.5486     </w:t>
      </w:r>
    </w:p>
    <w:p w:rsidR="00364147" w:rsidRDefault="0067018F">
      <w:pPr>
        <w:pStyle w:val="Normal014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57.81±3.938     </w:t>
      </w:r>
    </w:p>
    <w:p w:rsidR="00364147" w:rsidRDefault="0067018F">
      <w:pPr>
        <w:pStyle w:val="Normal014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3.868±0.1641     </w:t>
      </w:r>
    </w:p>
    <w:p w:rsidR="00364147" w:rsidRDefault="0067018F">
      <w:pPr>
        <w:pStyle w:val="Normal014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143.1±1.10     </w:t>
      </w:r>
    </w:p>
    <w:p w:rsidR="00364147" w:rsidRDefault="0067018F">
      <w:pPr>
        <w:pStyle w:val="Normal014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021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102.96±0.655     </w:t>
      </w:r>
    </w:p>
    <w:p w:rsidR="00364147" w:rsidRDefault="0067018F">
      <w:pPr>
        <w:pStyle w:val="Normal014"/>
        <w:framePr w:w="1815" w:h="415" w:hRule="exact" w:wrap="auto" w:vAnchor="page" w:hAnchor="page" w:x="1021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203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2.678±0.0834     </w:t>
      </w:r>
    </w:p>
    <w:p w:rsidR="00364147" w:rsidRDefault="0067018F">
      <w:pPr>
        <w:pStyle w:val="Normal014"/>
        <w:framePr w:w="1815" w:h="415" w:hRule="exact" w:wrap="auto" w:vAnchor="page" w:hAnchor="page" w:x="1203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384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2</w:t>
      </w:r>
      <w:r>
        <w:rPr>
          <w:rFonts w:eastAsia="Times New Roman" w:cs="宋体"/>
          <w:color w:val="000000"/>
          <w:kern w:val="2"/>
          <w:sz w:val="15"/>
        </w:rPr>
        <w:t xml:space="preserve">.305±0.2380     </w:t>
      </w:r>
    </w:p>
    <w:p w:rsidR="00364147" w:rsidRDefault="0067018F">
      <w:pPr>
        <w:pStyle w:val="Normal014"/>
        <w:framePr w:w="1815" w:h="415" w:hRule="exact" w:wrap="auto" w:vAnchor="page" w:hAnchor="page" w:x="1384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567" w:h="415" w:hRule="exact" w:wrap="auto" w:vAnchor="page" w:hAnchor="page" w:x="2388" w:y="298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4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3.292±0.3299     </w:t>
      </w:r>
    </w:p>
    <w:p w:rsidR="00364147" w:rsidRDefault="0067018F">
      <w:pPr>
        <w:pStyle w:val="Normal014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65.70±7.493     </w:t>
      </w:r>
    </w:p>
    <w:p w:rsidR="00364147" w:rsidRDefault="0067018F">
      <w:pPr>
        <w:pStyle w:val="Normal014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3.576±0.2309     </w:t>
      </w:r>
    </w:p>
    <w:p w:rsidR="00364147" w:rsidRDefault="0067018F">
      <w:pPr>
        <w:pStyle w:val="Normal014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146.0±0.00     </w:t>
      </w:r>
    </w:p>
    <w:p w:rsidR="00364147" w:rsidRDefault="0067018F">
      <w:pPr>
        <w:pStyle w:val="Normal014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021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104.68±1.045     </w:t>
      </w:r>
    </w:p>
    <w:p w:rsidR="00364147" w:rsidRDefault="0067018F">
      <w:pPr>
        <w:pStyle w:val="Normal014"/>
        <w:framePr w:w="1815" w:h="415" w:hRule="exact" w:wrap="auto" w:vAnchor="page" w:hAnchor="page" w:x="1021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203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2.698±0.1016     </w:t>
      </w:r>
    </w:p>
    <w:p w:rsidR="00364147" w:rsidRDefault="0067018F">
      <w:pPr>
        <w:pStyle w:val="Normal014"/>
        <w:framePr w:w="1815" w:h="415" w:hRule="exact" w:wrap="auto" w:vAnchor="page" w:hAnchor="page" w:x="1203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384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1.764±0.1460     </w:t>
      </w:r>
    </w:p>
    <w:p w:rsidR="00364147" w:rsidRDefault="0067018F">
      <w:pPr>
        <w:pStyle w:val="Normal014"/>
        <w:framePr w:w="1815" w:h="415" w:hRule="exact" w:wrap="auto" w:vAnchor="page" w:hAnchor="page" w:x="1384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188" w:h="820" w:hRule="exact" w:wrap="auto" w:vAnchor="page" w:hAnchor="page" w:x="12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低剂量组</w:t>
      </w:r>
    </w:p>
    <w:p w:rsidR="00364147" w:rsidRDefault="0067018F">
      <w:pPr>
        <w:pStyle w:val="Normal014"/>
        <w:framePr w:w="567" w:h="415" w:hRule="exact" w:wrap="auto" w:vAnchor="page" w:hAnchor="page" w:x="2388" w:y="339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4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2.883±0.3954     </w:t>
      </w:r>
    </w:p>
    <w:p w:rsidR="00364147" w:rsidRDefault="0067018F">
      <w:pPr>
        <w:pStyle w:val="Normal014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4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58.02±3.168     </w:t>
      </w:r>
    </w:p>
    <w:p w:rsidR="00364147" w:rsidRDefault="0067018F">
      <w:pPr>
        <w:pStyle w:val="Normal014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4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3.867±0.0973     </w:t>
      </w:r>
    </w:p>
    <w:p w:rsidR="00364147" w:rsidRDefault="0067018F">
      <w:pPr>
        <w:pStyle w:val="Normal014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</w:t>
      </w:r>
      <w:r>
        <w:rPr>
          <w:rFonts w:eastAsia="Times New Roman" w:cs="宋体"/>
          <w:color w:val="000000"/>
          <w:kern w:val="2"/>
          <w:sz w:val="15"/>
        </w:rPr>
        <w:t>=9</w:t>
      </w:r>
    </w:p>
    <w:p w:rsidR="00364147" w:rsidRDefault="0067018F">
      <w:pPr>
        <w:pStyle w:val="Normal014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142.1±1.17     </w:t>
      </w:r>
    </w:p>
    <w:p w:rsidR="00364147" w:rsidRDefault="0067018F">
      <w:pPr>
        <w:pStyle w:val="Normal014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4"/>
        <w:framePr w:w="1815" w:h="415" w:hRule="exact" w:wrap="auto" w:vAnchor="page" w:hAnchor="page" w:x="1021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102.27*U±0.529     </w:t>
      </w:r>
    </w:p>
    <w:p w:rsidR="00364147" w:rsidRDefault="0067018F">
      <w:pPr>
        <w:pStyle w:val="Normal014"/>
        <w:framePr w:w="1815" w:h="415" w:hRule="exact" w:wrap="auto" w:vAnchor="page" w:hAnchor="page" w:x="1021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4"/>
        <w:framePr w:w="1815" w:h="415" w:hRule="exact" w:wrap="auto" w:vAnchor="page" w:hAnchor="page" w:x="1203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2.678±0.0683     </w:t>
      </w:r>
    </w:p>
    <w:p w:rsidR="00364147" w:rsidRDefault="0067018F">
      <w:pPr>
        <w:pStyle w:val="Normal014"/>
        <w:framePr w:w="1815" w:h="415" w:hRule="exact" w:wrap="auto" w:vAnchor="page" w:hAnchor="page" w:x="1203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4"/>
        <w:framePr w:w="1815" w:h="415" w:hRule="exact" w:wrap="auto" w:vAnchor="page" w:hAnchor="page" w:x="1384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2.377±0.1833     </w:t>
      </w:r>
    </w:p>
    <w:p w:rsidR="00364147" w:rsidRDefault="0067018F">
      <w:pPr>
        <w:pStyle w:val="Normal014"/>
        <w:framePr w:w="1815" w:h="415" w:hRule="exact" w:wrap="auto" w:vAnchor="page" w:hAnchor="page" w:x="1384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n=9</w:t>
      </w:r>
    </w:p>
    <w:p w:rsidR="00364147" w:rsidRDefault="0067018F">
      <w:pPr>
        <w:pStyle w:val="Normal014"/>
        <w:framePr w:w="567" w:h="415" w:hRule="exact" w:wrap="auto" w:vAnchor="page" w:hAnchor="page" w:x="2388" w:y="379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4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3.748±0.6874     </w:t>
      </w:r>
    </w:p>
    <w:p w:rsidR="00364147" w:rsidRDefault="0067018F">
      <w:pPr>
        <w:pStyle w:val="Normal014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63.24±5.332     </w:t>
      </w:r>
    </w:p>
    <w:p w:rsidR="00364147" w:rsidRDefault="0067018F">
      <w:pPr>
        <w:pStyle w:val="Normal014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3.952±0.3143     </w:t>
      </w:r>
    </w:p>
    <w:p w:rsidR="00364147" w:rsidRDefault="0067018F">
      <w:pPr>
        <w:pStyle w:val="Normal014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146.0±0.71     </w:t>
      </w:r>
    </w:p>
    <w:p w:rsidR="00364147" w:rsidRDefault="0067018F">
      <w:pPr>
        <w:pStyle w:val="Normal014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021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106.10±1.409     </w:t>
      </w:r>
    </w:p>
    <w:p w:rsidR="00364147" w:rsidRDefault="0067018F">
      <w:pPr>
        <w:pStyle w:val="Normal014"/>
        <w:framePr w:w="1815" w:h="415" w:hRule="exact" w:wrap="auto" w:vAnchor="page" w:hAnchor="page" w:x="1021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203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2.728±0.1322     </w:t>
      </w:r>
    </w:p>
    <w:p w:rsidR="00364147" w:rsidRDefault="0067018F">
      <w:pPr>
        <w:pStyle w:val="Normal014"/>
        <w:framePr w:w="1815" w:h="415" w:hRule="exact" w:wrap="auto" w:vAnchor="page" w:hAnchor="page" w:x="1203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384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1.932±0.1509     </w:t>
      </w:r>
    </w:p>
    <w:p w:rsidR="00364147" w:rsidRDefault="0067018F">
      <w:pPr>
        <w:pStyle w:val="Normal014"/>
        <w:framePr w:w="1815" w:h="415" w:hRule="exact" w:wrap="auto" w:vAnchor="page" w:hAnchor="page" w:x="1384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188" w:h="820" w:hRule="exact" w:wrap="auto" w:vAnchor="page" w:hAnchor="page" w:x="12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中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剂量组</w:t>
      </w:r>
    </w:p>
    <w:p w:rsidR="00364147" w:rsidRDefault="0067018F">
      <w:pPr>
        <w:pStyle w:val="Normal014"/>
        <w:framePr w:w="567" w:h="415" w:hRule="exact" w:wrap="auto" w:vAnchor="page" w:hAnchor="page" w:x="2388" w:y="420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4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3.158±0.4615     </w:t>
      </w:r>
    </w:p>
    <w:p w:rsidR="00364147" w:rsidRDefault="0067018F">
      <w:pPr>
        <w:pStyle w:val="Normal014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59.16±3.994     </w:t>
      </w:r>
    </w:p>
    <w:p w:rsidR="00364147" w:rsidRDefault="0067018F">
      <w:pPr>
        <w:pStyle w:val="Normal014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3.881±0.1618     </w:t>
      </w:r>
    </w:p>
    <w:p w:rsidR="00364147" w:rsidRDefault="0067018F">
      <w:pPr>
        <w:pStyle w:val="Normal014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142.2±0.92     </w:t>
      </w:r>
    </w:p>
    <w:p w:rsidR="00364147" w:rsidRDefault="0067018F">
      <w:pPr>
        <w:pStyle w:val="Normal014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021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103.22±1.441     </w:t>
      </w:r>
    </w:p>
    <w:p w:rsidR="00364147" w:rsidRDefault="0067018F">
      <w:pPr>
        <w:pStyle w:val="Normal014"/>
        <w:framePr w:w="1815" w:h="415" w:hRule="exact" w:wrap="auto" w:vAnchor="page" w:hAnchor="page" w:x="1021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203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2.691±0.0697     </w:t>
      </w:r>
    </w:p>
    <w:p w:rsidR="00364147" w:rsidRDefault="0067018F">
      <w:pPr>
        <w:pStyle w:val="Normal014"/>
        <w:framePr w:w="1815" w:h="415" w:hRule="exact" w:wrap="auto" w:vAnchor="page" w:hAnchor="page" w:x="1203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384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2.298±0.1761     </w:t>
      </w:r>
    </w:p>
    <w:p w:rsidR="00364147" w:rsidRDefault="0067018F">
      <w:pPr>
        <w:pStyle w:val="Normal014"/>
        <w:framePr w:w="1815" w:h="415" w:hRule="exact" w:wrap="auto" w:vAnchor="page" w:hAnchor="page" w:x="1384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567" w:h="415" w:hRule="exact" w:wrap="auto" w:vAnchor="page" w:hAnchor="page" w:x="2388" w:y="460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4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3.142±0.2128     </w:t>
      </w:r>
    </w:p>
    <w:p w:rsidR="00364147" w:rsidRDefault="0067018F">
      <w:pPr>
        <w:pStyle w:val="Normal014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62.26±0.619     </w:t>
      </w:r>
    </w:p>
    <w:p w:rsidR="00364147" w:rsidRDefault="0067018F">
      <w:pPr>
        <w:pStyle w:val="Normal014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3.546±0.2527     </w:t>
      </w:r>
    </w:p>
    <w:p w:rsidR="00364147" w:rsidRDefault="0067018F">
      <w:pPr>
        <w:pStyle w:val="Normal014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146.2±0.45     </w:t>
      </w:r>
    </w:p>
    <w:p w:rsidR="00364147" w:rsidRDefault="0067018F">
      <w:pPr>
        <w:pStyle w:val="Normal014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021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106.12±0.832     </w:t>
      </w:r>
    </w:p>
    <w:p w:rsidR="00364147" w:rsidRDefault="0067018F">
      <w:pPr>
        <w:pStyle w:val="Normal014"/>
        <w:framePr w:w="1815" w:h="415" w:hRule="exact" w:wrap="auto" w:vAnchor="page" w:hAnchor="page" w:x="1021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203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2.642±0.0396     </w:t>
      </w:r>
    </w:p>
    <w:p w:rsidR="00364147" w:rsidRDefault="0067018F">
      <w:pPr>
        <w:pStyle w:val="Normal014"/>
        <w:framePr w:w="1815" w:h="415" w:hRule="exact" w:wrap="auto" w:vAnchor="page" w:hAnchor="page" w:x="1203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384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1.868±0.3176     </w:t>
      </w:r>
    </w:p>
    <w:p w:rsidR="00364147" w:rsidRDefault="0067018F">
      <w:pPr>
        <w:pStyle w:val="Normal014"/>
        <w:framePr w:w="1815" w:h="415" w:hRule="exact" w:wrap="auto" w:vAnchor="page" w:hAnchor="page" w:x="1384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188" w:h="820" w:hRule="exact" w:wrap="auto" w:vAnchor="page" w:hAnchor="page" w:x="12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高剂量组</w:t>
      </w:r>
    </w:p>
    <w:p w:rsidR="00364147" w:rsidRDefault="0067018F">
      <w:pPr>
        <w:pStyle w:val="Normal014"/>
        <w:framePr w:w="567" w:h="415" w:hRule="exact" w:wrap="auto" w:vAnchor="page" w:hAnchor="page" w:x="2388" w:y="501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4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3.023±0.4014     </w:t>
      </w:r>
    </w:p>
    <w:p w:rsidR="00364147" w:rsidRDefault="0067018F">
      <w:pPr>
        <w:pStyle w:val="Normal014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56.76±3.156     </w:t>
      </w:r>
    </w:p>
    <w:p w:rsidR="00364147" w:rsidRDefault="0067018F">
      <w:pPr>
        <w:pStyle w:val="Normal014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3.828±0.1745     </w:t>
      </w:r>
    </w:p>
    <w:p w:rsidR="00364147" w:rsidRDefault="0067018F">
      <w:pPr>
        <w:pStyle w:val="Normal014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142.1±1.20     </w:t>
      </w:r>
    </w:p>
    <w:p w:rsidR="00364147" w:rsidRDefault="0067018F">
      <w:pPr>
        <w:pStyle w:val="Normal014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021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103.64±1.012     </w:t>
      </w:r>
    </w:p>
    <w:p w:rsidR="00364147" w:rsidRDefault="0067018F">
      <w:pPr>
        <w:pStyle w:val="Normal014"/>
        <w:framePr w:w="1815" w:h="415" w:hRule="exact" w:wrap="auto" w:vAnchor="page" w:hAnchor="page" w:x="1021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203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2.641±0.0787     </w:t>
      </w:r>
    </w:p>
    <w:p w:rsidR="00364147" w:rsidRDefault="0067018F">
      <w:pPr>
        <w:pStyle w:val="Normal014"/>
        <w:framePr w:w="1815" w:h="415" w:hRule="exact" w:wrap="auto" w:vAnchor="page" w:hAnchor="page" w:x="1203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384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2.393±0.2659     </w:t>
      </w:r>
    </w:p>
    <w:p w:rsidR="00364147" w:rsidRDefault="0067018F">
      <w:pPr>
        <w:pStyle w:val="Normal014"/>
        <w:framePr w:w="1815" w:h="415" w:hRule="exact" w:wrap="auto" w:vAnchor="page" w:hAnchor="page" w:x="1384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567" w:h="415" w:hRule="exact" w:wrap="auto" w:vAnchor="page" w:hAnchor="page" w:x="2388" w:y="541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4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3.546±0.</w:t>
      </w:r>
      <w:r>
        <w:rPr>
          <w:rFonts w:eastAsia="Times New Roman" w:cs="宋体"/>
          <w:color w:val="000000"/>
          <w:kern w:val="2"/>
          <w:sz w:val="15"/>
        </w:rPr>
        <w:t xml:space="preserve">2006     </w:t>
      </w:r>
    </w:p>
    <w:p w:rsidR="00364147" w:rsidRDefault="0067018F">
      <w:pPr>
        <w:pStyle w:val="Normal014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69.00±4.922     </w:t>
      </w:r>
    </w:p>
    <w:p w:rsidR="00364147" w:rsidRDefault="0067018F">
      <w:pPr>
        <w:pStyle w:val="Normal014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3.816±0.0699     </w:t>
      </w:r>
    </w:p>
    <w:p w:rsidR="00364147" w:rsidRDefault="0067018F">
      <w:pPr>
        <w:pStyle w:val="Normal014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146.4±1.14     </w:t>
      </w:r>
    </w:p>
    <w:p w:rsidR="00364147" w:rsidRDefault="0067018F">
      <w:pPr>
        <w:pStyle w:val="Normal014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021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104.26±0.786     </w:t>
      </w:r>
    </w:p>
    <w:p w:rsidR="00364147" w:rsidRDefault="0067018F">
      <w:pPr>
        <w:pStyle w:val="Normal014"/>
        <w:framePr w:w="1815" w:h="415" w:hRule="exact" w:wrap="auto" w:vAnchor="page" w:hAnchor="page" w:x="1021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203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2.754±0.1335     </w:t>
      </w:r>
    </w:p>
    <w:p w:rsidR="00364147" w:rsidRDefault="0067018F">
      <w:pPr>
        <w:pStyle w:val="Normal014"/>
        <w:framePr w:w="1815" w:h="415" w:hRule="exact" w:wrap="auto" w:vAnchor="page" w:hAnchor="page" w:x="1203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384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1.932±0.1431     </w:t>
      </w:r>
    </w:p>
    <w:p w:rsidR="00364147" w:rsidRDefault="0067018F">
      <w:pPr>
        <w:pStyle w:val="Normal014"/>
        <w:framePr w:w="1815" w:h="415" w:hRule="exact" w:wrap="auto" w:vAnchor="page" w:hAnchor="page" w:x="1384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4265" w:h="375" w:hRule="exact" w:wrap="auto" w:vAnchor="page" w:hAnchor="page" w:x="1155" w:y="79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*U = Mann</w:t>
      </w:r>
      <w:r>
        <w:rPr>
          <w:rFonts w:eastAsia="Times New Roman" w:cs="宋体"/>
          <w:color w:val="000000"/>
          <w:kern w:val="2"/>
          <w:sz w:val="14"/>
        </w:rPr>
        <w:noBreakHyphen/>
        <w:t xml:space="preserve">Whitney U Test Significant at 0.05 level.     +D = Dunnett LSD Test Significant at the 0.01 level     </w:t>
      </w:r>
    </w:p>
    <w:p w:rsidR="00364147" w:rsidRDefault="0067018F">
      <w:pPr>
        <w:pStyle w:val="Normal014"/>
        <w:spacing w:line="1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 w:type="page"/>
      </w:r>
    </w:p>
    <w:p w:rsidR="00364147" w:rsidRDefault="0067018F">
      <w:pPr>
        <w:pStyle w:val="Normal014"/>
        <w:framePr w:w="14490" w:h="285" w:hRule="exact" w:wrap="auto" w:vAnchor="page" w:hAnchor="page" w:x="1200" w:y="17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ascii="宋体" w:eastAsia="宋体" w:hAnsi="宋体" w:cs="宋体"/>
          <w:color w:val="000000"/>
          <w:kern w:val="2"/>
          <w:sz w:val="19"/>
        </w:rPr>
      </w:pPr>
      <w:r>
        <w:rPr>
          <w:rFonts w:eastAsia="Times New Roman"/>
        </w:rPr>
        <w:pict>
          <v:line id="_x0000_s3172" style="position:absolute;left:0;text-align:left;z-index:-251587584;mso-position-horizontal-relative:page;mso-position-vertical-relative:page" from="57.75pt,104.15pt" to="781.55pt,104.15pt" o:allowincell="f">
            <w10:wrap anchorx="page" anchory="page"/>
          </v:line>
        </w:pict>
      </w:r>
      <w:r>
        <w:rPr>
          <w:rFonts w:eastAsia="Times New Roman"/>
        </w:rPr>
        <w:pict>
          <v:line id="_x0000_s3171" style="position:absolute;left:0;text-align:left;z-index:-251586560;mso-position-horizontal-relative:page;mso-position-vertical-relative:page" from="57.75pt,128.9pt" to="781.55pt,128.9pt" o:allowincell="f">
            <w10:wrap anchorx="page" anchory="page"/>
          </v:line>
        </w:pict>
      </w:r>
      <w:r>
        <w:rPr>
          <w:rFonts w:eastAsia="Times New Roman"/>
        </w:rPr>
        <w:pict>
          <v:line id="_x0000_s3170" style="position:absolute;left:0;text-align:left;z-index:-251585536;mso-position-horizontal-relative:page;mso-position-vertical-relative:page" from="57.75pt,395.95pt" to="784.15pt,395.95pt" o:allowincell="f">
            <w10:wrap anchorx="page" anchory="page"/>
          </v:line>
        </w:pict>
      </w:r>
      <w:r>
        <w:rPr>
          <w:rFonts w:ascii="宋体" w:eastAsia="宋体" w:hAnsi="宋体" w:cs="宋体"/>
          <w:color w:val="000000"/>
          <w:kern w:val="2"/>
          <w:sz w:val="19"/>
        </w:rPr>
        <w:t>血生化指标检测结果统计汇总（</w:t>
      </w:r>
      <w:r>
        <w:rPr>
          <w:rFonts w:eastAsia="Times New Roman" w:cs="宋体"/>
          <w:color w:val="000000"/>
          <w:kern w:val="2"/>
          <w:sz w:val="19"/>
        </w:rPr>
        <w:t>mean</w:t>
      </w:r>
      <w:r>
        <w:rPr>
          <w:rFonts w:ascii="宋体" w:eastAsia="宋体" w:hAnsi="宋体" w:cs="宋体"/>
          <w:color w:val="000000"/>
          <w:kern w:val="2"/>
          <w:sz w:val="19"/>
        </w:rPr>
        <w:t>±</w:t>
      </w:r>
      <w:r>
        <w:rPr>
          <w:rFonts w:eastAsia="Times New Roman" w:cs="宋体"/>
          <w:color w:val="000000"/>
          <w:kern w:val="2"/>
          <w:sz w:val="19"/>
        </w:rPr>
        <w:t>SD</w:t>
      </w:r>
      <w:r>
        <w:rPr>
          <w:rFonts w:ascii="宋体" w:eastAsia="宋体" w:hAnsi="宋体" w:cs="宋体"/>
          <w:color w:val="000000"/>
          <w:kern w:val="2"/>
          <w:sz w:val="19"/>
        </w:rPr>
        <w:t>）</w:t>
      </w:r>
      <w:r>
        <w:rPr>
          <w:rFonts w:eastAsia="Times New Roman" w:cs="宋体"/>
          <w:color w:val="000000"/>
          <w:kern w:val="2"/>
          <w:sz w:val="19"/>
        </w:rPr>
        <w:t xml:space="preserve">Male </w:t>
      </w:r>
      <w:r>
        <w:rPr>
          <w:rFonts w:ascii="宋体" w:eastAsia="宋体" w:hAnsi="宋体" w:cs="宋体"/>
          <w:color w:val="000000"/>
          <w:kern w:val="2"/>
          <w:sz w:val="19"/>
        </w:rPr>
        <w:t>雄性</w:t>
      </w:r>
    </w:p>
    <w:p w:rsidR="00364147" w:rsidRDefault="0067018F">
      <w:pPr>
        <w:pStyle w:val="Normal014"/>
        <w:framePr w:w="14445" w:h="226" w:hRule="exact" w:wrap="auto" w:vAnchor="page" w:hAnchor="page" w:x="1200" w:y="14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cs="宋体"/>
          <w:b/>
          <w:color w:val="000000"/>
          <w:kern w:val="2"/>
          <w:sz w:val="19"/>
        </w:rPr>
      </w:pPr>
      <w:r>
        <w:rPr>
          <w:rFonts w:eastAsia="Times New Roman" w:cs="宋体"/>
          <w:b/>
          <w:color w:val="000000"/>
          <w:kern w:val="2"/>
          <w:sz w:val="19"/>
        </w:rPr>
        <w:t>Blood Biochemistry (cobas 6000)  Summary Report</w:t>
      </w:r>
    </w:p>
    <w:p w:rsidR="00364147" w:rsidRDefault="0067018F">
      <w:pPr>
        <w:pStyle w:val="Normal014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4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4"/>
        <w:framePr w:w="960" w:h="285" w:hRule="exact" w:wrap="auto" w:vAnchor="page" w:hAnchor="page" w:x="1155" w:y="2218"/>
        <w:tabs>
          <w:tab w:val="left" w:pos="360"/>
          <w:tab w:val="left" w:pos="72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组别</w:t>
      </w:r>
    </w:p>
    <w:p w:rsidR="00364147" w:rsidRDefault="0067018F">
      <w:pPr>
        <w:pStyle w:val="Normal014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ALT</w:t>
      </w:r>
    </w:p>
    <w:p w:rsidR="00364147" w:rsidRDefault="0067018F">
      <w:pPr>
        <w:pStyle w:val="Normal014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(U/L)</w:t>
      </w:r>
    </w:p>
    <w:p w:rsidR="00364147" w:rsidRDefault="0067018F">
      <w:pPr>
        <w:pStyle w:val="Normal014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AST</w:t>
      </w:r>
    </w:p>
    <w:p w:rsidR="00364147" w:rsidRDefault="0067018F">
      <w:pPr>
        <w:pStyle w:val="Normal014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(U/L)</w:t>
      </w:r>
    </w:p>
    <w:p w:rsidR="00364147" w:rsidRDefault="0067018F">
      <w:pPr>
        <w:pStyle w:val="Normal014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ALP</w:t>
      </w:r>
    </w:p>
    <w:p w:rsidR="00364147" w:rsidRDefault="0067018F">
      <w:pPr>
        <w:pStyle w:val="Normal014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(U/L)</w:t>
      </w:r>
    </w:p>
    <w:p w:rsidR="00364147" w:rsidRDefault="0067018F">
      <w:pPr>
        <w:pStyle w:val="Normal014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TBIL</w:t>
      </w:r>
    </w:p>
    <w:p w:rsidR="00364147" w:rsidRDefault="0067018F">
      <w:pPr>
        <w:pStyle w:val="Normal014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(μmol/L)</w:t>
      </w:r>
    </w:p>
    <w:p w:rsidR="00364147" w:rsidRDefault="0067018F">
      <w:pPr>
        <w:pStyle w:val="Normal014"/>
        <w:framePr w:w="1815" w:h="405" w:hRule="exact" w:wrap="auto" w:vAnchor="page" w:hAnchor="page" w:x="1021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GGT</w:t>
      </w:r>
    </w:p>
    <w:p w:rsidR="00364147" w:rsidRDefault="0067018F">
      <w:pPr>
        <w:pStyle w:val="Normal014"/>
        <w:framePr w:w="1815" w:h="405" w:hRule="exact" w:wrap="auto" w:vAnchor="page" w:hAnchor="page" w:x="1021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(U/L)</w:t>
      </w:r>
    </w:p>
    <w:p w:rsidR="00364147" w:rsidRDefault="0067018F">
      <w:pPr>
        <w:pStyle w:val="Normal014"/>
        <w:framePr w:w="1815" w:h="405" w:hRule="exact" w:wrap="auto" w:vAnchor="page" w:hAnchor="page" w:x="1203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CK</w:t>
      </w:r>
    </w:p>
    <w:p w:rsidR="00364147" w:rsidRDefault="0067018F">
      <w:pPr>
        <w:pStyle w:val="Normal014"/>
        <w:framePr w:w="1815" w:h="405" w:hRule="exact" w:wrap="auto" w:vAnchor="page" w:hAnchor="page" w:x="1203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(U/L)</w:t>
      </w:r>
    </w:p>
    <w:p w:rsidR="00364147" w:rsidRDefault="0067018F">
      <w:pPr>
        <w:pStyle w:val="Normal014"/>
        <w:framePr w:w="1815" w:h="405" w:hRule="exact" w:wrap="auto" w:vAnchor="page" w:hAnchor="page" w:x="1384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LDH</w:t>
      </w:r>
    </w:p>
    <w:p w:rsidR="00364147" w:rsidRDefault="0067018F">
      <w:pPr>
        <w:pStyle w:val="Normal014"/>
        <w:framePr w:w="1815" w:h="405" w:hRule="exact" w:wrap="auto" w:vAnchor="page" w:hAnchor="page" w:x="1384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(U/L)</w:t>
      </w:r>
    </w:p>
    <w:p w:rsidR="00364147" w:rsidRDefault="0067018F">
      <w:pPr>
        <w:pStyle w:val="Normal014"/>
        <w:framePr w:w="1188" w:h="820" w:hRule="exact" w:wrap="auto" w:vAnchor="page" w:hAnchor="page" w:x="12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溶媒对照组</w:t>
      </w:r>
    </w:p>
    <w:p w:rsidR="00364147" w:rsidRDefault="0067018F">
      <w:pPr>
        <w:pStyle w:val="Normal014"/>
        <w:framePr w:w="567" w:h="415" w:hRule="exact" w:wrap="auto" w:vAnchor="page" w:hAnchor="page" w:x="2388" w:y="258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4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26.76±4.096     </w:t>
      </w:r>
    </w:p>
    <w:p w:rsidR="00364147" w:rsidRDefault="0067018F">
      <w:pPr>
        <w:pStyle w:val="Normal014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98.04±24.913     </w:t>
      </w:r>
    </w:p>
    <w:p w:rsidR="00364147" w:rsidRDefault="0067018F">
      <w:pPr>
        <w:pStyle w:val="Normal014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169.3±31.83     </w:t>
      </w:r>
    </w:p>
    <w:p w:rsidR="00364147" w:rsidRDefault="0067018F">
      <w:pPr>
        <w:pStyle w:val="Normal014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1.13±0.330     </w:t>
      </w:r>
    </w:p>
    <w:p w:rsidR="00364147" w:rsidRDefault="0067018F">
      <w:pPr>
        <w:pStyle w:val="Normal014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021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1.0±0.82     </w:t>
      </w:r>
    </w:p>
    <w:p w:rsidR="00364147" w:rsidRDefault="0067018F">
      <w:pPr>
        <w:pStyle w:val="Normal014"/>
        <w:framePr w:w="1815" w:h="415" w:hRule="exact" w:wrap="auto" w:vAnchor="page" w:hAnchor="page" w:x="1021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203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622.1±352.13     </w:t>
      </w:r>
    </w:p>
    <w:p w:rsidR="00364147" w:rsidRDefault="0067018F">
      <w:pPr>
        <w:pStyle w:val="Normal014"/>
        <w:framePr w:w="1815" w:h="415" w:hRule="exact" w:wrap="auto" w:vAnchor="page" w:hAnchor="page" w:x="1203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384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852.2±624.44     </w:t>
      </w:r>
    </w:p>
    <w:p w:rsidR="00364147" w:rsidRDefault="0067018F">
      <w:pPr>
        <w:pStyle w:val="Normal014"/>
        <w:framePr w:w="1815" w:h="415" w:hRule="exact" w:wrap="auto" w:vAnchor="page" w:hAnchor="page" w:x="1384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567" w:h="415" w:hRule="exact" w:wrap="auto" w:vAnchor="page" w:hAnchor="page" w:x="2388" w:y="298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4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30.78±5.050     </w:t>
      </w:r>
    </w:p>
    <w:p w:rsidR="00364147" w:rsidRDefault="0067018F">
      <w:pPr>
        <w:pStyle w:val="Normal014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4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112.38±7.584     </w:t>
      </w:r>
    </w:p>
    <w:p w:rsidR="00364147" w:rsidRDefault="0067018F">
      <w:pPr>
        <w:pStyle w:val="Normal014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4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110.5±16.42     </w:t>
      </w:r>
    </w:p>
    <w:p w:rsidR="00364147" w:rsidRDefault="0067018F">
      <w:pPr>
        <w:pStyle w:val="Normal014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4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1.85±0.532     </w:t>
      </w:r>
    </w:p>
    <w:p w:rsidR="00364147" w:rsidRDefault="0067018F">
      <w:pPr>
        <w:pStyle w:val="Normal014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4"/>
        <w:framePr w:w="1815" w:h="415" w:hRule="exact" w:wrap="auto" w:vAnchor="page" w:hAnchor="page" w:x="1021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0.8±0.50     </w:t>
      </w:r>
    </w:p>
    <w:p w:rsidR="00364147" w:rsidRDefault="0067018F">
      <w:pPr>
        <w:pStyle w:val="Normal014"/>
        <w:framePr w:w="1815" w:h="415" w:hRule="exact" w:wrap="auto" w:vAnchor="page" w:hAnchor="page" w:x="1021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4"/>
        <w:framePr w:w="1815" w:h="415" w:hRule="exact" w:wrap="auto" w:vAnchor="page" w:hAnchor="page" w:x="1203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841.5±212.58     </w:t>
      </w:r>
    </w:p>
    <w:p w:rsidR="00364147" w:rsidRDefault="0067018F">
      <w:pPr>
        <w:pStyle w:val="Normal014"/>
        <w:framePr w:w="1815" w:h="415" w:hRule="exact" w:wrap="auto" w:vAnchor="page" w:hAnchor="page" w:x="1203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4"/>
        <w:framePr w:w="1815" w:h="415" w:hRule="exact" w:wrap="auto" w:vAnchor="page" w:hAnchor="page" w:x="1384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1255.5±174.56     </w:t>
      </w:r>
    </w:p>
    <w:p w:rsidR="00364147" w:rsidRDefault="0067018F">
      <w:pPr>
        <w:pStyle w:val="Normal014"/>
        <w:framePr w:w="1815" w:h="415" w:hRule="exact" w:wrap="auto" w:vAnchor="page" w:hAnchor="page" w:x="1384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4"/>
        <w:framePr w:w="1188" w:h="820" w:hRule="exact" w:wrap="auto" w:vAnchor="page" w:hAnchor="page" w:x="12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低剂量组</w:t>
      </w:r>
    </w:p>
    <w:p w:rsidR="00364147" w:rsidRDefault="0067018F">
      <w:pPr>
        <w:pStyle w:val="Normal014"/>
        <w:framePr w:w="567" w:h="415" w:hRule="exact" w:wrap="auto" w:vAnchor="page" w:hAnchor="page" w:x="2388" w:y="339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4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29.93±7.948     </w:t>
      </w:r>
    </w:p>
    <w:p w:rsidR="00364147" w:rsidRDefault="0067018F">
      <w:pPr>
        <w:pStyle w:val="Normal014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105.21±26.885     </w:t>
      </w:r>
    </w:p>
    <w:p w:rsidR="00364147" w:rsidRDefault="0067018F">
      <w:pPr>
        <w:pStyle w:val="Normal014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179.0±28.90     </w:t>
      </w:r>
    </w:p>
    <w:p w:rsidR="00364147" w:rsidRDefault="0067018F">
      <w:pPr>
        <w:pStyle w:val="Normal014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1.16±0.201     </w:t>
      </w:r>
    </w:p>
    <w:p w:rsidR="00364147" w:rsidRDefault="0067018F">
      <w:pPr>
        <w:pStyle w:val="Normal014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021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0.9±0.74     </w:t>
      </w:r>
    </w:p>
    <w:p w:rsidR="00364147" w:rsidRDefault="0067018F">
      <w:pPr>
        <w:pStyle w:val="Normal014"/>
        <w:framePr w:w="1815" w:h="415" w:hRule="exact" w:wrap="auto" w:vAnchor="page" w:hAnchor="page" w:x="1021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203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917.0±426.00     </w:t>
      </w:r>
    </w:p>
    <w:p w:rsidR="00364147" w:rsidRDefault="0067018F">
      <w:pPr>
        <w:pStyle w:val="Normal014"/>
        <w:framePr w:w="1815" w:h="415" w:hRule="exact" w:wrap="auto" w:vAnchor="page" w:hAnchor="page" w:x="1203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384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1151.4±497.28     </w:t>
      </w:r>
    </w:p>
    <w:p w:rsidR="00364147" w:rsidRDefault="0067018F">
      <w:pPr>
        <w:pStyle w:val="Normal014"/>
        <w:framePr w:w="1815" w:h="415" w:hRule="exact" w:wrap="auto" w:vAnchor="page" w:hAnchor="page" w:x="1384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567" w:h="415" w:hRule="exact" w:wrap="auto" w:vAnchor="page" w:hAnchor="page" w:x="2388" w:y="379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4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35.64±5.792     </w:t>
      </w:r>
    </w:p>
    <w:p w:rsidR="00364147" w:rsidRDefault="0067018F">
      <w:pPr>
        <w:pStyle w:val="Normal014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127.72±33.216     </w:t>
      </w:r>
    </w:p>
    <w:p w:rsidR="00364147" w:rsidRDefault="0067018F">
      <w:pPr>
        <w:pStyle w:val="Normal014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131.6±13.35     </w:t>
      </w:r>
    </w:p>
    <w:p w:rsidR="00364147" w:rsidRDefault="0067018F">
      <w:pPr>
        <w:pStyle w:val="Normal014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2.06±0.513     </w:t>
      </w:r>
    </w:p>
    <w:p w:rsidR="00364147" w:rsidRDefault="0067018F">
      <w:pPr>
        <w:pStyle w:val="Normal014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021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0.6±0.55     </w:t>
      </w:r>
    </w:p>
    <w:p w:rsidR="00364147" w:rsidRDefault="0067018F">
      <w:pPr>
        <w:pStyle w:val="Normal014"/>
        <w:framePr w:w="1815" w:h="415" w:hRule="exact" w:wrap="auto" w:vAnchor="page" w:hAnchor="page" w:x="1021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203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808.6±361.</w:t>
      </w:r>
      <w:r>
        <w:rPr>
          <w:rFonts w:eastAsia="Times New Roman" w:cs="宋体"/>
          <w:color w:val="000000"/>
          <w:kern w:val="2"/>
          <w:sz w:val="15"/>
        </w:rPr>
        <w:t xml:space="preserve">43     </w:t>
      </w:r>
    </w:p>
    <w:p w:rsidR="00364147" w:rsidRDefault="0067018F">
      <w:pPr>
        <w:pStyle w:val="Normal014"/>
        <w:framePr w:w="1815" w:h="415" w:hRule="exact" w:wrap="auto" w:vAnchor="page" w:hAnchor="page" w:x="1203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384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1325.8±605.96     </w:t>
      </w:r>
    </w:p>
    <w:p w:rsidR="00364147" w:rsidRDefault="0067018F">
      <w:pPr>
        <w:pStyle w:val="Normal014"/>
        <w:framePr w:w="1815" w:h="415" w:hRule="exact" w:wrap="auto" w:vAnchor="page" w:hAnchor="page" w:x="1384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188" w:h="820" w:hRule="exact" w:wrap="auto" w:vAnchor="page" w:hAnchor="page" w:x="12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中剂量组</w:t>
      </w:r>
    </w:p>
    <w:p w:rsidR="00364147" w:rsidRDefault="0067018F">
      <w:pPr>
        <w:pStyle w:val="Normal014"/>
        <w:framePr w:w="567" w:h="415" w:hRule="exact" w:wrap="auto" w:vAnchor="page" w:hAnchor="page" w:x="2388" w:y="420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4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30.29±3.683     </w:t>
      </w:r>
    </w:p>
    <w:p w:rsidR="00364147" w:rsidRDefault="0067018F">
      <w:pPr>
        <w:pStyle w:val="Normal014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103.04±17.313     </w:t>
      </w:r>
    </w:p>
    <w:p w:rsidR="00364147" w:rsidRDefault="0067018F">
      <w:pPr>
        <w:pStyle w:val="Normal014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161.0±29.71     </w:t>
      </w:r>
    </w:p>
    <w:p w:rsidR="00364147" w:rsidRDefault="0067018F">
      <w:pPr>
        <w:pStyle w:val="Normal014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1.34±0.267     </w:t>
      </w:r>
    </w:p>
    <w:p w:rsidR="00364147" w:rsidRDefault="0067018F">
      <w:pPr>
        <w:pStyle w:val="Normal014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021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0.6±0.70     </w:t>
      </w:r>
    </w:p>
    <w:p w:rsidR="00364147" w:rsidRDefault="0067018F">
      <w:pPr>
        <w:pStyle w:val="Normal014"/>
        <w:framePr w:w="1815" w:h="415" w:hRule="exact" w:wrap="auto" w:vAnchor="page" w:hAnchor="page" w:x="1021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203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738.5±234.76     </w:t>
      </w:r>
    </w:p>
    <w:p w:rsidR="00364147" w:rsidRDefault="0067018F">
      <w:pPr>
        <w:pStyle w:val="Normal014"/>
        <w:framePr w:w="1815" w:h="415" w:hRule="exact" w:wrap="auto" w:vAnchor="page" w:hAnchor="page" w:x="1203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384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981.2±413.32     </w:t>
      </w:r>
    </w:p>
    <w:p w:rsidR="00364147" w:rsidRDefault="0067018F">
      <w:pPr>
        <w:pStyle w:val="Normal014"/>
        <w:framePr w:w="1815" w:h="415" w:hRule="exact" w:wrap="auto" w:vAnchor="page" w:hAnchor="page" w:x="1384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567" w:h="415" w:hRule="exact" w:wrap="auto" w:vAnchor="page" w:hAnchor="page" w:x="2388" w:y="460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4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26.90±2.559     </w:t>
      </w:r>
    </w:p>
    <w:p w:rsidR="00364147" w:rsidRDefault="0067018F">
      <w:pPr>
        <w:pStyle w:val="Normal014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108.02±26.175     </w:t>
      </w:r>
    </w:p>
    <w:p w:rsidR="00364147" w:rsidRDefault="0067018F">
      <w:pPr>
        <w:pStyle w:val="Normal014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121.8±28.11     </w:t>
      </w:r>
    </w:p>
    <w:p w:rsidR="00364147" w:rsidRDefault="0067018F">
      <w:pPr>
        <w:pStyle w:val="Normal014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1.88±0.249     </w:t>
      </w:r>
    </w:p>
    <w:p w:rsidR="00364147" w:rsidRDefault="0067018F">
      <w:pPr>
        <w:pStyle w:val="Normal014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021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0.6±0.89     </w:t>
      </w:r>
    </w:p>
    <w:p w:rsidR="00364147" w:rsidRDefault="0067018F">
      <w:pPr>
        <w:pStyle w:val="Normal014"/>
        <w:framePr w:w="1815" w:h="415" w:hRule="exact" w:wrap="auto" w:vAnchor="page" w:hAnchor="page" w:x="1021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203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771.0±440.39     </w:t>
      </w:r>
    </w:p>
    <w:p w:rsidR="00364147" w:rsidRDefault="0067018F">
      <w:pPr>
        <w:pStyle w:val="Normal014"/>
        <w:framePr w:w="1815" w:h="415" w:hRule="exact" w:wrap="auto" w:vAnchor="page" w:hAnchor="page" w:x="1203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384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1313.0±668.94     </w:t>
      </w:r>
    </w:p>
    <w:p w:rsidR="00364147" w:rsidRDefault="0067018F">
      <w:pPr>
        <w:pStyle w:val="Normal014"/>
        <w:framePr w:w="1815" w:h="415" w:hRule="exact" w:wrap="auto" w:vAnchor="page" w:hAnchor="page" w:x="1384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188" w:h="820" w:hRule="exact" w:wrap="auto" w:vAnchor="page" w:hAnchor="page" w:x="12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高剂量组</w:t>
      </w:r>
    </w:p>
    <w:p w:rsidR="00364147" w:rsidRDefault="0067018F">
      <w:pPr>
        <w:pStyle w:val="Normal014"/>
        <w:framePr w:w="567" w:h="415" w:hRule="exact" w:wrap="auto" w:vAnchor="page" w:hAnchor="page" w:x="2388" w:y="501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4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33.14±5.729     </w:t>
      </w:r>
    </w:p>
    <w:p w:rsidR="00364147" w:rsidRDefault="0067018F">
      <w:pPr>
        <w:pStyle w:val="Normal014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111.68±15.802     </w:t>
      </w:r>
    </w:p>
    <w:p w:rsidR="00364147" w:rsidRDefault="0067018F">
      <w:pPr>
        <w:pStyle w:val="Normal014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158.7±33.30     </w:t>
      </w:r>
    </w:p>
    <w:p w:rsidR="00364147" w:rsidRDefault="0067018F">
      <w:pPr>
        <w:pStyle w:val="Normal014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1.20±0.337     </w:t>
      </w:r>
    </w:p>
    <w:p w:rsidR="00364147" w:rsidRDefault="0067018F">
      <w:pPr>
        <w:pStyle w:val="Normal014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021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0.6±0.52     </w:t>
      </w:r>
    </w:p>
    <w:p w:rsidR="00364147" w:rsidRDefault="0067018F">
      <w:pPr>
        <w:pStyle w:val="Normal014"/>
        <w:framePr w:w="1815" w:h="415" w:hRule="exact" w:wrap="auto" w:vAnchor="page" w:hAnchor="page" w:x="1021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203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848.4±306.95     </w:t>
      </w:r>
    </w:p>
    <w:p w:rsidR="00364147" w:rsidRDefault="0067018F">
      <w:pPr>
        <w:pStyle w:val="Normal014"/>
        <w:framePr w:w="1815" w:h="415" w:hRule="exact" w:wrap="auto" w:vAnchor="page" w:hAnchor="page" w:x="1203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384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1155</w:t>
      </w:r>
      <w:r>
        <w:rPr>
          <w:rFonts w:eastAsia="Times New Roman" w:cs="宋体"/>
          <w:color w:val="000000"/>
          <w:kern w:val="2"/>
          <w:sz w:val="15"/>
        </w:rPr>
        <w:t xml:space="preserve">.3±486.43     </w:t>
      </w:r>
    </w:p>
    <w:p w:rsidR="00364147" w:rsidRDefault="0067018F">
      <w:pPr>
        <w:pStyle w:val="Normal014"/>
        <w:framePr w:w="1815" w:h="415" w:hRule="exact" w:wrap="auto" w:vAnchor="page" w:hAnchor="page" w:x="1384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567" w:h="415" w:hRule="exact" w:wrap="auto" w:vAnchor="page" w:hAnchor="page" w:x="2388" w:y="541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4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32.98±6.976     </w:t>
      </w:r>
    </w:p>
    <w:p w:rsidR="00364147" w:rsidRDefault="0067018F">
      <w:pPr>
        <w:pStyle w:val="Normal014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128.22±15.263     </w:t>
      </w:r>
    </w:p>
    <w:p w:rsidR="00364147" w:rsidRDefault="0067018F">
      <w:pPr>
        <w:pStyle w:val="Normal014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110.8±16.54     </w:t>
      </w:r>
    </w:p>
    <w:p w:rsidR="00364147" w:rsidRDefault="0067018F">
      <w:pPr>
        <w:pStyle w:val="Normal014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1.60±0.265     </w:t>
      </w:r>
    </w:p>
    <w:p w:rsidR="00364147" w:rsidRDefault="0067018F">
      <w:pPr>
        <w:pStyle w:val="Normal014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021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0.2±0.45     </w:t>
      </w:r>
    </w:p>
    <w:p w:rsidR="00364147" w:rsidRDefault="0067018F">
      <w:pPr>
        <w:pStyle w:val="Normal014"/>
        <w:framePr w:w="1815" w:h="415" w:hRule="exact" w:wrap="auto" w:vAnchor="page" w:hAnchor="page" w:x="1021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203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858.2±182.02     </w:t>
      </w:r>
    </w:p>
    <w:p w:rsidR="00364147" w:rsidRDefault="0067018F">
      <w:pPr>
        <w:pStyle w:val="Normal014"/>
        <w:framePr w:w="1815" w:h="415" w:hRule="exact" w:wrap="auto" w:vAnchor="page" w:hAnchor="page" w:x="1203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384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1343.4±362.89     </w:t>
      </w:r>
    </w:p>
    <w:p w:rsidR="00364147" w:rsidRDefault="0067018F">
      <w:pPr>
        <w:pStyle w:val="Normal014"/>
        <w:framePr w:w="1815" w:h="415" w:hRule="exact" w:wrap="auto" w:vAnchor="page" w:hAnchor="page" w:x="1384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4265" w:h="375" w:hRule="exact" w:wrap="auto" w:vAnchor="page" w:hAnchor="page" w:x="1155" w:y="79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*U = Mann</w:t>
      </w:r>
      <w:r>
        <w:rPr>
          <w:rFonts w:eastAsia="Times New Roman" w:cs="宋体"/>
          <w:color w:val="000000"/>
          <w:kern w:val="2"/>
          <w:sz w:val="14"/>
        </w:rPr>
        <w:noBreakHyphen/>
      </w:r>
      <w:r>
        <w:rPr>
          <w:rFonts w:eastAsia="Times New Roman" w:cs="宋体"/>
          <w:color w:val="000000"/>
          <w:kern w:val="2"/>
          <w:sz w:val="14"/>
        </w:rPr>
        <w:t xml:space="preserve">Whitney U Test Significant at 0.05 level.     +D = Dunnett LSD Test Significant at the 0.01 level     </w:t>
      </w:r>
    </w:p>
    <w:p w:rsidR="00364147" w:rsidRDefault="0067018F">
      <w:pPr>
        <w:pStyle w:val="Normal014"/>
        <w:spacing w:line="1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 w:type="page"/>
      </w:r>
    </w:p>
    <w:p w:rsidR="00364147" w:rsidRDefault="0067018F">
      <w:pPr>
        <w:pStyle w:val="Normal014"/>
        <w:framePr w:w="14490" w:h="285" w:hRule="exact" w:wrap="auto" w:vAnchor="page" w:hAnchor="page" w:x="1200" w:y="17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ascii="宋体" w:eastAsia="宋体" w:hAnsi="宋体" w:cs="宋体"/>
          <w:color w:val="000000"/>
          <w:kern w:val="2"/>
          <w:sz w:val="19"/>
        </w:rPr>
      </w:pPr>
      <w:r>
        <w:rPr>
          <w:rFonts w:eastAsia="Times New Roman"/>
        </w:rPr>
        <w:pict>
          <v:line id="_x0000_s3169" style="position:absolute;left:0;text-align:left;z-index:-251584512;mso-position-horizontal-relative:page;mso-position-vertical-relative:page" from="57.75pt,104.15pt" to="781.55pt,104.15pt" o:allowincell="f">
            <w10:wrap anchorx="page" anchory="page"/>
          </v:line>
        </w:pict>
      </w:r>
      <w:r>
        <w:rPr>
          <w:rFonts w:eastAsia="Times New Roman"/>
        </w:rPr>
        <w:pict>
          <v:line id="_x0000_s3168" style="position:absolute;left:0;text-align:left;z-index:-251583488;mso-position-horizontal-relative:page;mso-position-vertical-relative:page" from="57.75pt,128.9pt" to="781.55pt,128.9pt" o:allowincell="f">
            <w10:wrap anchorx="page" anchory="page"/>
          </v:line>
        </w:pict>
      </w:r>
      <w:r>
        <w:rPr>
          <w:rFonts w:eastAsia="Times New Roman"/>
        </w:rPr>
        <w:pict>
          <v:line id="_x0000_s3167" style="position:absolute;left:0;text-align:left;z-index:-251582464;mso-position-horizontal-relative:page;mso-position-vertical-relative:page" from="57.75pt,395.95pt" to="784.15pt,395.95pt" o:allowincell="f">
            <w10:wrap anchorx="page" anchory="page"/>
          </v:line>
        </w:pict>
      </w:r>
      <w:r>
        <w:rPr>
          <w:rFonts w:ascii="宋体" w:eastAsia="宋体" w:hAnsi="宋体" w:cs="宋体"/>
          <w:color w:val="000000"/>
          <w:kern w:val="2"/>
          <w:sz w:val="19"/>
        </w:rPr>
        <w:t>血生化指标检测结果统计汇总（</w:t>
      </w:r>
      <w:r>
        <w:rPr>
          <w:rFonts w:eastAsia="Times New Roman" w:cs="宋体"/>
          <w:color w:val="000000"/>
          <w:kern w:val="2"/>
          <w:sz w:val="19"/>
        </w:rPr>
        <w:t>mean</w:t>
      </w:r>
      <w:r>
        <w:rPr>
          <w:rFonts w:ascii="宋体" w:eastAsia="宋体" w:hAnsi="宋体" w:cs="宋体"/>
          <w:color w:val="000000"/>
          <w:kern w:val="2"/>
          <w:sz w:val="19"/>
        </w:rPr>
        <w:t>±</w:t>
      </w:r>
      <w:r>
        <w:rPr>
          <w:rFonts w:eastAsia="Times New Roman" w:cs="宋体"/>
          <w:color w:val="000000"/>
          <w:kern w:val="2"/>
          <w:sz w:val="19"/>
        </w:rPr>
        <w:t>SD</w:t>
      </w:r>
      <w:r>
        <w:rPr>
          <w:rFonts w:ascii="宋体" w:eastAsia="宋体" w:hAnsi="宋体" w:cs="宋体"/>
          <w:color w:val="000000"/>
          <w:kern w:val="2"/>
          <w:sz w:val="19"/>
        </w:rPr>
        <w:t>）</w:t>
      </w:r>
      <w:r>
        <w:rPr>
          <w:rFonts w:eastAsia="Times New Roman" w:cs="宋体"/>
          <w:color w:val="000000"/>
          <w:kern w:val="2"/>
          <w:sz w:val="19"/>
        </w:rPr>
        <w:t xml:space="preserve">Male </w:t>
      </w:r>
      <w:r>
        <w:rPr>
          <w:rFonts w:ascii="宋体" w:eastAsia="宋体" w:hAnsi="宋体" w:cs="宋体"/>
          <w:color w:val="000000"/>
          <w:kern w:val="2"/>
          <w:sz w:val="19"/>
        </w:rPr>
        <w:t>雄性</w:t>
      </w:r>
    </w:p>
    <w:p w:rsidR="00364147" w:rsidRDefault="0067018F">
      <w:pPr>
        <w:pStyle w:val="Normal014"/>
        <w:framePr w:w="14445" w:h="226" w:hRule="exact" w:wrap="auto" w:vAnchor="page" w:hAnchor="page" w:x="1200" w:y="14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cs="宋体"/>
          <w:b/>
          <w:color w:val="000000"/>
          <w:kern w:val="2"/>
          <w:sz w:val="19"/>
        </w:rPr>
      </w:pPr>
      <w:r>
        <w:rPr>
          <w:rFonts w:eastAsia="Times New Roman" w:cs="宋体"/>
          <w:b/>
          <w:color w:val="000000"/>
          <w:kern w:val="2"/>
          <w:sz w:val="19"/>
        </w:rPr>
        <w:t>Blood Biochemistry (cobas 6000)  Summary Report</w:t>
      </w:r>
    </w:p>
    <w:p w:rsidR="00364147" w:rsidRDefault="0067018F">
      <w:pPr>
        <w:pStyle w:val="Normal014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4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4"/>
        <w:framePr w:w="960" w:h="285" w:hRule="exact" w:wrap="auto" w:vAnchor="page" w:hAnchor="page" w:x="1155" w:y="2218"/>
        <w:tabs>
          <w:tab w:val="left" w:pos="360"/>
          <w:tab w:val="left" w:pos="72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组别</w:t>
      </w:r>
    </w:p>
    <w:p w:rsidR="00364147" w:rsidRDefault="0067018F">
      <w:pPr>
        <w:pStyle w:val="Normal014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CREA</w:t>
      </w:r>
    </w:p>
    <w:p w:rsidR="00364147" w:rsidRDefault="0067018F">
      <w:pPr>
        <w:pStyle w:val="Normal014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(μmol/L)</w:t>
      </w:r>
    </w:p>
    <w:p w:rsidR="00364147" w:rsidRDefault="0067018F">
      <w:pPr>
        <w:pStyle w:val="Normal014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UREA</w:t>
      </w:r>
    </w:p>
    <w:p w:rsidR="00364147" w:rsidRDefault="0067018F">
      <w:pPr>
        <w:pStyle w:val="Normal014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(mmol/L)</w:t>
      </w:r>
    </w:p>
    <w:p w:rsidR="00364147" w:rsidRDefault="0067018F">
      <w:pPr>
        <w:pStyle w:val="Normal014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ALB</w:t>
      </w:r>
    </w:p>
    <w:p w:rsidR="00364147" w:rsidRDefault="0067018F">
      <w:pPr>
        <w:pStyle w:val="Normal014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(g/L)</w:t>
      </w:r>
    </w:p>
    <w:p w:rsidR="00364147" w:rsidRDefault="0067018F">
      <w:pPr>
        <w:pStyle w:val="Normal014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TG</w:t>
      </w:r>
    </w:p>
    <w:p w:rsidR="00364147" w:rsidRDefault="0067018F">
      <w:pPr>
        <w:pStyle w:val="Normal014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(mmol/L)</w:t>
      </w:r>
    </w:p>
    <w:p w:rsidR="00364147" w:rsidRDefault="0067018F">
      <w:pPr>
        <w:pStyle w:val="Normal014"/>
        <w:framePr w:w="1815" w:h="405" w:hRule="exact" w:wrap="auto" w:vAnchor="page" w:hAnchor="page" w:x="1021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CHOL</w:t>
      </w:r>
    </w:p>
    <w:p w:rsidR="00364147" w:rsidRDefault="0067018F">
      <w:pPr>
        <w:pStyle w:val="Normal014"/>
        <w:framePr w:w="1815" w:h="405" w:hRule="exact" w:wrap="auto" w:vAnchor="page" w:hAnchor="page" w:x="1021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(mmol/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L)</w:t>
      </w:r>
    </w:p>
    <w:p w:rsidR="00364147" w:rsidRDefault="0067018F">
      <w:pPr>
        <w:pStyle w:val="Normal014"/>
        <w:framePr w:w="1815" w:h="405" w:hRule="exact" w:wrap="auto" w:vAnchor="page" w:hAnchor="page" w:x="1203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GLU</w:t>
      </w:r>
    </w:p>
    <w:p w:rsidR="00364147" w:rsidRDefault="0067018F">
      <w:pPr>
        <w:pStyle w:val="Normal014"/>
        <w:framePr w:w="1815" w:h="405" w:hRule="exact" w:wrap="auto" w:vAnchor="page" w:hAnchor="page" w:x="1203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(mmol/L)</w:t>
      </w:r>
    </w:p>
    <w:p w:rsidR="00364147" w:rsidRDefault="0067018F">
      <w:pPr>
        <w:pStyle w:val="Normal014"/>
        <w:framePr w:w="1815" w:h="405" w:hRule="exact" w:wrap="auto" w:vAnchor="page" w:hAnchor="page" w:x="1384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GLOB</w:t>
      </w:r>
    </w:p>
    <w:p w:rsidR="00364147" w:rsidRDefault="0067018F">
      <w:pPr>
        <w:pStyle w:val="Normal014"/>
        <w:framePr w:w="1815" w:h="405" w:hRule="exact" w:wrap="auto" w:vAnchor="page" w:hAnchor="page" w:x="1384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(g/L)</w:t>
      </w:r>
    </w:p>
    <w:p w:rsidR="00364147" w:rsidRDefault="0067018F">
      <w:pPr>
        <w:pStyle w:val="Normal014"/>
        <w:framePr w:w="1188" w:h="820" w:hRule="exact" w:wrap="auto" w:vAnchor="page" w:hAnchor="page" w:x="12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溶媒对照组</w:t>
      </w:r>
    </w:p>
    <w:p w:rsidR="00364147" w:rsidRDefault="0067018F">
      <w:pPr>
        <w:pStyle w:val="Normal014"/>
        <w:framePr w:w="567" w:h="415" w:hRule="exact" w:wrap="auto" w:vAnchor="page" w:hAnchor="page" w:x="2388" w:y="258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4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19.4±2.01     </w:t>
      </w:r>
    </w:p>
    <w:p w:rsidR="00364147" w:rsidRDefault="0067018F">
      <w:pPr>
        <w:pStyle w:val="Normal014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4.57±0.386     </w:t>
      </w:r>
    </w:p>
    <w:p w:rsidR="00364147" w:rsidRDefault="0067018F">
      <w:pPr>
        <w:pStyle w:val="Normal014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38.66±1.483     </w:t>
      </w:r>
    </w:p>
    <w:p w:rsidR="00364147" w:rsidRDefault="0067018F">
      <w:pPr>
        <w:pStyle w:val="Normal014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0.397±0.1976     </w:t>
      </w:r>
    </w:p>
    <w:p w:rsidR="00364147" w:rsidRDefault="0067018F">
      <w:pPr>
        <w:pStyle w:val="Normal014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021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1.444±0.3339     </w:t>
      </w:r>
    </w:p>
    <w:p w:rsidR="00364147" w:rsidRDefault="0067018F">
      <w:pPr>
        <w:pStyle w:val="Normal014"/>
        <w:framePr w:w="1815" w:h="415" w:hRule="exact" w:wrap="auto" w:vAnchor="page" w:hAnchor="page" w:x="1021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203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7.329±0.4302     </w:t>
      </w:r>
    </w:p>
    <w:p w:rsidR="00364147" w:rsidRDefault="0067018F">
      <w:pPr>
        <w:pStyle w:val="Normal014"/>
        <w:framePr w:w="1815" w:h="415" w:hRule="exact" w:wrap="auto" w:vAnchor="page" w:hAnchor="page" w:x="1203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384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14.79±1.480     </w:t>
      </w:r>
    </w:p>
    <w:p w:rsidR="00364147" w:rsidRDefault="0067018F">
      <w:pPr>
        <w:pStyle w:val="Normal014"/>
        <w:framePr w:w="1815" w:h="415" w:hRule="exact" w:wrap="auto" w:vAnchor="page" w:hAnchor="page" w:x="1384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567" w:h="415" w:hRule="exact" w:wrap="auto" w:vAnchor="page" w:hAnchor="page" w:x="2388" w:y="298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4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26.0±3.16     </w:t>
      </w:r>
    </w:p>
    <w:p w:rsidR="00364147" w:rsidRDefault="0067018F">
      <w:pPr>
        <w:pStyle w:val="Normal014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4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5.65±0.412     </w:t>
      </w:r>
    </w:p>
    <w:p w:rsidR="00364147" w:rsidRDefault="0067018F">
      <w:pPr>
        <w:pStyle w:val="Normal014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4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40.03±1.255     </w:t>
      </w:r>
    </w:p>
    <w:p w:rsidR="00364147" w:rsidRDefault="0067018F">
      <w:pPr>
        <w:pStyle w:val="Normal014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4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0.</w:t>
      </w:r>
      <w:r>
        <w:rPr>
          <w:rFonts w:eastAsia="Times New Roman" w:cs="宋体"/>
          <w:color w:val="000000"/>
          <w:kern w:val="2"/>
          <w:sz w:val="15"/>
        </w:rPr>
        <w:t xml:space="preserve">495±0.2469     </w:t>
      </w:r>
    </w:p>
    <w:p w:rsidR="00364147" w:rsidRDefault="0067018F">
      <w:pPr>
        <w:pStyle w:val="Normal014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4"/>
        <w:framePr w:w="1815" w:h="415" w:hRule="exact" w:wrap="auto" w:vAnchor="page" w:hAnchor="page" w:x="1021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1.550±0.2051     </w:t>
      </w:r>
    </w:p>
    <w:p w:rsidR="00364147" w:rsidRDefault="0067018F">
      <w:pPr>
        <w:pStyle w:val="Normal014"/>
        <w:framePr w:w="1815" w:h="415" w:hRule="exact" w:wrap="auto" w:vAnchor="page" w:hAnchor="page" w:x="1021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4"/>
        <w:framePr w:w="1815" w:h="415" w:hRule="exact" w:wrap="auto" w:vAnchor="page" w:hAnchor="page" w:x="1203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7.620±0.6582     </w:t>
      </w:r>
    </w:p>
    <w:p w:rsidR="00364147" w:rsidRDefault="0067018F">
      <w:pPr>
        <w:pStyle w:val="Normal014"/>
        <w:framePr w:w="1815" w:h="415" w:hRule="exact" w:wrap="auto" w:vAnchor="page" w:hAnchor="page" w:x="1203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4"/>
        <w:framePr w:w="1815" w:h="415" w:hRule="exact" w:wrap="auto" w:vAnchor="page" w:hAnchor="page" w:x="1384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17.48±2.754     </w:t>
      </w:r>
    </w:p>
    <w:p w:rsidR="00364147" w:rsidRDefault="0067018F">
      <w:pPr>
        <w:pStyle w:val="Normal014"/>
        <w:framePr w:w="1815" w:h="415" w:hRule="exact" w:wrap="auto" w:vAnchor="page" w:hAnchor="page" w:x="1384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4"/>
        <w:framePr w:w="1188" w:h="820" w:hRule="exact" w:wrap="auto" w:vAnchor="page" w:hAnchor="page" w:x="12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低剂量组</w:t>
      </w:r>
    </w:p>
    <w:p w:rsidR="00364147" w:rsidRDefault="0067018F">
      <w:pPr>
        <w:pStyle w:val="Normal014"/>
        <w:framePr w:w="567" w:h="415" w:hRule="exact" w:wrap="auto" w:vAnchor="page" w:hAnchor="page" w:x="2388" w:y="339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4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23.3±4.42     </w:t>
      </w:r>
    </w:p>
    <w:p w:rsidR="00364147" w:rsidRDefault="0067018F">
      <w:pPr>
        <w:pStyle w:val="Normal014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5.39±1.127     </w:t>
      </w:r>
    </w:p>
    <w:p w:rsidR="00364147" w:rsidRDefault="0067018F">
      <w:pPr>
        <w:pStyle w:val="Normal014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38.47±1.024     </w:t>
      </w:r>
    </w:p>
    <w:p w:rsidR="00364147" w:rsidRDefault="0067018F">
      <w:pPr>
        <w:pStyle w:val="Normal014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0.538±0.2591     </w:t>
      </w:r>
    </w:p>
    <w:p w:rsidR="00364147" w:rsidRDefault="0067018F">
      <w:pPr>
        <w:pStyle w:val="Normal014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021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1.357±0.2969     </w:t>
      </w:r>
    </w:p>
    <w:p w:rsidR="00364147" w:rsidRDefault="0067018F">
      <w:pPr>
        <w:pStyle w:val="Normal014"/>
        <w:framePr w:w="1815" w:h="415" w:hRule="exact" w:wrap="auto" w:vAnchor="page" w:hAnchor="page" w:x="1021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203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7.707±1.1045     </w:t>
      </w:r>
    </w:p>
    <w:p w:rsidR="00364147" w:rsidRDefault="0067018F">
      <w:pPr>
        <w:pStyle w:val="Normal014"/>
        <w:framePr w:w="1815" w:h="415" w:hRule="exact" w:wrap="auto" w:vAnchor="page" w:hAnchor="page" w:x="1203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384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15.40±2.102     </w:t>
      </w:r>
    </w:p>
    <w:p w:rsidR="00364147" w:rsidRDefault="0067018F">
      <w:pPr>
        <w:pStyle w:val="Normal014"/>
        <w:framePr w:w="1815" w:h="415" w:hRule="exact" w:wrap="auto" w:vAnchor="page" w:hAnchor="page" w:x="1384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567" w:h="415" w:hRule="exact" w:wrap="auto" w:vAnchor="page" w:hAnchor="page" w:x="2388" w:y="379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4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27.8±2.77     </w:t>
      </w:r>
    </w:p>
    <w:p w:rsidR="00364147" w:rsidRDefault="0067018F">
      <w:pPr>
        <w:pStyle w:val="Normal014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5.40±0.803     </w:t>
      </w:r>
    </w:p>
    <w:p w:rsidR="00364147" w:rsidRDefault="0067018F">
      <w:pPr>
        <w:pStyle w:val="Normal014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39.74±1.770     </w:t>
      </w:r>
    </w:p>
    <w:p w:rsidR="00364147" w:rsidRDefault="0067018F">
      <w:pPr>
        <w:pStyle w:val="Normal014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0.486±0.2660     </w:t>
      </w:r>
    </w:p>
    <w:p w:rsidR="00364147" w:rsidRDefault="0067018F">
      <w:pPr>
        <w:pStyle w:val="Normal014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021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1.570±0.2062     </w:t>
      </w:r>
    </w:p>
    <w:p w:rsidR="00364147" w:rsidRDefault="0067018F">
      <w:pPr>
        <w:pStyle w:val="Normal014"/>
        <w:framePr w:w="1815" w:h="415" w:hRule="exact" w:wrap="auto" w:vAnchor="page" w:hAnchor="page" w:x="1021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203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7.518±0.4182     </w:t>
      </w:r>
    </w:p>
    <w:p w:rsidR="00364147" w:rsidRDefault="0067018F">
      <w:pPr>
        <w:pStyle w:val="Normal014"/>
        <w:framePr w:w="1815" w:h="415" w:hRule="exact" w:wrap="auto" w:vAnchor="page" w:hAnchor="page" w:x="1203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384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15.80±1.051     </w:t>
      </w:r>
    </w:p>
    <w:p w:rsidR="00364147" w:rsidRDefault="0067018F">
      <w:pPr>
        <w:pStyle w:val="Normal014"/>
        <w:framePr w:w="1815" w:h="415" w:hRule="exact" w:wrap="auto" w:vAnchor="page" w:hAnchor="page" w:x="1384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188" w:h="820" w:hRule="exact" w:wrap="auto" w:vAnchor="page" w:hAnchor="page" w:x="12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中剂量组</w:t>
      </w:r>
    </w:p>
    <w:p w:rsidR="00364147" w:rsidRDefault="0067018F">
      <w:pPr>
        <w:pStyle w:val="Normal014"/>
        <w:framePr w:w="567" w:h="415" w:hRule="exact" w:wrap="auto" w:vAnchor="page" w:hAnchor="page" w:x="2388" w:y="420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4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21.1±3.03     </w:t>
      </w:r>
    </w:p>
    <w:p w:rsidR="00364147" w:rsidRDefault="0067018F">
      <w:pPr>
        <w:pStyle w:val="Normal014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4.98±0.520     </w:t>
      </w:r>
    </w:p>
    <w:p w:rsidR="00364147" w:rsidRDefault="0067018F">
      <w:pPr>
        <w:pStyle w:val="Normal014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38.51±0.758     </w:t>
      </w:r>
    </w:p>
    <w:p w:rsidR="00364147" w:rsidRDefault="0067018F">
      <w:pPr>
        <w:pStyle w:val="Normal014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0.348±0.1719     </w:t>
      </w:r>
    </w:p>
    <w:p w:rsidR="00364147" w:rsidRDefault="0067018F">
      <w:pPr>
        <w:pStyle w:val="Normal014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021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1.</w:t>
      </w:r>
      <w:r>
        <w:rPr>
          <w:rFonts w:eastAsia="Times New Roman" w:cs="宋体"/>
          <w:color w:val="000000"/>
          <w:kern w:val="2"/>
          <w:sz w:val="15"/>
        </w:rPr>
        <w:t xml:space="preserve">302±0.1457     </w:t>
      </w:r>
    </w:p>
    <w:p w:rsidR="00364147" w:rsidRDefault="0067018F">
      <w:pPr>
        <w:pStyle w:val="Normal014"/>
        <w:framePr w:w="1815" w:h="415" w:hRule="exact" w:wrap="auto" w:vAnchor="page" w:hAnchor="page" w:x="1021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203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7.289±0.9900     </w:t>
      </w:r>
    </w:p>
    <w:p w:rsidR="00364147" w:rsidRDefault="0067018F">
      <w:pPr>
        <w:pStyle w:val="Normal014"/>
        <w:framePr w:w="1815" w:h="415" w:hRule="exact" w:wrap="auto" w:vAnchor="page" w:hAnchor="page" w:x="1203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384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15.49±1.579     </w:t>
      </w:r>
    </w:p>
    <w:p w:rsidR="00364147" w:rsidRDefault="0067018F">
      <w:pPr>
        <w:pStyle w:val="Normal014"/>
        <w:framePr w:w="1815" w:h="415" w:hRule="exact" w:wrap="auto" w:vAnchor="page" w:hAnchor="page" w:x="1384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567" w:h="415" w:hRule="exact" w:wrap="auto" w:vAnchor="page" w:hAnchor="page" w:x="2388" w:y="460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4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26.2±3.56     </w:t>
      </w:r>
    </w:p>
    <w:p w:rsidR="00364147" w:rsidRDefault="0067018F">
      <w:pPr>
        <w:pStyle w:val="Normal014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5.90±0.919     </w:t>
      </w:r>
    </w:p>
    <w:p w:rsidR="00364147" w:rsidRDefault="0067018F">
      <w:pPr>
        <w:pStyle w:val="Normal014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38.72±1.706     </w:t>
      </w:r>
    </w:p>
    <w:p w:rsidR="00364147" w:rsidRDefault="0067018F">
      <w:pPr>
        <w:pStyle w:val="Normal014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0.346±0.0590     </w:t>
      </w:r>
    </w:p>
    <w:p w:rsidR="00364147" w:rsidRDefault="0067018F">
      <w:pPr>
        <w:pStyle w:val="Normal014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021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1.478±0.3532     </w:t>
      </w:r>
    </w:p>
    <w:p w:rsidR="00364147" w:rsidRDefault="0067018F">
      <w:pPr>
        <w:pStyle w:val="Normal014"/>
        <w:framePr w:w="1815" w:h="415" w:hRule="exact" w:wrap="auto" w:vAnchor="page" w:hAnchor="page" w:x="1021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203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7.578±0.5704     </w:t>
      </w:r>
    </w:p>
    <w:p w:rsidR="00364147" w:rsidRDefault="0067018F">
      <w:pPr>
        <w:pStyle w:val="Normal014"/>
        <w:framePr w:w="1815" w:h="415" w:hRule="exact" w:wrap="auto" w:vAnchor="page" w:hAnchor="page" w:x="1203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384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15.30±2.939     </w:t>
      </w:r>
    </w:p>
    <w:p w:rsidR="00364147" w:rsidRDefault="0067018F">
      <w:pPr>
        <w:pStyle w:val="Normal014"/>
        <w:framePr w:w="1815" w:h="415" w:hRule="exact" w:wrap="auto" w:vAnchor="page" w:hAnchor="page" w:x="1384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188" w:h="820" w:hRule="exact" w:wrap="auto" w:vAnchor="page" w:hAnchor="page" w:x="12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高剂量组</w:t>
      </w:r>
    </w:p>
    <w:p w:rsidR="00364147" w:rsidRDefault="0067018F">
      <w:pPr>
        <w:pStyle w:val="Normal014"/>
        <w:framePr w:w="567" w:h="415" w:hRule="exact" w:wrap="auto" w:vAnchor="page" w:hAnchor="page" w:x="2388" w:y="501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4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21.2±2.49     </w:t>
      </w:r>
    </w:p>
    <w:p w:rsidR="00364147" w:rsidRDefault="0067018F">
      <w:pPr>
        <w:pStyle w:val="Normal014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5.</w:t>
      </w:r>
      <w:r>
        <w:rPr>
          <w:rFonts w:eastAsia="Times New Roman" w:cs="宋体"/>
          <w:color w:val="000000"/>
          <w:kern w:val="2"/>
          <w:sz w:val="15"/>
        </w:rPr>
        <w:t xml:space="preserve">03±0.663     </w:t>
      </w:r>
    </w:p>
    <w:p w:rsidR="00364147" w:rsidRDefault="0067018F">
      <w:pPr>
        <w:pStyle w:val="Normal014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38.87±1.200     </w:t>
      </w:r>
    </w:p>
    <w:p w:rsidR="00364147" w:rsidRDefault="0067018F">
      <w:pPr>
        <w:pStyle w:val="Normal014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0.437±0.2588     </w:t>
      </w:r>
    </w:p>
    <w:p w:rsidR="00364147" w:rsidRDefault="0067018F">
      <w:pPr>
        <w:pStyle w:val="Normal014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021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1.460±0.2360     </w:t>
      </w:r>
    </w:p>
    <w:p w:rsidR="00364147" w:rsidRDefault="0067018F">
      <w:pPr>
        <w:pStyle w:val="Normal014"/>
        <w:framePr w:w="1815" w:h="415" w:hRule="exact" w:wrap="auto" w:vAnchor="page" w:hAnchor="page" w:x="1021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203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7.827±0.7964     </w:t>
      </w:r>
    </w:p>
    <w:p w:rsidR="00364147" w:rsidRDefault="0067018F">
      <w:pPr>
        <w:pStyle w:val="Normal014"/>
        <w:framePr w:w="1815" w:h="415" w:hRule="exact" w:wrap="auto" w:vAnchor="page" w:hAnchor="page" w:x="1203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384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15.05±1.560     </w:t>
      </w:r>
    </w:p>
    <w:p w:rsidR="00364147" w:rsidRDefault="0067018F">
      <w:pPr>
        <w:pStyle w:val="Normal014"/>
        <w:framePr w:w="1815" w:h="415" w:hRule="exact" w:wrap="auto" w:vAnchor="page" w:hAnchor="page" w:x="1384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567" w:h="415" w:hRule="exact" w:wrap="auto" w:vAnchor="page" w:hAnchor="page" w:x="2388" w:y="541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4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25.0±2.35     </w:t>
      </w:r>
    </w:p>
    <w:p w:rsidR="00364147" w:rsidRDefault="0067018F">
      <w:pPr>
        <w:pStyle w:val="Normal014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5.12±0.563     </w:t>
      </w:r>
    </w:p>
    <w:p w:rsidR="00364147" w:rsidRDefault="0067018F">
      <w:pPr>
        <w:pStyle w:val="Normal014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40.70±1.420     </w:t>
      </w:r>
    </w:p>
    <w:p w:rsidR="00364147" w:rsidRDefault="0067018F">
      <w:pPr>
        <w:pStyle w:val="Normal014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0.430±0.2179     </w:t>
      </w:r>
    </w:p>
    <w:p w:rsidR="00364147" w:rsidRDefault="0067018F">
      <w:pPr>
        <w:pStyle w:val="Normal014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021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1.236±0.2861     </w:t>
      </w:r>
    </w:p>
    <w:p w:rsidR="00364147" w:rsidRDefault="0067018F">
      <w:pPr>
        <w:pStyle w:val="Normal014"/>
        <w:framePr w:w="1815" w:h="415" w:hRule="exact" w:wrap="auto" w:vAnchor="page" w:hAnchor="page" w:x="1021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203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7.890±0.</w:t>
      </w:r>
      <w:r>
        <w:rPr>
          <w:rFonts w:eastAsia="Times New Roman" w:cs="宋体"/>
          <w:color w:val="000000"/>
          <w:kern w:val="2"/>
          <w:sz w:val="15"/>
        </w:rPr>
        <w:t xml:space="preserve">3029     </w:t>
      </w:r>
    </w:p>
    <w:p w:rsidR="00364147" w:rsidRDefault="0067018F">
      <w:pPr>
        <w:pStyle w:val="Normal014"/>
        <w:framePr w:w="1815" w:h="415" w:hRule="exact" w:wrap="auto" w:vAnchor="page" w:hAnchor="page" w:x="1203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384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16.14±2.109     </w:t>
      </w:r>
    </w:p>
    <w:p w:rsidR="00364147" w:rsidRDefault="0067018F">
      <w:pPr>
        <w:pStyle w:val="Normal014"/>
        <w:framePr w:w="1815" w:h="415" w:hRule="exact" w:wrap="auto" w:vAnchor="page" w:hAnchor="page" w:x="1384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4265" w:h="375" w:hRule="exact" w:wrap="auto" w:vAnchor="page" w:hAnchor="page" w:x="1155" w:y="79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*U = Mann</w:t>
      </w:r>
      <w:r>
        <w:rPr>
          <w:rFonts w:eastAsia="Times New Roman" w:cs="宋体"/>
          <w:color w:val="000000"/>
          <w:kern w:val="2"/>
          <w:sz w:val="14"/>
        </w:rPr>
        <w:noBreakHyphen/>
        <w:t xml:space="preserve">Whitney U Test Significant at 0.05 level.     +D = Dunnett LSD Test Significant at the 0.01 level     </w:t>
      </w:r>
    </w:p>
    <w:p w:rsidR="00364147" w:rsidRDefault="0067018F">
      <w:pPr>
        <w:pStyle w:val="Normal014"/>
        <w:spacing w:line="1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 w:type="page"/>
      </w:r>
    </w:p>
    <w:p w:rsidR="00364147" w:rsidRDefault="0067018F">
      <w:pPr>
        <w:pStyle w:val="Normal014"/>
        <w:framePr w:w="14490" w:h="285" w:hRule="exact" w:wrap="auto" w:vAnchor="page" w:hAnchor="page" w:x="1200" w:y="17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ascii="宋体" w:eastAsia="宋体" w:hAnsi="宋体" w:cs="宋体"/>
          <w:color w:val="000000"/>
          <w:kern w:val="2"/>
          <w:sz w:val="19"/>
        </w:rPr>
      </w:pPr>
      <w:r>
        <w:rPr>
          <w:rFonts w:eastAsia="Times New Roman"/>
        </w:rPr>
        <w:pict>
          <v:line id="_x0000_s3166" style="position:absolute;left:0;text-align:left;z-index:-251581440;mso-position-horizontal-relative:page;mso-position-vertical-relative:page" from="57.75pt,104.15pt" to="781.55pt,104.15pt" o:allowincell="f">
            <w10:wrap anchorx="page" anchory="page"/>
          </v:line>
        </w:pict>
      </w:r>
      <w:r>
        <w:rPr>
          <w:rFonts w:eastAsia="Times New Roman"/>
        </w:rPr>
        <w:pict>
          <v:line id="_x0000_s3165" style="position:absolute;left:0;text-align:left;z-index:-251580416;mso-position-horizontal-relative:page;mso-position-vertical-relative:page" from="57.75pt,128.9pt" to="781.55pt,128.9pt" o:allowincell="f">
            <w10:wrap anchorx="page" anchory="page"/>
          </v:line>
        </w:pict>
      </w:r>
      <w:r>
        <w:rPr>
          <w:rFonts w:eastAsia="Times New Roman"/>
        </w:rPr>
        <w:pict>
          <v:line id="_x0000_s3164" style="position:absolute;left:0;text-align:left;z-index:-251579392;mso-position-horizontal-relative:page;mso-position-vertical-relative:page" from="57.75pt,395.95pt" to="784.15pt,395.95pt" o:allowincell="f">
            <w10:wrap anchorx="page" anchory="page"/>
          </v:line>
        </w:pict>
      </w:r>
      <w:r>
        <w:rPr>
          <w:rFonts w:ascii="宋体" w:eastAsia="宋体" w:hAnsi="宋体" w:cs="宋体"/>
          <w:color w:val="000000"/>
          <w:kern w:val="2"/>
          <w:sz w:val="19"/>
        </w:rPr>
        <w:t>血生化指标检测结果统计汇总（</w:t>
      </w:r>
      <w:r>
        <w:rPr>
          <w:rFonts w:eastAsia="Times New Roman" w:cs="宋体"/>
          <w:color w:val="000000"/>
          <w:kern w:val="2"/>
          <w:sz w:val="19"/>
        </w:rPr>
        <w:t>mean</w:t>
      </w:r>
      <w:r>
        <w:rPr>
          <w:rFonts w:ascii="宋体" w:eastAsia="宋体" w:hAnsi="宋体" w:cs="宋体"/>
          <w:color w:val="000000"/>
          <w:kern w:val="2"/>
          <w:sz w:val="19"/>
        </w:rPr>
        <w:t>±</w:t>
      </w:r>
      <w:r>
        <w:rPr>
          <w:rFonts w:eastAsia="Times New Roman" w:cs="宋体"/>
          <w:color w:val="000000"/>
          <w:kern w:val="2"/>
          <w:sz w:val="19"/>
        </w:rPr>
        <w:t>SD</w:t>
      </w:r>
      <w:r>
        <w:rPr>
          <w:rFonts w:ascii="宋体" w:eastAsia="宋体" w:hAnsi="宋体" w:cs="宋体"/>
          <w:color w:val="000000"/>
          <w:kern w:val="2"/>
          <w:sz w:val="19"/>
        </w:rPr>
        <w:t>）</w:t>
      </w:r>
      <w:r>
        <w:rPr>
          <w:rFonts w:eastAsia="Times New Roman" w:cs="宋体"/>
          <w:color w:val="000000"/>
          <w:kern w:val="2"/>
          <w:sz w:val="19"/>
        </w:rPr>
        <w:t xml:space="preserve">Male </w:t>
      </w:r>
      <w:r>
        <w:rPr>
          <w:rFonts w:ascii="宋体" w:eastAsia="宋体" w:hAnsi="宋体" w:cs="宋体"/>
          <w:color w:val="000000"/>
          <w:kern w:val="2"/>
          <w:sz w:val="19"/>
        </w:rPr>
        <w:t>雄性</w:t>
      </w:r>
    </w:p>
    <w:p w:rsidR="00364147" w:rsidRDefault="0067018F">
      <w:pPr>
        <w:pStyle w:val="Normal014"/>
        <w:framePr w:w="14445" w:h="226" w:hRule="exact" w:wrap="auto" w:vAnchor="page" w:hAnchor="page" w:x="1200" w:y="14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jc w:val="center"/>
        <w:rPr>
          <w:rFonts w:cs="宋体"/>
          <w:b/>
          <w:color w:val="000000"/>
          <w:kern w:val="2"/>
          <w:sz w:val="19"/>
        </w:rPr>
      </w:pPr>
      <w:r>
        <w:rPr>
          <w:rFonts w:eastAsia="Times New Roman" w:cs="宋体"/>
          <w:b/>
          <w:color w:val="000000"/>
          <w:kern w:val="2"/>
          <w:sz w:val="19"/>
        </w:rPr>
        <w:t>Blood Biochemistry (cobas 6000)  Summary Report</w:t>
      </w:r>
    </w:p>
    <w:p w:rsidR="00364147" w:rsidRDefault="0067018F">
      <w:pPr>
        <w:pStyle w:val="Normal014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4"/>
        <w:framePr w:w="1170" w:h="465" w:hRule="exact" w:wrap="auto" w:vAnchor="page" w:hAnchor="page" w:x="2070" w:y="2173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4"/>
        <w:framePr w:w="960" w:h="285" w:hRule="exact" w:wrap="auto" w:vAnchor="page" w:hAnchor="page" w:x="1155" w:y="2218"/>
        <w:tabs>
          <w:tab w:val="left" w:pos="360"/>
          <w:tab w:val="left" w:pos="72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组别</w:t>
      </w:r>
    </w:p>
    <w:p w:rsidR="00364147" w:rsidRDefault="0067018F">
      <w:pPr>
        <w:pStyle w:val="Normal014"/>
        <w:framePr w:w="1815" w:h="405" w:hRule="exact" w:wrap="auto" w:vAnchor="page" w:hAnchor="page" w:x="295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A/G</w:t>
      </w:r>
    </w:p>
    <w:p w:rsidR="00364147" w:rsidRDefault="0067018F">
      <w:pPr>
        <w:pStyle w:val="Normal014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TP</w:t>
      </w:r>
    </w:p>
    <w:p w:rsidR="00364147" w:rsidRDefault="0067018F">
      <w:pPr>
        <w:pStyle w:val="Normal014"/>
        <w:framePr w:w="1815" w:h="405" w:hRule="exact" w:wrap="auto" w:vAnchor="page" w:hAnchor="page" w:x="477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(g/L)</w:t>
      </w:r>
    </w:p>
    <w:p w:rsidR="00364147" w:rsidRDefault="0067018F">
      <w:pPr>
        <w:pStyle w:val="Normal014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K+</w:t>
      </w:r>
    </w:p>
    <w:p w:rsidR="00364147" w:rsidRDefault="0067018F">
      <w:pPr>
        <w:pStyle w:val="Normal014"/>
        <w:framePr w:w="1815" w:h="405" w:hRule="exact" w:wrap="auto" w:vAnchor="page" w:hAnchor="page" w:x="658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(mmol/L)</w:t>
      </w:r>
    </w:p>
    <w:p w:rsidR="00364147" w:rsidRDefault="0067018F">
      <w:pPr>
        <w:pStyle w:val="Normal014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Na+</w:t>
      </w:r>
    </w:p>
    <w:p w:rsidR="00364147" w:rsidRDefault="0067018F">
      <w:pPr>
        <w:pStyle w:val="Normal014"/>
        <w:framePr w:w="1815" w:h="405" w:hRule="exact" w:wrap="auto" w:vAnchor="page" w:hAnchor="page" w:x="840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(mmol/L)</w:t>
      </w:r>
    </w:p>
    <w:p w:rsidR="00364147" w:rsidRDefault="0067018F">
      <w:pPr>
        <w:pStyle w:val="Normal014"/>
        <w:framePr w:w="1815" w:h="405" w:hRule="exact" w:wrap="auto" w:vAnchor="page" w:hAnchor="page" w:x="1021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Cl</w:t>
      </w:r>
      <w:r>
        <w:rPr>
          <w:rFonts w:ascii="宋体" w:eastAsia="宋体" w:hAnsi="宋体" w:cs="宋体"/>
          <w:b/>
          <w:color w:val="000000"/>
          <w:kern w:val="2"/>
          <w:sz w:val="15"/>
        </w:rPr>
        <w:noBreakHyphen/>
      </w:r>
    </w:p>
    <w:p w:rsidR="00364147" w:rsidRDefault="0067018F">
      <w:pPr>
        <w:pStyle w:val="Normal014"/>
        <w:framePr w:w="1815" w:h="405" w:hRule="exact" w:wrap="auto" w:vAnchor="page" w:hAnchor="page" w:x="1021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(mmol/L)</w:t>
      </w:r>
    </w:p>
    <w:p w:rsidR="00364147" w:rsidRDefault="0067018F">
      <w:pPr>
        <w:pStyle w:val="Normal014"/>
        <w:framePr w:w="1815" w:h="405" w:hRule="exact" w:wrap="auto" w:vAnchor="page" w:hAnchor="page" w:x="1203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Ca</w:t>
      </w:r>
    </w:p>
    <w:p w:rsidR="00364147" w:rsidRDefault="0067018F">
      <w:pPr>
        <w:pStyle w:val="Normal014"/>
        <w:framePr w:w="1815" w:h="405" w:hRule="exact" w:wrap="auto" w:vAnchor="page" w:hAnchor="page" w:x="12030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(mmol/L)</w:t>
      </w:r>
    </w:p>
    <w:p w:rsidR="00364147" w:rsidRDefault="0067018F">
      <w:pPr>
        <w:pStyle w:val="Normal014"/>
        <w:framePr w:w="1815" w:h="405" w:hRule="exact" w:wrap="auto" w:vAnchor="page" w:hAnchor="page" w:x="1384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P</w:t>
      </w:r>
    </w:p>
    <w:p w:rsidR="00364147" w:rsidRDefault="0067018F">
      <w:pPr>
        <w:pStyle w:val="Normal014"/>
        <w:framePr w:w="1815" w:h="405" w:hRule="exact" w:wrap="auto" w:vAnchor="page" w:hAnchor="page" w:x="13845" w:y="2188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(mmol/L)</w:t>
      </w:r>
    </w:p>
    <w:p w:rsidR="00364147" w:rsidRDefault="0067018F">
      <w:pPr>
        <w:pStyle w:val="Normal014"/>
        <w:framePr w:w="1188" w:h="820" w:hRule="exact" w:wrap="auto" w:vAnchor="page" w:hAnchor="page" w:x="12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>溶媒对照组</w:t>
      </w:r>
    </w:p>
    <w:p w:rsidR="00364147" w:rsidRDefault="0067018F">
      <w:pPr>
        <w:pStyle w:val="Normal014"/>
        <w:framePr w:w="567" w:h="415" w:hRule="exact" w:wrap="auto" w:vAnchor="page" w:hAnchor="page" w:x="2388" w:y="258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4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2.640±0.3180     </w:t>
      </w:r>
    </w:p>
    <w:p w:rsidR="00364147" w:rsidRDefault="0067018F">
      <w:pPr>
        <w:pStyle w:val="Normal014"/>
        <w:framePr w:w="1815" w:h="415" w:hRule="exact" w:wrap="auto" w:vAnchor="page" w:hAnchor="page" w:x="295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53.45±1.693     </w:t>
      </w:r>
    </w:p>
    <w:p w:rsidR="00364147" w:rsidRDefault="0067018F">
      <w:pPr>
        <w:pStyle w:val="Normal014"/>
        <w:framePr w:w="1815" w:h="415" w:hRule="exact" w:wrap="auto" w:vAnchor="page" w:hAnchor="page" w:x="477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4.272±0.1859     </w:t>
      </w:r>
    </w:p>
    <w:p w:rsidR="00364147" w:rsidRDefault="0067018F">
      <w:pPr>
        <w:pStyle w:val="Normal014"/>
        <w:framePr w:w="1815" w:h="415" w:hRule="exact" w:wrap="auto" w:vAnchor="page" w:hAnchor="page" w:x="658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144.5±0.97     </w:t>
      </w:r>
    </w:p>
    <w:p w:rsidR="00364147" w:rsidRDefault="0067018F">
      <w:pPr>
        <w:pStyle w:val="Normal014"/>
        <w:framePr w:w="1815" w:h="415" w:hRule="exact" w:wrap="auto" w:vAnchor="page" w:hAnchor="page" w:x="840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021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102.07±0.975     </w:t>
      </w:r>
    </w:p>
    <w:p w:rsidR="00364147" w:rsidRDefault="0067018F">
      <w:pPr>
        <w:pStyle w:val="Normal014"/>
        <w:framePr w:w="1815" w:h="415" w:hRule="exact" w:wrap="auto" w:vAnchor="page" w:hAnchor="page" w:x="1021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203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2.622±0.0559     </w:t>
      </w:r>
    </w:p>
    <w:p w:rsidR="00364147" w:rsidRDefault="0067018F">
      <w:pPr>
        <w:pStyle w:val="Normal014"/>
        <w:framePr w:w="1815" w:h="415" w:hRule="exact" w:wrap="auto" w:vAnchor="page" w:hAnchor="page" w:x="12030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384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2.741±0.1021     </w:t>
      </w:r>
    </w:p>
    <w:p w:rsidR="00364147" w:rsidRDefault="0067018F">
      <w:pPr>
        <w:pStyle w:val="Normal014"/>
        <w:framePr w:w="1815" w:h="415" w:hRule="exact" w:wrap="auto" w:vAnchor="page" w:hAnchor="page" w:x="13845" w:y="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567" w:h="415" w:hRule="exact" w:wrap="auto" w:vAnchor="page" w:hAnchor="page" w:x="2388" w:y="298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4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2.338±0.4312     </w:t>
      </w:r>
    </w:p>
    <w:p w:rsidR="00364147" w:rsidRDefault="0067018F">
      <w:pPr>
        <w:pStyle w:val="Normal014"/>
        <w:framePr w:w="1815" w:h="415" w:hRule="exact" w:wrap="auto" w:vAnchor="page" w:hAnchor="page" w:x="295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4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57.50</w:t>
      </w:r>
      <w:r>
        <w:rPr>
          <w:rFonts w:eastAsia="Times New Roman" w:cs="宋体"/>
          <w:color w:val="000000"/>
          <w:kern w:val="2"/>
          <w:sz w:val="15"/>
        </w:rPr>
        <w:t xml:space="preserve">±2.369     </w:t>
      </w:r>
    </w:p>
    <w:p w:rsidR="00364147" w:rsidRDefault="0067018F">
      <w:pPr>
        <w:pStyle w:val="Normal014"/>
        <w:framePr w:w="1815" w:h="415" w:hRule="exact" w:wrap="auto" w:vAnchor="page" w:hAnchor="page" w:x="477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4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4.543±0.1569     </w:t>
      </w:r>
    </w:p>
    <w:p w:rsidR="00364147" w:rsidRDefault="0067018F">
      <w:pPr>
        <w:pStyle w:val="Normal014"/>
        <w:framePr w:w="1815" w:h="415" w:hRule="exact" w:wrap="auto" w:vAnchor="page" w:hAnchor="page" w:x="658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4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146.8±0.50     </w:t>
      </w:r>
    </w:p>
    <w:p w:rsidR="00364147" w:rsidRDefault="0067018F">
      <w:pPr>
        <w:pStyle w:val="Normal014"/>
        <w:framePr w:w="1815" w:h="415" w:hRule="exact" w:wrap="auto" w:vAnchor="page" w:hAnchor="page" w:x="840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4"/>
        <w:framePr w:w="1815" w:h="415" w:hRule="exact" w:wrap="auto" w:vAnchor="page" w:hAnchor="page" w:x="1021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104.08±1.360     </w:t>
      </w:r>
    </w:p>
    <w:p w:rsidR="00364147" w:rsidRDefault="0067018F">
      <w:pPr>
        <w:pStyle w:val="Normal014"/>
        <w:framePr w:w="1815" w:h="415" w:hRule="exact" w:wrap="auto" w:vAnchor="page" w:hAnchor="page" w:x="1021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4"/>
        <w:framePr w:w="1815" w:h="415" w:hRule="exact" w:wrap="auto" w:vAnchor="page" w:hAnchor="page" w:x="1203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2.688±0.0618     </w:t>
      </w:r>
    </w:p>
    <w:p w:rsidR="00364147" w:rsidRDefault="0067018F">
      <w:pPr>
        <w:pStyle w:val="Normal014"/>
        <w:framePr w:w="1815" w:h="415" w:hRule="exact" w:wrap="auto" w:vAnchor="page" w:hAnchor="page" w:x="12030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4"/>
        <w:framePr w:w="1815" w:h="415" w:hRule="exact" w:wrap="auto" w:vAnchor="page" w:hAnchor="page" w:x="1384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2.558±0.1153     </w:t>
      </w:r>
    </w:p>
    <w:p w:rsidR="00364147" w:rsidRDefault="0067018F">
      <w:pPr>
        <w:pStyle w:val="Normal014"/>
        <w:framePr w:w="1815" w:h="415" w:hRule="exact" w:wrap="auto" w:vAnchor="page" w:hAnchor="page" w:x="13845" w:y="298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n=4</w:t>
      </w:r>
    </w:p>
    <w:p w:rsidR="00364147" w:rsidRDefault="0067018F">
      <w:pPr>
        <w:pStyle w:val="Normal014"/>
        <w:framePr w:w="1188" w:h="820" w:hRule="exact" w:wrap="auto" w:vAnchor="page" w:hAnchor="page" w:x="12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低剂量组</w:t>
      </w:r>
    </w:p>
    <w:p w:rsidR="00364147" w:rsidRDefault="0067018F">
      <w:pPr>
        <w:pStyle w:val="Normal014"/>
        <w:framePr w:w="567" w:h="415" w:hRule="exact" w:wrap="auto" w:vAnchor="page" w:hAnchor="page" w:x="2388" w:y="339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4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2.547±0.4043     </w:t>
      </w:r>
    </w:p>
    <w:p w:rsidR="00364147" w:rsidRDefault="0067018F">
      <w:pPr>
        <w:pStyle w:val="Normal014"/>
        <w:framePr w:w="1815" w:h="415" w:hRule="exact" w:wrap="auto" w:vAnchor="page" w:hAnchor="page" w:x="295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53.87±2.260     </w:t>
      </w:r>
    </w:p>
    <w:p w:rsidR="00364147" w:rsidRDefault="0067018F">
      <w:pPr>
        <w:pStyle w:val="Normal014"/>
        <w:framePr w:w="1815" w:h="415" w:hRule="exact" w:wrap="auto" w:vAnchor="page" w:hAnchor="page" w:x="477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4.386±0.1679     </w:t>
      </w:r>
    </w:p>
    <w:p w:rsidR="00364147" w:rsidRDefault="0067018F">
      <w:pPr>
        <w:pStyle w:val="Normal014"/>
        <w:framePr w:w="1815" w:h="415" w:hRule="exact" w:wrap="auto" w:vAnchor="page" w:hAnchor="page" w:x="658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143.8±1.75     </w:t>
      </w:r>
    </w:p>
    <w:p w:rsidR="00364147" w:rsidRDefault="0067018F">
      <w:pPr>
        <w:pStyle w:val="Normal014"/>
        <w:framePr w:w="1815" w:h="415" w:hRule="exact" w:wrap="auto" w:vAnchor="page" w:hAnchor="page" w:x="840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021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103.06±1.543     </w:t>
      </w:r>
    </w:p>
    <w:p w:rsidR="00364147" w:rsidRDefault="0067018F">
      <w:pPr>
        <w:pStyle w:val="Normal014"/>
        <w:framePr w:w="1815" w:h="415" w:hRule="exact" w:wrap="auto" w:vAnchor="page" w:hAnchor="page" w:x="1021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203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2.</w:t>
      </w:r>
      <w:r>
        <w:rPr>
          <w:rFonts w:eastAsia="Times New Roman" w:cs="宋体"/>
          <w:color w:val="000000"/>
          <w:kern w:val="2"/>
          <w:sz w:val="15"/>
        </w:rPr>
        <w:t xml:space="preserve">616±0.0755     </w:t>
      </w:r>
    </w:p>
    <w:p w:rsidR="00364147" w:rsidRDefault="0067018F">
      <w:pPr>
        <w:pStyle w:val="Normal014"/>
        <w:framePr w:w="1815" w:h="415" w:hRule="exact" w:wrap="auto" w:vAnchor="page" w:hAnchor="page" w:x="12030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384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2.740±0.1419     </w:t>
      </w:r>
    </w:p>
    <w:p w:rsidR="00364147" w:rsidRDefault="0067018F">
      <w:pPr>
        <w:pStyle w:val="Normal014"/>
        <w:framePr w:w="1815" w:h="415" w:hRule="exact" w:wrap="auto" w:vAnchor="page" w:hAnchor="page" w:x="13845" w:y="33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567" w:h="415" w:hRule="exact" w:wrap="auto" w:vAnchor="page" w:hAnchor="page" w:x="2388" w:y="379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4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2.528±0.2673     </w:t>
      </w:r>
    </w:p>
    <w:p w:rsidR="00364147" w:rsidRDefault="0067018F">
      <w:pPr>
        <w:pStyle w:val="Normal014"/>
        <w:framePr w:w="1815" w:h="415" w:hRule="exact" w:wrap="auto" w:vAnchor="page" w:hAnchor="page" w:x="295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55.54±0.986     </w:t>
      </w:r>
    </w:p>
    <w:p w:rsidR="00364147" w:rsidRDefault="0067018F">
      <w:pPr>
        <w:pStyle w:val="Normal014"/>
        <w:framePr w:w="1815" w:h="415" w:hRule="exact" w:wrap="auto" w:vAnchor="page" w:hAnchor="page" w:x="477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4.328±0.1583     </w:t>
      </w:r>
    </w:p>
    <w:p w:rsidR="00364147" w:rsidRDefault="0067018F">
      <w:pPr>
        <w:pStyle w:val="Normal014"/>
        <w:framePr w:w="1815" w:h="415" w:hRule="exact" w:wrap="auto" w:vAnchor="page" w:hAnchor="page" w:x="658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147.4±0.55     </w:t>
      </w:r>
    </w:p>
    <w:p w:rsidR="00364147" w:rsidRDefault="0067018F">
      <w:pPr>
        <w:pStyle w:val="Normal014"/>
        <w:framePr w:w="1815" w:h="415" w:hRule="exact" w:wrap="auto" w:vAnchor="page" w:hAnchor="page" w:x="840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021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105.88±0.991     </w:t>
      </w:r>
    </w:p>
    <w:p w:rsidR="00364147" w:rsidRDefault="0067018F">
      <w:pPr>
        <w:pStyle w:val="Normal014"/>
        <w:framePr w:w="1815" w:h="415" w:hRule="exact" w:wrap="auto" w:vAnchor="page" w:hAnchor="page" w:x="1021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203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2.638±0.0409     </w:t>
      </w:r>
    </w:p>
    <w:p w:rsidR="00364147" w:rsidRDefault="0067018F">
      <w:pPr>
        <w:pStyle w:val="Normal014"/>
        <w:framePr w:w="1815" w:h="415" w:hRule="exact" w:wrap="auto" w:vAnchor="page" w:hAnchor="page" w:x="12030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384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2.420±0.0738     </w:t>
      </w:r>
    </w:p>
    <w:p w:rsidR="00364147" w:rsidRDefault="0067018F">
      <w:pPr>
        <w:pStyle w:val="Normal014"/>
        <w:framePr w:w="1815" w:h="415" w:hRule="exact" w:wrap="auto" w:vAnchor="page" w:hAnchor="page" w:x="13845" w:y="37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188" w:h="820" w:hRule="exact" w:wrap="auto" w:vAnchor="page" w:hAnchor="page" w:x="12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中剂量组</w:t>
      </w:r>
    </w:p>
    <w:p w:rsidR="00364147" w:rsidRDefault="0067018F">
      <w:pPr>
        <w:pStyle w:val="Normal014"/>
        <w:framePr w:w="567" w:h="415" w:hRule="exact" w:wrap="auto" w:vAnchor="page" w:hAnchor="page" w:x="2388" w:y="420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4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2.512±0.2870     </w:t>
      </w:r>
    </w:p>
    <w:p w:rsidR="00364147" w:rsidRDefault="0067018F">
      <w:pPr>
        <w:pStyle w:val="Normal014"/>
        <w:framePr w:w="1815" w:h="415" w:hRule="exact" w:wrap="auto" w:vAnchor="page" w:hAnchor="page" w:x="295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54.00±1.223     </w:t>
      </w:r>
    </w:p>
    <w:p w:rsidR="00364147" w:rsidRDefault="0067018F">
      <w:pPr>
        <w:pStyle w:val="Normal014"/>
        <w:framePr w:w="1815" w:h="415" w:hRule="exact" w:wrap="auto" w:vAnchor="page" w:hAnchor="page" w:x="477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4.256±0.2531     </w:t>
      </w:r>
    </w:p>
    <w:p w:rsidR="00364147" w:rsidRDefault="0067018F">
      <w:pPr>
        <w:pStyle w:val="Normal014"/>
        <w:framePr w:w="1815" w:h="415" w:hRule="exact" w:wrap="auto" w:vAnchor="page" w:hAnchor="page" w:x="658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144.2±1.14     </w:t>
      </w:r>
    </w:p>
    <w:p w:rsidR="00364147" w:rsidRDefault="0067018F">
      <w:pPr>
        <w:pStyle w:val="Normal014"/>
        <w:framePr w:w="1815" w:h="415" w:hRule="exact" w:wrap="auto" w:vAnchor="page" w:hAnchor="page" w:x="840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021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102.59±1.140     </w:t>
      </w:r>
    </w:p>
    <w:p w:rsidR="00364147" w:rsidRDefault="0067018F">
      <w:pPr>
        <w:pStyle w:val="Normal014"/>
        <w:framePr w:w="1815" w:h="415" w:hRule="exact" w:wrap="auto" w:vAnchor="page" w:hAnchor="page" w:x="1021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203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2.616±0.0517     </w:t>
      </w:r>
    </w:p>
    <w:p w:rsidR="00364147" w:rsidRDefault="0067018F">
      <w:pPr>
        <w:pStyle w:val="Normal014"/>
        <w:framePr w:w="1815" w:h="415" w:hRule="exact" w:wrap="auto" w:vAnchor="page" w:hAnchor="page" w:x="12030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384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2.740±0.1702     </w:t>
      </w:r>
    </w:p>
    <w:p w:rsidR="00364147" w:rsidRDefault="0067018F">
      <w:pPr>
        <w:pStyle w:val="Normal014"/>
        <w:framePr w:w="1815" w:h="415" w:hRule="exact" w:wrap="auto" w:vAnchor="page" w:hAnchor="page" w:x="13845" w:y="42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567" w:h="415" w:hRule="exact" w:wrap="auto" w:vAnchor="page" w:hAnchor="page" w:x="2388" w:y="460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4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2.616±0.5699     </w:t>
      </w:r>
    </w:p>
    <w:p w:rsidR="00364147" w:rsidRDefault="0067018F">
      <w:pPr>
        <w:pStyle w:val="Normal014"/>
        <w:framePr w:w="1815" w:h="415" w:hRule="exact" w:wrap="auto" w:vAnchor="page" w:hAnchor="page" w:x="295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54.02±2.266     </w:t>
      </w:r>
    </w:p>
    <w:p w:rsidR="00364147" w:rsidRDefault="0067018F">
      <w:pPr>
        <w:pStyle w:val="Normal014"/>
        <w:framePr w:w="1815" w:h="415" w:hRule="exact" w:wrap="auto" w:vAnchor="page" w:hAnchor="page" w:x="477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4.472±0.1987     </w:t>
      </w:r>
    </w:p>
    <w:p w:rsidR="00364147" w:rsidRDefault="0067018F">
      <w:pPr>
        <w:pStyle w:val="Normal014"/>
        <w:framePr w:w="1815" w:h="415" w:hRule="exact" w:wrap="auto" w:vAnchor="page" w:hAnchor="page" w:x="658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147.4±0.55     </w:t>
      </w:r>
    </w:p>
    <w:p w:rsidR="00364147" w:rsidRDefault="0067018F">
      <w:pPr>
        <w:pStyle w:val="Normal014"/>
        <w:framePr w:w="1815" w:h="415" w:hRule="exact" w:wrap="auto" w:vAnchor="page" w:hAnchor="page" w:x="840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021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105.02±1.937     </w:t>
      </w:r>
    </w:p>
    <w:p w:rsidR="00364147" w:rsidRDefault="0067018F">
      <w:pPr>
        <w:pStyle w:val="Normal014"/>
        <w:framePr w:w="1815" w:h="415" w:hRule="exact" w:wrap="auto" w:vAnchor="page" w:hAnchor="page" w:x="1021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203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2.570+D±0.0464     </w:t>
      </w:r>
    </w:p>
    <w:p w:rsidR="00364147" w:rsidRDefault="0067018F">
      <w:pPr>
        <w:pStyle w:val="Normal014"/>
        <w:framePr w:w="1815" w:h="415" w:hRule="exact" w:wrap="auto" w:vAnchor="page" w:hAnchor="page" w:x="12030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384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2.</w:t>
      </w:r>
      <w:r>
        <w:rPr>
          <w:rFonts w:eastAsia="Times New Roman" w:cs="宋体"/>
          <w:color w:val="000000"/>
          <w:kern w:val="2"/>
          <w:sz w:val="15"/>
        </w:rPr>
        <w:t xml:space="preserve">538±0.0522     </w:t>
      </w:r>
    </w:p>
    <w:p w:rsidR="00364147" w:rsidRDefault="0067018F">
      <w:pPr>
        <w:pStyle w:val="Normal014"/>
        <w:framePr w:w="1815" w:h="415" w:hRule="exact" w:wrap="auto" w:vAnchor="page" w:hAnchor="page" w:x="13845" w:y="4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188" w:h="820" w:hRule="exact" w:wrap="auto" w:vAnchor="page" w:hAnchor="page" w:x="12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 w:cs="宋体"/>
          <w:b/>
          <w:color w:val="000000"/>
          <w:kern w:val="2"/>
          <w:sz w:val="15"/>
        </w:rPr>
      </w:pPr>
      <w:r>
        <w:rPr>
          <w:rFonts w:ascii="宋体" w:eastAsia="宋体" w:hAnsi="宋体" w:cs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 w:cs="宋体"/>
          <w:b/>
          <w:color w:val="000000"/>
          <w:kern w:val="2"/>
          <w:sz w:val="15"/>
        </w:rPr>
        <w:t>高剂量组</w:t>
      </w:r>
    </w:p>
    <w:p w:rsidR="00364147" w:rsidRDefault="0067018F">
      <w:pPr>
        <w:pStyle w:val="Normal014"/>
        <w:framePr w:w="567" w:h="415" w:hRule="exact" w:wrap="auto" w:vAnchor="page" w:hAnchor="page" w:x="2388" w:y="5013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R1</w:t>
      </w:r>
    </w:p>
    <w:p w:rsidR="00364147" w:rsidRDefault="0067018F">
      <w:pPr>
        <w:pStyle w:val="Normal014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2.607±0.2785     </w:t>
      </w:r>
    </w:p>
    <w:p w:rsidR="00364147" w:rsidRDefault="0067018F">
      <w:pPr>
        <w:pStyle w:val="Normal014"/>
        <w:framePr w:w="1815" w:h="415" w:hRule="exact" w:wrap="auto" w:vAnchor="page" w:hAnchor="page" w:x="295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53.92±2.143     </w:t>
      </w:r>
    </w:p>
    <w:p w:rsidR="00364147" w:rsidRDefault="0067018F">
      <w:pPr>
        <w:pStyle w:val="Normal014"/>
        <w:framePr w:w="1815" w:h="415" w:hRule="exact" w:wrap="auto" w:vAnchor="page" w:hAnchor="page" w:x="477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4.343±0.1194     </w:t>
      </w:r>
    </w:p>
    <w:p w:rsidR="00364147" w:rsidRDefault="0067018F">
      <w:pPr>
        <w:pStyle w:val="Normal014"/>
        <w:framePr w:w="1815" w:h="415" w:hRule="exact" w:wrap="auto" w:vAnchor="page" w:hAnchor="page" w:x="658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143.7±0.95     </w:t>
      </w:r>
    </w:p>
    <w:p w:rsidR="00364147" w:rsidRDefault="0067018F">
      <w:pPr>
        <w:pStyle w:val="Normal014"/>
        <w:framePr w:w="1815" w:h="415" w:hRule="exact" w:wrap="auto" w:vAnchor="page" w:hAnchor="page" w:x="840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021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103.12±0.809     </w:t>
      </w:r>
    </w:p>
    <w:p w:rsidR="00364147" w:rsidRDefault="0067018F">
      <w:pPr>
        <w:pStyle w:val="Normal014"/>
        <w:framePr w:w="1815" w:h="415" w:hRule="exact" w:wrap="auto" w:vAnchor="page" w:hAnchor="page" w:x="1021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203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2.627±0.0501     </w:t>
      </w:r>
    </w:p>
    <w:p w:rsidR="00364147" w:rsidRDefault="0067018F">
      <w:pPr>
        <w:pStyle w:val="Normal014"/>
        <w:framePr w:w="1815" w:h="415" w:hRule="exact" w:wrap="auto" w:vAnchor="page" w:hAnchor="page" w:x="12030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1815" w:h="415" w:hRule="exact" w:wrap="auto" w:vAnchor="page" w:hAnchor="page" w:x="1384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2.809±0.1278     </w:t>
      </w:r>
    </w:p>
    <w:p w:rsidR="00364147" w:rsidRDefault="0067018F">
      <w:pPr>
        <w:pStyle w:val="Normal014"/>
        <w:framePr w:w="1815" w:h="415" w:hRule="exact" w:wrap="auto" w:vAnchor="page" w:hAnchor="page" w:x="13845" w:y="50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n=10</w:t>
      </w:r>
    </w:p>
    <w:p w:rsidR="00364147" w:rsidRDefault="0067018F">
      <w:pPr>
        <w:pStyle w:val="Normal014"/>
        <w:framePr w:w="567" w:h="415" w:hRule="exact" w:wrap="auto" w:vAnchor="page" w:hAnchor="page" w:x="2388" w:y="5418"/>
        <w:pBdr>
          <w:top w:val="dotted" w:sz="8" w:space="0" w:color="808080"/>
        </w:pBdr>
        <w:tabs>
          <w:tab w:val="left" w:pos="360"/>
        </w:tabs>
        <w:jc w:val="center"/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R29</w:t>
      </w:r>
    </w:p>
    <w:p w:rsidR="00364147" w:rsidRDefault="0067018F">
      <w:pPr>
        <w:pStyle w:val="Normal014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2.562±0.4138     </w:t>
      </w:r>
    </w:p>
    <w:p w:rsidR="00364147" w:rsidRDefault="0067018F">
      <w:pPr>
        <w:pStyle w:val="Normal014"/>
        <w:framePr w:w="1815" w:h="415" w:hRule="exact" w:wrap="auto" w:vAnchor="page" w:hAnchor="page" w:x="295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56.84±2.263     </w:t>
      </w:r>
    </w:p>
    <w:p w:rsidR="00364147" w:rsidRDefault="0067018F">
      <w:pPr>
        <w:pStyle w:val="Normal014"/>
        <w:framePr w:w="1815" w:h="415" w:hRule="exact" w:wrap="auto" w:vAnchor="page" w:hAnchor="page" w:x="477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4.190±0.</w:t>
      </w:r>
      <w:r>
        <w:rPr>
          <w:rFonts w:eastAsia="Times New Roman" w:cs="宋体"/>
          <w:color w:val="000000"/>
          <w:kern w:val="2"/>
          <w:sz w:val="15"/>
        </w:rPr>
        <w:t xml:space="preserve">2531     </w:t>
      </w:r>
    </w:p>
    <w:p w:rsidR="00364147" w:rsidRDefault="0067018F">
      <w:pPr>
        <w:pStyle w:val="Normal014"/>
        <w:framePr w:w="1815" w:h="415" w:hRule="exact" w:wrap="auto" w:vAnchor="page" w:hAnchor="page" w:x="658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147.8±1.48     </w:t>
      </w:r>
    </w:p>
    <w:p w:rsidR="00364147" w:rsidRDefault="0067018F">
      <w:pPr>
        <w:pStyle w:val="Normal014"/>
        <w:framePr w:w="1815" w:h="415" w:hRule="exact" w:wrap="auto" w:vAnchor="page" w:hAnchor="page" w:x="840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021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104.82±1.608     </w:t>
      </w:r>
    </w:p>
    <w:p w:rsidR="00364147" w:rsidRDefault="0067018F">
      <w:pPr>
        <w:pStyle w:val="Normal014"/>
        <w:framePr w:w="1815" w:h="415" w:hRule="exact" w:wrap="auto" w:vAnchor="page" w:hAnchor="page" w:x="1021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203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2.524+D±0.0416     </w:t>
      </w:r>
    </w:p>
    <w:p w:rsidR="00364147" w:rsidRDefault="0067018F">
      <w:pPr>
        <w:pStyle w:val="Normal014"/>
        <w:framePr w:w="1815" w:h="415" w:hRule="exact" w:wrap="auto" w:vAnchor="page" w:hAnchor="page" w:x="12030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815" w:h="415" w:hRule="exact" w:wrap="auto" w:vAnchor="page" w:hAnchor="page" w:x="1384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 xml:space="preserve">2.274*U±0.1885     </w:t>
      </w:r>
    </w:p>
    <w:p w:rsidR="00364147" w:rsidRDefault="0067018F">
      <w:pPr>
        <w:pStyle w:val="Normal014"/>
        <w:framePr w:w="1815" w:h="415" w:hRule="exact" w:wrap="auto" w:vAnchor="page" w:hAnchor="page" w:x="13845" w:y="54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cs="宋体"/>
          <w:color w:val="000000"/>
          <w:kern w:val="2"/>
          <w:sz w:val="15"/>
        </w:rPr>
      </w:pPr>
      <w:r>
        <w:rPr>
          <w:rFonts w:eastAsia="Times New Roman" w:cs="宋体"/>
          <w:color w:val="000000"/>
          <w:kern w:val="2"/>
          <w:sz w:val="15"/>
        </w:rPr>
        <w:t>n=5</w:t>
      </w:r>
    </w:p>
    <w:p w:rsidR="00364147" w:rsidRDefault="0067018F">
      <w:pPr>
        <w:pStyle w:val="Normal014"/>
        <w:framePr w:w="14265" w:h="375" w:hRule="exact" w:wrap="auto" w:vAnchor="page" w:hAnchor="page" w:x="1155" w:y="79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*U = Mann</w:t>
      </w:r>
      <w:r>
        <w:rPr>
          <w:rFonts w:eastAsia="Times New Roman" w:cs="宋体"/>
          <w:color w:val="000000"/>
          <w:kern w:val="2"/>
          <w:sz w:val="14"/>
        </w:rPr>
        <w:noBreakHyphen/>
        <w:t xml:space="preserve">Whitney U Test Significant at 0.05 level.     +D = Dunnett LSD Test Significant at the 0.01 level     </w:t>
      </w:r>
    </w:p>
    <w:p w:rsidR="00364147" w:rsidRDefault="0067018F">
      <w:pPr>
        <w:pStyle w:val="Normal014"/>
        <w:framePr w:w="3240" w:h="216" w:hRule="exact" w:wrap="auto" w:vAnchor="page" w:hAnchor="page" w:x="1170" w:y="836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cs="宋体"/>
          <w:b/>
          <w:color w:val="000000"/>
          <w:kern w:val="2"/>
          <w:sz w:val="15"/>
        </w:rPr>
      </w:pPr>
      <w:r>
        <w:rPr>
          <w:rFonts w:eastAsia="Times New Roman" w:cs="宋体"/>
          <w:b/>
          <w:color w:val="000000"/>
          <w:kern w:val="2"/>
          <w:sz w:val="15"/>
        </w:rPr>
        <w:t>Report Selections</w:t>
      </w:r>
    </w:p>
    <w:p w:rsidR="00364147" w:rsidRDefault="0067018F">
      <w:pPr>
        <w:pStyle w:val="Normal014"/>
        <w:framePr w:w="1560" w:h="180" w:hRule="exact" w:wrap="auto" w:vAnchor="page" w:hAnchor="page" w:x="1815" w:y="8589"/>
        <w:tabs>
          <w:tab w:val="left" w:pos="360"/>
          <w:tab w:val="left" w:pos="720"/>
          <w:tab w:val="left" w:pos="1080"/>
          <w:tab w:val="left" w:pos="14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All records</w:t>
      </w:r>
    </w:p>
    <w:p w:rsidR="00364147" w:rsidRDefault="0067018F">
      <w:pPr>
        <w:pStyle w:val="Normal014"/>
        <w:framePr w:w="8355" w:h="180" w:hRule="exact" w:wrap="auto" w:vAnchor="page" w:hAnchor="page" w:x="3435" w:y="858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True</w:t>
      </w:r>
    </w:p>
    <w:p w:rsidR="00364147" w:rsidRDefault="0067018F">
      <w:pPr>
        <w:pStyle w:val="Normal014"/>
        <w:framePr w:w="1560" w:h="180" w:hRule="exact" w:wrap="auto" w:vAnchor="page" w:hAnchor="page" w:x="1815" w:y="8800"/>
        <w:tabs>
          <w:tab w:val="left" w:pos="360"/>
          <w:tab w:val="left" w:pos="720"/>
          <w:tab w:val="left" w:pos="1080"/>
          <w:tab w:val="left" w:pos="14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Comparison group(s)</w:t>
      </w:r>
    </w:p>
    <w:p w:rsidR="00364147" w:rsidRDefault="0067018F">
      <w:pPr>
        <w:pStyle w:val="Normal014"/>
        <w:framePr w:w="8355" w:h="180" w:hRule="exact" w:wrap="auto" w:vAnchor="page" w:hAnchor="page" w:x="3435" w:y="880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2,3,4</w:t>
      </w:r>
    </w:p>
    <w:p w:rsidR="00364147" w:rsidRDefault="0067018F">
      <w:pPr>
        <w:pStyle w:val="Normal014"/>
        <w:framePr w:w="1560" w:h="180" w:hRule="exact" w:wrap="auto" w:vAnchor="page" w:hAnchor="page" w:x="1815" w:y="9011"/>
        <w:tabs>
          <w:tab w:val="left" w:pos="360"/>
          <w:tab w:val="left" w:pos="720"/>
          <w:tab w:val="left" w:pos="1080"/>
          <w:tab w:val="left" w:pos="14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Control group(s)</w:t>
      </w:r>
    </w:p>
    <w:p w:rsidR="00364147" w:rsidRDefault="0067018F">
      <w:pPr>
        <w:pStyle w:val="Normal014"/>
        <w:framePr w:w="8355" w:h="180" w:hRule="exact" w:wrap="auto" w:vAnchor="page" w:hAnchor="page" w:x="3435" w:y="901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1</w:t>
      </w:r>
    </w:p>
    <w:p w:rsidR="00364147" w:rsidRDefault="0067018F">
      <w:pPr>
        <w:pStyle w:val="Normal014"/>
        <w:framePr w:w="1560" w:h="180" w:hRule="exact" w:wrap="auto" w:vAnchor="page" w:hAnchor="page" w:x="1815" w:y="9222"/>
        <w:tabs>
          <w:tab w:val="left" w:pos="360"/>
          <w:tab w:val="left" w:pos="720"/>
          <w:tab w:val="left" w:pos="1080"/>
          <w:tab w:val="left" w:pos="14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Report generated by</w:t>
      </w:r>
    </w:p>
    <w:p w:rsidR="00364147" w:rsidRDefault="0067018F">
      <w:pPr>
        <w:pStyle w:val="Normal014"/>
        <w:framePr w:w="8355" w:h="180" w:hRule="exact" w:wrap="auto" w:vAnchor="page" w:hAnchor="page" w:x="3435" w:y="922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Ying Ding</w:t>
      </w:r>
    </w:p>
    <w:p w:rsidR="00364147" w:rsidRDefault="0067018F">
      <w:pPr>
        <w:pStyle w:val="Normal014"/>
        <w:framePr w:w="1560" w:h="180" w:hRule="exact" w:wrap="auto" w:vAnchor="page" w:hAnchor="page" w:x="1815" w:y="9433"/>
        <w:tabs>
          <w:tab w:val="left" w:pos="360"/>
          <w:tab w:val="left" w:pos="720"/>
          <w:tab w:val="left" w:pos="1080"/>
          <w:tab w:val="left" w:pos="14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Sex</w:t>
      </w:r>
    </w:p>
    <w:p w:rsidR="00364147" w:rsidRDefault="0067018F">
      <w:pPr>
        <w:pStyle w:val="Normal014"/>
        <w:framePr w:w="8355" w:h="180" w:hRule="exact" w:wrap="auto" w:vAnchor="page" w:hAnchor="page" w:x="3435" w:y="943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Male,Female</w:t>
      </w:r>
    </w:p>
    <w:p w:rsidR="00364147" w:rsidRDefault="0067018F">
      <w:pPr>
        <w:pStyle w:val="Normal014"/>
        <w:framePr w:w="1560" w:h="180" w:hRule="exact" w:wrap="auto" w:vAnchor="page" w:hAnchor="page" w:x="1815" w:y="9644"/>
        <w:tabs>
          <w:tab w:val="left" w:pos="360"/>
          <w:tab w:val="left" w:pos="720"/>
          <w:tab w:val="left" w:pos="1080"/>
          <w:tab w:val="left" w:pos="1440"/>
        </w:tabs>
        <w:rPr>
          <w:rFonts w:cs="宋体"/>
          <w:color w:val="000000"/>
          <w:kern w:val="2"/>
          <w:sz w:val="14"/>
        </w:rPr>
      </w:pPr>
      <w:r>
        <w:rPr>
          <w:rFonts w:eastAsia="Times New Roman" w:cs="宋体"/>
          <w:color w:val="000000"/>
          <w:kern w:val="2"/>
          <w:sz w:val="14"/>
        </w:rPr>
        <w:t>Subgroup(s)</w:t>
      </w:r>
    </w:p>
    <w:p w:rsidR="00364147" w:rsidRDefault="0067018F">
      <w:pPr>
        <w:pStyle w:val="Normal014"/>
        <w:framePr w:w="8355" w:h="180" w:hRule="exact" w:wrap="auto" w:vAnchor="page" w:hAnchor="page" w:x="3435" w:y="964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rPr>
          <w:rFonts w:cs="宋体"/>
          <w:color w:val="000000"/>
          <w:kern w:val="2"/>
          <w:sz w:val="14"/>
        </w:rPr>
        <w:sectPr w:rsidR="00364147">
          <w:headerReference w:type="even" r:id="rId98"/>
          <w:headerReference w:type="default" r:id="rId99"/>
          <w:footerReference w:type="even" r:id="rId100"/>
          <w:footerReference w:type="default" r:id="rId101"/>
          <w:headerReference w:type="first" r:id="rId102"/>
          <w:footerReference w:type="first" r:id="rId103"/>
          <w:pgSz w:w="15840" w:h="12240" w:orient="landscape"/>
          <w:pgMar w:top="1440" w:right="1800" w:bottom="1440" w:left="1800" w:header="110" w:footer="110" w:gutter="0"/>
          <w:cols w:space="720"/>
        </w:sectPr>
      </w:pPr>
      <w:r>
        <w:rPr>
          <w:rFonts w:eastAsia="Times New Roman" w:cs="宋体"/>
          <w:color w:val="000000"/>
          <w:kern w:val="2"/>
          <w:sz w:val="14"/>
        </w:rPr>
        <w:t>1</w:t>
      </w:r>
      <w:r>
        <w:rPr>
          <w:rFonts w:eastAsia="Times New Roman" w:cs="宋体"/>
          <w:color w:val="000000"/>
          <w:kern w:val="2"/>
          <w:sz w:val="14"/>
        </w:rPr>
        <w:br w:type="page"/>
      </w:r>
    </w:p>
    <w:p w:rsidR="00866D8E" w:rsidRDefault="0067018F" w:rsidP="00866D8E">
      <w:pPr>
        <w:pStyle w:val="NormalWeb7"/>
        <w:spacing w:line="240" w:lineRule="atLeast"/>
        <w:jc w:val="center"/>
        <w:rPr>
          <w:rFonts w:ascii="Times" w:hAnsi="Times" w:cs="Times"/>
          <w:color w:val="000000"/>
        </w:rPr>
      </w:pPr>
      <w:r w:rsidRPr="00283129">
        <w:rPr>
          <w:rFonts w:ascii="Times" w:hAnsi="Times" w:cs="Times" w:hint="eastAsia"/>
          <w:color w:val="000000"/>
        </w:rPr>
        <w:t>表</w:t>
      </w:r>
      <w:r>
        <w:rPr>
          <w:rFonts w:ascii="Times" w:hAnsi="Times" w:cs="Times" w:hint="eastAsia"/>
          <w:color w:val="000000"/>
        </w:rPr>
        <w:t>5-4</w:t>
      </w:r>
      <w:r w:rsidRPr="00283129">
        <w:rPr>
          <w:rFonts w:ascii="Times" w:hAnsi="Times" w:cs="Times" w:hint="eastAsia"/>
          <w:color w:val="000000"/>
        </w:rPr>
        <w:t>：</w:t>
      </w:r>
      <w:r w:rsidRPr="00C33173">
        <w:rPr>
          <w:rFonts w:ascii="Times" w:hAnsi="Times" w:cs="Times"/>
          <w:color w:val="000000"/>
        </w:rPr>
        <w:t>SD</w:t>
      </w:r>
      <w:r w:rsidRPr="00C33173">
        <w:rPr>
          <w:rFonts w:ascii="Times" w:hAnsi="Times" w:cs="Times" w:hint="eastAsia"/>
          <w:color w:val="000000"/>
        </w:rPr>
        <w:t>大鼠</w:t>
      </w:r>
      <w:r>
        <w:rPr>
          <w:rFonts w:ascii="Times" w:hAnsi="Times" w:cs="Times" w:hint="eastAsia"/>
          <w:color w:val="000000"/>
        </w:rPr>
        <w:t>灌胃</w:t>
      </w:r>
      <w:r w:rsidRPr="00C33173">
        <w:rPr>
          <w:rFonts w:ascii="Times" w:hAnsi="Times" w:cs="Times" w:hint="eastAsia"/>
          <w:color w:val="000000"/>
        </w:rPr>
        <w:t>给予</w:t>
      </w:r>
      <w:r>
        <w:rPr>
          <w:rFonts w:ascii="Times" w:hAnsi="Times" w:cs="Times"/>
          <w:color w:val="000000"/>
        </w:rPr>
        <w:t>WXSH0376 4</w:t>
      </w:r>
      <w:r>
        <w:rPr>
          <w:rFonts w:ascii="Times" w:hAnsi="Times" w:cs="Times"/>
          <w:color w:val="000000"/>
        </w:rPr>
        <w:t>周</w:t>
      </w:r>
      <w:r w:rsidRPr="00C33173">
        <w:rPr>
          <w:rFonts w:ascii="Times" w:hAnsi="Times" w:cs="Times" w:hint="eastAsia"/>
          <w:color w:val="000000"/>
        </w:rPr>
        <w:t>重复给药毒性试验</w:t>
      </w:r>
    </w:p>
    <w:p w:rsidR="00866D8E" w:rsidRDefault="0067018F" w:rsidP="00866D8E">
      <w:pPr>
        <w:pStyle w:val="NormalWeb7"/>
        <w:spacing w:line="24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>尿液指标测定结果统计汇总</w:t>
      </w:r>
    </w:p>
    <w:p w:rsidR="00866D8E" w:rsidRDefault="0067018F">
      <w:pPr>
        <w:pStyle w:val="Normal015"/>
        <w:widowControl/>
        <w:jc w:val="left"/>
        <w:rPr>
          <w:rFonts w:ascii="Times" w:eastAsia="宋体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kern w:val="2"/>
          <w:sz w:val="21"/>
          <w:szCs w:val="22"/>
        </w:rPr>
        <w:br w:type="page"/>
      </w:r>
    </w:p>
    <w:p w:rsidR="00866D8E" w:rsidRDefault="0067018F" w:rsidP="00866D8E">
      <w:pPr>
        <w:pStyle w:val="NormalWeb7"/>
        <w:spacing w:line="240" w:lineRule="atLeast"/>
        <w:jc w:val="center"/>
        <w:rPr>
          <w:rFonts w:ascii="Times" w:hAnsi="Times" w:cs="Times"/>
          <w:color w:val="000000"/>
        </w:rPr>
      </w:pPr>
      <w:r w:rsidRPr="00283129">
        <w:rPr>
          <w:rFonts w:ascii="Times" w:hAnsi="Times" w:cs="Times" w:hint="eastAsia"/>
          <w:color w:val="000000"/>
        </w:rPr>
        <w:t>表</w:t>
      </w:r>
      <w:r>
        <w:rPr>
          <w:rFonts w:ascii="Times" w:hAnsi="Times" w:cs="Times" w:hint="eastAsia"/>
          <w:color w:val="000000"/>
        </w:rPr>
        <w:t>5-5</w:t>
      </w:r>
      <w:r w:rsidRPr="00283129">
        <w:rPr>
          <w:rFonts w:ascii="Times" w:hAnsi="Times" w:cs="Times" w:hint="eastAsia"/>
          <w:color w:val="000000"/>
        </w:rPr>
        <w:t>：</w:t>
      </w:r>
      <w:r>
        <w:rPr>
          <w:rFonts w:ascii="Times" w:hAnsi="Times" w:cs="Times"/>
          <w:color w:val="000000"/>
        </w:rPr>
        <w:t>SD</w:t>
      </w:r>
      <w:r>
        <w:rPr>
          <w:rFonts w:ascii="Times" w:hAnsi="Times" w:cs="Times"/>
          <w:color w:val="000000"/>
        </w:rPr>
        <w:t>大鼠</w:t>
      </w:r>
      <w:r>
        <w:rPr>
          <w:rFonts w:ascii="Times" w:hAnsi="Times" w:cs="Times"/>
          <w:color w:val="000000"/>
        </w:rPr>
        <w:t>灌胃给予</w:t>
      </w:r>
      <w:r>
        <w:rPr>
          <w:rFonts w:ascii="Times" w:hAnsi="Times" w:cs="Times"/>
          <w:color w:val="000000"/>
        </w:rPr>
        <w:t>WXSH0376 4</w:t>
      </w:r>
      <w:r>
        <w:rPr>
          <w:rFonts w:ascii="Times" w:hAnsi="Times" w:cs="Times"/>
          <w:color w:val="000000"/>
        </w:rPr>
        <w:t>周</w:t>
      </w:r>
      <w:r>
        <w:rPr>
          <w:rFonts w:ascii="Times" w:hAnsi="Times" w:cs="Times"/>
          <w:color w:val="000000"/>
        </w:rPr>
        <w:t>重复给药毒性试验</w:t>
      </w:r>
    </w:p>
    <w:p w:rsidR="00866D8E" w:rsidRDefault="0067018F" w:rsidP="00866D8E">
      <w:pPr>
        <w:pStyle w:val="NormalWeb7"/>
        <w:spacing w:line="24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>尿沉渣指标测定结果统计汇总</w:t>
      </w:r>
    </w:p>
    <w:p w:rsidR="00866D8E" w:rsidRDefault="0067018F">
      <w:pPr>
        <w:pStyle w:val="Normal015"/>
        <w:widowControl/>
        <w:jc w:val="left"/>
        <w:rPr>
          <w:rFonts w:ascii="Times" w:eastAsia="宋体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kern w:val="2"/>
          <w:sz w:val="21"/>
          <w:szCs w:val="22"/>
        </w:rPr>
        <w:br w:type="page"/>
      </w:r>
    </w:p>
    <w:p w:rsidR="00866D8E" w:rsidRDefault="0067018F" w:rsidP="00866D8E">
      <w:pPr>
        <w:pStyle w:val="NormalWeb7"/>
        <w:spacing w:line="240" w:lineRule="atLeast"/>
        <w:jc w:val="center"/>
        <w:rPr>
          <w:rFonts w:ascii="Times" w:hAnsi="Times" w:cs="Times"/>
          <w:color w:val="000000"/>
        </w:rPr>
      </w:pPr>
      <w:r w:rsidRPr="00283129">
        <w:rPr>
          <w:rFonts w:ascii="Times" w:hAnsi="Times" w:cs="Times" w:hint="eastAsia"/>
          <w:color w:val="000000"/>
        </w:rPr>
        <w:t>表</w:t>
      </w:r>
      <w:r>
        <w:rPr>
          <w:rFonts w:ascii="Times" w:hAnsi="Times" w:cs="Times" w:hint="eastAsia"/>
          <w:color w:val="000000"/>
        </w:rPr>
        <w:t>6-1</w:t>
      </w:r>
      <w:r w:rsidRPr="00283129">
        <w:rPr>
          <w:rFonts w:ascii="Times" w:hAnsi="Times" w:cs="Times" w:hint="eastAsia"/>
          <w:color w:val="000000"/>
        </w:rPr>
        <w:t>：</w:t>
      </w:r>
      <w:r>
        <w:rPr>
          <w:rFonts w:ascii="Times" w:hAnsi="Times" w:cs="Times"/>
          <w:color w:val="000000"/>
        </w:rPr>
        <w:t>SD</w:t>
      </w:r>
      <w:r>
        <w:rPr>
          <w:rFonts w:ascii="Times" w:hAnsi="Times" w:cs="Times"/>
          <w:color w:val="000000"/>
        </w:rPr>
        <w:t>大鼠</w:t>
      </w:r>
      <w:r>
        <w:rPr>
          <w:rFonts w:ascii="Times" w:hAnsi="Times" w:cs="Times"/>
          <w:color w:val="000000"/>
        </w:rPr>
        <w:t>灌胃给予</w:t>
      </w:r>
      <w:r>
        <w:rPr>
          <w:rFonts w:ascii="Times" w:hAnsi="Times" w:cs="Times"/>
          <w:color w:val="000000"/>
        </w:rPr>
        <w:t>WXSH0376 4</w:t>
      </w:r>
      <w:r>
        <w:rPr>
          <w:rFonts w:ascii="Times" w:hAnsi="Times" w:cs="Times"/>
          <w:color w:val="000000"/>
        </w:rPr>
        <w:t>周</w:t>
      </w:r>
      <w:r>
        <w:rPr>
          <w:rFonts w:ascii="Times" w:hAnsi="Times" w:cs="Times"/>
          <w:color w:val="000000"/>
        </w:rPr>
        <w:t>重复给药毒性试验</w:t>
      </w:r>
    </w:p>
    <w:p w:rsidR="00866D8E" w:rsidRPr="00283129" w:rsidRDefault="0067018F" w:rsidP="00866D8E">
      <w:pPr>
        <w:pStyle w:val="NormalWeb7"/>
        <w:spacing w:line="240" w:lineRule="atLeast"/>
        <w:jc w:val="center"/>
        <w:rPr>
          <w:rFonts w:ascii="Times" w:hAnsi="Times" w:cs="Times"/>
          <w:color w:val="000000"/>
        </w:rPr>
        <w:sectPr w:rsidR="00866D8E" w:rsidRPr="00283129">
          <w:headerReference w:type="even" r:id="rId104"/>
          <w:headerReference w:type="default" r:id="rId105"/>
          <w:footerReference w:type="even" r:id="rId106"/>
          <w:footerReference w:type="default" r:id="rId107"/>
          <w:headerReference w:type="first" r:id="rId108"/>
          <w:footerReference w:type="first" r:id="rId109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" w:hAnsi="Times" w:cs="Times" w:hint="eastAsia"/>
          <w:color w:val="000000"/>
        </w:rPr>
        <w:t>给药期结束</w:t>
      </w:r>
      <w:r w:rsidRPr="00283129">
        <w:rPr>
          <w:rFonts w:ascii="Times" w:hAnsi="Times" w:cs="Times" w:hint="eastAsia"/>
          <w:color w:val="000000"/>
        </w:rPr>
        <w:t>脏器重量</w:t>
      </w:r>
      <w:r>
        <w:rPr>
          <w:rFonts w:ascii="Times" w:hAnsi="Times" w:cs="Times" w:hint="eastAsia"/>
          <w:color w:val="000000"/>
        </w:rPr>
        <w:t>（</w:t>
      </w:r>
      <w:r>
        <w:rPr>
          <w:rFonts w:ascii="Times" w:hAnsi="Times" w:cs="Times" w:hint="eastAsia"/>
          <w:color w:val="000000"/>
        </w:rPr>
        <w:t>g</w:t>
      </w:r>
      <w:r>
        <w:rPr>
          <w:rFonts w:ascii="Times" w:hAnsi="Times" w:cs="Times" w:hint="eastAsia"/>
          <w:color w:val="000000"/>
        </w:rPr>
        <w:t>）统计汇总</w:t>
      </w:r>
    </w:p>
    <w:p w:rsidR="00364147" w:rsidRDefault="0067018F">
      <w:pPr>
        <w:pStyle w:val="Normal016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7"/>
        </w:rPr>
      </w:pPr>
      <w:r>
        <w:pict>
          <v:line id="_x0000_s3163" style="position:absolute;left:0;text-align:left;z-index:-251578368;mso-position-horizontal-relative:page;mso-position-vertical-relative:page" from="78.3pt,114pt" to="763.85pt,114pt" o:allowincell="f">
            <w10:wrap anchorx="page" anchory="page"/>
          </v:line>
        </w:pict>
      </w:r>
      <w:r>
        <w:pict>
          <v:line id="_x0000_s3162" style="position:absolute;left:0;text-align:left;z-index:-251577344;mso-position-horizontal-relative:page;mso-position-vertical-relative:page" from="77.55pt,151.5pt" to="764.35pt,151.5pt" o:allowincell="f">
            <w10:wrap anchorx="page" anchory="page"/>
          </v:line>
        </w:pict>
      </w:r>
      <w:r>
        <w:pict>
          <v:line id="_x0000_s3161" style="position:absolute;left:0;text-align:left;z-index:-251576320;mso-position-horizontal-relative:page;mso-position-vertical-relative:page" from="87.3pt,372.15pt" to="763.85pt,372.1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7"/>
        </w:rPr>
        <w:t>Organ Weights  Summary Report</w:t>
      </w:r>
    </w:p>
    <w:p w:rsidR="00364147" w:rsidRDefault="0067018F">
      <w:pPr>
        <w:pStyle w:val="Normal016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7"/>
        </w:rPr>
      </w:pPr>
      <w:r>
        <w:rPr>
          <w:rFonts w:ascii="宋体" w:eastAsia="宋体" w:hAnsi="宋体"/>
          <w:color w:val="000000"/>
          <w:kern w:val="2"/>
          <w:sz w:val="17"/>
        </w:rPr>
        <w:t>脏器重量(g)</w:t>
      </w:r>
      <w:r>
        <w:rPr>
          <w:rFonts w:ascii="宋体" w:eastAsia="宋体" w:hAnsi="宋体"/>
          <w:color w:val="000000"/>
          <w:kern w:val="2"/>
          <w:sz w:val="17"/>
        </w:rPr>
        <w:t>统计汇总（</w:t>
      </w:r>
      <w:r>
        <w:rPr>
          <w:rFonts w:eastAsia="Times New Roman"/>
          <w:color w:val="000000"/>
          <w:kern w:val="2"/>
          <w:sz w:val="17"/>
        </w:rPr>
        <w:t>mean</w:t>
      </w:r>
      <w:r>
        <w:rPr>
          <w:rFonts w:ascii="宋体" w:eastAsia="宋体" w:hAnsi="宋体"/>
          <w:color w:val="000000"/>
          <w:kern w:val="2"/>
          <w:sz w:val="17"/>
        </w:rPr>
        <w:t>±</w:t>
      </w:r>
      <w:r>
        <w:rPr>
          <w:rFonts w:eastAsia="Times New Roman"/>
          <w:color w:val="000000"/>
          <w:kern w:val="2"/>
          <w:sz w:val="17"/>
        </w:rPr>
        <w:t>SD</w:t>
      </w:r>
      <w:r>
        <w:rPr>
          <w:rFonts w:ascii="宋体" w:eastAsia="宋体" w:hAnsi="宋体"/>
          <w:color w:val="000000"/>
          <w:kern w:val="2"/>
          <w:sz w:val="17"/>
        </w:rPr>
        <w:t>）</w:t>
      </w:r>
      <w:r>
        <w:rPr>
          <w:rFonts w:eastAsia="Times New Roman"/>
          <w:color w:val="000000"/>
          <w:kern w:val="2"/>
          <w:sz w:val="17"/>
        </w:rPr>
        <w:t xml:space="preserve">Females </w:t>
      </w:r>
      <w:r>
        <w:rPr>
          <w:rFonts w:ascii="宋体" w:eastAsia="宋体" w:hAnsi="宋体"/>
          <w:color w:val="000000"/>
          <w:kern w:val="2"/>
          <w:sz w:val="17"/>
        </w:rPr>
        <w:t>雌性</w:t>
      </w:r>
    </w:p>
    <w:p w:rsidR="00364147" w:rsidRDefault="0067018F">
      <w:pPr>
        <w:pStyle w:val="Normal016"/>
        <w:framePr w:w="1245" w:h="285" w:hRule="exact" w:wrap="auto" w:vAnchor="page" w:hAnchor="page" w:x="1686" w:y="249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16"/>
        <w:framePr w:w="840" w:h="465" w:hRule="exact" w:wrap="auto" w:vAnchor="page" w:hAnchor="page" w:x="296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6"/>
        <w:framePr w:w="840" w:h="465" w:hRule="exact" w:wrap="auto" w:vAnchor="page" w:hAnchor="page" w:x="296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6"/>
        <w:framePr w:w="1933" w:h="390" w:hRule="exact" w:wrap="auto" w:vAnchor="page" w:hAnchor="page" w:x="362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Heart</w:t>
      </w:r>
    </w:p>
    <w:p w:rsidR="00364147" w:rsidRDefault="0067018F">
      <w:pPr>
        <w:pStyle w:val="Normal016"/>
        <w:framePr w:w="1933" w:h="390" w:hRule="exact" w:wrap="auto" w:vAnchor="page" w:hAnchor="page" w:x="555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Liver</w:t>
      </w:r>
    </w:p>
    <w:p w:rsidR="00364147" w:rsidRDefault="0067018F">
      <w:pPr>
        <w:pStyle w:val="Normal016"/>
        <w:framePr w:w="1933" w:h="390" w:hRule="exact" w:wrap="auto" w:vAnchor="page" w:hAnchor="page" w:x="7487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Spleen</w:t>
      </w:r>
    </w:p>
    <w:p w:rsidR="00364147" w:rsidRDefault="0067018F">
      <w:pPr>
        <w:pStyle w:val="Normal016"/>
        <w:framePr w:w="1933" w:h="390" w:hRule="exact" w:wrap="auto" w:vAnchor="page" w:hAnchor="page" w:x="9420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Lung/bronchus</w:t>
      </w:r>
    </w:p>
    <w:p w:rsidR="00364147" w:rsidRDefault="0067018F">
      <w:pPr>
        <w:pStyle w:val="Normal016"/>
        <w:framePr w:w="1933" w:h="390" w:hRule="exact" w:wrap="auto" w:vAnchor="page" w:hAnchor="page" w:x="11353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Kidney</w:t>
      </w:r>
    </w:p>
    <w:p w:rsidR="00364147" w:rsidRDefault="0067018F">
      <w:pPr>
        <w:pStyle w:val="Normal016"/>
        <w:framePr w:w="1933" w:h="390" w:hRule="exact" w:wrap="auto" w:vAnchor="page" w:hAnchor="page" w:x="1328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Brain</w:t>
      </w:r>
    </w:p>
    <w:p w:rsidR="00364147" w:rsidRDefault="0067018F">
      <w:pPr>
        <w:pStyle w:val="Normal016"/>
        <w:framePr w:w="1933" w:h="300" w:hRule="exact" w:wrap="auto" w:vAnchor="page" w:hAnchor="page" w:x="3621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心脏</w:t>
      </w:r>
    </w:p>
    <w:p w:rsidR="00364147" w:rsidRDefault="0067018F">
      <w:pPr>
        <w:pStyle w:val="Normal016"/>
        <w:framePr w:w="1933" w:h="300" w:hRule="exact" w:wrap="auto" w:vAnchor="page" w:hAnchor="page" w:x="5554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5"/>
        </w:rPr>
        <w:t>肝脏</w:t>
      </w:r>
    </w:p>
    <w:p w:rsidR="00364147" w:rsidRDefault="0067018F">
      <w:pPr>
        <w:pStyle w:val="Normal016"/>
        <w:framePr w:w="1933" w:h="300" w:hRule="exact" w:wrap="auto" w:vAnchor="page" w:hAnchor="page" w:x="7487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脾脏</w:t>
      </w:r>
    </w:p>
    <w:p w:rsidR="00364147" w:rsidRDefault="0067018F">
      <w:pPr>
        <w:pStyle w:val="Normal016"/>
        <w:framePr w:w="1933" w:h="300" w:hRule="exact" w:wrap="auto" w:vAnchor="page" w:hAnchor="page" w:x="9420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肺脏和主支气管</w:t>
      </w:r>
    </w:p>
    <w:p w:rsidR="00364147" w:rsidRDefault="0067018F">
      <w:pPr>
        <w:pStyle w:val="Normal016"/>
        <w:framePr w:w="1933" w:h="300" w:hRule="exact" w:wrap="auto" w:vAnchor="page" w:hAnchor="page" w:x="11353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肾脏</w:t>
      </w:r>
    </w:p>
    <w:p w:rsidR="00364147" w:rsidRDefault="0067018F">
      <w:pPr>
        <w:pStyle w:val="Normal016"/>
        <w:framePr w:w="1933" w:h="300" w:hRule="exact" w:wrap="auto" w:vAnchor="page" w:hAnchor="page" w:x="1328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脑</w:t>
      </w:r>
    </w:p>
    <w:p w:rsidR="00364147" w:rsidRDefault="00364147">
      <w:pPr>
        <w:pStyle w:val="Normal016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16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16"/>
        <w:framePr w:w="58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58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16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0.92292±</w:t>
      </w:r>
      <w:r>
        <w:rPr>
          <w:rFonts w:eastAsia="Times New Roman"/>
          <w:color w:val="000000"/>
          <w:kern w:val="2"/>
          <w:sz w:val="15"/>
        </w:rPr>
        <w:t xml:space="preserve">0.102386     </w:t>
      </w:r>
    </w:p>
    <w:p w:rsidR="00364147" w:rsidRDefault="0067018F">
      <w:pPr>
        <w:pStyle w:val="Normal016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555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555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7.21865±1.022609     </w:t>
      </w:r>
    </w:p>
    <w:p w:rsidR="00364147" w:rsidRDefault="0067018F">
      <w:pPr>
        <w:pStyle w:val="Normal016"/>
        <w:framePr w:w="1933" w:h="660" w:hRule="exact" w:wrap="auto" w:vAnchor="page" w:hAnchor="page" w:x="555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7487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7487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0.63205±0.062203     </w:t>
      </w:r>
    </w:p>
    <w:p w:rsidR="00364147" w:rsidRDefault="0067018F">
      <w:pPr>
        <w:pStyle w:val="Normal016"/>
        <w:framePr w:w="1933" w:h="660" w:hRule="exact" w:wrap="auto" w:vAnchor="page" w:hAnchor="page" w:x="7487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942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942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1.26583±0.128986     </w:t>
      </w:r>
    </w:p>
    <w:p w:rsidR="00364147" w:rsidRDefault="0067018F">
      <w:pPr>
        <w:pStyle w:val="Normal016"/>
        <w:framePr w:w="1933" w:h="660" w:hRule="exact" w:wrap="auto" w:vAnchor="page" w:hAnchor="page" w:x="942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13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13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1.84714±0.149580     </w:t>
      </w:r>
    </w:p>
    <w:p w:rsidR="00364147" w:rsidRDefault="0067018F">
      <w:pPr>
        <w:pStyle w:val="Normal016"/>
        <w:framePr w:w="1933" w:h="660" w:hRule="exact" w:wrap="auto" w:vAnchor="page" w:hAnchor="page" w:x="113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328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328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2.01775±0.055236     </w:t>
      </w:r>
    </w:p>
    <w:p w:rsidR="00364147" w:rsidRDefault="0067018F">
      <w:pPr>
        <w:pStyle w:val="Normal016"/>
        <w:framePr w:w="1933" w:h="660" w:hRule="exact" w:wrap="auto" w:vAnchor="page" w:hAnchor="page" w:x="1328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16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16"/>
        <w:framePr w:w="58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58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16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1.00317±0.103404     </w:t>
      </w:r>
    </w:p>
    <w:p w:rsidR="00364147" w:rsidRDefault="0067018F">
      <w:pPr>
        <w:pStyle w:val="Normal016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16"/>
        <w:framePr w:w="1933" w:h="660" w:hRule="exact" w:wrap="auto" w:vAnchor="page" w:hAnchor="page" w:x="555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555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8.02903±1.006411     </w:t>
      </w:r>
    </w:p>
    <w:p w:rsidR="00364147" w:rsidRDefault="0067018F">
      <w:pPr>
        <w:pStyle w:val="Normal016"/>
        <w:framePr w:w="1933" w:h="660" w:hRule="exact" w:wrap="auto" w:vAnchor="page" w:hAnchor="page" w:x="555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16"/>
        <w:framePr w:w="1933" w:h="660" w:hRule="exact" w:wrap="auto" w:vAnchor="page" w:hAnchor="page" w:x="7487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7487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0.66468±0.054454     </w:t>
      </w:r>
    </w:p>
    <w:p w:rsidR="00364147" w:rsidRDefault="0067018F">
      <w:pPr>
        <w:pStyle w:val="Normal016"/>
        <w:framePr w:w="1933" w:h="660" w:hRule="exact" w:wrap="auto" w:vAnchor="page" w:hAnchor="page" w:x="7487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</w:t>
      </w:r>
      <w:r>
        <w:rPr>
          <w:rFonts w:eastAsia="Times New Roman"/>
          <w:color w:val="000000"/>
          <w:kern w:val="2"/>
          <w:sz w:val="15"/>
        </w:rPr>
        <w:t>9</w:t>
      </w:r>
    </w:p>
    <w:p w:rsidR="00364147" w:rsidRDefault="00364147">
      <w:pPr>
        <w:pStyle w:val="Normal016"/>
        <w:framePr w:w="1933" w:h="660" w:hRule="exact" w:wrap="auto" w:vAnchor="page" w:hAnchor="page" w:x="942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942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1.29427±0.087289     </w:t>
      </w:r>
    </w:p>
    <w:p w:rsidR="00364147" w:rsidRDefault="0067018F">
      <w:pPr>
        <w:pStyle w:val="Normal016"/>
        <w:framePr w:w="1933" w:h="660" w:hRule="exact" w:wrap="auto" w:vAnchor="page" w:hAnchor="page" w:x="942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16"/>
        <w:framePr w:w="1933" w:h="660" w:hRule="exact" w:wrap="auto" w:vAnchor="page" w:hAnchor="page" w:x="113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13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1.88184±0.200721     </w:t>
      </w:r>
    </w:p>
    <w:p w:rsidR="00364147" w:rsidRDefault="0067018F">
      <w:pPr>
        <w:pStyle w:val="Normal016"/>
        <w:framePr w:w="1933" w:h="660" w:hRule="exact" w:wrap="auto" w:vAnchor="page" w:hAnchor="page" w:x="113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16"/>
        <w:framePr w:w="1933" w:h="660" w:hRule="exact" w:wrap="auto" w:vAnchor="page" w:hAnchor="page" w:x="1328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328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2.03016±0.108150     </w:t>
      </w:r>
    </w:p>
    <w:p w:rsidR="00364147" w:rsidRDefault="0067018F">
      <w:pPr>
        <w:pStyle w:val="Normal016"/>
        <w:framePr w:w="1933" w:h="660" w:hRule="exact" w:wrap="auto" w:vAnchor="page" w:hAnchor="page" w:x="1328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67018F">
      <w:pPr>
        <w:pStyle w:val="Normal016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16"/>
        <w:framePr w:w="58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58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16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1.01990±0.071381     </w:t>
      </w:r>
    </w:p>
    <w:p w:rsidR="00364147" w:rsidRDefault="0067018F">
      <w:pPr>
        <w:pStyle w:val="Normal016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555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555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7.45587±0.558883     </w:t>
      </w:r>
    </w:p>
    <w:p w:rsidR="00364147" w:rsidRDefault="0067018F">
      <w:pPr>
        <w:pStyle w:val="Normal016"/>
        <w:framePr w:w="1933" w:h="660" w:hRule="exact" w:wrap="auto" w:vAnchor="page" w:hAnchor="page" w:x="555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7487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7487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0.60693±0.094296     </w:t>
      </w:r>
    </w:p>
    <w:p w:rsidR="00364147" w:rsidRDefault="0067018F">
      <w:pPr>
        <w:pStyle w:val="Normal016"/>
        <w:framePr w:w="1933" w:h="660" w:hRule="exact" w:wrap="auto" w:vAnchor="page" w:hAnchor="page" w:x="7487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942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942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1.18431±0.043646     </w:t>
      </w:r>
    </w:p>
    <w:p w:rsidR="00364147" w:rsidRDefault="0067018F">
      <w:pPr>
        <w:pStyle w:val="Normal016"/>
        <w:framePr w:w="1933" w:h="660" w:hRule="exact" w:wrap="auto" w:vAnchor="page" w:hAnchor="page" w:x="942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13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13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1.87609±0.142635     </w:t>
      </w:r>
    </w:p>
    <w:p w:rsidR="00364147" w:rsidRDefault="0067018F">
      <w:pPr>
        <w:pStyle w:val="Normal016"/>
        <w:framePr w:w="1933" w:h="660" w:hRule="exact" w:wrap="auto" w:vAnchor="page" w:hAnchor="page" w:x="113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328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328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2.01461±0.</w:t>
      </w:r>
      <w:r>
        <w:rPr>
          <w:rFonts w:eastAsia="Times New Roman"/>
          <w:color w:val="000000"/>
          <w:kern w:val="2"/>
          <w:sz w:val="15"/>
        </w:rPr>
        <w:t xml:space="preserve">064591     </w:t>
      </w:r>
    </w:p>
    <w:p w:rsidR="00364147" w:rsidRDefault="0067018F">
      <w:pPr>
        <w:pStyle w:val="Normal016"/>
        <w:framePr w:w="1933" w:h="660" w:hRule="exact" w:wrap="auto" w:vAnchor="page" w:hAnchor="page" w:x="1328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16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16"/>
        <w:framePr w:w="58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58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16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1.02227±0.099678     </w:t>
      </w:r>
    </w:p>
    <w:p w:rsidR="00364147" w:rsidRDefault="0067018F">
      <w:pPr>
        <w:pStyle w:val="Normal016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555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555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7.45079±0.521767     </w:t>
      </w:r>
    </w:p>
    <w:p w:rsidR="00364147" w:rsidRDefault="0067018F">
      <w:pPr>
        <w:pStyle w:val="Normal016"/>
        <w:framePr w:w="1933" w:h="660" w:hRule="exact" w:wrap="auto" w:vAnchor="page" w:hAnchor="page" w:x="555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7487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7487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0.62271±0.070587     </w:t>
      </w:r>
    </w:p>
    <w:p w:rsidR="00364147" w:rsidRDefault="0067018F">
      <w:pPr>
        <w:pStyle w:val="Normal016"/>
        <w:framePr w:w="1933" w:h="660" w:hRule="exact" w:wrap="auto" w:vAnchor="page" w:hAnchor="page" w:x="7487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942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942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1.27023±0.106208     </w:t>
      </w:r>
    </w:p>
    <w:p w:rsidR="00364147" w:rsidRDefault="0067018F">
      <w:pPr>
        <w:pStyle w:val="Normal016"/>
        <w:framePr w:w="1933" w:h="660" w:hRule="exact" w:wrap="auto" w:vAnchor="page" w:hAnchor="page" w:x="942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13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13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1.94140±0.109044     </w:t>
      </w:r>
    </w:p>
    <w:p w:rsidR="00364147" w:rsidRDefault="0067018F">
      <w:pPr>
        <w:pStyle w:val="Normal016"/>
        <w:framePr w:w="1933" w:h="660" w:hRule="exact" w:wrap="auto" w:vAnchor="page" w:hAnchor="page" w:x="113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328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328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2.00093±0.053420     </w:t>
      </w:r>
    </w:p>
    <w:p w:rsidR="00364147" w:rsidRDefault="0067018F">
      <w:pPr>
        <w:pStyle w:val="Normal016"/>
        <w:framePr w:w="1933" w:h="660" w:hRule="exact" w:wrap="auto" w:vAnchor="page" w:hAnchor="page" w:x="1328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16"/>
        <w:framePr w:w="12360" w:h="480" w:hRule="exact" w:wrap="auto" w:vAnchor="page" w:hAnchor="page" w:x="1746" w:y="74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*U = Mann</w:t>
      </w:r>
      <w:r>
        <w:rPr>
          <w:rFonts w:eastAsia="Times New Roman"/>
          <w:color w:val="000000"/>
          <w:kern w:val="2"/>
          <w:sz w:val="15"/>
        </w:rPr>
        <w:noBreakHyphen/>
        <w:t xml:space="preserve">Whitney U Test Significant at 0.05 level.  </w:t>
      </w:r>
      <w:r>
        <w:rPr>
          <w:rFonts w:eastAsia="Times New Roman"/>
          <w:color w:val="000000"/>
          <w:kern w:val="2"/>
          <w:sz w:val="15"/>
        </w:rPr>
        <w:t xml:space="preserve">       +U = Mann</w:t>
      </w:r>
      <w:r>
        <w:rPr>
          <w:rFonts w:eastAsia="Times New Roman"/>
          <w:color w:val="000000"/>
          <w:kern w:val="2"/>
          <w:sz w:val="15"/>
        </w:rPr>
        <w:noBreakHyphen/>
        <w:t xml:space="preserve">Whitney U Test Significant at 0.01 level.        </w:t>
      </w:r>
    </w:p>
    <w:p w:rsidR="00364147" w:rsidRDefault="0067018F">
      <w:pPr>
        <w:pStyle w:val="Normal016"/>
        <w:framePr w:w="9540" w:h="285" w:hRule="exact" w:wrap="auto" w:vAnchor="page" w:hAnchor="page" w:x="1821" w:y="801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16"/>
        <w:spacing w:line="1" w:lineRule="auto"/>
      </w:pPr>
      <w:r>
        <w:br w:type="page"/>
      </w:r>
    </w:p>
    <w:p w:rsidR="00364147" w:rsidRDefault="0067018F">
      <w:pPr>
        <w:pStyle w:val="Normal016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7"/>
        </w:rPr>
      </w:pPr>
      <w:r>
        <w:pict>
          <v:line id="_x0000_s3160" style="position:absolute;left:0;text-align:left;z-index:-251575296;mso-position-horizontal-relative:page;mso-position-vertical-relative:page" from="78.3pt,114pt" to="763.85pt,114pt" o:allowincell="f">
            <w10:wrap anchorx="page" anchory="page"/>
          </v:line>
        </w:pict>
      </w:r>
      <w:r>
        <w:pict>
          <v:line id="_x0000_s3159" style="position:absolute;left:0;text-align:left;z-index:-251574272;mso-position-horizontal-relative:page;mso-position-vertical-relative:page" from="77.55pt,151.5pt" to="764.35pt,151.5pt" o:allowincell="f">
            <w10:wrap anchorx="page" anchory="page"/>
          </v:line>
        </w:pict>
      </w:r>
      <w:r>
        <w:pict>
          <v:line id="_x0000_s3158" style="position:absolute;left:0;text-align:left;z-index:-251573248;mso-position-horizontal-relative:page;mso-position-vertical-relative:page" from="87.3pt,372.15pt" to="763.85pt,372.1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7"/>
        </w:rPr>
        <w:t>Organ Weights  Summary Report</w:t>
      </w:r>
    </w:p>
    <w:p w:rsidR="00364147" w:rsidRDefault="0067018F">
      <w:pPr>
        <w:pStyle w:val="Normal016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7"/>
        </w:rPr>
      </w:pPr>
      <w:r>
        <w:rPr>
          <w:rFonts w:ascii="宋体" w:eastAsia="宋体" w:hAnsi="宋体"/>
          <w:color w:val="000000"/>
          <w:kern w:val="2"/>
          <w:sz w:val="17"/>
        </w:rPr>
        <w:t>脏器重量(g)</w:t>
      </w:r>
      <w:r>
        <w:rPr>
          <w:rFonts w:ascii="宋体" w:eastAsia="宋体" w:hAnsi="宋体"/>
          <w:color w:val="000000"/>
          <w:kern w:val="2"/>
          <w:sz w:val="17"/>
        </w:rPr>
        <w:t>统计汇总（</w:t>
      </w:r>
      <w:r>
        <w:rPr>
          <w:rFonts w:eastAsia="Times New Roman"/>
          <w:color w:val="000000"/>
          <w:kern w:val="2"/>
          <w:sz w:val="17"/>
        </w:rPr>
        <w:t>mean</w:t>
      </w:r>
      <w:r>
        <w:rPr>
          <w:rFonts w:ascii="宋体" w:eastAsia="宋体" w:hAnsi="宋体"/>
          <w:color w:val="000000"/>
          <w:kern w:val="2"/>
          <w:sz w:val="17"/>
        </w:rPr>
        <w:t>±</w:t>
      </w:r>
      <w:r>
        <w:rPr>
          <w:rFonts w:eastAsia="Times New Roman"/>
          <w:color w:val="000000"/>
          <w:kern w:val="2"/>
          <w:sz w:val="17"/>
        </w:rPr>
        <w:t>SD</w:t>
      </w:r>
      <w:r>
        <w:rPr>
          <w:rFonts w:ascii="宋体" w:eastAsia="宋体" w:hAnsi="宋体"/>
          <w:color w:val="000000"/>
          <w:kern w:val="2"/>
          <w:sz w:val="17"/>
        </w:rPr>
        <w:t>）</w:t>
      </w:r>
      <w:r>
        <w:rPr>
          <w:rFonts w:eastAsia="Times New Roman"/>
          <w:color w:val="000000"/>
          <w:kern w:val="2"/>
          <w:sz w:val="17"/>
        </w:rPr>
        <w:t xml:space="preserve">Females </w:t>
      </w:r>
      <w:r>
        <w:rPr>
          <w:rFonts w:ascii="宋体" w:eastAsia="宋体" w:hAnsi="宋体"/>
          <w:color w:val="000000"/>
          <w:kern w:val="2"/>
          <w:sz w:val="17"/>
        </w:rPr>
        <w:t>雌性</w:t>
      </w:r>
    </w:p>
    <w:p w:rsidR="00364147" w:rsidRDefault="0067018F">
      <w:pPr>
        <w:pStyle w:val="Normal016"/>
        <w:framePr w:w="1245" w:h="285" w:hRule="exact" w:wrap="auto" w:vAnchor="page" w:hAnchor="page" w:x="1686" w:y="249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16"/>
        <w:framePr w:w="840" w:h="465" w:hRule="exact" w:wrap="auto" w:vAnchor="page" w:hAnchor="page" w:x="296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6"/>
        <w:framePr w:w="840" w:h="465" w:hRule="exact" w:wrap="auto" w:vAnchor="page" w:hAnchor="page" w:x="296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6"/>
        <w:framePr w:w="1933" w:h="390" w:hRule="exact" w:wrap="auto" w:vAnchor="page" w:hAnchor="page" w:x="362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Thymus or</w:t>
      </w:r>
    </w:p>
    <w:p w:rsidR="00364147" w:rsidRDefault="0067018F">
      <w:pPr>
        <w:pStyle w:val="Normal016"/>
        <w:framePr w:w="1933" w:h="390" w:hRule="exact" w:wrap="auto" w:vAnchor="page" w:hAnchor="page" w:x="362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thymic area</w:t>
      </w:r>
    </w:p>
    <w:p w:rsidR="00364147" w:rsidRDefault="0067018F">
      <w:pPr>
        <w:pStyle w:val="Normal016"/>
        <w:framePr w:w="1933" w:h="390" w:hRule="exact" w:wrap="auto" w:vAnchor="page" w:hAnchor="page" w:x="555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adrenal</w:t>
      </w:r>
    </w:p>
    <w:p w:rsidR="00364147" w:rsidRDefault="0067018F">
      <w:pPr>
        <w:pStyle w:val="Normal016"/>
        <w:framePr w:w="1933" w:h="390" w:hRule="exact" w:wrap="auto" w:vAnchor="page" w:hAnchor="page" w:x="7487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pituitary</w:t>
      </w:r>
    </w:p>
    <w:p w:rsidR="00364147" w:rsidRDefault="0067018F">
      <w:pPr>
        <w:pStyle w:val="Normal016"/>
        <w:framePr w:w="1933" w:h="390" w:hRule="exact" w:wrap="auto" w:vAnchor="page" w:hAnchor="page" w:x="9420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thyroid/gland,</w:t>
      </w:r>
    </w:p>
    <w:p w:rsidR="00364147" w:rsidRDefault="0067018F">
      <w:pPr>
        <w:pStyle w:val="Normal016"/>
        <w:framePr w:w="1933" w:h="390" w:hRule="exact" w:wrap="auto" w:vAnchor="page" w:hAnchor="page" w:x="9420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parathyroid</w:t>
      </w:r>
    </w:p>
    <w:p w:rsidR="00364147" w:rsidRDefault="0067018F">
      <w:pPr>
        <w:pStyle w:val="Normal016"/>
        <w:framePr w:w="1933" w:h="390" w:hRule="exact" w:wrap="auto" w:vAnchor="page" w:hAnchor="page" w:x="11353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Ovary</w:t>
      </w:r>
    </w:p>
    <w:p w:rsidR="00364147" w:rsidRDefault="0067018F">
      <w:pPr>
        <w:pStyle w:val="Normal016"/>
        <w:framePr w:w="1933" w:h="390" w:hRule="exact" w:wrap="auto" w:vAnchor="page" w:hAnchor="page" w:x="1328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Uterus/cervix</w:t>
      </w:r>
    </w:p>
    <w:p w:rsidR="00364147" w:rsidRDefault="0067018F">
      <w:pPr>
        <w:pStyle w:val="Normal016"/>
        <w:framePr w:w="1933" w:h="300" w:hRule="exact" w:wrap="auto" w:vAnchor="page" w:hAnchor="page" w:x="3621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胸腺（或胸腺区域）</w:t>
      </w:r>
    </w:p>
    <w:p w:rsidR="00364147" w:rsidRDefault="0067018F">
      <w:pPr>
        <w:pStyle w:val="Normal016"/>
        <w:framePr w:w="1933" w:h="300" w:hRule="exact" w:wrap="auto" w:vAnchor="page" w:hAnchor="page" w:x="5554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肾上腺</w:t>
      </w:r>
    </w:p>
    <w:p w:rsidR="00364147" w:rsidRDefault="0067018F">
      <w:pPr>
        <w:pStyle w:val="Normal016"/>
        <w:framePr w:w="1933" w:h="300" w:hRule="exact" w:wrap="auto" w:vAnchor="page" w:hAnchor="page" w:x="7487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垂体</w:t>
      </w:r>
    </w:p>
    <w:p w:rsidR="00364147" w:rsidRDefault="0067018F">
      <w:pPr>
        <w:pStyle w:val="Normal016"/>
        <w:framePr w:w="1933" w:h="300" w:hRule="exact" w:wrap="auto" w:vAnchor="page" w:hAnchor="page" w:x="9420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甲状腺和甲状旁腺</w:t>
      </w:r>
    </w:p>
    <w:p w:rsidR="00364147" w:rsidRDefault="0067018F">
      <w:pPr>
        <w:pStyle w:val="Normal016"/>
        <w:framePr w:w="1933" w:h="300" w:hRule="exact" w:wrap="auto" w:vAnchor="page" w:hAnchor="page" w:x="11353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卵巢</w:t>
      </w:r>
    </w:p>
    <w:p w:rsidR="00364147" w:rsidRDefault="0067018F">
      <w:pPr>
        <w:pStyle w:val="Normal016"/>
        <w:framePr w:w="1933" w:h="300" w:hRule="exact" w:wrap="auto" w:vAnchor="page" w:hAnchor="page" w:x="1328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子宫（包括宫颈）</w:t>
      </w:r>
    </w:p>
    <w:p w:rsidR="00364147" w:rsidRDefault="00364147">
      <w:pPr>
        <w:pStyle w:val="Normal016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16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16"/>
        <w:framePr w:w="58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58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16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0.43213±0.129252     </w:t>
      </w:r>
    </w:p>
    <w:p w:rsidR="00364147" w:rsidRDefault="0067018F">
      <w:pPr>
        <w:pStyle w:val="Normal016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555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555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0.07711±0.006664     </w:t>
      </w:r>
    </w:p>
    <w:p w:rsidR="00364147" w:rsidRDefault="0067018F">
      <w:pPr>
        <w:pStyle w:val="Normal016"/>
        <w:framePr w:w="1933" w:h="660" w:hRule="exact" w:wrap="auto" w:vAnchor="page" w:hAnchor="page" w:x="555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7487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7487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0.01565±0.002742     </w:t>
      </w:r>
    </w:p>
    <w:p w:rsidR="00364147" w:rsidRDefault="0067018F">
      <w:pPr>
        <w:pStyle w:val="Normal016"/>
        <w:framePr w:w="1933" w:h="660" w:hRule="exact" w:wrap="auto" w:vAnchor="page" w:hAnchor="page" w:x="7487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942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942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0.02847±0.005625     </w:t>
      </w:r>
    </w:p>
    <w:p w:rsidR="00364147" w:rsidRDefault="0067018F">
      <w:pPr>
        <w:pStyle w:val="Normal016"/>
        <w:framePr w:w="1933" w:h="660" w:hRule="exact" w:wrap="auto" w:vAnchor="page" w:hAnchor="page" w:x="942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13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13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0.10194±0.016882     </w:t>
      </w:r>
    </w:p>
    <w:p w:rsidR="00364147" w:rsidRDefault="0067018F">
      <w:pPr>
        <w:pStyle w:val="Normal016"/>
        <w:framePr w:w="1933" w:h="660" w:hRule="exact" w:wrap="auto" w:vAnchor="page" w:hAnchor="page" w:x="113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328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328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0.71121±0.222304     </w:t>
      </w:r>
    </w:p>
    <w:p w:rsidR="00364147" w:rsidRDefault="0067018F">
      <w:pPr>
        <w:pStyle w:val="Normal016"/>
        <w:framePr w:w="1933" w:h="660" w:hRule="exact" w:wrap="auto" w:vAnchor="page" w:hAnchor="page" w:x="1328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16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16"/>
        <w:framePr w:w="58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58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16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</w:t>
      </w:r>
      <w:r>
        <w:rPr>
          <w:rFonts w:eastAsia="Times New Roman"/>
          <w:color w:val="000000"/>
          <w:kern w:val="2"/>
          <w:sz w:val="15"/>
        </w:rPr>
        <w:t xml:space="preserve">47679±0.144592     </w:t>
      </w:r>
    </w:p>
    <w:p w:rsidR="00364147" w:rsidRDefault="0067018F">
      <w:pPr>
        <w:pStyle w:val="Normal016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16"/>
        <w:framePr w:w="1933" w:h="660" w:hRule="exact" w:wrap="auto" w:vAnchor="page" w:hAnchor="page" w:x="555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555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0.08167±0.009206     </w:t>
      </w:r>
    </w:p>
    <w:p w:rsidR="00364147" w:rsidRDefault="0067018F">
      <w:pPr>
        <w:pStyle w:val="Normal016"/>
        <w:framePr w:w="1933" w:h="660" w:hRule="exact" w:wrap="auto" w:vAnchor="page" w:hAnchor="page" w:x="555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16"/>
        <w:framePr w:w="1933" w:h="660" w:hRule="exact" w:wrap="auto" w:vAnchor="page" w:hAnchor="page" w:x="7487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7487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0.01712±0.003958     </w:t>
      </w:r>
    </w:p>
    <w:p w:rsidR="00364147" w:rsidRDefault="0067018F">
      <w:pPr>
        <w:pStyle w:val="Normal016"/>
        <w:framePr w:w="1933" w:h="660" w:hRule="exact" w:wrap="auto" w:vAnchor="page" w:hAnchor="page" w:x="7487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16"/>
        <w:framePr w:w="1933" w:h="660" w:hRule="exact" w:wrap="auto" w:vAnchor="page" w:hAnchor="page" w:x="942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942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0.03383±0.005439     </w:t>
      </w:r>
    </w:p>
    <w:p w:rsidR="00364147" w:rsidRDefault="0067018F">
      <w:pPr>
        <w:pStyle w:val="Normal016"/>
        <w:framePr w:w="1933" w:h="660" w:hRule="exact" w:wrap="auto" w:vAnchor="page" w:hAnchor="page" w:x="942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16"/>
        <w:framePr w:w="1933" w:h="660" w:hRule="exact" w:wrap="auto" w:vAnchor="page" w:hAnchor="page" w:x="113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13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0.11110±0.016088     </w:t>
      </w:r>
    </w:p>
    <w:p w:rsidR="00364147" w:rsidRDefault="0067018F">
      <w:pPr>
        <w:pStyle w:val="Normal016"/>
        <w:framePr w:w="1933" w:h="660" w:hRule="exact" w:wrap="auto" w:vAnchor="page" w:hAnchor="page" w:x="113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16"/>
        <w:framePr w:w="1933" w:h="660" w:hRule="exact" w:wrap="auto" w:vAnchor="page" w:hAnchor="page" w:x="1328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328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0.56873±0.182976     </w:t>
      </w:r>
    </w:p>
    <w:p w:rsidR="00364147" w:rsidRDefault="0067018F">
      <w:pPr>
        <w:pStyle w:val="Normal016"/>
        <w:framePr w:w="1933" w:h="660" w:hRule="exact" w:wrap="auto" w:vAnchor="page" w:hAnchor="page" w:x="1328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67018F">
      <w:pPr>
        <w:pStyle w:val="Normal016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16"/>
        <w:framePr w:w="58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58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16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0.47425±0.115205     </w:t>
      </w:r>
    </w:p>
    <w:p w:rsidR="00364147" w:rsidRDefault="0067018F">
      <w:pPr>
        <w:pStyle w:val="Normal016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555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555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0.07499±0.012016     </w:t>
      </w:r>
    </w:p>
    <w:p w:rsidR="00364147" w:rsidRDefault="0067018F">
      <w:pPr>
        <w:pStyle w:val="Normal016"/>
        <w:framePr w:w="1933" w:h="660" w:hRule="exact" w:wrap="auto" w:vAnchor="page" w:hAnchor="page" w:x="555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7487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7487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0.01886±0.003440     </w:t>
      </w:r>
    </w:p>
    <w:p w:rsidR="00364147" w:rsidRDefault="0067018F">
      <w:pPr>
        <w:pStyle w:val="Normal016"/>
        <w:framePr w:w="1933" w:h="660" w:hRule="exact" w:wrap="auto" w:vAnchor="page" w:hAnchor="page" w:x="7487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942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942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0.03253±0.005938     </w:t>
      </w:r>
    </w:p>
    <w:p w:rsidR="00364147" w:rsidRDefault="0067018F">
      <w:pPr>
        <w:pStyle w:val="Normal016"/>
        <w:framePr w:w="1933" w:h="660" w:hRule="exact" w:wrap="auto" w:vAnchor="page" w:hAnchor="page" w:x="942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13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13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0.08835±0.009308     </w:t>
      </w:r>
    </w:p>
    <w:p w:rsidR="00364147" w:rsidRDefault="0067018F">
      <w:pPr>
        <w:pStyle w:val="Normal016"/>
        <w:framePr w:w="1933" w:h="660" w:hRule="exact" w:wrap="auto" w:vAnchor="page" w:hAnchor="page" w:x="113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328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328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0.58526±0.157442     </w:t>
      </w:r>
    </w:p>
    <w:p w:rsidR="00364147" w:rsidRDefault="0067018F">
      <w:pPr>
        <w:pStyle w:val="Normal016"/>
        <w:framePr w:w="1933" w:h="660" w:hRule="exact" w:wrap="auto" w:vAnchor="page" w:hAnchor="page" w:x="1328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16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16"/>
        <w:framePr w:w="58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58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16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0.45006±0.089559     </w:t>
      </w:r>
    </w:p>
    <w:p w:rsidR="00364147" w:rsidRDefault="0067018F">
      <w:pPr>
        <w:pStyle w:val="Normal016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555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555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0.07380±0.008506     </w:t>
      </w:r>
    </w:p>
    <w:p w:rsidR="00364147" w:rsidRDefault="0067018F">
      <w:pPr>
        <w:pStyle w:val="Normal016"/>
        <w:framePr w:w="1933" w:h="660" w:hRule="exact" w:wrap="auto" w:vAnchor="page" w:hAnchor="page" w:x="555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7487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7487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0.01620±0.001622     </w:t>
      </w:r>
    </w:p>
    <w:p w:rsidR="00364147" w:rsidRDefault="0067018F">
      <w:pPr>
        <w:pStyle w:val="Normal016"/>
        <w:framePr w:w="1933" w:h="660" w:hRule="exact" w:wrap="auto" w:vAnchor="page" w:hAnchor="page" w:x="7487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942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942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0.03332±0.006661     </w:t>
      </w:r>
    </w:p>
    <w:p w:rsidR="00364147" w:rsidRDefault="0067018F">
      <w:pPr>
        <w:pStyle w:val="Normal016"/>
        <w:framePr w:w="1933" w:h="660" w:hRule="exact" w:wrap="auto" w:vAnchor="page" w:hAnchor="page" w:x="942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13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13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0.10154±0.010710     </w:t>
      </w:r>
    </w:p>
    <w:p w:rsidR="00364147" w:rsidRDefault="0067018F">
      <w:pPr>
        <w:pStyle w:val="Normal016"/>
        <w:framePr w:w="1933" w:h="660" w:hRule="exact" w:wrap="auto" w:vAnchor="page" w:hAnchor="page" w:x="113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328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328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0.54868±</w:t>
      </w:r>
      <w:r>
        <w:rPr>
          <w:rFonts w:eastAsia="Times New Roman"/>
          <w:color w:val="000000"/>
          <w:kern w:val="2"/>
          <w:sz w:val="15"/>
        </w:rPr>
        <w:t xml:space="preserve">0.132897     </w:t>
      </w:r>
    </w:p>
    <w:p w:rsidR="00364147" w:rsidRDefault="0067018F">
      <w:pPr>
        <w:pStyle w:val="Normal016"/>
        <w:framePr w:w="1933" w:h="660" w:hRule="exact" w:wrap="auto" w:vAnchor="page" w:hAnchor="page" w:x="1328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16"/>
        <w:framePr w:w="12360" w:h="480" w:hRule="exact" w:wrap="auto" w:vAnchor="page" w:hAnchor="page" w:x="1746" w:y="74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*U = Mann</w:t>
      </w:r>
      <w:r>
        <w:rPr>
          <w:rFonts w:eastAsia="Times New Roman"/>
          <w:color w:val="000000"/>
          <w:kern w:val="2"/>
          <w:sz w:val="15"/>
        </w:rPr>
        <w:noBreakHyphen/>
        <w:t>Whitney U Test Significant at 0.05 level.         +U = Mann</w:t>
      </w:r>
      <w:r>
        <w:rPr>
          <w:rFonts w:eastAsia="Times New Roman"/>
          <w:color w:val="000000"/>
          <w:kern w:val="2"/>
          <w:sz w:val="15"/>
        </w:rPr>
        <w:noBreakHyphen/>
        <w:t xml:space="preserve">Whitney U Test Significant at 0.01 level.        </w:t>
      </w:r>
    </w:p>
    <w:p w:rsidR="00364147" w:rsidRDefault="0067018F">
      <w:pPr>
        <w:pStyle w:val="Normal016"/>
        <w:framePr w:w="9540" w:h="285" w:hRule="exact" w:wrap="auto" w:vAnchor="page" w:hAnchor="page" w:x="1821" w:y="801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16"/>
        <w:spacing w:line="1" w:lineRule="auto"/>
      </w:pPr>
      <w:r>
        <w:br w:type="page"/>
      </w:r>
    </w:p>
    <w:p w:rsidR="00364147" w:rsidRDefault="0067018F">
      <w:pPr>
        <w:pStyle w:val="Normal016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7"/>
        </w:rPr>
      </w:pPr>
      <w:r>
        <w:pict>
          <v:line id="_x0000_s3157" style="position:absolute;left:0;text-align:left;z-index:-251572224;mso-position-horizontal-relative:page;mso-position-vertical-relative:page" from="78.3pt,114pt" to="763.85pt,114pt" o:allowincell="f">
            <w10:wrap anchorx="page" anchory="page"/>
          </v:line>
        </w:pict>
      </w:r>
      <w:r>
        <w:pict>
          <v:line id="_x0000_s3156" style="position:absolute;left:0;text-align:left;z-index:-251571200;mso-position-horizontal-relative:page;mso-position-vertical-relative:page" from="77.55pt,151.5pt" to="764.35pt,151.5pt" o:allowincell="f">
            <w10:wrap anchorx="page" anchory="page"/>
          </v:line>
        </w:pict>
      </w:r>
      <w:r>
        <w:pict>
          <v:line id="_x0000_s3155" style="position:absolute;left:0;text-align:left;z-index:-251570176;mso-position-horizontal-relative:page;mso-position-vertical-relative:page" from="87.3pt,372.15pt" to="763.85pt,372.1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7"/>
        </w:rPr>
        <w:t>Organ Weights  Summary Report</w:t>
      </w:r>
    </w:p>
    <w:p w:rsidR="00364147" w:rsidRDefault="0067018F">
      <w:pPr>
        <w:pStyle w:val="Normal016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7"/>
        </w:rPr>
      </w:pPr>
      <w:r>
        <w:rPr>
          <w:rFonts w:ascii="宋体" w:eastAsia="宋体" w:hAnsi="宋体"/>
          <w:color w:val="000000"/>
          <w:kern w:val="2"/>
          <w:sz w:val="17"/>
        </w:rPr>
        <w:t>脏器重量(g)</w:t>
      </w:r>
      <w:r>
        <w:rPr>
          <w:rFonts w:ascii="宋体" w:eastAsia="宋体" w:hAnsi="宋体"/>
          <w:color w:val="000000"/>
          <w:kern w:val="2"/>
          <w:sz w:val="17"/>
        </w:rPr>
        <w:t>统计汇总（</w:t>
      </w:r>
      <w:r>
        <w:rPr>
          <w:rFonts w:eastAsia="Times New Roman"/>
          <w:color w:val="000000"/>
          <w:kern w:val="2"/>
          <w:sz w:val="17"/>
        </w:rPr>
        <w:t>mean</w:t>
      </w:r>
      <w:r>
        <w:rPr>
          <w:rFonts w:ascii="宋体" w:eastAsia="宋体" w:hAnsi="宋体"/>
          <w:color w:val="000000"/>
          <w:kern w:val="2"/>
          <w:sz w:val="17"/>
        </w:rPr>
        <w:t>±</w:t>
      </w:r>
      <w:r>
        <w:rPr>
          <w:rFonts w:eastAsia="Times New Roman"/>
          <w:color w:val="000000"/>
          <w:kern w:val="2"/>
          <w:sz w:val="17"/>
        </w:rPr>
        <w:t>SD</w:t>
      </w:r>
      <w:r>
        <w:rPr>
          <w:rFonts w:ascii="宋体" w:eastAsia="宋体" w:hAnsi="宋体"/>
          <w:color w:val="000000"/>
          <w:kern w:val="2"/>
          <w:sz w:val="17"/>
        </w:rPr>
        <w:t>）</w:t>
      </w:r>
      <w:r>
        <w:rPr>
          <w:rFonts w:eastAsia="Times New Roman"/>
          <w:color w:val="000000"/>
          <w:kern w:val="2"/>
          <w:sz w:val="17"/>
        </w:rPr>
        <w:t xml:space="preserve">Males </w:t>
      </w:r>
      <w:r>
        <w:rPr>
          <w:rFonts w:ascii="宋体" w:eastAsia="宋体" w:hAnsi="宋体"/>
          <w:color w:val="000000"/>
          <w:kern w:val="2"/>
          <w:sz w:val="17"/>
        </w:rPr>
        <w:t>雄性</w:t>
      </w:r>
    </w:p>
    <w:p w:rsidR="00364147" w:rsidRDefault="0067018F">
      <w:pPr>
        <w:pStyle w:val="Normal016"/>
        <w:framePr w:w="1245" w:h="285" w:hRule="exact" w:wrap="auto" w:vAnchor="page" w:hAnchor="page" w:x="1686" w:y="249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16"/>
        <w:framePr w:w="840" w:h="465" w:hRule="exact" w:wrap="auto" w:vAnchor="page" w:hAnchor="page" w:x="296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6"/>
        <w:framePr w:w="840" w:h="465" w:hRule="exact" w:wrap="auto" w:vAnchor="page" w:hAnchor="page" w:x="296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6"/>
        <w:framePr w:w="1933" w:h="390" w:hRule="exact" w:wrap="auto" w:vAnchor="page" w:hAnchor="page" w:x="362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Heart</w:t>
      </w:r>
    </w:p>
    <w:p w:rsidR="00364147" w:rsidRDefault="0067018F">
      <w:pPr>
        <w:pStyle w:val="Normal016"/>
        <w:framePr w:w="1933" w:h="390" w:hRule="exact" w:wrap="auto" w:vAnchor="page" w:hAnchor="page" w:x="555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Liver</w:t>
      </w:r>
    </w:p>
    <w:p w:rsidR="00364147" w:rsidRDefault="0067018F">
      <w:pPr>
        <w:pStyle w:val="Normal016"/>
        <w:framePr w:w="1933" w:h="390" w:hRule="exact" w:wrap="auto" w:vAnchor="page" w:hAnchor="page" w:x="7487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Spleen</w:t>
      </w:r>
    </w:p>
    <w:p w:rsidR="00364147" w:rsidRDefault="0067018F">
      <w:pPr>
        <w:pStyle w:val="Normal016"/>
        <w:framePr w:w="1933" w:h="390" w:hRule="exact" w:wrap="auto" w:vAnchor="page" w:hAnchor="page" w:x="9420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Lung</w:t>
      </w:r>
      <w:r>
        <w:rPr>
          <w:rFonts w:ascii="宋体" w:eastAsia="宋体" w:hAnsi="宋体"/>
          <w:b/>
          <w:color w:val="000000"/>
          <w:kern w:val="2"/>
          <w:sz w:val="13"/>
        </w:rPr>
        <w:t>/bronchus</w:t>
      </w:r>
    </w:p>
    <w:p w:rsidR="00364147" w:rsidRDefault="0067018F">
      <w:pPr>
        <w:pStyle w:val="Normal016"/>
        <w:framePr w:w="1933" w:h="390" w:hRule="exact" w:wrap="auto" w:vAnchor="page" w:hAnchor="page" w:x="11353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Kidney</w:t>
      </w:r>
    </w:p>
    <w:p w:rsidR="00364147" w:rsidRDefault="0067018F">
      <w:pPr>
        <w:pStyle w:val="Normal016"/>
        <w:framePr w:w="1933" w:h="390" w:hRule="exact" w:wrap="auto" w:vAnchor="page" w:hAnchor="page" w:x="1328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Brain</w:t>
      </w:r>
    </w:p>
    <w:p w:rsidR="00364147" w:rsidRDefault="0067018F">
      <w:pPr>
        <w:pStyle w:val="Normal016"/>
        <w:framePr w:w="1933" w:h="300" w:hRule="exact" w:wrap="auto" w:vAnchor="page" w:hAnchor="page" w:x="3621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心脏</w:t>
      </w:r>
    </w:p>
    <w:p w:rsidR="00364147" w:rsidRDefault="0067018F">
      <w:pPr>
        <w:pStyle w:val="Normal016"/>
        <w:framePr w:w="1933" w:h="300" w:hRule="exact" w:wrap="auto" w:vAnchor="page" w:hAnchor="page" w:x="5554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5"/>
        </w:rPr>
        <w:t>肝脏</w:t>
      </w:r>
    </w:p>
    <w:p w:rsidR="00364147" w:rsidRDefault="0067018F">
      <w:pPr>
        <w:pStyle w:val="Normal016"/>
        <w:framePr w:w="1933" w:h="300" w:hRule="exact" w:wrap="auto" w:vAnchor="page" w:hAnchor="page" w:x="7487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脾脏</w:t>
      </w:r>
    </w:p>
    <w:p w:rsidR="00364147" w:rsidRDefault="0067018F">
      <w:pPr>
        <w:pStyle w:val="Normal016"/>
        <w:framePr w:w="1933" w:h="300" w:hRule="exact" w:wrap="auto" w:vAnchor="page" w:hAnchor="page" w:x="9420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肺脏和主支气管</w:t>
      </w:r>
    </w:p>
    <w:p w:rsidR="00364147" w:rsidRDefault="0067018F">
      <w:pPr>
        <w:pStyle w:val="Normal016"/>
        <w:framePr w:w="1933" w:h="300" w:hRule="exact" w:wrap="auto" w:vAnchor="page" w:hAnchor="page" w:x="11353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肾脏</w:t>
      </w:r>
    </w:p>
    <w:p w:rsidR="00364147" w:rsidRDefault="0067018F">
      <w:pPr>
        <w:pStyle w:val="Normal016"/>
        <w:framePr w:w="1933" w:h="300" w:hRule="exact" w:wrap="auto" w:vAnchor="page" w:hAnchor="page" w:x="1328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脑</w:t>
      </w:r>
    </w:p>
    <w:p w:rsidR="00364147" w:rsidRDefault="00364147">
      <w:pPr>
        <w:pStyle w:val="Normal016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16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16"/>
        <w:framePr w:w="58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58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16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1.38923±0.130518     </w:t>
      </w:r>
    </w:p>
    <w:p w:rsidR="00364147" w:rsidRDefault="0067018F">
      <w:pPr>
        <w:pStyle w:val="Normal016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555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555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10.06455±1.228223     </w:t>
      </w:r>
    </w:p>
    <w:p w:rsidR="00364147" w:rsidRDefault="0067018F">
      <w:pPr>
        <w:pStyle w:val="Normal016"/>
        <w:framePr w:w="1933" w:h="660" w:hRule="exact" w:wrap="auto" w:vAnchor="page" w:hAnchor="page" w:x="555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7487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7487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0.77533±0.115404     </w:t>
      </w:r>
    </w:p>
    <w:p w:rsidR="00364147" w:rsidRDefault="0067018F">
      <w:pPr>
        <w:pStyle w:val="Normal016"/>
        <w:framePr w:w="1933" w:h="660" w:hRule="exact" w:wrap="auto" w:vAnchor="page" w:hAnchor="page" w:x="7487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942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942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1.60058±0.090902     </w:t>
      </w:r>
    </w:p>
    <w:p w:rsidR="00364147" w:rsidRDefault="0067018F">
      <w:pPr>
        <w:pStyle w:val="Normal016"/>
        <w:framePr w:w="1933" w:h="660" w:hRule="exact" w:wrap="auto" w:vAnchor="page" w:hAnchor="page" w:x="942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13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13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2.76052±0.279873     </w:t>
      </w:r>
    </w:p>
    <w:p w:rsidR="00364147" w:rsidRDefault="0067018F">
      <w:pPr>
        <w:pStyle w:val="Normal016"/>
        <w:framePr w:w="1933" w:h="660" w:hRule="exact" w:wrap="auto" w:vAnchor="page" w:hAnchor="page" w:x="113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328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328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2.13815±0.067693     </w:t>
      </w:r>
    </w:p>
    <w:p w:rsidR="00364147" w:rsidRDefault="0067018F">
      <w:pPr>
        <w:pStyle w:val="Normal016"/>
        <w:framePr w:w="1933" w:h="660" w:hRule="exact" w:wrap="auto" w:vAnchor="page" w:hAnchor="page" w:x="1328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16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16"/>
        <w:framePr w:w="58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58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16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1.35518±0.</w:t>
      </w:r>
      <w:r>
        <w:rPr>
          <w:rFonts w:eastAsia="Times New Roman"/>
          <w:color w:val="000000"/>
          <w:kern w:val="2"/>
          <w:sz w:val="15"/>
        </w:rPr>
        <w:t xml:space="preserve">175550     </w:t>
      </w:r>
    </w:p>
    <w:p w:rsidR="00364147" w:rsidRDefault="0067018F">
      <w:pPr>
        <w:pStyle w:val="Normal016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555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555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10.73754±2.221619     </w:t>
      </w:r>
    </w:p>
    <w:p w:rsidR="00364147" w:rsidRDefault="0067018F">
      <w:pPr>
        <w:pStyle w:val="Normal016"/>
        <w:framePr w:w="1933" w:h="660" w:hRule="exact" w:wrap="auto" w:vAnchor="page" w:hAnchor="page" w:x="555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7487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7487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0.75760±0.075904     </w:t>
      </w:r>
    </w:p>
    <w:p w:rsidR="00364147" w:rsidRDefault="0067018F">
      <w:pPr>
        <w:pStyle w:val="Normal016"/>
        <w:framePr w:w="1933" w:h="660" w:hRule="exact" w:wrap="auto" w:vAnchor="page" w:hAnchor="page" w:x="7487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942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942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1.54125±0.154807     </w:t>
      </w:r>
    </w:p>
    <w:p w:rsidR="00364147" w:rsidRDefault="0067018F">
      <w:pPr>
        <w:pStyle w:val="Normal016"/>
        <w:framePr w:w="1933" w:h="660" w:hRule="exact" w:wrap="auto" w:vAnchor="page" w:hAnchor="page" w:x="942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13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13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2.80757±0.280561     </w:t>
      </w:r>
    </w:p>
    <w:p w:rsidR="00364147" w:rsidRDefault="0067018F">
      <w:pPr>
        <w:pStyle w:val="Normal016"/>
        <w:framePr w:w="1933" w:h="660" w:hRule="exact" w:wrap="auto" w:vAnchor="page" w:hAnchor="page" w:x="113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328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328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2.14020±0.106349     </w:t>
      </w:r>
    </w:p>
    <w:p w:rsidR="00364147" w:rsidRDefault="0067018F">
      <w:pPr>
        <w:pStyle w:val="Normal016"/>
        <w:framePr w:w="1933" w:h="660" w:hRule="exact" w:wrap="auto" w:vAnchor="page" w:hAnchor="page" w:x="1328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16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16"/>
        <w:framePr w:w="58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58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16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1.34858±0.126326     </w:t>
      </w:r>
    </w:p>
    <w:p w:rsidR="00364147" w:rsidRDefault="0067018F">
      <w:pPr>
        <w:pStyle w:val="Normal016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555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555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9.93825±0.617352     </w:t>
      </w:r>
    </w:p>
    <w:p w:rsidR="00364147" w:rsidRDefault="0067018F">
      <w:pPr>
        <w:pStyle w:val="Normal016"/>
        <w:framePr w:w="1933" w:h="660" w:hRule="exact" w:wrap="auto" w:vAnchor="page" w:hAnchor="page" w:x="555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7487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7487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0.73836±0.064732     </w:t>
      </w:r>
    </w:p>
    <w:p w:rsidR="00364147" w:rsidRDefault="0067018F">
      <w:pPr>
        <w:pStyle w:val="Normal016"/>
        <w:framePr w:w="1933" w:h="660" w:hRule="exact" w:wrap="auto" w:vAnchor="page" w:hAnchor="page" w:x="7487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</w:t>
      </w:r>
      <w:r>
        <w:rPr>
          <w:rFonts w:eastAsia="Times New Roman"/>
          <w:color w:val="000000"/>
          <w:kern w:val="2"/>
          <w:sz w:val="15"/>
        </w:rPr>
        <w:t>=10</w:t>
      </w:r>
    </w:p>
    <w:p w:rsidR="00364147" w:rsidRDefault="00364147">
      <w:pPr>
        <w:pStyle w:val="Normal016"/>
        <w:framePr w:w="1933" w:h="660" w:hRule="exact" w:wrap="auto" w:vAnchor="page" w:hAnchor="page" w:x="942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942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1.50188±0.090850     </w:t>
      </w:r>
    </w:p>
    <w:p w:rsidR="00364147" w:rsidRDefault="0067018F">
      <w:pPr>
        <w:pStyle w:val="Normal016"/>
        <w:framePr w:w="1933" w:h="660" w:hRule="exact" w:wrap="auto" w:vAnchor="page" w:hAnchor="page" w:x="942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13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13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2.71964±0.213956     </w:t>
      </w:r>
    </w:p>
    <w:p w:rsidR="00364147" w:rsidRDefault="0067018F">
      <w:pPr>
        <w:pStyle w:val="Normal016"/>
        <w:framePr w:w="1933" w:h="660" w:hRule="exact" w:wrap="auto" w:vAnchor="page" w:hAnchor="page" w:x="113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328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328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2.18785±0.093874     </w:t>
      </w:r>
    </w:p>
    <w:p w:rsidR="00364147" w:rsidRDefault="0067018F">
      <w:pPr>
        <w:pStyle w:val="Normal016"/>
        <w:framePr w:w="1933" w:h="660" w:hRule="exact" w:wrap="auto" w:vAnchor="page" w:hAnchor="page" w:x="1328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16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16"/>
        <w:framePr w:w="58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58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16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1.37619±0.178758     </w:t>
      </w:r>
    </w:p>
    <w:p w:rsidR="00364147" w:rsidRDefault="0067018F">
      <w:pPr>
        <w:pStyle w:val="Normal016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555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555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10.24340±1.310961     </w:t>
      </w:r>
    </w:p>
    <w:p w:rsidR="00364147" w:rsidRDefault="0067018F">
      <w:pPr>
        <w:pStyle w:val="Normal016"/>
        <w:framePr w:w="1933" w:h="660" w:hRule="exact" w:wrap="auto" w:vAnchor="page" w:hAnchor="page" w:x="555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7487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7487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0.69222±0.074036     </w:t>
      </w:r>
    </w:p>
    <w:p w:rsidR="00364147" w:rsidRDefault="0067018F">
      <w:pPr>
        <w:pStyle w:val="Normal016"/>
        <w:framePr w:w="1933" w:h="660" w:hRule="exact" w:wrap="auto" w:vAnchor="page" w:hAnchor="page" w:x="7487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942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942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1.52129±0.170348     </w:t>
      </w:r>
    </w:p>
    <w:p w:rsidR="00364147" w:rsidRDefault="0067018F">
      <w:pPr>
        <w:pStyle w:val="Normal016"/>
        <w:framePr w:w="1933" w:h="660" w:hRule="exact" w:wrap="auto" w:vAnchor="page" w:hAnchor="page" w:x="942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13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13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2.69070±0.258713     </w:t>
      </w:r>
    </w:p>
    <w:p w:rsidR="00364147" w:rsidRDefault="0067018F">
      <w:pPr>
        <w:pStyle w:val="Normal016"/>
        <w:framePr w:w="1933" w:h="660" w:hRule="exact" w:wrap="auto" w:vAnchor="page" w:hAnchor="page" w:x="113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328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328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2.11484±</w:t>
      </w:r>
      <w:r>
        <w:rPr>
          <w:rFonts w:eastAsia="Times New Roman"/>
          <w:color w:val="000000"/>
          <w:kern w:val="2"/>
          <w:sz w:val="15"/>
        </w:rPr>
        <w:t xml:space="preserve">0.058294     </w:t>
      </w:r>
    </w:p>
    <w:p w:rsidR="00364147" w:rsidRDefault="0067018F">
      <w:pPr>
        <w:pStyle w:val="Normal016"/>
        <w:framePr w:w="1933" w:h="660" w:hRule="exact" w:wrap="auto" w:vAnchor="page" w:hAnchor="page" w:x="1328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16"/>
        <w:framePr w:w="12360" w:h="480" w:hRule="exact" w:wrap="auto" w:vAnchor="page" w:hAnchor="page" w:x="1746" w:y="74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*U = Mann</w:t>
      </w:r>
      <w:r>
        <w:rPr>
          <w:rFonts w:eastAsia="Times New Roman"/>
          <w:color w:val="000000"/>
          <w:kern w:val="2"/>
          <w:sz w:val="15"/>
        </w:rPr>
        <w:noBreakHyphen/>
        <w:t>Whitney U Test Significant at 0.05 level.         +U = Mann</w:t>
      </w:r>
      <w:r>
        <w:rPr>
          <w:rFonts w:eastAsia="Times New Roman"/>
          <w:color w:val="000000"/>
          <w:kern w:val="2"/>
          <w:sz w:val="15"/>
        </w:rPr>
        <w:noBreakHyphen/>
        <w:t xml:space="preserve">Whitney U Test Significant at 0.01 level.        </w:t>
      </w:r>
    </w:p>
    <w:p w:rsidR="00364147" w:rsidRDefault="0067018F">
      <w:pPr>
        <w:pStyle w:val="Normal016"/>
        <w:framePr w:w="9540" w:h="285" w:hRule="exact" w:wrap="auto" w:vAnchor="page" w:hAnchor="page" w:x="1821" w:y="801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16"/>
        <w:spacing w:line="1" w:lineRule="auto"/>
      </w:pPr>
      <w:r>
        <w:br w:type="page"/>
      </w:r>
    </w:p>
    <w:p w:rsidR="00364147" w:rsidRDefault="0067018F">
      <w:pPr>
        <w:pStyle w:val="Normal016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7"/>
        </w:rPr>
      </w:pPr>
      <w:r>
        <w:pict>
          <v:line id="_x0000_s3154" style="position:absolute;left:0;text-align:left;z-index:-251569152;mso-position-horizontal-relative:page;mso-position-vertical-relative:page" from="78.3pt,114pt" to="763.85pt,114pt" o:allowincell="f">
            <w10:wrap anchorx="page" anchory="page"/>
          </v:line>
        </w:pict>
      </w:r>
      <w:r>
        <w:pict>
          <v:line id="_x0000_s3153" style="position:absolute;left:0;text-align:left;z-index:-251568128;mso-position-horizontal-relative:page;mso-position-vertical-relative:page" from="77.55pt,151.5pt" to="764.35pt,151.5pt" o:allowincell="f">
            <w10:wrap anchorx="page" anchory="page"/>
          </v:line>
        </w:pict>
      </w:r>
      <w:r>
        <w:pict>
          <v:line id="_x0000_s3152" style="position:absolute;left:0;text-align:left;z-index:-251567104;mso-position-horizontal-relative:page;mso-position-vertical-relative:page" from="87.3pt,372.15pt" to="763.85pt,372.1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7"/>
        </w:rPr>
        <w:t>Organ Weights  Summary Report</w:t>
      </w:r>
    </w:p>
    <w:p w:rsidR="00364147" w:rsidRDefault="0067018F">
      <w:pPr>
        <w:pStyle w:val="Normal016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7"/>
        </w:rPr>
      </w:pPr>
      <w:r>
        <w:rPr>
          <w:rFonts w:ascii="宋体" w:eastAsia="宋体" w:hAnsi="宋体"/>
          <w:color w:val="000000"/>
          <w:kern w:val="2"/>
          <w:sz w:val="17"/>
        </w:rPr>
        <w:t>脏器重量(g)</w:t>
      </w:r>
      <w:r>
        <w:rPr>
          <w:rFonts w:ascii="宋体" w:eastAsia="宋体" w:hAnsi="宋体"/>
          <w:color w:val="000000"/>
          <w:kern w:val="2"/>
          <w:sz w:val="17"/>
        </w:rPr>
        <w:t>统计汇总（</w:t>
      </w:r>
      <w:r>
        <w:rPr>
          <w:rFonts w:eastAsia="Times New Roman"/>
          <w:color w:val="000000"/>
          <w:kern w:val="2"/>
          <w:sz w:val="17"/>
        </w:rPr>
        <w:t>mean</w:t>
      </w:r>
      <w:r>
        <w:rPr>
          <w:rFonts w:ascii="宋体" w:eastAsia="宋体" w:hAnsi="宋体"/>
          <w:color w:val="000000"/>
          <w:kern w:val="2"/>
          <w:sz w:val="17"/>
        </w:rPr>
        <w:t>±</w:t>
      </w:r>
      <w:r>
        <w:rPr>
          <w:rFonts w:eastAsia="Times New Roman"/>
          <w:color w:val="000000"/>
          <w:kern w:val="2"/>
          <w:sz w:val="17"/>
        </w:rPr>
        <w:t>SD</w:t>
      </w:r>
      <w:r>
        <w:rPr>
          <w:rFonts w:ascii="宋体" w:eastAsia="宋体" w:hAnsi="宋体"/>
          <w:color w:val="000000"/>
          <w:kern w:val="2"/>
          <w:sz w:val="17"/>
        </w:rPr>
        <w:t>）</w:t>
      </w:r>
      <w:r>
        <w:rPr>
          <w:rFonts w:eastAsia="Times New Roman"/>
          <w:color w:val="000000"/>
          <w:kern w:val="2"/>
          <w:sz w:val="17"/>
        </w:rPr>
        <w:t xml:space="preserve">Males </w:t>
      </w:r>
      <w:r>
        <w:rPr>
          <w:rFonts w:ascii="宋体" w:eastAsia="宋体" w:hAnsi="宋体"/>
          <w:color w:val="000000"/>
          <w:kern w:val="2"/>
          <w:sz w:val="17"/>
        </w:rPr>
        <w:t>雄性</w:t>
      </w:r>
    </w:p>
    <w:p w:rsidR="00364147" w:rsidRDefault="0067018F">
      <w:pPr>
        <w:pStyle w:val="Normal016"/>
        <w:framePr w:w="1245" w:h="285" w:hRule="exact" w:wrap="auto" w:vAnchor="page" w:hAnchor="page" w:x="1686" w:y="249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16"/>
        <w:framePr w:w="840" w:h="465" w:hRule="exact" w:wrap="auto" w:vAnchor="page" w:hAnchor="page" w:x="296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6"/>
        <w:framePr w:w="840" w:h="465" w:hRule="exact" w:wrap="auto" w:vAnchor="page" w:hAnchor="page" w:x="296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6"/>
        <w:framePr w:w="1933" w:h="390" w:hRule="exact" w:wrap="auto" w:vAnchor="page" w:hAnchor="page" w:x="362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Thymus or</w:t>
      </w:r>
    </w:p>
    <w:p w:rsidR="00364147" w:rsidRDefault="0067018F">
      <w:pPr>
        <w:pStyle w:val="Normal016"/>
        <w:framePr w:w="1933" w:h="390" w:hRule="exact" w:wrap="auto" w:vAnchor="page" w:hAnchor="page" w:x="362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thymic area</w:t>
      </w:r>
    </w:p>
    <w:p w:rsidR="00364147" w:rsidRDefault="0067018F">
      <w:pPr>
        <w:pStyle w:val="Normal016"/>
        <w:framePr w:w="1933" w:h="390" w:hRule="exact" w:wrap="auto" w:vAnchor="page" w:hAnchor="page" w:x="555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adrenal</w:t>
      </w:r>
    </w:p>
    <w:p w:rsidR="00364147" w:rsidRDefault="0067018F">
      <w:pPr>
        <w:pStyle w:val="Normal016"/>
        <w:framePr w:w="1933" w:h="390" w:hRule="exact" w:wrap="auto" w:vAnchor="page" w:hAnchor="page" w:x="7487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pituitary</w:t>
      </w:r>
    </w:p>
    <w:p w:rsidR="00364147" w:rsidRDefault="0067018F">
      <w:pPr>
        <w:pStyle w:val="Normal016"/>
        <w:framePr w:w="1933" w:h="390" w:hRule="exact" w:wrap="auto" w:vAnchor="page" w:hAnchor="page" w:x="9420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thyroid/gland,</w:t>
      </w:r>
    </w:p>
    <w:p w:rsidR="00364147" w:rsidRDefault="0067018F">
      <w:pPr>
        <w:pStyle w:val="Normal016"/>
        <w:framePr w:w="1933" w:h="390" w:hRule="exact" w:wrap="auto" w:vAnchor="page" w:hAnchor="page" w:x="9420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parathyroid</w:t>
      </w:r>
    </w:p>
    <w:p w:rsidR="00364147" w:rsidRDefault="0067018F">
      <w:pPr>
        <w:pStyle w:val="Normal016"/>
        <w:framePr w:w="1933" w:h="390" w:hRule="exact" w:wrap="auto" w:vAnchor="page" w:hAnchor="page" w:x="11353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Testis</w:t>
      </w:r>
    </w:p>
    <w:p w:rsidR="00364147" w:rsidRDefault="0067018F">
      <w:pPr>
        <w:pStyle w:val="Normal016"/>
        <w:framePr w:w="1933" w:h="390" w:hRule="exact" w:wrap="auto" w:vAnchor="page" w:hAnchor="page" w:x="1328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Epididymis</w:t>
      </w:r>
    </w:p>
    <w:p w:rsidR="00364147" w:rsidRDefault="0067018F">
      <w:pPr>
        <w:pStyle w:val="Normal016"/>
        <w:framePr w:w="1933" w:h="300" w:hRule="exact" w:wrap="auto" w:vAnchor="page" w:hAnchor="page" w:x="3621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胸腺（或胸腺区域）</w:t>
      </w:r>
    </w:p>
    <w:p w:rsidR="00364147" w:rsidRDefault="0067018F">
      <w:pPr>
        <w:pStyle w:val="Normal016"/>
        <w:framePr w:w="1933" w:h="300" w:hRule="exact" w:wrap="auto" w:vAnchor="page" w:hAnchor="page" w:x="5554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肾上腺</w:t>
      </w:r>
    </w:p>
    <w:p w:rsidR="00364147" w:rsidRDefault="0067018F">
      <w:pPr>
        <w:pStyle w:val="Normal016"/>
        <w:framePr w:w="1933" w:h="300" w:hRule="exact" w:wrap="auto" w:vAnchor="page" w:hAnchor="page" w:x="7487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垂体</w:t>
      </w:r>
    </w:p>
    <w:p w:rsidR="00364147" w:rsidRDefault="0067018F">
      <w:pPr>
        <w:pStyle w:val="Normal016"/>
        <w:framePr w:w="1933" w:h="300" w:hRule="exact" w:wrap="auto" w:vAnchor="page" w:hAnchor="page" w:x="9420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甲状腺和甲状旁腺</w:t>
      </w:r>
    </w:p>
    <w:p w:rsidR="00364147" w:rsidRDefault="0067018F">
      <w:pPr>
        <w:pStyle w:val="Normal016"/>
        <w:framePr w:w="1933" w:h="300" w:hRule="exact" w:wrap="auto" w:vAnchor="page" w:hAnchor="page" w:x="11353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睾丸</w:t>
      </w:r>
    </w:p>
    <w:p w:rsidR="00364147" w:rsidRDefault="0067018F">
      <w:pPr>
        <w:pStyle w:val="Normal016"/>
        <w:framePr w:w="1933" w:h="300" w:hRule="exact" w:wrap="auto" w:vAnchor="page" w:hAnchor="page" w:x="1328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附睾</w:t>
      </w:r>
    </w:p>
    <w:p w:rsidR="00364147" w:rsidRDefault="00364147">
      <w:pPr>
        <w:pStyle w:val="Normal016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16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16"/>
        <w:framePr w:w="58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58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16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0.47693±0.077149     </w:t>
      </w:r>
    </w:p>
    <w:p w:rsidR="00364147" w:rsidRDefault="0067018F">
      <w:pPr>
        <w:pStyle w:val="Normal016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555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555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0.06196±0.006115     </w:t>
      </w:r>
    </w:p>
    <w:p w:rsidR="00364147" w:rsidRDefault="0067018F">
      <w:pPr>
        <w:pStyle w:val="Normal016"/>
        <w:framePr w:w="1933" w:h="660" w:hRule="exact" w:wrap="auto" w:vAnchor="page" w:hAnchor="page" w:x="555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7487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7487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0.01185±0.001591     </w:t>
      </w:r>
    </w:p>
    <w:p w:rsidR="00364147" w:rsidRDefault="0067018F">
      <w:pPr>
        <w:pStyle w:val="Normal016"/>
        <w:framePr w:w="1933" w:h="660" w:hRule="exact" w:wrap="auto" w:vAnchor="page" w:hAnchor="page" w:x="7487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942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942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0.04343±0.005193     </w:t>
      </w:r>
    </w:p>
    <w:p w:rsidR="00364147" w:rsidRDefault="0067018F">
      <w:pPr>
        <w:pStyle w:val="Normal016"/>
        <w:framePr w:w="1933" w:h="660" w:hRule="exact" w:wrap="auto" w:vAnchor="page" w:hAnchor="page" w:x="942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13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13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3.33619±0.</w:t>
      </w:r>
      <w:r>
        <w:rPr>
          <w:rFonts w:eastAsia="Times New Roman"/>
          <w:color w:val="000000"/>
          <w:kern w:val="2"/>
          <w:sz w:val="15"/>
        </w:rPr>
        <w:t xml:space="preserve">293340     </w:t>
      </w:r>
    </w:p>
    <w:p w:rsidR="00364147" w:rsidRDefault="0067018F">
      <w:pPr>
        <w:pStyle w:val="Normal016"/>
        <w:framePr w:w="1933" w:h="660" w:hRule="exact" w:wrap="auto" w:vAnchor="page" w:hAnchor="page" w:x="113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328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328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0.97299±0.101762     </w:t>
      </w:r>
    </w:p>
    <w:p w:rsidR="00364147" w:rsidRDefault="0067018F">
      <w:pPr>
        <w:pStyle w:val="Normal016"/>
        <w:framePr w:w="1933" w:h="660" w:hRule="exact" w:wrap="auto" w:vAnchor="page" w:hAnchor="page" w:x="1328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16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16"/>
        <w:framePr w:w="58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58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16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0.46424±0.149856     </w:t>
      </w:r>
    </w:p>
    <w:p w:rsidR="00364147" w:rsidRDefault="0067018F">
      <w:pPr>
        <w:pStyle w:val="Normal016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555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555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0.05573±0.009613     </w:t>
      </w:r>
    </w:p>
    <w:p w:rsidR="00364147" w:rsidRDefault="0067018F">
      <w:pPr>
        <w:pStyle w:val="Normal016"/>
        <w:framePr w:w="1933" w:h="660" w:hRule="exact" w:wrap="auto" w:vAnchor="page" w:hAnchor="page" w:x="555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7487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7487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0.01204±0.001830     </w:t>
      </w:r>
    </w:p>
    <w:p w:rsidR="00364147" w:rsidRDefault="0067018F">
      <w:pPr>
        <w:pStyle w:val="Normal016"/>
        <w:framePr w:w="1933" w:h="660" w:hRule="exact" w:wrap="auto" w:vAnchor="page" w:hAnchor="page" w:x="7487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942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942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0.05690+U±0.013275     </w:t>
      </w:r>
    </w:p>
    <w:p w:rsidR="00364147" w:rsidRDefault="0067018F">
      <w:pPr>
        <w:pStyle w:val="Normal016"/>
        <w:framePr w:w="1933" w:h="660" w:hRule="exact" w:wrap="auto" w:vAnchor="page" w:hAnchor="page" w:x="942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13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13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3.26319±0.246700     </w:t>
      </w:r>
    </w:p>
    <w:p w:rsidR="00364147" w:rsidRDefault="0067018F">
      <w:pPr>
        <w:pStyle w:val="Normal016"/>
        <w:framePr w:w="1933" w:h="660" w:hRule="exact" w:wrap="auto" w:vAnchor="page" w:hAnchor="page" w:x="113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328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328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0.93457±0.065158     </w:t>
      </w:r>
    </w:p>
    <w:p w:rsidR="00364147" w:rsidRDefault="0067018F">
      <w:pPr>
        <w:pStyle w:val="Normal016"/>
        <w:framePr w:w="1933" w:h="660" w:hRule="exact" w:wrap="auto" w:vAnchor="page" w:hAnchor="page" w:x="1328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16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16"/>
        <w:framePr w:w="58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58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16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</w:t>
      </w:r>
      <w:r>
        <w:rPr>
          <w:rFonts w:eastAsia="Times New Roman"/>
          <w:color w:val="000000"/>
          <w:kern w:val="2"/>
          <w:sz w:val="15"/>
        </w:rPr>
        <w:t xml:space="preserve">47715±0.116607     </w:t>
      </w:r>
    </w:p>
    <w:p w:rsidR="00364147" w:rsidRDefault="0067018F">
      <w:pPr>
        <w:pStyle w:val="Normal016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555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555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0.05538±0.006283     </w:t>
      </w:r>
    </w:p>
    <w:p w:rsidR="00364147" w:rsidRDefault="0067018F">
      <w:pPr>
        <w:pStyle w:val="Normal016"/>
        <w:framePr w:w="1933" w:h="660" w:hRule="exact" w:wrap="auto" w:vAnchor="page" w:hAnchor="page" w:x="555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7487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7487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0.01205±0.001719     </w:t>
      </w:r>
    </w:p>
    <w:p w:rsidR="00364147" w:rsidRDefault="0067018F">
      <w:pPr>
        <w:pStyle w:val="Normal016"/>
        <w:framePr w:w="1933" w:h="660" w:hRule="exact" w:wrap="auto" w:vAnchor="page" w:hAnchor="page" w:x="7487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942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942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0.05825*U±0.017310     </w:t>
      </w:r>
    </w:p>
    <w:p w:rsidR="00364147" w:rsidRDefault="0067018F">
      <w:pPr>
        <w:pStyle w:val="Normal016"/>
        <w:framePr w:w="1933" w:h="660" w:hRule="exact" w:wrap="auto" w:vAnchor="page" w:hAnchor="page" w:x="942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13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13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3.07304±0.394140     </w:t>
      </w:r>
    </w:p>
    <w:p w:rsidR="00364147" w:rsidRDefault="0067018F">
      <w:pPr>
        <w:pStyle w:val="Normal016"/>
        <w:framePr w:w="1933" w:h="660" w:hRule="exact" w:wrap="auto" w:vAnchor="page" w:hAnchor="page" w:x="113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328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328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0.88495±0.141468     </w:t>
      </w:r>
    </w:p>
    <w:p w:rsidR="00364147" w:rsidRDefault="0067018F">
      <w:pPr>
        <w:pStyle w:val="Normal016"/>
        <w:framePr w:w="1933" w:h="660" w:hRule="exact" w:wrap="auto" w:vAnchor="page" w:hAnchor="page" w:x="1328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16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16"/>
        <w:framePr w:w="58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58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16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0.43256±0.089399     </w:t>
      </w:r>
    </w:p>
    <w:p w:rsidR="00364147" w:rsidRDefault="0067018F">
      <w:pPr>
        <w:pStyle w:val="Normal016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555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555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0.05988±0.007062     </w:t>
      </w:r>
    </w:p>
    <w:p w:rsidR="00364147" w:rsidRDefault="0067018F">
      <w:pPr>
        <w:pStyle w:val="Normal016"/>
        <w:framePr w:w="1933" w:h="660" w:hRule="exact" w:wrap="auto" w:vAnchor="page" w:hAnchor="page" w:x="555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7487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7487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0.01282±0.</w:t>
      </w:r>
      <w:r>
        <w:rPr>
          <w:rFonts w:eastAsia="Times New Roman"/>
          <w:color w:val="000000"/>
          <w:kern w:val="2"/>
          <w:sz w:val="15"/>
        </w:rPr>
        <w:t xml:space="preserve">003305     </w:t>
      </w:r>
    </w:p>
    <w:p w:rsidR="00364147" w:rsidRDefault="0067018F">
      <w:pPr>
        <w:pStyle w:val="Normal016"/>
        <w:framePr w:w="1933" w:h="660" w:hRule="exact" w:wrap="auto" w:vAnchor="page" w:hAnchor="page" w:x="7487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942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942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0.06240+U±0.016955     </w:t>
      </w:r>
    </w:p>
    <w:p w:rsidR="00364147" w:rsidRDefault="0067018F">
      <w:pPr>
        <w:pStyle w:val="Normal016"/>
        <w:framePr w:w="1933" w:h="660" w:hRule="exact" w:wrap="auto" w:vAnchor="page" w:hAnchor="page" w:x="942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13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13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3.13706±0.450957     </w:t>
      </w:r>
    </w:p>
    <w:p w:rsidR="00364147" w:rsidRDefault="0067018F">
      <w:pPr>
        <w:pStyle w:val="Normal016"/>
        <w:framePr w:w="1933" w:h="660" w:hRule="exact" w:wrap="auto" w:vAnchor="page" w:hAnchor="page" w:x="113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16"/>
        <w:framePr w:w="1933" w:h="660" w:hRule="exact" w:wrap="auto" w:vAnchor="page" w:hAnchor="page" w:x="1328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1328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0.87497±0.109193     </w:t>
      </w:r>
    </w:p>
    <w:p w:rsidR="00364147" w:rsidRDefault="0067018F">
      <w:pPr>
        <w:pStyle w:val="Normal016"/>
        <w:framePr w:w="1933" w:h="660" w:hRule="exact" w:wrap="auto" w:vAnchor="page" w:hAnchor="page" w:x="1328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16"/>
        <w:framePr w:w="12360" w:h="480" w:hRule="exact" w:wrap="auto" w:vAnchor="page" w:hAnchor="page" w:x="1746" w:y="74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*U = Mann</w:t>
      </w:r>
      <w:r>
        <w:rPr>
          <w:rFonts w:eastAsia="Times New Roman"/>
          <w:color w:val="000000"/>
          <w:kern w:val="2"/>
          <w:sz w:val="15"/>
        </w:rPr>
        <w:noBreakHyphen/>
        <w:t>Whitney U Test Significant at 0.05 level.         +U = Mann</w:t>
      </w:r>
      <w:r>
        <w:rPr>
          <w:rFonts w:eastAsia="Times New Roman"/>
          <w:color w:val="000000"/>
          <w:kern w:val="2"/>
          <w:sz w:val="15"/>
        </w:rPr>
        <w:noBreakHyphen/>
        <w:t xml:space="preserve">Whitney U Test Significant at 0.01 level.        </w:t>
      </w:r>
    </w:p>
    <w:p w:rsidR="00364147" w:rsidRDefault="0067018F">
      <w:pPr>
        <w:pStyle w:val="Normal016"/>
        <w:framePr w:w="9540" w:h="285" w:hRule="exact" w:wrap="auto" w:vAnchor="page" w:hAnchor="page" w:x="1821" w:y="801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16"/>
        <w:spacing w:line="1" w:lineRule="auto"/>
      </w:pPr>
      <w:r>
        <w:br w:type="page"/>
      </w:r>
    </w:p>
    <w:p w:rsidR="00364147" w:rsidRDefault="0067018F">
      <w:pPr>
        <w:pStyle w:val="Normal016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7"/>
        </w:rPr>
      </w:pPr>
      <w:r>
        <w:pict>
          <v:line id="_x0000_s3151" style="position:absolute;left:0;text-align:left;z-index:-251566080;mso-position-horizontal-relative:page;mso-position-vertical-relative:page" from="78.3pt,114pt" to="763.85pt,114pt" o:allowincell="f">
            <w10:wrap anchorx="page" anchory="page"/>
          </v:line>
        </w:pict>
      </w:r>
      <w:r>
        <w:pict>
          <v:line id="_x0000_s3150" style="position:absolute;left:0;text-align:left;z-index:-251565056;mso-position-horizontal-relative:page;mso-position-vertical-relative:page" from="77.55pt,151.5pt" to="764.35pt,151.5pt" o:allowincell="f">
            <w10:wrap anchorx="page" anchory="page"/>
          </v:line>
        </w:pict>
      </w:r>
      <w:r>
        <w:pict>
          <v:line id="_x0000_s3149" style="position:absolute;left:0;text-align:left;z-index:-251564032;mso-position-horizontal-relative:page;mso-position-vertical-relative:page" from="87.3pt,372.15pt" to="763.85pt,372.1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7"/>
        </w:rPr>
        <w:t xml:space="preserve">Organ </w:t>
      </w:r>
      <w:r>
        <w:rPr>
          <w:rFonts w:eastAsia="Times New Roman"/>
          <w:b/>
          <w:color w:val="000000"/>
          <w:kern w:val="2"/>
          <w:sz w:val="17"/>
        </w:rPr>
        <w:t>Weights  Summary Report</w:t>
      </w:r>
    </w:p>
    <w:p w:rsidR="00364147" w:rsidRDefault="0067018F">
      <w:pPr>
        <w:pStyle w:val="Normal016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7"/>
        </w:rPr>
      </w:pPr>
      <w:r>
        <w:rPr>
          <w:rFonts w:ascii="宋体" w:eastAsia="宋体" w:hAnsi="宋体"/>
          <w:color w:val="000000"/>
          <w:kern w:val="2"/>
          <w:sz w:val="17"/>
        </w:rPr>
        <w:t>脏器重量(g)</w:t>
      </w:r>
      <w:r>
        <w:rPr>
          <w:rFonts w:ascii="宋体" w:eastAsia="宋体" w:hAnsi="宋体"/>
          <w:color w:val="000000"/>
          <w:kern w:val="2"/>
          <w:sz w:val="17"/>
        </w:rPr>
        <w:t>统计汇总（</w:t>
      </w:r>
      <w:r>
        <w:rPr>
          <w:rFonts w:eastAsia="Times New Roman"/>
          <w:color w:val="000000"/>
          <w:kern w:val="2"/>
          <w:sz w:val="17"/>
        </w:rPr>
        <w:t>mean</w:t>
      </w:r>
      <w:r>
        <w:rPr>
          <w:rFonts w:ascii="宋体" w:eastAsia="宋体" w:hAnsi="宋体"/>
          <w:color w:val="000000"/>
          <w:kern w:val="2"/>
          <w:sz w:val="17"/>
        </w:rPr>
        <w:t>±</w:t>
      </w:r>
      <w:r>
        <w:rPr>
          <w:rFonts w:eastAsia="Times New Roman"/>
          <w:color w:val="000000"/>
          <w:kern w:val="2"/>
          <w:sz w:val="17"/>
        </w:rPr>
        <w:t>SD</w:t>
      </w:r>
      <w:r>
        <w:rPr>
          <w:rFonts w:ascii="宋体" w:eastAsia="宋体" w:hAnsi="宋体"/>
          <w:color w:val="000000"/>
          <w:kern w:val="2"/>
          <w:sz w:val="17"/>
        </w:rPr>
        <w:t>）</w:t>
      </w:r>
      <w:r>
        <w:rPr>
          <w:rFonts w:eastAsia="Times New Roman"/>
          <w:color w:val="000000"/>
          <w:kern w:val="2"/>
          <w:sz w:val="17"/>
        </w:rPr>
        <w:t xml:space="preserve">Males </w:t>
      </w:r>
      <w:r>
        <w:rPr>
          <w:rFonts w:ascii="宋体" w:eastAsia="宋体" w:hAnsi="宋体"/>
          <w:color w:val="000000"/>
          <w:kern w:val="2"/>
          <w:sz w:val="17"/>
        </w:rPr>
        <w:t>雄性</w:t>
      </w:r>
    </w:p>
    <w:p w:rsidR="00364147" w:rsidRDefault="0067018F">
      <w:pPr>
        <w:pStyle w:val="Normal016"/>
        <w:framePr w:w="1245" w:h="285" w:hRule="exact" w:wrap="auto" w:vAnchor="page" w:hAnchor="page" w:x="1686" w:y="249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16"/>
        <w:framePr w:w="840" w:h="465" w:hRule="exact" w:wrap="auto" w:vAnchor="page" w:hAnchor="page" w:x="296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6"/>
        <w:framePr w:w="840" w:h="465" w:hRule="exact" w:wrap="auto" w:vAnchor="page" w:hAnchor="page" w:x="296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6"/>
        <w:framePr w:w="1933" w:h="390" w:hRule="exact" w:wrap="auto" w:vAnchor="page" w:hAnchor="page" w:x="362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prostate</w:t>
      </w:r>
    </w:p>
    <w:p w:rsidR="00364147" w:rsidRDefault="0067018F">
      <w:pPr>
        <w:pStyle w:val="Normal016"/>
        <w:framePr w:w="1933" w:h="300" w:hRule="exact" w:wrap="auto" w:vAnchor="page" w:hAnchor="page" w:x="3621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前列腺</w:t>
      </w:r>
    </w:p>
    <w:p w:rsidR="00364147" w:rsidRDefault="00364147">
      <w:pPr>
        <w:pStyle w:val="Normal016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16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16"/>
        <w:framePr w:w="58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58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16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1.13305±0.133986     </w:t>
      </w:r>
    </w:p>
    <w:p w:rsidR="00364147" w:rsidRDefault="0067018F">
      <w:pPr>
        <w:pStyle w:val="Normal016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16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16"/>
        <w:framePr w:w="58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58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16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1.17006±0.113735     </w:t>
      </w:r>
    </w:p>
    <w:p w:rsidR="00364147" w:rsidRDefault="0067018F">
      <w:pPr>
        <w:pStyle w:val="Normal016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16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16"/>
        <w:framePr w:w="58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58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16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1.11315±0.137239     </w:t>
      </w:r>
    </w:p>
    <w:p w:rsidR="00364147" w:rsidRDefault="0067018F">
      <w:pPr>
        <w:pStyle w:val="Normal016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16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16"/>
        <w:framePr w:w="58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58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16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6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1.12184±0.</w:t>
      </w:r>
      <w:r>
        <w:rPr>
          <w:rFonts w:eastAsia="Times New Roman"/>
          <w:color w:val="000000"/>
          <w:kern w:val="2"/>
          <w:sz w:val="15"/>
        </w:rPr>
        <w:t xml:space="preserve">088621     </w:t>
      </w:r>
    </w:p>
    <w:p w:rsidR="00364147" w:rsidRDefault="0067018F">
      <w:pPr>
        <w:pStyle w:val="Normal016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16"/>
        <w:framePr w:w="12360" w:h="480" w:hRule="exact" w:wrap="auto" w:vAnchor="page" w:hAnchor="page" w:x="1746" w:y="74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*U = Mann</w:t>
      </w:r>
      <w:r>
        <w:rPr>
          <w:rFonts w:eastAsia="Times New Roman"/>
          <w:color w:val="000000"/>
          <w:kern w:val="2"/>
          <w:sz w:val="15"/>
        </w:rPr>
        <w:noBreakHyphen/>
        <w:t>Whitney U Test Significant at 0.05 level.         +U = Mann</w:t>
      </w:r>
      <w:r>
        <w:rPr>
          <w:rFonts w:eastAsia="Times New Roman"/>
          <w:color w:val="000000"/>
          <w:kern w:val="2"/>
          <w:sz w:val="15"/>
        </w:rPr>
        <w:noBreakHyphen/>
        <w:t xml:space="preserve">Whitney U Test Significant at 0.01 level.        </w:t>
      </w:r>
    </w:p>
    <w:p w:rsidR="00364147" w:rsidRDefault="0067018F">
      <w:pPr>
        <w:pStyle w:val="Normal016"/>
        <w:framePr w:w="9540" w:h="285" w:hRule="exact" w:wrap="auto" w:vAnchor="page" w:hAnchor="page" w:x="1821" w:y="801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16"/>
        <w:framePr w:w="3240" w:h="216" w:hRule="exact" w:wrap="auto" w:vAnchor="page" w:hAnchor="page" w:x="1836" w:y="832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Report Selections</w:t>
      </w:r>
    </w:p>
    <w:p w:rsidR="00364147" w:rsidRDefault="0067018F">
      <w:pPr>
        <w:pStyle w:val="Normal016"/>
        <w:framePr w:w="2835" w:h="210" w:hRule="exact" w:wrap="auto" w:vAnchor="page" w:hAnchor="page" w:x="2331" w:y="854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Comparison group(s)</w:t>
      </w:r>
    </w:p>
    <w:p w:rsidR="00364147" w:rsidRDefault="0067018F">
      <w:pPr>
        <w:pStyle w:val="Normal016"/>
        <w:framePr w:w="5984" w:h="180" w:hRule="exact" w:wrap="auto" w:vAnchor="page" w:hAnchor="page" w:x="5226" w:y="854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2,3,4</w:t>
      </w:r>
    </w:p>
    <w:p w:rsidR="00364147" w:rsidRDefault="0067018F">
      <w:pPr>
        <w:pStyle w:val="Normal016"/>
        <w:framePr w:w="2835" w:h="210" w:hRule="exact" w:wrap="auto" w:vAnchor="page" w:hAnchor="page" w:x="2331" w:y="875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Control group(s)</w:t>
      </w:r>
    </w:p>
    <w:p w:rsidR="00364147" w:rsidRDefault="0067018F">
      <w:pPr>
        <w:pStyle w:val="Normal016"/>
        <w:framePr w:w="5984" w:h="180" w:hRule="exact" w:wrap="auto" w:vAnchor="page" w:hAnchor="page" w:x="5226" w:y="875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1</w:t>
      </w:r>
    </w:p>
    <w:p w:rsidR="00364147" w:rsidRDefault="0067018F">
      <w:pPr>
        <w:pStyle w:val="Normal016"/>
        <w:framePr w:w="2835" w:h="210" w:hRule="exact" w:wrap="auto" w:vAnchor="page" w:hAnchor="page" w:x="2331" w:y="896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Death Status(s)</w:t>
      </w:r>
    </w:p>
    <w:p w:rsidR="00364147" w:rsidRDefault="0067018F">
      <w:pPr>
        <w:pStyle w:val="Normal016"/>
        <w:framePr w:w="5984" w:h="180" w:hRule="exact" w:wrap="auto" w:vAnchor="page" w:hAnchor="page" w:x="5226" w:y="896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Scheduled Dead</w:t>
      </w:r>
    </w:p>
    <w:p w:rsidR="00364147" w:rsidRDefault="0067018F">
      <w:pPr>
        <w:pStyle w:val="Normal016"/>
        <w:framePr w:w="2835" w:h="210" w:hRule="exact" w:wrap="auto" w:vAnchor="page" w:hAnchor="page" w:x="2331" w:y="91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 xml:space="preserve">Report </w:t>
      </w:r>
      <w:r>
        <w:rPr>
          <w:rFonts w:eastAsia="Times New Roman"/>
          <w:color w:val="000000"/>
          <w:kern w:val="2"/>
          <w:sz w:val="14"/>
        </w:rPr>
        <w:t>generated by</w:t>
      </w:r>
    </w:p>
    <w:p w:rsidR="00364147" w:rsidRDefault="0067018F">
      <w:pPr>
        <w:pStyle w:val="Normal016"/>
        <w:framePr w:w="5984" w:h="180" w:hRule="exact" w:wrap="auto" w:vAnchor="page" w:hAnchor="page" w:x="5226" w:y="91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Ying Ding</w:t>
      </w:r>
    </w:p>
    <w:p w:rsidR="00364147" w:rsidRDefault="0067018F">
      <w:pPr>
        <w:pStyle w:val="Normal016"/>
        <w:framePr w:w="2835" w:h="210" w:hRule="exact" w:wrap="auto" w:vAnchor="page" w:hAnchor="page" w:x="2331" w:y="938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Scheduled Death(s)</w:t>
      </w:r>
    </w:p>
    <w:p w:rsidR="00364147" w:rsidRDefault="0067018F">
      <w:pPr>
        <w:pStyle w:val="Normal016"/>
        <w:framePr w:w="5984" w:h="180" w:hRule="exact" w:wrap="auto" w:vAnchor="page" w:hAnchor="page" w:x="5226" w:y="938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Dosing Phase Sacrifice : Recovery Phase</w:t>
      </w:r>
    </w:p>
    <w:p w:rsidR="00364147" w:rsidRDefault="0067018F">
      <w:pPr>
        <w:pStyle w:val="Normal016"/>
        <w:framePr w:w="2835" w:h="210" w:hRule="exact" w:wrap="auto" w:vAnchor="page" w:hAnchor="page" w:x="2331" w:y="95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Sex</w:t>
      </w:r>
    </w:p>
    <w:p w:rsidR="00364147" w:rsidRDefault="0067018F">
      <w:pPr>
        <w:pStyle w:val="Normal016"/>
        <w:framePr w:w="5984" w:h="180" w:hRule="exact" w:wrap="auto" w:vAnchor="page" w:hAnchor="page" w:x="5226" w:y="95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Male,Female</w:t>
      </w:r>
    </w:p>
    <w:p w:rsidR="00364147" w:rsidRDefault="0067018F">
      <w:pPr>
        <w:pStyle w:val="Normal016"/>
        <w:framePr w:w="2835" w:h="210" w:hRule="exact" w:wrap="auto" w:vAnchor="page" w:hAnchor="page" w:x="2331" w:y="980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Subgroup(s)</w:t>
      </w:r>
    </w:p>
    <w:p w:rsidR="00364147" w:rsidRDefault="0067018F">
      <w:pPr>
        <w:pStyle w:val="Normal016"/>
        <w:framePr w:w="5984" w:h="180" w:hRule="exact" w:wrap="auto" w:vAnchor="page" w:hAnchor="page" w:x="5226" w:y="980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  <w:sectPr w:rsidR="00364147">
          <w:headerReference w:type="even" r:id="rId110"/>
          <w:headerReference w:type="default" r:id="rId111"/>
          <w:footerReference w:type="even" r:id="rId112"/>
          <w:footerReference w:type="default" r:id="rId113"/>
          <w:headerReference w:type="first" r:id="rId114"/>
          <w:footerReference w:type="first" r:id="rId115"/>
          <w:pgSz w:w="15840" w:h="12240" w:orient="landscape"/>
          <w:pgMar w:top="1440" w:right="1800" w:bottom="1440" w:left="1800" w:header="110" w:footer="110" w:gutter="0"/>
          <w:cols w:space="720"/>
        </w:sectPr>
      </w:pPr>
      <w:r>
        <w:rPr>
          <w:rFonts w:eastAsia="Times New Roman"/>
          <w:color w:val="000000"/>
          <w:kern w:val="2"/>
          <w:sz w:val="14"/>
        </w:rPr>
        <w:t>1</w:t>
      </w:r>
      <w:r>
        <w:rPr>
          <w:rFonts w:eastAsia="Times New Roman"/>
          <w:color w:val="000000"/>
          <w:kern w:val="2"/>
          <w:sz w:val="14"/>
        </w:rPr>
        <w:br w:type="page"/>
      </w:r>
    </w:p>
    <w:p w:rsidR="00866D8E" w:rsidRDefault="0067018F" w:rsidP="00866D8E">
      <w:pPr>
        <w:pStyle w:val="NormalWeb8"/>
        <w:spacing w:line="240" w:lineRule="atLeast"/>
        <w:jc w:val="center"/>
        <w:rPr>
          <w:rFonts w:ascii="Times" w:hAnsi="Times" w:cs="Times"/>
          <w:color w:val="000000"/>
        </w:rPr>
      </w:pPr>
      <w:r w:rsidRPr="00283129">
        <w:rPr>
          <w:rFonts w:ascii="Times" w:hAnsi="Times" w:cs="Times" w:hint="eastAsia"/>
          <w:color w:val="000000"/>
        </w:rPr>
        <w:t>表</w:t>
      </w:r>
      <w:r>
        <w:rPr>
          <w:rFonts w:ascii="Times" w:hAnsi="Times" w:cs="Times" w:hint="eastAsia"/>
          <w:color w:val="000000"/>
        </w:rPr>
        <w:t>6-2</w:t>
      </w:r>
      <w:r w:rsidRPr="00283129">
        <w:rPr>
          <w:rFonts w:ascii="Times" w:hAnsi="Times" w:cs="Times" w:hint="eastAsia"/>
          <w:color w:val="000000"/>
        </w:rPr>
        <w:t>：</w:t>
      </w:r>
      <w:r>
        <w:rPr>
          <w:rFonts w:ascii="Times" w:hAnsi="Times" w:cs="Times"/>
          <w:color w:val="000000"/>
        </w:rPr>
        <w:t>SD</w:t>
      </w:r>
      <w:r>
        <w:rPr>
          <w:rFonts w:ascii="Times" w:hAnsi="Times" w:cs="Times"/>
          <w:color w:val="000000"/>
        </w:rPr>
        <w:t>大鼠</w:t>
      </w:r>
      <w:r>
        <w:rPr>
          <w:rFonts w:ascii="Times" w:hAnsi="Times" w:cs="Times"/>
          <w:color w:val="000000"/>
        </w:rPr>
        <w:t>灌胃给予</w:t>
      </w:r>
      <w:r>
        <w:rPr>
          <w:rFonts w:ascii="Times" w:hAnsi="Times" w:cs="Times"/>
          <w:color w:val="000000"/>
        </w:rPr>
        <w:t>WXSH0376 4</w:t>
      </w:r>
      <w:r>
        <w:rPr>
          <w:rFonts w:ascii="Times" w:hAnsi="Times" w:cs="Times"/>
          <w:color w:val="000000"/>
        </w:rPr>
        <w:t>周</w:t>
      </w:r>
      <w:r>
        <w:rPr>
          <w:rFonts w:ascii="Times" w:hAnsi="Times" w:cs="Times"/>
          <w:color w:val="000000"/>
        </w:rPr>
        <w:t>重复给药毒性试验</w:t>
      </w:r>
    </w:p>
    <w:p w:rsidR="00866D8E" w:rsidRPr="00283129" w:rsidRDefault="0067018F" w:rsidP="00866D8E">
      <w:pPr>
        <w:pStyle w:val="NormalWeb8"/>
        <w:spacing w:line="240" w:lineRule="atLeast"/>
        <w:jc w:val="center"/>
        <w:rPr>
          <w:rFonts w:ascii="Times" w:hAnsi="Times" w:cs="Times"/>
          <w:color w:val="000000"/>
        </w:rPr>
        <w:sectPr w:rsidR="00866D8E" w:rsidRPr="00283129">
          <w:headerReference w:type="even" r:id="rId116"/>
          <w:headerReference w:type="default" r:id="rId117"/>
          <w:footerReference w:type="even" r:id="rId118"/>
          <w:footerReference w:type="default" r:id="rId119"/>
          <w:headerReference w:type="first" r:id="rId120"/>
          <w:footerReference w:type="first" r:id="rId121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" w:hAnsi="Times" w:cs="Times" w:hint="eastAsia"/>
          <w:color w:val="000000"/>
        </w:rPr>
        <w:t>恢复期结束</w:t>
      </w:r>
      <w:r w:rsidRPr="00283129">
        <w:rPr>
          <w:rFonts w:ascii="Times" w:hAnsi="Times" w:cs="Times" w:hint="eastAsia"/>
          <w:color w:val="000000"/>
        </w:rPr>
        <w:t>脏器重量</w:t>
      </w:r>
      <w:r>
        <w:rPr>
          <w:rFonts w:ascii="Times" w:hAnsi="Times" w:cs="Times" w:hint="eastAsia"/>
          <w:color w:val="000000"/>
        </w:rPr>
        <w:t>（</w:t>
      </w:r>
      <w:r>
        <w:rPr>
          <w:rFonts w:ascii="Times" w:hAnsi="Times" w:cs="Times" w:hint="eastAsia"/>
          <w:color w:val="000000"/>
        </w:rPr>
        <w:t>g</w:t>
      </w:r>
      <w:r>
        <w:rPr>
          <w:rFonts w:ascii="Times" w:hAnsi="Times" w:cs="Times" w:hint="eastAsia"/>
          <w:color w:val="000000"/>
        </w:rPr>
        <w:t>）统计汇总</w:t>
      </w:r>
    </w:p>
    <w:p w:rsidR="00364147" w:rsidRDefault="0067018F">
      <w:pPr>
        <w:pStyle w:val="Normal018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7"/>
        </w:rPr>
      </w:pPr>
      <w:r>
        <w:pict>
          <v:line id="_x0000_s3148" style="position:absolute;left:0;text-align:left;z-index:-251563008;mso-position-horizontal-relative:page;mso-position-vertical-relative:page" from="78.3pt,114pt" to="763.85pt,114pt" o:allowincell="f">
            <w10:wrap anchorx="page" anchory="page"/>
          </v:line>
        </w:pict>
      </w:r>
      <w:r>
        <w:pict>
          <v:line id="_x0000_s3147" style="position:absolute;left:0;text-align:left;z-index:-251561984;mso-position-horizontal-relative:page;mso-position-vertical-relative:page" from="77.55pt,151.5pt" to="764.35pt,151.5pt" o:allowincell="f">
            <w10:wrap anchorx="page" anchory="page"/>
          </v:line>
        </w:pict>
      </w:r>
      <w:r>
        <w:pict>
          <v:line id="_x0000_s3146" style="position:absolute;left:0;text-align:left;z-index:-251560960;mso-position-horizontal-relative:page;mso-position-vertical-relative:page" from="87.3pt,372.15pt" to="763.85pt,372.1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7"/>
        </w:rPr>
        <w:t>Organ Weights  Summary Report</w:t>
      </w:r>
    </w:p>
    <w:p w:rsidR="00364147" w:rsidRDefault="0067018F">
      <w:pPr>
        <w:pStyle w:val="Normal018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7"/>
        </w:rPr>
      </w:pPr>
      <w:r>
        <w:rPr>
          <w:rFonts w:ascii="宋体" w:eastAsia="宋体" w:hAnsi="宋体"/>
          <w:color w:val="000000"/>
          <w:kern w:val="2"/>
          <w:sz w:val="17"/>
        </w:rPr>
        <w:t>脏器重量(g)</w:t>
      </w:r>
      <w:r>
        <w:rPr>
          <w:rFonts w:ascii="宋体" w:eastAsia="宋体" w:hAnsi="宋体"/>
          <w:color w:val="000000"/>
          <w:kern w:val="2"/>
          <w:sz w:val="17"/>
        </w:rPr>
        <w:t>统计汇总（</w:t>
      </w:r>
      <w:r>
        <w:rPr>
          <w:rFonts w:eastAsia="Times New Roman"/>
          <w:color w:val="000000"/>
          <w:kern w:val="2"/>
          <w:sz w:val="17"/>
        </w:rPr>
        <w:t>mean</w:t>
      </w:r>
      <w:r>
        <w:rPr>
          <w:rFonts w:ascii="宋体" w:eastAsia="宋体" w:hAnsi="宋体"/>
          <w:color w:val="000000"/>
          <w:kern w:val="2"/>
          <w:sz w:val="17"/>
        </w:rPr>
        <w:t>±</w:t>
      </w:r>
      <w:r>
        <w:rPr>
          <w:rFonts w:eastAsia="Times New Roman"/>
          <w:color w:val="000000"/>
          <w:kern w:val="2"/>
          <w:sz w:val="17"/>
        </w:rPr>
        <w:t>SD</w:t>
      </w:r>
      <w:r>
        <w:rPr>
          <w:rFonts w:ascii="宋体" w:eastAsia="宋体" w:hAnsi="宋体"/>
          <w:color w:val="000000"/>
          <w:kern w:val="2"/>
          <w:sz w:val="17"/>
        </w:rPr>
        <w:t>）</w:t>
      </w:r>
      <w:r>
        <w:rPr>
          <w:rFonts w:eastAsia="Times New Roman"/>
          <w:color w:val="000000"/>
          <w:kern w:val="2"/>
          <w:sz w:val="17"/>
        </w:rPr>
        <w:t xml:space="preserve">Females </w:t>
      </w:r>
      <w:r>
        <w:rPr>
          <w:rFonts w:ascii="宋体" w:eastAsia="宋体" w:hAnsi="宋体"/>
          <w:color w:val="000000"/>
          <w:kern w:val="2"/>
          <w:sz w:val="17"/>
        </w:rPr>
        <w:t>雌性</w:t>
      </w:r>
    </w:p>
    <w:p w:rsidR="00364147" w:rsidRDefault="0067018F">
      <w:pPr>
        <w:pStyle w:val="Normal018"/>
        <w:framePr w:w="1245" w:h="285" w:hRule="exact" w:wrap="auto" w:vAnchor="page" w:hAnchor="page" w:x="1686" w:y="249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18"/>
        <w:framePr w:w="840" w:h="465" w:hRule="exact" w:wrap="auto" w:vAnchor="page" w:hAnchor="page" w:x="296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8"/>
        <w:framePr w:w="840" w:h="465" w:hRule="exact" w:wrap="auto" w:vAnchor="page" w:hAnchor="page" w:x="296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8"/>
        <w:framePr w:w="1933" w:h="390" w:hRule="exact" w:wrap="auto" w:vAnchor="page" w:hAnchor="page" w:x="362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Heart</w:t>
      </w:r>
    </w:p>
    <w:p w:rsidR="00364147" w:rsidRDefault="0067018F">
      <w:pPr>
        <w:pStyle w:val="Normal018"/>
        <w:framePr w:w="1933" w:h="390" w:hRule="exact" w:wrap="auto" w:vAnchor="page" w:hAnchor="page" w:x="555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Liver</w:t>
      </w:r>
    </w:p>
    <w:p w:rsidR="00364147" w:rsidRDefault="0067018F">
      <w:pPr>
        <w:pStyle w:val="Normal018"/>
        <w:framePr w:w="1933" w:h="390" w:hRule="exact" w:wrap="auto" w:vAnchor="page" w:hAnchor="page" w:x="7487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Spleen</w:t>
      </w:r>
    </w:p>
    <w:p w:rsidR="00364147" w:rsidRDefault="0067018F">
      <w:pPr>
        <w:pStyle w:val="Normal018"/>
        <w:framePr w:w="1933" w:h="390" w:hRule="exact" w:wrap="auto" w:vAnchor="page" w:hAnchor="page" w:x="9420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Lung/bronchus</w:t>
      </w:r>
    </w:p>
    <w:p w:rsidR="00364147" w:rsidRDefault="0067018F">
      <w:pPr>
        <w:pStyle w:val="Normal018"/>
        <w:framePr w:w="1933" w:h="390" w:hRule="exact" w:wrap="auto" w:vAnchor="page" w:hAnchor="page" w:x="11353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Kidney</w:t>
      </w:r>
    </w:p>
    <w:p w:rsidR="00364147" w:rsidRDefault="0067018F">
      <w:pPr>
        <w:pStyle w:val="Normal018"/>
        <w:framePr w:w="1933" w:h="390" w:hRule="exact" w:wrap="auto" w:vAnchor="page" w:hAnchor="page" w:x="1328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Brain</w:t>
      </w:r>
    </w:p>
    <w:p w:rsidR="00364147" w:rsidRDefault="0067018F">
      <w:pPr>
        <w:pStyle w:val="Normal018"/>
        <w:framePr w:w="1933" w:h="300" w:hRule="exact" w:wrap="auto" w:vAnchor="page" w:hAnchor="page" w:x="3621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心脏</w:t>
      </w:r>
    </w:p>
    <w:p w:rsidR="00364147" w:rsidRDefault="0067018F">
      <w:pPr>
        <w:pStyle w:val="Normal018"/>
        <w:framePr w:w="1933" w:h="300" w:hRule="exact" w:wrap="auto" w:vAnchor="page" w:hAnchor="page" w:x="5554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5"/>
        </w:rPr>
        <w:t>肝脏</w:t>
      </w:r>
    </w:p>
    <w:p w:rsidR="00364147" w:rsidRDefault="0067018F">
      <w:pPr>
        <w:pStyle w:val="Normal018"/>
        <w:framePr w:w="1933" w:h="300" w:hRule="exact" w:wrap="auto" w:vAnchor="page" w:hAnchor="page" w:x="7487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脾脏</w:t>
      </w:r>
    </w:p>
    <w:p w:rsidR="00364147" w:rsidRDefault="0067018F">
      <w:pPr>
        <w:pStyle w:val="Normal018"/>
        <w:framePr w:w="1933" w:h="300" w:hRule="exact" w:wrap="auto" w:vAnchor="page" w:hAnchor="page" w:x="9420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肺脏和主支气管</w:t>
      </w:r>
    </w:p>
    <w:p w:rsidR="00364147" w:rsidRDefault="0067018F">
      <w:pPr>
        <w:pStyle w:val="Normal018"/>
        <w:framePr w:w="1933" w:h="300" w:hRule="exact" w:wrap="auto" w:vAnchor="page" w:hAnchor="page" w:x="11353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肾脏</w:t>
      </w:r>
    </w:p>
    <w:p w:rsidR="00364147" w:rsidRDefault="0067018F">
      <w:pPr>
        <w:pStyle w:val="Normal018"/>
        <w:framePr w:w="1933" w:h="300" w:hRule="exact" w:wrap="auto" w:vAnchor="page" w:hAnchor="page" w:x="1328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脑</w:t>
      </w:r>
    </w:p>
    <w:p w:rsidR="00364147" w:rsidRDefault="00364147">
      <w:pPr>
        <w:pStyle w:val="Normal018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18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18"/>
        <w:framePr w:w="58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58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18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1.01022±0.064647     </w:t>
      </w:r>
    </w:p>
    <w:p w:rsidR="00364147" w:rsidRDefault="0067018F">
      <w:pPr>
        <w:pStyle w:val="Normal018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555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555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7.68942±0.515674     </w:t>
      </w:r>
    </w:p>
    <w:p w:rsidR="00364147" w:rsidRDefault="0067018F">
      <w:pPr>
        <w:pStyle w:val="Normal018"/>
        <w:framePr w:w="1933" w:h="660" w:hRule="exact" w:wrap="auto" w:vAnchor="page" w:hAnchor="page" w:x="555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7487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7487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0.57694±0.103776     </w:t>
      </w:r>
    </w:p>
    <w:p w:rsidR="00364147" w:rsidRDefault="0067018F">
      <w:pPr>
        <w:pStyle w:val="Normal018"/>
        <w:framePr w:w="1933" w:h="660" w:hRule="exact" w:wrap="auto" w:vAnchor="page" w:hAnchor="page" w:x="7487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942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942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1.24464±0.</w:t>
      </w:r>
      <w:r>
        <w:rPr>
          <w:rFonts w:eastAsia="Times New Roman"/>
          <w:color w:val="000000"/>
          <w:kern w:val="2"/>
          <w:sz w:val="15"/>
        </w:rPr>
        <w:t xml:space="preserve">081140     </w:t>
      </w:r>
    </w:p>
    <w:p w:rsidR="00364147" w:rsidRDefault="0067018F">
      <w:pPr>
        <w:pStyle w:val="Normal018"/>
        <w:framePr w:w="1933" w:h="660" w:hRule="exact" w:wrap="auto" w:vAnchor="page" w:hAnchor="page" w:x="942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13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13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1.90918±0.135538     </w:t>
      </w:r>
    </w:p>
    <w:p w:rsidR="00364147" w:rsidRDefault="0067018F">
      <w:pPr>
        <w:pStyle w:val="Normal018"/>
        <w:framePr w:w="1933" w:h="660" w:hRule="exact" w:wrap="auto" w:vAnchor="page" w:hAnchor="page" w:x="113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328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328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2.02618±0.099805     </w:t>
      </w:r>
    </w:p>
    <w:p w:rsidR="00364147" w:rsidRDefault="0067018F">
      <w:pPr>
        <w:pStyle w:val="Normal018"/>
        <w:framePr w:w="1933" w:h="660" w:hRule="exact" w:wrap="auto" w:vAnchor="page" w:hAnchor="page" w:x="1328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18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18"/>
        <w:framePr w:w="58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58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18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1.17238±0.167401     </w:t>
      </w:r>
    </w:p>
    <w:p w:rsidR="00364147" w:rsidRDefault="0067018F">
      <w:pPr>
        <w:pStyle w:val="Normal018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555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555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8.37732±1.561876     </w:t>
      </w:r>
    </w:p>
    <w:p w:rsidR="00364147" w:rsidRDefault="0067018F">
      <w:pPr>
        <w:pStyle w:val="Normal018"/>
        <w:framePr w:w="1933" w:h="660" w:hRule="exact" w:wrap="auto" w:vAnchor="page" w:hAnchor="page" w:x="555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7487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7487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0.79000±0.526275     </w:t>
      </w:r>
    </w:p>
    <w:p w:rsidR="00364147" w:rsidRDefault="0067018F">
      <w:pPr>
        <w:pStyle w:val="Normal018"/>
        <w:framePr w:w="1933" w:h="660" w:hRule="exact" w:wrap="auto" w:vAnchor="page" w:hAnchor="page" w:x="7487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942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942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1.31010±0.120979     </w:t>
      </w:r>
    </w:p>
    <w:p w:rsidR="00364147" w:rsidRDefault="0067018F">
      <w:pPr>
        <w:pStyle w:val="Normal018"/>
        <w:framePr w:w="1933" w:h="660" w:hRule="exact" w:wrap="auto" w:vAnchor="page" w:hAnchor="page" w:x="942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13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13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1.90508±0.178725     </w:t>
      </w:r>
    </w:p>
    <w:p w:rsidR="00364147" w:rsidRDefault="0067018F">
      <w:pPr>
        <w:pStyle w:val="Normal018"/>
        <w:framePr w:w="1933" w:h="660" w:hRule="exact" w:wrap="auto" w:vAnchor="page" w:hAnchor="page" w:x="113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328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328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2.09504±0.046144     </w:t>
      </w:r>
    </w:p>
    <w:p w:rsidR="00364147" w:rsidRDefault="0067018F">
      <w:pPr>
        <w:pStyle w:val="Normal018"/>
        <w:framePr w:w="1933" w:h="660" w:hRule="exact" w:wrap="auto" w:vAnchor="page" w:hAnchor="page" w:x="1328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18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WXSH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18"/>
        <w:framePr w:w="58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58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18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1.00806±0.068908     </w:t>
      </w:r>
    </w:p>
    <w:p w:rsidR="00364147" w:rsidRDefault="0067018F">
      <w:pPr>
        <w:pStyle w:val="Normal018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555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555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7.19534±0.252538     </w:t>
      </w:r>
    </w:p>
    <w:p w:rsidR="00364147" w:rsidRDefault="0067018F">
      <w:pPr>
        <w:pStyle w:val="Normal018"/>
        <w:framePr w:w="1933" w:h="660" w:hRule="exact" w:wrap="auto" w:vAnchor="page" w:hAnchor="page" w:x="555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7487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7487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0.57580±0.056168     </w:t>
      </w:r>
    </w:p>
    <w:p w:rsidR="00364147" w:rsidRDefault="0067018F">
      <w:pPr>
        <w:pStyle w:val="Normal018"/>
        <w:framePr w:w="1933" w:h="660" w:hRule="exact" w:wrap="auto" w:vAnchor="page" w:hAnchor="page" w:x="7487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942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942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1.23906±0.079692     </w:t>
      </w:r>
    </w:p>
    <w:p w:rsidR="00364147" w:rsidRDefault="0067018F">
      <w:pPr>
        <w:pStyle w:val="Normal018"/>
        <w:framePr w:w="1933" w:h="660" w:hRule="exact" w:wrap="auto" w:vAnchor="page" w:hAnchor="page" w:x="942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13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13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1.94328±0.057465     </w:t>
      </w:r>
    </w:p>
    <w:p w:rsidR="00364147" w:rsidRDefault="0067018F">
      <w:pPr>
        <w:pStyle w:val="Normal018"/>
        <w:framePr w:w="1933" w:h="660" w:hRule="exact" w:wrap="auto" w:vAnchor="page" w:hAnchor="page" w:x="113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328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328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2.04376±0.114960     </w:t>
      </w:r>
    </w:p>
    <w:p w:rsidR="00364147" w:rsidRDefault="0067018F">
      <w:pPr>
        <w:pStyle w:val="Normal018"/>
        <w:framePr w:w="1933" w:h="660" w:hRule="exact" w:wrap="auto" w:vAnchor="page" w:hAnchor="page" w:x="1328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18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18"/>
        <w:framePr w:w="58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58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18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1.03664±0.104531     </w:t>
      </w:r>
    </w:p>
    <w:p w:rsidR="00364147" w:rsidRDefault="0067018F">
      <w:pPr>
        <w:pStyle w:val="Normal018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555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555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7.47306±0.615713     </w:t>
      </w:r>
    </w:p>
    <w:p w:rsidR="00364147" w:rsidRDefault="0067018F">
      <w:pPr>
        <w:pStyle w:val="Normal018"/>
        <w:framePr w:w="1933" w:h="660" w:hRule="exact" w:wrap="auto" w:vAnchor="page" w:hAnchor="page" w:x="555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7487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7487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</w:t>
      </w:r>
      <w:r>
        <w:rPr>
          <w:rFonts w:eastAsia="Times New Roman"/>
          <w:color w:val="000000"/>
          <w:kern w:val="2"/>
          <w:sz w:val="15"/>
        </w:rPr>
        <w:t xml:space="preserve">58092±0.040099     </w:t>
      </w:r>
    </w:p>
    <w:p w:rsidR="00364147" w:rsidRDefault="0067018F">
      <w:pPr>
        <w:pStyle w:val="Normal018"/>
        <w:framePr w:w="1933" w:h="660" w:hRule="exact" w:wrap="auto" w:vAnchor="page" w:hAnchor="page" w:x="7487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942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942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1.18350±0.108017     </w:t>
      </w:r>
    </w:p>
    <w:p w:rsidR="00364147" w:rsidRDefault="0067018F">
      <w:pPr>
        <w:pStyle w:val="Normal018"/>
        <w:framePr w:w="1933" w:h="660" w:hRule="exact" w:wrap="auto" w:vAnchor="page" w:hAnchor="page" w:x="942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13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13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1.87110±0.179780     </w:t>
      </w:r>
    </w:p>
    <w:p w:rsidR="00364147" w:rsidRDefault="0067018F">
      <w:pPr>
        <w:pStyle w:val="Normal018"/>
        <w:framePr w:w="1933" w:h="660" w:hRule="exact" w:wrap="auto" w:vAnchor="page" w:hAnchor="page" w:x="113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328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328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1.99360±0.162851     </w:t>
      </w:r>
    </w:p>
    <w:p w:rsidR="00364147" w:rsidRDefault="0067018F">
      <w:pPr>
        <w:pStyle w:val="Normal018"/>
        <w:framePr w:w="1933" w:h="660" w:hRule="exact" w:wrap="auto" w:vAnchor="page" w:hAnchor="page" w:x="1328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18"/>
        <w:framePr w:w="12360" w:h="480" w:hRule="exact" w:wrap="auto" w:vAnchor="page" w:hAnchor="page" w:x="1746" w:y="74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*D = Dunnett LSD Test Significant at the 0.05 level        </w:t>
      </w:r>
    </w:p>
    <w:p w:rsidR="00364147" w:rsidRDefault="0067018F">
      <w:pPr>
        <w:pStyle w:val="Normal018"/>
        <w:framePr w:w="9540" w:h="285" w:hRule="exact" w:wrap="auto" w:vAnchor="page" w:hAnchor="page" w:x="1821" w:y="801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18"/>
        <w:spacing w:line="1" w:lineRule="auto"/>
      </w:pPr>
      <w:r>
        <w:br w:type="page"/>
      </w:r>
    </w:p>
    <w:p w:rsidR="00364147" w:rsidRDefault="0067018F">
      <w:pPr>
        <w:pStyle w:val="Normal018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7"/>
        </w:rPr>
      </w:pPr>
      <w:r>
        <w:pict>
          <v:line id="_x0000_s3145" style="position:absolute;left:0;text-align:left;z-index:-251559936;mso-position-horizontal-relative:page;mso-position-vertical-relative:page" from="78.3pt,114pt" to="763.85pt,114pt" o:allowincell="f">
            <w10:wrap anchorx="page" anchory="page"/>
          </v:line>
        </w:pict>
      </w:r>
      <w:r>
        <w:pict>
          <v:line id="_x0000_s3144" style="position:absolute;left:0;text-align:left;z-index:-251558912;mso-position-horizontal-relative:page;mso-position-vertical-relative:page" from="77.55pt,151.5pt" to="764.35pt,151.5pt" o:allowincell="f">
            <w10:wrap anchorx="page" anchory="page"/>
          </v:line>
        </w:pict>
      </w:r>
      <w:r>
        <w:pict>
          <v:line id="_x0000_s3143" style="position:absolute;left:0;text-align:left;z-index:-251557888;mso-position-horizontal-relative:page;mso-position-vertical-relative:page" from="87.3pt,372.15pt" to="763.85pt,372.1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7"/>
        </w:rPr>
        <w:t>Organ Weights  Summary Report</w:t>
      </w:r>
    </w:p>
    <w:p w:rsidR="00364147" w:rsidRDefault="0067018F">
      <w:pPr>
        <w:pStyle w:val="Normal018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7"/>
        </w:rPr>
      </w:pPr>
      <w:r>
        <w:rPr>
          <w:rFonts w:ascii="宋体" w:eastAsia="宋体" w:hAnsi="宋体"/>
          <w:color w:val="000000"/>
          <w:kern w:val="2"/>
          <w:sz w:val="17"/>
        </w:rPr>
        <w:t>脏器重量(g)</w:t>
      </w:r>
      <w:r>
        <w:rPr>
          <w:rFonts w:ascii="宋体" w:eastAsia="宋体" w:hAnsi="宋体"/>
          <w:color w:val="000000"/>
          <w:kern w:val="2"/>
          <w:sz w:val="17"/>
        </w:rPr>
        <w:t>统计汇总（</w:t>
      </w:r>
      <w:r>
        <w:rPr>
          <w:rFonts w:eastAsia="Times New Roman"/>
          <w:color w:val="000000"/>
          <w:kern w:val="2"/>
          <w:sz w:val="17"/>
        </w:rPr>
        <w:t>mean</w:t>
      </w:r>
      <w:r>
        <w:rPr>
          <w:rFonts w:ascii="宋体" w:eastAsia="宋体" w:hAnsi="宋体"/>
          <w:color w:val="000000"/>
          <w:kern w:val="2"/>
          <w:sz w:val="17"/>
        </w:rPr>
        <w:t>±</w:t>
      </w:r>
      <w:r>
        <w:rPr>
          <w:rFonts w:eastAsia="Times New Roman"/>
          <w:color w:val="000000"/>
          <w:kern w:val="2"/>
          <w:sz w:val="17"/>
        </w:rPr>
        <w:t>SD</w:t>
      </w:r>
      <w:r>
        <w:rPr>
          <w:rFonts w:ascii="宋体" w:eastAsia="宋体" w:hAnsi="宋体"/>
          <w:color w:val="000000"/>
          <w:kern w:val="2"/>
          <w:sz w:val="17"/>
        </w:rPr>
        <w:t>）</w:t>
      </w:r>
      <w:r>
        <w:rPr>
          <w:rFonts w:eastAsia="Times New Roman"/>
          <w:color w:val="000000"/>
          <w:kern w:val="2"/>
          <w:sz w:val="17"/>
        </w:rPr>
        <w:t xml:space="preserve">Females </w:t>
      </w:r>
      <w:r>
        <w:rPr>
          <w:rFonts w:ascii="宋体" w:eastAsia="宋体" w:hAnsi="宋体"/>
          <w:color w:val="000000"/>
          <w:kern w:val="2"/>
          <w:sz w:val="17"/>
        </w:rPr>
        <w:t>雌性</w:t>
      </w:r>
    </w:p>
    <w:p w:rsidR="00364147" w:rsidRDefault="0067018F">
      <w:pPr>
        <w:pStyle w:val="Normal018"/>
        <w:framePr w:w="1245" w:h="285" w:hRule="exact" w:wrap="auto" w:vAnchor="page" w:hAnchor="page" w:x="1686" w:y="249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18"/>
        <w:framePr w:w="840" w:h="465" w:hRule="exact" w:wrap="auto" w:vAnchor="page" w:hAnchor="page" w:x="296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8"/>
        <w:framePr w:w="840" w:h="465" w:hRule="exact" w:wrap="auto" w:vAnchor="page" w:hAnchor="page" w:x="296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8"/>
        <w:framePr w:w="1933" w:h="390" w:hRule="exact" w:wrap="auto" w:vAnchor="page" w:hAnchor="page" w:x="362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Thymus or</w:t>
      </w:r>
    </w:p>
    <w:p w:rsidR="00364147" w:rsidRDefault="0067018F">
      <w:pPr>
        <w:pStyle w:val="Normal018"/>
        <w:framePr w:w="1933" w:h="390" w:hRule="exact" w:wrap="auto" w:vAnchor="page" w:hAnchor="page" w:x="362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thymic area</w:t>
      </w:r>
    </w:p>
    <w:p w:rsidR="00364147" w:rsidRDefault="0067018F">
      <w:pPr>
        <w:pStyle w:val="Normal018"/>
        <w:framePr w:w="1933" w:h="390" w:hRule="exact" w:wrap="auto" w:vAnchor="page" w:hAnchor="page" w:x="555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adrenal</w:t>
      </w:r>
    </w:p>
    <w:p w:rsidR="00364147" w:rsidRDefault="0067018F">
      <w:pPr>
        <w:pStyle w:val="Normal018"/>
        <w:framePr w:w="1933" w:h="390" w:hRule="exact" w:wrap="auto" w:vAnchor="page" w:hAnchor="page" w:x="7487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pituitary</w:t>
      </w:r>
    </w:p>
    <w:p w:rsidR="00364147" w:rsidRDefault="0067018F">
      <w:pPr>
        <w:pStyle w:val="Normal018"/>
        <w:framePr w:w="1933" w:h="390" w:hRule="exact" w:wrap="auto" w:vAnchor="page" w:hAnchor="page" w:x="9420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thyroid/gland,</w:t>
      </w:r>
    </w:p>
    <w:p w:rsidR="00364147" w:rsidRDefault="0067018F">
      <w:pPr>
        <w:pStyle w:val="Normal018"/>
        <w:framePr w:w="1933" w:h="390" w:hRule="exact" w:wrap="auto" w:vAnchor="page" w:hAnchor="page" w:x="9420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parathyroid</w:t>
      </w:r>
    </w:p>
    <w:p w:rsidR="00364147" w:rsidRDefault="0067018F">
      <w:pPr>
        <w:pStyle w:val="Normal018"/>
        <w:framePr w:w="1933" w:h="390" w:hRule="exact" w:wrap="auto" w:vAnchor="page" w:hAnchor="page" w:x="11353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Ovary</w:t>
      </w:r>
    </w:p>
    <w:p w:rsidR="00364147" w:rsidRDefault="0067018F">
      <w:pPr>
        <w:pStyle w:val="Normal018"/>
        <w:framePr w:w="1933" w:h="390" w:hRule="exact" w:wrap="auto" w:vAnchor="page" w:hAnchor="page" w:x="1328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Uterus/cervix</w:t>
      </w:r>
    </w:p>
    <w:p w:rsidR="00364147" w:rsidRDefault="0067018F">
      <w:pPr>
        <w:pStyle w:val="Normal018"/>
        <w:framePr w:w="1933" w:h="300" w:hRule="exact" w:wrap="auto" w:vAnchor="page" w:hAnchor="page" w:x="3621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胸腺（或胸腺区域）</w:t>
      </w:r>
    </w:p>
    <w:p w:rsidR="00364147" w:rsidRDefault="0067018F">
      <w:pPr>
        <w:pStyle w:val="Normal018"/>
        <w:framePr w:w="1933" w:h="300" w:hRule="exact" w:wrap="auto" w:vAnchor="page" w:hAnchor="page" w:x="5554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肾上腺</w:t>
      </w:r>
    </w:p>
    <w:p w:rsidR="00364147" w:rsidRDefault="0067018F">
      <w:pPr>
        <w:pStyle w:val="Normal018"/>
        <w:framePr w:w="1933" w:h="300" w:hRule="exact" w:wrap="auto" w:vAnchor="page" w:hAnchor="page" w:x="7487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垂体</w:t>
      </w:r>
    </w:p>
    <w:p w:rsidR="00364147" w:rsidRDefault="0067018F">
      <w:pPr>
        <w:pStyle w:val="Normal018"/>
        <w:framePr w:w="1933" w:h="300" w:hRule="exact" w:wrap="auto" w:vAnchor="page" w:hAnchor="page" w:x="9420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甲状腺和甲状旁腺</w:t>
      </w:r>
    </w:p>
    <w:p w:rsidR="00364147" w:rsidRDefault="0067018F">
      <w:pPr>
        <w:pStyle w:val="Normal018"/>
        <w:framePr w:w="1933" w:h="300" w:hRule="exact" w:wrap="auto" w:vAnchor="page" w:hAnchor="page" w:x="11353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卵巢</w:t>
      </w:r>
    </w:p>
    <w:p w:rsidR="00364147" w:rsidRDefault="0067018F">
      <w:pPr>
        <w:pStyle w:val="Normal018"/>
        <w:framePr w:w="1933" w:h="300" w:hRule="exact" w:wrap="auto" w:vAnchor="page" w:hAnchor="page" w:x="1328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子宫（包括宫颈）</w:t>
      </w:r>
    </w:p>
    <w:p w:rsidR="00364147" w:rsidRDefault="00364147">
      <w:pPr>
        <w:pStyle w:val="Normal018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18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18"/>
        <w:framePr w:w="58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58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18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0.33054±0.030359     </w:t>
      </w:r>
    </w:p>
    <w:p w:rsidR="00364147" w:rsidRDefault="0067018F">
      <w:pPr>
        <w:pStyle w:val="Normal018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555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555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0.07436±0.006535     </w:t>
      </w:r>
    </w:p>
    <w:p w:rsidR="00364147" w:rsidRDefault="0067018F">
      <w:pPr>
        <w:pStyle w:val="Normal018"/>
        <w:framePr w:w="1933" w:h="660" w:hRule="exact" w:wrap="auto" w:vAnchor="page" w:hAnchor="page" w:x="555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7487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7487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0.01930±0.003862     </w:t>
      </w:r>
    </w:p>
    <w:p w:rsidR="00364147" w:rsidRDefault="0067018F">
      <w:pPr>
        <w:pStyle w:val="Normal018"/>
        <w:framePr w:w="1933" w:h="660" w:hRule="exact" w:wrap="auto" w:vAnchor="page" w:hAnchor="page" w:x="7487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942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942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0.03028±0.</w:t>
      </w:r>
      <w:r>
        <w:rPr>
          <w:rFonts w:eastAsia="Times New Roman"/>
          <w:color w:val="000000"/>
          <w:kern w:val="2"/>
          <w:sz w:val="15"/>
        </w:rPr>
        <w:t xml:space="preserve">005370     </w:t>
      </w:r>
    </w:p>
    <w:p w:rsidR="00364147" w:rsidRDefault="0067018F">
      <w:pPr>
        <w:pStyle w:val="Normal018"/>
        <w:framePr w:w="1933" w:h="660" w:hRule="exact" w:wrap="auto" w:vAnchor="page" w:hAnchor="page" w:x="942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13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13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0.09306±0.016466     </w:t>
      </w:r>
    </w:p>
    <w:p w:rsidR="00364147" w:rsidRDefault="0067018F">
      <w:pPr>
        <w:pStyle w:val="Normal018"/>
        <w:framePr w:w="1933" w:h="660" w:hRule="exact" w:wrap="auto" w:vAnchor="page" w:hAnchor="page" w:x="113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328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328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0.53608±0.057387     </w:t>
      </w:r>
    </w:p>
    <w:p w:rsidR="00364147" w:rsidRDefault="0067018F">
      <w:pPr>
        <w:pStyle w:val="Normal018"/>
        <w:framePr w:w="1933" w:h="660" w:hRule="exact" w:wrap="auto" w:vAnchor="page" w:hAnchor="page" w:x="1328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18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18"/>
        <w:framePr w:w="58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58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18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0.37198±0.073106     </w:t>
      </w:r>
    </w:p>
    <w:p w:rsidR="00364147" w:rsidRDefault="0067018F">
      <w:pPr>
        <w:pStyle w:val="Normal018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555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555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0.08934*D±0.006224     </w:t>
      </w:r>
    </w:p>
    <w:p w:rsidR="00364147" w:rsidRDefault="0067018F">
      <w:pPr>
        <w:pStyle w:val="Normal018"/>
        <w:framePr w:w="1933" w:h="660" w:hRule="exact" w:wrap="auto" w:vAnchor="page" w:hAnchor="page" w:x="555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7487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7487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0.01904±0.001205     </w:t>
      </w:r>
    </w:p>
    <w:p w:rsidR="00364147" w:rsidRDefault="0067018F">
      <w:pPr>
        <w:pStyle w:val="Normal018"/>
        <w:framePr w:w="1933" w:h="660" w:hRule="exact" w:wrap="auto" w:vAnchor="page" w:hAnchor="page" w:x="7487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942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942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0.02982±0.005306     </w:t>
      </w:r>
    </w:p>
    <w:p w:rsidR="00364147" w:rsidRDefault="0067018F">
      <w:pPr>
        <w:pStyle w:val="Normal018"/>
        <w:framePr w:w="1933" w:h="660" w:hRule="exact" w:wrap="auto" w:vAnchor="page" w:hAnchor="page" w:x="942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13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13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0.12244*D±0.017991     </w:t>
      </w:r>
    </w:p>
    <w:p w:rsidR="00364147" w:rsidRDefault="0067018F">
      <w:pPr>
        <w:pStyle w:val="Normal018"/>
        <w:framePr w:w="1933" w:h="660" w:hRule="exact" w:wrap="auto" w:vAnchor="page" w:hAnchor="page" w:x="113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328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328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0.63754±0.092518     </w:t>
      </w:r>
    </w:p>
    <w:p w:rsidR="00364147" w:rsidRDefault="0067018F">
      <w:pPr>
        <w:pStyle w:val="Normal018"/>
        <w:framePr w:w="1933" w:h="660" w:hRule="exact" w:wrap="auto" w:vAnchor="page" w:hAnchor="page" w:x="1328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18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18"/>
        <w:framePr w:w="58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58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18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0.24210±0.043697     </w:t>
      </w:r>
    </w:p>
    <w:p w:rsidR="00364147" w:rsidRDefault="0067018F">
      <w:pPr>
        <w:pStyle w:val="Normal018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555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555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0.07416±0.009752     </w:t>
      </w:r>
    </w:p>
    <w:p w:rsidR="00364147" w:rsidRDefault="0067018F">
      <w:pPr>
        <w:pStyle w:val="Normal018"/>
        <w:framePr w:w="1933" w:h="660" w:hRule="exact" w:wrap="auto" w:vAnchor="page" w:hAnchor="page" w:x="555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7487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7487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0.01738±0.002732     </w:t>
      </w:r>
    </w:p>
    <w:p w:rsidR="00364147" w:rsidRDefault="0067018F">
      <w:pPr>
        <w:pStyle w:val="Normal018"/>
        <w:framePr w:w="1933" w:h="660" w:hRule="exact" w:wrap="auto" w:vAnchor="page" w:hAnchor="page" w:x="7487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942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942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0.03316±0.006497     </w:t>
      </w:r>
    </w:p>
    <w:p w:rsidR="00364147" w:rsidRDefault="0067018F">
      <w:pPr>
        <w:pStyle w:val="Normal018"/>
        <w:framePr w:w="1933" w:h="660" w:hRule="exact" w:wrap="auto" w:vAnchor="page" w:hAnchor="page" w:x="942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13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13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0.11284±0.020275     </w:t>
      </w:r>
    </w:p>
    <w:p w:rsidR="00364147" w:rsidRDefault="0067018F">
      <w:pPr>
        <w:pStyle w:val="Normal018"/>
        <w:framePr w:w="1933" w:h="660" w:hRule="exact" w:wrap="auto" w:vAnchor="page" w:hAnchor="page" w:x="113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328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328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0.63666±0.066714     </w:t>
      </w:r>
    </w:p>
    <w:p w:rsidR="00364147" w:rsidRDefault="0067018F">
      <w:pPr>
        <w:pStyle w:val="Normal018"/>
        <w:framePr w:w="1933" w:h="660" w:hRule="exact" w:wrap="auto" w:vAnchor="page" w:hAnchor="page" w:x="1328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18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18"/>
        <w:framePr w:w="58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58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18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0.33544±0.110722     </w:t>
      </w:r>
    </w:p>
    <w:p w:rsidR="00364147" w:rsidRDefault="0067018F">
      <w:pPr>
        <w:pStyle w:val="Normal018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555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555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0.07160±0.010371     </w:t>
      </w:r>
    </w:p>
    <w:p w:rsidR="00364147" w:rsidRDefault="0067018F">
      <w:pPr>
        <w:pStyle w:val="Normal018"/>
        <w:framePr w:w="1933" w:h="660" w:hRule="exact" w:wrap="auto" w:vAnchor="page" w:hAnchor="page" w:x="555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7487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7487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</w:t>
      </w:r>
      <w:r>
        <w:rPr>
          <w:rFonts w:eastAsia="Times New Roman"/>
          <w:color w:val="000000"/>
          <w:kern w:val="2"/>
          <w:sz w:val="15"/>
        </w:rPr>
        <w:t xml:space="preserve">.02140±0.004248     </w:t>
      </w:r>
    </w:p>
    <w:p w:rsidR="00364147" w:rsidRDefault="0067018F">
      <w:pPr>
        <w:pStyle w:val="Normal018"/>
        <w:framePr w:w="1933" w:h="660" w:hRule="exact" w:wrap="auto" w:vAnchor="page" w:hAnchor="page" w:x="7487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942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942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0.03192±0.003823     </w:t>
      </w:r>
    </w:p>
    <w:p w:rsidR="00364147" w:rsidRDefault="0067018F">
      <w:pPr>
        <w:pStyle w:val="Normal018"/>
        <w:framePr w:w="1933" w:h="660" w:hRule="exact" w:wrap="auto" w:vAnchor="page" w:hAnchor="page" w:x="942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13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13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0.09042±0.008541     </w:t>
      </w:r>
    </w:p>
    <w:p w:rsidR="00364147" w:rsidRDefault="0067018F">
      <w:pPr>
        <w:pStyle w:val="Normal018"/>
        <w:framePr w:w="1933" w:h="660" w:hRule="exact" w:wrap="auto" w:vAnchor="page" w:hAnchor="page" w:x="113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328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328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0.72484±0.222863     </w:t>
      </w:r>
    </w:p>
    <w:p w:rsidR="00364147" w:rsidRDefault="0067018F">
      <w:pPr>
        <w:pStyle w:val="Normal018"/>
        <w:framePr w:w="1933" w:h="660" w:hRule="exact" w:wrap="auto" w:vAnchor="page" w:hAnchor="page" w:x="1328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18"/>
        <w:framePr w:w="12360" w:h="480" w:hRule="exact" w:wrap="auto" w:vAnchor="page" w:hAnchor="page" w:x="1746" w:y="74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*D = Dunnett LSD Test Significant at the 0.05 level        </w:t>
      </w:r>
    </w:p>
    <w:p w:rsidR="00364147" w:rsidRDefault="0067018F">
      <w:pPr>
        <w:pStyle w:val="Normal018"/>
        <w:framePr w:w="9540" w:h="285" w:hRule="exact" w:wrap="auto" w:vAnchor="page" w:hAnchor="page" w:x="1821" w:y="801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18"/>
        <w:spacing w:line="1" w:lineRule="auto"/>
      </w:pPr>
      <w:r>
        <w:br w:type="page"/>
      </w:r>
    </w:p>
    <w:p w:rsidR="00364147" w:rsidRDefault="0067018F">
      <w:pPr>
        <w:pStyle w:val="Normal018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7"/>
        </w:rPr>
      </w:pPr>
      <w:r>
        <w:pict>
          <v:line id="_x0000_s3142" style="position:absolute;left:0;text-align:left;z-index:-251556864;mso-position-horizontal-relative:page;mso-position-vertical-relative:page" from="78.3pt,114pt" to="763.85pt,114pt" o:allowincell="f">
            <w10:wrap anchorx="page" anchory="page"/>
          </v:line>
        </w:pict>
      </w:r>
      <w:r>
        <w:pict>
          <v:line id="_x0000_s3141" style="position:absolute;left:0;text-align:left;z-index:-251555840;mso-position-horizontal-relative:page;mso-position-vertical-relative:page" from="77.55pt,151.5pt" to="764.35pt,151.5pt" o:allowincell="f">
            <w10:wrap anchorx="page" anchory="page"/>
          </v:line>
        </w:pict>
      </w:r>
      <w:r>
        <w:pict>
          <v:line id="_x0000_s3140" style="position:absolute;left:0;text-align:left;z-index:-251554816;mso-position-horizontal-relative:page;mso-position-vertical-relative:page" from="87.3pt,372.15pt" to="763.85pt,372.1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7"/>
        </w:rPr>
        <w:t>Organ Weights  Summary Report</w:t>
      </w:r>
    </w:p>
    <w:p w:rsidR="00364147" w:rsidRDefault="0067018F">
      <w:pPr>
        <w:pStyle w:val="Normal018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7"/>
        </w:rPr>
      </w:pPr>
      <w:r>
        <w:rPr>
          <w:rFonts w:ascii="宋体" w:eastAsia="宋体" w:hAnsi="宋体"/>
          <w:color w:val="000000"/>
          <w:kern w:val="2"/>
          <w:sz w:val="17"/>
        </w:rPr>
        <w:t>脏器重量(g)</w:t>
      </w:r>
      <w:r>
        <w:rPr>
          <w:rFonts w:ascii="宋体" w:eastAsia="宋体" w:hAnsi="宋体"/>
          <w:color w:val="000000"/>
          <w:kern w:val="2"/>
          <w:sz w:val="17"/>
        </w:rPr>
        <w:t>统计汇总（</w:t>
      </w:r>
      <w:r>
        <w:rPr>
          <w:rFonts w:eastAsia="Times New Roman"/>
          <w:color w:val="000000"/>
          <w:kern w:val="2"/>
          <w:sz w:val="17"/>
        </w:rPr>
        <w:t>mean</w:t>
      </w:r>
      <w:r>
        <w:rPr>
          <w:rFonts w:ascii="宋体" w:eastAsia="宋体" w:hAnsi="宋体"/>
          <w:color w:val="000000"/>
          <w:kern w:val="2"/>
          <w:sz w:val="17"/>
        </w:rPr>
        <w:t>±</w:t>
      </w:r>
      <w:r>
        <w:rPr>
          <w:rFonts w:eastAsia="Times New Roman"/>
          <w:color w:val="000000"/>
          <w:kern w:val="2"/>
          <w:sz w:val="17"/>
        </w:rPr>
        <w:t>SD</w:t>
      </w:r>
      <w:r>
        <w:rPr>
          <w:rFonts w:ascii="宋体" w:eastAsia="宋体" w:hAnsi="宋体"/>
          <w:color w:val="000000"/>
          <w:kern w:val="2"/>
          <w:sz w:val="17"/>
        </w:rPr>
        <w:t>）</w:t>
      </w:r>
      <w:r>
        <w:rPr>
          <w:rFonts w:eastAsia="Times New Roman"/>
          <w:color w:val="000000"/>
          <w:kern w:val="2"/>
          <w:sz w:val="17"/>
        </w:rPr>
        <w:t xml:space="preserve">Males </w:t>
      </w:r>
      <w:r>
        <w:rPr>
          <w:rFonts w:ascii="宋体" w:eastAsia="宋体" w:hAnsi="宋体"/>
          <w:color w:val="000000"/>
          <w:kern w:val="2"/>
          <w:sz w:val="17"/>
        </w:rPr>
        <w:t>雄性</w:t>
      </w:r>
    </w:p>
    <w:p w:rsidR="00364147" w:rsidRDefault="0067018F">
      <w:pPr>
        <w:pStyle w:val="Normal018"/>
        <w:framePr w:w="1245" w:h="285" w:hRule="exact" w:wrap="auto" w:vAnchor="page" w:hAnchor="page" w:x="1686" w:y="249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18"/>
        <w:framePr w:w="840" w:h="465" w:hRule="exact" w:wrap="auto" w:vAnchor="page" w:hAnchor="page" w:x="296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8"/>
        <w:framePr w:w="840" w:h="465" w:hRule="exact" w:wrap="auto" w:vAnchor="page" w:hAnchor="page" w:x="296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8"/>
        <w:framePr w:w="1933" w:h="390" w:hRule="exact" w:wrap="auto" w:vAnchor="page" w:hAnchor="page" w:x="362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Heart</w:t>
      </w:r>
    </w:p>
    <w:p w:rsidR="00364147" w:rsidRDefault="0067018F">
      <w:pPr>
        <w:pStyle w:val="Normal018"/>
        <w:framePr w:w="1933" w:h="390" w:hRule="exact" w:wrap="auto" w:vAnchor="page" w:hAnchor="page" w:x="555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Liver</w:t>
      </w:r>
    </w:p>
    <w:p w:rsidR="00364147" w:rsidRDefault="0067018F">
      <w:pPr>
        <w:pStyle w:val="Normal018"/>
        <w:framePr w:w="1933" w:h="390" w:hRule="exact" w:wrap="auto" w:vAnchor="page" w:hAnchor="page" w:x="7487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Spleen</w:t>
      </w:r>
    </w:p>
    <w:p w:rsidR="00364147" w:rsidRDefault="0067018F">
      <w:pPr>
        <w:pStyle w:val="Normal018"/>
        <w:framePr w:w="1933" w:h="390" w:hRule="exact" w:wrap="auto" w:vAnchor="page" w:hAnchor="page" w:x="9420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Lung/bronchus</w:t>
      </w:r>
    </w:p>
    <w:p w:rsidR="00364147" w:rsidRDefault="0067018F">
      <w:pPr>
        <w:pStyle w:val="Normal018"/>
        <w:framePr w:w="1933" w:h="390" w:hRule="exact" w:wrap="auto" w:vAnchor="page" w:hAnchor="page" w:x="11353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Kidney</w:t>
      </w:r>
    </w:p>
    <w:p w:rsidR="00364147" w:rsidRDefault="0067018F">
      <w:pPr>
        <w:pStyle w:val="Normal018"/>
        <w:framePr w:w="1933" w:h="390" w:hRule="exact" w:wrap="auto" w:vAnchor="page" w:hAnchor="page" w:x="1328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Brain</w:t>
      </w:r>
    </w:p>
    <w:p w:rsidR="00364147" w:rsidRDefault="0067018F">
      <w:pPr>
        <w:pStyle w:val="Normal018"/>
        <w:framePr w:w="1933" w:h="300" w:hRule="exact" w:wrap="auto" w:vAnchor="page" w:hAnchor="page" w:x="3621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心脏</w:t>
      </w:r>
    </w:p>
    <w:p w:rsidR="00364147" w:rsidRDefault="0067018F">
      <w:pPr>
        <w:pStyle w:val="Normal018"/>
        <w:framePr w:w="1933" w:h="300" w:hRule="exact" w:wrap="auto" w:vAnchor="page" w:hAnchor="page" w:x="5554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5"/>
        </w:rPr>
        <w:t>肝脏</w:t>
      </w:r>
    </w:p>
    <w:p w:rsidR="00364147" w:rsidRDefault="0067018F">
      <w:pPr>
        <w:pStyle w:val="Normal018"/>
        <w:framePr w:w="1933" w:h="300" w:hRule="exact" w:wrap="auto" w:vAnchor="page" w:hAnchor="page" w:x="7487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脾脏</w:t>
      </w:r>
    </w:p>
    <w:p w:rsidR="00364147" w:rsidRDefault="0067018F">
      <w:pPr>
        <w:pStyle w:val="Normal018"/>
        <w:framePr w:w="1933" w:h="300" w:hRule="exact" w:wrap="auto" w:vAnchor="page" w:hAnchor="page" w:x="9420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肺脏和主支气管</w:t>
      </w:r>
    </w:p>
    <w:p w:rsidR="00364147" w:rsidRDefault="0067018F">
      <w:pPr>
        <w:pStyle w:val="Normal018"/>
        <w:framePr w:w="1933" w:h="300" w:hRule="exact" w:wrap="auto" w:vAnchor="page" w:hAnchor="page" w:x="11353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肾脏</w:t>
      </w:r>
    </w:p>
    <w:p w:rsidR="00364147" w:rsidRDefault="0067018F">
      <w:pPr>
        <w:pStyle w:val="Normal018"/>
        <w:framePr w:w="1933" w:h="300" w:hRule="exact" w:wrap="auto" w:vAnchor="page" w:hAnchor="page" w:x="1328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脑</w:t>
      </w:r>
    </w:p>
    <w:p w:rsidR="00364147" w:rsidRDefault="00364147">
      <w:pPr>
        <w:pStyle w:val="Normal018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18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18"/>
        <w:framePr w:w="58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58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18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1.55430±0.278194     </w:t>
      </w:r>
    </w:p>
    <w:p w:rsidR="00364147" w:rsidRDefault="0067018F">
      <w:pPr>
        <w:pStyle w:val="Normal018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18"/>
        <w:framePr w:w="1933" w:h="660" w:hRule="exact" w:wrap="auto" w:vAnchor="page" w:hAnchor="page" w:x="555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555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13.22293±3.129822     </w:t>
      </w:r>
    </w:p>
    <w:p w:rsidR="00364147" w:rsidRDefault="0067018F">
      <w:pPr>
        <w:pStyle w:val="Normal018"/>
        <w:framePr w:w="1933" w:h="660" w:hRule="exact" w:wrap="auto" w:vAnchor="page" w:hAnchor="page" w:x="555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18"/>
        <w:framePr w:w="1933" w:h="660" w:hRule="exact" w:wrap="auto" w:vAnchor="page" w:hAnchor="page" w:x="7487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7487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0.78343±0.140917     </w:t>
      </w:r>
    </w:p>
    <w:p w:rsidR="00364147" w:rsidRDefault="0067018F">
      <w:pPr>
        <w:pStyle w:val="Normal018"/>
        <w:framePr w:w="1933" w:h="660" w:hRule="exact" w:wrap="auto" w:vAnchor="page" w:hAnchor="page" w:x="7487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18"/>
        <w:framePr w:w="1933" w:h="660" w:hRule="exact" w:wrap="auto" w:vAnchor="page" w:hAnchor="page" w:x="942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942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1.82448±0.298795     </w:t>
      </w:r>
    </w:p>
    <w:p w:rsidR="00364147" w:rsidRDefault="0067018F">
      <w:pPr>
        <w:pStyle w:val="Normal018"/>
        <w:framePr w:w="1933" w:h="660" w:hRule="exact" w:wrap="auto" w:vAnchor="page" w:hAnchor="page" w:x="942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18"/>
        <w:framePr w:w="1933" w:h="660" w:hRule="exact" w:wrap="auto" w:vAnchor="page" w:hAnchor="page" w:x="113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13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3.22273±0.404262     </w:t>
      </w:r>
    </w:p>
    <w:p w:rsidR="00364147" w:rsidRDefault="0067018F">
      <w:pPr>
        <w:pStyle w:val="Normal018"/>
        <w:framePr w:w="1933" w:h="660" w:hRule="exact" w:wrap="auto" w:vAnchor="page" w:hAnchor="page" w:x="113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18"/>
        <w:framePr w:w="1933" w:h="660" w:hRule="exact" w:wrap="auto" w:vAnchor="page" w:hAnchor="page" w:x="1328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328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2.17185±0.102414     </w:t>
      </w:r>
    </w:p>
    <w:p w:rsidR="00364147" w:rsidRDefault="0067018F">
      <w:pPr>
        <w:pStyle w:val="Normal018"/>
        <w:framePr w:w="1933" w:h="660" w:hRule="exact" w:wrap="auto" w:vAnchor="page" w:hAnchor="page" w:x="1328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67018F">
      <w:pPr>
        <w:pStyle w:val="Normal018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WXSH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18"/>
        <w:framePr w:w="58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58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18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1.57890±0.129885     </w:t>
      </w:r>
    </w:p>
    <w:p w:rsidR="00364147" w:rsidRDefault="0067018F">
      <w:pPr>
        <w:pStyle w:val="Normal018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555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555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11.93004±1.203918     </w:t>
      </w:r>
    </w:p>
    <w:p w:rsidR="00364147" w:rsidRDefault="0067018F">
      <w:pPr>
        <w:pStyle w:val="Normal018"/>
        <w:framePr w:w="1933" w:h="660" w:hRule="exact" w:wrap="auto" w:vAnchor="page" w:hAnchor="page" w:x="555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7487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7487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0.93670±0.052746     </w:t>
      </w:r>
    </w:p>
    <w:p w:rsidR="00364147" w:rsidRDefault="0067018F">
      <w:pPr>
        <w:pStyle w:val="Normal018"/>
        <w:framePr w:w="1933" w:h="660" w:hRule="exact" w:wrap="auto" w:vAnchor="page" w:hAnchor="page" w:x="7487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942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942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1.70386±0.132891     </w:t>
      </w:r>
    </w:p>
    <w:p w:rsidR="00364147" w:rsidRDefault="0067018F">
      <w:pPr>
        <w:pStyle w:val="Normal018"/>
        <w:framePr w:w="1933" w:h="660" w:hRule="exact" w:wrap="auto" w:vAnchor="page" w:hAnchor="page" w:x="942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13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13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3.16032±0.305039     </w:t>
      </w:r>
    </w:p>
    <w:p w:rsidR="00364147" w:rsidRDefault="0067018F">
      <w:pPr>
        <w:pStyle w:val="Normal018"/>
        <w:framePr w:w="1933" w:h="660" w:hRule="exact" w:wrap="auto" w:vAnchor="page" w:hAnchor="page" w:x="113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328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328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2.25452±0.088576     </w:t>
      </w:r>
    </w:p>
    <w:p w:rsidR="00364147" w:rsidRDefault="0067018F">
      <w:pPr>
        <w:pStyle w:val="Normal018"/>
        <w:framePr w:w="1933" w:h="660" w:hRule="exact" w:wrap="auto" w:vAnchor="page" w:hAnchor="page" w:x="1328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18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18"/>
        <w:framePr w:w="58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58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18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1.61994±0.206185     </w:t>
      </w:r>
    </w:p>
    <w:p w:rsidR="00364147" w:rsidRDefault="0067018F">
      <w:pPr>
        <w:pStyle w:val="Normal018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555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555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11.74864±2.724311     </w:t>
      </w:r>
    </w:p>
    <w:p w:rsidR="00364147" w:rsidRDefault="0067018F">
      <w:pPr>
        <w:pStyle w:val="Normal018"/>
        <w:framePr w:w="1933" w:h="660" w:hRule="exact" w:wrap="auto" w:vAnchor="page" w:hAnchor="page" w:x="555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7487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7487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</w:t>
      </w:r>
      <w:r>
        <w:rPr>
          <w:rFonts w:eastAsia="Times New Roman"/>
          <w:color w:val="000000"/>
          <w:kern w:val="2"/>
          <w:sz w:val="15"/>
        </w:rPr>
        <w:t xml:space="preserve">80464±0.107536     </w:t>
      </w:r>
    </w:p>
    <w:p w:rsidR="00364147" w:rsidRDefault="0067018F">
      <w:pPr>
        <w:pStyle w:val="Normal018"/>
        <w:framePr w:w="1933" w:h="660" w:hRule="exact" w:wrap="auto" w:vAnchor="page" w:hAnchor="page" w:x="7487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942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942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1.77456±0.198913     </w:t>
      </w:r>
    </w:p>
    <w:p w:rsidR="00364147" w:rsidRDefault="0067018F">
      <w:pPr>
        <w:pStyle w:val="Normal018"/>
        <w:framePr w:w="1933" w:h="660" w:hRule="exact" w:wrap="auto" w:vAnchor="page" w:hAnchor="page" w:x="942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13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13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3.11166±0.630921     </w:t>
      </w:r>
    </w:p>
    <w:p w:rsidR="00364147" w:rsidRDefault="0067018F">
      <w:pPr>
        <w:pStyle w:val="Normal018"/>
        <w:framePr w:w="1933" w:h="660" w:hRule="exact" w:wrap="auto" w:vAnchor="page" w:hAnchor="page" w:x="113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328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328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2.19166±0.171844     </w:t>
      </w:r>
    </w:p>
    <w:p w:rsidR="00364147" w:rsidRDefault="0067018F">
      <w:pPr>
        <w:pStyle w:val="Normal018"/>
        <w:framePr w:w="1933" w:h="660" w:hRule="exact" w:wrap="auto" w:vAnchor="page" w:hAnchor="page" w:x="1328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18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18"/>
        <w:framePr w:w="58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58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18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1.67804±0.264763     </w:t>
      </w:r>
    </w:p>
    <w:p w:rsidR="00364147" w:rsidRDefault="0067018F">
      <w:pPr>
        <w:pStyle w:val="Normal018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555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555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12.88834±2.006868     </w:t>
      </w:r>
    </w:p>
    <w:p w:rsidR="00364147" w:rsidRDefault="0067018F">
      <w:pPr>
        <w:pStyle w:val="Normal018"/>
        <w:framePr w:w="1933" w:h="660" w:hRule="exact" w:wrap="auto" w:vAnchor="page" w:hAnchor="page" w:x="555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7487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7487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0.93100±0.151169     </w:t>
      </w:r>
    </w:p>
    <w:p w:rsidR="00364147" w:rsidRDefault="0067018F">
      <w:pPr>
        <w:pStyle w:val="Normal018"/>
        <w:framePr w:w="1933" w:h="660" w:hRule="exact" w:wrap="auto" w:vAnchor="page" w:hAnchor="page" w:x="7487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942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942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1.71314±0.157990     </w:t>
      </w:r>
    </w:p>
    <w:p w:rsidR="00364147" w:rsidRDefault="0067018F">
      <w:pPr>
        <w:pStyle w:val="Normal018"/>
        <w:framePr w:w="1933" w:h="660" w:hRule="exact" w:wrap="auto" w:vAnchor="page" w:hAnchor="page" w:x="942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13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13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3.16328±0.330843     </w:t>
      </w:r>
    </w:p>
    <w:p w:rsidR="00364147" w:rsidRDefault="0067018F">
      <w:pPr>
        <w:pStyle w:val="Normal018"/>
        <w:framePr w:w="1933" w:h="660" w:hRule="exact" w:wrap="auto" w:vAnchor="page" w:hAnchor="page" w:x="113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328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328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2.25562±0.103949     </w:t>
      </w:r>
    </w:p>
    <w:p w:rsidR="00364147" w:rsidRDefault="0067018F">
      <w:pPr>
        <w:pStyle w:val="Normal018"/>
        <w:framePr w:w="1933" w:h="660" w:hRule="exact" w:wrap="auto" w:vAnchor="page" w:hAnchor="page" w:x="1328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18"/>
        <w:framePr w:w="12360" w:h="480" w:hRule="exact" w:wrap="auto" w:vAnchor="page" w:hAnchor="page" w:x="1746" w:y="74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*D = Dunnett LSD Test Significant at the 0.05 level        </w:t>
      </w:r>
    </w:p>
    <w:p w:rsidR="00364147" w:rsidRDefault="0067018F">
      <w:pPr>
        <w:pStyle w:val="Normal018"/>
        <w:framePr w:w="9540" w:h="285" w:hRule="exact" w:wrap="auto" w:vAnchor="page" w:hAnchor="page" w:x="1821" w:y="801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18"/>
        <w:spacing w:line="1" w:lineRule="auto"/>
      </w:pPr>
      <w:r>
        <w:br w:type="page"/>
      </w:r>
    </w:p>
    <w:p w:rsidR="00364147" w:rsidRDefault="0067018F">
      <w:pPr>
        <w:pStyle w:val="Normal018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7"/>
        </w:rPr>
      </w:pPr>
      <w:r>
        <w:pict>
          <v:line id="_x0000_s3139" style="position:absolute;left:0;text-align:left;z-index:-251553792;mso-position-horizontal-relative:page;mso-position-vertical-relative:page" from="78.3pt,114pt" to="763.85pt,114pt" o:allowincell="f">
            <w10:wrap anchorx="page" anchory="page"/>
          </v:line>
        </w:pict>
      </w:r>
      <w:r>
        <w:pict>
          <v:line id="_x0000_s3138" style="position:absolute;left:0;text-align:left;z-index:-251552768;mso-position-horizontal-relative:page;mso-position-vertical-relative:page" from="77.55pt,151.5pt" to="764.35pt,151.5pt" o:allowincell="f">
            <w10:wrap anchorx="page" anchory="page"/>
          </v:line>
        </w:pict>
      </w:r>
      <w:r>
        <w:pict>
          <v:line id="_x0000_s3137" style="position:absolute;left:0;text-align:left;z-index:-251551744;mso-position-horizontal-relative:page;mso-position-vertical-relative:page" from="87.3pt,372.15pt" to="763.85pt,372.1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7"/>
        </w:rPr>
        <w:t>Organ Weights  Summary Report</w:t>
      </w:r>
    </w:p>
    <w:p w:rsidR="00364147" w:rsidRDefault="0067018F">
      <w:pPr>
        <w:pStyle w:val="Normal018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7"/>
        </w:rPr>
      </w:pPr>
      <w:r>
        <w:rPr>
          <w:rFonts w:ascii="宋体" w:eastAsia="宋体" w:hAnsi="宋体"/>
          <w:color w:val="000000"/>
          <w:kern w:val="2"/>
          <w:sz w:val="17"/>
        </w:rPr>
        <w:t>脏器重量(g)</w:t>
      </w:r>
      <w:r>
        <w:rPr>
          <w:rFonts w:ascii="宋体" w:eastAsia="宋体" w:hAnsi="宋体"/>
          <w:color w:val="000000"/>
          <w:kern w:val="2"/>
          <w:sz w:val="17"/>
        </w:rPr>
        <w:t>统计汇总（</w:t>
      </w:r>
      <w:r>
        <w:rPr>
          <w:rFonts w:eastAsia="Times New Roman"/>
          <w:color w:val="000000"/>
          <w:kern w:val="2"/>
          <w:sz w:val="17"/>
        </w:rPr>
        <w:t>mean</w:t>
      </w:r>
      <w:r>
        <w:rPr>
          <w:rFonts w:ascii="宋体" w:eastAsia="宋体" w:hAnsi="宋体"/>
          <w:color w:val="000000"/>
          <w:kern w:val="2"/>
          <w:sz w:val="17"/>
        </w:rPr>
        <w:t>±</w:t>
      </w:r>
      <w:r>
        <w:rPr>
          <w:rFonts w:eastAsia="Times New Roman"/>
          <w:color w:val="000000"/>
          <w:kern w:val="2"/>
          <w:sz w:val="17"/>
        </w:rPr>
        <w:t>SD</w:t>
      </w:r>
      <w:r>
        <w:rPr>
          <w:rFonts w:ascii="宋体" w:eastAsia="宋体" w:hAnsi="宋体"/>
          <w:color w:val="000000"/>
          <w:kern w:val="2"/>
          <w:sz w:val="17"/>
        </w:rPr>
        <w:t>）</w:t>
      </w:r>
      <w:r>
        <w:rPr>
          <w:rFonts w:eastAsia="Times New Roman"/>
          <w:color w:val="000000"/>
          <w:kern w:val="2"/>
          <w:sz w:val="17"/>
        </w:rPr>
        <w:t xml:space="preserve">Males </w:t>
      </w:r>
      <w:r>
        <w:rPr>
          <w:rFonts w:ascii="宋体" w:eastAsia="宋体" w:hAnsi="宋体"/>
          <w:color w:val="000000"/>
          <w:kern w:val="2"/>
          <w:sz w:val="17"/>
        </w:rPr>
        <w:t>雄性</w:t>
      </w:r>
    </w:p>
    <w:p w:rsidR="00364147" w:rsidRDefault="0067018F">
      <w:pPr>
        <w:pStyle w:val="Normal018"/>
        <w:framePr w:w="1245" w:h="285" w:hRule="exact" w:wrap="auto" w:vAnchor="page" w:hAnchor="page" w:x="1686" w:y="249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18"/>
        <w:framePr w:w="840" w:h="465" w:hRule="exact" w:wrap="auto" w:vAnchor="page" w:hAnchor="page" w:x="296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8"/>
        <w:framePr w:w="840" w:h="465" w:hRule="exact" w:wrap="auto" w:vAnchor="page" w:hAnchor="page" w:x="296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8"/>
        <w:framePr w:w="1933" w:h="390" w:hRule="exact" w:wrap="auto" w:vAnchor="page" w:hAnchor="page" w:x="362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Thymus or</w:t>
      </w:r>
    </w:p>
    <w:p w:rsidR="00364147" w:rsidRDefault="0067018F">
      <w:pPr>
        <w:pStyle w:val="Normal018"/>
        <w:framePr w:w="1933" w:h="390" w:hRule="exact" w:wrap="auto" w:vAnchor="page" w:hAnchor="page" w:x="362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thymic area</w:t>
      </w:r>
    </w:p>
    <w:p w:rsidR="00364147" w:rsidRDefault="0067018F">
      <w:pPr>
        <w:pStyle w:val="Normal018"/>
        <w:framePr w:w="1933" w:h="390" w:hRule="exact" w:wrap="auto" w:vAnchor="page" w:hAnchor="page" w:x="555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adrenal</w:t>
      </w:r>
    </w:p>
    <w:p w:rsidR="00364147" w:rsidRDefault="0067018F">
      <w:pPr>
        <w:pStyle w:val="Normal018"/>
        <w:framePr w:w="1933" w:h="390" w:hRule="exact" w:wrap="auto" w:vAnchor="page" w:hAnchor="page" w:x="7487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pituitary</w:t>
      </w:r>
    </w:p>
    <w:p w:rsidR="00364147" w:rsidRDefault="0067018F">
      <w:pPr>
        <w:pStyle w:val="Normal018"/>
        <w:framePr w:w="1933" w:h="390" w:hRule="exact" w:wrap="auto" w:vAnchor="page" w:hAnchor="page" w:x="9420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thyroid/</w:t>
      </w:r>
      <w:r>
        <w:rPr>
          <w:rFonts w:ascii="宋体" w:eastAsia="宋体" w:hAnsi="宋体"/>
          <w:b/>
          <w:color w:val="000000"/>
          <w:kern w:val="2"/>
          <w:sz w:val="13"/>
        </w:rPr>
        <w:t>gland,</w:t>
      </w:r>
    </w:p>
    <w:p w:rsidR="00364147" w:rsidRDefault="0067018F">
      <w:pPr>
        <w:pStyle w:val="Normal018"/>
        <w:framePr w:w="1933" w:h="390" w:hRule="exact" w:wrap="auto" w:vAnchor="page" w:hAnchor="page" w:x="9420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parathyroid</w:t>
      </w:r>
    </w:p>
    <w:p w:rsidR="00364147" w:rsidRDefault="0067018F">
      <w:pPr>
        <w:pStyle w:val="Normal018"/>
        <w:framePr w:w="1933" w:h="390" w:hRule="exact" w:wrap="auto" w:vAnchor="page" w:hAnchor="page" w:x="11353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Testis</w:t>
      </w:r>
    </w:p>
    <w:p w:rsidR="00364147" w:rsidRDefault="0067018F">
      <w:pPr>
        <w:pStyle w:val="Normal018"/>
        <w:framePr w:w="1933" w:h="390" w:hRule="exact" w:wrap="auto" w:vAnchor="page" w:hAnchor="page" w:x="1328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Epididymis</w:t>
      </w:r>
    </w:p>
    <w:p w:rsidR="00364147" w:rsidRDefault="0067018F">
      <w:pPr>
        <w:pStyle w:val="Normal018"/>
        <w:framePr w:w="1933" w:h="300" w:hRule="exact" w:wrap="auto" w:vAnchor="page" w:hAnchor="page" w:x="3621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胸腺（或胸腺区域）</w:t>
      </w:r>
    </w:p>
    <w:p w:rsidR="00364147" w:rsidRDefault="0067018F">
      <w:pPr>
        <w:pStyle w:val="Normal018"/>
        <w:framePr w:w="1933" w:h="300" w:hRule="exact" w:wrap="auto" w:vAnchor="page" w:hAnchor="page" w:x="5554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肾上腺</w:t>
      </w:r>
    </w:p>
    <w:p w:rsidR="00364147" w:rsidRDefault="0067018F">
      <w:pPr>
        <w:pStyle w:val="Normal018"/>
        <w:framePr w:w="1933" w:h="300" w:hRule="exact" w:wrap="auto" w:vAnchor="page" w:hAnchor="page" w:x="7487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垂体</w:t>
      </w:r>
    </w:p>
    <w:p w:rsidR="00364147" w:rsidRDefault="0067018F">
      <w:pPr>
        <w:pStyle w:val="Normal018"/>
        <w:framePr w:w="1933" w:h="300" w:hRule="exact" w:wrap="auto" w:vAnchor="page" w:hAnchor="page" w:x="9420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甲状腺和甲状旁腺</w:t>
      </w:r>
    </w:p>
    <w:p w:rsidR="00364147" w:rsidRDefault="0067018F">
      <w:pPr>
        <w:pStyle w:val="Normal018"/>
        <w:framePr w:w="1933" w:h="300" w:hRule="exact" w:wrap="auto" w:vAnchor="page" w:hAnchor="page" w:x="11353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睾丸</w:t>
      </w:r>
    </w:p>
    <w:p w:rsidR="00364147" w:rsidRDefault="0067018F">
      <w:pPr>
        <w:pStyle w:val="Normal018"/>
        <w:framePr w:w="1933" w:h="300" w:hRule="exact" w:wrap="auto" w:vAnchor="page" w:hAnchor="page" w:x="1328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附睾</w:t>
      </w:r>
    </w:p>
    <w:p w:rsidR="00364147" w:rsidRDefault="00364147">
      <w:pPr>
        <w:pStyle w:val="Normal018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18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18"/>
        <w:framePr w:w="58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58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18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0.38693±0.013986     </w:t>
      </w:r>
    </w:p>
    <w:p w:rsidR="00364147" w:rsidRDefault="0067018F">
      <w:pPr>
        <w:pStyle w:val="Normal018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18"/>
        <w:framePr w:w="1933" w:h="660" w:hRule="exact" w:wrap="auto" w:vAnchor="page" w:hAnchor="page" w:x="555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555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0.06720±0.016660     </w:t>
      </w:r>
    </w:p>
    <w:p w:rsidR="00364147" w:rsidRDefault="0067018F">
      <w:pPr>
        <w:pStyle w:val="Normal018"/>
        <w:framePr w:w="1933" w:h="660" w:hRule="exact" w:wrap="auto" w:vAnchor="page" w:hAnchor="page" w:x="555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18"/>
        <w:framePr w:w="1933" w:h="660" w:hRule="exact" w:wrap="auto" w:vAnchor="page" w:hAnchor="page" w:x="7487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7487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0.01510±0.003207     </w:t>
      </w:r>
    </w:p>
    <w:p w:rsidR="00364147" w:rsidRDefault="0067018F">
      <w:pPr>
        <w:pStyle w:val="Normal018"/>
        <w:framePr w:w="1933" w:h="660" w:hRule="exact" w:wrap="auto" w:vAnchor="page" w:hAnchor="page" w:x="7487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18"/>
        <w:framePr w:w="1933" w:h="660" w:hRule="exact" w:wrap="auto" w:vAnchor="page" w:hAnchor="page" w:x="942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942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0.06228±0.020118     </w:t>
      </w:r>
    </w:p>
    <w:p w:rsidR="00364147" w:rsidRDefault="0067018F">
      <w:pPr>
        <w:pStyle w:val="Normal018"/>
        <w:framePr w:w="1933" w:h="660" w:hRule="exact" w:wrap="auto" w:vAnchor="page" w:hAnchor="page" w:x="942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18"/>
        <w:framePr w:w="1933" w:h="660" w:hRule="exact" w:wrap="auto" w:vAnchor="page" w:hAnchor="page" w:x="113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13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2.94698±1.081994     </w:t>
      </w:r>
    </w:p>
    <w:p w:rsidR="00364147" w:rsidRDefault="0067018F">
      <w:pPr>
        <w:pStyle w:val="Normal018"/>
        <w:framePr w:w="1933" w:h="660" w:hRule="exact" w:wrap="auto" w:vAnchor="page" w:hAnchor="page" w:x="113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18"/>
        <w:framePr w:w="1933" w:h="660" w:hRule="exact" w:wrap="auto" w:vAnchor="page" w:hAnchor="page" w:x="1328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328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1.09493±0.268714     </w:t>
      </w:r>
    </w:p>
    <w:p w:rsidR="00364147" w:rsidRDefault="0067018F">
      <w:pPr>
        <w:pStyle w:val="Normal018"/>
        <w:framePr w:w="1933" w:h="660" w:hRule="exact" w:wrap="auto" w:vAnchor="page" w:hAnchor="page" w:x="1328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67018F">
      <w:pPr>
        <w:pStyle w:val="Normal018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18"/>
        <w:framePr w:w="58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58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18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0.52718±0.179830     </w:t>
      </w:r>
    </w:p>
    <w:p w:rsidR="00364147" w:rsidRDefault="0067018F">
      <w:pPr>
        <w:pStyle w:val="Normal018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555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555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0.06312±0.006393     </w:t>
      </w:r>
    </w:p>
    <w:p w:rsidR="00364147" w:rsidRDefault="0067018F">
      <w:pPr>
        <w:pStyle w:val="Normal018"/>
        <w:framePr w:w="1933" w:h="660" w:hRule="exact" w:wrap="auto" w:vAnchor="page" w:hAnchor="page" w:x="555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7487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7487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0.01398±0.001512     </w:t>
      </w:r>
    </w:p>
    <w:p w:rsidR="00364147" w:rsidRDefault="0067018F">
      <w:pPr>
        <w:pStyle w:val="Normal018"/>
        <w:framePr w:w="1933" w:h="660" w:hRule="exact" w:wrap="auto" w:vAnchor="page" w:hAnchor="page" w:x="7487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942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942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0.04592±0.006708     </w:t>
      </w:r>
    </w:p>
    <w:p w:rsidR="00364147" w:rsidRDefault="0067018F">
      <w:pPr>
        <w:pStyle w:val="Normal018"/>
        <w:framePr w:w="1933" w:h="660" w:hRule="exact" w:wrap="auto" w:vAnchor="page" w:hAnchor="page" w:x="942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13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13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3.54472±0.384397     </w:t>
      </w:r>
    </w:p>
    <w:p w:rsidR="00364147" w:rsidRDefault="0067018F">
      <w:pPr>
        <w:pStyle w:val="Normal018"/>
        <w:framePr w:w="1933" w:h="660" w:hRule="exact" w:wrap="auto" w:vAnchor="page" w:hAnchor="page" w:x="113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328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328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1.25038±0.111735     </w:t>
      </w:r>
    </w:p>
    <w:p w:rsidR="00364147" w:rsidRDefault="0067018F">
      <w:pPr>
        <w:pStyle w:val="Normal018"/>
        <w:framePr w:w="1933" w:h="660" w:hRule="exact" w:wrap="auto" w:vAnchor="page" w:hAnchor="page" w:x="1328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18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18"/>
        <w:framePr w:w="58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58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18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0.48986±0.099628     </w:t>
      </w:r>
    </w:p>
    <w:p w:rsidR="00364147" w:rsidRDefault="0067018F">
      <w:pPr>
        <w:pStyle w:val="Normal018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555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555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0.05660±0.010018     </w:t>
      </w:r>
    </w:p>
    <w:p w:rsidR="00364147" w:rsidRDefault="0067018F">
      <w:pPr>
        <w:pStyle w:val="Normal018"/>
        <w:framePr w:w="1933" w:h="660" w:hRule="exact" w:wrap="auto" w:vAnchor="page" w:hAnchor="page" w:x="555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7487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7487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0.01406±0.</w:t>
      </w:r>
      <w:r>
        <w:rPr>
          <w:rFonts w:eastAsia="Times New Roman"/>
          <w:color w:val="000000"/>
          <w:kern w:val="2"/>
          <w:sz w:val="15"/>
        </w:rPr>
        <w:t xml:space="preserve">000888     </w:t>
      </w:r>
    </w:p>
    <w:p w:rsidR="00364147" w:rsidRDefault="0067018F">
      <w:pPr>
        <w:pStyle w:val="Normal018"/>
        <w:framePr w:w="1933" w:h="660" w:hRule="exact" w:wrap="auto" w:vAnchor="page" w:hAnchor="page" w:x="7487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942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942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0.05448±0.015099     </w:t>
      </w:r>
    </w:p>
    <w:p w:rsidR="00364147" w:rsidRDefault="0067018F">
      <w:pPr>
        <w:pStyle w:val="Normal018"/>
        <w:framePr w:w="1933" w:h="660" w:hRule="exact" w:wrap="auto" w:vAnchor="page" w:hAnchor="page" w:x="942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13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13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3.21350±0.825421     </w:t>
      </w:r>
    </w:p>
    <w:p w:rsidR="00364147" w:rsidRDefault="0067018F">
      <w:pPr>
        <w:pStyle w:val="Normal018"/>
        <w:framePr w:w="1933" w:h="660" w:hRule="exact" w:wrap="auto" w:vAnchor="page" w:hAnchor="page" w:x="113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328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328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1.17564±0.226572     </w:t>
      </w:r>
    </w:p>
    <w:p w:rsidR="00364147" w:rsidRDefault="0067018F">
      <w:pPr>
        <w:pStyle w:val="Normal018"/>
        <w:framePr w:w="1933" w:h="660" w:hRule="exact" w:wrap="auto" w:vAnchor="page" w:hAnchor="page" w:x="1328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18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18"/>
        <w:framePr w:w="58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58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18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0.38488±0.080837     </w:t>
      </w:r>
    </w:p>
    <w:p w:rsidR="00364147" w:rsidRDefault="0067018F">
      <w:pPr>
        <w:pStyle w:val="Normal018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555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555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0.06176±0.010073     </w:t>
      </w:r>
    </w:p>
    <w:p w:rsidR="00364147" w:rsidRDefault="0067018F">
      <w:pPr>
        <w:pStyle w:val="Normal018"/>
        <w:framePr w:w="1933" w:h="660" w:hRule="exact" w:wrap="auto" w:vAnchor="page" w:hAnchor="page" w:x="555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7487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7487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0.01406±0.001262     </w:t>
      </w:r>
    </w:p>
    <w:p w:rsidR="00364147" w:rsidRDefault="0067018F">
      <w:pPr>
        <w:pStyle w:val="Normal018"/>
        <w:framePr w:w="1933" w:h="660" w:hRule="exact" w:wrap="auto" w:vAnchor="page" w:hAnchor="page" w:x="7487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942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942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0.06954±0.024705     </w:t>
      </w:r>
    </w:p>
    <w:p w:rsidR="00364147" w:rsidRDefault="0067018F">
      <w:pPr>
        <w:pStyle w:val="Normal018"/>
        <w:framePr w:w="1933" w:h="660" w:hRule="exact" w:wrap="auto" w:vAnchor="page" w:hAnchor="page" w:x="942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13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13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3.41268±0.243015     </w:t>
      </w:r>
    </w:p>
    <w:p w:rsidR="00364147" w:rsidRDefault="0067018F">
      <w:pPr>
        <w:pStyle w:val="Normal018"/>
        <w:framePr w:w="1933" w:h="660" w:hRule="exact" w:wrap="auto" w:vAnchor="page" w:hAnchor="page" w:x="113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18"/>
        <w:framePr w:w="1933" w:h="660" w:hRule="exact" w:wrap="auto" w:vAnchor="page" w:hAnchor="page" w:x="1328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1328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</w:t>
      </w:r>
      <w:r>
        <w:rPr>
          <w:rFonts w:eastAsia="Times New Roman"/>
          <w:color w:val="000000"/>
          <w:kern w:val="2"/>
          <w:sz w:val="15"/>
        </w:rPr>
        <w:t xml:space="preserve">22548±0.068521     </w:t>
      </w:r>
    </w:p>
    <w:p w:rsidR="00364147" w:rsidRDefault="0067018F">
      <w:pPr>
        <w:pStyle w:val="Normal018"/>
        <w:framePr w:w="1933" w:h="660" w:hRule="exact" w:wrap="auto" w:vAnchor="page" w:hAnchor="page" w:x="1328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18"/>
        <w:framePr w:w="12360" w:h="480" w:hRule="exact" w:wrap="auto" w:vAnchor="page" w:hAnchor="page" w:x="1746" w:y="74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*D = Dunnett LSD Test Significant at the 0.05 level        </w:t>
      </w:r>
    </w:p>
    <w:p w:rsidR="00364147" w:rsidRDefault="0067018F">
      <w:pPr>
        <w:pStyle w:val="Normal018"/>
        <w:framePr w:w="9540" w:h="285" w:hRule="exact" w:wrap="auto" w:vAnchor="page" w:hAnchor="page" w:x="1821" w:y="801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18"/>
        <w:spacing w:line="1" w:lineRule="auto"/>
      </w:pPr>
      <w:r>
        <w:br w:type="page"/>
      </w:r>
    </w:p>
    <w:p w:rsidR="00364147" w:rsidRDefault="0067018F">
      <w:pPr>
        <w:pStyle w:val="Normal018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7"/>
        </w:rPr>
      </w:pPr>
      <w:r>
        <w:pict>
          <v:line id="_x0000_s3136" style="position:absolute;left:0;text-align:left;z-index:-251550720;mso-position-horizontal-relative:page;mso-position-vertical-relative:page" from="78.3pt,114pt" to="763.85pt,114pt" o:allowincell="f">
            <w10:wrap anchorx="page" anchory="page"/>
          </v:line>
        </w:pict>
      </w:r>
      <w:r>
        <w:pict>
          <v:line id="_x0000_s3135" style="position:absolute;left:0;text-align:left;z-index:-251549696;mso-position-horizontal-relative:page;mso-position-vertical-relative:page" from="77.55pt,151.5pt" to="764.35pt,151.5pt" o:allowincell="f">
            <w10:wrap anchorx="page" anchory="page"/>
          </v:line>
        </w:pict>
      </w:r>
      <w:r>
        <w:pict>
          <v:line id="_x0000_s3134" style="position:absolute;left:0;text-align:left;z-index:-251548672;mso-position-horizontal-relative:page;mso-position-vertical-relative:page" from="87.3pt,372.15pt" to="763.85pt,372.1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7"/>
        </w:rPr>
        <w:t>Organ Weights  Summary Report</w:t>
      </w:r>
    </w:p>
    <w:p w:rsidR="00364147" w:rsidRDefault="0067018F">
      <w:pPr>
        <w:pStyle w:val="Normal018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7"/>
        </w:rPr>
      </w:pPr>
      <w:r>
        <w:rPr>
          <w:rFonts w:ascii="宋体" w:eastAsia="宋体" w:hAnsi="宋体"/>
          <w:color w:val="000000"/>
          <w:kern w:val="2"/>
          <w:sz w:val="17"/>
        </w:rPr>
        <w:t>脏器重量(g)</w:t>
      </w:r>
      <w:r>
        <w:rPr>
          <w:rFonts w:ascii="宋体" w:eastAsia="宋体" w:hAnsi="宋体"/>
          <w:color w:val="000000"/>
          <w:kern w:val="2"/>
          <w:sz w:val="17"/>
        </w:rPr>
        <w:t>统计汇总（</w:t>
      </w:r>
      <w:r>
        <w:rPr>
          <w:rFonts w:eastAsia="Times New Roman"/>
          <w:color w:val="000000"/>
          <w:kern w:val="2"/>
          <w:sz w:val="17"/>
        </w:rPr>
        <w:t>mean</w:t>
      </w:r>
      <w:r>
        <w:rPr>
          <w:rFonts w:ascii="宋体" w:eastAsia="宋体" w:hAnsi="宋体"/>
          <w:color w:val="000000"/>
          <w:kern w:val="2"/>
          <w:sz w:val="17"/>
        </w:rPr>
        <w:t>±</w:t>
      </w:r>
      <w:r>
        <w:rPr>
          <w:rFonts w:eastAsia="Times New Roman"/>
          <w:color w:val="000000"/>
          <w:kern w:val="2"/>
          <w:sz w:val="17"/>
        </w:rPr>
        <w:t>SD</w:t>
      </w:r>
      <w:r>
        <w:rPr>
          <w:rFonts w:ascii="宋体" w:eastAsia="宋体" w:hAnsi="宋体"/>
          <w:color w:val="000000"/>
          <w:kern w:val="2"/>
          <w:sz w:val="17"/>
        </w:rPr>
        <w:t>）</w:t>
      </w:r>
      <w:r>
        <w:rPr>
          <w:rFonts w:eastAsia="Times New Roman"/>
          <w:color w:val="000000"/>
          <w:kern w:val="2"/>
          <w:sz w:val="17"/>
        </w:rPr>
        <w:t xml:space="preserve">Males </w:t>
      </w:r>
      <w:r>
        <w:rPr>
          <w:rFonts w:ascii="宋体" w:eastAsia="宋体" w:hAnsi="宋体"/>
          <w:color w:val="000000"/>
          <w:kern w:val="2"/>
          <w:sz w:val="17"/>
        </w:rPr>
        <w:t>雄性</w:t>
      </w:r>
    </w:p>
    <w:p w:rsidR="00364147" w:rsidRDefault="0067018F">
      <w:pPr>
        <w:pStyle w:val="Normal018"/>
        <w:framePr w:w="1245" w:h="285" w:hRule="exact" w:wrap="auto" w:vAnchor="page" w:hAnchor="page" w:x="1686" w:y="249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18"/>
        <w:framePr w:w="840" w:h="465" w:hRule="exact" w:wrap="auto" w:vAnchor="page" w:hAnchor="page" w:x="296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18"/>
        <w:framePr w:w="840" w:h="465" w:hRule="exact" w:wrap="auto" w:vAnchor="page" w:hAnchor="page" w:x="296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18"/>
        <w:framePr w:w="1933" w:h="390" w:hRule="exact" w:wrap="auto" w:vAnchor="page" w:hAnchor="page" w:x="362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prostate</w:t>
      </w:r>
    </w:p>
    <w:p w:rsidR="00364147" w:rsidRDefault="0067018F">
      <w:pPr>
        <w:pStyle w:val="Normal018"/>
        <w:framePr w:w="1933" w:h="300" w:hRule="exact" w:wrap="auto" w:vAnchor="page" w:hAnchor="page" w:x="3621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前列腺</w:t>
      </w:r>
    </w:p>
    <w:p w:rsidR="00364147" w:rsidRDefault="00364147">
      <w:pPr>
        <w:pStyle w:val="Normal018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18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18"/>
        <w:framePr w:w="58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58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18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1.48850±0.250583     </w:t>
      </w:r>
    </w:p>
    <w:p w:rsidR="00364147" w:rsidRDefault="0067018F">
      <w:pPr>
        <w:pStyle w:val="Normal018"/>
        <w:framePr w:w="1933" w:h="660" w:hRule="exact" w:wrap="auto" w:vAnchor="page" w:hAnchor="page" w:x="362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67018F">
      <w:pPr>
        <w:pStyle w:val="Normal018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18"/>
        <w:framePr w:w="58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58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18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1.61970±0.352556     </w:t>
      </w:r>
    </w:p>
    <w:p w:rsidR="00364147" w:rsidRDefault="0067018F">
      <w:pPr>
        <w:pStyle w:val="Normal018"/>
        <w:framePr w:w="1933" w:h="660" w:hRule="exact" w:wrap="auto" w:vAnchor="page" w:hAnchor="page" w:x="362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18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18"/>
        <w:framePr w:w="58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58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18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1.41246±0.175339     </w:t>
      </w:r>
    </w:p>
    <w:p w:rsidR="00364147" w:rsidRDefault="0067018F">
      <w:pPr>
        <w:pStyle w:val="Normal018"/>
        <w:framePr w:w="1933" w:h="660" w:hRule="exact" w:wrap="auto" w:vAnchor="page" w:hAnchor="page" w:x="362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18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18"/>
        <w:framePr w:w="58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58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18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18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1.55724±0.213730     </w:t>
      </w:r>
    </w:p>
    <w:p w:rsidR="00364147" w:rsidRDefault="0067018F">
      <w:pPr>
        <w:pStyle w:val="Normal018"/>
        <w:framePr w:w="1933" w:h="660" w:hRule="exact" w:wrap="auto" w:vAnchor="page" w:hAnchor="page" w:x="362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18"/>
        <w:framePr w:w="12360" w:h="480" w:hRule="exact" w:wrap="auto" w:vAnchor="page" w:hAnchor="page" w:x="1746" w:y="74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*D = Dunnett LSD Test Significant at the 0.05 level        </w:t>
      </w:r>
    </w:p>
    <w:p w:rsidR="00364147" w:rsidRDefault="0067018F">
      <w:pPr>
        <w:pStyle w:val="Normal018"/>
        <w:framePr w:w="9540" w:h="285" w:hRule="exact" w:wrap="auto" w:vAnchor="page" w:hAnchor="page" w:x="1821" w:y="801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18"/>
        <w:framePr w:w="3240" w:h="216" w:hRule="exact" w:wrap="auto" w:vAnchor="page" w:hAnchor="page" w:x="1836" w:y="832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Report Selections</w:t>
      </w:r>
    </w:p>
    <w:p w:rsidR="00364147" w:rsidRDefault="0067018F">
      <w:pPr>
        <w:pStyle w:val="Normal018"/>
        <w:framePr w:w="2835" w:h="210" w:hRule="exact" w:wrap="auto" w:vAnchor="page" w:hAnchor="page" w:x="2331" w:y="854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Comparison group(s)</w:t>
      </w:r>
    </w:p>
    <w:p w:rsidR="00364147" w:rsidRDefault="0067018F">
      <w:pPr>
        <w:pStyle w:val="Normal018"/>
        <w:framePr w:w="5984" w:h="180" w:hRule="exact" w:wrap="auto" w:vAnchor="page" w:hAnchor="page" w:x="5226" w:y="854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2,3,4</w:t>
      </w:r>
    </w:p>
    <w:p w:rsidR="00364147" w:rsidRDefault="0067018F">
      <w:pPr>
        <w:pStyle w:val="Normal018"/>
        <w:framePr w:w="2835" w:h="210" w:hRule="exact" w:wrap="auto" w:vAnchor="page" w:hAnchor="page" w:x="2331" w:y="875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Control group(s)</w:t>
      </w:r>
    </w:p>
    <w:p w:rsidR="00364147" w:rsidRDefault="0067018F">
      <w:pPr>
        <w:pStyle w:val="Normal018"/>
        <w:framePr w:w="5984" w:h="180" w:hRule="exact" w:wrap="auto" w:vAnchor="page" w:hAnchor="page" w:x="5226" w:y="875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1</w:t>
      </w:r>
    </w:p>
    <w:p w:rsidR="00364147" w:rsidRDefault="0067018F">
      <w:pPr>
        <w:pStyle w:val="Normal018"/>
        <w:framePr w:w="2835" w:h="210" w:hRule="exact" w:wrap="auto" w:vAnchor="page" w:hAnchor="page" w:x="2331" w:y="896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Death Status(s)</w:t>
      </w:r>
    </w:p>
    <w:p w:rsidR="00364147" w:rsidRDefault="0067018F">
      <w:pPr>
        <w:pStyle w:val="Normal018"/>
        <w:framePr w:w="5984" w:h="180" w:hRule="exact" w:wrap="auto" w:vAnchor="page" w:hAnchor="page" w:x="5226" w:y="896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Scheduled Dead</w:t>
      </w:r>
    </w:p>
    <w:p w:rsidR="00364147" w:rsidRDefault="0067018F">
      <w:pPr>
        <w:pStyle w:val="Normal018"/>
        <w:framePr w:w="2835" w:h="210" w:hRule="exact" w:wrap="auto" w:vAnchor="page" w:hAnchor="page" w:x="2331" w:y="91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Report generated by</w:t>
      </w:r>
    </w:p>
    <w:p w:rsidR="00364147" w:rsidRDefault="0067018F">
      <w:pPr>
        <w:pStyle w:val="Normal018"/>
        <w:framePr w:w="5984" w:h="180" w:hRule="exact" w:wrap="auto" w:vAnchor="page" w:hAnchor="page" w:x="5226" w:y="91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Ying Ding</w:t>
      </w:r>
    </w:p>
    <w:p w:rsidR="00364147" w:rsidRDefault="0067018F">
      <w:pPr>
        <w:pStyle w:val="Normal018"/>
        <w:framePr w:w="2835" w:h="210" w:hRule="exact" w:wrap="auto" w:vAnchor="page" w:hAnchor="page" w:x="2331" w:y="938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Scheduled Death(s)</w:t>
      </w:r>
    </w:p>
    <w:p w:rsidR="00364147" w:rsidRDefault="0067018F">
      <w:pPr>
        <w:pStyle w:val="Normal018"/>
        <w:framePr w:w="5984" w:h="180" w:hRule="exact" w:wrap="auto" w:vAnchor="page" w:hAnchor="page" w:x="5226" w:y="938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Recovery Phases Sacrifice : Recovery Phase</w:t>
      </w:r>
    </w:p>
    <w:p w:rsidR="00364147" w:rsidRDefault="0067018F">
      <w:pPr>
        <w:pStyle w:val="Normal018"/>
        <w:framePr w:w="2835" w:h="210" w:hRule="exact" w:wrap="auto" w:vAnchor="page" w:hAnchor="page" w:x="2331" w:y="95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Sex</w:t>
      </w:r>
    </w:p>
    <w:p w:rsidR="00364147" w:rsidRDefault="0067018F">
      <w:pPr>
        <w:pStyle w:val="Normal018"/>
        <w:framePr w:w="5984" w:h="180" w:hRule="exact" w:wrap="auto" w:vAnchor="page" w:hAnchor="page" w:x="5226" w:y="95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Male,Female</w:t>
      </w:r>
    </w:p>
    <w:p w:rsidR="00364147" w:rsidRDefault="0067018F">
      <w:pPr>
        <w:pStyle w:val="Normal018"/>
        <w:framePr w:w="2835" w:h="210" w:hRule="exact" w:wrap="auto" w:vAnchor="page" w:hAnchor="page" w:x="2331" w:y="980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Subgroup(s)</w:t>
      </w:r>
    </w:p>
    <w:p w:rsidR="00364147" w:rsidRDefault="0067018F">
      <w:pPr>
        <w:pStyle w:val="Normal018"/>
        <w:framePr w:w="5984" w:h="180" w:hRule="exact" w:wrap="auto" w:vAnchor="page" w:hAnchor="page" w:x="5226" w:y="980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  <w:sectPr w:rsidR="00364147">
          <w:headerReference w:type="even" r:id="rId122"/>
          <w:headerReference w:type="default" r:id="rId123"/>
          <w:footerReference w:type="even" r:id="rId124"/>
          <w:footerReference w:type="default" r:id="rId125"/>
          <w:headerReference w:type="first" r:id="rId126"/>
          <w:footerReference w:type="first" r:id="rId127"/>
          <w:pgSz w:w="15840" w:h="12240" w:orient="landscape"/>
          <w:pgMar w:top="1440" w:right="1800" w:bottom="1440" w:left="1800" w:header="110" w:footer="110" w:gutter="0"/>
          <w:cols w:space="720"/>
        </w:sectPr>
      </w:pPr>
      <w:r>
        <w:rPr>
          <w:rFonts w:eastAsia="Times New Roman"/>
          <w:color w:val="000000"/>
          <w:kern w:val="2"/>
          <w:sz w:val="14"/>
        </w:rPr>
        <w:t>1</w:t>
      </w:r>
      <w:r>
        <w:rPr>
          <w:rFonts w:eastAsia="Times New Roman"/>
          <w:color w:val="000000"/>
          <w:kern w:val="2"/>
          <w:sz w:val="14"/>
        </w:rPr>
        <w:br w:type="page"/>
      </w:r>
    </w:p>
    <w:p w:rsidR="00866D8E" w:rsidRDefault="0067018F" w:rsidP="00866D8E">
      <w:pPr>
        <w:pStyle w:val="NormalWeb9"/>
        <w:spacing w:line="240" w:lineRule="atLeast"/>
        <w:jc w:val="center"/>
        <w:rPr>
          <w:rFonts w:ascii="Times" w:hAnsi="Times" w:cs="Times"/>
          <w:color w:val="000000"/>
        </w:rPr>
      </w:pPr>
      <w:r w:rsidRPr="00283129">
        <w:rPr>
          <w:rFonts w:ascii="Times" w:hAnsi="Times" w:cs="Times" w:hint="eastAsia"/>
          <w:color w:val="000000"/>
        </w:rPr>
        <w:t>表</w:t>
      </w:r>
      <w:r>
        <w:rPr>
          <w:rFonts w:ascii="Times" w:hAnsi="Times" w:cs="Times" w:hint="eastAsia"/>
          <w:color w:val="000000"/>
        </w:rPr>
        <w:t>6-3</w:t>
      </w:r>
      <w:r w:rsidRPr="00283129">
        <w:rPr>
          <w:rFonts w:ascii="Times" w:hAnsi="Times" w:cs="Times" w:hint="eastAsia"/>
          <w:color w:val="000000"/>
        </w:rPr>
        <w:t>：</w:t>
      </w:r>
      <w:r>
        <w:rPr>
          <w:rFonts w:ascii="Times" w:hAnsi="Times" w:cs="Times"/>
          <w:color w:val="000000"/>
        </w:rPr>
        <w:t>SD</w:t>
      </w:r>
      <w:r>
        <w:rPr>
          <w:rFonts w:ascii="Times" w:hAnsi="Times" w:cs="Times"/>
          <w:color w:val="000000"/>
        </w:rPr>
        <w:t>大鼠</w:t>
      </w:r>
      <w:r>
        <w:rPr>
          <w:rFonts w:ascii="Times" w:hAnsi="Times" w:cs="Times"/>
          <w:color w:val="000000"/>
        </w:rPr>
        <w:t>灌胃给予</w:t>
      </w:r>
      <w:r>
        <w:rPr>
          <w:rFonts w:ascii="Times" w:hAnsi="Times" w:cs="Times"/>
          <w:color w:val="000000"/>
        </w:rPr>
        <w:t>WXSH0376 4</w:t>
      </w:r>
      <w:r>
        <w:rPr>
          <w:rFonts w:ascii="Times" w:hAnsi="Times" w:cs="Times"/>
          <w:color w:val="000000"/>
        </w:rPr>
        <w:t>周</w:t>
      </w:r>
      <w:r>
        <w:rPr>
          <w:rFonts w:ascii="Times" w:hAnsi="Times" w:cs="Times"/>
          <w:color w:val="000000"/>
        </w:rPr>
        <w:t>重复给药毒性试验</w:t>
      </w:r>
    </w:p>
    <w:p w:rsidR="00866D8E" w:rsidRPr="00283129" w:rsidRDefault="0067018F" w:rsidP="00866D8E">
      <w:pPr>
        <w:pStyle w:val="NormalWeb9"/>
        <w:spacing w:line="240" w:lineRule="atLeast"/>
        <w:jc w:val="center"/>
        <w:rPr>
          <w:rFonts w:ascii="Times" w:hAnsi="Times" w:cs="Times"/>
          <w:color w:val="000000"/>
        </w:rPr>
        <w:sectPr w:rsidR="00866D8E" w:rsidRPr="00283129">
          <w:headerReference w:type="even" r:id="rId128"/>
          <w:headerReference w:type="default" r:id="rId129"/>
          <w:footerReference w:type="even" r:id="rId130"/>
          <w:footerReference w:type="default" r:id="rId131"/>
          <w:headerReference w:type="first" r:id="rId132"/>
          <w:footerReference w:type="first" r:id="rId133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" w:hAnsi="Times" w:cs="Times" w:hint="eastAsia"/>
          <w:color w:val="000000"/>
        </w:rPr>
        <w:t>给药期</w:t>
      </w:r>
      <w:r>
        <w:rPr>
          <w:rFonts w:ascii="Times" w:hAnsi="Times" w:cs="Times" w:hint="eastAsia"/>
          <w:color w:val="000000"/>
        </w:rPr>
        <w:t>结束</w:t>
      </w:r>
      <w:r>
        <w:rPr>
          <w:rFonts w:ascii="Times" w:hAnsi="Times" w:cs="Times" w:hint="eastAsia"/>
          <w:color w:val="000000"/>
        </w:rPr>
        <w:t>脏体比（</w:t>
      </w:r>
      <w:r>
        <w:rPr>
          <w:rFonts w:ascii="Times" w:hAnsi="Times" w:cs="Times" w:hint="eastAsia"/>
          <w:color w:val="000000"/>
        </w:rPr>
        <w:t>%</w:t>
      </w:r>
      <w:r>
        <w:rPr>
          <w:rFonts w:ascii="Times" w:hAnsi="Times" w:cs="Times" w:hint="eastAsia"/>
          <w:color w:val="000000"/>
        </w:rPr>
        <w:t>）计算结果统计汇总</w:t>
      </w:r>
    </w:p>
    <w:p w:rsidR="00364147" w:rsidRDefault="0067018F">
      <w:pPr>
        <w:pStyle w:val="Normal020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9"/>
        </w:rPr>
      </w:pPr>
      <w:r>
        <w:pict>
          <v:line id="_x0000_s3133" style="position:absolute;left:0;text-align:left;z-index:-251547648;mso-position-horizontal-relative:page;mso-position-vertical-relative:page" from="77.55pt,114pt" to="762.35pt,114pt" o:allowincell="f">
            <w10:wrap anchorx="page" anchory="page"/>
          </v:line>
        </w:pict>
      </w:r>
      <w:r>
        <w:pict>
          <v:line id="_x0000_s3132" style="position:absolute;left:0;text-align:left;z-index:-251546624;mso-position-horizontal-relative:page;mso-position-vertical-relative:page" from="77.55pt,151.5pt" to="764.35pt,151.5pt" o:allowincell="f">
            <w10:wrap anchorx="page" anchory="page"/>
          </v:line>
        </w:pict>
      </w:r>
      <w:r>
        <w:pict>
          <v:line id="_x0000_s3131" style="position:absolute;left:0;text-align:left;z-index:-251545600;mso-position-horizontal-relative:page;mso-position-vertical-relative:page" from="87.3pt,370.65pt" to="764.35pt,370.6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Organ Weights to Terminal Body Weight Ratio  Summary Report</w:t>
      </w:r>
    </w:p>
    <w:p w:rsidR="00364147" w:rsidRDefault="0067018F">
      <w:pPr>
        <w:pStyle w:val="Normal020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>脏体比（</w:t>
      </w:r>
      <w:r>
        <w:rPr>
          <w:rFonts w:ascii="宋体" w:eastAsia="宋体" w:hAnsi="宋体"/>
          <w:color w:val="000000"/>
          <w:kern w:val="2"/>
          <w:sz w:val="19"/>
        </w:rPr>
        <w:t>%</w:t>
      </w:r>
      <w:r>
        <w:rPr>
          <w:rFonts w:ascii="宋体" w:eastAsia="宋体" w:hAnsi="宋体"/>
          <w:color w:val="000000"/>
          <w:kern w:val="2"/>
          <w:sz w:val="19"/>
        </w:rPr>
        <w:t>）计算结果统计汇总（</w:t>
      </w:r>
      <w:r>
        <w:rPr>
          <w:rFonts w:eastAsia="Times New Roman"/>
          <w:color w:val="000000"/>
          <w:kern w:val="2"/>
          <w:sz w:val="19"/>
        </w:rPr>
        <w:t>mean</w:t>
      </w:r>
      <w:r>
        <w:rPr>
          <w:rFonts w:ascii="宋体" w:eastAsia="宋体" w:hAnsi="宋体"/>
          <w:color w:val="000000"/>
          <w:kern w:val="2"/>
          <w:sz w:val="19"/>
        </w:rPr>
        <w:t>±</w:t>
      </w:r>
      <w:r>
        <w:rPr>
          <w:rFonts w:eastAsia="Times New Roman"/>
          <w:color w:val="000000"/>
          <w:kern w:val="2"/>
          <w:sz w:val="19"/>
        </w:rPr>
        <w:t>SD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eastAsia="Times New Roman"/>
          <w:color w:val="000000"/>
          <w:kern w:val="2"/>
          <w:sz w:val="19"/>
        </w:rPr>
        <w:t xml:space="preserve">Females </w:t>
      </w:r>
      <w:r>
        <w:rPr>
          <w:rFonts w:ascii="宋体" w:eastAsia="宋体" w:hAnsi="宋体"/>
          <w:color w:val="000000"/>
          <w:kern w:val="2"/>
          <w:sz w:val="19"/>
        </w:rPr>
        <w:t>雌性</w:t>
      </w:r>
    </w:p>
    <w:p w:rsidR="00364147" w:rsidRDefault="0067018F">
      <w:pPr>
        <w:pStyle w:val="Normal020"/>
        <w:framePr w:w="975" w:h="285" w:hRule="exact" w:wrap="auto" w:vAnchor="page" w:hAnchor="page" w:x="1671" w:y="250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20"/>
        <w:framePr w:w="1200" w:h="465" w:hRule="exact" w:wrap="auto" w:vAnchor="page" w:hAnchor="page" w:x="2721" w:y="243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20"/>
        <w:framePr w:w="1200" w:h="465" w:hRule="exact" w:wrap="auto" w:vAnchor="page" w:hAnchor="page" w:x="2721" w:y="243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20"/>
        <w:framePr w:w="1921" w:h="390" w:hRule="exact" w:wrap="auto" w:vAnchor="page" w:hAnchor="page" w:x="371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Heart</w:t>
      </w:r>
    </w:p>
    <w:p w:rsidR="00364147" w:rsidRDefault="0067018F">
      <w:pPr>
        <w:pStyle w:val="Normal020"/>
        <w:framePr w:w="1921" w:h="390" w:hRule="exact" w:wrap="auto" w:vAnchor="page" w:hAnchor="page" w:x="5632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Liver</w:t>
      </w:r>
    </w:p>
    <w:p w:rsidR="00364147" w:rsidRDefault="0067018F">
      <w:pPr>
        <w:pStyle w:val="Normal020"/>
        <w:framePr w:w="1921" w:h="390" w:hRule="exact" w:wrap="auto" w:vAnchor="page" w:hAnchor="page" w:x="7553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Spleen</w:t>
      </w:r>
    </w:p>
    <w:p w:rsidR="00364147" w:rsidRDefault="0067018F">
      <w:pPr>
        <w:pStyle w:val="Normal020"/>
        <w:framePr w:w="1921" w:h="390" w:hRule="exact" w:wrap="auto" w:vAnchor="page" w:hAnchor="page" w:x="947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Lung/bronchus</w:t>
      </w:r>
    </w:p>
    <w:p w:rsidR="00364147" w:rsidRDefault="0067018F">
      <w:pPr>
        <w:pStyle w:val="Normal020"/>
        <w:framePr w:w="1921" w:h="390" w:hRule="exact" w:wrap="auto" w:vAnchor="page" w:hAnchor="page" w:x="11395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Kidney</w:t>
      </w:r>
    </w:p>
    <w:p w:rsidR="00364147" w:rsidRDefault="0067018F">
      <w:pPr>
        <w:pStyle w:val="Normal020"/>
        <w:framePr w:w="1921" w:h="390" w:hRule="exact" w:wrap="auto" w:vAnchor="page" w:hAnchor="page" w:x="1331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Brain</w:t>
      </w:r>
    </w:p>
    <w:p w:rsidR="00364147" w:rsidRDefault="0067018F">
      <w:pPr>
        <w:pStyle w:val="Normal020"/>
        <w:framePr w:w="1921" w:h="300" w:hRule="exact" w:wrap="auto" w:vAnchor="page" w:hAnchor="page" w:x="3711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心脏</w:t>
      </w:r>
    </w:p>
    <w:p w:rsidR="00364147" w:rsidRDefault="0067018F">
      <w:pPr>
        <w:pStyle w:val="Normal020"/>
        <w:framePr w:w="1921" w:h="300" w:hRule="exact" w:wrap="auto" w:vAnchor="page" w:hAnchor="page" w:x="5632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5"/>
        </w:rPr>
        <w:t>肝脏</w:t>
      </w:r>
    </w:p>
    <w:p w:rsidR="00364147" w:rsidRDefault="0067018F">
      <w:pPr>
        <w:pStyle w:val="Normal020"/>
        <w:framePr w:w="1921" w:h="300" w:hRule="exact" w:wrap="auto" w:vAnchor="page" w:hAnchor="page" w:x="7553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脾脏</w:t>
      </w:r>
    </w:p>
    <w:p w:rsidR="00364147" w:rsidRDefault="0067018F">
      <w:pPr>
        <w:pStyle w:val="Normal020"/>
        <w:framePr w:w="1921" w:h="300" w:hRule="exact" w:wrap="auto" w:vAnchor="page" w:hAnchor="page" w:x="9474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肺脏和主支气管</w:t>
      </w:r>
    </w:p>
    <w:p w:rsidR="00364147" w:rsidRDefault="0067018F">
      <w:pPr>
        <w:pStyle w:val="Normal020"/>
        <w:framePr w:w="1921" w:h="300" w:hRule="exact" w:wrap="auto" w:vAnchor="page" w:hAnchor="page" w:x="11395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肾脏</w:t>
      </w:r>
    </w:p>
    <w:p w:rsidR="00364147" w:rsidRDefault="0067018F">
      <w:pPr>
        <w:pStyle w:val="Normal020"/>
        <w:framePr w:w="1921" w:h="300" w:hRule="exact" w:wrap="auto" w:vAnchor="page" w:hAnchor="page" w:x="1331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脑</w:t>
      </w:r>
    </w:p>
    <w:p w:rsidR="00364147" w:rsidRDefault="00364147">
      <w:pPr>
        <w:pStyle w:val="Normal020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20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20"/>
        <w:framePr w:w="67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67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0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0.38396±0.</w:t>
      </w:r>
      <w:r>
        <w:rPr>
          <w:rFonts w:eastAsia="Times New Roman"/>
          <w:color w:val="000000"/>
          <w:kern w:val="2"/>
          <w:sz w:val="15"/>
        </w:rPr>
        <w:t xml:space="preserve">021189     </w:t>
      </w:r>
    </w:p>
    <w:p w:rsidR="00364147" w:rsidRDefault="0067018F">
      <w:pPr>
        <w:pStyle w:val="Normal020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56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56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2.99732±0.251514     </w:t>
      </w:r>
    </w:p>
    <w:p w:rsidR="00364147" w:rsidRDefault="0067018F">
      <w:pPr>
        <w:pStyle w:val="Normal020"/>
        <w:framePr w:w="1921" w:h="660" w:hRule="exact" w:wrap="auto" w:vAnchor="page" w:hAnchor="page" w:x="56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75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75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0.26480±0.032358     </w:t>
      </w:r>
    </w:p>
    <w:p w:rsidR="00364147" w:rsidRDefault="0067018F">
      <w:pPr>
        <w:pStyle w:val="Normal020"/>
        <w:framePr w:w="1921" w:h="660" w:hRule="exact" w:wrap="auto" w:vAnchor="page" w:hAnchor="page" w:x="75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947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947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0.52776±0.041325     </w:t>
      </w:r>
    </w:p>
    <w:p w:rsidR="00364147" w:rsidRDefault="0067018F">
      <w:pPr>
        <w:pStyle w:val="Normal020"/>
        <w:framePr w:w="1921" w:h="660" w:hRule="exact" w:wrap="auto" w:vAnchor="page" w:hAnchor="page" w:x="947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1395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1395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0.77048±0.042035     </w:t>
      </w:r>
    </w:p>
    <w:p w:rsidR="00364147" w:rsidRDefault="0067018F">
      <w:pPr>
        <w:pStyle w:val="Normal020"/>
        <w:framePr w:w="1921" w:h="660" w:hRule="exact" w:wrap="auto" w:vAnchor="page" w:hAnchor="page" w:x="11395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331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331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0.84433±0.054372     </w:t>
      </w:r>
    </w:p>
    <w:p w:rsidR="00364147" w:rsidRDefault="0067018F">
      <w:pPr>
        <w:pStyle w:val="Normal020"/>
        <w:framePr w:w="1921" w:h="660" w:hRule="exact" w:wrap="auto" w:vAnchor="page" w:hAnchor="page" w:x="1331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0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20"/>
        <w:framePr w:w="67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67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0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0.39699±0.025416     </w:t>
      </w:r>
    </w:p>
    <w:p w:rsidR="00364147" w:rsidRDefault="0067018F">
      <w:pPr>
        <w:pStyle w:val="Normal020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20"/>
        <w:framePr w:w="1921" w:h="660" w:hRule="exact" w:wrap="auto" w:vAnchor="page" w:hAnchor="page" w:x="56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56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3.17147±0.225031     </w:t>
      </w:r>
    </w:p>
    <w:p w:rsidR="00364147" w:rsidRDefault="0067018F">
      <w:pPr>
        <w:pStyle w:val="Normal020"/>
        <w:framePr w:w="1921" w:h="660" w:hRule="exact" w:wrap="auto" w:vAnchor="page" w:hAnchor="page" w:x="56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20"/>
        <w:framePr w:w="1921" w:h="660" w:hRule="exact" w:wrap="auto" w:vAnchor="page" w:hAnchor="page" w:x="75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75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0.26334±0.013665     </w:t>
      </w:r>
    </w:p>
    <w:p w:rsidR="00364147" w:rsidRDefault="0067018F">
      <w:pPr>
        <w:pStyle w:val="Normal020"/>
        <w:framePr w:w="1921" w:h="660" w:hRule="exact" w:wrap="auto" w:vAnchor="page" w:hAnchor="page" w:x="75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20"/>
        <w:framePr w:w="1921" w:h="660" w:hRule="exact" w:wrap="auto" w:vAnchor="page" w:hAnchor="page" w:x="947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947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0.51312±0.023383     </w:t>
      </w:r>
    </w:p>
    <w:p w:rsidR="00364147" w:rsidRDefault="0067018F">
      <w:pPr>
        <w:pStyle w:val="Normal020"/>
        <w:framePr w:w="1921" w:h="660" w:hRule="exact" w:wrap="auto" w:vAnchor="page" w:hAnchor="page" w:x="947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20"/>
        <w:framePr w:w="1921" w:h="660" w:hRule="exact" w:wrap="auto" w:vAnchor="page" w:hAnchor="page" w:x="11395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1395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0.74494±0.052398     </w:t>
      </w:r>
    </w:p>
    <w:p w:rsidR="00364147" w:rsidRDefault="0067018F">
      <w:pPr>
        <w:pStyle w:val="Normal020"/>
        <w:framePr w:w="1921" w:h="660" w:hRule="exact" w:wrap="auto" w:vAnchor="page" w:hAnchor="page" w:x="11395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20"/>
        <w:framePr w:w="1921" w:h="660" w:hRule="exact" w:wrap="auto" w:vAnchor="page" w:hAnchor="page" w:x="1331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331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0.80556±0.037386     </w:t>
      </w:r>
    </w:p>
    <w:p w:rsidR="00364147" w:rsidRDefault="0067018F">
      <w:pPr>
        <w:pStyle w:val="Normal020"/>
        <w:framePr w:w="1921" w:h="660" w:hRule="exact" w:wrap="auto" w:vAnchor="page" w:hAnchor="page" w:x="1331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67018F">
      <w:pPr>
        <w:pStyle w:val="Normal020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20"/>
        <w:framePr w:w="67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67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0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0.42480+D±0.026428     </w:t>
      </w:r>
    </w:p>
    <w:p w:rsidR="00364147" w:rsidRDefault="0067018F">
      <w:pPr>
        <w:pStyle w:val="Normal020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56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56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3.10473±0.191628     </w:t>
      </w:r>
    </w:p>
    <w:p w:rsidR="00364147" w:rsidRDefault="0067018F">
      <w:pPr>
        <w:pStyle w:val="Normal020"/>
        <w:framePr w:w="1921" w:h="660" w:hRule="exact" w:wrap="auto" w:vAnchor="page" w:hAnchor="page" w:x="56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75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75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0.25321±0.041404     </w:t>
      </w:r>
    </w:p>
    <w:p w:rsidR="00364147" w:rsidRDefault="0067018F">
      <w:pPr>
        <w:pStyle w:val="Normal020"/>
        <w:framePr w:w="1921" w:h="660" w:hRule="exact" w:wrap="auto" w:vAnchor="page" w:hAnchor="page" w:x="75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947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947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0.49398±0.028787     </w:t>
      </w:r>
    </w:p>
    <w:p w:rsidR="00364147" w:rsidRDefault="0067018F">
      <w:pPr>
        <w:pStyle w:val="Normal020"/>
        <w:framePr w:w="1921" w:h="660" w:hRule="exact" w:wrap="auto" w:vAnchor="page" w:hAnchor="page" w:x="947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1395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1395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0.78088±0.042044     </w:t>
      </w:r>
    </w:p>
    <w:p w:rsidR="00364147" w:rsidRDefault="0067018F">
      <w:pPr>
        <w:pStyle w:val="Normal020"/>
        <w:framePr w:w="1921" w:h="660" w:hRule="exact" w:wrap="auto" w:vAnchor="page" w:hAnchor="page" w:x="11395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331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331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0.84113±0.</w:t>
      </w:r>
      <w:r>
        <w:rPr>
          <w:rFonts w:eastAsia="Times New Roman"/>
          <w:color w:val="000000"/>
          <w:kern w:val="2"/>
          <w:sz w:val="15"/>
        </w:rPr>
        <w:t xml:space="preserve">061343     </w:t>
      </w:r>
    </w:p>
    <w:p w:rsidR="00364147" w:rsidRDefault="0067018F">
      <w:pPr>
        <w:pStyle w:val="Normal020"/>
        <w:framePr w:w="1921" w:h="660" w:hRule="exact" w:wrap="auto" w:vAnchor="page" w:hAnchor="page" w:x="1331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0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20"/>
        <w:framePr w:w="67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67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0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0.42598+D±0.028360     </w:t>
      </w:r>
    </w:p>
    <w:p w:rsidR="00364147" w:rsidRDefault="0067018F">
      <w:pPr>
        <w:pStyle w:val="Normal020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56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56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3.10848±0.175461     </w:t>
      </w:r>
    </w:p>
    <w:p w:rsidR="00364147" w:rsidRDefault="0067018F">
      <w:pPr>
        <w:pStyle w:val="Normal020"/>
        <w:framePr w:w="1921" w:h="660" w:hRule="exact" w:wrap="auto" w:vAnchor="page" w:hAnchor="page" w:x="56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75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75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0.25950±0.024740     </w:t>
      </w:r>
    </w:p>
    <w:p w:rsidR="00364147" w:rsidRDefault="0067018F">
      <w:pPr>
        <w:pStyle w:val="Normal020"/>
        <w:framePr w:w="1921" w:h="660" w:hRule="exact" w:wrap="auto" w:vAnchor="page" w:hAnchor="page" w:x="75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947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947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0.52955±0.033267     </w:t>
      </w:r>
    </w:p>
    <w:p w:rsidR="00364147" w:rsidRDefault="0067018F">
      <w:pPr>
        <w:pStyle w:val="Normal020"/>
        <w:framePr w:w="1921" w:h="660" w:hRule="exact" w:wrap="auto" w:vAnchor="page" w:hAnchor="page" w:x="947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1395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1395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0.81127±0.059045     </w:t>
      </w:r>
    </w:p>
    <w:p w:rsidR="00364147" w:rsidRDefault="0067018F">
      <w:pPr>
        <w:pStyle w:val="Normal020"/>
        <w:framePr w:w="1921" w:h="660" w:hRule="exact" w:wrap="auto" w:vAnchor="page" w:hAnchor="page" w:x="11395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331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331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0.83664±0.052666     </w:t>
      </w:r>
    </w:p>
    <w:p w:rsidR="00364147" w:rsidRDefault="0067018F">
      <w:pPr>
        <w:pStyle w:val="Normal020"/>
        <w:framePr w:w="1921" w:h="660" w:hRule="exact" w:wrap="auto" w:vAnchor="page" w:hAnchor="page" w:x="1331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0"/>
        <w:framePr w:w="12360" w:h="480" w:hRule="exact" w:wrap="auto" w:vAnchor="page" w:hAnchor="page" w:x="1746" w:y="745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+D = Dunnett LSD Test Significant at the 0.01 level</w:t>
      </w:r>
      <w:r>
        <w:rPr>
          <w:rFonts w:eastAsia="Times New Roman"/>
          <w:color w:val="000000"/>
          <w:kern w:val="2"/>
          <w:sz w:val="15"/>
        </w:rPr>
        <w:t xml:space="preserve">         *U = Mann</w:t>
      </w:r>
      <w:r>
        <w:rPr>
          <w:rFonts w:eastAsia="Times New Roman"/>
          <w:color w:val="000000"/>
          <w:kern w:val="2"/>
          <w:sz w:val="15"/>
        </w:rPr>
        <w:noBreakHyphen/>
        <w:t xml:space="preserve">Whitney U Test Significant at 0.05 level.         *D = Dunnett LSD Test Significant at the 0.05 level        </w:t>
      </w:r>
    </w:p>
    <w:p w:rsidR="00364147" w:rsidRDefault="0067018F">
      <w:pPr>
        <w:pStyle w:val="Normal020"/>
        <w:framePr w:w="9540" w:h="285" w:hRule="exact" w:wrap="auto" w:vAnchor="page" w:hAnchor="page" w:x="1821" w:y="798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20"/>
        <w:spacing w:line="1" w:lineRule="auto"/>
      </w:pPr>
      <w:r>
        <w:br w:type="page"/>
      </w:r>
    </w:p>
    <w:p w:rsidR="00364147" w:rsidRDefault="0067018F">
      <w:pPr>
        <w:pStyle w:val="Normal020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9"/>
        </w:rPr>
      </w:pPr>
      <w:r>
        <w:pict>
          <v:line id="_x0000_s3130" style="position:absolute;left:0;text-align:left;z-index:-251544576;mso-position-horizontal-relative:page;mso-position-vertical-relative:page" from="77.55pt,114pt" to="762.35pt,114pt" o:allowincell="f">
            <w10:wrap anchorx="page" anchory="page"/>
          </v:line>
        </w:pict>
      </w:r>
      <w:r>
        <w:pict>
          <v:line id="_x0000_s3129" style="position:absolute;left:0;text-align:left;z-index:-251543552;mso-position-horizontal-relative:page;mso-position-vertical-relative:page" from="77.55pt,151.5pt" to="764.35pt,151.5pt" o:allowincell="f">
            <w10:wrap anchorx="page" anchory="page"/>
          </v:line>
        </w:pict>
      </w:r>
      <w:r>
        <w:pict>
          <v:line id="_x0000_s3128" style="position:absolute;left:0;text-align:left;z-index:-251542528;mso-position-horizontal-relative:page;mso-position-vertical-relative:page" from="87.3pt,370.65pt" to="764.35pt,370.6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Organ Weights to Terminal Body Weight Ratio  Summary Report</w:t>
      </w:r>
    </w:p>
    <w:p w:rsidR="00364147" w:rsidRDefault="0067018F">
      <w:pPr>
        <w:pStyle w:val="Normal020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>脏体比（</w:t>
      </w:r>
      <w:r>
        <w:rPr>
          <w:rFonts w:ascii="宋体" w:eastAsia="宋体" w:hAnsi="宋体"/>
          <w:color w:val="000000"/>
          <w:kern w:val="2"/>
          <w:sz w:val="19"/>
        </w:rPr>
        <w:t>%</w:t>
      </w:r>
      <w:r>
        <w:rPr>
          <w:rFonts w:ascii="宋体" w:eastAsia="宋体" w:hAnsi="宋体"/>
          <w:color w:val="000000"/>
          <w:kern w:val="2"/>
          <w:sz w:val="19"/>
        </w:rPr>
        <w:t>）计算结果统计汇总（</w:t>
      </w:r>
      <w:r>
        <w:rPr>
          <w:rFonts w:eastAsia="Times New Roman"/>
          <w:color w:val="000000"/>
          <w:kern w:val="2"/>
          <w:sz w:val="19"/>
        </w:rPr>
        <w:t>mean</w:t>
      </w:r>
      <w:r>
        <w:rPr>
          <w:rFonts w:ascii="宋体" w:eastAsia="宋体" w:hAnsi="宋体"/>
          <w:color w:val="000000"/>
          <w:kern w:val="2"/>
          <w:sz w:val="19"/>
        </w:rPr>
        <w:t>±</w:t>
      </w:r>
      <w:r>
        <w:rPr>
          <w:rFonts w:eastAsia="Times New Roman"/>
          <w:color w:val="000000"/>
          <w:kern w:val="2"/>
          <w:sz w:val="19"/>
        </w:rPr>
        <w:t>SD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eastAsia="Times New Roman"/>
          <w:color w:val="000000"/>
          <w:kern w:val="2"/>
          <w:sz w:val="19"/>
        </w:rPr>
        <w:t xml:space="preserve">Females </w:t>
      </w:r>
      <w:r>
        <w:rPr>
          <w:rFonts w:ascii="宋体" w:eastAsia="宋体" w:hAnsi="宋体"/>
          <w:color w:val="000000"/>
          <w:kern w:val="2"/>
          <w:sz w:val="19"/>
        </w:rPr>
        <w:t>雌性</w:t>
      </w:r>
    </w:p>
    <w:p w:rsidR="00364147" w:rsidRDefault="0067018F">
      <w:pPr>
        <w:pStyle w:val="Normal020"/>
        <w:framePr w:w="975" w:h="285" w:hRule="exact" w:wrap="auto" w:vAnchor="page" w:hAnchor="page" w:x="1671" w:y="250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20"/>
        <w:framePr w:w="1200" w:h="465" w:hRule="exact" w:wrap="auto" w:vAnchor="page" w:hAnchor="page" w:x="2721" w:y="243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20"/>
        <w:framePr w:w="1200" w:h="465" w:hRule="exact" w:wrap="auto" w:vAnchor="page" w:hAnchor="page" w:x="2721" w:y="243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20"/>
        <w:framePr w:w="1921" w:h="390" w:hRule="exact" w:wrap="auto" w:vAnchor="page" w:hAnchor="page" w:x="371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Thymus or</w:t>
      </w:r>
    </w:p>
    <w:p w:rsidR="00364147" w:rsidRDefault="0067018F">
      <w:pPr>
        <w:pStyle w:val="Normal020"/>
        <w:framePr w:w="1921" w:h="390" w:hRule="exact" w:wrap="auto" w:vAnchor="page" w:hAnchor="page" w:x="371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thymic area</w:t>
      </w:r>
    </w:p>
    <w:p w:rsidR="00364147" w:rsidRDefault="0067018F">
      <w:pPr>
        <w:pStyle w:val="Normal020"/>
        <w:framePr w:w="1921" w:h="390" w:hRule="exact" w:wrap="auto" w:vAnchor="page" w:hAnchor="page" w:x="5632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adrenal</w:t>
      </w:r>
    </w:p>
    <w:p w:rsidR="00364147" w:rsidRDefault="0067018F">
      <w:pPr>
        <w:pStyle w:val="Normal020"/>
        <w:framePr w:w="1921" w:h="390" w:hRule="exact" w:wrap="auto" w:vAnchor="page" w:hAnchor="page" w:x="7553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pituitary</w:t>
      </w:r>
    </w:p>
    <w:p w:rsidR="00364147" w:rsidRDefault="0067018F">
      <w:pPr>
        <w:pStyle w:val="Normal020"/>
        <w:framePr w:w="1921" w:h="390" w:hRule="exact" w:wrap="auto" w:vAnchor="page" w:hAnchor="page" w:x="947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thyroid/gland,</w:t>
      </w:r>
    </w:p>
    <w:p w:rsidR="00364147" w:rsidRDefault="0067018F">
      <w:pPr>
        <w:pStyle w:val="Normal020"/>
        <w:framePr w:w="1921" w:h="390" w:hRule="exact" w:wrap="auto" w:vAnchor="page" w:hAnchor="page" w:x="947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parathyroid</w:t>
      </w:r>
    </w:p>
    <w:p w:rsidR="00364147" w:rsidRDefault="0067018F">
      <w:pPr>
        <w:pStyle w:val="Normal020"/>
        <w:framePr w:w="1921" w:h="390" w:hRule="exact" w:wrap="auto" w:vAnchor="page" w:hAnchor="page" w:x="11395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Ovary</w:t>
      </w:r>
    </w:p>
    <w:p w:rsidR="00364147" w:rsidRDefault="0067018F">
      <w:pPr>
        <w:pStyle w:val="Normal020"/>
        <w:framePr w:w="1921" w:h="390" w:hRule="exact" w:wrap="auto" w:vAnchor="page" w:hAnchor="page" w:x="1331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Uterus/cervix</w:t>
      </w:r>
    </w:p>
    <w:p w:rsidR="00364147" w:rsidRDefault="0067018F">
      <w:pPr>
        <w:pStyle w:val="Normal020"/>
        <w:framePr w:w="1921" w:h="300" w:hRule="exact" w:wrap="auto" w:vAnchor="page" w:hAnchor="page" w:x="3711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胸腺（或胸腺区域）</w:t>
      </w:r>
    </w:p>
    <w:p w:rsidR="00364147" w:rsidRDefault="0067018F">
      <w:pPr>
        <w:pStyle w:val="Normal020"/>
        <w:framePr w:w="1921" w:h="300" w:hRule="exact" w:wrap="auto" w:vAnchor="page" w:hAnchor="page" w:x="5632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肾上腺</w:t>
      </w:r>
    </w:p>
    <w:p w:rsidR="00364147" w:rsidRDefault="0067018F">
      <w:pPr>
        <w:pStyle w:val="Normal020"/>
        <w:framePr w:w="1921" w:h="300" w:hRule="exact" w:wrap="auto" w:vAnchor="page" w:hAnchor="page" w:x="7553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垂体</w:t>
      </w:r>
    </w:p>
    <w:p w:rsidR="00364147" w:rsidRDefault="0067018F">
      <w:pPr>
        <w:pStyle w:val="Normal020"/>
        <w:framePr w:w="1921" w:h="300" w:hRule="exact" w:wrap="auto" w:vAnchor="page" w:hAnchor="page" w:x="9474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甲状腺和甲状旁腺</w:t>
      </w:r>
    </w:p>
    <w:p w:rsidR="00364147" w:rsidRDefault="0067018F">
      <w:pPr>
        <w:pStyle w:val="Normal020"/>
        <w:framePr w:w="1921" w:h="300" w:hRule="exact" w:wrap="auto" w:vAnchor="page" w:hAnchor="page" w:x="11395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卵巢</w:t>
      </w:r>
    </w:p>
    <w:p w:rsidR="00364147" w:rsidRDefault="0067018F">
      <w:pPr>
        <w:pStyle w:val="Normal020"/>
        <w:framePr w:w="1921" w:h="300" w:hRule="exact" w:wrap="auto" w:vAnchor="page" w:hAnchor="page" w:x="1331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子宫（包括宫颈）</w:t>
      </w:r>
    </w:p>
    <w:p w:rsidR="00364147" w:rsidRDefault="00364147">
      <w:pPr>
        <w:pStyle w:val="Normal020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20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20"/>
        <w:framePr w:w="67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67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0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0.17839±0.045547     </w:t>
      </w:r>
    </w:p>
    <w:p w:rsidR="00364147" w:rsidRDefault="0067018F">
      <w:pPr>
        <w:pStyle w:val="Normal020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56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56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0.03228±0.003525     </w:t>
      </w:r>
    </w:p>
    <w:p w:rsidR="00364147" w:rsidRDefault="0067018F">
      <w:pPr>
        <w:pStyle w:val="Normal020"/>
        <w:framePr w:w="1921" w:h="660" w:hRule="exact" w:wrap="auto" w:vAnchor="page" w:hAnchor="page" w:x="56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75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75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0.00655±0.001203     </w:t>
      </w:r>
    </w:p>
    <w:p w:rsidR="00364147" w:rsidRDefault="0067018F">
      <w:pPr>
        <w:pStyle w:val="Normal020"/>
        <w:framePr w:w="1921" w:h="660" w:hRule="exact" w:wrap="auto" w:vAnchor="page" w:hAnchor="page" w:x="75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947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947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0.01181±0.</w:t>
      </w:r>
      <w:r>
        <w:rPr>
          <w:rFonts w:eastAsia="Times New Roman"/>
          <w:color w:val="000000"/>
          <w:kern w:val="2"/>
          <w:sz w:val="15"/>
        </w:rPr>
        <w:t xml:space="preserve">001797     </w:t>
      </w:r>
    </w:p>
    <w:p w:rsidR="00364147" w:rsidRDefault="0067018F">
      <w:pPr>
        <w:pStyle w:val="Normal020"/>
        <w:framePr w:w="1921" w:h="660" w:hRule="exact" w:wrap="auto" w:vAnchor="page" w:hAnchor="page" w:x="947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1395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1395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0.04262±0.007185     </w:t>
      </w:r>
    </w:p>
    <w:p w:rsidR="00364147" w:rsidRDefault="0067018F">
      <w:pPr>
        <w:pStyle w:val="Normal020"/>
        <w:framePr w:w="1921" w:h="660" w:hRule="exact" w:wrap="auto" w:vAnchor="page" w:hAnchor="page" w:x="11395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331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331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0.29398±0.077813     </w:t>
      </w:r>
    </w:p>
    <w:p w:rsidR="00364147" w:rsidRDefault="0067018F">
      <w:pPr>
        <w:pStyle w:val="Normal020"/>
        <w:framePr w:w="1921" w:h="660" w:hRule="exact" w:wrap="auto" w:vAnchor="page" w:hAnchor="page" w:x="1331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0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20"/>
        <w:framePr w:w="67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67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0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0.18726±0.048312     </w:t>
      </w:r>
    </w:p>
    <w:p w:rsidR="00364147" w:rsidRDefault="0067018F">
      <w:pPr>
        <w:pStyle w:val="Normal020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20"/>
        <w:framePr w:w="1921" w:h="660" w:hRule="exact" w:wrap="auto" w:vAnchor="page" w:hAnchor="page" w:x="56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56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0.03236±0.003319     </w:t>
      </w:r>
    </w:p>
    <w:p w:rsidR="00364147" w:rsidRDefault="0067018F">
      <w:pPr>
        <w:pStyle w:val="Normal020"/>
        <w:framePr w:w="1921" w:h="660" w:hRule="exact" w:wrap="auto" w:vAnchor="page" w:hAnchor="page" w:x="56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20"/>
        <w:framePr w:w="1921" w:h="660" w:hRule="exact" w:wrap="auto" w:vAnchor="page" w:hAnchor="page" w:x="75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75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0.00676±0.001389     </w:t>
      </w:r>
    </w:p>
    <w:p w:rsidR="00364147" w:rsidRDefault="0067018F">
      <w:pPr>
        <w:pStyle w:val="Normal020"/>
        <w:framePr w:w="1921" w:h="660" w:hRule="exact" w:wrap="auto" w:vAnchor="page" w:hAnchor="page" w:x="75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20"/>
        <w:framePr w:w="1921" w:h="660" w:hRule="exact" w:wrap="auto" w:vAnchor="page" w:hAnchor="page" w:x="947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947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0.01340±0.001851     </w:t>
      </w:r>
    </w:p>
    <w:p w:rsidR="00364147" w:rsidRDefault="0067018F">
      <w:pPr>
        <w:pStyle w:val="Normal020"/>
        <w:framePr w:w="1921" w:h="660" w:hRule="exact" w:wrap="auto" w:vAnchor="page" w:hAnchor="page" w:x="947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20"/>
        <w:framePr w:w="1921" w:h="660" w:hRule="exact" w:wrap="auto" w:vAnchor="page" w:hAnchor="page" w:x="11395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1395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0.04387±0.004557     </w:t>
      </w:r>
    </w:p>
    <w:p w:rsidR="00364147" w:rsidRDefault="0067018F">
      <w:pPr>
        <w:pStyle w:val="Normal020"/>
        <w:framePr w:w="1921" w:h="660" w:hRule="exact" w:wrap="auto" w:vAnchor="page" w:hAnchor="page" w:x="11395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20"/>
        <w:framePr w:w="1921" w:h="660" w:hRule="exact" w:wrap="auto" w:vAnchor="page" w:hAnchor="page" w:x="1331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331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0.22476±0.067866     </w:t>
      </w:r>
    </w:p>
    <w:p w:rsidR="00364147" w:rsidRDefault="0067018F">
      <w:pPr>
        <w:pStyle w:val="Normal020"/>
        <w:framePr w:w="1921" w:h="660" w:hRule="exact" w:wrap="auto" w:vAnchor="page" w:hAnchor="page" w:x="1331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67018F">
      <w:pPr>
        <w:pStyle w:val="Normal020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20"/>
        <w:framePr w:w="67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67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0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0.19693±0.044924     </w:t>
      </w:r>
    </w:p>
    <w:p w:rsidR="00364147" w:rsidRDefault="0067018F">
      <w:pPr>
        <w:pStyle w:val="Normal020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56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56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0.03124±0.004871     </w:t>
      </w:r>
    </w:p>
    <w:p w:rsidR="00364147" w:rsidRDefault="0067018F">
      <w:pPr>
        <w:pStyle w:val="Normal020"/>
        <w:framePr w:w="1921" w:h="660" w:hRule="exact" w:wrap="auto" w:vAnchor="page" w:hAnchor="page" w:x="56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75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75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0.00782±0.001214     </w:t>
      </w:r>
    </w:p>
    <w:p w:rsidR="00364147" w:rsidRDefault="0067018F">
      <w:pPr>
        <w:pStyle w:val="Normal020"/>
        <w:framePr w:w="1921" w:h="660" w:hRule="exact" w:wrap="auto" w:vAnchor="page" w:hAnchor="page" w:x="75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947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947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0.01354±0.002434     </w:t>
      </w:r>
    </w:p>
    <w:p w:rsidR="00364147" w:rsidRDefault="0067018F">
      <w:pPr>
        <w:pStyle w:val="Normal020"/>
        <w:framePr w:w="1921" w:h="660" w:hRule="exact" w:wrap="auto" w:vAnchor="page" w:hAnchor="page" w:x="947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1395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1395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0.03691*U±0.004661     </w:t>
      </w:r>
    </w:p>
    <w:p w:rsidR="00364147" w:rsidRDefault="0067018F">
      <w:pPr>
        <w:pStyle w:val="Normal020"/>
        <w:framePr w:w="1921" w:h="660" w:hRule="exact" w:wrap="auto" w:vAnchor="page" w:hAnchor="page" w:x="11395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331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331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0.24318±0.062986     </w:t>
      </w:r>
    </w:p>
    <w:p w:rsidR="00364147" w:rsidRDefault="0067018F">
      <w:pPr>
        <w:pStyle w:val="Normal020"/>
        <w:framePr w:w="1921" w:h="660" w:hRule="exact" w:wrap="auto" w:vAnchor="page" w:hAnchor="page" w:x="1331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0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20"/>
        <w:framePr w:w="67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67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0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0.18682±0.031244     </w:t>
      </w:r>
    </w:p>
    <w:p w:rsidR="00364147" w:rsidRDefault="0067018F">
      <w:pPr>
        <w:pStyle w:val="Normal020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56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56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0.03089±0.004340     </w:t>
      </w:r>
    </w:p>
    <w:p w:rsidR="00364147" w:rsidRDefault="0067018F">
      <w:pPr>
        <w:pStyle w:val="Normal020"/>
        <w:framePr w:w="1921" w:h="660" w:hRule="exact" w:wrap="auto" w:vAnchor="page" w:hAnchor="page" w:x="56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75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75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0.00679±0.000958     </w:t>
      </w:r>
    </w:p>
    <w:p w:rsidR="00364147" w:rsidRDefault="0067018F">
      <w:pPr>
        <w:pStyle w:val="Normal020"/>
        <w:framePr w:w="1921" w:h="660" w:hRule="exact" w:wrap="auto" w:vAnchor="page" w:hAnchor="page" w:x="75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947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947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0.01379±0.001968     </w:t>
      </w:r>
    </w:p>
    <w:p w:rsidR="00364147" w:rsidRDefault="0067018F">
      <w:pPr>
        <w:pStyle w:val="Normal020"/>
        <w:framePr w:w="1921" w:h="660" w:hRule="exact" w:wrap="auto" w:vAnchor="page" w:hAnchor="page" w:x="947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1395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1395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0.04230±0.003263     </w:t>
      </w:r>
    </w:p>
    <w:p w:rsidR="00364147" w:rsidRDefault="0067018F">
      <w:pPr>
        <w:pStyle w:val="Normal020"/>
        <w:framePr w:w="1921" w:h="660" w:hRule="exact" w:wrap="auto" w:vAnchor="page" w:hAnchor="page" w:x="11395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331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331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0.23008±0.062590     </w:t>
      </w:r>
    </w:p>
    <w:p w:rsidR="00364147" w:rsidRDefault="0067018F">
      <w:pPr>
        <w:pStyle w:val="Normal020"/>
        <w:framePr w:w="1921" w:h="660" w:hRule="exact" w:wrap="auto" w:vAnchor="page" w:hAnchor="page" w:x="1331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0"/>
        <w:framePr w:w="12360" w:h="480" w:hRule="exact" w:wrap="auto" w:vAnchor="page" w:hAnchor="page" w:x="1746" w:y="745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+D = Dunnett LSD Test Significant at the 0.01 level         *U = Mann</w:t>
      </w:r>
      <w:r>
        <w:rPr>
          <w:rFonts w:eastAsia="Times New Roman"/>
          <w:color w:val="000000"/>
          <w:kern w:val="2"/>
          <w:sz w:val="15"/>
        </w:rPr>
        <w:noBreakHyphen/>
      </w:r>
      <w:r>
        <w:rPr>
          <w:rFonts w:eastAsia="Times New Roman"/>
          <w:color w:val="000000"/>
          <w:kern w:val="2"/>
          <w:sz w:val="15"/>
        </w:rPr>
        <w:t xml:space="preserve">Whitney U Test Significant at 0.05 level.         *D = Dunnett LSD Test Significant at the 0.05 level        </w:t>
      </w:r>
    </w:p>
    <w:p w:rsidR="00364147" w:rsidRDefault="0067018F">
      <w:pPr>
        <w:pStyle w:val="Normal020"/>
        <w:framePr w:w="9540" w:h="285" w:hRule="exact" w:wrap="auto" w:vAnchor="page" w:hAnchor="page" w:x="1821" w:y="798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20"/>
        <w:spacing w:line="1" w:lineRule="auto"/>
      </w:pPr>
      <w:r>
        <w:br w:type="page"/>
      </w:r>
    </w:p>
    <w:p w:rsidR="00364147" w:rsidRDefault="0067018F">
      <w:pPr>
        <w:pStyle w:val="Normal020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9"/>
        </w:rPr>
      </w:pPr>
      <w:r>
        <w:pict>
          <v:line id="_x0000_s3127" style="position:absolute;left:0;text-align:left;z-index:-251541504;mso-position-horizontal-relative:page;mso-position-vertical-relative:page" from="77.55pt,114pt" to="762.35pt,114pt" o:allowincell="f">
            <w10:wrap anchorx="page" anchory="page"/>
          </v:line>
        </w:pict>
      </w:r>
      <w:r>
        <w:pict>
          <v:line id="_x0000_s3126" style="position:absolute;left:0;text-align:left;z-index:-251540480;mso-position-horizontal-relative:page;mso-position-vertical-relative:page" from="77.55pt,151.5pt" to="764.35pt,151.5pt" o:allowincell="f">
            <w10:wrap anchorx="page" anchory="page"/>
          </v:line>
        </w:pict>
      </w:r>
      <w:r>
        <w:pict>
          <v:line id="_x0000_s3125" style="position:absolute;left:0;text-align:left;z-index:-251539456;mso-position-horizontal-relative:page;mso-position-vertical-relative:page" from="87.3pt,370.65pt" to="764.35pt,370.6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Organ Weights to Terminal Body Weight Ratio  Summary Report</w:t>
      </w:r>
    </w:p>
    <w:p w:rsidR="00364147" w:rsidRDefault="0067018F">
      <w:pPr>
        <w:pStyle w:val="Normal020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>脏体比（</w:t>
      </w:r>
      <w:r>
        <w:rPr>
          <w:rFonts w:ascii="宋体" w:eastAsia="宋体" w:hAnsi="宋体"/>
          <w:color w:val="000000"/>
          <w:kern w:val="2"/>
          <w:sz w:val="19"/>
        </w:rPr>
        <w:t>%</w:t>
      </w:r>
      <w:r>
        <w:rPr>
          <w:rFonts w:ascii="宋体" w:eastAsia="宋体" w:hAnsi="宋体"/>
          <w:color w:val="000000"/>
          <w:kern w:val="2"/>
          <w:sz w:val="19"/>
        </w:rPr>
        <w:t>）计算结果统计汇总（</w:t>
      </w:r>
      <w:r>
        <w:rPr>
          <w:rFonts w:eastAsia="Times New Roman"/>
          <w:color w:val="000000"/>
          <w:kern w:val="2"/>
          <w:sz w:val="19"/>
        </w:rPr>
        <w:t>mean</w:t>
      </w:r>
      <w:r>
        <w:rPr>
          <w:rFonts w:ascii="宋体" w:eastAsia="宋体" w:hAnsi="宋体"/>
          <w:color w:val="000000"/>
          <w:kern w:val="2"/>
          <w:sz w:val="19"/>
        </w:rPr>
        <w:t>±</w:t>
      </w:r>
      <w:r>
        <w:rPr>
          <w:rFonts w:eastAsia="Times New Roman"/>
          <w:color w:val="000000"/>
          <w:kern w:val="2"/>
          <w:sz w:val="19"/>
        </w:rPr>
        <w:t>SD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eastAsia="Times New Roman"/>
          <w:color w:val="000000"/>
          <w:kern w:val="2"/>
          <w:sz w:val="19"/>
        </w:rPr>
        <w:t xml:space="preserve">Males </w:t>
      </w:r>
      <w:r>
        <w:rPr>
          <w:rFonts w:ascii="宋体" w:eastAsia="宋体" w:hAnsi="宋体"/>
          <w:color w:val="000000"/>
          <w:kern w:val="2"/>
          <w:sz w:val="19"/>
        </w:rPr>
        <w:t>雄性</w:t>
      </w:r>
    </w:p>
    <w:p w:rsidR="00364147" w:rsidRDefault="0067018F">
      <w:pPr>
        <w:pStyle w:val="Normal020"/>
        <w:framePr w:w="975" w:h="285" w:hRule="exact" w:wrap="auto" w:vAnchor="page" w:hAnchor="page" w:x="1671" w:y="250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20"/>
        <w:framePr w:w="1200" w:h="465" w:hRule="exact" w:wrap="auto" w:vAnchor="page" w:hAnchor="page" w:x="2721" w:y="243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20"/>
        <w:framePr w:w="1200" w:h="465" w:hRule="exact" w:wrap="auto" w:vAnchor="page" w:hAnchor="page" w:x="2721" w:y="243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20"/>
        <w:framePr w:w="1921" w:h="390" w:hRule="exact" w:wrap="auto" w:vAnchor="page" w:hAnchor="page" w:x="371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Heart</w:t>
      </w:r>
    </w:p>
    <w:p w:rsidR="00364147" w:rsidRDefault="0067018F">
      <w:pPr>
        <w:pStyle w:val="Normal020"/>
        <w:framePr w:w="1921" w:h="390" w:hRule="exact" w:wrap="auto" w:vAnchor="page" w:hAnchor="page" w:x="5632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Liver</w:t>
      </w:r>
    </w:p>
    <w:p w:rsidR="00364147" w:rsidRDefault="0067018F">
      <w:pPr>
        <w:pStyle w:val="Normal020"/>
        <w:framePr w:w="1921" w:h="390" w:hRule="exact" w:wrap="auto" w:vAnchor="page" w:hAnchor="page" w:x="7553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Spleen</w:t>
      </w:r>
    </w:p>
    <w:p w:rsidR="00364147" w:rsidRDefault="0067018F">
      <w:pPr>
        <w:pStyle w:val="Normal020"/>
        <w:framePr w:w="1921" w:h="390" w:hRule="exact" w:wrap="auto" w:vAnchor="page" w:hAnchor="page" w:x="947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Lung</w:t>
      </w:r>
      <w:r>
        <w:rPr>
          <w:rFonts w:ascii="宋体" w:eastAsia="宋体" w:hAnsi="宋体"/>
          <w:b/>
          <w:color w:val="000000"/>
          <w:kern w:val="2"/>
          <w:sz w:val="13"/>
        </w:rPr>
        <w:t>/bronchus</w:t>
      </w:r>
    </w:p>
    <w:p w:rsidR="00364147" w:rsidRDefault="0067018F">
      <w:pPr>
        <w:pStyle w:val="Normal020"/>
        <w:framePr w:w="1921" w:h="390" w:hRule="exact" w:wrap="auto" w:vAnchor="page" w:hAnchor="page" w:x="11395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Kidney</w:t>
      </w:r>
    </w:p>
    <w:p w:rsidR="00364147" w:rsidRDefault="0067018F">
      <w:pPr>
        <w:pStyle w:val="Normal020"/>
        <w:framePr w:w="1921" w:h="390" w:hRule="exact" w:wrap="auto" w:vAnchor="page" w:hAnchor="page" w:x="1331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Brain</w:t>
      </w:r>
    </w:p>
    <w:p w:rsidR="00364147" w:rsidRDefault="0067018F">
      <w:pPr>
        <w:pStyle w:val="Normal020"/>
        <w:framePr w:w="1921" w:h="300" w:hRule="exact" w:wrap="auto" w:vAnchor="page" w:hAnchor="page" w:x="3711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心脏</w:t>
      </w:r>
    </w:p>
    <w:p w:rsidR="00364147" w:rsidRDefault="0067018F">
      <w:pPr>
        <w:pStyle w:val="Normal020"/>
        <w:framePr w:w="1921" w:h="300" w:hRule="exact" w:wrap="auto" w:vAnchor="page" w:hAnchor="page" w:x="5632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5"/>
        </w:rPr>
        <w:t>肝脏</w:t>
      </w:r>
    </w:p>
    <w:p w:rsidR="00364147" w:rsidRDefault="0067018F">
      <w:pPr>
        <w:pStyle w:val="Normal020"/>
        <w:framePr w:w="1921" w:h="300" w:hRule="exact" w:wrap="auto" w:vAnchor="page" w:hAnchor="page" w:x="7553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脾脏</w:t>
      </w:r>
    </w:p>
    <w:p w:rsidR="00364147" w:rsidRDefault="0067018F">
      <w:pPr>
        <w:pStyle w:val="Normal020"/>
        <w:framePr w:w="1921" w:h="300" w:hRule="exact" w:wrap="auto" w:vAnchor="page" w:hAnchor="page" w:x="9474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肺脏和主支气管</w:t>
      </w:r>
    </w:p>
    <w:p w:rsidR="00364147" w:rsidRDefault="0067018F">
      <w:pPr>
        <w:pStyle w:val="Normal020"/>
        <w:framePr w:w="1921" w:h="300" w:hRule="exact" w:wrap="auto" w:vAnchor="page" w:hAnchor="page" w:x="11395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肾脏</w:t>
      </w:r>
    </w:p>
    <w:p w:rsidR="00364147" w:rsidRDefault="0067018F">
      <w:pPr>
        <w:pStyle w:val="Normal020"/>
        <w:framePr w:w="1921" w:h="300" w:hRule="exact" w:wrap="auto" w:vAnchor="page" w:hAnchor="page" w:x="1331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脑</w:t>
      </w:r>
    </w:p>
    <w:p w:rsidR="00364147" w:rsidRDefault="00364147">
      <w:pPr>
        <w:pStyle w:val="Normal020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20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20"/>
        <w:framePr w:w="67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67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0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0.37726±0.018518     </w:t>
      </w:r>
    </w:p>
    <w:p w:rsidR="00364147" w:rsidRDefault="0067018F">
      <w:pPr>
        <w:pStyle w:val="Normal020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56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56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2.72813±0.184211     </w:t>
      </w:r>
    </w:p>
    <w:p w:rsidR="00364147" w:rsidRDefault="0067018F">
      <w:pPr>
        <w:pStyle w:val="Normal020"/>
        <w:framePr w:w="1921" w:h="660" w:hRule="exact" w:wrap="auto" w:vAnchor="page" w:hAnchor="page" w:x="56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75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75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0.21034±0.024530     </w:t>
      </w:r>
    </w:p>
    <w:p w:rsidR="00364147" w:rsidRDefault="0067018F">
      <w:pPr>
        <w:pStyle w:val="Normal020"/>
        <w:framePr w:w="1921" w:h="660" w:hRule="exact" w:wrap="auto" w:vAnchor="page" w:hAnchor="page" w:x="75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947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947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0.43543±0.013960     </w:t>
      </w:r>
    </w:p>
    <w:p w:rsidR="00364147" w:rsidRDefault="0067018F">
      <w:pPr>
        <w:pStyle w:val="Normal020"/>
        <w:framePr w:w="1921" w:h="660" w:hRule="exact" w:wrap="auto" w:vAnchor="page" w:hAnchor="page" w:x="947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1395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1395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0.74912±0.036017     </w:t>
      </w:r>
    </w:p>
    <w:p w:rsidR="00364147" w:rsidRDefault="0067018F">
      <w:pPr>
        <w:pStyle w:val="Normal020"/>
        <w:framePr w:w="1921" w:h="660" w:hRule="exact" w:wrap="auto" w:vAnchor="page" w:hAnchor="page" w:x="11395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331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331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0.58344±0.042964     </w:t>
      </w:r>
    </w:p>
    <w:p w:rsidR="00364147" w:rsidRDefault="0067018F">
      <w:pPr>
        <w:pStyle w:val="Normal020"/>
        <w:framePr w:w="1921" w:h="660" w:hRule="exact" w:wrap="auto" w:vAnchor="page" w:hAnchor="page" w:x="1331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0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20"/>
        <w:framePr w:w="67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67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0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0.36031±0.</w:t>
      </w:r>
      <w:r>
        <w:rPr>
          <w:rFonts w:eastAsia="Times New Roman"/>
          <w:color w:val="000000"/>
          <w:kern w:val="2"/>
          <w:sz w:val="15"/>
        </w:rPr>
        <w:t xml:space="preserve">024327     </w:t>
      </w:r>
    </w:p>
    <w:p w:rsidR="00364147" w:rsidRDefault="0067018F">
      <w:pPr>
        <w:pStyle w:val="Normal020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56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56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2.84869±0.431264     </w:t>
      </w:r>
    </w:p>
    <w:p w:rsidR="00364147" w:rsidRDefault="0067018F">
      <w:pPr>
        <w:pStyle w:val="Normal020"/>
        <w:framePr w:w="1921" w:h="660" w:hRule="exact" w:wrap="auto" w:vAnchor="page" w:hAnchor="page" w:x="56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75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75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0.20249±0.019797     </w:t>
      </w:r>
    </w:p>
    <w:p w:rsidR="00364147" w:rsidRDefault="0067018F">
      <w:pPr>
        <w:pStyle w:val="Normal020"/>
        <w:framePr w:w="1921" w:h="660" w:hRule="exact" w:wrap="auto" w:vAnchor="page" w:hAnchor="page" w:x="75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947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947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0.41049±0.018751     </w:t>
      </w:r>
    </w:p>
    <w:p w:rsidR="00364147" w:rsidRDefault="0067018F">
      <w:pPr>
        <w:pStyle w:val="Normal020"/>
        <w:framePr w:w="1921" w:h="660" w:hRule="exact" w:wrap="auto" w:vAnchor="page" w:hAnchor="page" w:x="947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1395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1395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0.74775±0.038562     </w:t>
      </w:r>
    </w:p>
    <w:p w:rsidR="00364147" w:rsidRDefault="0067018F">
      <w:pPr>
        <w:pStyle w:val="Normal020"/>
        <w:framePr w:w="1921" w:h="660" w:hRule="exact" w:wrap="auto" w:vAnchor="page" w:hAnchor="page" w:x="11395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331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331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0.57222±0.030674     </w:t>
      </w:r>
    </w:p>
    <w:p w:rsidR="00364147" w:rsidRDefault="0067018F">
      <w:pPr>
        <w:pStyle w:val="Normal020"/>
        <w:framePr w:w="1921" w:h="660" w:hRule="exact" w:wrap="auto" w:vAnchor="page" w:hAnchor="page" w:x="1331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0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20"/>
        <w:framePr w:w="67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67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0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0.37780±0.030151     </w:t>
      </w:r>
    </w:p>
    <w:p w:rsidR="00364147" w:rsidRDefault="0067018F">
      <w:pPr>
        <w:pStyle w:val="Normal020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56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56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2.78568±0.137649     </w:t>
      </w:r>
    </w:p>
    <w:p w:rsidR="00364147" w:rsidRDefault="0067018F">
      <w:pPr>
        <w:pStyle w:val="Normal020"/>
        <w:framePr w:w="1921" w:h="660" w:hRule="exact" w:wrap="auto" w:vAnchor="page" w:hAnchor="page" w:x="56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75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75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0.20702±0.017099     </w:t>
      </w:r>
    </w:p>
    <w:p w:rsidR="00364147" w:rsidRDefault="0067018F">
      <w:pPr>
        <w:pStyle w:val="Normal020"/>
        <w:framePr w:w="1921" w:h="660" w:hRule="exact" w:wrap="auto" w:vAnchor="page" w:hAnchor="page" w:x="75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</w:t>
      </w:r>
      <w:r>
        <w:rPr>
          <w:rFonts w:eastAsia="Times New Roman"/>
          <w:color w:val="000000"/>
          <w:kern w:val="2"/>
          <w:sz w:val="15"/>
        </w:rPr>
        <w:t>10</w:t>
      </w:r>
    </w:p>
    <w:p w:rsidR="00364147" w:rsidRDefault="00364147">
      <w:pPr>
        <w:pStyle w:val="Normal020"/>
        <w:framePr w:w="1921" w:h="660" w:hRule="exact" w:wrap="auto" w:vAnchor="page" w:hAnchor="page" w:x="947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947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0.42135±0.027292     </w:t>
      </w:r>
    </w:p>
    <w:p w:rsidR="00364147" w:rsidRDefault="0067018F">
      <w:pPr>
        <w:pStyle w:val="Normal020"/>
        <w:framePr w:w="1921" w:h="660" w:hRule="exact" w:wrap="auto" w:vAnchor="page" w:hAnchor="page" w:x="947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1395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1395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0.76174±0.042023     </w:t>
      </w:r>
    </w:p>
    <w:p w:rsidR="00364147" w:rsidRDefault="0067018F">
      <w:pPr>
        <w:pStyle w:val="Normal020"/>
        <w:framePr w:w="1921" w:h="660" w:hRule="exact" w:wrap="auto" w:vAnchor="page" w:hAnchor="page" w:x="11395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331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331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0.61394±0.032774     </w:t>
      </w:r>
    </w:p>
    <w:p w:rsidR="00364147" w:rsidRDefault="0067018F">
      <w:pPr>
        <w:pStyle w:val="Normal020"/>
        <w:framePr w:w="1921" w:h="660" w:hRule="exact" w:wrap="auto" w:vAnchor="page" w:hAnchor="page" w:x="1331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0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20"/>
        <w:framePr w:w="67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67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0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0.38187±0.022164     </w:t>
      </w:r>
    </w:p>
    <w:p w:rsidR="00364147" w:rsidRDefault="0067018F">
      <w:pPr>
        <w:pStyle w:val="Normal020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56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56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2.84001±0.112715     </w:t>
      </w:r>
    </w:p>
    <w:p w:rsidR="00364147" w:rsidRDefault="0067018F">
      <w:pPr>
        <w:pStyle w:val="Normal020"/>
        <w:framePr w:w="1921" w:h="660" w:hRule="exact" w:wrap="auto" w:vAnchor="page" w:hAnchor="page" w:x="56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75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75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0.19339±0.021933     </w:t>
      </w:r>
    </w:p>
    <w:p w:rsidR="00364147" w:rsidRDefault="0067018F">
      <w:pPr>
        <w:pStyle w:val="Normal020"/>
        <w:framePr w:w="1921" w:h="660" w:hRule="exact" w:wrap="auto" w:vAnchor="page" w:hAnchor="page" w:x="75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947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947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0.42250±0.015359     </w:t>
      </w:r>
    </w:p>
    <w:p w:rsidR="00364147" w:rsidRDefault="0067018F">
      <w:pPr>
        <w:pStyle w:val="Normal020"/>
        <w:framePr w:w="1921" w:h="660" w:hRule="exact" w:wrap="auto" w:vAnchor="page" w:hAnchor="page" w:x="947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1395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1395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0.74964±0.055902     </w:t>
      </w:r>
    </w:p>
    <w:p w:rsidR="00364147" w:rsidRDefault="0067018F">
      <w:pPr>
        <w:pStyle w:val="Normal020"/>
        <w:framePr w:w="1921" w:h="660" w:hRule="exact" w:wrap="auto" w:vAnchor="page" w:hAnchor="page" w:x="11395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331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331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0.59214±0.</w:t>
      </w:r>
      <w:r>
        <w:rPr>
          <w:rFonts w:eastAsia="Times New Roman"/>
          <w:color w:val="000000"/>
          <w:kern w:val="2"/>
          <w:sz w:val="15"/>
        </w:rPr>
        <w:t xml:space="preserve">053417     </w:t>
      </w:r>
    </w:p>
    <w:p w:rsidR="00364147" w:rsidRDefault="0067018F">
      <w:pPr>
        <w:pStyle w:val="Normal020"/>
        <w:framePr w:w="1921" w:h="660" w:hRule="exact" w:wrap="auto" w:vAnchor="page" w:hAnchor="page" w:x="1331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0"/>
        <w:framePr w:w="12360" w:h="480" w:hRule="exact" w:wrap="auto" w:vAnchor="page" w:hAnchor="page" w:x="1746" w:y="745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+D = Dunnett LSD Test Significant at the 0.01 level         *U = Mann</w:t>
      </w:r>
      <w:r>
        <w:rPr>
          <w:rFonts w:eastAsia="Times New Roman"/>
          <w:color w:val="000000"/>
          <w:kern w:val="2"/>
          <w:sz w:val="15"/>
        </w:rPr>
        <w:noBreakHyphen/>
        <w:t xml:space="preserve">Whitney U Test Significant at 0.05 level.         *D = Dunnett LSD Test Significant at the 0.05 level        </w:t>
      </w:r>
    </w:p>
    <w:p w:rsidR="00364147" w:rsidRDefault="0067018F">
      <w:pPr>
        <w:pStyle w:val="Normal020"/>
        <w:framePr w:w="9540" w:h="285" w:hRule="exact" w:wrap="auto" w:vAnchor="page" w:hAnchor="page" w:x="1821" w:y="798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20"/>
        <w:spacing w:line="1" w:lineRule="auto"/>
      </w:pPr>
      <w:r>
        <w:br w:type="page"/>
      </w:r>
    </w:p>
    <w:p w:rsidR="00364147" w:rsidRDefault="0067018F">
      <w:pPr>
        <w:pStyle w:val="Normal020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9"/>
        </w:rPr>
      </w:pPr>
      <w:r>
        <w:pict>
          <v:line id="_x0000_s3124" style="position:absolute;left:0;text-align:left;z-index:-251538432;mso-position-horizontal-relative:page;mso-position-vertical-relative:page" from="77.55pt,114pt" to="762.35pt,114pt" o:allowincell="f">
            <w10:wrap anchorx="page" anchory="page"/>
          </v:line>
        </w:pict>
      </w:r>
      <w:r>
        <w:pict>
          <v:line id="_x0000_s3123" style="position:absolute;left:0;text-align:left;z-index:-251537408;mso-position-horizontal-relative:page;mso-position-vertical-relative:page" from="77.55pt,151.5pt" to="764.35pt,151.5pt" o:allowincell="f">
            <w10:wrap anchorx="page" anchory="page"/>
          </v:line>
        </w:pict>
      </w:r>
      <w:r>
        <w:pict>
          <v:line id="_x0000_s3122" style="position:absolute;left:0;text-align:left;z-index:-251536384;mso-position-horizontal-relative:page;mso-position-vertical-relative:page" from="87.3pt,370.65pt" to="764.35pt,370.6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Organ Weights to Terminal Body Weight </w:t>
      </w:r>
      <w:r>
        <w:rPr>
          <w:rFonts w:eastAsia="Times New Roman"/>
          <w:b/>
          <w:color w:val="000000"/>
          <w:kern w:val="2"/>
          <w:sz w:val="19"/>
        </w:rPr>
        <w:t>Ratio  Summary Report</w:t>
      </w:r>
    </w:p>
    <w:p w:rsidR="00364147" w:rsidRDefault="0067018F">
      <w:pPr>
        <w:pStyle w:val="Normal020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>脏体比（</w:t>
      </w:r>
      <w:r>
        <w:rPr>
          <w:rFonts w:ascii="宋体" w:eastAsia="宋体" w:hAnsi="宋体"/>
          <w:color w:val="000000"/>
          <w:kern w:val="2"/>
          <w:sz w:val="19"/>
        </w:rPr>
        <w:t>%</w:t>
      </w:r>
      <w:r>
        <w:rPr>
          <w:rFonts w:ascii="宋体" w:eastAsia="宋体" w:hAnsi="宋体"/>
          <w:color w:val="000000"/>
          <w:kern w:val="2"/>
          <w:sz w:val="19"/>
        </w:rPr>
        <w:t>）计算结果统计汇总（</w:t>
      </w:r>
      <w:r>
        <w:rPr>
          <w:rFonts w:eastAsia="Times New Roman"/>
          <w:color w:val="000000"/>
          <w:kern w:val="2"/>
          <w:sz w:val="19"/>
        </w:rPr>
        <w:t>mean</w:t>
      </w:r>
      <w:r>
        <w:rPr>
          <w:rFonts w:ascii="宋体" w:eastAsia="宋体" w:hAnsi="宋体"/>
          <w:color w:val="000000"/>
          <w:kern w:val="2"/>
          <w:sz w:val="19"/>
        </w:rPr>
        <w:t>±</w:t>
      </w:r>
      <w:r>
        <w:rPr>
          <w:rFonts w:eastAsia="Times New Roman"/>
          <w:color w:val="000000"/>
          <w:kern w:val="2"/>
          <w:sz w:val="19"/>
        </w:rPr>
        <w:t>SD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eastAsia="Times New Roman"/>
          <w:color w:val="000000"/>
          <w:kern w:val="2"/>
          <w:sz w:val="19"/>
        </w:rPr>
        <w:t xml:space="preserve">Males </w:t>
      </w:r>
      <w:r>
        <w:rPr>
          <w:rFonts w:ascii="宋体" w:eastAsia="宋体" w:hAnsi="宋体"/>
          <w:color w:val="000000"/>
          <w:kern w:val="2"/>
          <w:sz w:val="19"/>
        </w:rPr>
        <w:t>雄性</w:t>
      </w:r>
    </w:p>
    <w:p w:rsidR="00364147" w:rsidRDefault="0067018F">
      <w:pPr>
        <w:pStyle w:val="Normal020"/>
        <w:framePr w:w="975" w:h="285" w:hRule="exact" w:wrap="auto" w:vAnchor="page" w:hAnchor="page" w:x="1671" w:y="250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20"/>
        <w:framePr w:w="1200" w:h="465" w:hRule="exact" w:wrap="auto" w:vAnchor="page" w:hAnchor="page" w:x="2721" w:y="243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20"/>
        <w:framePr w:w="1200" w:h="465" w:hRule="exact" w:wrap="auto" w:vAnchor="page" w:hAnchor="page" w:x="2721" w:y="243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20"/>
        <w:framePr w:w="1921" w:h="390" w:hRule="exact" w:wrap="auto" w:vAnchor="page" w:hAnchor="page" w:x="371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Thymus or</w:t>
      </w:r>
    </w:p>
    <w:p w:rsidR="00364147" w:rsidRDefault="0067018F">
      <w:pPr>
        <w:pStyle w:val="Normal020"/>
        <w:framePr w:w="1921" w:h="390" w:hRule="exact" w:wrap="auto" w:vAnchor="page" w:hAnchor="page" w:x="371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thymic area</w:t>
      </w:r>
    </w:p>
    <w:p w:rsidR="00364147" w:rsidRDefault="0067018F">
      <w:pPr>
        <w:pStyle w:val="Normal020"/>
        <w:framePr w:w="1921" w:h="390" w:hRule="exact" w:wrap="auto" w:vAnchor="page" w:hAnchor="page" w:x="5632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adrenal</w:t>
      </w:r>
    </w:p>
    <w:p w:rsidR="00364147" w:rsidRDefault="0067018F">
      <w:pPr>
        <w:pStyle w:val="Normal020"/>
        <w:framePr w:w="1921" w:h="390" w:hRule="exact" w:wrap="auto" w:vAnchor="page" w:hAnchor="page" w:x="7553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pituitary</w:t>
      </w:r>
    </w:p>
    <w:p w:rsidR="00364147" w:rsidRDefault="0067018F">
      <w:pPr>
        <w:pStyle w:val="Normal020"/>
        <w:framePr w:w="1921" w:h="390" w:hRule="exact" w:wrap="auto" w:vAnchor="page" w:hAnchor="page" w:x="947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thyroid/gland,</w:t>
      </w:r>
    </w:p>
    <w:p w:rsidR="00364147" w:rsidRDefault="0067018F">
      <w:pPr>
        <w:pStyle w:val="Normal020"/>
        <w:framePr w:w="1921" w:h="390" w:hRule="exact" w:wrap="auto" w:vAnchor="page" w:hAnchor="page" w:x="947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parathyroid</w:t>
      </w:r>
    </w:p>
    <w:p w:rsidR="00364147" w:rsidRDefault="0067018F">
      <w:pPr>
        <w:pStyle w:val="Normal020"/>
        <w:framePr w:w="1921" w:h="390" w:hRule="exact" w:wrap="auto" w:vAnchor="page" w:hAnchor="page" w:x="11395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Testis</w:t>
      </w:r>
    </w:p>
    <w:p w:rsidR="00364147" w:rsidRDefault="0067018F">
      <w:pPr>
        <w:pStyle w:val="Normal020"/>
        <w:framePr w:w="1921" w:h="390" w:hRule="exact" w:wrap="auto" w:vAnchor="page" w:hAnchor="page" w:x="1331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Epididymis</w:t>
      </w:r>
    </w:p>
    <w:p w:rsidR="00364147" w:rsidRDefault="0067018F">
      <w:pPr>
        <w:pStyle w:val="Normal020"/>
        <w:framePr w:w="1921" w:h="300" w:hRule="exact" w:wrap="auto" w:vAnchor="page" w:hAnchor="page" w:x="3711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胸腺（或胸腺区域）</w:t>
      </w:r>
    </w:p>
    <w:p w:rsidR="00364147" w:rsidRDefault="0067018F">
      <w:pPr>
        <w:pStyle w:val="Normal020"/>
        <w:framePr w:w="1921" w:h="300" w:hRule="exact" w:wrap="auto" w:vAnchor="page" w:hAnchor="page" w:x="5632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肾上腺</w:t>
      </w:r>
    </w:p>
    <w:p w:rsidR="00364147" w:rsidRDefault="0067018F">
      <w:pPr>
        <w:pStyle w:val="Normal020"/>
        <w:framePr w:w="1921" w:h="300" w:hRule="exact" w:wrap="auto" w:vAnchor="page" w:hAnchor="page" w:x="7553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垂体</w:t>
      </w:r>
    </w:p>
    <w:p w:rsidR="00364147" w:rsidRDefault="0067018F">
      <w:pPr>
        <w:pStyle w:val="Normal020"/>
        <w:framePr w:w="1921" w:h="300" w:hRule="exact" w:wrap="auto" w:vAnchor="page" w:hAnchor="page" w:x="9474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甲状腺和甲状旁腺</w:t>
      </w:r>
    </w:p>
    <w:p w:rsidR="00364147" w:rsidRDefault="0067018F">
      <w:pPr>
        <w:pStyle w:val="Normal020"/>
        <w:framePr w:w="1921" w:h="300" w:hRule="exact" w:wrap="auto" w:vAnchor="page" w:hAnchor="page" w:x="11395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睾丸</w:t>
      </w:r>
    </w:p>
    <w:p w:rsidR="00364147" w:rsidRDefault="0067018F">
      <w:pPr>
        <w:pStyle w:val="Normal020"/>
        <w:framePr w:w="1921" w:h="300" w:hRule="exact" w:wrap="auto" w:vAnchor="page" w:hAnchor="page" w:x="1331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附睾</w:t>
      </w:r>
    </w:p>
    <w:p w:rsidR="00364147" w:rsidRDefault="00364147">
      <w:pPr>
        <w:pStyle w:val="Normal020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20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20"/>
        <w:framePr w:w="67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67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0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0.12911±0.014672     </w:t>
      </w:r>
    </w:p>
    <w:p w:rsidR="00364147" w:rsidRDefault="0067018F">
      <w:pPr>
        <w:pStyle w:val="Normal020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56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56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0.01696±0.</w:t>
      </w:r>
      <w:r>
        <w:rPr>
          <w:rFonts w:eastAsia="Times New Roman"/>
          <w:color w:val="000000"/>
          <w:kern w:val="2"/>
          <w:sz w:val="15"/>
        </w:rPr>
        <w:t xml:space="preserve">002434     </w:t>
      </w:r>
    </w:p>
    <w:p w:rsidR="00364147" w:rsidRDefault="0067018F">
      <w:pPr>
        <w:pStyle w:val="Normal020"/>
        <w:framePr w:w="1921" w:h="660" w:hRule="exact" w:wrap="auto" w:vAnchor="page" w:hAnchor="page" w:x="56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75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75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0.00323±0.000422     </w:t>
      </w:r>
    </w:p>
    <w:p w:rsidR="00364147" w:rsidRDefault="0067018F">
      <w:pPr>
        <w:pStyle w:val="Normal020"/>
        <w:framePr w:w="1921" w:h="660" w:hRule="exact" w:wrap="auto" w:vAnchor="page" w:hAnchor="page" w:x="75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947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947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0.01186±0.001728     </w:t>
      </w:r>
    </w:p>
    <w:p w:rsidR="00364147" w:rsidRDefault="0067018F">
      <w:pPr>
        <w:pStyle w:val="Normal020"/>
        <w:framePr w:w="1921" w:h="660" w:hRule="exact" w:wrap="auto" w:vAnchor="page" w:hAnchor="page" w:x="947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1395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1395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0.91011±0.095940     </w:t>
      </w:r>
    </w:p>
    <w:p w:rsidR="00364147" w:rsidRDefault="0067018F">
      <w:pPr>
        <w:pStyle w:val="Normal020"/>
        <w:framePr w:w="1921" w:h="660" w:hRule="exact" w:wrap="auto" w:vAnchor="page" w:hAnchor="page" w:x="11395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331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331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0.26518±0.030149     </w:t>
      </w:r>
    </w:p>
    <w:p w:rsidR="00364147" w:rsidRDefault="0067018F">
      <w:pPr>
        <w:pStyle w:val="Normal020"/>
        <w:framePr w:w="1921" w:h="660" w:hRule="exact" w:wrap="auto" w:vAnchor="page" w:hAnchor="page" w:x="1331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0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20"/>
        <w:framePr w:w="67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67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0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0.12293±0.035395     </w:t>
      </w:r>
    </w:p>
    <w:p w:rsidR="00364147" w:rsidRDefault="0067018F">
      <w:pPr>
        <w:pStyle w:val="Normal020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56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56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0.01488±0.002414     </w:t>
      </w:r>
    </w:p>
    <w:p w:rsidR="00364147" w:rsidRDefault="0067018F">
      <w:pPr>
        <w:pStyle w:val="Normal020"/>
        <w:framePr w:w="1921" w:h="660" w:hRule="exact" w:wrap="auto" w:vAnchor="page" w:hAnchor="page" w:x="56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75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75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0.00323±0.000587     </w:t>
      </w:r>
    </w:p>
    <w:p w:rsidR="00364147" w:rsidRDefault="0067018F">
      <w:pPr>
        <w:pStyle w:val="Normal020"/>
        <w:framePr w:w="1921" w:h="660" w:hRule="exact" w:wrap="auto" w:vAnchor="page" w:hAnchor="page" w:x="75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947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947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0.01508±0.002843     </w:t>
      </w:r>
    </w:p>
    <w:p w:rsidR="00364147" w:rsidRDefault="0067018F">
      <w:pPr>
        <w:pStyle w:val="Normal020"/>
        <w:framePr w:w="1921" w:h="660" w:hRule="exact" w:wrap="auto" w:vAnchor="page" w:hAnchor="page" w:x="947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</w:t>
      </w:r>
      <w:r>
        <w:rPr>
          <w:rFonts w:eastAsia="Times New Roman"/>
          <w:color w:val="000000"/>
          <w:kern w:val="2"/>
          <w:sz w:val="15"/>
        </w:rPr>
        <w:t>10</w:t>
      </w:r>
    </w:p>
    <w:p w:rsidR="00364147" w:rsidRDefault="00364147">
      <w:pPr>
        <w:pStyle w:val="Normal020"/>
        <w:framePr w:w="1921" w:h="660" w:hRule="exact" w:wrap="auto" w:vAnchor="page" w:hAnchor="page" w:x="11395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1395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0.87153±0.051616     </w:t>
      </w:r>
    </w:p>
    <w:p w:rsidR="00364147" w:rsidRDefault="0067018F">
      <w:pPr>
        <w:pStyle w:val="Normal020"/>
        <w:framePr w:w="1921" w:h="660" w:hRule="exact" w:wrap="auto" w:vAnchor="page" w:hAnchor="page" w:x="11395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331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331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0.25021±0.023161     </w:t>
      </w:r>
    </w:p>
    <w:p w:rsidR="00364147" w:rsidRDefault="0067018F">
      <w:pPr>
        <w:pStyle w:val="Normal020"/>
        <w:framePr w:w="1921" w:h="660" w:hRule="exact" w:wrap="auto" w:vAnchor="page" w:hAnchor="page" w:x="1331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0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20"/>
        <w:framePr w:w="67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67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0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0.13281±0.027099     </w:t>
      </w:r>
    </w:p>
    <w:p w:rsidR="00364147" w:rsidRDefault="0067018F">
      <w:pPr>
        <w:pStyle w:val="Normal020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56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56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0.01559±0.002196     </w:t>
      </w:r>
    </w:p>
    <w:p w:rsidR="00364147" w:rsidRDefault="0067018F">
      <w:pPr>
        <w:pStyle w:val="Normal020"/>
        <w:framePr w:w="1921" w:h="660" w:hRule="exact" w:wrap="auto" w:vAnchor="page" w:hAnchor="page" w:x="56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75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75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0.00338±0.000444     </w:t>
      </w:r>
    </w:p>
    <w:p w:rsidR="00364147" w:rsidRDefault="0067018F">
      <w:pPr>
        <w:pStyle w:val="Normal020"/>
        <w:framePr w:w="1921" w:h="660" w:hRule="exact" w:wrap="auto" w:vAnchor="page" w:hAnchor="page" w:x="75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947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947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0.01625*D±0.004437     </w:t>
      </w:r>
    </w:p>
    <w:p w:rsidR="00364147" w:rsidRDefault="0067018F">
      <w:pPr>
        <w:pStyle w:val="Normal020"/>
        <w:framePr w:w="1921" w:h="660" w:hRule="exact" w:wrap="auto" w:vAnchor="page" w:hAnchor="page" w:x="947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1395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1395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0.86588±0.132501     </w:t>
      </w:r>
    </w:p>
    <w:p w:rsidR="00364147" w:rsidRDefault="0067018F">
      <w:pPr>
        <w:pStyle w:val="Normal020"/>
        <w:framePr w:w="1921" w:h="660" w:hRule="exact" w:wrap="auto" w:vAnchor="page" w:hAnchor="page" w:x="11395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331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331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0.24997±0.047761     </w:t>
      </w:r>
    </w:p>
    <w:p w:rsidR="00364147" w:rsidRDefault="0067018F">
      <w:pPr>
        <w:pStyle w:val="Normal020"/>
        <w:framePr w:w="1921" w:h="660" w:hRule="exact" w:wrap="auto" w:vAnchor="page" w:hAnchor="page" w:x="1331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0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20"/>
        <w:framePr w:w="67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67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0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0.12100±0.025156     </w:t>
      </w:r>
    </w:p>
    <w:p w:rsidR="00364147" w:rsidRDefault="0067018F">
      <w:pPr>
        <w:pStyle w:val="Normal020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56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56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0.01676±0.002416     </w:t>
      </w:r>
    </w:p>
    <w:p w:rsidR="00364147" w:rsidRDefault="0067018F">
      <w:pPr>
        <w:pStyle w:val="Normal020"/>
        <w:framePr w:w="1921" w:h="660" w:hRule="exact" w:wrap="auto" w:vAnchor="page" w:hAnchor="page" w:x="56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75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75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0.00356±0.000850     </w:t>
      </w:r>
    </w:p>
    <w:p w:rsidR="00364147" w:rsidRDefault="0067018F">
      <w:pPr>
        <w:pStyle w:val="Normal020"/>
        <w:framePr w:w="1921" w:h="660" w:hRule="exact" w:wrap="auto" w:vAnchor="page" w:hAnchor="page" w:x="75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947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947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0.01733+D±0.004298     </w:t>
      </w:r>
    </w:p>
    <w:p w:rsidR="00364147" w:rsidRDefault="0067018F">
      <w:pPr>
        <w:pStyle w:val="Normal020"/>
        <w:framePr w:w="1921" w:h="660" w:hRule="exact" w:wrap="auto" w:vAnchor="page" w:hAnchor="page" w:x="947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1395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1395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0.87075±0.085639     </w:t>
      </w:r>
    </w:p>
    <w:p w:rsidR="00364147" w:rsidRDefault="0067018F">
      <w:pPr>
        <w:pStyle w:val="Normal020"/>
        <w:framePr w:w="1921" w:h="660" w:hRule="exact" w:wrap="auto" w:vAnchor="page" w:hAnchor="page" w:x="11395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0"/>
        <w:framePr w:w="1921" w:h="660" w:hRule="exact" w:wrap="auto" w:vAnchor="page" w:hAnchor="page" w:x="1331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1331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0.24406±0.030146     </w:t>
      </w:r>
    </w:p>
    <w:p w:rsidR="00364147" w:rsidRDefault="0067018F">
      <w:pPr>
        <w:pStyle w:val="Normal020"/>
        <w:framePr w:w="1921" w:h="660" w:hRule="exact" w:wrap="auto" w:vAnchor="page" w:hAnchor="page" w:x="1331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0"/>
        <w:framePr w:w="12360" w:h="480" w:hRule="exact" w:wrap="auto" w:vAnchor="page" w:hAnchor="page" w:x="1746" w:y="745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+D = Dunnett LSD Test Significant at the 0.01 level         *U = Mann</w:t>
      </w:r>
      <w:r>
        <w:rPr>
          <w:rFonts w:eastAsia="Times New Roman"/>
          <w:color w:val="000000"/>
          <w:kern w:val="2"/>
          <w:sz w:val="15"/>
        </w:rPr>
        <w:noBreakHyphen/>
      </w:r>
      <w:r>
        <w:rPr>
          <w:rFonts w:eastAsia="Times New Roman"/>
          <w:color w:val="000000"/>
          <w:kern w:val="2"/>
          <w:sz w:val="15"/>
        </w:rPr>
        <w:t xml:space="preserve">Whitney U Test Significant at 0.05 level.         *D = Dunnett LSD Test Significant at the 0.05 level        </w:t>
      </w:r>
    </w:p>
    <w:p w:rsidR="00364147" w:rsidRDefault="0067018F">
      <w:pPr>
        <w:pStyle w:val="Normal020"/>
        <w:framePr w:w="9540" w:h="285" w:hRule="exact" w:wrap="auto" w:vAnchor="page" w:hAnchor="page" w:x="1821" w:y="798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20"/>
        <w:spacing w:line="1" w:lineRule="auto"/>
      </w:pPr>
      <w:r>
        <w:br w:type="page"/>
      </w:r>
    </w:p>
    <w:p w:rsidR="00364147" w:rsidRDefault="0067018F">
      <w:pPr>
        <w:pStyle w:val="Normal020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9"/>
        </w:rPr>
      </w:pPr>
      <w:r>
        <w:pict>
          <v:line id="_x0000_s3121" style="position:absolute;left:0;text-align:left;z-index:-251535360;mso-position-horizontal-relative:page;mso-position-vertical-relative:page" from="77.55pt,114pt" to="762.35pt,114pt" o:allowincell="f">
            <w10:wrap anchorx="page" anchory="page"/>
          </v:line>
        </w:pict>
      </w:r>
      <w:r>
        <w:pict>
          <v:line id="_x0000_s3120" style="position:absolute;left:0;text-align:left;z-index:-251534336;mso-position-horizontal-relative:page;mso-position-vertical-relative:page" from="77.55pt,151.5pt" to="764.35pt,151.5pt" o:allowincell="f">
            <w10:wrap anchorx="page" anchory="page"/>
          </v:line>
        </w:pict>
      </w:r>
      <w:r>
        <w:pict>
          <v:line id="_x0000_s3119" style="position:absolute;left:0;text-align:left;z-index:-251533312;mso-position-horizontal-relative:page;mso-position-vertical-relative:page" from="87.3pt,370.65pt" to="764.35pt,370.6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Organ Weights to Terminal Body Weight Ratio  Summary Report</w:t>
      </w:r>
    </w:p>
    <w:p w:rsidR="00364147" w:rsidRDefault="0067018F">
      <w:pPr>
        <w:pStyle w:val="Normal020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>脏体比（</w:t>
      </w:r>
      <w:r>
        <w:rPr>
          <w:rFonts w:ascii="宋体" w:eastAsia="宋体" w:hAnsi="宋体"/>
          <w:color w:val="000000"/>
          <w:kern w:val="2"/>
          <w:sz w:val="19"/>
        </w:rPr>
        <w:t>%</w:t>
      </w:r>
      <w:r>
        <w:rPr>
          <w:rFonts w:ascii="宋体" w:eastAsia="宋体" w:hAnsi="宋体"/>
          <w:color w:val="000000"/>
          <w:kern w:val="2"/>
          <w:sz w:val="19"/>
        </w:rPr>
        <w:t>）计算结果统计汇总（</w:t>
      </w:r>
      <w:r>
        <w:rPr>
          <w:rFonts w:eastAsia="Times New Roman"/>
          <w:color w:val="000000"/>
          <w:kern w:val="2"/>
          <w:sz w:val="19"/>
        </w:rPr>
        <w:t>mean</w:t>
      </w:r>
      <w:r>
        <w:rPr>
          <w:rFonts w:ascii="宋体" w:eastAsia="宋体" w:hAnsi="宋体"/>
          <w:color w:val="000000"/>
          <w:kern w:val="2"/>
          <w:sz w:val="19"/>
        </w:rPr>
        <w:t>±</w:t>
      </w:r>
      <w:r>
        <w:rPr>
          <w:rFonts w:eastAsia="Times New Roman"/>
          <w:color w:val="000000"/>
          <w:kern w:val="2"/>
          <w:sz w:val="19"/>
        </w:rPr>
        <w:t>SD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eastAsia="Times New Roman"/>
          <w:color w:val="000000"/>
          <w:kern w:val="2"/>
          <w:sz w:val="19"/>
        </w:rPr>
        <w:t xml:space="preserve">Males </w:t>
      </w:r>
      <w:r>
        <w:rPr>
          <w:rFonts w:ascii="宋体" w:eastAsia="宋体" w:hAnsi="宋体"/>
          <w:color w:val="000000"/>
          <w:kern w:val="2"/>
          <w:sz w:val="19"/>
        </w:rPr>
        <w:t>雄性</w:t>
      </w:r>
    </w:p>
    <w:p w:rsidR="00364147" w:rsidRDefault="0067018F">
      <w:pPr>
        <w:pStyle w:val="Normal020"/>
        <w:framePr w:w="975" w:h="285" w:hRule="exact" w:wrap="auto" w:vAnchor="page" w:hAnchor="page" w:x="1671" w:y="250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20"/>
        <w:framePr w:w="1200" w:h="465" w:hRule="exact" w:wrap="auto" w:vAnchor="page" w:hAnchor="page" w:x="2721" w:y="243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20"/>
        <w:framePr w:w="1200" w:h="465" w:hRule="exact" w:wrap="auto" w:vAnchor="page" w:hAnchor="page" w:x="2721" w:y="243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20"/>
        <w:framePr w:w="1921" w:h="390" w:hRule="exact" w:wrap="auto" w:vAnchor="page" w:hAnchor="page" w:x="371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prostate</w:t>
      </w:r>
    </w:p>
    <w:p w:rsidR="00364147" w:rsidRDefault="0067018F">
      <w:pPr>
        <w:pStyle w:val="Normal020"/>
        <w:framePr w:w="1921" w:h="300" w:hRule="exact" w:wrap="auto" w:vAnchor="page" w:hAnchor="page" w:x="3711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前列腺</w:t>
      </w:r>
    </w:p>
    <w:p w:rsidR="00364147" w:rsidRDefault="00364147">
      <w:pPr>
        <w:pStyle w:val="Normal020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20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20"/>
        <w:framePr w:w="67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67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0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0.30882±0.037311     </w:t>
      </w:r>
    </w:p>
    <w:p w:rsidR="00364147" w:rsidRDefault="0067018F">
      <w:pPr>
        <w:pStyle w:val="Normal020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0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20"/>
        <w:framePr w:w="67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67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0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0.31451±0.046438     </w:t>
      </w:r>
    </w:p>
    <w:p w:rsidR="00364147" w:rsidRDefault="0067018F">
      <w:pPr>
        <w:pStyle w:val="Normal020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0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20"/>
        <w:framePr w:w="67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67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0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0.31224±0.039642     </w:t>
      </w:r>
    </w:p>
    <w:p w:rsidR="00364147" w:rsidRDefault="0067018F">
      <w:pPr>
        <w:pStyle w:val="Normal020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0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20"/>
        <w:framePr w:w="67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67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0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0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0.31377±0.033638     </w:t>
      </w:r>
    </w:p>
    <w:p w:rsidR="00364147" w:rsidRDefault="0067018F">
      <w:pPr>
        <w:pStyle w:val="Normal020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0"/>
        <w:framePr w:w="12360" w:h="480" w:hRule="exact" w:wrap="auto" w:vAnchor="page" w:hAnchor="page" w:x="1746" w:y="745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+D = Dunnett LSD Test Significant at the 0.01 level         *U = Mann</w:t>
      </w:r>
      <w:r>
        <w:rPr>
          <w:rFonts w:eastAsia="Times New Roman"/>
          <w:color w:val="000000"/>
          <w:kern w:val="2"/>
          <w:sz w:val="15"/>
        </w:rPr>
        <w:noBreakHyphen/>
      </w:r>
      <w:r>
        <w:rPr>
          <w:rFonts w:eastAsia="Times New Roman"/>
          <w:color w:val="000000"/>
          <w:kern w:val="2"/>
          <w:sz w:val="15"/>
        </w:rPr>
        <w:t xml:space="preserve">Whitney U Test Significant at 0.05 level.         *D = Dunnett LSD Test Significant at the 0.05 level        </w:t>
      </w:r>
    </w:p>
    <w:p w:rsidR="00364147" w:rsidRDefault="0067018F">
      <w:pPr>
        <w:pStyle w:val="Normal020"/>
        <w:framePr w:w="9540" w:h="285" w:hRule="exact" w:wrap="auto" w:vAnchor="page" w:hAnchor="page" w:x="1821" w:y="798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20"/>
        <w:framePr w:w="3240" w:h="216" w:hRule="exact" w:wrap="auto" w:vAnchor="page" w:hAnchor="page" w:x="1836" w:y="829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Report Selections</w:t>
      </w:r>
    </w:p>
    <w:p w:rsidR="00364147" w:rsidRDefault="0067018F">
      <w:pPr>
        <w:pStyle w:val="Normal020"/>
        <w:framePr w:w="2835" w:h="210" w:hRule="exact" w:wrap="auto" w:vAnchor="page" w:hAnchor="page" w:x="2331" w:y="851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Comparison group(s)</w:t>
      </w:r>
    </w:p>
    <w:p w:rsidR="00364147" w:rsidRDefault="0067018F">
      <w:pPr>
        <w:pStyle w:val="Normal020"/>
        <w:framePr w:w="5984" w:h="180" w:hRule="exact" w:wrap="auto" w:vAnchor="page" w:hAnchor="page" w:x="5226" w:y="851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2,3,4</w:t>
      </w:r>
    </w:p>
    <w:p w:rsidR="00364147" w:rsidRDefault="0067018F">
      <w:pPr>
        <w:pStyle w:val="Normal020"/>
        <w:framePr w:w="2835" w:h="210" w:hRule="exact" w:wrap="auto" w:vAnchor="page" w:hAnchor="page" w:x="2331" w:y="872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Control group(s)</w:t>
      </w:r>
    </w:p>
    <w:p w:rsidR="00364147" w:rsidRDefault="0067018F">
      <w:pPr>
        <w:pStyle w:val="Normal020"/>
        <w:framePr w:w="5984" w:h="180" w:hRule="exact" w:wrap="auto" w:vAnchor="page" w:hAnchor="page" w:x="5226" w:y="872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1</w:t>
      </w:r>
    </w:p>
    <w:p w:rsidR="00364147" w:rsidRDefault="0067018F">
      <w:pPr>
        <w:pStyle w:val="Normal020"/>
        <w:framePr w:w="2835" w:h="210" w:hRule="exact" w:wrap="auto" w:vAnchor="page" w:hAnchor="page" w:x="2331" w:y="893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Death Status(s)</w:t>
      </w:r>
    </w:p>
    <w:p w:rsidR="00364147" w:rsidRDefault="0067018F">
      <w:pPr>
        <w:pStyle w:val="Normal020"/>
        <w:framePr w:w="5984" w:h="180" w:hRule="exact" w:wrap="auto" w:vAnchor="page" w:hAnchor="page" w:x="5226" w:y="893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Scheduled Dead</w:t>
      </w:r>
    </w:p>
    <w:p w:rsidR="00364147" w:rsidRDefault="0067018F">
      <w:pPr>
        <w:pStyle w:val="Normal020"/>
        <w:framePr w:w="2835" w:h="210" w:hRule="exact" w:wrap="auto" w:vAnchor="page" w:hAnchor="page" w:x="2331" w:y="914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Report generated by</w:t>
      </w:r>
    </w:p>
    <w:p w:rsidR="00364147" w:rsidRDefault="0067018F">
      <w:pPr>
        <w:pStyle w:val="Normal020"/>
        <w:framePr w:w="5984" w:h="180" w:hRule="exact" w:wrap="auto" w:vAnchor="page" w:hAnchor="page" w:x="5226" w:y="914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Ying Ding</w:t>
      </w:r>
    </w:p>
    <w:p w:rsidR="00364147" w:rsidRDefault="0067018F">
      <w:pPr>
        <w:pStyle w:val="Normal020"/>
        <w:framePr w:w="2835" w:h="210" w:hRule="exact" w:wrap="auto" w:vAnchor="page" w:hAnchor="page" w:x="2331" w:y="935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Scheduled Death(s)</w:t>
      </w:r>
    </w:p>
    <w:p w:rsidR="00364147" w:rsidRDefault="0067018F">
      <w:pPr>
        <w:pStyle w:val="Normal020"/>
        <w:framePr w:w="5984" w:h="180" w:hRule="exact" w:wrap="auto" w:vAnchor="page" w:hAnchor="page" w:x="5226" w:y="935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Dosing Phase Sacrifice : Recovery Phase</w:t>
      </w:r>
    </w:p>
    <w:p w:rsidR="00364147" w:rsidRDefault="0067018F">
      <w:pPr>
        <w:pStyle w:val="Normal020"/>
        <w:framePr w:w="2835" w:h="210" w:hRule="exact" w:wrap="auto" w:vAnchor="page" w:hAnchor="page" w:x="2331" w:y="956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Sex</w:t>
      </w:r>
    </w:p>
    <w:p w:rsidR="00364147" w:rsidRDefault="0067018F">
      <w:pPr>
        <w:pStyle w:val="Normal020"/>
        <w:framePr w:w="5984" w:h="180" w:hRule="exact" w:wrap="auto" w:vAnchor="page" w:hAnchor="page" w:x="5226" w:y="956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Male,Female</w:t>
      </w:r>
    </w:p>
    <w:p w:rsidR="00364147" w:rsidRDefault="0067018F">
      <w:pPr>
        <w:pStyle w:val="Normal020"/>
        <w:framePr w:w="2835" w:h="210" w:hRule="exact" w:wrap="auto" w:vAnchor="page" w:hAnchor="page" w:x="2331" w:y="97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Subgroup(s)</w:t>
      </w:r>
    </w:p>
    <w:p w:rsidR="00364147" w:rsidRDefault="0067018F">
      <w:pPr>
        <w:pStyle w:val="Normal020"/>
        <w:framePr w:w="5984" w:h="180" w:hRule="exact" w:wrap="auto" w:vAnchor="page" w:hAnchor="page" w:x="5226" w:y="97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  <w:sectPr w:rsidR="00364147">
          <w:headerReference w:type="even" r:id="rId134"/>
          <w:headerReference w:type="default" r:id="rId135"/>
          <w:footerReference w:type="even" r:id="rId136"/>
          <w:footerReference w:type="default" r:id="rId137"/>
          <w:headerReference w:type="first" r:id="rId138"/>
          <w:footerReference w:type="first" r:id="rId139"/>
          <w:pgSz w:w="15840" w:h="12240" w:orient="landscape"/>
          <w:pgMar w:top="1440" w:right="1800" w:bottom="1440" w:left="1800" w:header="110" w:footer="110" w:gutter="0"/>
          <w:cols w:space="720"/>
        </w:sectPr>
      </w:pPr>
      <w:r>
        <w:rPr>
          <w:rFonts w:eastAsia="Times New Roman"/>
          <w:color w:val="000000"/>
          <w:kern w:val="2"/>
          <w:sz w:val="14"/>
        </w:rPr>
        <w:t>1</w:t>
      </w:r>
      <w:r>
        <w:rPr>
          <w:rFonts w:eastAsia="Times New Roman"/>
          <w:color w:val="000000"/>
          <w:kern w:val="2"/>
          <w:sz w:val="14"/>
        </w:rPr>
        <w:br w:type="page"/>
      </w:r>
    </w:p>
    <w:p w:rsidR="00866D8E" w:rsidRDefault="0067018F" w:rsidP="00866D8E">
      <w:pPr>
        <w:pStyle w:val="NormalWeb10"/>
        <w:spacing w:line="240" w:lineRule="atLeast"/>
        <w:jc w:val="center"/>
        <w:rPr>
          <w:rFonts w:ascii="Times" w:hAnsi="Times" w:cs="Times"/>
          <w:color w:val="000000"/>
        </w:rPr>
      </w:pPr>
      <w:r w:rsidRPr="00283129">
        <w:rPr>
          <w:rFonts w:ascii="Times" w:hAnsi="Times" w:cs="Times" w:hint="eastAsia"/>
          <w:color w:val="000000"/>
        </w:rPr>
        <w:t>表</w:t>
      </w:r>
      <w:r>
        <w:rPr>
          <w:rFonts w:ascii="Times" w:hAnsi="Times" w:cs="Times" w:hint="eastAsia"/>
          <w:color w:val="000000"/>
        </w:rPr>
        <w:t>6-4</w:t>
      </w:r>
      <w:r w:rsidRPr="00283129">
        <w:rPr>
          <w:rFonts w:ascii="Times" w:hAnsi="Times" w:cs="Times" w:hint="eastAsia"/>
          <w:color w:val="000000"/>
        </w:rPr>
        <w:t>：</w:t>
      </w:r>
      <w:r>
        <w:rPr>
          <w:rFonts w:ascii="Times" w:hAnsi="Times" w:cs="Times"/>
          <w:color w:val="000000"/>
        </w:rPr>
        <w:t>SD</w:t>
      </w:r>
      <w:r>
        <w:rPr>
          <w:rFonts w:ascii="Times" w:hAnsi="Times" w:cs="Times"/>
          <w:color w:val="000000"/>
        </w:rPr>
        <w:t>大鼠</w:t>
      </w:r>
      <w:r>
        <w:rPr>
          <w:rFonts w:ascii="Times" w:hAnsi="Times" w:cs="Times"/>
          <w:color w:val="000000"/>
        </w:rPr>
        <w:t>灌胃给予</w:t>
      </w:r>
      <w:r>
        <w:rPr>
          <w:rFonts w:ascii="Times" w:hAnsi="Times" w:cs="Times"/>
          <w:color w:val="000000"/>
        </w:rPr>
        <w:t>WXSH0376 4</w:t>
      </w:r>
      <w:r>
        <w:rPr>
          <w:rFonts w:ascii="Times" w:hAnsi="Times" w:cs="Times"/>
          <w:color w:val="000000"/>
        </w:rPr>
        <w:t>周</w:t>
      </w:r>
      <w:r>
        <w:rPr>
          <w:rFonts w:ascii="Times" w:hAnsi="Times" w:cs="Times"/>
          <w:color w:val="000000"/>
        </w:rPr>
        <w:t>重复给药毒性试验</w:t>
      </w:r>
    </w:p>
    <w:p w:rsidR="00866D8E" w:rsidRPr="00283129" w:rsidRDefault="0067018F" w:rsidP="00866D8E">
      <w:pPr>
        <w:pStyle w:val="NormalWeb10"/>
        <w:spacing w:line="240" w:lineRule="atLeast"/>
        <w:jc w:val="center"/>
        <w:rPr>
          <w:rFonts w:ascii="Times" w:hAnsi="Times" w:cs="Times"/>
          <w:color w:val="000000"/>
        </w:rPr>
        <w:sectPr w:rsidR="00866D8E" w:rsidRPr="00283129">
          <w:headerReference w:type="even" r:id="rId140"/>
          <w:headerReference w:type="default" r:id="rId141"/>
          <w:footerReference w:type="even" r:id="rId142"/>
          <w:footerReference w:type="default" r:id="rId143"/>
          <w:headerReference w:type="first" r:id="rId144"/>
          <w:footerReference w:type="first" r:id="rId145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" w:hAnsi="Times" w:cs="Times" w:hint="eastAsia"/>
          <w:color w:val="000000"/>
        </w:rPr>
        <w:t>恢复期结束脏体比（</w:t>
      </w:r>
      <w:r>
        <w:rPr>
          <w:rFonts w:ascii="Times" w:hAnsi="Times" w:cs="Times" w:hint="eastAsia"/>
          <w:color w:val="000000"/>
        </w:rPr>
        <w:t>%</w:t>
      </w:r>
      <w:r>
        <w:rPr>
          <w:rFonts w:ascii="Times" w:hAnsi="Times" w:cs="Times" w:hint="eastAsia"/>
          <w:color w:val="000000"/>
        </w:rPr>
        <w:t>）计算结果统计汇总</w:t>
      </w:r>
    </w:p>
    <w:p w:rsidR="00364147" w:rsidRDefault="0067018F">
      <w:pPr>
        <w:pStyle w:val="Normal022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9"/>
        </w:rPr>
      </w:pPr>
      <w:r>
        <w:pict>
          <v:line id="_x0000_s3118" style="position:absolute;left:0;text-align:left;z-index:-251532288;mso-position-horizontal-relative:page;mso-position-vertical-relative:page" from="77.55pt,114pt" to="762.35pt,114pt" o:allowincell="f">
            <w10:wrap anchorx="page" anchory="page"/>
          </v:line>
        </w:pict>
      </w:r>
      <w:r>
        <w:pict>
          <v:line id="_x0000_s3117" style="position:absolute;left:0;text-align:left;z-index:-251531264;mso-position-horizontal-relative:page;mso-position-vertical-relative:page" from="77.55pt,151.5pt" to="764.35pt,151.5pt" o:allowincell="f">
            <w10:wrap anchorx="page" anchory="page"/>
          </v:line>
        </w:pict>
      </w:r>
      <w:r>
        <w:pict>
          <v:line id="_x0000_s3116" style="position:absolute;left:0;text-align:left;z-index:-251530240;mso-position-horizontal-relative:page;mso-position-vertical-relative:page" from="87.3pt,370.65pt" to="764.35pt,370.6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Organ Weights to </w:t>
      </w:r>
      <w:r>
        <w:rPr>
          <w:rFonts w:eastAsia="Times New Roman"/>
          <w:b/>
          <w:color w:val="000000"/>
          <w:kern w:val="2"/>
          <w:sz w:val="19"/>
        </w:rPr>
        <w:t>Terminal Body Weight Ratio  Summary Report</w:t>
      </w:r>
    </w:p>
    <w:p w:rsidR="00364147" w:rsidRDefault="0067018F">
      <w:pPr>
        <w:pStyle w:val="Normal022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>脏体比（</w:t>
      </w:r>
      <w:r>
        <w:rPr>
          <w:rFonts w:ascii="宋体" w:eastAsia="宋体" w:hAnsi="宋体"/>
          <w:color w:val="000000"/>
          <w:kern w:val="2"/>
          <w:sz w:val="19"/>
        </w:rPr>
        <w:t>%</w:t>
      </w:r>
      <w:r>
        <w:rPr>
          <w:rFonts w:ascii="宋体" w:eastAsia="宋体" w:hAnsi="宋体"/>
          <w:color w:val="000000"/>
          <w:kern w:val="2"/>
          <w:sz w:val="19"/>
        </w:rPr>
        <w:t>）计算结果统计汇总（</w:t>
      </w:r>
      <w:r>
        <w:rPr>
          <w:rFonts w:eastAsia="Times New Roman"/>
          <w:color w:val="000000"/>
          <w:kern w:val="2"/>
          <w:sz w:val="19"/>
        </w:rPr>
        <w:t>mean</w:t>
      </w:r>
      <w:r>
        <w:rPr>
          <w:rFonts w:ascii="宋体" w:eastAsia="宋体" w:hAnsi="宋体"/>
          <w:color w:val="000000"/>
          <w:kern w:val="2"/>
          <w:sz w:val="19"/>
        </w:rPr>
        <w:t>±</w:t>
      </w:r>
      <w:r>
        <w:rPr>
          <w:rFonts w:eastAsia="Times New Roman"/>
          <w:color w:val="000000"/>
          <w:kern w:val="2"/>
          <w:sz w:val="19"/>
        </w:rPr>
        <w:t>SD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eastAsia="Times New Roman"/>
          <w:color w:val="000000"/>
          <w:kern w:val="2"/>
          <w:sz w:val="19"/>
        </w:rPr>
        <w:t xml:space="preserve">Females </w:t>
      </w:r>
      <w:r>
        <w:rPr>
          <w:rFonts w:ascii="宋体" w:eastAsia="宋体" w:hAnsi="宋体"/>
          <w:color w:val="000000"/>
          <w:kern w:val="2"/>
          <w:sz w:val="19"/>
        </w:rPr>
        <w:t>雌性</w:t>
      </w:r>
    </w:p>
    <w:p w:rsidR="00364147" w:rsidRDefault="0067018F">
      <w:pPr>
        <w:pStyle w:val="Normal022"/>
        <w:framePr w:w="975" w:h="285" w:hRule="exact" w:wrap="auto" w:vAnchor="page" w:hAnchor="page" w:x="1671" w:y="250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22"/>
        <w:framePr w:w="1200" w:h="465" w:hRule="exact" w:wrap="auto" w:vAnchor="page" w:hAnchor="page" w:x="2721" w:y="243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22"/>
        <w:framePr w:w="1200" w:h="465" w:hRule="exact" w:wrap="auto" w:vAnchor="page" w:hAnchor="page" w:x="2721" w:y="243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22"/>
        <w:framePr w:w="1921" w:h="390" w:hRule="exact" w:wrap="auto" w:vAnchor="page" w:hAnchor="page" w:x="371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Heart</w:t>
      </w:r>
    </w:p>
    <w:p w:rsidR="00364147" w:rsidRDefault="0067018F">
      <w:pPr>
        <w:pStyle w:val="Normal022"/>
        <w:framePr w:w="1921" w:h="390" w:hRule="exact" w:wrap="auto" w:vAnchor="page" w:hAnchor="page" w:x="5632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Liver</w:t>
      </w:r>
    </w:p>
    <w:p w:rsidR="00364147" w:rsidRDefault="0067018F">
      <w:pPr>
        <w:pStyle w:val="Normal022"/>
        <w:framePr w:w="1921" w:h="390" w:hRule="exact" w:wrap="auto" w:vAnchor="page" w:hAnchor="page" w:x="7553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Spleen</w:t>
      </w:r>
    </w:p>
    <w:p w:rsidR="00364147" w:rsidRDefault="0067018F">
      <w:pPr>
        <w:pStyle w:val="Normal022"/>
        <w:framePr w:w="1921" w:h="390" w:hRule="exact" w:wrap="auto" w:vAnchor="page" w:hAnchor="page" w:x="947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Lung/bronchus</w:t>
      </w:r>
    </w:p>
    <w:p w:rsidR="00364147" w:rsidRDefault="0067018F">
      <w:pPr>
        <w:pStyle w:val="Normal022"/>
        <w:framePr w:w="1921" w:h="390" w:hRule="exact" w:wrap="auto" w:vAnchor="page" w:hAnchor="page" w:x="11395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Kidney</w:t>
      </w:r>
    </w:p>
    <w:p w:rsidR="00364147" w:rsidRDefault="0067018F">
      <w:pPr>
        <w:pStyle w:val="Normal022"/>
        <w:framePr w:w="1921" w:h="390" w:hRule="exact" w:wrap="auto" w:vAnchor="page" w:hAnchor="page" w:x="1331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Brain</w:t>
      </w:r>
    </w:p>
    <w:p w:rsidR="00364147" w:rsidRDefault="0067018F">
      <w:pPr>
        <w:pStyle w:val="Normal022"/>
        <w:framePr w:w="1921" w:h="300" w:hRule="exact" w:wrap="auto" w:vAnchor="page" w:hAnchor="page" w:x="3711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心脏</w:t>
      </w:r>
    </w:p>
    <w:p w:rsidR="00364147" w:rsidRDefault="0067018F">
      <w:pPr>
        <w:pStyle w:val="Normal022"/>
        <w:framePr w:w="1921" w:h="300" w:hRule="exact" w:wrap="auto" w:vAnchor="page" w:hAnchor="page" w:x="5632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5"/>
        </w:rPr>
        <w:t>肝脏</w:t>
      </w:r>
    </w:p>
    <w:p w:rsidR="00364147" w:rsidRDefault="0067018F">
      <w:pPr>
        <w:pStyle w:val="Normal022"/>
        <w:framePr w:w="1921" w:h="300" w:hRule="exact" w:wrap="auto" w:vAnchor="page" w:hAnchor="page" w:x="7553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脾脏</w:t>
      </w:r>
    </w:p>
    <w:p w:rsidR="00364147" w:rsidRDefault="0067018F">
      <w:pPr>
        <w:pStyle w:val="Normal022"/>
        <w:framePr w:w="1921" w:h="300" w:hRule="exact" w:wrap="auto" w:vAnchor="page" w:hAnchor="page" w:x="9474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肺脏和主支气管</w:t>
      </w:r>
    </w:p>
    <w:p w:rsidR="00364147" w:rsidRDefault="0067018F">
      <w:pPr>
        <w:pStyle w:val="Normal022"/>
        <w:framePr w:w="1921" w:h="300" w:hRule="exact" w:wrap="auto" w:vAnchor="page" w:hAnchor="page" w:x="11395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肾脏</w:t>
      </w:r>
    </w:p>
    <w:p w:rsidR="00364147" w:rsidRDefault="0067018F">
      <w:pPr>
        <w:pStyle w:val="Normal022"/>
        <w:framePr w:w="1921" w:h="300" w:hRule="exact" w:wrap="auto" w:vAnchor="page" w:hAnchor="page" w:x="1331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脑</w:t>
      </w:r>
    </w:p>
    <w:p w:rsidR="00364147" w:rsidRDefault="00364147">
      <w:pPr>
        <w:pStyle w:val="Normal022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22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22"/>
        <w:framePr w:w="67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67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2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0.38584±0.033308     </w:t>
      </w:r>
    </w:p>
    <w:p w:rsidR="00364147" w:rsidRDefault="0067018F">
      <w:pPr>
        <w:pStyle w:val="Normal022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56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56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2.94321±0.347739     </w:t>
      </w:r>
    </w:p>
    <w:p w:rsidR="00364147" w:rsidRDefault="0067018F">
      <w:pPr>
        <w:pStyle w:val="Normal022"/>
        <w:framePr w:w="1921" w:h="660" w:hRule="exact" w:wrap="auto" w:vAnchor="page" w:hAnchor="page" w:x="56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75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75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0.22141±0.050631     </w:t>
      </w:r>
    </w:p>
    <w:p w:rsidR="00364147" w:rsidRDefault="0067018F">
      <w:pPr>
        <w:pStyle w:val="Normal022"/>
        <w:framePr w:w="1921" w:h="660" w:hRule="exact" w:wrap="auto" w:vAnchor="page" w:hAnchor="page" w:x="75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947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947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</w:t>
      </w:r>
      <w:r>
        <w:rPr>
          <w:rFonts w:eastAsia="Times New Roman"/>
          <w:color w:val="000000"/>
          <w:kern w:val="2"/>
          <w:sz w:val="15"/>
        </w:rPr>
        <w:t xml:space="preserve">47481±0.033597     </w:t>
      </w:r>
    </w:p>
    <w:p w:rsidR="00364147" w:rsidRDefault="0067018F">
      <w:pPr>
        <w:pStyle w:val="Normal022"/>
        <w:framePr w:w="1921" w:h="660" w:hRule="exact" w:wrap="auto" w:vAnchor="page" w:hAnchor="page" w:x="947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1395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1395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0.72717±0.028257     </w:t>
      </w:r>
    </w:p>
    <w:p w:rsidR="00364147" w:rsidRDefault="0067018F">
      <w:pPr>
        <w:pStyle w:val="Normal022"/>
        <w:framePr w:w="1921" w:h="660" w:hRule="exact" w:wrap="auto" w:vAnchor="page" w:hAnchor="page" w:x="11395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331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331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0.77266±0.035405     </w:t>
      </w:r>
    </w:p>
    <w:p w:rsidR="00364147" w:rsidRDefault="0067018F">
      <w:pPr>
        <w:pStyle w:val="Normal022"/>
        <w:framePr w:w="1921" w:h="660" w:hRule="exact" w:wrap="auto" w:vAnchor="page" w:hAnchor="page" w:x="1331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2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22"/>
        <w:framePr w:w="67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67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2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0.41061±0.046281     </w:t>
      </w:r>
    </w:p>
    <w:p w:rsidR="00364147" w:rsidRDefault="0067018F">
      <w:pPr>
        <w:pStyle w:val="Normal022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56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56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2.92470±0.411325     </w:t>
      </w:r>
    </w:p>
    <w:p w:rsidR="00364147" w:rsidRDefault="0067018F">
      <w:pPr>
        <w:pStyle w:val="Normal022"/>
        <w:framePr w:w="1921" w:h="660" w:hRule="exact" w:wrap="auto" w:vAnchor="page" w:hAnchor="page" w:x="56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75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75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0.27382±0.171559     </w:t>
      </w:r>
    </w:p>
    <w:p w:rsidR="00364147" w:rsidRDefault="0067018F">
      <w:pPr>
        <w:pStyle w:val="Normal022"/>
        <w:framePr w:w="1921" w:h="660" w:hRule="exact" w:wrap="auto" w:vAnchor="page" w:hAnchor="page" w:x="75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947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947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0.46051±0.045912     </w:t>
      </w:r>
    </w:p>
    <w:p w:rsidR="00364147" w:rsidRDefault="0067018F">
      <w:pPr>
        <w:pStyle w:val="Normal022"/>
        <w:framePr w:w="1921" w:h="660" w:hRule="exact" w:wrap="auto" w:vAnchor="page" w:hAnchor="page" w:x="947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1395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1395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0.66738±0.031962     </w:t>
      </w:r>
    </w:p>
    <w:p w:rsidR="00364147" w:rsidRDefault="0067018F">
      <w:pPr>
        <w:pStyle w:val="Normal022"/>
        <w:framePr w:w="1921" w:h="660" w:hRule="exact" w:wrap="auto" w:vAnchor="page" w:hAnchor="page" w:x="11395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331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331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0.73692±0.046128     </w:t>
      </w:r>
    </w:p>
    <w:p w:rsidR="00364147" w:rsidRDefault="0067018F">
      <w:pPr>
        <w:pStyle w:val="Normal022"/>
        <w:framePr w:w="1921" w:h="660" w:hRule="exact" w:wrap="auto" w:vAnchor="page" w:hAnchor="page" w:x="1331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</w:t>
      </w:r>
      <w:r>
        <w:rPr>
          <w:rFonts w:eastAsia="Times New Roman"/>
          <w:color w:val="000000"/>
          <w:kern w:val="2"/>
          <w:sz w:val="15"/>
        </w:rPr>
        <w:t>=5</w:t>
      </w:r>
    </w:p>
    <w:p w:rsidR="00364147" w:rsidRDefault="0067018F">
      <w:pPr>
        <w:pStyle w:val="Normal022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22"/>
        <w:framePr w:w="67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67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2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0.38262±0.026345     </w:t>
      </w:r>
    </w:p>
    <w:p w:rsidR="00364147" w:rsidRDefault="0067018F">
      <w:pPr>
        <w:pStyle w:val="Normal022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56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56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2.73284±0.140401     </w:t>
      </w:r>
    </w:p>
    <w:p w:rsidR="00364147" w:rsidRDefault="0067018F">
      <w:pPr>
        <w:pStyle w:val="Normal022"/>
        <w:framePr w:w="1921" w:h="660" w:hRule="exact" w:wrap="auto" w:vAnchor="page" w:hAnchor="page" w:x="56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75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75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0.21882±0.024914     </w:t>
      </w:r>
    </w:p>
    <w:p w:rsidR="00364147" w:rsidRDefault="0067018F">
      <w:pPr>
        <w:pStyle w:val="Normal022"/>
        <w:framePr w:w="1921" w:h="660" w:hRule="exact" w:wrap="auto" w:vAnchor="page" w:hAnchor="page" w:x="75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947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947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0.47079±0.037341     </w:t>
      </w:r>
    </w:p>
    <w:p w:rsidR="00364147" w:rsidRDefault="0067018F">
      <w:pPr>
        <w:pStyle w:val="Normal022"/>
        <w:framePr w:w="1921" w:h="660" w:hRule="exact" w:wrap="auto" w:vAnchor="page" w:hAnchor="page" w:x="947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1395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1395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0.73809±0.036784     </w:t>
      </w:r>
    </w:p>
    <w:p w:rsidR="00364147" w:rsidRDefault="0067018F">
      <w:pPr>
        <w:pStyle w:val="Normal022"/>
        <w:framePr w:w="1921" w:h="660" w:hRule="exact" w:wrap="auto" w:vAnchor="page" w:hAnchor="page" w:x="11395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331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331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0.77563±0.041520     </w:t>
      </w:r>
    </w:p>
    <w:p w:rsidR="00364147" w:rsidRDefault="0067018F">
      <w:pPr>
        <w:pStyle w:val="Normal022"/>
        <w:framePr w:w="1921" w:h="660" w:hRule="exact" w:wrap="auto" w:vAnchor="page" w:hAnchor="page" w:x="1331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2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22"/>
        <w:framePr w:w="67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67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2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0.39598±0.022122     </w:t>
      </w:r>
    </w:p>
    <w:p w:rsidR="00364147" w:rsidRDefault="0067018F">
      <w:pPr>
        <w:pStyle w:val="Normal022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56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56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2.86276±0.233832     </w:t>
      </w:r>
    </w:p>
    <w:p w:rsidR="00364147" w:rsidRDefault="0067018F">
      <w:pPr>
        <w:pStyle w:val="Normal022"/>
        <w:framePr w:w="1921" w:h="660" w:hRule="exact" w:wrap="auto" w:vAnchor="page" w:hAnchor="page" w:x="56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75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75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0.22311±0.023340     </w:t>
      </w:r>
    </w:p>
    <w:p w:rsidR="00364147" w:rsidRDefault="0067018F">
      <w:pPr>
        <w:pStyle w:val="Normal022"/>
        <w:framePr w:w="1921" w:h="660" w:hRule="exact" w:wrap="auto" w:vAnchor="page" w:hAnchor="page" w:x="75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947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947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0.45189±0.003887     </w:t>
      </w:r>
    </w:p>
    <w:p w:rsidR="00364147" w:rsidRDefault="0067018F">
      <w:pPr>
        <w:pStyle w:val="Normal022"/>
        <w:framePr w:w="1921" w:h="660" w:hRule="exact" w:wrap="auto" w:vAnchor="page" w:hAnchor="page" w:x="947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1395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1395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0.71600±0.058392     </w:t>
      </w:r>
    </w:p>
    <w:p w:rsidR="00364147" w:rsidRDefault="0067018F">
      <w:pPr>
        <w:pStyle w:val="Normal022"/>
        <w:framePr w:w="1921" w:h="660" w:hRule="exact" w:wrap="auto" w:vAnchor="page" w:hAnchor="page" w:x="11395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331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331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0.76251±0.040690     </w:t>
      </w:r>
    </w:p>
    <w:p w:rsidR="00364147" w:rsidRDefault="0067018F">
      <w:pPr>
        <w:pStyle w:val="Normal022"/>
        <w:framePr w:w="1921" w:h="660" w:hRule="exact" w:wrap="auto" w:vAnchor="page" w:hAnchor="page" w:x="1331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2"/>
        <w:framePr w:w="12360" w:h="480" w:hRule="exact" w:wrap="auto" w:vAnchor="page" w:hAnchor="page" w:x="1746" w:y="745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*D = Dunnett LSD Test Significant at the 0.05 level        </w:t>
      </w:r>
    </w:p>
    <w:p w:rsidR="00364147" w:rsidRDefault="0067018F">
      <w:pPr>
        <w:pStyle w:val="Normal022"/>
        <w:framePr w:w="9540" w:h="285" w:hRule="exact" w:wrap="auto" w:vAnchor="page" w:hAnchor="page" w:x="1821" w:y="798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22"/>
        <w:spacing w:line="1" w:lineRule="auto"/>
      </w:pPr>
      <w:r>
        <w:br w:type="page"/>
      </w:r>
    </w:p>
    <w:p w:rsidR="00364147" w:rsidRDefault="0067018F">
      <w:pPr>
        <w:pStyle w:val="Normal022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9"/>
        </w:rPr>
      </w:pPr>
      <w:r>
        <w:pict>
          <v:line id="_x0000_s3115" style="position:absolute;left:0;text-align:left;z-index:-251529216;mso-position-horizontal-relative:page;mso-position-vertical-relative:page" from="77.55pt,114pt" to="762.35pt,114pt" o:allowincell="f">
            <w10:wrap anchorx="page" anchory="page"/>
          </v:line>
        </w:pict>
      </w:r>
      <w:r>
        <w:pict>
          <v:line id="_x0000_s3114" style="position:absolute;left:0;text-align:left;z-index:-251528192;mso-position-horizontal-relative:page;mso-position-vertical-relative:page" from="77.55pt,151.5pt" to="764.35pt,151.5pt" o:allowincell="f">
            <w10:wrap anchorx="page" anchory="page"/>
          </v:line>
        </w:pict>
      </w:r>
      <w:r>
        <w:pict>
          <v:line id="_x0000_s3113" style="position:absolute;left:0;text-align:left;z-index:-251527168;mso-position-horizontal-relative:page;mso-position-vertical-relative:page" from="87.3pt,370.65pt" to="764.35pt,370.6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Organ Weights to Terminal Body Weight Ratio  Summary Report</w:t>
      </w:r>
    </w:p>
    <w:p w:rsidR="00364147" w:rsidRDefault="0067018F">
      <w:pPr>
        <w:pStyle w:val="Normal022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>脏体比（</w:t>
      </w:r>
      <w:r>
        <w:rPr>
          <w:rFonts w:ascii="宋体" w:eastAsia="宋体" w:hAnsi="宋体"/>
          <w:color w:val="000000"/>
          <w:kern w:val="2"/>
          <w:sz w:val="19"/>
        </w:rPr>
        <w:t>%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ascii="宋体" w:eastAsia="宋体" w:hAnsi="宋体"/>
          <w:color w:val="000000"/>
          <w:kern w:val="2"/>
          <w:sz w:val="19"/>
        </w:rPr>
        <w:t>计算结果统计汇总（</w:t>
      </w:r>
      <w:r>
        <w:rPr>
          <w:rFonts w:eastAsia="Times New Roman"/>
          <w:color w:val="000000"/>
          <w:kern w:val="2"/>
          <w:sz w:val="19"/>
        </w:rPr>
        <w:t>mean</w:t>
      </w:r>
      <w:r>
        <w:rPr>
          <w:rFonts w:ascii="宋体" w:eastAsia="宋体" w:hAnsi="宋体"/>
          <w:color w:val="000000"/>
          <w:kern w:val="2"/>
          <w:sz w:val="19"/>
        </w:rPr>
        <w:t>±</w:t>
      </w:r>
      <w:r>
        <w:rPr>
          <w:rFonts w:eastAsia="Times New Roman"/>
          <w:color w:val="000000"/>
          <w:kern w:val="2"/>
          <w:sz w:val="19"/>
        </w:rPr>
        <w:t>SD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eastAsia="Times New Roman"/>
          <w:color w:val="000000"/>
          <w:kern w:val="2"/>
          <w:sz w:val="19"/>
        </w:rPr>
        <w:t xml:space="preserve">Females </w:t>
      </w:r>
      <w:r>
        <w:rPr>
          <w:rFonts w:ascii="宋体" w:eastAsia="宋体" w:hAnsi="宋体"/>
          <w:color w:val="000000"/>
          <w:kern w:val="2"/>
          <w:sz w:val="19"/>
        </w:rPr>
        <w:t>雌性</w:t>
      </w:r>
    </w:p>
    <w:p w:rsidR="00364147" w:rsidRDefault="0067018F">
      <w:pPr>
        <w:pStyle w:val="Normal022"/>
        <w:framePr w:w="975" w:h="285" w:hRule="exact" w:wrap="auto" w:vAnchor="page" w:hAnchor="page" w:x="1671" w:y="250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22"/>
        <w:framePr w:w="1200" w:h="465" w:hRule="exact" w:wrap="auto" w:vAnchor="page" w:hAnchor="page" w:x="2721" w:y="243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22"/>
        <w:framePr w:w="1200" w:h="465" w:hRule="exact" w:wrap="auto" w:vAnchor="page" w:hAnchor="page" w:x="2721" w:y="243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22"/>
        <w:framePr w:w="1921" w:h="390" w:hRule="exact" w:wrap="auto" w:vAnchor="page" w:hAnchor="page" w:x="371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Thymus or</w:t>
      </w:r>
    </w:p>
    <w:p w:rsidR="00364147" w:rsidRDefault="0067018F">
      <w:pPr>
        <w:pStyle w:val="Normal022"/>
        <w:framePr w:w="1921" w:h="390" w:hRule="exact" w:wrap="auto" w:vAnchor="page" w:hAnchor="page" w:x="371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thymic area</w:t>
      </w:r>
    </w:p>
    <w:p w:rsidR="00364147" w:rsidRDefault="0067018F">
      <w:pPr>
        <w:pStyle w:val="Normal022"/>
        <w:framePr w:w="1921" w:h="390" w:hRule="exact" w:wrap="auto" w:vAnchor="page" w:hAnchor="page" w:x="5632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adrenal</w:t>
      </w:r>
    </w:p>
    <w:p w:rsidR="00364147" w:rsidRDefault="0067018F">
      <w:pPr>
        <w:pStyle w:val="Normal022"/>
        <w:framePr w:w="1921" w:h="390" w:hRule="exact" w:wrap="auto" w:vAnchor="page" w:hAnchor="page" w:x="7553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pituitary</w:t>
      </w:r>
    </w:p>
    <w:p w:rsidR="00364147" w:rsidRDefault="0067018F">
      <w:pPr>
        <w:pStyle w:val="Normal022"/>
        <w:framePr w:w="1921" w:h="390" w:hRule="exact" w:wrap="auto" w:vAnchor="page" w:hAnchor="page" w:x="947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thyroid/gland,</w:t>
      </w:r>
    </w:p>
    <w:p w:rsidR="00364147" w:rsidRDefault="0067018F">
      <w:pPr>
        <w:pStyle w:val="Normal022"/>
        <w:framePr w:w="1921" w:h="390" w:hRule="exact" w:wrap="auto" w:vAnchor="page" w:hAnchor="page" w:x="947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parathyroid</w:t>
      </w:r>
    </w:p>
    <w:p w:rsidR="00364147" w:rsidRDefault="0067018F">
      <w:pPr>
        <w:pStyle w:val="Normal022"/>
        <w:framePr w:w="1921" w:h="390" w:hRule="exact" w:wrap="auto" w:vAnchor="page" w:hAnchor="page" w:x="11395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Ovary</w:t>
      </w:r>
    </w:p>
    <w:p w:rsidR="00364147" w:rsidRDefault="0067018F">
      <w:pPr>
        <w:pStyle w:val="Normal022"/>
        <w:framePr w:w="1921" w:h="390" w:hRule="exact" w:wrap="auto" w:vAnchor="page" w:hAnchor="page" w:x="1331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Uterus/cervix</w:t>
      </w:r>
    </w:p>
    <w:p w:rsidR="00364147" w:rsidRDefault="0067018F">
      <w:pPr>
        <w:pStyle w:val="Normal022"/>
        <w:framePr w:w="1921" w:h="300" w:hRule="exact" w:wrap="auto" w:vAnchor="page" w:hAnchor="page" w:x="3711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胸腺（或胸腺区域）</w:t>
      </w:r>
    </w:p>
    <w:p w:rsidR="00364147" w:rsidRDefault="0067018F">
      <w:pPr>
        <w:pStyle w:val="Normal022"/>
        <w:framePr w:w="1921" w:h="300" w:hRule="exact" w:wrap="auto" w:vAnchor="page" w:hAnchor="page" w:x="5632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肾上腺</w:t>
      </w:r>
    </w:p>
    <w:p w:rsidR="00364147" w:rsidRDefault="0067018F">
      <w:pPr>
        <w:pStyle w:val="Normal022"/>
        <w:framePr w:w="1921" w:h="300" w:hRule="exact" w:wrap="auto" w:vAnchor="page" w:hAnchor="page" w:x="7553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垂体</w:t>
      </w:r>
    </w:p>
    <w:p w:rsidR="00364147" w:rsidRDefault="0067018F">
      <w:pPr>
        <w:pStyle w:val="Normal022"/>
        <w:framePr w:w="1921" w:h="300" w:hRule="exact" w:wrap="auto" w:vAnchor="page" w:hAnchor="page" w:x="9474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甲状腺和甲状旁腺</w:t>
      </w:r>
    </w:p>
    <w:p w:rsidR="00364147" w:rsidRDefault="0067018F">
      <w:pPr>
        <w:pStyle w:val="Normal022"/>
        <w:framePr w:w="1921" w:h="300" w:hRule="exact" w:wrap="auto" w:vAnchor="page" w:hAnchor="page" w:x="11395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卵巢</w:t>
      </w:r>
    </w:p>
    <w:p w:rsidR="00364147" w:rsidRDefault="0067018F">
      <w:pPr>
        <w:pStyle w:val="Normal022"/>
        <w:framePr w:w="1921" w:h="300" w:hRule="exact" w:wrap="auto" w:vAnchor="page" w:hAnchor="page" w:x="1331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子宫（包括宫颈）</w:t>
      </w:r>
    </w:p>
    <w:p w:rsidR="00364147" w:rsidRDefault="00364147">
      <w:pPr>
        <w:pStyle w:val="Normal022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22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22"/>
        <w:framePr w:w="67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67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2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0.12585±0.008091     </w:t>
      </w:r>
    </w:p>
    <w:p w:rsidR="00364147" w:rsidRDefault="0067018F">
      <w:pPr>
        <w:pStyle w:val="Normal022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56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56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0.02834±0.002234     </w:t>
      </w:r>
    </w:p>
    <w:p w:rsidR="00364147" w:rsidRDefault="0067018F">
      <w:pPr>
        <w:pStyle w:val="Normal022"/>
        <w:framePr w:w="1921" w:h="660" w:hRule="exact" w:wrap="auto" w:vAnchor="page" w:hAnchor="page" w:x="56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75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75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</w:t>
      </w:r>
      <w:r>
        <w:rPr>
          <w:rFonts w:eastAsia="Times New Roman"/>
          <w:color w:val="000000"/>
          <w:kern w:val="2"/>
          <w:sz w:val="15"/>
        </w:rPr>
        <w:t xml:space="preserve">00745±0.001884     </w:t>
      </w:r>
    </w:p>
    <w:p w:rsidR="00364147" w:rsidRDefault="0067018F">
      <w:pPr>
        <w:pStyle w:val="Normal022"/>
        <w:framePr w:w="1921" w:h="660" w:hRule="exact" w:wrap="auto" w:vAnchor="page" w:hAnchor="page" w:x="75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947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947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0.01147±0.001236     </w:t>
      </w:r>
    </w:p>
    <w:p w:rsidR="00364147" w:rsidRDefault="0067018F">
      <w:pPr>
        <w:pStyle w:val="Normal022"/>
        <w:framePr w:w="1921" w:h="660" w:hRule="exact" w:wrap="auto" w:vAnchor="page" w:hAnchor="page" w:x="947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1395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1395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0.03531±0.004931     </w:t>
      </w:r>
    </w:p>
    <w:p w:rsidR="00364147" w:rsidRDefault="0067018F">
      <w:pPr>
        <w:pStyle w:val="Normal022"/>
        <w:framePr w:w="1921" w:h="660" w:hRule="exact" w:wrap="auto" w:vAnchor="page" w:hAnchor="page" w:x="11395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331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331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0.20595±0.034689     </w:t>
      </w:r>
    </w:p>
    <w:p w:rsidR="00364147" w:rsidRDefault="0067018F">
      <w:pPr>
        <w:pStyle w:val="Normal022"/>
        <w:framePr w:w="1921" w:h="660" w:hRule="exact" w:wrap="auto" w:vAnchor="page" w:hAnchor="page" w:x="1331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2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22"/>
        <w:framePr w:w="67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67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2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0.13110±0.027934     </w:t>
      </w:r>
    </w:p>
    <w:p w:rsidR="00364147" w:rsidRDefault="0067018F">
      <w:pPr>
        <w:pStyle w:val="Normal022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56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56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0.03133±0.001003     </w:t>
      </w:r>
    </w:p>
    <w:p w:rsidR="00364147" w:rsidRDefault="0067018F">
      <w:pPr>
        <w:pStyle w:val="Normal022"/>
        <w:framePr w:w="1921" w:h="660" w:hRule="exact" w:wrap="auto" w:vAnchor="page" w:hAnchor="page" w:x="56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75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75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0.00669±0.000486     </w:t>
      </w:r>
    </w:p>
    <w:p w:rsidR="00364147" w:rsidRDefault="0067018F">
      <w:pPr>
        <w:pStyle w:val="Normal022"/>
        <w:framePr w:w="1921" w:h="660" w:hRule="exact" w:wrap="auto" w:vAnchor="page" w:hAnchor="page" w:x="75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947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947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0.01043±0.001468     </w:t>
      </w:r>
    </w:p>
    <w:p w:rsidR="00364147" w:rsidRDefault="0067018F">
      <w:pPr>
        <w:pStyle w:val="Normal022"/>
        <w:framePr w:w="1921" w:h="660" w:hRule="exact" w:wrap="auto" w:vAnchor="page" w:hAnchor="page" w:x="947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1395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1395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0.04280±0.004413     </w:t>
      </w:r>
    </w:p>
    <w:p w:rsidR="00364147" w:rsidRDefault="0067018F">
      <w:pPr>
        <w:pStyle w:val="Normal022"/>
        <w:framePr w:w="1921" w:h="660" w:hRule="exact" w:wrap="auto" w:vAnchor="page" w:hAnchor="page" w:x="11395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</w:t>
      </w:r>
      <w:r>
        <w:rPr>
          <w:rFonts w:eastAsia="Times New Roman"/>
          <w:color w:val="000000"/>
          <w:kern w:val="2"/>
          <w:sz w:val="15"/>
        </w:rPr>
        <w:t>=5</w:t>
      </w:r>
    </w:p>
    <w:p w:rsidR="00364147" w:rsidRDefault="00364147">
      <w:pPr>
        <w:pStyle w:val="Normal022"/>
        <w:framePr w:w="1921" w:h="660" w:hRule="exact" w:wrap="auto" w:vAnchor="page" w:hAnchor="page" w:x="1331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331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0.22328±0.025373     </w:t>
      </w:r>
    </w:p>
    <w:p w:rsidR="00364147" w:rsidRDefault="0067018F">
      <w:pPr>
        <w:pStyle w:val="Normal022"/>
        <w:framePr w:w="1921" w:h="660" w:hRule="exact" w:wrap="auto" w:vAnchor="page" w:hAnchor="page" w:x="1331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2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22"/>
        <w:framePr w:w="67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67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2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0.09249±0.020031     </w:t>
      </w:r>
    </w:p>
    <w:p w:rsidR="00364147" w:rsidRDefault="0067018F">
      <w:pPr>
        <w:pStyle w:val="Normal022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56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56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0.02823±0.004430     </w:t>
      </w:r>
    </w:p>
    <w:p w:rsidR="00364147" w:rsidRDefault="0067018F">
      <w:pPr>
        <w:pStyle w:val="Normal022"/>
        <w:framePr w:w="1921" w:h="660" w:hRule="exact" w:wrap="auto" w:vAnchor="page" w:hAnchor="page" w:x="56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75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75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0.00657±0.000821     </w:t>
      </w:r>
    </w:p>
    <w:p w:rsidR="00364147" w:rsidRDefault="0067018F">
      <w:pPr>
        <w:pStyle w:val="Normal022"/>
        <w:framePr w:w="1921" w:h="660" w:hRule="exact" w:wrap="auto" w:vAnchor="page" w:hAnchor="page" w:x="75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947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947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0.01254±0.002117     </w:t>
      </w:r>
    </w:p>
    <w:p w:rsidR="00364147" w:rsidRDefault="0067018F">
      <w:pPr>
        <w:pStyle w:val="Normal022"/>
        <w:framePr w:w="1921" w:h="660" w:hRule="exact" w:wrap="auto" w:vAnchor="page" w:hAnchor="page" w:x="947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1395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1395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0.04285±0.007962     </w:t>
      </w:r>
    </w:p>
    <w:p w:rsidR="00364147" w:rsidRDefault="0067018F">
      <w:pPr>
        <w:pStyle w:val="Normal022"/>
        <w:framePr w:w="1921" w:h="660" w:hRule="exact" w:wrap="auto" w:vAnchor="page" w:hAnchor="page" w:x="11395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331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331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0.24249±0.033860     </w:t>
      </w:r>
    </w:p>
    <w:p w:rsidR="00364147" w:rsidRDefault="0067018F">
      <w:pPr>
        <w:pStyle w:val="Normal022"/>
        <w:framePr w:w="1921" w:h="660" w:hRule="exact" w:wrap="auto" w:vAnchor="page" w:hAnchor="page" w:x="1331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2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22"/>
        <w:framePr w:w="67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67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2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0.12634±0.033597     </w:t>
      </w:r>
    </w:p>
    <w:p w:rsidR="00364147" w:rsidRDefault="0067018F">
      <w:pPr>
        <w:pStyle w:val="Normal022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56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56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0.02733±0.003215     </w:t>
      </w:r>
    </w:p>
    <w:p w:rsidR="00364147" w:rsidRDefault="0067018F">
      <w:pPr>
        <w:pStyle w:val="Normal022"/>
        <w:framePr w:w="1921" w:h="660" w:hRule="exact" w:wrap="auto" w:vAnchor="page" w:hAnchor="page" w:x="56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75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75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0.00821±0.001683     </w:t>
      </w:r>
    </w:p>
    <w:p w:rsidR="00364147" w:rsidRDefault="0067018F">
      <w:pPr>
        <w:pStyle w:val="Normal022"/>
        <w:framePr w:w="1921" w:h="660" w:hRule="exact" w:wrap="auto" w:vAnchor="page" w:hAnchor="page" w:x="75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947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947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0.01219±0.000932     </w:t>
      </w:r>
    </w:p>
    <w:p w:rsidR="00364147" w:rsidRDefault="0067018F">
      <w:pPr>
        <w:pStyle w:val="Normal022"/>
        <w:framePr w:w="1921" w:h="660" w:hRule="exact" w:wrap="auto" w:vAnchor="page" w:hAnchor="page" w:x="947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1395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1395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0.03487±0.005341     </w:t>
      </w:r>
    </w:p>
    <w:p w:rsidR="00364147" w:rsidRDefault="0067018F">
      <w:pPr>
        <w:pStyle w:val="Normal022"/>
        <w:framePr w:w="1921" w:h="660" w:hRule="exact" w:wrap="auto" w:vAnchor="page" w:hAnchor="page" w:x="11395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331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331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0.27899±0.091008     </w:t>
      </w:r>
    </w:p>
    <w:p w:rsidR="00364147" w:rsidRDefault="0067018F">
      <w:pPr>
        <w:pStyle w:val="Normal022"/>
        <w:framePr w:w="1921" w:h="660" w:hRule="exact" w:wrap="auto" w:vAnchor="page" w:hAnchor="page" w:x="1331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2"/>
        <w:framePr w:w="12360" w:h="480" w:hRule="exact" w:wrap="auto" w:vAnchor="page" w:hAnchor="page" w:x="1746" w:y="745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*D = Dunnett LSD Test Significant at the 0.05 level        </w:t>
      </w:r>
    </w:p>
    <w:p w:rsidR="00364147" w:rsidRDefault="0067018F">
      <w:pPr>
        <w:pStyle w:val="Normal022"/>
        <w:framePr w:w="9540" w:h="285" w:hRule="exact" w:wrap="auto" w:vAnchor="page" w:hAnchor="page" w:x="1821" w:y="798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22"/>
        <w:spacing w:line="1" w:lineRule="auto"/>
      </w:pPr>
      <w:r>
        <w:br w:type="page"/>
      </w:r>
    </w:p>
    <w:p w:rsidR="00364147" w:rsidRDefault="0067018F">
      <w:pPr>
        <w:pStyle w:val="Normal022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9"/>
        </w:rPr>
      </w:pPr>
      <w:r>
        <w:pict>
          <v:line id="_x0000_s3112" style="position:absolute;left:0;text-align:left;z-index:-251526144;mso-position-horizontal-relative:page;mso-position-vertical-relative:page" from="77.55pt,114pt" to="762.35pt,114pt" o:allowincell="f">
            <w10:wrap anchorx="page" anchory="page"/>
          </v:line>
        </w:pict>
      </w:r>
      <w:r>
        <w:pict>
          <v:line id="_x0000_s3111" style="position:absolute;left:0;text-align:left;z-index:-251525120;mso-position-horizontal-relative:page;mso-position-vertical-relative:page" from="77.55pt,151.5pt" to="764.35pt,151.5pt" o:allowincell="f">
            <w10:wrap anchorx="page" anchory="page"/>
          </v:line>
        </w:pict>
      </w:r>
      <w:r>
        <w:pict>
          <v:line id="_x0000_s3110" style="position:absolute;left:0;text-align:left;z-index:-251524096;mso-position-horizontal-relative:page;mso-position-vertical-relative:page" from="87.3pt,370.65pt" to="764.35pt,370.6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Organ Weights to Terminal Body Weight </w:t>
      </w:r>
      <w:r>
        <w:rPr>
          <w:rFonts w:eastAsia="Times New Roman"/>
          <w:b/>
          <w:color w:val="000000"/>
          <w:kern w:val="2"/>
          <w:sz w:val="19"/>
        </w:rPr>
        <w:t>Ratio  Summary Report</w:t>
      </w:r>
    </w:p>
    <w:p w:rsidR="00364147" w:rsidRDefault="0067018F">
      <w:pPr>
        <w:pStyle w:val="Normal022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>脏体比（</w:t>
      </w:r>
      <w:r>
        <w:rPr>
          <w:rFonts w:ascii="宋体" w:eastAsia="宋体" w:hAnsi="宋体"/>
          <w:color w:val="000000"/>
          <w:kern w:val="2"/>
          <w:sz w:val="19"/>
        </w:rPr>
        <w:t>%</w:t>
      </w:r>
      <w:r>
        <w:rPr>
          <w:rFonts w:ascii="宋体" w:eastAsia="宋体" w:hAnsi="宋体"/>
          <w:color w:val="000000"/>
          <w:kern w:val="2"/>
          <w:sz w:val="19"/>
        </w:rPr>
        <w:t>）计算结果统计汇总（</w:t>
      </w:r>
      <w:r>
        <w:rPr>
          <w:rFonts w:eastAsia="Times New Roman"/>
          <w:color w:val="000000"/>
          <w:kern w:val="2"/>
          <w:sz w:val="19"/>
        </w:rPr>
        <w:t>mean</w:t>
      </w:r>
      <w:r>
        <w:rPr>
          <w:rFonts w:ascii="宋体" w:eastAsia="宋体" w:hAnsi="宋体"/>
          <w:color w:val="000000"/>
          <w:kern w:val="2"/>
          <w:sz w:val="19"/>
        </w:rPr>
        <w:t>±</w:t>
      </w:r>
      <w:r>
        <w:rPr>
          <w:rFonts w:eastAsia="Times New Roman"/>
          <w:color w:val="000000"/>
          <w:kern w:val="2"/>
          <w:sz w:val="19"/>
        </w:rPr>
        <w:t>SD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eastAsia="Times New Roman"/>
          <w:color w:val="000000"/>
          <w:kern w:val="2"/>
          <w:sz w:val="19"/>
        </w:rPr>
        <w:t xml:space="preserve">Males </w:t>
      </w:r>
      <w:r>
        <w:rPr>
          <w:rFonts w:ascii="宋体" w:eastAsia="宋体" w:hAnsi="宋体"/>
          <w:color w:val="000000"/>
          <w:kern w:val="2"/>
          <w:sz w:val="19"/>
        </w:rPr>
        <w:t>雄性</w:t>
      </w:r>
    </w:p>
    <w:p w:rsidR="00364147" w:rsidRDefault="0067018F">
      <w:pPr>
        <w:pStyle w:val="Normal022"/>
        <w:framePr w:w="975" w:h="285" w:hRule="exact" w:wrap="auto" w:vAnchor="page" w:hAnchor="page" w:x="1671" w:y="250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22"/>
        <w:framePr w:w="1200" w:h="465" w:hRule="exact" w:wrap="auto" w:vAnchor="page" w:hAnchor="page" w:x="2721" w:y="243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22"/>
        <w:framePr w:w="1200" w:h="465" w:hRule="exact" w:wrap="auto" w:vAnchor="page" w:hAnchor="page" w:x="2721" w:y="243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22"/>
        <w:framePr w:w="1921" w:h="390" w:hRule="exact" w:wrap="auto" w:vAnchor="page" w:hAnchor="page" w:x="371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Heart</w:t>
      </w:r>
    </w:p>
    <w:p w:rsidR="00364147" w:rsidRDefault="0067018F">
      <w:pPr>
        <w:pStyle w:val="Normal022"/>
        <w:framePr w:w="1921" w:h="390" w:hRule="exact" w:wrap="auto" w:vAnchor="page" w:hAnchor="page" w:x="5632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Liver</w:t>
      </w:r>
    </w:p>
    <w:p w:rsidR="00364147" w:rsidRDefault="0067018F">
      <w:pPr>
        <w:pStyle w:val="Normal022"/>
        <w:framePr w:w="1921" w:h="390" w:hRule="exact" w:wrap="auto" w:vAnchor="page" w:hAnchor="page" w:x="7553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Spleen</w:t>
      </w:r>
    </w:p>
    <w:p w:rsidR="00364147" w:rsidRDefault="0067018F">
      <w:pPr>
        <w:pStyle w:val="Normal022"/>
        <w:framePr w:w="1921" w:h="390" w:hRule="exact" w:wrap="auto" w:vAnchor="page" w:hAnchor="page" w:x="947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Lung/bronchus</w:t>
      </w:r>
    </w:p>
    <w:p w:rsidR="00364147" w:rsidRDefault="0067018F">
      <w:pPr>
        <w:pStyle w:val="Normal022"/>
        <w:framePr w:w="1921" w:h="390" w:hRule="exact" w:wrap="auto" w:vAnchor="page" w:hAnchor="page" w:x="11395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Kidney</w:t>
      </w:r>
    </w:p>
    <w:p w:rsidR="00364147" w:rsidRDefault="0067018F">
      <w:pPr>
        <w:pStyle w:val="Normal022"/>
        <w:framePr w:w="1921" w:h="390" w:hRule="exact" w:wrap="auto" w:vAnchor="page" w:hAnchor="page" w:x="1331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Brain</w:t>
      </w:r>
    </w:p>
    <w:p w:rsidR="00364147" w:rsidRDefault="0067018F">
      <w:pPr>
        <w:pStyle w:val="Normal022"/>
        <w:framePr w:w="1921" w:h="300" w:hRule="exact" w:wrap="auto" w:vAnchor="page" w:hAnchor="page" w:x="3711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心脏</w:t>
      </w:r>
    </w:p>
    <w:p w:rsidR="00364147" w:rsidRDefault="0067018F">
      <w:pPr>
        <w:pStyle w:val="Normal022"/>
        <w:framePr w:w="1921" w:h="300" w:hRule="exact" w:wrap="auto" w:vAnchor="page" w:hAnchor="page" w:x="5632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5"/>
        </w:rPr>
        <w:t>肝脏</w:t>
      </w:r>
    </w:p>
    <w:p w:rsidR="00364147" w:rsidRDefault="0067018F">
      <w:pPr>
        <w:pStyle w:val="Normal022"/>
        <w:framePr w:w="1921" w:h="300" w:hRule="exact" w:wrap="auto" w:vAnchor="page" w:hAnchor="page" w:x="7553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脾脏</w:t>
      </w:r>
    </w:p>
    <w:p w:rsidR="00364147" w:rsidRDefault="0067018F">
      <w:pPr>
        <w:pStyle w:val="Normal022"/>
        <w:framePr w:w="1921" w:h="300" w:hRule="exact" w:wrap="auto" w:vAnchor="page" w:hAnchor="page" w:x="9474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肺脏和主支气管</w:t>
      </w:r>
    </w:p>
    <w:p w:rsidR="00364147" w:rsidRDefault="0067018F">
      <w:pPr>
        <w:pStyle w:val="Normal022"/>
        <w:framePr w:w="1921" w:h="300" w:hRule="exact" w:wrap="auto" w:vAnchor="page" w:hAnchor="page" w:x="11395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肾脏</w:t>
      </w:r>
    </w:p>
    <w:p w:rsidR="00364147" w:rsidRDefault="0067018F">
      <w:pPr>
        <w:pStyle w:val="Normal022"/>
        <w:framePr w:w="1921" w:h="300" w:hRule="exact" w:wrap="auto" w:vAnchor="page" w:hAnchor="page" w:x="1331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脑</w:t>
      </w:r>
    </w:p>
    <w:p w:rsidR="00364147" w:rsidRDefault="00364147">
      <w:pPr>
        <w:pStyle w:val="Normal022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22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22"/>
        <w:framePr w:w="67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67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2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0.30769±0.025085     </w:t>
      </w:r>
    </w:p>
    <w:p w:rsidR="00364147" w:rsidRDefault="0067018F">
      <w:pPr>
        <w:pStyle w:val="Normal022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22"/>
        <w:framePr w:w="1921" w:h="660" w:hRule="exact" w:wrap="auto" w:vAnchor="page" w:hAnchor="page" w:x="56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56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2.59769±0.159693     </w:t>
      </w:r>
    </w:p>
    <w:p w:rsidR="00364147" w:rsidRDefault="0067018F">
      <w:pPr>
        <w:pStyle w:val="Normal022"/>
        <w:framePr w:w="1921" w:h="660" w:hRule="exact" w:wrap="auto" w:vAnchor="page" w:hAnchor="page" w:x="56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22"/>
        <w:framePr w:w="1921" w:h="660" w:hRule="exact" w:wrap="auto" w:vAnchor="page" w:hAnchor="page" w:x="75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75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0.15517±0.013878     </w:t>
      </w:r>
    </w:p>
    <w:p w:rsidR="00364147" w:rsidRDefault="0067018F">
      <w:pPr>
        <w:pStyle w:val="Normal022"/>
        <w:framePr w:w="1921" w:h="660" w:hRule="exact" w:wrap="auto" w:vAnchor="page" w:hAnchor="page" w:x="75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22"/>
        <w:framePr w:w="1921" w:h="660" w:hRule="exact" w:wrap="auto" w:vAnchor="page" w:hAnchor="page" w:x="947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947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0.36142±0.015568     </w:t>
      </w:r>
    </w:p>
    <w:p w:rsidR="00364147" w:rsidRDefault="0067018F">
      <w:pPr>
        <w:pStyle w:val="Normal022"/>
        <w:framePr w:w="1921" w:h="660" w:hRule="exact" w:wrap="auto" w:vAnchor="page" w:hAnchor="page" w:x="947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22"/>
        <w:framePr w:w="1921" w:h="660" w:hRule="exact" w:wrap="auto" w:vAnchor="page" w:hAnchor="page" w:x="11395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1395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</w:t>
      </w:r>
      <w:r>
        <w:rPr>
          <w:rFonts w:eastAsia="Times New Roman"/>
          <w:color w:val="000000"/>
          <w:kern w:val="2"/>
          <w:sz w:val="15"/>
        </w:rPr>
        <w:t xml:space="preserve">64189±0.047387     </w:t>
      </w:r>
    </w:p>
    <w:p w:rsidR="00364147" w:rsidRDefault="0067018F">
      <w:pPr>
        <w:pStyle w:val="Normal022"/>
        <w:framePr w:w="1921" w:h="660" w:hRule="exact" w:wrap="auto" w:vAnchor="page" w:hAnchor="page" w:x="11395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22"/>
        <w:framePr w:w="1921" w:h="660" w:hRule="exact" w:wrap="auto" w:vAnchor="page" w:hAnchor="page" w:x="1331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331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0.43692±0.059164     </w:t>
      </w:r>
    </w:p>
    <w:p w:rsidR="00364147" w:rsidRDefault="0067018F">
      <w:pPr>
        <w:pStyle w:val="Normal022"/>
        <w:framePr w:w="1921" w:h="660" w:hRule="exact" w:wrap="auto" w:vAnchor="page" w:hAnchor="page" w:x="1331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67018F">
      <w:pPr>
        <w:pStyle w:val="Normal022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22"/>
        <w:framePr w:w="67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67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2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0.32682±0.020716     </w:t>
      </w:r>
    </w:p>
    <w:p w:rsidR="00364147" w:rsidRDefault="0067018F">
      <w:pPr>
        <w:pStyle w:val="Normal022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56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56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2.46347±0.115623     </w:t>
      </w:r>
    </w:p>
    <w:p w:rsidR="00364147" w:rsidRDefault="0067018F">
      <w:pPr>
        <w:pStyle w:val="Normal022"/>
        <w:framePr w:w="1921" w:h="660" w:hRule="exact" w:wrap="auto" w:vAnchor="page" w:hAnchor="page" w:x="56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75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75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0.19504*D±0.024783     </w:t>
      </w:r>
    </w:p>
    <w:p w:rsidR="00364147" w:rsidRDefault="0067018F">
      <w:pPr>
        <w:pStyle w:val="Normal022"/>
        <w:framePr w:w="1921" w:h="660" w:hRule="exact" w:wrap="auto" w:vAnchor="page" w:hAnchor="page" w:x="75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947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947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0.35245±0.016525     </w:t>
      </w:r>
    </w:p>
    <w:p w:rsidR="00364147" w:rsidRDefault="0067018F">
      <w:pPr>
        <w:pStyle w:val="Normal022"/>
        <w:framePr w:w="1921" w:h="660" w:hRule="exact" w:wrap="auto" w:vAnchor="page" w:hAnchor="page" w:x="947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1395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1395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0.65405±0.051783     </w:t>
      </w:r>
    </w:p>
    <w:p w:rsidR="00364147" w:rsidRDefault="0067018F">
      <w:pPr>
        <w:pStyle w:val="Normal022"/>
        <w:framePr w:w="1921" w:h="660" w:hRule="exact" w:wrap="auto" w:vAnchor="page" w:hAnchor="page" w:x="11395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331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331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0.46773±0.032161     </w:t>
      </w:r>
    </w:p>
    <w:p w:rsidR="00364147" w:rsidRDefault="0067018F">
      <w:pPr>
        <w:pStyle w:val="Normal022"/>
        <w:framePr w:w="1921" w:h="660" w:hRule="exact" w:wrap="auto" w:vAnchor="page" w:hAnchor="page" w:x="1331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2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22"/>
        <w:framePr w:w="67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67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2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</w:t>
      </w:r>
      <w:r>
        <w:rPr>
          <w:rFonts w:eastAsia="Times New Roman"/>
          <w:color w:val="000000"/>
          <w:kern w:val="2"/>
          <w:sz w:val="15"/>
        </w:rPr>
        <w:t xml:space="preserve">35443*D±0.009261     </w:t>
      </w:r>
    </w:p>
    <w:p w:rsidR="00364147" w:rsidRDefault="0067018F">
      <w:pPr>
        <w:pStyle w:val="Normal022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56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56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2.54655±0.256117     </w:t>
      </w:r>
    </w:p>
    <w:p w:rsidR="00364147" w:rsidRDefault="0067018F">
      <w:pPr>
        <w:pStyle w:val="Normal022"/>
        <w:framePr w:w="1921" w:h="660" w:hRule="exact" w:wrap="auto" w:vAnchor="page" w:hAnchor="page" w:x="56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75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75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0.17602±0.007982     </w:t>
      </w:r>
    </w:p>
    <w:p w:rsidR="00364147" w:rsidRDefault="0067018F">
      <w:pPr>
        <w:pStyle w:val="Normal022"/>
        <w:framePr w:w="1921" w:h="660" w:hRule="exact" w:wrap="auto" w:vAnchor="page" w:hAnchor="page" w:x="75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947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947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0.38944±0.028838     </w:t>
      </w:r>
    </w:p>
    <w:p w:rsidR="00364147" w:rsidRDefault="0067018F">
      <w:pPr>
        <w:pStyle w:val="Normal022"/>
        <w:framePr w:w="1921" w:h="660" w:hRule="exact" w:wrap="auto" w:vAnchor="page" w:hAnchor="page" w:x="947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1395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1395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0.67540±0.051169     </w:t>
      </w:r>
    </w:p>
    <w:p w:rsidR="00364147" w:rsidRDefault="0067018F">
      <w:pPr>
        <w:pStyle w:val="Normal022"/>
        <w:framePr w:w="1921" w:h="660" w:hRule="exact" w:wrap="auto" w:vAnchor="page" w:hAnchor="page" w:x="11395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331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331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0.48212±0.033776     </w:t>
      </w:r>
    </w:p>
    <w:p w:rsidR="00364147" w:rsidRDefault="0067018F">
      <w:pPr>
        <w:pStyle w:val="Normal022"/>
        <w:framePr w:w="1921" w:h="660" w:hRule="exact" w:wrap="auto" w:vAnchor="page" w:hAnchor="page" w:x="1331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2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22"/>
        <w:framePr w:w="67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67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2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0.34690*D±0.028371     </w:t>
      </w:r>
    </w:p>
    <w:p w:rsidR="00364147" w:rsidRDefault="0067018F">
      <w:pPr>
        <w:pStyle w:val="Normal022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56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56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2.66155±0.192762     </w:t>
      </w:r>
    </w:p>
    <w:p w:rsidR="00364147" w:rsidRDefault="0067018F">
      <w:pPr>
        <w:pStyle w:val="Normal022"/>
        <w:framePr w:w="1921" w:h="660" w:hRule="exact" w:wrap="auto" w:vAnchor="page" w:hAnchor="page" w:x="56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75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75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0.19349*D±0.</w:t>
      </w:r>
      <w:r>
        <w:rPr>
          <w:rFonts w:eastAsia="Times New Roman"/>
          <w:color w:val="000000"/>
          <w:kern w:val="2"/>
          <w:sz w:val="15"/>
        </w:rPr>
        <w:t xml:space="preserve">029640     </w:t>
      </w:r>
    </w:p>
    <w:p w:rsidR="00364147" w:rsidRDefault="0067018F">
      <w:pPr>
        <w:pStyle w:val="Normal022"/>
        <w:framePr w:w="1921" w:h="660" w:hRule="exact" w:wrap="auto" w:vAnchor="page" w:hAnchor="page" w:x="75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947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947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0.35566±0.012347     </w:t>
      </w:r>
    </w:p>
    <w:p w:rsidR="00364147" w:rsidRDefault="0067018F">
      <w:pPr>
        <w:pStyle w:val="Normal022"/>
        <w:framePr w:w="1921" w:h="660" w:hRule="exact" w:wrap="auto" w:vAnchor="page" w:hAnchor="page" w:x="947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1395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1395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0.65727±0.049588     </w:t>
      </w:r>
    </w:p>
    <w:p w:rsidR="00364147" w:rsidRDefault="0067018F">
      <w:pPr>
        <w:pStyle w:val="Normal022"/>
        <w:framePr w:w="1921" w:h="660" w:hRule="exact" w:wrap="auto" w:vAnchor="page" w:hAnchor="page" w:x="11395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331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331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0.47048±0.037955     </w:t>
      </w:r>
    </w:p>
    <w:p w:rsidR="00364147" w:rsidRDefault="0067018F">
      <w:pPr>
        <w:pStyle w:val="Normal022"/>
        <w:framePr w:w="1921" w:h="660" w:hRule="exact" w:wrap="auto" w:vAnchor="page" w:hAnchor="page" w:x="1331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2"/>
        <w:framePr w:w="12360" w:h="480" w:hRule="exact" w:wrap="auto" w:vAnchor="page" w:hAnchor="page" w:x="1746" w:y="745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*D = Dunnett LSD Test Significant at the 0.05 level        </w:t>
      </w:r>
    </w:p>
    <w:p w:rsidR="00364147" w:rsidRDefault="0067018F">
      <w:pPr>
        <w:pStyle w:val="Normal022"/>
        <w:framePr w:w="9540" w:h="285" w:hRule="exact" w:wrap="auto" w:vAnchor="page" w:hAnchor="page" w:x="1821" w:y="798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22"/>
        <w:spacing w:line="1" w:lineRule="auto"/>
      </w:pPr>
      <w:r>
        <w:br w:type="page"/>
      </w:r>
    </w:p>
    <w:p w:rsidR="00364147" w:rsidRDefault="0067018F">
      <w:pPr>
        <w:pStyle w:val="Normal022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9"/>
        </w:rPr>
      </w:pPr>
      <w:r>
        <w:pict>
          <v:line id="_x0000_s3109" style="position:absolute;left:0;text-align:left;z-index:-251523072;mso-position-horizontal-relative:page;mso-position-vertical-relative:page" from="77.55pt,114pt" to="762.35pt,114pt" o:allowincell="f">
            <w10:wrap anchorx="page" anchory="page"/>
          </v:line>
        </w:pict>
      </w:r>
      <w:r>
        <w:pict>
          <v:line id="_x0000_s3108" style="position:absolute;left:0;text-align:left;z-index:-251522048;mso-position-horizontal-relative:page;mso-position-vertical-relative:page" from="77.55pt,151.5pt" to="764.35pt,151.5pt" o:allowincell="f">
            <w10:wrap anchorx="page" anchory="page"/>
          </v:line>
        </w:pict>
      </w:r>
      <w:r>
        <w:pict>
          <v:line id="_x0000_s3107" style="position:absolute;left:0;text-align:left;z-index:-251521024;mso-position-horizontal-relative:page;mso-position-vertical-relative:page" from="87.3pt,370.65pt" to="764.35pt,370.6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Organ Weights to Terminal Body Weight Ratio  Summary Report</w:t>
      </w:r>
    </w:p>
    <w:p w:rsidR="00364147" w:rsidRDefault="0067018F">
      <w:pPr>
        <w:pStyle w:val="Normal022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>脏体比（</w:t>
      </w:r>
      <w:r>
        <w:rPr>
          <w:rFonts w:ascii="宋体" w:eastAsia="宋体" w:hAnsi="宋体"/>
          <w:color w:val="000000"/>
          <w:kern w:val="2"/>
          <w:sz w:val="19"/>
        </w:rPr>
        <w:t>%</w:t>
      </w:r>
      <w:r>
        <w:rPr>
          <w:rFonts w:ascii="宋体" w:eastAsia="宋体" w:hAnsi="宋体"/>
          <w:color w:val="000000"/>
          <w:kern w:val="2"/>
          <w:sz w:val="19"/>
        </w:rPr>
        <w:t>）计算结果统计汇总（</w:t>
      </w:r>
      <w:r>
        <w:rPr>
          <w:rFonts w:eastAsia="Times New Roman"/>
          <w:color w:val="000000"/>
          <w:kern w:val="2"/>
          <w:sz w:val="19"/>
        </w:rPr>
        <w:t>mean</w:t>
      </w:r>
      <w:r>
        <w:rPr>
          <w:rFonts w:ascii="宋体" w:eastAsia="宋体" w:hAnsi="宋体"/>
          <w:color w:val="000000"/>
          <w:kern w:val="2"/>
          <w:sz w:val="19"/>
        </w:rPr>
        <w:t>±</w:t>
      </w:r>
      <w:r>
        <w:rPr>
          <w:rFonts w:eastAsia="Times New Roman"/>
          <w:color w:val="000000"/>
          <w:kern w:val="2"/>
          <w:sz w:val="19"/>
        </w:rPr>
        <w:t>SD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eastAsia="Times New Roman"/>
          <w:color w:val="000000"/>
          <w:kern w:val="2"/>
          <w:sz w:val="19"/>
        </w:rPr>
        <w:t xml:space="preserve">Males </w:t>
      </w:r>
      <w:r>
        <w:rPr>
          <w:rFonts w:ascii="宋体" w:eastAsia="宋体" w:hAnsi="宋体"/>
          <w:color w:val="000000"/>
          <w:kern w:val="2"/>
          <w:sz w:val="19"/>
        </w:rPr>
        <w:t>雄性</w:t>
      </w:r>
    </w:p>
    <w:p w:rsidR="00364147" w:rsidRDefault="0067018F">
      <w:pPr>
        <w:pStyle w:val="Normal022"/>
        <w:framePr w:w="975" w:h="285" w:hRule="exact" w:wrap="auto" w:vAnchor="page" w:hAnchor="page" w:x="1671" w:y="250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22"/>
        <w:framePr w:w="1200" w:h="465" w:hRule="exact" w:wrap="auto" w:vAnchor="page" w:hAnchor="page" w:x="2721" w:y="243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22"/>
        <w:framePr w:w="1200" w:h="465" w:hRule="exact" w:wrap="auto" w:vAnchor="page" w:hAnchor="page" w:x="2721" w:y="243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22"/>
        <w:framePr w:w="1921" w:h="390" w:hRule="exact" w:wrap="auto" w:vAnchor="page" w:hAnchor="page" w:x="371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Thymus or</w:t>
      </w:r>
    </w:p>
    <w:p w:rsidR="00364147" w:rsidRDefault="0067018F">
      <w:pPr>
        <w:pStyle w:val="Normal022"/>
        <w:framePr w:w="1921" w:h="390" w:hRule="exact" w:wrap="auto" w:vAnchor="page" w:hAnchor="page" w:x="371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thymic area</w:t>
      </w:r>
    </w:p>
    <w:p w:rsidR="00364147" w:rsidRDefault="0067018F">
      <w:pPr>
        <w:pStyle w:val="Normal022"/>
        <w:framePr w:w="1921" w:h="390" w:hRule="exact" w:wrap="auto" w:vAnchor="page" w:hAnchor="page" w:x="5632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adrenal</w:t>
      </w:r>
    </w:p>
    <w:p w:rsidR="00364147" w:rsidRDefault="0067018F">
      <w:pPr>
        <w:pStyle w:val="Normal022"/>
        <w:framePr w:w="1921" w:h="390" w:hRule="exact" w:wrap="auto" w:vAnchor="page" w:hAnchor="page" w:x="7553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pituitary</w:t>
      </w:r>
    </w:p>
    <w:p w:rsidR="00364147" w:rsidRDefault="0067018F">
      <w:pPr>
        <w:pStyle w:val="Normal022"/>
        <w:framePr w:w="1921" w:h="390" w:hRule="exact" w:wrap="auto" w:vAnchor="page" w:hAnchor="page" w:x="947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thyroid/gland,</w:t>
      </w:r>
    </w:p>
    <w:p w:rsidR="00364147" w:rsidRDefault="0067018F">
      <w:pPr>
        <w:pStyle w:val="Normal022"/>
        <w:framePr w:w="1921" w:h="390" w:hRule="exact" w:wrap="auto" w:vAnchor="page" w:hAnchor="page" w:x="947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parathyroid</w:t>
      </w:r>
    </w:p>
    <w:p w:rsidR="00364147" w:rsidRDefault="0067018F">
      <w:pPr>
        <w:pStyle w:val="Normal022"/>
        <w:framePr w:w="1921" w:h="390" w:hRule="exact" w:wrap="auto" w:vAnchor="page" w:hAnchor="page" w:x="11395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Testis</w:t>
      </w:r>
    </w:p>
    <w:p w:rsidR="00364147" w:rsidRDefault="0067018F">
      <w:pPr>
        <w:pStyle w:val="Normal022"/>
        <w:framePr w:w="1921" w:h="390" w:hRule="exact" w:wrap="auto" w:vAnchor="page" w:hAnchor="page" w:x="1331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Epididymis</w:t>
      </w:r>
    </w:p>
    <w:p w:rsidR="00364147" w:rsidRDefault="0067018F">
      <w:pPr>
        <w:pStyle w:val="Normal022"/>
        <w:framePr w:w="1921" w:h="300" w:hRule="exact" w:wrap="auto" w:vAnchor="page" w:hAnchor="page" w:x="3711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胸腺（或胸腺区域）</w:t>
      </w:r>
    </w:p>
    <w:p w:rsidR="00364147" w:rsidRDefault="0067018F">
      <w:pPr>
        <w:pStyle w:val="Normal022"/>
        <w:framePr w:w="1921" w:h="300" w:hRule="exact" w:wrap="auto" w:vAnchor="page" w:hAnchor="page" w:x="5632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肾上腺</w:t>
      </w:r>
    </w:p>
    <w:p w:rsidR="00364147" w:rsidRDefault="0067018F">
      <w:pPr>
        <w:pStyle w:val="Normal022"/>
        <w:framePr w:w="1921" w:h="300" w:hRule="exact" w:wrap="auto" w:vAnchor="page" w:hAnchor="page" w:x="7553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垂体</w:t>
      </w:r>
    </w:p>
    <w:p w:rsidR="00364147" w:rsidRDefault="0067018F">
      <w:pPr>
        <w:pStyle w:val="Normal022"/>
        <w:framePr w:w="1921" w:h="300" w:hRule="exact" w:wrap="auto" w:vAnchor="page" w:hAnchor="page" w:x="9474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甲状腺和甲状旁腺</w:t>
      </w:r>
    </w:p>
    <w:p w:rsidR="00364147" w:rsidRDefault="0067018F">
      <w:pPr>
        <w:pStyle w:val="Normal022"/>
        <w:framePr w:w="1921" w:h="300" w:hRule="exact" w:wrap="auto" w:vAnchor="page" w:hAnchor="page" w:x="11395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睾丸</w:t>
      </w:r>
    </w:p>
    <w:p w:rsidR="00364147" w:rsidRDefault="0067018F">
      <w:pPr>
        <w:pStyle w:val="Normal022"/>
        <w:framePr w:w="1921" w:h="300" w:hRule="exact" w:wrap="auto" w:vAnchor="page" w:hAnchor="page" w:x="1331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附睾</w:t>
      </w:r>
    </w:p>
    <w:p w:rsidR="00364147" w:rsidRDefault="00364147">
      <w:pPr>
        <w:pStyle w:val="Normal022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22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22"/>
        <w:framePr w:w="67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67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2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0.07847±0.014641     </w:t>
      </w:r>
    </w:p>
    <w:p w:rsidR="00364147" w:rsidRDefault="0067018F">
      <w:pPr>
        <w:pStyle w:val="Normal022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22"/>
        <w:framePr w:w="1921" w:h="660" w:hRule="exact" w:wrap="auto" w:vAnchor="page" w:hAnchor="page" w:x="56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56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0.01324±0.002142     </w:t>
      </w:r>
    </w:p>
    <w:p w:rsidR="00364147" w:rsidRDefault="0067018F">
      <w:pPr>
        <w:pStyle w:val="Normal022"/>
        <w:framePr w:w="1921" w:h="660" w:hRule="exact" w:wrap="auto" w:vAnchor="page" w:hAnchor="page" w:x="56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22"/>
        <w:framePr w:w="1921" w:h="660" w:hRule="exact" w:wrap="auto" w:vAnchor="page" w:hAnchor="page" w:x="75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75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0.00298±0.000250     </w:t>
      </w:r>
    </w:p>
    <w:p w:rsidR="00364147" w:rsidRDefault="0067018F">
      <w:pPr>
        <w:pStyle w:val="Normal022"/>
        <w:framePr w:w="1921" w:h="660" w:hRule="exact" w:wrap="auto" w:vAnchor="page" w:hAnchor="page" w:x="7553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</w:t>
      </w:r>
      <w:r>
        <w:rPr>
          <w:rFonts w:eastAsia="Times New Roman"/>
          <w:color w:val="000000"/>
          <w:kern w:val="2"/>
          <w:sz w:val="15"/>
        </w:rPr>
        <w:t>4</w:t>
      </w:r>
    </w:p>
    <w:p w:rsidR="00364147" w:rsidRDefault="00364147">
      <w:pPr>
        <w:pStyle w:val="Normal022"/>
        <w:framePr w:w="1921" w:h="660" w:hRule="exact" w:wrap="auto" w:vAnchor="page" w:hAnchor="page" w:x="947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947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0.01214±0.002397     </w:t>
      </w:r>
    </w:p>
    <w:p w:rsidR="00364147" w:rsidRDefault="0067018F">
      <w:pPr>
        <w:pStyle w:val="Normal022"/>
        <w:framePr w:w="1921" w:h="660" w:hRule="exact" w:wrap="auto" w:vAnchor="page" w:hAnchor="page" w:x="947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22"/>
        <w:framePr w:w="1921" w:h="660" w:hRule="exact" w:wrap="auto" w:vAnchor="page" w:hAnchor="page" w:x="11395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1395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0.62024±0.275788     </w:t>
      </w:r>
    </w:p>
    <w:p w:rsidR="00364147" w:rsidRDefault="0067018F">
      <w:pPr>
        <w:pStyle w:val="Normal022"/>
        <w:framePr w:w="1921" w:h="660" w:hRule="exact" w:wrap="auto" w:vAnchor="page" w:hAnchor="page" w:x="11395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22"/>
        <w:framePr w:w="1921" w:h="660" w:hRule="exact" w:wrap="auto" w:vAnchor="page" w:hAnchor="page" w:x="1331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331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0.22797±0.082472     </w:t>
      </w:r>
    </w:p>
    <w:p w:rsidR="00364147" w:rsidRDefault="0067018F">
      <w:pPr>
        <w:pStyle w:val="Normal022"/>
        <w:framePr w:w="1921" w:h="660" w:hRule="exact" w:wrap="auto" w:vAnchor="page" w:hAnchor="page" w:x="1331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67018F">
      <w:pPr>
        <w:pStyle w:val="Normal022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22"/>
        <w:framePr w:w="67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67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2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0.10809±0.032480     </w:t>
      </w:r>
    </w:p>
    <w:p w:rsidR="00364147" w:rsidRDefault="0067018F">
      <w:pPr>
        <w:pStyle w:val="Normal022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56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56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0.01308±0.001306     </w:t>
      </w:r>
    </w:p>
    <w:p w:rsidR="00364147" w:rsidRDefault="0067018F">
      <w:pPr>
        <w:pStyle w:val="Normal022"/>
        <w:framePr w:w="1921" w:h="660" w:hRule="exact" w:wrap="auto" w:vAnchor="page" w:hAnchor="page" w:x="56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75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75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0.00290±0.000379     </w:t>
      </w:r>
    </w:p>
    <w:p w:rsidR="00364147" w:rsidRDefault="0067018F">
      <w:pPr>
        <w:pStyle w:val="Normal022"/>
        <w:framePr w:w="1921" w:h="660" w:hRule="exact" w:wrap="auto" w:vAnchor="page" w:hAnchor="page" w:x="7553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947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947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0.00952±0.001371     </w:t>
      </w:r>
    </w:p>
    <w:p w:rsidR="00364147" w:rsidRDefault="0067018F">
      <w:pPr>
        <w:pStyle w:val="Normal022"/>
        <w:framePr w:w="1921" w:h="660" w:hRule="exact" w:wrap="auto" w:vAnchor="page" w:hAnchor="page" w:x="947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1395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1395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0.73374±0.068193     </w:t>
      </w:r>
    </w:p>
    <w:p w:rsidR="00364147" w:rsidRDefault="0067018F">
      <w:pPr>
        <w:pStyle w:val="Normal022"/>
        <w:framePr w:w="1921" w:h="660" w:hRule="exact" w:wrap="auto" w:vAnchor="page" w:hAnchor="page" w:x="11395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331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331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0.25901±0.</w:t>
      </w:r>
      <w:r>
        <w:rPr>
          <w:rFonts w:eastAsia="Times New Roman"/>
          <w:color w:val="000000"/>
          <w:kern w:val="2"/>
          <w:sz w:val="15"/>
        </w:rPr>
        <w:t xml:space="preserve">021459     </w:t>
      </w:r>
    </w:p>
    <w:p w:rsidR="00364147" w:rsidRDefault="0067018F">
      <w:pPr>
        <w:pStyle w:val="Normal022"/>
        <w:framePr w:w="1921" w:h="660" w:hRule="exact" w:wrap="auto" w:vAnchor="page" w:hAnchor="page" w:x="1331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2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22"/>
        <w:framePr w:w="67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67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2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0.10693±0.016521     </w:t>
      </w:r>
    </w:p>
    <w:p w:rsidR="00364147" w:rsidRDefault="0067018F">
      <w:pPr>
        <w:pStyle w:val="Normal022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56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56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0.01245±0.002339     </w:t>
      </w:r>
    </w:p>
    <w:p w:rsidR="00364147" w:rsidRDefault="0067018F">
      <w:pPr>
        <w:pStyle w:val="Normal022"/>
        <w:framePr w:w="1921" w:h="660" w:hRule="exact" w:wrap="auto" w:vAnchor="page" w:hAnchor="page" w:x="56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75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75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0.00310±0.000336     </w:t>
      </w:r>
    </w:p>
    <w:p w:rsidR="00364147" w:rsidRDefault="0067018F">
      <w:pPr>
        <w:pStyle w:val="Normal022"/>
        <w:framePr w:w="1921" w:h="660" w:hRule="exact" w:wrap="auto" w:vAnchor="page" w:hAnchor="page" w:x="7553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947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947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0.01180±0.002380     </w:t>
      </w:r>
    </w:p>
    <w:p w:rsidR="00364147" w:rsidRDefault="0067018F">
      <w:pPr>
        <w:pStyle w:val="Normal022"/>
        <w:framePr w:w="1921" w:h="660" w:hRule="exact" w:wrap="auto" w:vAnchor="page" w:hAnchor="page" w:x="947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1395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1395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0.69601±0.135007     </w:t>
      </w:r>
    </w:p>
    <w:p w:rsidR="00364147" w:rsidRDefault="0067018F">
      <w:pPr>
        <w:pStyle w:val="Normal022"/>
        <w:framePr w:w="1921" w:h="660" w:hRule="exact" w:wrap="auto" w:vAnchor="page" w:hAnchor="page" w:x="11395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331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331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0.25607±0.031453     </w:t>
      </w:r>
    </w:p>
    <w:p w:rsidR="00364147" w:rsidRDefault="0067018F">
      <w:pPr>
        <w:pStyle w:val="Normal022"/>
        <w:framePr w:w="1921" w:h="660" w:hRule="exact" w:wrap="auto" w:vAnchor="page" w:hAnchor="page" w:x="1331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2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22"/>
        <w:framePr w:w="67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67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2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0.08124±0.022013     </w:t>
      </w:r>
    </w:p>
    <w:p w:rsidR="00364147" w:rsidRDefault="0067018F">
      <w:pPr>
        <w:pStyle w:val="Normal022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56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56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0.01280±0.</w:t>
      </w:r>
      <w:r>
        <w:rPr>
          <w:rFonts w:eastAsia="Times New Roman"/>
          <w:color w:val="000000"/>
          <w:kern w:val="2"/>
          <w:sz w:val="15"/>
        </w:rPr>
        <w:t xml:space="preserve">001489     </w:t>
      </w:r>
    </w:p>
    <w:p w:rsidR="00364147" w:rsidRDefault="0067018F">
      <w:pPr>
        <w:pStyle w:val="Normal022"/>
        <w:framePr w:w="1921" w:h="660" w:hRule="exact" w:wrap="auto" w:vAnchor="page" w:hAnchor="page" w:x="56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75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75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0.00293±0.000324     </w:t>
      </w:r>
    </w:p>
    <w:p w:rsidR="00364147" w:rsidRDefault="0067018F">
      <w:pPr>
        <w:pStyle w:val="Normal022"/>
        <w:framePr w:w="1921" w:h="660" w:hRule="exact" w:wrap="auto" w:vAnchor="page" w:hAnchor="page" w:x="7553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947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947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0.01444±0.005432     </w:t>
      </w:r>
    </w:p>
    <w:p w:rsidR="00364147" w:rsidRDefault="0067018F">
      <w:pPr>
        <w:pStyle w:val="Normal022"/>
        <w:framePr w:w="1921" w:h="660" w:hRule="exact" w:wrap="auto" w:vAnchor="page" w:hAnchor="page" w:x="947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1395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1395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0.70958±0.027823     </w:t>
      </w:r>
    </w:p>
    <w:p w:rsidR="00364147" w:rsidRDefault="0067018F">
      <w:pPr>
        <w:pStyle w:val="Normal022"/>
        <w:framePr w:w="1921" w:h="660" w:hRule="exact" w:wrap="auto" w:vAnchor="page" w:hAnchor="page" w:x="11395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2"/>
        <w:framePr w:w="1921" w:h="660" w:hRule="exact" w:wrap="auto" w:vAnchor="page" w:hAnchor="page" w:x="1331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1331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0.25592±0.025940     </w:t>
      </w:r>
    </w:p>
    <w:p w:rsidR="00364147" w:rsidRDefault="0067018F">
      <w:pPr>
        <w:pStyle w:val="Normal022"/>
        <w:framePr w:w="1921" w:h="660" w:hRule="exact" w:wrap="auto" w:vAnchor="page" w:hAnchor="page" w:x="1331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2"/>
        <w:framePr w:w="12360" w:h="480" w:hRule="exact" w:wrap="auto" w:vAnchor="page" w:hAnchor="page" w:x="1746" w:y="745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*D = Dunnett LSD Test Significant at the 0.05 level        </w:t>
      </w:r>
    </w:p>
    <w:p w:rsidR="00364147" w:rsidRDefault="0067018F">
      <w:pPr>
        <w:pStyle w:val="Normal022"/>
        <w:framePr w:w="9540" w:h="285" w:hRule="exact" w:wrap="auto" w:vAnchor="page" w:hAnchor="page" w:x="1821" w:y="798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22"/>
        <w:spacing w:line="1" w:lineRule="auto"/>
      </w:pPr>
      <w:r>
        <w:br w:type="page"/>
      </w:r>
    </w:p>
    <w:p w:rsidR="00364147" w:rsidRDefault="0067018F">
      <w:pPr>
        <w:pStyle w:val="Normal022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9"/>
        </w:rPr>
      </w:pPr>
      <w:r>
        <w:pict>
          <v:line id="_x0000_s3106" style="position:absolute;left:0;text-align:left;z-index:-251520000;mso-position-horizontal-relative:page;mso-position-vertical-relative:page" from="77.55pt,114pt" to="762.35pt,114pt" o:allowincell="f">
            <w10:wrap anchorx="page" anchory="page"/>
          </v:line>
        </w:pict>
      </w:r>
      <w:r>
        <w:pict>
          <v:line id="_x0000_s3105" style="position:absolute;left:0;text-align:left;z-index:-251518976;mso-position-horizontal-relative:page;mso-position-vertical-relative:page" from="77.55pt,151.5pt" to="764.35pt,151.5pt" o:allowincell="f">
            <w10:wrap anchorx="page" anchory="page"/>
          </v:line>
        </w:pict>
      </w:r>
      <w:r>
        <w:pict>
          <v:line id="_x0000_s3104" style="position:absolute;left:0;text-align:left;z-index:-251517952;mso-position-horizontal-relative:page;mso-position-vertical-relative:page" from="87.3pt,370.65pt" to="764.35pt,370.6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Organ Weights to Terminal Body Weight Ratio  </w:t>
      </w:r>
      <w:r>
        <w:rPr>
          <w:rFonts w:eastAsia="Times New Roman"/>
          <w:b/>
          <w:color w:val="000000"/>
          <w:kern w:val="2"/>
          <w:sz w:val="19"/>
        </w:rPr>
        <w:t>Summary Report</w:t>
      </w:r>
    </w:p>
    <w:p w:rsidR="00364147" w:rsidRDefault="0067018F">
      <w:pPr>
        <w:pStyle w:val="Normal022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>脏体比（</w:t>
      </w:r>
      <w:r>
        <w:rPr>
          <w:rFonts w:ascii="宋体" w:eastAsia="宋体" w:hAnsi="宋体"/>
          <w:color w:val="000000"/>
          <w:kern w:val="2"/>
          <w:sz w:val="19"/>
        </w:rPr>
        <w:t>%</w:t>
      </w:r>
      <w:r>
        <w:rPr>
          <w:rFonts w:ascii="宋体" w:eastAsia="宋体" w:hAnsi="宋体"/>
          <w:color w:val="000000"/>
          <w:kern w:val="2"/>
          <w:sz w:val="19"/>
        </w:rPr>
        <w:t>）计算结果统计汇总（</w:t>
      </w:r>
      <w:r>
        <w:rPr>
          <w:rFonts w:eastAsia="Times New Roman"/>
          <w:color w:val="000000"/>
          <w:kern w:val="2"/>
          <w:sz w:val="19"/>
        </w:rPr>
        <w:t>mean</w:t>
      </w:r>
      <w:r>
        <w:rPr>
          <w:rFonts w:ascii="宋体" w:eastAsia="宋体" w:hAnsi="宋体"/>
          <w:color w:val="000000"/>
          <w:kern w:val="2"/>
          <w:sz w:val="19"/>
        </w:rPr>
        <w:t>±</w:t>
      </w:r>
      <w:r>
        <w:rPr>
          <w:rFonts w:eastAsia="Times New Roman"/>
          <w:color w:val="000000"/>
          <w:kern w:val="2"/>
          <w:sz w:val="19"/>
        </w:rPr>
        <w:t>SD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eastAsia="Times New Roman"/>
          <w:color w:val="000000"/>
          <w:kern w:val="2"/>
          <w:sz w:val="19"/>
        </w:rPr>
        <w:t xml:space="preserve">Males </w:t>
      </w:r>
      <w:r>
        <w:rPr>
          <w:rFonts w:ascii="宋体" w:eastAsia="宋体" w:hAnsi="宋体"/>
          <w:color w:val="000000"/>
          <w:kern w:val="2"/>
          <w:sz w:val="19"/>
        </w:rPr>
        <w:t>雄性</w:t>
      </w:r>
    </w:p>
    <w:p w:rsidR="00364147" w:rsidRDefault="0067018F">
      <w:pPr>
        <w:pStyle w:val="Normal022"/>
        <w:framePr w:w="975" w:h="285" w:hRule="exact" w:wrap="auto" w:vAnchor="page" w:hAnchor="page" w:x="1671" w:y="250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22"/>
        <w:framePr w:w="1200" w:h="465" w:hRule="exact" w:wrap="auto" w:vAnchor="page" w:hAnchor="page" w:x="2721" w:y="243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22"/>
        <w:framePr w:w="1200" w:h="465" w:hRule="exact" w:wrap="auto" w:vAnchor="page" w:hAnchor="page" w:x="2721" w:y="243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22"/>
        <w:framePr w:w="1921" w:h="390" w:hRule="exact" w:wrap="auto" w:vAnchor="page" w:hAnchor="page" w:x="3711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prostate</w:t>
      </w:r>
    </w:p>
    <w:p w:rsidR="00364147" w:rsidRDefault="0067018F">
      <w:pPr>
        <w:pStyle w:val="Normal022"/>
        <w:framePr w:w="1921" w:h="300" w:hRule="exact" w:wrap="auto" w:vAnchor="page" w:hAnchor="page" w:x="3711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前列腺</w:t>
      </w:r>
    </w:p>
    <w:p w:rsidR="00364147" w:rsidRDefault="00364147">
      <w:pPr>
        <w:pStyle w:val="Normal022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22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22"/>
        <w:framePr w:w="67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675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2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0.30175±0.074632     </w:t>
      </w:r>
    </w:p>
    <w:p w:rsidR="00364147" w:rsidRDefault="0067018F">
      <w:pPr>
        <w:pStyle w:val="Normal022"/>
        <w:framePr w:w="1921" w:h="660" w:hRule="exact" w:wrap="auto" w:vAnchor="page" w:hAnchor="page" w:x="371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67018F">
      <w:pPr>
        <w:pStyle w:val="Normal022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22"/>
        <w:framePr w:w="67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675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2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0.33658±0.077470     </w:t>
      </w:r>
    </w:p>
    <w:p w:rsidR="00364147" w:rsidRDefault="0067018F">
      <w:pPr>
        <w:pStyle w:val="Normal022"/>
        <w:framePr w:w="1921" w:h="660" w:hRule="exact" w:wrap="auto" w:vAnchor="page" w:hAnchor="page" w:x="371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2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22"/>
        <w:framePr w:w="67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675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2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0.31118±0.044179     </w:t>
      </w:r>
    </w:p>
    <w:p w:rsidR="00364147" w:rsidRDefault="0067018F">
      <w:pPr>
        <w:pStyle w:val="Normal022"/>
        <w:framePr w:w="1921" w:h="660" w:hRule="exact" w:wrap="auto" w:vAnchor="page" w:hAnchor="page" w:x="371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2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22"/>
        <w:framePr w:w="67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675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2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2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0.32767±0.069237     </w:t>
      </w:r>
    </w:p>
    <w:p w:rsidR="00364147" w:rsidRDefault="0067018F">
      <w:pPr>
        <w:pStyle w:val="Normal022"/>
        <w:framePr w:w="1921" w:h="660" w:hRule="exact" w:wrap="auto" w:vAnchor="page" w:hAnchor="page" w:x="371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2"/>
        <w:framePr w:w="12360" w:h="480" w:hRule="exact" w:wrap="auto" w:vAnchor="page" w:hAnchor="page" w:x="1746" w:y="745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*D = Dunnett LSD Test Significant at the 0.05 level        </w:t>
      </w:r>
    </w:p>
    <w:p w:rsidR="00364147" w:rsidRDefault="0067018F">
      <w:pPr>
        <w:pStyle w:val="Normal022"/>
        <w:framePr w:w="9540" w:h="285" w:hRule="exact" w:wrap="auto" w:vAnchor="page" w:hAnchor="page" w:x="1821" w:y="798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22"/>
        <w:framePr w:w="3240" w:h="216" w:hRule="exact" w:wrap="auto" w:vAnchor="page" w:hAnchor="page" w:x="1836" w:y="829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Report Selections</w:t>
      </w:r>
    </w:p>
    <w:p w:rsidR="00364147" w:rsidRDefault="0067018F">
      <w:pPr>
        <w:pStyle w:val="Normal022"/>
        <w:framePr w:w="2835" w:h="210" w:hRule="exact" w:wrap="auto" w:vAnchor="page" w:hAnchor="page" w:x="2331" w:y="851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Comparison group(s)</w:t>
      </w:r>
    </w:p>
    <w:p w:rsidR="00364147" w:rsidRDefault="0067018F">
      <w:pPr>
        <w:pStyle w:val="Normal022"/>
        <w:framePr w:w="5984" w:h="180" w:hRule="exact" w:wrap="auto" w:vAnchor="page" w:hAnchor="page" w:x="5226" w:y="851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2,3,4</w:t>
      </w:r>
    </w:p>
    <w:p w:rsidR="00364147" w:rsidRDefault="0067018F">
      <w:pPr>
        <w:pStyle w:val="Normal022"/>
        <w:framePr w:w="2835" w:h="210" w:hRule="exact" w:wrap="auto" w:vAnchor="page" w:hAnchor="page" w:x="2331" w:y="872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Control group(s)</w:t>
      </w:r>
    </w:p>
    <w:p w:rsidR="00364147" w:rsidRDefault="0067018F">
      <w:pPr>
        <w:pStyle w:val="Normal022"/>
        <w:framePr w:w="5984" w:h="180" w:hRule="exact" w:wrap="auto" w:vAnchor="page" w:hAnchor="page" w:x="5226" w:y="872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1</w:t>
      </w:r>
    </w:p>
    <w:p w:rsidR="00364147" w:rsidRDefault="0067018F">
      <w:pPr>
        <w:pStyle w:val="Normal022"/>
        <w:framePr w:w="2835" w:h="210" w:hRule="exact" w:wrap="auto" w:vAnchor="page" w:hAnchor="page" w:x="2331" w:y="893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Death Status(s)</w:t>
      </w:r>
    </w:p>
    <w:p w:rsidR="00364147" w:rsidRDefault="0067018F">
      <w:pPr>
        <w:pStyle w:val="Normal022"/>
        <w:framePr w:w="5984" w:h="180" w:hRule="exact" w:wrap="auto" w:vAnchor="page" w:hAnchor="page" w:x="5226" w:y="893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Scheduled Dead</w:t>
      </w:r>
    </w:p>
    <w:p w:rsidR="00364147" w:rsidRDefault="0067018F">
      <w:pPr>
        <w:pStyle w:val="Normal022"/>
        <w:framePr w:w="2835" w:h="210" w:hRule="exact" w:wrap="auto" w:vAnchor="page" w:hAnchor="page" w:x="2331" w:y="914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Report generated by</w:t>
      </w:r>
    </w:p>
    <w:p w:rsidR="00364147" w:rsidRDefault="0067018F">
      <w:pPr>
        <w:pStyle w:val="Normal022"/>
        <w:framePr w:w="5984" w:h="180" w:hRule="exact" w:wrap="auto" w:vAnchor="page" w:hAnchor="page" w:x="5226" w:y="914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Ying Ding</w:t>
      </w:r>
    </w:p>
    <w:p w:rsidR="00364147" w:rsidRDefault="0067018F">
      <w:pPr>
        <w:pStyle w:val="Normal022"/>
        <w:framePr w:w="2835" w:h="210" w:hRule="exact" w:wrap="auto" w:vAnchor="page" w:hAnchor="page" w:x="2331" w:y="935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Scheduled Death(s)</w:t>
      </w:r>
    </w:p>
    <w:p w:rsidR="00364147" w:rsidRDefault="0067018F">
      <w:pPr>
        <w:pStyle w:val="Normal022"/>
        <w:framePr w:w="5984" w:h="180" w:hRule="exact" w:wrap="auto" w:vAnchor="page" w:hAnchor="page" w:x="5226" w:y="935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 xml:space="preserve">Recovery Phases Sacrifice : Recovery </w:t>
      </w:r>
      <w:r>
        <w:rPr>
          <w:rFonts w:eastAsia="Times New Roman"/>
          <w:color w:val="000000"/>
          <w:kern w:val="2"/>
          <w:sz w:val="14"/>
        </w:rPr>
        <w:t>Phase</w:t>
      </w:r>
    </w:p>
    <w:p w:rsidR="00364147" w:rsidRDefault="0067018F">
      <w:pPr>
        <w:pStyle w:val="Normal022"/>
        <w:framePr w:w="2835" w:h="210" w:hRule="exact" w:wrap="auto" w:vAnchor="page" w:hAnchor="page" w:x="2331" w:y="956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Sex</w:t>
      </w:r>
    </w:p>
    <w:p w:rsidR="00364147" w:rsidRDefault="0067018F">
      <w:pPr>
        <w:pStyle w:val="Normal022"/>
        <w:framePr w:w="5984" w:h="180" w:hRule="exact" w:wrap="auto" w:vAnchor="page" w:hAnchor="page" w:x="5226" w:y="956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Male,Female</w:t>
      </w:r>
    </w:p>
    <w:p w:rsidR="00364147" w:rsidRDefault="0067018F">
      <w:pPr>
        <w:pStyle w:val="Normal022"/>
        <w:framePr w:w="2835" w:h="210" w:hRule="exact" w:wrap="auto" w:vAnchor="page" w:hAnchor="page" w:x="2331" w:y="97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Subgroup(s)</w:t>
      </w:r>
    </w:p>
    <w:p w:rsidR="00364147" w:rsidRDefault="0067018F">
      <w:pPr>
        <w:pStyle w:val="Normal022"/>
        <w:framePr w:w="5984" w:h="180" w:hRule="exact" w:wrap="auto" w:vAnchor="page" w:hAnchor="page" w:x="5226" w:y="97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  <w:sectPr w:rsidR="00364147">
          <w:headerReference w:type="even" r:id="rId146"/>
          <w:headerReference w:type="default" r:id="rId147"/>
          <w:footerReference w:type="even" r:id="rId148"/>
          <w:footerReference w:type="default" r:id="rId149"/>
          <w:headerReference w:type="first" r:id="rId150"/>
          <w:footerReference w:type="first" r:id="rId151"/>
          <w:pgSz w:w="15840" w:h="12240" w:orient="landscape"/>
          <w:pgMar w:top="1440" w:right="1800" w:bottom="1440" w:left="1800" w:header="110" w:footer="110" w:gutter="0"/>
          <w:cols w:space="720"/>
        </w:sectPr>
      </w:pPr>
      <w:r>
        <w:rPr>
          <w:rFonts w:eastAsia="Times New Roman"/>
          <w:color w:val="000000"/>
          <w:kern w:val="2"/>
          <w:sz w:val="14"/>
        </w:rPr>
        <w:t>1</w:t>
      </w:r>
      <w:r>
        <w:rPr>
          <w:rFonts w:eastAsia="Times New Roman"/>
          <w:color w:val="000000"/>
          <w:kern w:val="2"/>
          <w:sz w:val="14"/>
        </w:rPr>
        <w:br w:type="page"/>
      </w:r>
    </w:p>
    <w:p w:rsidR="00866D8E" w:rsidRDefault="0067018F" w:rsidP="00866D8E">
      <w:pPr>
        <w:pStyle w:val="NormalWeb11"/>
        <w:spacing w:line="240" w:lineRule="atLeast"/>
        <w:jc w:val="center"/>
        <w:rPr>
          <w:rFonts w:ascii="Times" w:hAnsi="Times" w:cs="Times"/>
          <w:color w:val="000000"/>
        </w:rPr>
      </w:pPr>
      <w:r w:rsidRPr="00283129">
        <w:rPr>
          <w:rFonts w:ascii="Times" w:hAnsi="Times" w:cs="Times" w:hint="eastAsia"/>
          <w:color w:val="000000"/>
        </w:rPr>
        <w:t>表</w:t>
      </w:r>
      <w:r>
        <w:rPr>
          <w:rFonts w:ascii="Times" w:hAnsi="Times" w:cs="Times" w:hint="eastAsia"/>
          <w:color w:val="000000"/>
        </w:rPr>
        <w:t>6-5</w:t>
      </w:r>
      <w:r w:rsidRPr="00283129">
        <w:rPr>
          <w:rFonts w:ascii="Times" w:hAnsi="Times" w:cs="Times" w:hint="eastAsia"/>
          <w:color w:val="000000"/>
        </w:rPr>
        <w:t>：</w:t>
      </w:r>
      <w:r>
        <w:rPr>
          <w:rFonts w:ascii="Times" w:hAnsi="Times" w:cs="Times"/>
          <w:color w:val="000000"/>
        </w:rPr>
        <w:t>SD</w:t>
      </w:r>
      <w:r>
        <w:rPr>
          <w:rFonts w:ascii="Times" w:hAnsi="Times" w:cs="Times"/>
          <w:color w:val="000000"/>
        </w:rPr>
        <w:t>大鼠</w:t>
      </w:r>
      <w:r>
        <w:rPr>
          <w:rFonts w:ascii="Times" w:hAnsi="Times" w:cs="Times"/>
          <w:color w:val="000000"/>
        </w:rPr>
        <w:t>灌胃给予</w:t>
      </w:r>
      <w:r>
        <w:rPr>
          <w:rFonts w:ascii="Times" w:hAnsi="Times" w:cs="Times"/>
          <w:color w:val="000000"/>
        </w:rPr>
        <w:t>WXSH0376 4</w:t>
      </w:r>
      <w:r>
        <w:rPr>
          <w:rFonts w:ascii="Times" w:hAnsi="Times" w:cs="Times"/>
          <w:color w:val="000000"/>
        </w:rPr>
        <w:t>周</w:t>
      </w:r>
      <w:r>
        <w:rPr>
          <w:rFonts w:ascii="Times" w:hAnsi="Times" w:cs="Times"/>
          <w:color w:val="000000"/>
        </w:rPr>
        <w:t>重复给药毒性试验</w:t>
      </w:r>
    </w:p>
    <w:p w:rsidR="00866D8E" w:rsidRPr="00283129" w:rsidRDefault="0067018F" w:rsidP="00866D8E">
      <w:pPr>
        <w:pStyle w:val="NormalWeb11"/>
        <w:spacing w:line="240" w:lineRule="atLeast"/>
        <w:jc w:val="center"/>
        <w:rPr>
          <w:rFonts w:ascii="Times" w:hAnsi="Times" w:cs="Times"/>
          <w:color w:val="000000"/>
        </w:rPr>
        <w:sectPr w:rsidR="00866D8E" w:rsidRPr="00283129">
          <w:headerReference w:type="even" r:id="rId152"/>
          <w:headerReference w:type="default" r:id="rId153"/>
          <w:footerReference w:type="even" r:id="rId154"/>
          <w:footerReference w:type="default" r:id="rId155"/>
          <w:headerReference w:type="first" r:id="rId156"/>
          <w:footerReference w:type="first" r:id="rId157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" w:hAnsi="Times" w:cs="Times" w:hint="eastAsia"/>
          <w:color w:val="000000"/>
        </w:rPr>
        <w:t>给药期</w:t>
      </w:r>
      <w:r>
        <w:rPr>
          <w:rFonts w:ascii="Times" w:hAnsi="Times" w:cs="Times" w:hint="eastAsia"/>
          <w:color w:val="000000"/>
        </w:rPr>
        <w:t>结束</w:t>
      </w:r>
      <w:r>
        <w:rPr>
          <w:rFonts w:ascii="Times" w:hAnsi="Times" w:cs="Times" w:hint="eastAsia"/>
          <w:color w:val="000000"/>
        </w:rPr>
        <w:t>脏脑比（</w:t>
      </w:r>
      <w:r>
        <w:rPr>
          <w:rFonts w:ascii="Times" w:hAnsi="Times" w:cs="Times" w:hint="eastAsia"/>
          <w:color w:val="000000"/>
        </w:rPr>
        <w:t>%</w:t>
      </w:r>
      <w:r>
        <w:rPr>
          <w:rFonts w:ascii="Times" w:hAnsi="Times" w:cs="Times" w:hint="eastAsia"/>
          <w:color w:val="000000"/>
        </w:rPr>
        <w:t>）计算结果统计汇总</w:t>
      </w:r>
    </w:p>
    <w:p w:rsidR="00364147" w:rsidRDefault="0067018F">
      <w:pPr>
        <w:pStyle w:val="Normal024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9"/>
        </w:rPr>
      </w:pPr>
      <w:r>
        <w:pict>
          <v:line id="_x0000_s3103" style="position:absolute;left:0;text-align:left;z-index:-251516928;mso-position-horizontal-relative:page;mso-position-vertical-relative:page" from="79.05pt,114pt" to="761.6pt,114pt" o:allowincell="f">
            <w10:wrap anchorx="page" anchory="page"/>
          </v:line>
        </w:pict>
      </w:r>
      <w:r>
        <w:pict>
          <v:line id="_x0000_s3102" style="position:absolute;left:0;text-align:left;z-index:-251515904;mso-position-horizontal-relative:page;mso-position-vertical-relative:page" from="77.55pt,151.5pt" to="761.6pt,151.5pt" o:allowincell="f">
            <w10:wrap anchorx="page" anchory="page"/>
          </v:line>
        </w:pict>
      </w:r>
      <w:r>
        <w:pict>
          <v:line id="_x0000_s3101" style="position:absolute;left:0;text-align:left;z-index:-251514880;mso-position-horizontal-relative:page;mso-position-vertical-relative:page" from="87.3pt,371.4pt" to="763.1pt,371.4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Organ Weights to Brain Weight Ratio  Summary Report</w:t>
      </w:r>
    </w:p>
    <w:p w:rsidR="00364147" w:rsidRDefault="0067018F">
      <w:pPr>
        <w:pStyle w:val="Normal024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>脏脑比（</w:t>
      </w:r>
      <w:r>
        <w:rPr>
          <w:rFonts w:ascii="宋体" w:eastAsia="宋体" w:hAnsi="宋体"/>
          <w:color w:val="000000"/>
          <w:kern w:val="2"/>
          <w:sz w:val="19"/>
        </w:rPr>
        <w:t>%</w:t>
      </w:r>
      <w:r>
        <w:rPr>
          <w:rFonts w:ascii="宋体" w:eastAsia="宋体" w:hAnsi="宋体"/>
          <w:color w:val="000000"/>
          <w:kern w:val="2"/>
          <w:sz w:val="19"/>
        </w:rPr>
        <w:t>）计算结果统计汇总（</w:t>
      </w:r>
      <w:r>
        <w:rPr>
          <w:rFonts w:eastAsia="Times New Roman"/>
          <w:color w:val="000000"/>
          <w:kern w:val="2"/>
          <w:sz w:val="19"/>
        </w:rPr>
        <w:t>mean</w:t>
      </w:r>
      <w:r>
        <w:rPr>
          <w:rFonts w:ascii="宋体" w:eastAsia="宋体" w:hAnsi="宋体"/>
          <w:color w:val="000000"/>
          <w:kern w:val="2"/>
          <w:sz w:val="19"/>
        </w:rPr>
        <w:t>±</w:t>
      </w:r>
      <w:r>
        <w:rPr>
          <w:rFonts w:eastAsia="Times New Roman"/>
          <w:color w:val="000000"/>
          <w:kern w:val="2"/>
          <w:sz w:val="19"/>
        </w:rPr>
        <w:t>SD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eastAsia="Times New Roman"/>
          <w:color w:val="000000"/>
          <w:kern w:val="2"/>
          <w:sz w:val="19"/>
        </w:rPr>
        <w:t xml:space="preserve">Females </w:t>
      </w:r>
      <w:r>
        <w:rPr>
          <w:rFonts w:ascii="宋体" w:eastAsia="宋体" w:hAnsi="宋体"/>
          <w:color w:val="000000"/>
          <w:kern w:val="2"/>
          <w:sz w:val="19"/>
        </w:rPr>
        <w:t>雌性</w:t>
      </w:r>
    </w:p>
    <w:p w:rsidR="00364147" w:rsidRDefault="0067018F">
      <w:pPr>
        <w:pStyle w:val="Normal024"/>
        <w:framePr w:w="1245" w:h="285" w:hRule="exact" w:wrap="auto" w:vAnchor="page" w:hAnchor="page" w:x="1686" w:y="249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24"/>
        <w:framePr w:w="795" w:h="465" w:hRule="exact" w:wrap="auto" w:vAnchor="page" w:hAnchor="page" w:x="287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24"/>
        <w:framePr w:w="795" w:h="465" w:hRule="exact" w:wrap="auto" w:vAnchor="page" w:hAnchor="page" w:x="287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24"/>
        <w:framePr w:w="1926" w:h="390" w:hRule="exact" w:wrap="auto" w:vAnchor="page" w:hAnchor="page" w:x="360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Heart</w:t>
      </w:r>
    </w:p>
    <w:p w:rsidR="00364147" w:rsidRDefault="0067018F">
      <w:pPr>
        <w:pStyle w:val="Normal024"/>
        <w:framePr w:w="1926" w:h="390" w:hRule="exact" w:wrap="auto" w:vAnchor="page" w:hAnchor="page" w:x="5532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Liver</w:t>
      </w:r>
    </w:p>
    <w:p w:rsidR="00364147" w:rsidRDefault="0067018F">
      <w:pPr>
        <w:pStyle w:val="Normal024"/>
        <w:framePr w:w="1926" w:h="390" w:hRule="exact" w:wrap="auto" w:vAnchor="page" w:hAnchor="page" w:x="7458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Spleen</w:t>
      </w:r>
    </w:p>
    <w:p w:rsidR="00364147" w:rsidRDefault="0067018F">
      <w:pPr>
        <w:pStyle w:val="Normal024"/>
        <w:framePr w:w="1926" w:h="390" w:hRule="exact" w:wrap="auto" w:vAnchor="page" w:hAnchor="page" w:x="938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Lung/bronchus</w:t>
      </w:r>
    </w:p>
    <w:p w:rsidR="00364147" w:rsidRDefault="0067018F">
      <w:pPr>
        <w:pStyle w:val="Normal024"/>
        <w:framePr w:w="1926" w:h="390" w:hRule="exact" w:wrap="auto" w:vAnchor="page" w:hAnchor="page" w:x="11310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Kidney</w:t>
      </w:r>
    </w:p>
    <w:p w:rsidR="00364147" w:rsidRDefault="0067018F">
      <w:pPr>
        <w:pStyle w:val="Normal024"/>
        <w:framePr w:w="1926" w:h="390" w:hRule="exact" w:wrap="auto" w:vAnchor="page" w:hAnchor="page" w:x="1323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Brain</w:t>
      </w:r>
    </w:p>
    <w:p w:rsidR="00364147" w:rsidRDefault="0067018F">
      <w:pPr>
        <w:pStyle w:val="Normal024"/>
        <w:framePr w:w="1926" w:h="300" w:hRule="exact" w:wrap="auto" w:vAnchor="page" w:hAnchor="page" w:x="360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心脏</w:t>
      </w:r>
    </w:p>
    <w:p w:rsidR="00364147" w:rsidRDefault="0067018F">
      <w:pPr>
        <w:pStyle w:val="Normal024"/>
        <w:framePr w:w="1926" w:h="300" w:hRule="exact" w:wrap="auto" w:vAnchor="page" w:hAnchor="page" w:x="5532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5"/>
        </w:rPr>
        <w:t>肝脏</w:t>
      </w:r>
    </w:p>
    <w:p w:rsidR="00364147" w:rsidRDefault="0067018F">
      <w:pPr>
        <w:pStyle w:val="Normal024"/>
        <w:framePr w:w="1926" w:h="300" w:hRule="exact" w:wrap="auto" w:vAnchor="page" w:hAnchor="page" w:x="7458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脾脏</w:t>
      </w:r>
    </w:p>
    <w:p w:rsidR="00364147" w:rsidRDefault="0067018F">
      <w:pPr>
        <w:pStyle w:val="Normal024"/>
        <w:framePr w:w="1926" w:h="300" w:hRule="exact" w:wrap="auto" w:vAnchor="page" w:hAnchor="page" w:x="9384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肺脏和主支气管</w:t>
      </w:r>
    </w:p>
    <w:p w:rsidR="00364147" w:rsidRDefault="0067018F">
      <w:pPr>
        <w:pStyle w:val="Normal024"/>
        <w:framePr w:w="1926" w:h="300" w:hRule="exact" w:wrap="auto" w:vAnchor="page" w:hAnchor="page" w:x="11310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肾脏</w:t>
      </w:r>
    </w:p>
    <w:p w:rsidR="00364147" w:rsidRDefault="0067018F">
      <w:pPr>
        <w:pStyle w:val="Normal024"/>
        <w:framePr w:w="1926" w:h="300" w:hRule="exact" w:wrap="auto" w:vAnchor="page" w:hAnchor="page" w:x="1323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脑</w:t>
      </w:r>
    </w:p>
    <w:p w:rsidR="00364147" w:rsidRDefault="00364147">
      <w:pPr>
        <w:pStyle w:val="Normal024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24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24"/>
        <w:framePr w:w="570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570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4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45.71341±4.639917     </w:t>
      </w:r>
    </w:p>
    <w:p w:rsidR="00364147" w:rsidRDefault="0067018F">
      <w:pPr>
        <w:pStyle w:val="Normal024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55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55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357.46442±47.482057     </w:t>
      </w:r>
    </w:p>
    <w:p w:rsidR="00364147" w:rsidRDefault="0067018F">
      <w:pPr>
        <w:pStyle w:val="Normal024"/>
        <w:framePr w:w="1926" w:h="660" w:hRule="exact" w:wrap="auto" w:vAnchor="page" w:hAnchor="page" w:x="55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7458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7458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31.36413±3.371336     </w:t>
      </w:r>
    </w:p>
    <w:p w:rsidR="00364147" w:rsidRDefault="0067018F">
      <w:pPr>
        <w:pStyle w:val="Normal024"/>
        <w:framePr w:w="1926" w:h="660" w:hRule="exact" w:wrap="auto" w:vAnchor="page" w:hAnchor="page" w:x="7458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938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938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62.74757±6.363951     </w:t>
      </w:r>
    </w:p>
    <w:p w:rsidR="00364147" w:rsidRDefault="0067018F">
      <w:pPr>
        <w:pStyle w:val="Normal024"/>
        <w:framePr w:w="1926" w:h="660" w:hRule="exact" w:wrap="auto" w:vAnchor="page" w:hAnchor="page" w:x="938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131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131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91.56423±7.364999     </w:t>
      </w:r>
    </w:p>
    <w:p w:rsidR="00364147" w:rsidRDefault="0067018F">
      <w:pPr>
        <w:pStyle w:val="Normal024"/>
        <w:framePr w:w="1926" w:h="660" w:hRule="exact" w:wrap="auto" w:vAnchor="page" w:hAnchor="page" w:x="1131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323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323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</w:t>
      </w:r>
      <w:r>
        <w:rPr>
          <w:rFonts w:eastAsia="Times New Roman"/>
          <w:color w:val="000000"/>
          <w:kern w:val="2"/>
          <w:sz w:val="15"/>
        </w:rPr>
        <w:t xml:space="preserve">.00000±0.000000     </w:t>
      </w:r>
    </w:p>
    <w:p w:rsidR="00364147" w:rsidRDefault="0067018F">
      <w:pPr>
        <w:pStyle w:val="Normal024"/>
        <w:framePr w:w="1926" w:h="660" w:hRule="exact" w:wrap="auto" w:vAnchor="page" w:hAnchor="page" w:x="1323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4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24"/>
        <w:framePr w:w="570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570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4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49.34188±3.357535     </w:t>
      </w:r>
    </w:p>
    <w:p w:rsidR="00364147" w:rsidRDefault="0067018F">
      <w:pPr>
        <w:pStyle w:val="Normal024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24"/>
        <w:framePr w:w="1926" w:h="660" w:hRule="exact" w:wrap="auto" w:vAnchor="page" w:hAnchor="page" w:x="55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55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394.83512±38.085816     </w:t>
      </w:r>
    </w:p>
    <w:p w:rsidR="00364147" w:rsidRDefault="0067018F">
      <w:pPr>
        <w:pStyle w:val="Normal024"/>
        <w:framePr w:w="1926" w:h="660" w:hRule="exact" w:wrap="auto" w:vAnchor="page" w:hAnchor="page" w:x="55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24"/>
        <w:framePr w:w="1926" w:h="660" w:hRule="exact" w:wrap="auto" w:vAnchor="page" w:hAnchor="page" w:x="7458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7458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32.74868±2.218282     </w:t>
      </w:r>
    </w:p>
    <w:p w:rsidR="00364147" w:rsidRDefault="0067018F">
      <w:pPr>
        <w:pStyle w:val="Normal024"/>
        <w:framePr w:w="1926" w:h="660" w:hRule="exact" w:wrap="auto" w:vAnchor="page" w:hAnchor="page" w:x="7458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24"/>
        <w:framePr w:w="1926" w:h="660" w:hRule="exact" w:wrap="auto" w:vAnchor="page" w:hAnchor="page" w:x="938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938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63.80321±3.838218     </w:t>
      </w:r>
    </w:p>
    <w:p w:rsidR="00364147" w:rsidRDefault="0067018F">
      <w:pPr>
        <w:pStyle w:val="Normal024"/>
        <w:framePr w:w="1926" w:h="660" w:hRule="exact" w:wrap="auto" w:vAnchor="page" w:hAnchor="page" w:x="938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24"/>
        <w:framePr w:w="1926" w:h="660" w:hRule="exact" w:wrap="auto" w:vAnchor="page" w:hAnchor="page" w:x="1131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131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92.56978±6.701921     </w:t>
      </w:r>
    </w:p>
    <w:p w:rsidR="00364147" w:rsidRDefault="0067018F">
      <w:pPr>
        <w:pStyle w:val="Normal024"/>
        <w:framePr w:w="1926" w:h="660" w:hRule="exact" w:wrap="auto" w:vAnchor="page" w:hAnchor="page" w:x="1131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24"/>
        <w:framePr w:w="1926" w:h="660" w:hRule="exact" w:wrap="auto" w:vAnchor="page" w:hAnchor="page" w:x="1323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323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100.00000±0.000000     </w:t>
      </w:r>
    </w:p>
    <w:p w:rsidR="00364147" w:rsidRDefault="0067018F">
      <w:pPr>
        <w:pStyle w:val="Normal024"/>
        <w:framePr w:w="1926" w:h="660" w:hRule="exact" w:wrap="auto" w:vAnchor="page" w:hAnchor="page" w:x="1323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67018F">
      <w:pPr>
        <w:pStyle w:val="Normal024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24"/>
        <w:framePr w:w="570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570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4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50.68263*D±3.</w:t>
      </w:r>
      <w:r>
        <w:rPr>
          <w:rFonts w:eastAsia="Times New Roman"/>
          <w:color w:val="000000"/>
          <w:kern w:val="2"/>
          <w:sz w:val="15"/>
        </w:rPr>
        <w:t xml:space="preserve">963893     </w:t>
      </w:r>
    </w:p>
    <w:p w:rsidR="00364147" w:rsidRDefault="0067018F">
      <w:pPr>
        <w:pStyle w:val="Normal024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55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55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370.57437±32.164356     </w:t>
      </w:r>
    </w:p>
    <w:p w:rsidR="00364147" w:rsidRDefault="0067018F">
      <w:pPr>
        <w:pStyle w:val="Normal024"/>
        <w:framePr w:w="1926" w:h="660" w:hRule="exact" w:wrap="auto" w:vAnchor="page" w:hAnchor="page" w:x="55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7458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7458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30.14522±4.714823     </w:t>
      </w:r>
    </w:p>
    <w:p w:rsidR="00364147" w:rsidRDefault="0067018F">
      <w:pPr>
        <w:pStyle w:val="Normal024"/>
        <w:framePr w:w="1926" w:h="660" w:hRule="exact" w:wrap="auto" w:vAnchor="page" w:hAnchor="page" w:x="7458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938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938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58.83606±2.729616     </w:t>
      </w:r>
    </w:p>
    <w:p w:rsidR="00364147" w:rsidRDefault="0067018F">
      <w:pPr>
        <w:pStyle w:val="Normal024"/>
        <w:framePr w:w="1926" w:h="660" w:hRule="exact" w:wrap="auto" w:vAnchor="page" w:hAnchor="page" w:x="938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131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131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93.24959±8.217116     </w:t>
      </w:r>
    </w:p>
    <w:p w:rsidR="00364147" w:rsidRDefault="0067018F">
      <w:pPr>
        <w:pStyle w:val="Normal024"/>
        <w:framePr w:w="1926" w:h="660" w:hRule="exact" w:wrap="auto" w:vAnchor="page" w:hAnchor="page" w:x="1131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323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323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100.00000±0.000000     </w:t>
      </w:r>
    </w:p>
    <w:p w:rsidR="00364147" w:rsidRDefault="0067018F">
      <w:pPr>
        <w:pStyle w:val="Normal024"/>
        <w:framePr w:w="1926" w:h="660" w:hRule="exact" w:wrap="auto" w:vAnchor="page" w:hAnchor="page" w:x="1323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4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24"/>
        <w:framePr w:w="570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570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4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51.09825*D±4.820955     </w:t>
      </w:r>
    </w:p>
    <w:p w:rsidR="00364147" w:rsidRDefault="0067018F">
      <w:pPr>
        <w:pStyle w:val="Normal024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55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55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372.43008±24.997985     </w:t>
      </w:r>
    </w:p>
    <w:p w:rsidR="00364147" w:rsidRDefault="0067018F">
      <w:pPr>
        <w:pStyle w:val="Normal024"/>
        <w:framePr w:w="1926" w:h="660" w:hRule="exact" w:wrap="auto" w:vAnchor="page" w:hAnchor="page" w:x="55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7458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7458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31.09158±3</w:t>
      </w:r>
      <w:r>
        <w:rPr>
          <w:rFonts w:eastAsia="Times New Roman"/>
          <w:color w:val="000000"/>
          <w:kern w:val="2"/>
          <w:sz w:val="15"/>
        </w:rPr>
        <w:t xml:space="preserve">.129473     </w:t>
      </w:r>
    </w:p>
    <w:p w:rsidR="00364147" w:rsidRDefault="0067018F">
      <w:pPr>
        <w:pStyle w:val="Normal024"/>
        <w:framePr w:w="1926" w:h="660" w:hRule="exact" w:wrap="auto" w:vAnchor="page" w:hAnchor="page" w:x="7458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938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938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63.47146±4.843379     </w:t>
      </w:r>
    </w:p>
    <w:p w:rsidR="00364147" w:rsidRDefault="0067018F">
      <w:pPr>
        <w:pStyle w:val="Normal024"/>
        <w:framePr w:w="1926" w:h="660" w:hRule="exact" w:wrap="auto" w:vAnchor="page" w:hAnchor="page" w:x="938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131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131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97.06401±5.635670     </w:t>
      </w:r>
    </w:p>
    <w:p w:rsidR="00364147" w:rsidRDefault="0067018F">
      <w:pPr>
        <w:pStyle w:val="Normal024"/>
        <w:framePr w:w="1926" w:h="660" w:hRule="exact" w:wrap="auto" w:vAnchor="page" w:hAnchor="page" w:x="1131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323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323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100.00000±0.000000     </w:t>
      </w:r>
    </w:p>
    <w:p w:rsidR="00364147" w:rsidRDefault="0067018F">
      <w:pPr>
        <w:pStyle w:val="Normal024"/>
        <w:framePr w:w="1926" w:h="660" w:hRule="exact" w:wrap="auto" w:vAnchor="page" w:hAnchor="page" w:x="1323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4"/>
        <w:framePr w:w="12360" w:h="480" w:hRule="exact" w:wrap="auto" w:vAnchor="page" w:hAnchor="page" w:x="1746" w:y="747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*D = Dunnett LSD Test Significant at the 0.05 level         +D = Dunnett LSD Test Significant at the 0.01 level        </w:t>
      </w:r>
    </w:p>
    <w:p w:rsidR="00364147" w:rsidRDefault="0067018F">
      <w:pPr>
        <w:pStyle w:val="Normal024"/>
        <w:framePr w:w="9540" w:h="285" w:hRule="exact" w:wrap="auto" w:vAnchor="page" w:hAnchor="page" w:x="1821" w:y="799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24"/>
        <w:spacing w:line="1" w:lineRule="auto"/>
      </w:pPr>
      <w:r>
        <w:br w:type="page"/>
      </w:r>
    </w:p>
    <w:p w:rsidR="00364147" w:rsidRDefault="0067018F">
      <w:pPr>
        <w:pStyle w:val="Normal024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9"/>
        </w:rPr>
      </w:pPr>
      <w:r>
        <w:pict>
          <v:line id="_x0000_s3100" style="position:absolute;left:0;text-align:left;z-index:-251513856;mso-position-horizontal-relative:page;mso-position-vertical-relative:page" from="79.05pt,114pt" to="761.6pt,114pt" o:allowincell="f">
            <w10:wrap anchorx="page" anchory="page"/>
          </v:line>
        </w:pict>
      </w:r>
      <w:r>
        <w:pict>
          <v:line id="_x0000_s3099" style="position:absolute;left:0;text-align:left;z-index:-251512832;mso-position-horizontal-relative:page;mso-position-vertical-relative:page" from="77.55pt,151.5pt" to="761.6pt,151.5pt" o:allowincell="f">
            <w10:wrap anchorx="page" anchory="page"/>
          </v:line>
        </w:pict>
      </w:r>
      <w:r>
        <w:pict>
          <v:line id="_x0000_s3098" style="position:absolute;left:0;text-align:left;z-index:-251511808;mso-position-horizontal-relative:page;mso-position-vertical-relative:page" from="87.3pt,371.4pt" to="763.1pt,371.4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Organ </w:t>
      </w:r>
      <w:r>
        <w:rPr>
          <w:rFonts w:eastAsia="Times New Roman"/>
          <w:b/>
          <w:color w:val="000000"/>
          <w:kern w:val="2"/>
          <w:sz w:val="19"/>
        </w:rPr>
        <w:t>Weights to Brain Weight Ratio  Summary Report</w:t>
      </w:r>
    </w:p>
    <w:p w:rsidR="00364147" w:rsidRDefault="0067018F">
      <w:pPr>
        <w:pStyle w:val="Normal024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>脏脑比（</w:t>
      </w:r>
      <w:r>
        <w:rPr>
          <w:rFonts w:ascii="宋体" w:eastAsia="宋体" w:hAnsi="宋体"/>
          <w:color w:val="000000"/>
          <w:kern w:val="2"/>
          <w:sz w:val="19"/>
        </w:rPr>
        <w:t>%</w:t>
      </w:r>
      <w:r>
        <w:rPr>
          <w:rFonts w:ascii="宋体" w:eastAsia="宋体" w:hAnsi="宋体"/>
          <w:color w:val="000000"/>
          <w:kern w:val="2"/>
          <w:sz w:val="19"/>
        </w:rPr>
        <w:t>）计算结果统计汇总（</w:t>
      </w:r>
      <w:r>
        <w:rPr>
          <w:rFonts w:eastAsia="Times New Roman"/>
          <w:color w:val="000000"/>
          <w:kern w:val="2"/>
          <w:sz w:val="19"/>
        </w:rPr>
        <w:t>mean</w:t>
      </w:r>
      <w:r>
        <w:rPr>
          <w:rFonts w:ascii="宋体" w:eastAsia="宋体" w:hAnsi="宋体"/>
          <w:color w:val="000000"/>
          <w:kern w:val="2"/>
          <w:sz w:val="19"/>
        </w:rPr>
        <w:t>±</w:t>
      </w:r>
      <w:r>
        <w:rPr>
          <w:rFonts w:eastAsia="Times New Roman"/>
          <w:color w:val="000000"/>
          <w:kern w:val="2"/>
          <w:sz w:val="19"/>
        </w:rPr>
        <w:t>SD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eastAsia="Times New Roman"/>
          <w:color w:val="000000"/>
          <w:kern w:val="2"/>
          <w:sz w:val="19"/>
        </w:rPr>
        <w:t xml:space="preserve">Females </w:t>
      </w:r>
      <w:r>
        <w:rPr>
          <w:rFonts w:ascii="宋体" w:eastAsia="宋体" w:hAnsi="宋体"/>
          <w:color w:val="000000"/>
          <w:kern w:val="2"/>
          <w:sz w:val="19"/>
        </w:rPr>
        <w:t>雌性</w:t>
      </w:r>
    </w:p>
    <w:p w:rsidR="00364147" w:rsidRDefault="0067018F">
      <w:pPr>
        <w:pStyle w:val="Normal024"/>
        <w:framePr w:w="1245" w:h="285" w:hRule="exact" w:wrap="auto" w:vAnchor="page" w:hAnchor="page" w:x="1686" w:y="249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24"/>
        <w:framePr w:w="795" w:h="465" w:hRule="exact" w:wrap="auto" w:vAnchor="page" w:hAnchor="page" w:x="287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24"/>
        <w:framePr w:w="795" w:h="465" w:hRule="exact" w:wrap="auto" w:vAnchor="page" w:hAnchor="page" w:x="287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24"/>
        <w:framePr w:w="1926" w:h="390" w:hRule="exact" w:wrap="auto" w:vAnchor="page" w:hAnchor="page" w:x="360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Thymus or</w:t>
      </w:r>
    </w:p>
    <w:p w:rsidR="00364147" w:rsidRDefault="0067018F">
      <w:pPr>
        <w:pStyle w:val="Normal024"/>
        <w:framePr w:w="1926" w:h="390" w:hRule="exact" w:wrap="auto" w:vAnchor="page" w:hAnchor="page" w:x="360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thymic area</w:t>
      </w:r>
    </w:p>
    <w:p w:rsidR="00364147" w:rsidRDefault="0067018F">
      <w:pPr>
        <w:pStyle w:val="Normal024"/>
        <w:framePr w:w="1926" w:h="390" w:hRule="exact" w:wrap="auto" w:vAnchor="page" w:hAnchor="page" w:x="5532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adrenal</w:t>
      </w:r>
    </w:p>
    <w:p w:rsidR="00364147" w:rsidRDefault="0067018F">
      <w:pPr>
        <w:pStyle w:val="Normal024"/>
        <w:framePr w:w="1926" w:h="390" w:hRule="exact" w:wrap="auto" w:vAnchor="page" w:hAnchor="page" w:x="7458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pituitary</w:t>
      </w:r>
    </w:p>
    <w:p w:rsidR="00364147" w:rsidRDefault="0067018F">
      <w:pPr>
        <w:pStyle w:val="Normal024"/>
        <w:framePr w:w="1926" w:h="390" w:hRule="exact" w:wrap="auto" w:vAnchor="page" w:hAnchor="page" w:x="938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thyroid/gland,</w:t>
      </w:r>
    </w:p>
    <w:p w:rsidR="00364147" w:rsidRDefault="0067018F">
      <w:pPr>
        <w:pStyle w:val="Normal024"/>
        <w:framePr w:w="1926" w:h="390" w:hRule="exact" w:wrap="auto" w:vAnchor="page" w:hAnchor="page" w:x="938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parathyroid</w:t>
      </w:r>
    </w:p>
    <w:p w:rsidR="00364147" w:rsidRDefault="0067018F">
      <w:pPr>
        <w:pStyle w:val="Normal024"/>
        <w:framePr w:w="1926" w:h="390" w:hRule="exact" w:wrap="auto" w:vAnchor="page" w:hAnchor="page" w:x="11310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Ovary</w:t>
      </w:r>
    </w:p>
    <w:p w:rsidR="00364147" w:rsidRDefault="0067018F">
      <w:pPr>
        <w:pStyle w:val="Normal024"/>
        <w:framePr w:w="1926" w:h="390" w:hRule="exact" w:wrap="auto" w:vAnchor="page" w:hAnchor="page" w:x="1323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Uterus/cervix</w:t>
      </w:r>
    </w:p>
    <w:p w:rsidR="00364147" w:rsidRDefault="0067018F">
      <w:pPr>
        <w:pStyle w:val="Normal024"/>
        <w:framePr w:w="1926" w:h="300" w:hRule="exact" w:wrap="auto" w:vAnchor="page" w:hAnchor="page" w:x="360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胸腺（或胸腺区域）</w:t>
      </w:r>
    </w:p>
    <w:p w:rsidR="00364147" w:rsidRDefault="0067018F">
      <w:pPr>
        <w:pStyle w:val="Normal024"/>
        <w:framePr w:w="1926" w:h="300" w:hRule="exact" w:wrap="auto" w:vAnchor="page" w:hAnchor="page" w:x="5532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肾上腺</w:t>
      </w:r>
    </w:p>
    <w:p w:rsidR="00364147" w:rsidRDefault="0067018F">
      <w:pPr>
        <w:pStyle w:val="Normal024"/>
        <w:framePr w:w="1926" w:h="300" w:hRule="exact" w:wrap="auto" w:vAnchor="page" w:hAnchor="page" w:x="7458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垂体</w:t>
      </w:r>
    </w:p>
    <w:p w:rsidR="00364147" w:rsidRDefault="0067018F">
      <w:pPr>
        <w:pStyle w:val="Normal024"/>
        <w:framePr w:w="1926" w:h="300" w:hRule="exact" w:wrap="auto" w:vAnchor="page" w:hAnchor="page" w:x="9384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甲状腺和甲状旁腺</w:t>
      </w:r>
    </w:p>
    <w:p w:rsidR="00364147" w:rsidRDefault="0067018F">
      <w:pPr>
        <w:pStyle w:val="Normal024"/>
        <w:framePr w:w="1926" w:h="300" w:hRule="exact" w:wrap="auto" w:vAnchor="page" w:hAnchor="page" w:x="11310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卵巢</w:t>
      </w:r>
    </w:p>
    <w:p w:rsidR="00364147" w:rsidRDefault="0067018F">
      <w:pPr>
        <w:pStyle w:val="Normal024"/>
        <w:framePr w:w="1926" w:h="300" w:hRule="exact" w:wrap="auto" w:vAnchor="page" w:hAnchor="page" w:x="1323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子宫（包括宫颈）</w:t>
      </w:r>
    </w:p>
    <w:p w:rsidR="00364147" w:rsidRDefault="00364147">
      <w:pPr>
        <w:pStyle w:val="Normal024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24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24"/>
        <w:framePr w:w="570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570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4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21.39568</w:t>
      </w:r>
      <w:r>
        <w:rPr>
          <w:rFonts w:eastAsia="Times New Roman"/>
          <w:color w:val="000000"/>
          <w:kern w:val="2"/>
          <w:sz w:val="15"/>
        </w:rPr>
        <w:t xml:space="preserve">±6.414331     </w:t>
      </w:r>
    </w:p>
    <w:p w:rsidR="00364147" w:rsidRDefault="0067018F">
      <w:pPr>
        <w:pStyle w:val="Normal024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55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55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3.82043±0.297226     </w:t>
      </w:r>
    </w:p>
    <w:p w:rsidR="00364147" w:rsidRDefault="0067018F">
      <w:pPr>
        <w:pStyle w:val="Normal024"/>
        <w:framePr w:w="1926" w:h="660" w:hRule="exact" w:wrap="auto" w:vAnchor="page" w:hAnchor="page" w:x="55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7458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7458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0.77403±0.124791     </w:t>
      </w:r>
    </w:p>
    <w:p w:rsidR="00364147" w:rsidRDefault="0067018F">
      <w:pPr>
        <w:pStyle w:val="Normal024"/>
        <w:framePr w:w="1926" w:h="660" w:hRule="exact" w:wrap="auto" w:vAnchor="page" w:hAnchor="page" w:x="7458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938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938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1.41143±0.277220     </w:t>
      </w:r>
    </w:p>
    <w:p w:rsidR="00364147" w:rsidRDefault="0067018F">
      <w:pPr>
        <w:pStyle w:val="Normal024"/>
        <w:framePr w:w="1926" w:h="660" w:hRule="exact" w:wrap="auto" w:vAnchor="page" w:hAnchor="page" w:x="938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131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131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5.05369±0.828754     </w:t>
      </w:r>
    </w:p>
    <w:p w:rsidR="00364147" w:rsidRDefault="0067018F">
      <w:pPr>
        <w:pStyle w:val="Normal024"/>
        <w:framePr w:w="1926" w:h="660" w:hRule="exact" w:wrap="auto" w:vAnchor="page" w:hAnchor="page" w:x="1131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323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323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35.24310±11.036277     </w:t>
      </w:r>
    </w:p>
    <w:p w:rsidR="00364147" w:rsidRDefault="0067018F">
      <w:pPr>
        <w:pStyle w:val="Normal024"/>
        <w:framePr w:w="1926" w:h="660" w:hRule="exact" w:wrap="auto" w:vAnchor="page" w:hAnchor="page" w:x="1323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4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24"/>
        <w:framePr w:w="570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570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4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23.34605±6.266130     </w:t>
      </w:r>
    </w:p>
    <w:p w:rsidR="00364147" w:rsidRDefault="0067018F">
      <w:pPr>
        <w:pStyle w:val="Normal024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24"/>
        <w:framePr w:w="1926" w:h="660" w:hRule="exact" w:wrap="auto" w:vAnchor="page" w:hAnchor="page" w:x="55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55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4.02434±0.439727     </w:t>
      </w:r>
    </w:p>
    <w:p w:rsidR="00364147" w:rsidRDefault="0067018F">
      <w:pPr>
        <w:pStyle w:val="Normal024"/>
        <w:framePr w:w="1926" w:h="660" w:hRule="exact" w:wrap="auto" w:vAnchor="page" w:hAnchor="page" w:x="55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24"/>
        <w:framePr w:w="1926" w:h="660" w:hRule="exact" w:wrap="auto" w:vAnchor="page" w:hAnchor="page" w:x="7458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7458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0.84076±0.</w:t>
      </w:r>
      <w:r>
        <w:rPr>
          <w:rFonts w:eastAsia="Times New Roman"/>
          <w:color w:val="000000"/>
          <w:kern w:val="2"/>
          <w:sz w:val="15"/>
        </w:rPr>
        <w:t xml:space="preserve">174388     </w:t>
      </w:r>
    </w:p>
    <w:p w:rsidR="00364147" w:rsidRDefault="0067018F">
      <w:pPr>
        <w:pStyle w:val="Normal024"/>
        <w:framePr w:w="1926" w:h="660" w:hRule="exact" w:wrap="auto" w:vAnchor="page" w:hAnchor="page" w:x="7458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24"/>
        <w:framePr w:w="1926" w:h="660" w:hRule="exact" w:wrap="auto" w:vAnchor="page" w:hAnchor="page" w:x="938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938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1.66407±0.225993     </w:t>
      </w:r>
    </w:p>
    <w:p w:rsidR="00364147" w:rsidRDefault="0067018F">
      <w:pPr>
        <w:pStyle w:val="Normal024"/>
        <w:framePr w:w="1926" w:h="660" w:hRule="exact" w:wrap="auto" w:vAnchor="page" w:hAnchor="page" w:x="938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24"/>
        <w:framePr w:w="1926" w:h="660" w:hRule="exact" w:wrap="auto" w:vAnchor="page" w:hAnchor="page" w:x="1131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131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5.45913±0.640911     </w:t>
      </w:r>
    </w:p>
    <w:p w:rsidR="00364147" w:rsidRDefault="0067018F">
      <w:pPr>
        <w:pStyle w:val="Normal024"/>
        <w:framePr w:w="1926" w:h="660" w:hRule="exact" w:wrap="auto" w:vAnchor="page" w:hAnchor="page" w:x="1131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364147">
      <w:pPr>
        <w:pStyle w:val="Normal024"/>
        <w:framePr w:w="1926" w:h="660" w:hRule="exact" w:wrap="auto" w:vAnchor="page" w:hAnchor="page" w:x="1323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323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28.13319±9.578915     </w:t>
      </w:r>
    </w:p>
    <w:p w:rsidR="00364147" w:rsidRDefault="0067018F">
      <w:pPr>
        <w:pStyle w:val="Normal024"/>
        <w:framePr w:w="1926" w:h="660" w:hRule="exact" w:wrap="auto" w:vAnchor="page" w:hAnchor="page" w:x="1323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n=9</w:t>
      </w:r>
    </w:p>
    <w:p w:rsidR="00364147" w:rsidRDefault="0067018F">
      <w:pPr>
        <w:pStyle w:val="Normal024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24"/>
        <w:framePr w:w="570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570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4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23.55321±5.732165     </w:t>
      </w:r>
    </w:p>
    <w:p w:rsidR="00364147" w:rsidRDefault="0067018F">
      <w:pPr>
        <w:pStyle w:val="Normal024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55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55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3.72090±0.565488     </w:t>
      </w:r>
    </w:p>
    <w:p w:rsidR="00364147" w:rsidRDefault="0067018F">
      <w:pPr>
        <w:pStyle w:val="Normal024"/>
        <w:framePr w:w="1926" w:h="660" w:hRule="exact" w:wrap="auto" w:vAnchor="page" w:hAnchor="page" w:x="55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7458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7458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0.93809±0.178759     </w:t>
      </w:r>
    </w:p>
    <w:p w:rsidR="00364147" w:rsidRDefault="0067018F">
      <w:pPr>
        <w:pStyle w:val="Normal024"/>
        <w:framePr w:w="1926" w:h="660" w:hRule="exact" w:wrap="auto" w:vAnchor="page" w:hAnchor="page" w:x="7458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938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938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1.61762±0.304732     </w:t>
      </w:r>
    </w:p>
    <w:p w:rsidR="00364147" w:rsidRDefault="0067018F">
      <w:pPr>
        <w:pStyle w:val="Normal024"/>
        <w:framePr w:w="1926" w:h="660" w:hRule="exact" w:wrap="auto" w:vAnchor="page" w:hAnchor="page" w:x="938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131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131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4.39150±0.503099     </w:t>
      </w:r>
    </w:p>
    <w:p w:rsidR="00364147" w:rsidRDefault="0067018F">
      <w:pPr>
        <w:pStyle w:val="Normal024"/>
        <w:framePr w:w="1926" w:h="660" w:hRule="exact" w:wrap="auto" w:vAnchor="page" w:hAnchor="page" w:x="1131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323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323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29.06569±7.853809     </w:t>
      </w:r>
    </w:p>
    <w:p w:rsidR="00364147" w:rsidRDefault="0067018F">
      <w:pPr>
        <w:pStyle w:val="Normal024"/>
        <w:framePr w:w="1926" w:h="660" w:hRule="exact" w:wrap="auto" w:vAnchor="page" w:hAnchor="page" w:x="1323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4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24"/>
        <w:framePr w:w="570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570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4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22.46667±4.236993     </w:t>
      </w:r>
    </w:p>
    <w:p w:rsidR="00364147" w:rsidRDefault="0067018F">
      <w:pPr>
        <w:pStyle w:val="Normal024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55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55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3.68871±0.420831     </w:t>
      </w:r>
    </w:p>
    <w:p w:rsidR="00364147" w:rsidRDefault="0067018F">
      <w:pPr>
        <w:pStyle w:val="Normal024"/>
        <w:framePr w:w="1926" w:h="660" w:hRule="exact" w:wrap="auto" w:vAnchor="page" w:hAnchor="page" w:x="55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7458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7458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0.80996±0.082625     </w:t>
      </w:r>
    </w:p>
    <w:p w:rsidR="00364147" w:rsidRDefault="0067018F">
      <w:pPr>
        <w:pStyle w:val="Normal024"/>
        <w:framePr w:w="1926" w:h="660" w:hRule="exact" w:wrap="auto" w:vAnchor="page" w:hAnchor="page" w:x="7458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938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938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1.66395±0.317438     </w:t>
      </w:r>
    </w:p>
    <w:p w:rsidR="00364147" w:rsidRDefault="0067018F">
      <w:pPr>
        <w:pStyle w:val="Normal024"/>
        <w:framePr w:w="1926" w:h="660" w:hRule="exact" w:wrap="auto" w:vAnchor="page" w:hAnchor="page" w:x="938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131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131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5.06860±0.444484     </w:t>
      </w:r>
    </w:p>
    <w:p w:rsidR="00364147" w:rsidRDefault="0067018F">
      <w:pPr>
        <w:pStyle w:val="Normal024"/>
        <w:framePr w:w="1926" w:h="660" w:hRule="exact" w:wrap="auto" w:vAnchor="page" w:hAnchor="page" w:x="1131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323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323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27.45404±6.800042     </w:t>
      </w:r>
    </w:p>
    <w:p w:rsidR="00364147" w:rsidRDefault="0067018F">
      <w:pPr>
        <w:pStyle w:val="Normal024"/>
        <w:framePr w:w="1926" w:h="660" w:hRule="exact" w:wrap="auto" w:vAnchor="page" w:hAnchor="page" w:x="1323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4"/>
        <w:framePr w:w="12360" w:h="480" w:hRule="exact" w:wrap="auto" w:vAnchor="page" w:hAnchor="page" w:x="1746" w:y="747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*D = Dunnett LSD Test Significant at the 0.05 level         +D = Dunnett LSD Test Significant at the 0.01 level        </w:t>
      </w:r>
    </w:p>
    <w:p w:rsidR="00364147" w:rsidRDefault="0067018F">
      <w:pPr>
        <w:pStyle w:val="Normal024"/>
        <w:framePr w:w="9540" w:h="285" w:hRule="exact" w:wrap="auto" w:vAnchor="page" w:hAnchor="page" w:x="1821" w:y="799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24"/>
        <w:spacing w:line="1" w:lineRule="auto"/>
      </w:pPr>
      <w:r>
        <w:br w:type="page"/>
      </w:r>
    </w:p>
    <w:p w:rsidR="00364147" w:rsidRDefault="0067018F">
      <w:pPr>
        <w:pStyle w:val="Normal024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9"/>
        </w:rPr>
      </w:pPr>
      <w:r>
        <w:pict>
          <v:line id="_x0000_s3097" style="position:absolute;left:0;text-align:left;z-index:-251510784;mso-position-horizontal-relative:page;mso-position-vertical-relative:page" from="79.05pt,114pt" to="761.6pt,114pt" o:allowincell="f">
            <w10:wrap anchorx="page" anchory="page"/>
          </v:line>
        </w:pict>
      </w:r>
      <w:r>
        <w:pict>
          <v:line id="_x0000_s3096" style="position:absolute;left:0;text-align:left;z-index:-251509760;mso-position-horizontal-relative:page;mso-position-vertical-relative:page" from="77.55pt,151.5pt" to="761.6pt,151.5pt" o:allowincell="f">
            <w10:wrap anchorx="page" anchory="page"/>
          </v:line>
        </w:pict>
      </w:r>
      <w:r>
        <w:pict>
          <v:line id="_x0000_s3095" style="position:absolute;left:0;text-align:left;z-index:-251508736;mso-position-horizontal-relative:page;mso-position-vertical-relative:page" from="87.3pt,371.4pt" to="763.1pt,371.4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Organ Weights to Brain Weight Ratio  Summary Report</w:t>
      </w:r>
    </w:p>
    <w:p w:rsidR="00364147" w:rsidRDefault="0067018F">
      <w:pPr>
        <w:pStyle w:val="Normal024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>脏脑比（</w:t>
      </w:r>
      <w:r>
        <w:rPr>
          <w:rFonts w:ascii="宋体" w:eastAsia="宋体" w:hAnsi="宋体"/>
          <w:color w:val="000000"/>
          <w:kern w:val="2"/>
          <w:sz w:val="19"/>
        </w:rPr>
        <w:t>%</w:t>
      </w:r>
      <w:r>
        <w:rPr>
          <w:rFonts w:ascii="宋体" w:eastAsia="宋体" w:hAnsi="宋体"/>
          <w:color w:val="000000"/>
          <w:kern w:val="2"/>
          <w:sz w:val="19"/>
        </w:rPr>
        <w:t>）计算结果统计汇总（</w:t>
      </w:r>
      <w:r>
        <w:rPr>
          <w:rFonts w:eastAsia="Times New Roman"/>
          <w:color w:val="000000"/>
          <w:kern w:val="2"/>
          <w:sz w:val="19"/>
        </w:rPr>
        <w:t>mean</w:t>
      </w:r>
      <w:r>
        <w:rPr>
          <w:rFonts w:ascii="宋体" w:eastAsia="宋体" w:hAnsi="宋体"/>
          <w:color w:val="000000"/>
          <w:kern w:val="2"/>
          <w:sz w:val="19"/>
        </w:rPr>
        <w:t>±</w:t>
      </w:r>
      <w:r>
        <w:rPr>
          <w:rFonts w:eastAsia="Times New Roman"/>
          <w:color w:val="000000"/>
          <w:kern w:val="2"/>
          <w:sz w:val="19"/>
        </w:rPr>
        <w:t>SD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eastAsia="Times New Roman"/>
          <w:color w:val="000000"/>
          <w:kern w:val="2"/>
          <w:sz w:val="19"/>
        </w:rPr>
        <w:t xml:space="preserve">Males </w:t>
      </w:r>
      <w:r>
        <w:rPr>
          <w:rFonts w:ascii="宋体" w:eastAsia="宋体" w:hAnsi="宋体"/>
          <w:color w:val="000000"/>
          <w:kern w:val="2"/>
          <w:sz w:val="19"/>
        </w:rPr>
        <w:t>雄性</w:t>
      </w:r>
    </w:p>
    <w:p w:rsidR="00364147" w:rsidRDefault="0067018F">
      <w:pPr>
        <w:pStyle w:val="Normal024"/>
        <w:framePr w:w="1245" w:h="285" w:hRule="exact" w:wrap="auto" w:vAnchor="page" w:hAnchor="page" w:x="1686" w:y="249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24"/>
        <w:framePr w:w="795" w:h="465" w:hRule="exact" w:wrap="auto" w:vAnchor="page" w:hAnchor="page" w:x="287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24"/>
        <w:framePr w:w="795" w:h="465" w:hRule="exact" w:wrap="auto" w:vAnchor="page" w:hAnchor="page" w:x="287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24"/>
        <w:framePr w:w="1926" w:h="390" w:hRule="exact" w:wrap="auto" w:vAnchor="page" w:hAnchor="page" w:x="360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Heart</w:t>
      </w:r>
    </w:p>
    <w:p w:rsidR="00364147" w:rsidRDefault="0067018F">
      <w:pPr>
        <w:pStyle w:val="Normal024"/>
        <w:framePr w:w="1926" w:h="390" w:hRule="exact" w:wrap="auto" w:vAnchor="page" w:hAnchor="page" w:x="5532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Liver</w:t>
      </w:r>
    </w:p>
    <w:p w:rsidR="00364147" w:rsidRDefault="0067018F">
      <w:pPr>
        <w:pStyle w:val="Normal024"/>
        <w:framePr w:w="1926" w:h="390" w:hRule="exact" w:wrap="auto" w:vAnchor="page" w:hAnchor="page" w:x="7458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Spleen</w:t>
      </w:r>
    </w:p>
    <w:p w:rsidR="00364147" w:rsidRDefault="0067018F">
      <w:pPr>
        <w:pStyle w:val="Normal024"/>
        <w:framePr w:w="1926" w:h="390" w:hRule="exact" w:wrap="auto" w:vAnchor="page" w:hAnchor="page" w:x="938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Lung/bronchus</w:t>
      </w:r>
    </w:p>
    <w:p w:rsidR="00364147" w:rsidRDefault="0067018F">
      <w:pPr>
        <w:pStyle w:val="Normal024"/>
        <w:framePr w:w="1926" w:h="390" w:hRule="exact" w:wrap="auto" w:vAnchor="page" w:hAnchor="page" w:x="11310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Kidney</w:t>
      </w:r>
    </w:p>
    <w:p w:rsidR="00364147" w:rsidRDefault="0067018F">
      <w:pPr>
        <w:pStyle w:val="Normal024"/>
        <w:framePr w:w="1926" w:h="390" w:hRule="exact" w:wrap="auto" w:vAnchor="page" w:hAnchor="page" w:x="1323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Brain</w:t>
      </w:r>
    </w:p>
    <w:p w:rsidR="00364147" w:rsidRDefault="0067018F">
      <w:pPr>
        <w:pStyle w:val="Normal024"/>
        <w:framePr w:w="1926" w:h="300" w:hRule="exact" w:wrap="auto" w:vAnchor="page" w:hAnchor="page" w:x="360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心脏</w:t>
      </w:r>
    </w:p>
    <w:p w:rsidR="00364147" w:rsidRDefault="0067018F">
      <w:pPr>
        <w:pStyle w:val="Normal024"/>
        <w:framePr w:w="1926" w:h="300" w:hRule="exact" w:wrap="auto" w:vAnchor="page" w:hAnchor="page" w:x="5532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5"/>
        </w:rPr>
        <w:t>肝脏</w:t>
      </w:r>
    </w:p>
    <w:p w:rsidR="00364147" w:rsidRDefault="0067018F">
      <w:pPr>
        <w:pStyle w:val="Normal024"/>
        <w:framePr w:w="1926" w:h="300" w:hRule="exact" w:wrap="auto" w:vAnchor="page" w:hAnchor="page" w:x="7458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脾脏</w:t>
      </w:r>
    </w:p>
    <w:p w:rsidR="00364147" w:rsidRDefault="0067018F">
      <w:pPr>
        <w:pStyle w:val="Normal024"/>
        <w:framePr w:w="1926" w:h="300" w:hRule="exact" w:wrap="auto" w:vAnchor="page" w:hAnchor="page" w:x="9384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肺脏和主支气管</w:t>
      </w:r>
    </w:p>
    <w:p w:rsidR="00364147" w:rsidRDefault="0067018F">
      <w:pPr>
        <w:pStyle w:val="Normal024"/>
        <w:framePr w:w="1926" w:h="300" w:hRule="exact" w:wrap="auto" w:vAnchor="page" w:hAnchor="page" w:x="11310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肾脏</w:t>
      </w:r>
    </w:p>
    <w:p w:rsidR="00364147" w:rsidRDefault="0067018F">
      <w:pPr>
        <w:pStyle w:val="Normal024"/>
        <w:framePr w:w="1926" w:h="300" w:hRule="exact" w:wrap="auto" w:vAnchor="page" w:hAnchor="page" w:x="1323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脑</w:t>
      </w:r>
    </w:p>
    <w:p w:rsidR="00364147" w:rsidRDefault="00364147">
      <w:pPr>
        <w:pStyle w:val="Normal024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24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24"/>
        <w:framePr w:w="570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570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4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65.01576±6.153525     </w:t>
      </w:r>
    </w:p>
    <w:p w:rsidR="00364147" w:rsidRDefault="0067018F">
      <w:pPr>
        <w:pStyle w:val="Normal024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55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55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471.02042±57.660007     </w:t>
      </w:r>
    </w:p>
    <w:p w:rsidR="00364147" w:rsidRDefault="0067018F">
      <w:pPr>
        <w:pStyle w:val="Normal024"/>
        <w:framePr w:w="1926" w:h="660" w:hRule="exact" w:wrap="auto" w:vAnchor="page" w:hAnchor="page" w:x="55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7458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7458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36.33091±5.741321     </w:t>
      </w:r>
    </w:p>
    <w:p w:rsidR="00364147" w:rsidRDefault="0067018F">
      <w:pPr>
        <w:pStyle w:val="Normal024"/>
        <w:framePr w:w="1926" w:h="660" w:hRule="exact" w:wrap="auto" w:vAnchor="page" w:hAnchor="page" w:x="7458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938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938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74.95061±5.233667     </w:t>
      </w:r>
    </w:p>
    <w:p w:rsidR="00364147" w:rsidRDefault="0067018F">
      <w:pPr>
        <w:pStyle w:val="Normal024"/>
        <w:framePr w:w="1926" w:h="660" w:hRule="exact" w:wrap="auto" w:vAnchor="page" w:hAnchor="page" w:x="938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131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131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129.24103±13.790237     </w:t>
      </w:r>
    </w:p>
    <w:p w:rsidR="00364147" w:rsidRDefault="0067018F">
      <w:pPr>
        <w:pStyle w:val="Normal024"/>
        <w:framePr w:w="1926" w:h="660" w:hRule="exact" w:wrap="auto" w:vAnchor="page" w:hAnchor="page" w:x="1131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323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323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100.00000±0.000000     </w:t>
      </w:r>
    </w:p>
    <w:p w:rsidR="00364147" w:rsidRDefault="0067018F">
      <w:pPr>
        <w:pStyle w:val="Normal024"/>
        <w:framePr w:w="1926" w:h="660" w:hRule="exact" w:wrap="auto" w:vAnchor="page" w:hAnchor="page" w:x="1323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4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24"/>
        <w:framePr w:w="570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570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</w:t>
      </w:r>
      <w:r>
        <w:rPr>
          <w:rFonts w:eastAsia="Times New Roman"/>
          <w:color w:val="000000"/>
          <w:kern w:val="2"/>
          <w:sz w:val="15"/>
        </w:rPr>
        <w:t>1</w:t>
      </w:r>
    </w:p>
    <w:p w:rsidR="00364147" w:rsidRDefault="00364147">
      <w:pPr>
        <w:pStyle w:val="Normal024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63.25100±6.933246     </w:t>
      </w:r>
    </w:p>
    <w:p w:rsidR="00364147" w:rsidRDefault="0067018F">
      <w:pPr>
        <w:pStyle w:val="Normal024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55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55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501.62412±100.182478     </w:t>
      </w:r>
    </w:p>
    <w:p w:rsidR="00364147" w:rsidRDefault="0067018F">
      <w:pPr>
        <w:pStyle w:val="Normal024"/>
        <w:framePr w:w="1926" w:h="660" w:hRule="exact" w:wrap="auto" w:vAnchor="page" w:hAnchor="page" w:x="55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7458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7458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35.40435±3.114645     </w:t>
      </w:r>
    </w:p>
    <w:p w:rsidR="00364147" w:rsidRDefault="0067018F">
      <w:pPr>
        <w:pStyle w:val="Normal024"/>
        <w:framePr w:w="1926" w:h="660" w:hRule="exact" w:wrap="auto" w:vAnchor="page" w:hAnchor="page" w:x="7458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938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938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71.94152±5.341366     </w:t>
      </w:r>
    </w:p>
    <w:p w:rsidR="00364147" w:rsidRDefault="0067018F">
      <w:pPr>
        <w:pStyle w:val="Normal024"/>
        <w:framePr w:w="1926" w:h="660" w:hRule="exact" w:wrap="auto" w:vAnchor="page" w:hAnchor="page" w:x="938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131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131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131.09632±10.822525     </w:t>
      </w:r>
    </w:p>
    <w:p w:rsidR="00364147" w:rsidRDefault="0067018F">
      <w:pPr>
        <w:pStyle w:val="Normal024"/>
        <w:framePr w:w="1926" w:h="660" w:hRule="exact" w:wrap="auto" w:vAnchor="page" w:hAnchor="page" w:x="1131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323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323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100.00000±0.000000     </w:t>
      </w:r>
    </w:p>
    <w:p w:rsidR="00364147" w:rsidRDefault="0067018F">
      <w:pPr>
        <w:pStyle w:val="Normal024"/>
        <w:framePr w:w="1926" w:h="660" w:hRule="exact" w:wrap="auto" w:vAnchor="page" w:hAnchor="page" w:x="1323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4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24"/>
        <w:framePr w:w="570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570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4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61.64768±5.276000     </w:t>
      </w:r>
    </w:p>
    <w:p w:rsidR="00364147" w:rsidRDefault="0067018F">
      <w:pPr>
        <w:pStyle w:val="Normal024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55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55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454.99740±34.745262     </w:t>
      </w:r>
    </w:p>
    <w:p w:rsidR="00364147" w:rsidRDefault="0067018F">
      <w:pPr>
        <w:pStyle w:val="Normal024"/>
        <w:framePr w:w="1926" w:h="660" w:hRule="exact" w:wrap="auto" w:vAnchor="page" w:hAnchor="page" w:x="55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</w:t>
      </w:r>
      <w:r>
        <w:rPr>
          <w:rFonts w:eastAsia="Times New Roman"/>
          <w:color w:val="000000"/>
          <w:kern w:val="2"/>
          <w:sz w:val="15"/>
        </w:rPr>
        <w:t>=10</w:t>
      </w:r>
    </w:p>
    <w:p w:rsidR="00364147" w:rsidRDefault="00364147">
      <w:pPr>
        <w:pStyle w:val="Normal024"/>
        <w:framePr w:w="1926" w:h="660" w:hRule="exact" w:wrap="auto" w:vAnchor="page" w:hAnchor="page" w:x="7458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7458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33.79964±3.295532     </w:t>
      </w:r>
    </w:p>
    <w:p w:rsidR="00364147" w:rsidRDefault="0067018F">
      <w:pPr>
        <w:pStyle w:val="Normal024"/>
        <w:framePr w:w="1926" w:h="660" w:hRule="exact" w:wrap="auto" w:vAnchor="page" w:hAnchor="page" w:x="7458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938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938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68.65276±3.077589     </w:t>
      </w:r>
    </w:p>
    <w:p w:rsidR="00364147" w:rsidRDefault="0067018F">
      <w:pPr>
        <w:pStyle w:val="Normal024"/>
        <w:framePr w:w="1926" w:h="660" w:hRule="exact" w:wrap="auto" w:vAnchor="page" w:hAnchor="page" w:x="938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131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131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124.41766±9.970176     </w:t>
      </w:r>
    </w:p>
    <w:p w:rsidR="00364147" w:rsidRDefault="0067018F">
      <w:pPr>
        <w:pStyle w:val="Normal024"/>
        <w:framePr w:w="1926" w:h="660" w:hRule="exact" w:wrap="auto" w:vAnchor="page" w:hAnchor="page" w:x="1131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323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323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100.00000±0.000000     </w:t>
      </w:r>
    </w:p>
    <w:p w:rsidR="00364147" w:rsidRDefault="0067018F">
      <w:pPr>
        <w:pStyle w:val="Normal024"/>
        <w:framePr w:w="1926" w:h="660" w:hRule="exact" w:wrap="auto" w:vAnchor="page" w:hAnchor="page" w:x="1323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4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24"/>
        <w:framePr w:w="570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570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4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64.98577±7.228829     </w:t>
      </w:r>
    </w:p>
    <w:p w:rsidR="00364147" w:rsidRDefault="0067018F">
      <w:pPr>
        <w:pStyle w:val="Normal024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55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55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483.95523±56.220494     </w:t>
      </w:r>
    </w:p>
    <w:p w:rsidR="00364147" w:rsidRDefault="0067018F">
      <w:pPr>
        <w:pStyle w:val="Normal024"/>
        <w:framePr w:w="1926" w:h="660" w:hRule="exact" w:wrap="auto" w:vAnchor="page" w:hAnchor="page" w:x="55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7458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7458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32.77485±3.845223     </w:t>
      </w:r>
    </w:p>
    <w:p w:rsidR="00364147" w:rsidRDefault="0067018F">
      <w:pPr>
        <w:pStyle w:val="Normal024"/>
        <w:framePr w:w="1926" w:h="660" w:hRule="exact" w:wrap="auto" w:vAnchor="page" w:hAnchor="page" w:x="7458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938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938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71.85158±6.695298     </w:t>
      </w:r>
    </w:p>
    <w:p w:rsidR="00364147" w:rsidRDefault="0067018F">
      <w:pPr>
        <w:pStyle w:val="Normal024"/>
        <w:framePr w:w="1926" w:h="660" w:hRule="exact" w:wrap="auto" w:vAnchor="page" w:hAnchor="page" w:x="938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</w:t>
      </w:r>
      <w:r>
        <w:rPr>
          <w:rFonts w:eastAsia="Times New Roman"/>
          <w:color w:val="000000"/>
          <w:kern w:val="2"/>
          <w:sz w:val="15"/>
        </w:rPr>
        <w:t>10</w:t>
      </w:r>
    </w:p>
    <w:p w:rsidR="00364147" w:rsidRDefault="00364147">
      <w:pPr>
        <w:pStyle w:val="Normal024"/>
        <w:framePr w:w="1926" w:h="660" w:hRule="exact" w:wrap="auto" w:vAnchor="page" w:hAnchor="page" w:x="1131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131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127.16319±10.747014     </w:t>
      </w:r>
    </w:p>
    <w:p w:rsidR="00364147" w:rsidRDefault="0067018F">
      <w:pPr>
        <w:pStyle w:val="Normal024"/>
        <w:framePr w:w="1926" w:h="660" w:hRule="exact" w:wrap="auto" w:vAnchor="page" w:hAnchor="page" w:x="1131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323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323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100.00000±0.000000     </w:t>
      </w:r>
    </w:p>
    <w:p w:rsidR="00364147" w:rsidRDefault="0067018F">
      <w:pPr>
        <w:pStyle w:val="Normal024"/>
        <w:framePr w:w="1926" w:h="660" w:hRule="exact" w:wrap="auto" w:vAnchor="page" w:hAnchor="page" w:x="1323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4"/>
        <w:framePr w:w="12360" w:h="480" w:hRule="exact" w:wrap="auto" w:vAnchor="page" w:hAnchor="page" w:x="1746" w:y="747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*D = Dunnett LSD Test Significant at the 0.05 level         +D = Dunnett LSD Test Significant at the 0.01 level        </w:t>
      </w:r>
    </w:p>
    <w:p w:rsidR="00364147" w:rsidRDefault="0067018F">
      <w:pPr>
        <w:pStyle w:val="Normal024"/>
        <w:framePr w:w="9540" w:h="285" w:hRule="exact" w:wrap="auto" w:vAnchor="page" w:hAnchor="page" w:x="1821" w:y="799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24"/>
        <w:spacing w:line="1" w:lineRule="auto"/>
      </w:pPr>
      <w:r>
        <w:br w:type="page"/>
      </w:r>
    </w:p>
    <w:p w:rsidR="00364147" w:rsidRDefault="0067018F">
      <w:pPr>
        <w:pStyle w:val="Normal024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9"/>
        </w:rPr>
      </w:pPr>
      <w:r>
        <w:pict>
          <v:line id="_x0000_s3094" style="position:absolute;left:0;text-align:left;z-index:-251507712;mso-position-horizontal-relative:page;mso-position-vertical-relative:page" from="79.05pt,114pt" to="761.6pt,114pt" o:allowincell="f">
            <w10:wrap anchorx="page" anchory="page"/>
          </v:line>
        </w:pict>
      </w:r>
      <w:r>
        <w:pict>
          <v:line id="_x0000_s3093" style="position:absolute;left:0;text-align:left;z-index:-251506688;mso-position-horizontal-relative:page;mso-position-vertical-relative:page" from="77.55pt,151.5pt" to="761.6pt,151.5pt" o:allowincell="f">
            <w10:wrap anchorx="page" anchory="page"/>
          </v:line>
        </w:pict>
      </w:r>
      <w:r>
        <w:pict>
          <v:line id="_x0000_s3092" style="position:absolute;left:0;text-align:left;z-index:-251505664;mso-position-horizontal-relative:page;mso-position-vertical-relative:page" from="87.3pt,371.4pt" to="763.1pt,371.4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Organ Weights to Brain Weight Ratio  Summary Report</w:t>
      </w:r>
    </w:p>
    <w:p w:rsidR="00364147" w:rsidRDefault="0067018F">
      <w:pPr>
        <w:pStyle w:val="Normal024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>脏脑比（</w:t>
      </w:r>
      <w:r>
        <w:rPr>
          <w:rFonts w:ascii="宋体" w:eastAsia="宋体" w:hAnsi="宋体"/>
          <w:color w:val="000000"/>
          <w:kern w:val="2"/>
          <w:sz w:val="19"/>
        </w:rPr>
        <w:t>%</w:t>
      </w:r>
      <w:r>
        <w:rPr>
          <w:rFonts w:ascii="宋体" w:eastAsia="宋体" w:hAnsi="宋体"/>
          <w:color w:val="000000"/>
          <w:kern w:val="2"/>
          <w:sz w:val="19"/>
        </w:rPr>
        <w:t>）计算结果统计汇总（</w:t>
      </w:r>
      <w:r>
        <w:rPr>
          <w:rFonts w:eastAsia="Times New Roman"/>
          <w:color w:val="000000"/>
          <w:kern w:val="2"/>
          <w:sz w:val="19"/>
        </w:rPr>
        <w:t>mean</w:t>
      </w:r>
      <w:r>
        <w:rPr>
          <w:rFonts w:ascii="宋体" w:eastAsia="宋体" w:hAnsi="宋体"/>
          <w:color w:val="000000"/>
          <w:kern w:val="2"/>
          <w:sz w:val="19"/>
        </w:rPr>
        <w:t>±</w:t>
      </w:r>
      <w:r>
        <w:rPr>
          <w:rFonts w:eastAsia="Times New Roman"/>
          <w:color w:val="000000"/>
          <w:kern w:val="2"/>
          <w:sz w:val="19"/>
        </w:rPr>
        <w:t>SD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eastAsia="Times New Roman"/>
          <w:color w:val="000000"/>
          <w:kern w:val="2"/>
          <w:sz w:val="19"/>
        </w:rPr>
        <w:t xml:space="preserve">Males </w:t>
      </w:r>
      <w:r>
        <w:rPr>
          <w:rFonts w:ascii="宋体" w:eastAsia="宋体" w:hAnsi="宋体"/>
          <w:color w:val="000000"/>
          <w:kern w:val="2"/>
          <w:sz w:val="19"/>
        </w:rPr>
        <w:t>雄性</w:t>
      </w:r>
    </w:p>
    <w:p w:rsidR="00364147" w:rsidRDefault="0067018F">
      <w:pPr>
        <w:pStyle w:val="Normal024"/>
        <w:framePr w:w="1245" w:h="285" w:hRule="exact" w:wrap="auto" w:vAnchor="page" w:hAnchor="page" w:x="1686" w:y="249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24"/>
        <w:framePr w:w="795" w:h="465" w:hRule="exact" w:wrap="auto" w:vAnchor="page" w:hAnchor="page" w:x="287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24"/>
        <w:framePr w:w="795" w:h="465" w:hRule="exact" w:wrap="auto" w:vAnchor="page" w:hAnchor="page" w:x="287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24"/>
        <w:framePr w:w="1926" w:h="390" w:hRule="exact" w:wrap="auto" w:vAnchor="page" w:hAnchor="page" w:x="360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Thymus or</w:t>
      </w:r>
    </w:p>
    <w:p w:rsidR="00364147" w:rsidRDefault="0067018F">
      <w:pPr>
        <w:pStyle w:val="Normal024"/>
        <w:framePr w:w="1926" w:h="390" w:hRule="exact" w:wrap="auto" w:vAnchor="page" w:hAnchor="page" w:x="360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thymic area</w:t>
      </w:r>
    </w:p>
    <w:p w:rsidR="00364147" w:rsidRDefault="0067018F">
      <w:pPr>
        <w:pStyle w:val="Normal024"/>
        <w:framePr w:w="1926" w:h="390" w:hRule="exact" w:wrap="auto" w:vAnchor="page" w:hAnchor="page" w:x="5532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adrenal</w:t>
      </w:r>
    </w:p>
    <w:p w:rsidR="00364147" w:rsidRDefault="0067018F">
      <w:pPr>
        <w:pStyle w:val="Normal024"/>
        <w:framePr w:w="1926" w:h="390" w:hRule="exact" w:wrap="auto" w:vAnchor="page" w:hAnchor="page" w:x="7458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pituitary</w:t>
      </w:r>
    </w:p>
    <w:p w:rsidR="00364147" w:rsidRDefault="0067018F">
      <w:pPr>
        <w:pStyle w:val="Normal024"/>
        <w:framePr w:w="1926" w:h="390" w:hRule="exact" w:wrap="auto" w:vAnchor="page" w:hAnchor="page" w:x="938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thyroid/gland,</w:t>
      </w:r>
    </w:p>
    <w:p w:rsidR="00364147" w:rsidRDefault="0067018F">
      <w:pPr>
        <w:pStyle w:val="Normal024"/>
        <w:framePr w:w="1926" w:h="390" w:hRule="exact" w:wrap="auto" w:vAnchor="page" w:hAnchor="page" w:x="938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parathyroid</w:t>
      </w:r>
    </w:p>
    <w:p w:rsidR="00364147" w:rsidRDefault="0067018F">
      <w:pPr>
        <w:pStyle w:val="Normal024"/>
        <w:framePr w:w="1926" w:h="390" w:hRule="exact" w:wrap="auto" w:vAnchor="page" w:hAnchor="page" w:x="11310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Testis</w:t>
      </w:r>
    </w:p>
    <w:p w:rsidR="00364147" w:rsidRDefault="0067018F">
      <w:pPr>
        <w:pStyle w:val="Normal024"/>
        <w:framePr w:w="1926" w:h="390" w:hRule="exact" w:wrap="auto" w:vAnchor="page" w:hAnchor="page" w:x="1323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Epididymis</w:t>
      </w:r>
    </w:p>
    <w:p w:rsidR="00364147" w:rsidRDefault="0067018F">
      <w:pPr>
        <w:pStyle w:val="Normal024"/>
        <w:framePr w:w="1926" w:h="300" w:hRule="exact" w:wrap="auto" w:vAnchor="page" w:hAnchor="page" w:x="360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胸腺（或胸腺区域）</w:t>
      </w:r>
    </w:p>
    <w:p w:rsidR="00364147" w:rsidRDefault="0067018F">
      <w:pPr>
        <w:pStyle w:val="Normal024"/>
        <w:framePr w:w="1926" w:h="300" w:hRule="exact" w:wrap="auto" w:vAnchor="page" w:hAnchor="page" w:x="5532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肾上腺</w:t>
      </w:r>
    </w:p>
    <w:p w:rsidR="00364147" w:rsidRDefault="0067018F">
      <w:pPr>
        <w:pStyle w:val="Normal024"/>
        <w:framePr w:w="1926" w:h="300" w:hRule="exact" w:wrap="auto" w:vAnchor="page" w:hAnchor="page" w:x="7458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垂体</w:t>
      </w:r>
    </w:p>
    <w:p w:rsidR="00364147" w:rsidRDefault="0067018F">
      <w:pPr>
        <w:pStyle w:val="Normal024"/>
        <w:framePr w:w="1926" w:h="300" w:hRule="exact" w:wrap="auto" w:vAnchor="page" w:hAnchor="page" w:x="9384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甲状腺和甲状旁腺</w:t>
      </w:r>
    </w:p>
    <w:p w:rsidR="00364147" w:rsidRDefault="0067018F">
      <w:pPr>
        <w:pStyle w:val="Normal024"/>
        <w:framePr w:w="1926" w:h="300" w:hRule="exact" w:wrap="auto" w:vAnchor="page" w:hAnchor="page" w:x="11310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睾丸</w:t>
      </w:r>
    </w:p>
    <w:p w:rsidR="00364147" w:rsidRDefault="0067018F">
      <w:pPr>
        <w:pStyle w:val="Normal024"/>
        <w:framePr w:w="1926" w:h="300" w:hRule="exact" w:wrap="auto" w:vAnchor="page" w:hAnchor="page" w:x="1323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附睾</w:t>
      </w:r>
    </w:p>
    <w:p w:rsidR="00364147" w:rsidRDefault="00364147">
      <w:pPr>
        <w:pStyle w:val="Normal024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24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24"/>
        <w:framePr w:w="570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570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4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22.31454±3.618255     </w:t>
      </w:r>
    </w:p>
    <w:p w:rsidR="00364147" w:rsidRDefault="0067018F">
      <w:pPr>
        <w:pStyle w:val="Normal024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55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55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2.90220±0.320287     </w:t>
      </w:r>
    </w:p>
    <w:p w:rsidR="00364147" w:rsidRDefault="0067018F">
      <w:pPr>
        <w:pStyle w:val="Normal024"/>
        <w:framePr w:w="1926" w:h="660" w:hRule="exact" w:wrap="auto" w:vAnchor="page" w:hAnchor="page" w:x="55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7458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7458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</w:t>
      </w:r>
      <w:r>
        <w:rPr>
          <w:rFonts w:eastAsia="Times New Roman"/>
          <w:color w:val="000000"/>
          <w:kern w:val="2"/>
          <w:sz w:val="15"/>
        </w:rPr>
        <w:t xml:space="preserve">55356±0.065255     </w:t>
      </w:r>
    </w:p>
    <w:p w:rsidR="00364147" w:rsidRDefault="0067018F">
      <w:pPr>
        <w:pStyle w:val="Normal024"/>
        <w:framePr w:w="1926" w:h="660" w:hRule="exact" w:wrap="auto" w:vAnchor="page" w:hAnchor="page" w:x="7458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938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938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2.02990±0.221578     </w:t>
      </w:r>
    </w:p>
    <w:p w:rsidR="00364147" w:rsidRDefault="0067018F">
      <w:pPr>
        <w:pStyle w:val="Normal024"/>
        <w:framePr w:w="1926" w:h="660" w:hRule="exact" w:wrap="auto" w:vAnchor="page" w:hAnchor="page" w:x="938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131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131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155.98393±12.513410     </w:t>
      </w:r>
    </w:p>
    <w:p w:rsidR="00364147" w:rsidRDefault="0067018F">
      <w:pPr>
        <w:pStyle w:val="Normal024"/>
        <w:framePr w:w="1926" w:h="660" w:hRule="exact" w:wrap="auto" w:vAnchor="page" w:hAnchor="page" w:x="1131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323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323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45.45594±3.942735     </w:t>
      </w:r>
    </w:p>
    <w:p w:rsidR="00364147" w:rsidRDefault="0067018F">
      <w:pPr>
        <w:pStyle w:val="Normal024"/>
        <w:framePr w:w="1926" w:h="660" w:hRule="exact" w:wrap="auto" w:vAnchor="page" w:hAnchor="page" w:x="1323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4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24"/>
        <w:framePr w:w="570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570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4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21.69799±7.045115     </w:t>
      </w:r>
    </w:p>
    <w:p w:rsidR="00364147" w:rsidRDefault="0067018F">
      <w:pPr>
        <w:pStyle w:val="Normal024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55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55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2.61343±0.506551     </w:t>
      </w:r>
    </w:p>
    <w:p w:rsidR="00364147" w:rsidRDefault="0067018F">
      <w:pPr>
        <w:pStyle w:val="Normal024"/>
        <w:framePr w:w="1926" w:h="660" w:hRule="exact" w:wrap="auto" w:vAnchor="page" w:hAnchor="page" w:x="55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7458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7458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0.56556±0.102960     </w:t>
      </w:r>
    </w:p>
    <w:p w:rsidR="00364147" w:rsidRDefault="0067018F">
      <w:pPr>
        <w:pStyle w:val="Normal024"/>
        <w:framePr w:w="1926" w:h="660" w:hRule="exact" w:wrap="auto" w:vAnchor="page" w:hAnchor="page" w:x="7458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938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938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2.65516±0.593739     </w:t>
      </w:r>
    </w:p>
    <w:p w:rsidR="00364147" w:rsidRDefault="0067018F">
      <w:pPr>
        <w:pStyle w:val="Normal024"/>
        <w:framePr w:w="1926" w:h="660" w:hRule="exact" w:wrap="auto" w:vAnchor="page" w:hAnchor="page" w:x="938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131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131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152.58361±</w:t>
      </w:r>
      <w:r>
        <w:rPr>
          <w:rFonts w:eastAsia="Times New Roman"/>
          <w:color w:val="000000"/>
          <w:kern w:val="2"/>
          <w:sz w:val="15"/>
        </w:rPr>
        <w:t xml:space="preserve">10.322511     </w:t>
      </w:r>
    </w:p>
    <w:p w:rsidR="00364147" w:rsidRDefault="0067018F">
      <w:pPr>
        <w:pStyle w:val="Normal024"/>
        <w:framePr w:w="1926" w:h="660" w:hRule="exact" w:wrap="auto" w:vAnchor="page" w:hAnchor="page" w:x="1131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323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323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43.73410±3.356415     </w:t>
      </w:r>
    </w:p>
    <w:p w:rsidR="00364147" w:rsidRDefault="0067018F">
      <w:pPr>
        <w:pStyle w:val="Normal024"/>
        <w:framePr w:w="1926" w:h="660" w:hRule="exact" w:wrap="auto" w:vAnchor="page" w:hAnchor="page" w:x="1323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4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24"/>
        <w:framePr w:w="570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570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4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21.73361±4.824353     </w:t>
      </w:r>
    </w:p>
    <w:p w:rsidR="00364147" w:rsidRDefault="0067018F">
      <w:pPr>
        <w:pStyle w:val="Normal024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55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55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2.54229±0.361629     </w:t>
      </w:r>
    </w:p>
    <w:p w:rsidR="00364147" w:rsidRDefault="0067018F">
      <w:pPr>
        <w:pStyle w:val="Normal024"/>
        <w:framePr w:w="1926" w:h="660" w:hRule="exact" w:wrap="auto" w:vAnchor="page" w:hAnchor="page" w:x="55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7458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7458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0.55169±0.081718     </w:t>
      </w:r>
    </w:p>
    <w:p w:rsidR="00364147" w:rsidRDefault="0067018F">
      <w:pPr>
        <w:pStyle w:val="Normal024"/>
        <w:framePr w:w="1926" w:h="660" w:hRule="exact" w:wrap="auto" w:vAnchor="page" w:hAnchor="page" w:x="7458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938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938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2.65545±0.748755     </w:t>
      </w:r>
    </w:p>
    <w:p w:rsidR="00364147" w:rsidRDefault="0067018F">
      <w:pPr>
        <w:pStyle w:val="Normal024"/>
        <w:framePr w:w="1926" w:h="660" w:hRule="exact" w:wrap="auto" w:vAnchor="page" w:hAnchor="page" w:x="938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131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131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140.99555±20.340793     </w:t>
      </w:r>
    </w:p>
    <w:p w:rsidR="00364147" w:rsidRDefault="0067018F">
      <w:pPr>
        <w:pStyle w:val="Normal024"/>
        <w:framePr w:w="1926" w:h="660" w:hRule="exact" w:wrap="auto" w:vAnchor="page" w:hAnchor="page" w:x="1131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323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323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40.66319±7.235212     </w:t>
      </w:r>
    </w:p>
    <w:p w:rsidR="00364147" w:rsidRDefault="0067018F">
      <w:pPr>
        <w:pStyle w:val="Normal024"/>
        <w:framePr w:w="1926" w:h="660" w:hRule="exact" w:wrap="auto" w:vAnchor="page" w:hAnchor="page" w:x="1323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4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24"/>
        <w:framePr w:w="570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570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</w:t>
      </w:r>
      <w:r>
        <w:rPr>
          <w:rFonts w:eastAsia="Times New Roman"/>
          <w:color w:val="000000"/>
          <w:kern w:val="2"/>
          <w:sz w:val="15"/>
        </w:rPr>
        <w:t>1</w:t>
      </w:r>
    </w:p>
    <w:p w:rsidR="00364147" w:rsidRDefault="00364147">
      <w:pPr>
        <w:pStyle w:val="Normal024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20.50748±4.605083     </w:t>
      </w:r>
    </w:p>
    <w:p w:rsidR="00364147" w:rsidRDefault="0067018F">
      <w:pPr>
        <w:pStyle w:val="Normal024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55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55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2.83253±0.334646     </w:t>
      </w:r>
    </w:p>
    <w:p w:rsidR="00364147" w:rsidRDefault="0067018F">
      <w:pPr>
        <w:pStyle w:val="Normal024"/>
        <w:framePr w:w="1926" w:h="660" w:hRule="exact" w:wrap="auto" w:vAnchor="page" w:hAnchor="page" w:x="55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7458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7458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0.60485±0.148776     </w:t>
      </w:r>
    </w:p>
    <w:p w:rsidR="00364147" w:rsidRDefault="0067018F">
      <w:pPr>
        <w:pStyle w:val="Normal024"/>
        <w:framePr w:w="1926" w:h="660" w:hRule="exact" w:wrap="auto" w:vAnchor="page" w:hAnchor="page" w:x="7458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938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938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2.94927+D±0.793135     </w:t>
      </w:r>
    </w:p>
    <w:p w:rsidR="00364147" w:rsidRDefault="0067018F">
      <w:pPr>
        <w:pStyle w:val="Normal024"/>
        <w:framePr w:w="1926" w:h="660" w:hRule="exact" w:wrap="auto" w:vAnchor="page" w:hAnchor="page" w:x="938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131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131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148.37269±21.380938     </w:t>
      </w:r>
    </w:p>
    <w:p w:rsidR="00364147" w:rsidRDefault="0067018F">
      <w:pPr>
        <w:pStyle w:val="Normal024"/>
        <w:framePr w:w="1926" w:h="660" w:hRule="exact" w:wrap="auto" w:vAnchor="page" w:hAnchor="page" w:x="1131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364147">
      <w:pPr>
        <w:pStyle w:val="Normal024"/>
        <w:framePr w:w="1926" w:h="660" w:hRule="exact" w:wrap="auto" w:vAnchor="page" w:hAnchor="page" w:x="1323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1323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41.42000±5.471680     </w:t>
      </w:r>
    </w:p>
    <w:p w:rsidR="00364147" w:rsidRDefault="0067018F">
      <w:pPr>
        <w:pStyle w:val="Normal024"/>
        <w:framePr w:w="1926" w:h="660" w:hRule="exact" w:wrap="auto" w:vAnchor="page" w:hAnchor="page" w:x="1323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4"/>
        <w:framePr w:w="12360" w:h="480" w:hRule="exact" w:wrap="auto" w:vAnchor="page" w:hAnchor="page" w:x="1746" w:y="747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*D = Dunnett LSD Test Significant at the 0.05 level         +D = Dunnett LSD Test Significant at the 0.01 level        </w:t>
      </w:r>
    </w:p>
    <w:p w:rsidR="00364147" w:rsidRDefault="0067018F">
      <w:pPr>
        <w:pStyle w:val="Normal024"/>
        <w:framePr w:w="9540" w:h="285" w:hRule="exact" w:wrap="auto" w:vAnchor="page" w:hAnchor="page" w:x="1821" w:y="799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24"/>
        <w:spacing w:line="1" w:lineRule="auto"/>
      </w:pPr>
      <w:r>
        <w:br w:type="page"/>
      </w:r>
    </w:p>
    <w:p w:rsidR="00364147" w:rsidRDefault="0067018F">
      <w:pPr>
        <w:pStyle w:val="Normal024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9"/>
        </w:rPr>
      </w:pPr>
      <w:r>
        <w:pict>
          <v:line id="_x0000_s3091" style="position:absolute;left:0;text-align:left;z-index:-251504640;mso-position-horizontal-relative:page;mso-position-vertical-relative:page" from="79.05pt,114pt" to="761.6pt,114pt" o:allowincell="f">
            <w10:wrap anchorx="page" anchory="page"/>
          </v:line>
        </w:pict>
      </w:r>
      <w:r>
        <w:pict>
          <v:line id="_x0000_s3090" style="position:absolute;left:0;text-align:left;z-index:-251503616;mso-position-horizontal-relative:page;mso-position-vertical-relative:page" from="77.55pt,151.5pt" to="761.6pt,151.5pt" o:allowincell="f">
            <w10:wrap anchorx="page" anchory="page"/>
          </v:line>
        </w:pict>
      </w:r>
      <w:r>
        <w:pict>
          <v:line id="_x0000_s3089" style="position:absolute;left:0;text-align:left;z-index:-251502592;mso-position-horizontal-relative:page;mso-position-vertical-relative:page" from="87.3pt,371.4pt" to="763.1pt,371.4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Organ Weights to Brain Weight Ratio  Summary Report</w:t>
      </w:r>
    </w:p>
    <w:p w:rsidR="00364147" w:rsidRDefault="0067018F">
      <w:pPr>
        <w:pStyle w:val="Normal024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>脏脑比（</w:t>
      </w:r>
      <w:r>
        <w:rPr>
          <w:rFonts w:ascii="宋体" w:eastAsia="宋体" w:hAnsi="宋体"/>
          <w:color w:val="000000"/>
          <w:kern w:val="2"/>
          <w:sz w:val="19"/>
        </w:rPr>
        <w:t>%</w:t>
      </w:r>
      <w:r>
        <w:rPr>
          <w:rFonts w:ascii="宋体" w:eastAsia="宋体" w:hAnsi="宋体"/>
          <w:color w:val="000000"/>
          <w:kern w:val="2"/>
          <w:sz w:val="19"/>
        </w:rPr>
        <w:t>）计算结果统计汇总（</w:t>
      </w:r>
      <w:r>
        <w:rPr>
          <w:rFonts w:eastAsia="Times New Roman"/>
          <w:color w:val="000000"/>
          <w:kern w:val="2"/>
          <w:sz w:val="19"/>
        </w:rPr>
        <w:t>mean</w:t>
      </w:r>
      <w:r>
        <w:rPr>
          <w:rFonts w:ascii="宋体" w:eastAsia="宋体" w:hAnsi="宋体"/>
          <w:color w:val="000000"/>
          <w:kern w:val="2"/>
          <w:sz w:val="19"/>
        </w:rPr>
        <w:t>±</w:t>
      </w:r>
      <w:r>
        <w:rPr>
          <w:rFonts w:eastAsia="Times New Roman"/>
          <w:color w:val="000000"/>
          <w:kern w:val="2"/>
          <w:sz w:val="19"/>
        </w:rPr>
        <w:t>SD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eastAsia="Times New Roman"/>
          <w:color w:val="000000"/>
          <w:kern w:val="2"/>
          <w:sz w:val="19"/>
        </w:rPr>
        <w:t xml:space="preserve">Males </w:t>
      </w:r>
      <w:r>
        <w:rPr>
          <w:rFonts w:ascii="宋体" w:eastAsia="宋体" w:hAnsi="宋体"/>
          <w:color w:val="000000"/>
          <w:kern w:val="2"/>
          <w:sz w:val="19"/>
        </w:rPr>
        <w:t>雄性</w:t>
      </w:r>
    </w:p>
    <w:p w:rsidR="00364147" w:rsidRDefault="0067018F">
      <w:pPr>
        <w:pStyle w:val="Normal024"/>
        <w:framePr w:w="1245" w:h="285" w:hRule="exact" w:wrap="auto" w:vAnchor="page" w:hAnchor="page" w:x="1686" w:y="249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24"/>
        <w:framePr w:w="795" w:h="465" w:hRule="exact" w:wrap="auto" w:vAnchor="page" w:hAnchor="page" w:x="287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24"/>
        <w:framePr w:w="795" w:h="465" w:hRule="exact" w:wrap="auto" w:vAnchor="page" w:hAnchor="page" w:x="287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24"/>
        <w:framePr w:w="1926" w:h="390" w:hRule="exact" w:wrap="auto" w:vAnchor="page" w:hAnchor="page" w:x="360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prostate</w:t>
      </w:r>
    </w:p>
    <w:p w:rsidR="00364147" w:rsidRDefault="0067018F">
      <w:pPr>
        <w:pStyle w:val="Normal024"/>
        <w:framePr w:w="1926" w:h="300" w:hRule="exact" w:wrap="auto" w:vAnchor="page" w:hAnchor="page" w:x="360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前列腺</w:t>
      </w:r>
    </w:p>
    <w:p w:rsidR="00364147" w:rsidRDefault="00364147">
      <w:pPr>
        <w:pStyle w:val="Normal024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24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24"/>
        <w:framePr w:w="570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570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4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53.03779±6.519129     </w:t>
      </w:r>
    </w:p>
    <w:p w:rsidR="00364147" w:rsidRDefault="0067018F">
      <w:pPr>
        <w:pStyle w:val="Normal024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4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24"/>
        <w:framePr w:w="570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570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4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54.78307±5.905406     </w:t>
      </w:r>
    </w:p>
    <w:p w:rsidR="00364147" w:rsidRDefault="0067018F">
      <w:pPr>
        <w:pStyle w:val="Normal024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4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24"/>
        <w:framePr w:w="570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570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4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50.89486±6.046896     </w:t>
      </w:r>
    </w:p>
    <w:p w:rsidR="00364147" w:rsidRDefault="0067018F">
      <w:pPr>
        <w:pStyle w:val="Normal024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4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24"/>
        <w:framePr w:w="570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570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R1</w:t>
      </w:r>
    </w:p>
    <w:p w:rsidR="00364147" w:rsidRDefault="00364147">
      <w:pPr>
        <w:pStyle w:val="Normal024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4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53.01048±3.380040     </w:t>
      </w:r>
    </w:p>
    <w:p w:rsidR="00364147" w:rsidRDefault="0067018F">
      <w:pPr>
        <w:pStyle w:val="Normal024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n=10</w:t>
      </w:r>
    </w:p>
    <w:p w:rsidR="00364147" w:rsidRDefault="0067018F">
      <w:pPr>
        <w:pStyle w:val="Normal024"/>
        <w:framePr w:w="12360" w:h="480" w:hRule="exact" w:wrap="auto" w:vAnchor="page" w:hAnchor="page" w:x="1746" w:y="747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*D = Dunnett LSD Test Significant at the 0.05 level         +D = Dunnett LSD Test Significant at the 0.01 level        </w:t>
      </w:r>
    </w:p>
    <w:p w:rsidR="00364147" w:rsidRDefault="0067018F">
      <w:pPr>
        <w:pStyle w:val="Normal024"/>
        <w:framePr w:w="9540" w:h="285" w:hRule="exact" w:wrap="auto" w:vAnchor="page" w:hAnchor="page" w:x="1821" w:y="799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24"/>
        <w:framePr w:w="3240" w:h="216" w:hRule="exact" w:wrap="auto" w:vAnchor="page" w:hAnchor="page" w:x="1836" w:y="831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Report Selections</w:t>
      </w:r>
    </w:p>
    <w:p w:rsidR="00364147" w:rsidRDefault="0067018F">
      <w:pPr>
        <w:pStyle w:val="Normal024"/>
        <w:framePr w:w="2835" w:h="210" w:hRule="exact" w:wrap="auto" w:vAnchor="page" w:hAnchor="page" w:x="2331" w:y="852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Comparison group(s)</w:t>
      </w:r>
    </w:p>
    <w:p w:rsidR="00364147" w:rsidRDefault="0067018F">
      <w:pPr>
        <w:pStyle w:val="Normal024"/>
        <w:framePr w:w="5984" w:h="180" w:hRule="exact" w:wrap="auto" w:vAnchor="page" w:hAnchor="page" w:x="5226" w:y="852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2,3,4</w:t>
      </w:r>
    </w:p>
    <w:p w:rsidR="00364147" w:rsidRDefault="0067018F">
      <w:pPr>
        <w:pStyle w:val="Normal024"/>
        <w:framePr w:w="2835" w:h="210" w:hRule="exact" w:wrap="auto" w:vAnchor="page" w:hAnchor="page" w:x="2331" w:y="87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Control group(s)</w:t>
      </w:r>
    </w:p>
    <w:p w:rsidR="00364147" w:rsidRDefault="0067018F">
      <w:pPr>
        <w:pStyle w:val="Normal024"/>
        <w:framePr w:w="5984" w:h="180" w:hRule="exact" w:wrap="auto" w:vAnchor="page" w:hAnchor="page" w:x="5226" w:y="87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1</w:t>
      </w:r>
    </w:p>
    <w:p w:rsidR="00364147" w:rsidRDefault="0067018F">
      <w:pPr>
        <w:pStyle w:val="Normal024"/>
        <w:framePr w:w="2835" w:h="210" w:hRule="exact" w:wrap="auto" w:vAnchor="page" w:hAnchor="page" w:x="2331" w:y="894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Death Status(s)</w:t>
      </w:r>
    </w:p>
    <w:p w:rsidR="00364147" w:rsidRDefault="0067018F">
      <w:pPr>
        <w:pStyle w:val="Normal024"/>
        <w:framePr w:w="5984" w:h="180" w:hRule="exact" w:wrap="auto" w:vAnchor="page" w:hAnchor="page" w:x="5226" w:y="894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Scheduled Dead</w:t>
      </w:r>
    </w:p>
    <w:p w:rsidR="00364147" w:rsidRDefault="0067018F">
      <w:pPr>
        <w:pStyle w:val="Normal024"/>
        <w:framePr w:w="2835" w:h="210" w:hRule="exact" w:wrap="auto" w:vAnchor="page" w:hAnchor="page" w:x="2331" w:y="915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Report generated by</w:t>
      </w:r>
    </w:p>
    <w:p w:rsidR="00364147" w:rsidRDefault="0067018F">
      <w:pPr>
        <w:pStyle w:val="Normal024"/>
        <w:framePr w:w="5984" w:h="180" w:hRule="exact" w:wrap="auto" w:vAnchor="page" w:hAnchor="page" w:x="5226" w:y="915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 xml:space="preserve">Ying </w:t>
      </w:r>
      <w:r>
        <w:rPr>
          <w:rFonts w:eastAsia="Times New Roman"/>
          <w:color w:val="000000"/>
          <w:kern w:val="2"/>
          <w:sz w:val="14"/>
        </w:rPr>
        <w:t>Ding</w:t>
      </w:r>
    </w:p>
    <w:p w:rsidR="00364147" w:rsidRDefault="0067018F">
      <w:pPr>
        <w:pStyle w:val="Normal024"/>
        <w:framePr w:w="2835" w:h="210" w:hRule="exact" w:wrap="auto" w:vAnchor="page" w:hAnchor="page" w:x="2331" w:y="936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Scheduled Death(s)</w:t>
      </w:r>
    </w:p>
    <w:p w:rsidR="00364147" w:rsidRDefault="0067018F">
      <w:pPr>
        <w:pStyle w:val="Normal024"/>
        <w:framePr w:w="5984" w:h="180" w:hRule="exact" w:wrap="auto" w:vAnchor="page" w:hAnchor="page" w:x="5226" w:y="936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Dosing Phase Sacrifice : Recovery Phase</w:t>
      </w:r>
    </w:p>
    <w:p w:rsidR="00364147" w:rsidRDefault="0067018F">
      <w:pPr>
        <w:pStyle w:val="Normal024"/>
        <w:framePr w:w="2835" w:h="210" w:hRule="exact" w:wrap="auto" w:vAnchor="page" w:hAnchor="page" w:x="2331" w:y="957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Sex</w:t>
      </w:r>
    </w:p>
    <w:p w:rsidR="00364147" w:rsidRDefault="0067018F">
      <w:pPr>
        <w:pStyle w:val="Normal024"/>
        <w:framePr w:w="5984" w:h="180" w:hRule="exact" w:wrap="auto" w:vAnchor="page" w:hAnchor="page" w:x="5226" w:y="957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Male,Female</w:t>
      </w:r>
    </w:p>
    <w:p w:rsidR="00364147" w:rsidRDefault="0067018F">
      <w:pPr>
        <w:pStyle w:val="Normal024"/>
        <w:framePr w:w="2835" w:h="210" w:hRule="exact" w:wrap="auto" w:vAnchor="page" w:hAnchor="page" w:x="2331" w:y="978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Subgroup(s)</w:t>
      </w:r>
    </w:p>
    <w:p w:rsidR="00364147" w:rsidRDefault="0067018F">
      <w:pPr>
        <w:pStyle w:val="Normal024"/>
        <w:framePr w:w="5984" w:h="180" w:hRule="exact" w:wrap="auto" w:vAnchor="page" w:hAnchor="page" w:x="5226" w:y="978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  <w:sectPr w:rsidR="00364147">
          <w:headerReference w:type="even" r:id="rId158"/>
          <w:headerReference w:type="default" r:id="rId159"/>
          <w:footerReference w:type="even" r:id="rId160"/>
          <w:footerReference w:type="default" r:id="rId161"/>
          <w:headerReference w:type="first" r:id="rId162"/>
          <w:footerReference w:type="first" r:id="rId163"/>
          <w:pgSz w:w="15840" w:h="12240" w:orient="landscape"/>
          <w:pgMar w:top="1440" w:right="1800" w:bottom="1440" w:left="1800" w:header="110" w:footer="110" w:gutter="0"/>
          <w:cols w:space="720"/>
        </w:sectPr>
      </w:pPr>
      <w:r>
        <w:rPr>
          <w:rFonts w:eastAsia="Times New Roman"/>
          <w:color w:val="000000"/>
          <w:kern w:val="2"/>
          <w:sz w:val="14"/>
        </w:rPr>
        <w:t>1</w:t>
      </w:r>
      <w:r>
        <w:rPr>
          <w:rFonts w:eastAsia="Times New Roman"/>
          <w:color w:val="000000"/>
          <w:kern w:val="2"/>
          <w:sz w:val="14"/>
        </w:rPr>
        <w:br w:type="page"/>
      </w:r>
    </w:p>
    <w:p w:rsidR="00866D8E" w:rsidRDefault="0067018F" w:rsidP="00866D8E">
      <w:pPr>
        <w:pStyle w:val="NormalWeb12"/>
        <w:spacing w:line="240" w:lineRule="atLeast"/>
        <w:jc w:val="center"/>
        <w:rPr>
          <w:rFonts w:ascii="Times" w:hAnsi="Times" w:cs="Times"/>
          <w:color w:val="000000"/>
        </w:rPr>
      </w:pPr>
      <w:r w:rsidRPr="00283129">
        <w:rPr>
          <w:rFonts w:ascii="Times" w:hAnsi="Times" w:cs="Times" w:hint="eastAsia"/>
          <w:color w:val="000000"/>
        </w:rPr>
        <w:t>表</w:t>
      </w:r>
      <w:r>
        <w:rPr>
          <w:rFonts w:ascii="Times" w:hAnsi="Times" w:cs="Times" w:hint="eastAsia"/>
          <w:color w:val="000000"/>
        </w:rPr>
        <w:t>6-6</w:t>
      </w:r>
      <w:r w:rsidRPr="00283129">
        <w:rPr>
          <w:rFonts w:ascii="Times" w:hAnsi="Times" w:cs="Times" w:hint="eastAsia"/>
          <w:color w:val="000000"/>
        </w:rPr>
        <w:t>：</w:t>
      </w:r>
      <w:r>
        <w:rPr>
          <w:rFonts w:ascii="Times" w:hAnsi="Times" w:cs="Times"/>
          <w:color w:val="000000"/>
        </w:rPr>
        <w:t>SD</w:t>
      </w:r>
      <w:r>
        <w:rPr>
          <w:rFonts w:ascii="Times" w:hAnsi="Times" w:cs="Times"/>
          <w:color w:val="000000"/>
        </w:rPr>
        <w:t>大鼠</w:t>
      </w:r>
      <w:r>
        <w:rPr>
          <w:rFonts w:ascii="Times" w:hAnsi="Times" w:cs="Times"/>
          <w:color w:val="000000"/>
        </w:rPr>
        <w:t>灌胃给予</w:t>
      </w:r>
      <w:r>
        <w:rPr>
          <w:rFonts w:ascii="Times" w:hAnsi="Times" w:cs="Times"/>
          <w:color w:val="000000"/>
        </w:rPr>
        <w:t>WXSH0376 4</w:t>
      </w:r>
      <w:r>
        <w:rPr>
          <w:rFonts w:ascii="Times" w:hAnsi="Times" w:cs="Times"/>
          <w:color w:val="000000"/>
        </w:rPr>
        <w:t>周</w:t>
      </w:r>
      <w:r>
        <w:rPr>
          <w:rFonts w:ascii="Times" w:hAnsi="Times" w:cs="Times"/>
          <w:color w:val="000000"/>
        </w:rPr>
        <w:t>重复给药毒性试验</w:t>
      </w:r>
    </w:p>
    <w:p w:rsidR="00866D8E" w:rsidRPr="00283129" w:rsidRDefault="0067018F" w:rsidP="00866D8E">
      <w:pPr>
        <w:pStyle w:val="NormalWeb12"/>
        <w:spacing w:line="240" w:lineRule="atLeast"/>
        <w:jc w:val="center"/>
        <w:rPr>
          <w:rFonts w:ascii="Times" w:hAnsi="Times" w:cs="Times"/>
          <w:color w:val="000000"/>
        </w:rPr>
        <w:sectPr w:rsidR="00866D8E" w:rsidRPr="00283129">
          <w:headerReference w:type="even" r:id="rId164"/>
          <w:headerReference w:type="default" r:id="rId165"/>
          <w:footerReference w:type="even" r:id="rId166"/>
          <w:footerReference w:type="default" r:id="rId167"/>
          <w:headerReference w:type="first" r:id="rId168"/>
          <w:footerReference w:type="first" r:id="rId169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" w:hAnsi="Times" w:cs="Times" w:hint="eastAsia"/>
          <w:color w:val="000000"/>
        </w:rPr>
        <w:t>恢复期结束脏脑比（</w:t>
      </w:r>
      <w:r>
        <w:rPr>
          <w:rFonts w:ascii="Times" w:hAnsi="Times" w:cs="Times" w:hint="eastAsia"/>
          <w:color w:val="000000"/>
        </w:rPr>
        <w:t>%</w:t>
      </w:r>
      <w:r>
        <w:rPr>
          <w:rFonts w:ascii="Times" w:hAnsi="Times" w:cs="Times" w:hint="eastAsia"/>
          <w:color w:val="000000"/>
        </w:rPr>
        <w:t>）计算结果统计汇总</w:t>
      </w:r>
    </w:p>
    <w:p w:rsidR="00364147" w:rsidRDefault="0067018F">
      <w:pPr>
        <w:pStyle w:val="Normal026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9"/>
        </w:rPr>
      </w:pPr>
      <w:r>
        <w:pict>
          <v:line id="_x0000_s3088" style="position:absolute;left:0;text-align:left;z-index:-251501568;mso-position-horizontal-relative:page;mso-position-vertical-relative:page" from="79.05pt,114pt" to="761.6pt,114pt" o:allowincell="f">
            <w10:wrap anchorx="page" anchory="page"/>
          </v:line>
        </w:pict>
      </w:r>
      <w:r>
        <w:pict>
          <v:line id="_x0000_s3087" style="position:absolute;left:0;text-align:left;z-index:-251500544;mso-position-horizontal-relative:page;mso-position-vertical-relative:page" from="77.55pt,151.5pt" to="761.6pt,151.5pt" o:allowincell="f">
            <w10:wrap anchorx="page" anchory="page"/>
          </v:line>
        </w:pict>
      </w:r>
      <w:r>
        <w:pict>
          <v:line id="_x0000_s3086" style="position:absolute;left:0;text-align:left;z-index:-251499520;mso-position-horizontal-relative:page;mso-position-vertical-relative:page" from="87.3pt,371.4pt" to="763.1pt,371.4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Organ Weights</w:t>
      </w:r>
      <w:r>
        <w:rPr>
          <w:rFonts w:eastAsia="Times New Roman"/>
          <w:b/>
          <w:color w:val="000000"/>
          <w:kern w:val="2"/>
          <w:sz w:val="19"/>
        </w:rPr>
        <w:t xml:space="preserve"> to Brain Weight Ratio  Summary Report</w:t>
      </w:r>
    </w:p>
    <w:p w:rsidR="00364147" w:rsidRDefault="0067018F">
      <w:pPr>
        <w:pStyle w:val="Normal026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>脏脑比（</w:t>
      </w:r>
      <w:r>
        <w:rPr>
          <w:rFonts w:ascii="宋体" w:eastAsia="宋体" w:hAnsi="宋体"/>
          <w:color w:val="000000"/>
          <w:kern w:val="2"/>
          <w:sz w:val="19"/>
        </w:rPr>
        <w:t>%</w:t>
      </w:r>
      <w:r>
        <w:rPr>
          <w:rFonts w:ascii="宋体" w:eastAsia="宋体" w:hAnsi="宋体"/>
          <w:color w:val="000000"/>
          <w:kern w:val="2"/>
          <w:sz w:val="19"/>
        </w:rPr>
        <w:t>）计算结果统计汇总（</w:t>
      </w:r>
      <w:r>
        <w:rPr>
          <w:rFonts w:eastAsia="Times New Roman"/>
          <w:color w:val="000000"/>
          <w:kern w:val="2"/>
          <w:sz w:val="19"/>
        </w:rPr>
        <w:t>mean</w:t>
      </w:r>
      <w:r>
        <w:rPr>
          <w:rFonts w:ascii="宋体" w:eastAsia="宋体" w:hAnsi="宋体"/>
          <w:color w:val="000000"/>
          <w:kern w:val="2"/>
          <w:sz w:val="19"/>
        </w:rPr>
        <w:t>±</w:t>
      </w:r>
      <w:r>
        <w:rPr>
          <w:rFonts w:eastAsia="Times New Roman"/>
          <w:color w:val="000000"/>
          <w:kern w:val="2"/>
          <w:sz w:val="19"/>
        </w:rPr>
        <w:t>SD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eastAsia="Times New Roman"/>
          <w:color w:val="000000"/>
          <w:kern w:val="2"/>
          <w:sz w:val="19"/>
        </w:rPr>
        <w:t xml:space="preserve">Females </w:t>
      </w:r>
      <w:r>
        <w:rPr>
          <w:rFonts w:ascii="宋体" w:eastAsia="宋体" w:hAnsi="宋体"/>
          <w:color w:val="000000"/>
          <w:kern w:val="2"/>
          <w:sz w:val="19"/>
        </w:rPr>
        <w:t>雌性</w:t>
      </w:r>
    </w:p>
    <w:p w:rsidR="00364147" w:rsidRDefault="0067018F">
      <w:pPr>
        <w:pStyle w:val="Normal026"/>
        <w:framePr w:w="1245" w:h="285" w:hRule="exact" w:wrap="auto" w:vAnchor="page" w:hAnchor="page" w:x="1686" w:y="249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26"/>
        <w:framePr w:w="795" w:h="465" w:hRule="exact" w:wrap="auto" w:vAnchor="page" w:hAnchor="page" w:x="287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26"/>
        <w:framePr w:w="795" w:h="465" w:hRule="exact" w:wrap="auto" w:vAnchor="page" w:hAnchor="page" w:x="287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26"/>
        <w:framePr w:w="1926" w:h="390" w:hRule="exact" w:wrap="auto" w:vAnchor="page" w:hAnchor="page" w:x="360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Heart</w:t>
      </w:r>
    </w:p>
    <w:p w:rsidR="00364147" w:rsidRDefault="0067018F">
      <w:pPr>
        <w:pStyle w:val="Normal026"/>
        <w:framePr w:w="1926" w:h="390" w:hRule="exact" w:wrap="auto" w:vAnchor="page" w:hAnchor="page" w:x="5532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Liver</w:t>
      </w:r>
    </w:p>
    <w:p w:rsidR="00364147" w:rsidRDefault="0067018F">
      <w:pPr>
        <w:pStyle w:val="Normal026"/>
        <w:framePr w:w="1926" w:h="390" w:hRule="exact" w:wrap="auto" w:vAnchor="page" w:hAnchor="page" w:x="7458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Spleen</w:t>
      </w:r>
    </w:p>
    <w:p w:rsidR="00364147" w:rsidRDefault="0067018F">
      <w:pPr>
        <w:pStyle w:val="Normal026"/>
        <w:framePr w:w="1926" w:h="390" w:hRule="exact" w:wrap="auto" w:vAnchor="page" w:hAnchor="page" w:x="938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Lung/bronchus</w:t>
      </w:r>
    </w:p>
    <w:p w:rsidR="00364147" w:rsidRDefault="0067018F">
      <w:pPr>
        <w:pStyle w:val="Normal026"/>
        <w:framePr w:w="1926" w:h="390" w:hRule="exact" w:wrap="auto" w:vAnchor="page" w:hAnchor="page" w:x="11310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Kidney</w:t>
      </w:r>
    </w:p>
    <w:p w:rsidR="00364147" w:rsidRDefault="0067018F">
      <w:pPr>
        <w:pStyle w:val="Normal026"/>
        <w:framePr w:w="1926" w:h="390" w:hRule="exact" w:wrap="auto" w:vAnchor="page" w:hAnchor="page" w:x="1323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Brain</w:t>
      </w:r>
    </w:p>
    <w:p w:rsidR="00364147" w:rsidRDefault="0067018F">
      <w:pPr>
        <w:pStyle w:val="Normal026"/>
        <w:framePr w:w="1926" w:h="300" w:hRule="exact" w:wrap="auto" w:vAnchor="page" w:hAnchor="page" w:x="360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心脏</w:t>
      </w:r>
    </w:p>
    <w:p w:rsidR="00364147" w:rsidRDefault="0067018F">
      <w:pPr>
        <w:pStyle w:val="Normal026"/>
        <w:framePr w:w="1926" w:h="300" w:hRule="exact" w:wrap="auto" w:vAnchor="page" w:hAnchor="page" w:x="5532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5"/>
        </w:rPr>
        <w:t>肝脏</w:t>
      </w:r>
    </w:p>
    <w:p w:rsidR="00364147" w:rsidRDefault="0067018F">
      <w:pPr>
        <w:pStyle w:val="Normal026"/>
        <w:framePr w:w="1926" w:h="300" w:hRule="exact" w:wrap="auto" w:vAnchor="page" w:hAnchor="page" w:x="7458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脾脏</w:t>
      </w:r>
    </w:p>
    <w:p w:rsidR="00364147" w:rsidRDefault="0067018F">
      <w:pPr>
        <w:pStyle w:val="Normal026"/>
        <w:framePr w:w="1926" w:h="300" w:hRule="exact" w:wrap="auto" w:vAnchor="page" w:hAnchor="page" w:x="9384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肺脏和主支气管</w:t>
      </w:r>
    </w:p>
    <w:p w:rsidR="00364147" w:rsidRDefault="0067018F">
      <w:pPr>
        <w:pStyle w:val="Normal026"/>
        <w:framePr w:w="1926" w:h="300" w:hRule="exact" w:wrap="auto" w:vAnchor="page" w:hAnchor="page" w:x="11310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肾脏</w:t>
      </w:r>
    </w:p>
    <w:p w:rsidR="00364147" w:rsidRDefault="0067018F">
      <w:pPr>
        <w:pStyle w:val="Normal026"/>
        <w:framePr w:w="1926" w:h="300" w:hRule="exact" w:wrap="auto" w:vAnchor="page" w:hAnchor="page" w:x="1323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脑</w:t>
      </w:r>
    </w:p>
    <w:p w:rsidR="00364147" w:rsidRDefault="00364147">
      <w:pPr>
        <w:pStyle w:val="Normal026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26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26"/>
        <w:framePr w:w="570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570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6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49.92705±3.527700     </w:t>
      </w:r>
    </w:p>
    <w:p w:rsidR="00364147" w:rsidRDefault="0067018F">
      <w:pPr>
        <w:pStyle w:val="Normal026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55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55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380.03487±28.757826     </w:t>
      </w:r>
    </w:p>
    <w:p w:rsidR="00364147" w:rsidRDefault="0067018F">
      <w:pPr>
        <w:pStyle w:val="Normal026"/>
        <w:framePr w:w="1926" w:h="660" w:hRule="exact" w:wrap="auto" w:vAnchor="page" w:hAnchor="page" w:x="55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7458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7458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28.50690±5.243826     </w:t>
      </w:r>
    </w:p>
    <w:p w:rsidR="00364147" w:rsidRDefault="0067018F">
      <w:pPr>
        <w:pStyle w:val="Normal026"/>
        <w:framePr w:w="1926" w:h="660" w:hRule="exact" w:wrap="auto" w:vAnchor="page" w:hAnchor="page" w:x="7458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938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938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61.</w:t>
      </w:r>
      <w:r>
        <w:rPr>
          <w:rFonts w:eastAsia="Times New Roman"/>
          <w:color w:val="000000"/>
          <w:kern w:val="2"/>
          <w:sz w:val="15"/>
        </w:rPr>
        <w:t xml:space="preserve">41596±2.288598     </w:t>
      </w:r>
    </w:p>
    <w:p w:rsidR="00364147" w:rsidRDefault="0067018F">
      <w:pPr>
        <w:pStyle w:val="Normal026"/>
        <w:framePr w:w="1926" w:h="660" w:hRule="exact" w:wrap="auto" w:vAnchor="page" w:hAnchor="page" w:x="938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131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131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94.19269±3.719540     </w:t>
      </w:r>
    </w:p>
    <w:p w:rsidR="00364147" w:rsidRDefault="0067018F">
      <w:pPr>
        <w:pStyle w:val="Normal026"/>
        <w:framePr w:w="1926" w:h="660" w:hRule="exact" w:wrap="auto" w:vAnchor="page" w:hAnchor="page" w:x="1131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323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323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100.00000±0.000000     </w:t>
      </w:r>
    </w:p>
    <w:p w:rsidR="00364147" w:rsidRDefault="0067018F">
      <w:pPr>
        <w:pStyle w:val="Normal026"/>
        <w:framePr w:w="1926" w:h="660" w:hRule="exact" w:wrap="auto" w:vAnchor="page" w:hAnchor="page" w:x="1323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6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26"/>
        <w:framePr w:w="570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570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6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55.92641±7.576717     </w:t>
      </w:r>
    </w:p>
    <w:p w:rsidR="00364147" w:rsidRDefault="0067018F">
      <w:pPr>
        <w:pStyle w:val="Normal026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55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55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399.00775±66.926601     </w:t>
      </w:r>
    </w:p>
    <w:p w:rsidR="00364147" w:rsidRDefault="0067018F">
      <w:pPr>
        <w:pStyle w:val="Normal026"/>
        <w:framePr w:w="1926" w:h="660" w:hRule="exact" w:wrap="auto" w:vAnchor="page" w:hAnchor="page" w:x="55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7458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7458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37.33400±23.732259     </w:t>
      </w:r>
    </w:p>
    <w:p w:rsidR="00364147" w:rsidRDefault="0067018F">
      <w:pPr>
        <w:pStyle w:val="Normal026"/>
        <w:framePr w:w="1926" w:h="660" w:hRule="exact" w:wrap="auto" w:vAnchor="page" w:hAnchor="page" w:x="7458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938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938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62.49820±5.122452     </w:t>
      </w:r>
    </w:p>
    <w:p w:rsidR="00364147" w:rsidRDefault="0067018F">
      <w:pPr>
        <w:pStyle w:val="Normal026"/>
        <w:framePr w:w="1926" w:h="660" w:hRule="exact" w:wrap="auto" w:vAnchor="page" w:hAnchor="page" w:x="938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131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131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90.95839±8.717172     </w:t>
      </w:r>
    </w:p>
    <w:p w:rsidR="00364147" w:rsidRDefault="0067018F">
      <w:pPr>
        <w:pStyle w:val="Normal026"/>
        <w:framePr w:w="1926" w:h="660" w:hRule="exact" w:wrap="auto" w:vAnchor="page" w:hAnchor="page" w:x="1131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323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323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100.00000±0.</w:t>
      </w:r>
      <w:r>
        <w:rPr>
          <w:rFonts w:eastAsia="Times New Roman"/>
          <w:color w:val="000000"/>
          <w:kern w:val="2"/>
          <w:sz w:val="15"/>
        </w:rPr>
        <w:t xml:space="preserve">000000     </w:t>
      </w:r>
    </w:p>
    <w:p w:rsidR="00364147" w:rsidRDefault="0067018F">
      <w:pPr>
        <w:pStyle w:val="Normal026"/>
        <w:framePr w:w="1926" w:h="660" w:hRule="exact" w:wrap="auto" w:vAnchor="page" w:hAnchor="page" w:x="1323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6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26"/>
        <w:framePr w:w="570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570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6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49.36985±3.150503     </w:t>
      </w:r>
    </w:p>
    <w:p w:rsidR="00364147" w:rsidRDefault="0067018F">
      <w:pPr>
        <w:pStyle w:val="Normal026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55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55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353.15720±26.763844     </w:t>
      </w:r>
    </w:p>
    <w:p w:rsidR="00364147" w:rsidRDefault="0067018F">
      <w:pPr>
        <w:pStyle w:val="Normal026"/>
        <w:framePr w:w="1926" w:h="660" w:hRule="exact" w:wrap="auto" w:vAnchor="page" w:hAnchor="page" w:x="55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7458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7458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28.20703±2.839429     </w:t>
      </w:r>
    </w:p>
    <w:p w:rsidR="00364147" w:rsidRDefault="0067018F">
      <w:pPr>
        <w:pStyle w:val="Normal026"/>
        <w:framePr w:w="1926" w:h="660" w:hRule="exact" w:wrap="auto" w:vAnchor="page" w:hAnchor="page" w:x="7458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938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938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60.75969±4.805945     </w:t>
      </w:r>
    </w:p>
    <w:p w:rsidR="00364147" w:rsidRDefault="0067018F">
      <w:pPr>
        <w:pStyle w:val="Normal026"/>
        <w:framePr w:w="1926" w:h="660" w:hRule="exact" w:wrap="auto" w:vAnchor="page" w:hAnchor="page" w:x="938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131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131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95.26873±4.928551     </w:t>
      </w:r>
    </w:p>
    <w:p w:rsidR="00364147" w:rsidRDefault="0067018F">
      <w:pPr>
        <w:pStyle w:val="Normal026"/>
        <w:framePr w:w="1926" w:h="660" w:hRule="exact" w:wrap="auto" w:vAnchor="page" w:hAnchor="page" w:x="1131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323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323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100.00000±0.000000     </w:t>
      </w:r>
    </w:p>
    <w:p w:rsidR="00364147" w:rsidRDefault="0067018F">
      <w:pPr>
        <w:pStyle w:val="Normal026"/>
        <w:framePr w:w="1926" w:h="660" w:hRule="exact" w:wrap="auto" w:vAnchor="page" w:hAnchor="page" w:x="1323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6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26"/>
        <w:framePr w:w="570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570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6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52.09866±4.746003     </w:t>
      </w:r>
    </w:p>
    <w:p w:rsidR="00364147" w:rsidRDefault="0067018F">
      <w:pPr>
        <w:pStyle w:val="Normal026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55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55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376.51946±39.341200     </w:t>
      </w:r>
    </w:p>
    <w:p w:rsidR="00364147" w:rsidRDefault="0067018F">
      <w:pPr>
        <w:pStyle w:val="Normal026"/>
        <w:framePr w:w="1926" w:h="660" w:hRule="exact" w:wrap="auto" w:vAnchor="page" w:hAnchor="page" w:x="55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7458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7458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29.20766±1.758658     </w:t>
      </w:r>
    </w:p>
    <w:p w:rsidR="00364147" w:rsidRDefault="0067018F">
      <w:pPr>
        <w:pStyle w:val="Normal026"/>
        <w:framePr w:w="1926" w:h="660" w:hRule="exact" w:wrap="auto" w:vAnchor="page" w:hAnchor="page" w:x="7458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938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938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59.39837±3.171053     </w:t>
      </w:r>
    </w:p>
    <w:p w:rsidR="00364147" w:rsidRDefault="0067018F">
      <w:pPr>
        <w:pStyle w:val="Normal026"/>
        <w:framePr w:w="1926" w:h="660" w:hRule="exact" w:wrap="auto" w:vAnchor="page" w:hAnchor="page" w:x="938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131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131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94.08990±9.028636     </w:t>
      </w:r>
    </w:p>
    <w:p w:rsidR="00364147" w:rsidRDefault="0067018F">
      <w:pPr>
        <w:pStyle w:val="Normal026"/>
        <w:framePr w:w="1926" w:h="660" w:hRule="exact" w:wrap="auto" w:vAnchor="page" w:hAnchor="page" w:x="1131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323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323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100.00000±0.000000     </w:t>
      </w:r>
    </w:p>
    <w:p w:rsidR="00364147" w:rsidRDefault="0067018F">
      <w:pPr>
        <w:pStyle w:val="Normal026"/>
        <w:framePr w:w="1926" w:h="660" w:hRule="exact" w:wrap="auto" w:vAnchor="page" w:hAnchor="page" w:x="1323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6"/>
        <w:framePr w:w="9540" w:h="285" w:hRule="exact" w:wrap="auto" w:vAnchor="page" w:hAnchor="page" w:x="1821" w:y="750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26"/>
        <w:spacing w:line="1" w:lineRule="auto"/>
      </w:pPr>
      <w:r>
        <w:br w:type="page"/>
      </w:r>
    </w:p>
    <w:p w:rsidR="00364147" w:rsidRDefault="0067018F">
      <w:pPr>
        <w:pStyle w:val="Normal026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9"/>
        </w:rPr>
      </w:pPr>
      <w:r>
        <w:pict>
          <v:line id="_x0000_s3085" style="position:absolute;left:0;text-align:left;z-index:-251498496;mso-position-horizontal-relative:page;mso-position-vertical-relative:page" from="79.05pt,114pt" to="761.6pt,114pt" o:allowincell="f">
            <w10:wrap anchorx="page" anchory="page"/>
          </v:line>
        </w:pict>
      </w:r>
      <w:r>
        <w:pict>
          <v:line id="_x0000_s3084" style="position:absolute;left:0;text-align:left;z-index:-251497472;mso-position-horizontal-relative:page;mso-position-vertical-relative:page" from="77.55pt,151.5pt" to="761.6pt,151.5pt" o:allowincell="f">
            <w10:wrap anchorx="page" anchory="page"/>
          </v:line>
        </w:pict>
      </w:r>
      <w:r>
        <w:pict>
          <v:line id="_x0000_s3083" style="position:absolute;left:0;text-align:left;z-index:-251496448;mso-position-horizontal-relative:page;mso-position-vertical-relative:page" from="87.3pt,371.4pt" to="763.1pt,371.4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Organ Weights to Brain Weight Ratio  Summary Report</w:t>
      </w:r>
    </w:p>
    <w:p w:rsidR="00364147" w:rsidRDefault="0067018F">
      <w:pPr>
        <w:pStyle w:val="Normal026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>脏脑比（</w:t>
      </w:r>
      <w:r>
        <w:rPr>
          <w:rFonts w:ascii="宋体" w:eastAsia="宋体" w:hAnsi="宋体"/>
          <w:color w:val="000000"/>
          <w:kern w:val="2"/>
          <w:sz w:val="19"/>
        </w:rPr>
        <w:t>%</w:t>
      </w:r>
      <w:r>
        <w:rPr>
          <w:rFonts w:ascii="宋体" w:eastAsia="宋体" w:hAnsi="宋体"/>
          <w:color w:val="000000"/>
          <w:kern w:val="2"/>
          <w:sz w:val="19"/>
        </w:rPr>
        <w:t>）计算结果统计汇总（</w:t>
      </w:r>
      <w:r>
        <w:rPr>
          <w:rFonts w:eastAsia="Times New Roman"/>
          <w:color w:val="000000"/>
          <w:kern w:val="2"/>
          <w:sz w:val="19"/>
        </w:rPr>
        <w:t>mean</w:t>
      </w:r>
      <w:r>
        <w:rPr>
          <w:rFonts w:ascii="宋体" w:eastAsia="宋体" w:hAnsi="宋体"/>
          <w:color w:val="000000"/>
          <w:kern w:val="2"/>
          <w:sz w:val="19"/>
        </w:rPr>
        <w:t>±</w:t>
      </w:r>
      <w:r>
        <w:rPr>
          <w:rFonts w:eastAsia="Times New Roman"/>
          <w:color w:val="000000"/>
          <w:kern w:val="2"/>
          <w:sz w:val="19"/>
        </w:rPr>
        <w:t>SD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eastAsia="Times New Roman"/>
          <w:color w:val="000000"/>
          <w:kern w:val="2"/>
          <w:sz w:val="19"/>
        </w:rPr>
        <w:t xml:space="preserve">Females </w:t>
      </w:r>
      <w:r>
        <w:rPr>
          <w:rFonts w:ascii="宋体" w:eastAsia="宋体" w:hAnsi="宋体"/>
          <w:color w:val="000000"/>
          <w:kern w:val="2"/>
          <w:sz w:val="19"/>
        </w:rPr>
        <w:t>雌性</w:t>
      </w:r>
    </w:p>
    <w:p w:rsidR="00364147" w:rsidRDefault="0067018F">
      <w:pPr>
        <w:pStyle w:val="Normal026"/>
        <w:framePr w:w="1245" w:h="285" w:hRule="exact" w:wrap="auto" w:vAnchor="page" w:hAnchor="page" w:x="1686" w:y="249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26"/>
        <w:framePr w:w="795" w:h="465" w:hRule="exact" w:wrap="auto" w:vAnchor="page" w:hAnchor="page" w:x="287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26"/>
        <w:framePr w:w="795" w:h="465" w:hRule="exact" w:wrap="auto" w:vAnchor="page" w:hAnchor="page" w:x="287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26"/>
        <w:framePr w:w="1926" w:h="390" w:hRule="exact" w:wrap="auto" w:vAnchor="page" w:hAnchor="page" w:x="360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Thymus or</w:t>
      </w:r>
    </w:p>
    <w:p w:rsidR="00364147" w:rsidRDefault="0067018F">
      <w:pPr>
        <w:pStyle w:val="Normal026"/>
        <w:framePr w:w="1926" w:h="390" w:hRule="exact" w:wrap="auto" w:vAnchor="page" w:hAnchor="page" w:x="360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thymic area</w:t>
      </w:r>
    </w:p>
    <w:p w:rsidR="00364147" w:rsidRDefault="0067018F">
      <w:pPr>
        <w:pStyle w:val="Normal026"/>
        <w:framePr w:w="1926" w:h="390" w:hRule="exact" w:wrap="auto" w:vAnchor="page" w:hAnchor="page" w:x="5532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adrenal</w:t>
      </w:r>
    </w:p>
    <w:p w:rsidR="00364147" w:rsidRDefault="0067018F">
      <w:pPr>
        <w:pStyle w:val="Normal026"/>
        <w:framePr w:w="1926" w:h="390" w:hRule="exact" w:wrap="auto" w:vAnchor="page" w:hAnchor="page" w:x="7458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pituitary</w:t>
      </w:r>
    </w:p>
    <w:p w:rsidR="00364147" w:rsidRDefault="0067018F">
      <w:pPr>
        <w:pStyle w:val="Normal026"/>
        <w:framePr w:w="1926" w:h="390" w:hRule="exact" w:wrap="auto" w:vAnchor="page" w:hAnchor="page" w:x="938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thyroid/gland,</w:t>
      </w:r>
    </w:p>
    <w:p w:rsidR="00364147" w:rsidRDefault="0067018F">
      <w:pPr>
        <w:pStyle w:val="Normal026"/>
        <w:framePr w:w="1926" w:h="390" w:hRule="exact" w:wrap="auto" w:vAnchor="page" w:hAnchor="page" w:x="938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parathyroid</w:t>
      </w:r>
    </w:p>
    <w:p w:rsidR="00364147" w:rsidRDefault="0067018F">
      <w:pPr>
        <w:pStyle w:val="Normal026"/>
        <w:framePr w:w="1926" w:h="390" w:hRule="exact" w:wrap="auto" w:vAnchor="page" w:hAnchor="page" w:x="11310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Ovary</w:t>
      </w:r>
    </w:p>
    <w:p w:rsidR="00364147" w:rsidRDefault="0067018F">
      <w:pPr>
        <w:pStyle w:val="Normal026"/>
        <w:framePr w:w="1926" w:h="390" w:hRule="exact" w:wrap="auto" w:vAnchor="page" w:hAnchor="page" w:x="1323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Uterus/cervix</w:t>
      </w:r>
    </w:p>
    <w:p w:rsidR="00364147" w:rsidRDefault="0067018F">
      <w:pPr>
        <w:pStyle w:val="Normal026"/>
        <w:framePr w:w="1926" w:h="300" w:hRule="exact" w:wrap="auto" w:vAnchor="page" w:hAnchor="page" w:x="360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胸腺（或胸腺区域）</w:t>
      </w:r>
    </w:p>
    <w:p w:rsidR="00364147" w:rsidRDefault="0067018F">
      <w:pPr>
        <w:pStyle w:val="Normal026"/>
        <w:framePr w:w="1926" w:h="300" w:hRule="exact" w:wrap="auto" w:vAnchor="page" w:hAnchor="page" w:x="5532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肾上腺</w:t>
      </w:r>
    </w:p>
    <w:p w:rsidR="00364147" w:rsidRDefault="0067018F">
      <w:pPr>
        <w:pStyle w:val="Normal026"/>
        <w:framePr w:w="1926" w:h="300" w:hRule="exact" w:wrap="auto" w:vAnchor="page" w:hAnchor="page" w:x="7458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垂体</w:t>
      </w:r>
    </w:p>
    <w:p w:rsidR="00364147" w:rsidRDefault="0067018F">
      <w:pPr>
        <w:pStyle w:val="Normal026"/>
        <w:framePr w:w="1926" w:h="300" w:hRule="exact" w:wrap="auto" w:vAnchor="page" w:hAnchor="page" w:x="9384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甲状腺和甲状旁腺</w:t>
      </w:r>
    </w:p>
    <w:p w:rsidR="00364147" w:rsidRDefault="0067018F">
      <w:pPr>
        <w:pStyle w:val="Normal026"/>
        <w:framePr w:w="1926" w:h="300" w:hRule="exact" w:wrap="auto" w:vAnchor="page" w:hAnchor="page" w:x="11310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卵巢</w:t>
      </w:r>
    </w:p>
    <w:p w:rsidR="00364147" w:rsidRDefault="0067018F">
      <w:pPr>
        <w:pStyle w:val="Normal026"/>
        <w:framePr w:w="1926" w:h="300" w:hRule="exact" w:wrap="auto" w:vAnchor="page" w:hAnchor="page" w:x="1323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子宫（包括宫颈）</w:t>
      </w:r>
    </w:p>
    <w:p w:rsidR="00364147" w:rsidRDefault="00364147">
      <w:pPr>
        <w:pStyle w:val="Normal026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26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26"/>
        <w:framePr w:w="570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570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6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16.29429±0.902847     </w:t>
      </w:r>
    </w:p>
    <w:p w:rsidR="00364147" w:rsidRDefault="0067018F">
      <w:pPr>
        <w:pStyle w:val="Normal026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55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55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3.67463±0.347614     </w:t>
      </w:r>
    </w:p>
    <w:p w:rsidR="00364147" w:rsidRDefault="0067018F">
      <w:pPr>
        <w:pStyle w:val="Normal026"/>
        <w:framePr w:w="1926" w:h="660" w:hRule="exact" w:wrap="auto" w:vAnchor="page" w:hAnchor="page" w:x="55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7458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7458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0.95957±0.217084     </w:t>
      </w:r>
    </w:p>
    <w:p w:rsidR="00364147" w:rsidRDefault="0067018F">
      <w:pPr>
        <w:pStyle w:val="Normal026"/>
        <w:framePr w:w="1926" w:h="660" w:hRule="exact" w:wrap="auto" w:vAnchor="page" w:hAnchor="page" w:x="7458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938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938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1.48914±0.</w:t>
      </w:r>
      <w:r>
        <w:rPr>
          <w:rFonts w:eastAsia="Times New Roman"/>
          <w:color w:val="000000"/>
          <w:kern w:val="2"/>
          <w:sz w:val="15"/>
        </w:rPr>
        <w:t xml:space="preserve">200651     </w:t>
      </w:r>
    </w:p>
    <w:p w:rsidR="00364147" w:rsidRDefault="0067018F">
      <w:pPr>
        <w:pStyle w:val="Normal026"/>
        <w:framePr w:w="1926" w:h="660" w:hRule="exact" w:wrap="auto" w:vAnchor="page" w:hAnchor="page" w:x="938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131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131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4.59410±0.806489     </w:t>
      </w:r>
    </w:p>
    <w:p w:rsidR="00364147" w:rsidRDefault="0067018F">
      <w:pPr>
        <w:pStyle w:val="Normal026"/>
        <w:framePr w:w="1926" w:h="660" w:hRule="exact" w:wrap="auto" w:vAnchor="page" w:hAnchor="page" w:x="1131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323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323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26.59599±3.860614     </w:t>
      </w:r>
    </w:p>
    <w:p w:rsidR="00364147" w:rsidRDefault="0067018F">
      <w:pPr>
        <w:pStyle w:val="Normal026"/>
        <w:framePr w:w="1926" w:h="660" w:hRule="exact" w:wrap="auto" w:vAnchor="page" w:hAnchor="page" w:x="1323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6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26"/>
        <w:framePr w:w="570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570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6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17.74186±3.397860     </w:t>
      </w:r>
    </w:p>
    <w:p w:rsidR="00364147" w:rsidRDefault="0067018F">
      <w:pPr>
        <w:pStyle w:val="Normal026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55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55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4.26545±0.304936     </w:t>
      </w:r>
    </w:p>
    <w:p w:rsidR="00364147" w:rsidRDefault="0067018F">
      <w:pPr>
        <w:pStyle w:val="Normal026"/>
        <w:framePr w:w="1926" w:h="660" w:hRule="exact" w:wrap="auto" w:vAnchor="page" w:hAnchor="page" w:x="55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7458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7458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0.90894±0.056582     </w:t>
      </w:r>
    </w:p>
    <w:p w:rsidR="00364147" w:rsidRDefault="0067018F">
      <w:pPr>
        <w:pStyle w:val="Normal026"/>
        <w:framePr w:w="1926" w:h="660" w:hRule="exact" w:wrap="auto" w:vAnchor="page" w:hAnchor="page" w:x="7458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938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938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1.41993±0.221185     </w:t>
      </w:r>
    </w:p>
    <w:p w:rsidR="00364147" w:rsidRDefault="0067018F">
      <w:pPr>
        <w:pStyle w:val="Normal026"/>
        <w:framePr w:w="1926" w:h="660" w:hRule="exact" w:wrap="auto" w:vAnchor="page" w:hAnchor="page" w:x="938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131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131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5.84237±0.842190     </w:t>
      </w:r>
    </w:p>
    <w:p w:rsidR="00364147" w:rsidRDefault="0067018F">
      <w:pPr>
        <w:pStyle w:val="Normal026"/>
        <w:framePr w:w="1926" w:h="660" w:hRule="exact" w:wrap="auto" w:vAnchor="page" w:hAnchor="page" w:x="1131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323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323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30.38813±3.916469     </w:t>
      </w:r>
    </w:p>
    <w:p w:rsidR="00364147" w:rsidRDefault="0067018F">
      <w:pPr>
        <w:pStyle w:val="Normal026"/>
        <w:framePr w:w="1926" w:h="660" w:hRule="exact" w:wrap="auto" w:vAnchor="page" w:hAnchor="page" w:x="1323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6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26"/>
        <w:framePr w:w="570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570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6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11.90554±2.430098     </w:t>
      </w:r>
    </w:p>
    <w:p w:rsidR="00364147" w:rsidRDefault="0067018F">
      <w:pPr>
        <w:pStyle w:val="Normal026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55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55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3.64404±0.581150     </w:t>
      </w:r>
    </w:p>
    <w:p w:rsidR="00364147" w:rsidRDefault="0067018F">
      <w:pPr>
        <w:pStyle w:val="Normal026"/>
        <w:framePr w:w="1926" w:h="660" w:hRule="exact" w:wrap="auto" w:vAnchor="page" w:hAnchor="page" w:x="55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7458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7458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0.84879±0.109122     </w:t>
      </w:r>
    </w:p>
    <w:p w:rsidR="00364147" w:rsidRDefault="0067018F">
      <w:pPr>
        <w:pStyle w:val="Normal026"/>
        <w:framePr w:w="1926" w:h="660" w:hRule="exact" w:wrap="auto" w:vAnchor="page" w:hAnchor="page" w:x="7458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938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938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1.62798±0.334249     </w:t>
      </w:r>
    </w:p>
    <w:p w:rsidR="00364147" w:rsidRDefault="0067018F">
      <w:pPr>
        <w:pStyle w:val="Normal026"/>
        <w:framePr w:w="1926" w:h="660" w:hRule="exact" w:wrap="auto" w:vAnchor="page" w:hAnchor="page" w:x="938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131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131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5.50073±0.780553     </w:t>
      </w:r>
    </w:p>
    <w:p w:rsidR="00364147" w:rsidRDefault="0067018F">
      <w:pPr>
        <w:pStyle w:val="Normal026"/>
        <w:framePr w:w="1926" w:h="660" w:hRule="exact" w:wrap="auto" w:vAnchor="page" w:hAnchor="page" w:x="1131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323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323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31.35131±4.877983     </w:t>
      </w:r>
    </w:p>
    <w:p w:rsidR="00364147" w:rsidRDefault="0067018F">
      <w:pPr>
        <w:pStyle w:val="Normal026"/>
        <w:framePr w:w="1926" w:h="660" w:hRule="exact" w:wrap="auto" w:vAnchor="page" w:hAnchor="page" w:x="1323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6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26"/>
        <w:framePr w:w="570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570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6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16.58185±4.371300     </w:t>
      </w:r>
    </w:p>
    <w:p w:rsidR="00364147" w:rsidRDefault="0067018F">
      <w:pPr>
        <w:pStyle w:val="Normal026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55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55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3.58735±0.416124     </w:t>
      </w:r>
    </w:p>
    <w:p w:rsidR="00364147" w:rsidRDefault="0067018F">
      <w:pPr>
        <w:pStyle w:val="Normal026"/>
        <w:framePr w:w="1926" w:h="660" w:hRule="exact" w:wrap="auto" w:vAnchor="page" w:hAnchor="page" w:x="55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7458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7458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1.08032±0.241259     </w:t>
      </w:r>
    </w:p>
    <w:p w:rsidR="00364147" w:rsidRDefault="0067018F">
      <w:pPr>
        <w:pStyle w:val="Normal026"/>
        <w:framePr w:w="1926" w:h="660" w:hRule="exact" w:wrap="auto" w:vAnchor="page" w:hAnchor="page" w:x="7458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938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938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1.60050±0.121809     </w:t>
      </w:r>
    </w:p>
    <w:p w:rsidR="00364147" w:rsidRDefault="0067018F">
      <w:pPr>
        <w:pStyle w:val="Normal026"/>
        <w:framePr w:w="1926" w:h="660" w:hRule="exact" w:wrap="auto" w:vAnchor="page" w:hAnchor="page" w:x="938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131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131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4.56655±0.623027     </w:t>
      </w:r>
    </w:p>
    <w:p w:rsidR="00364147" w:rsidRDefault="0067018F">
      <w:pPr>
        <w:pStyle w:val="Normal026"/>
        <w:framePr w:w="1926" w:h="660" w:hRule="exact" w:wrap="auto" w:vAnchor="page" w:hAnchor="page" w:x="1131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323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323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36.42915±11.044570     </w:t>
      </w:r>
    </w:p>
    <w:p w:rsidR="00364147" w:rsidRDefault="0067018F">
      <w:pPr>
        <w:pStyle w:val="Normal026"/>
        <w:framePr w:w="1926" w:h="660" w:hRule="exact" w:wrap="auto" w:vAnchor="page" w:hAnchor="page" w:x="1323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6"/>
        <w:framePr w:w="9540" w:h="285" w:hRule="exact" w:wrap="auto" w:vAnchor="page" w:hAnchor="page" w:x="1821" w:y="750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26"/>
        <w:spacing w:line="1" w:lineRule="auto"/>
      </w:pPr>
      <w:r>
        <w:br w:type="page"/>
      </w:r>
    </w:p>
    <w:p w:rsidR="00364147" w:rsidRDefault="0067018F">
      <w:pPr>
        <w:pStyle w:val="Normal026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9"/>
        </w:rPr>
      </w:pPr>
      <w:r>
        <w:pict>
          <v:line id="_x0000_s3082" style="position:absolute;left:0;text-align:left;z-index:-251495424;mso-position-horizontal-relative:page;mso-position-vertical-relative:page" from="79.05pt,114pt" to="761.6pt,114pt" o:allowincell="f">
            <w10:wrap anchorx="page" anchory="page"/>
          </v:line>
        </w:pict>
      </w:r>
      <w:r>
        <w:pict>
          <v:line id="_x0000_s3081" style="position:absolute;left:0;text-align:left;z-index:-251494400;mso-position-horizontal-relative:page;mso-position-vertical-relative:page" from="77.55pt,151.5pt" to="761.6pt,151.5pt" o:allowincell="f">
            <w10:wrap anchorx="page" anchory="page"/>
          </v:line>
        </w:pict>
      </w:r>
      <w:r>
        <w:pict>
          <v:line id="_x0000_s3080" style="position:absolute;left:0;text-align:left;z-index:-251493376;mso-position-horizontal-relative:page;mso-position-vertical-relative:page" from="87.3pt,371.4pt" to="763.1pt,371.4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Organ Weights to Brain Weight Ratio  Summary Report</w:t>
      </w:r>
    </w:p>
    <w:p w:rsidR="00364147" w:rsidRDefault="0067018F">
      <w:pPr>
        <w:pStyle w:val="Normal026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>脏脑比（</w:t>
      </w:r>
      <w:r>
        <w:rPr>
          <w:rFonts w:ascii="宋体" w:eastAsia="宋体" w:hAnsi="宋体"/>
          <w:color w:val="000000"/>
          <w:kern w:val="2"/>
          <w:sz w:val="19"/>
        </w:rPr>
        <w:t>%</w:t>
      </w:r>
      <w:r>
        <w:rPr>
          <w:rFonts w:ascii="宋体" w:eastAsia="宋体" w:hAnsi="宋体"/>
          <w:color w:val="000000"/>
          <w:kern w:val="2"/>
          <w:sz w:val="19"/>
        </w:rPr>
        <w:t>）计算结果统计汇总（</w:t>
      </w:r>
      <w:r>
        <w:rPr>
          <w:rFonts w:eastAsia="Times New Roman"/>
          <w:color w:val="000000"/>
          <w:kern w:val="2"/>
          <w:sz w:val="19"/>
        </w:rPr>
        <w:t>mean</w:t>
      </w:r>
      <w:r>
        <w:rPr>
          <w:rFonts w:ascii="宋体" w:eastAsia="宋体" w:hAnsi="宋体"/>
          <w:color w:val="000000"/>
          <w:kern w:val="2"/>
          <w:sz w:val="19"/>
        </w:rPr>
        <w:t>±</w:t>
      </w:r>
      <w:r>
        <w:rPr>
          <w:rFonts w:eastAsia="Times New Roman"/>
          <w:color w:val="000000"/>
          <w:kern w:val="2"/>
          <w:sz w:val="19"/>
        </w:rPr>
        <w:t>SD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eastAsia="Times New Roman"/>
          <w:color w:val="000000"/>
          <w:kern w:val="2"/>
          <w:sz w:val="19"/>
        </w:rPr>
        <w:t xml:space="preserve">Males </w:t>
      </w:r>
      <w:r>
        <w:rPr>
          <w:rFonts w:ascii="宋体" w:eastAsia="宋体" w:hAnsi="宋体"/>
          <w:color w:val="000000"/>
          <w:kern w:val="2"/>
          <w:sz w:val="19"/>
        </w:rPr>
        <w:t>雄性</w:t>
      </w:r>
    </w:p>
    <w:p w:rsidR="00364147" w:rsidRDefault="0067018F">
      <w:pPr>
        <w:pStyle w:val="Normal026"/>
        <w:framePr w:w="1245" w:h="285" w:hRule="exact" w:wrap="auto" w:vAnchor="page" w:hAnchor="page" w:x="1686" w:y="249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26"/>
        <w:framePr w:w="795" w:h="465" w:hRule="exact" w:wrap="auto" w:vAnchor="page" w:hAnchor="page" w:x="287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26"/>
        <w:framePr w:w="795" w:h="465" w:hRule="exact" w:wrap="auto" w:vAnchor="page" w:hAnchor="page" w:x="287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26"/>
        <w:framePr w:w="1926" w:h="390" w:hRule="exact" w:wrap="auto" w:vAnchor="page" w:hAnchor="page" w:x="360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Heart</w:t>
      </w:r>
    </w:p>
    <w:p w:rsidR="00364147" w:rsidRDefault="0067018F">
      <w:pPr>
        <w:pStyle w:val="Normal026"/>
        <w:framePr w:w="1926" w:h="390" w:hRule="exact" w:wrap="auto" w:vAnchor="page" w:hAnchor="page" w:x="5532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Liver</w:t>
      </w:r>
    </w:p>
    <w:p w:rsidR="00364147" w:rsidRDefault="0067018F">
      <w:pPr>
        <w:pStyle w:val="Normal026"/>
        <w:framePr w:w="1926" w:h="390" w:hRule="exact" w:wrap="auto" w:vAnchor="page" w:hAnchor="page" w:x="7458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Spleen</w:t>
      </w:r>
    </w:p>
    <w:p w:rsidR="00364147" w:rsidRDefault="0067018F">
      <w:pPr>
        <w:pStyle w:val="Normal026"/>
        <w:framePr w:w="1926" w:h="390" w:hRule="exact" w:wrap="auto" w:vAnchor="page" w:hAnchor="page" w:x="938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Lung/</w:t>
      </w:r>
      <w:r>
        <w:rPr>
          <w:rFonts w:ascii="宋体" w:eastAsia="宋体" w:hAnsi="宋体"/>
          <w:b/>
          <w:color w:val="000000"/>
          <w:kern w:val="2"/>
          <w:sz w:val="13"/>
        </w:rPr>
        <w:t>bronchus</w:t>
      </w:r>
    </w:p>
    <w:p w:rsidR="00364147" w:rsidRDefault="0067018F">
      <w:pPr>
        <w:pStyle w:val="Normal026"/>
        <w:framePr w:w="1926" w:h="390" w:hRule="exact" w:wrap="auto" w:vAnchor="page" w:hAnchor="page" w:x="11310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Kidney</w:t>
      </w:r>
    </w:p>
    <w:p w:rsidR="00364147" w:rsidRDefault="0067018F">
      <w:pPr>
        <w:pStyle w:val="Normal026"/>
        <w:framePr w:w="1926" w:h="390" w:hRule="exact" w:wrap="auto" w:vAnchor="page" w:hAnchor="page" w:x="1323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Brain</w:t>
      </w:r>
    </w:p>
    <w:p w:rsidR="00364147" w:rsidRDefault="0067018F">
      <w:pPr>
        <w:pStyle w:val="Normal026"/>
        <w:framePr w:w="1926" w:h="300" w:hRule="exact" w:wrap="auto" w:vAnchor="page" w:hAnchor="page" w:x="360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心脏</w:t>
      </w:r>
    </w:p>
    <w:p w:rsidR="00364147" w:rsidRDefault="0067018F">
      <w:pPr>
        <w:pStyle w:val="Normal026"/>
        <w:framePr w:w="1926" w:h="300" w:hRule="exact" w:wrap="auto" w:vAnchor="page" w:hAnchor="page" w:x="5532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5"/>
        </w:rPr>
        <w:t>肝脏</w:t>
      </w:r>
    </w:p>
    <w:p w:rsidR="00364147" w:rsidRDefault="0067018F">
      <w:pPr>
        <w:pStyle w:val="Normal026"/>
        <w:framePr w:w="1926" w:h="300" w:hRule="exact" w:wrap="auto" w:vAnchor="page" w:hAnchor="page" w:x="7458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脾脏</w:t>
      </w:r>
    </w:p>
    <w:p w:rsidR="00364147" w:rsidRDefault="0067018F">
      <w:pPr>
        <w:pStyle w:val="Normal026"/>
        <w:framePr w:w="1926" w:h="300" w:hRule="exact" w:wrap="auto" w:vAnchor="page" w:hAnchor="page" w:x="9384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肺脏和主支气管</w:t>
      </w:r>
    </w:p>
    <w:p w:rsidR="00364147" w:rsidRDefault="0067018F">
      <w:pPr>
        <w:pStyle w:val="Normal026"/>
        <w:framePr w:w="1926" w:h="300" w:hRule="exact" w:wrap="auto" w:vAnchor="page" w:hAnchor="page" w:x="11310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肾脏</w:t>
      </w:r>
    </w:p>
    <w:p w:rsidR="00364147" w:rsidRDefault="0067018F">
      <w:pPr>
        <w:pStyle w:val="Normal026"/>
        <w:framePr w:w="1926" w:h="300" w:hRule="exact" w:wrap="auto" w:vAnchor="page" w:hAnchor="page" w:x="1323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脑</w:t>
      </w:r>
    </w:p>
    <w:p w:rsidR="00364147" w:rsidRDefault="00364147">
      <w:pPr>
        <w:pStyle w:val="Normal026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26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26"/>
        <w:framePr w:w="570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570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6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71.36633±10.581859     </w:t>
      </w:r>
    </w:p>
    <w:p w:rsidR="00364147" w:rsidRDefault="0067018F">
      <w:pPr>
        <w:pStyle w:val="Normal026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26"/>
        <w:framePr w:w="1926" w:h="660" w:hRule="exact" w:wrap="auto" w:vAnchor="page" w:hAnchor="page" w:x="55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55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605.59364±115.214504     </w:t>
      </w:r>
    </w:p>
    <w:p w:rsidR="00364147" w:rsidRDefault="0067018F">
      <w:pPr>
        <w:pStyle w:val="Normal026"/>
        <w:framePr w:w="1926" w:h="660" w:hRule="exact" w:wrap="auto" w:vAnchor="page" w:hAnchor="page" w:x="55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26"/>
        <w:framePr w:w="1926" w:h="660" w:hRule="exact" w:wrap="auto" w:vAnchor="page" w:hAnchor="page" w:x="7458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7458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36.00585±5.599504     </w:t>
      </w:r>
    </w:p>
    <w:p w:rsidR="00364147" w:rsidRDefault="0067018F">
      <w:pPr>
        <w:pStyle w:val="Normal026"/>
        <w:framePr w:w="1926" w:h="660" w:hRule="exact" w:wrap="auto" w:vAnchor="page" w:hAnchor="page" w:x="7458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26"/>
        <w:framePr w:w="1926" w:h="660" w:hRule="exact" w:wrap="auto" w:vAnchor="page" w:hAnchor="page" w:x="938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938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83.73803±10.288166     </w:t>
      </w:r>
    </w:p>
    <w:p w:rsidR="00364147" w:rsidRDefault="0067018F">
      <w:pPr>
        <w:pStyle w:val="Normal026"/>
        <w:framePr w:w="1926" w:h="660" w:hRule="exact" w:wrap="auto" w:vAnchor="page" w:hAnchor="page" w:x="938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26"/>
        <w:framePr w:w="1926" w:h="660" w:hRule="exact" w:wrap="auto" w:vAnchor="page" w:hAnchor="page" w:x="1131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131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148.04685±12.026372     </w:t>
      </w:r>
    </w:p>
    <w:p w:rsidR="00364147" w:rsidRDefault="0067018F">
      <w:pPr>
        <w:pStyle w:val="Normal026"/>
        <w:framePr w:w="1926" w:h="660" w:hRule="exact" w:wrap="auto" w:vAnchor="page" w:hAnchor="page" w:x="1131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26"/>
        <w:framePr w:w="1926" w:h="660" w:hRule="exact" w:wrap="auto" w:vAnchor="page" w:hAnchor="page" w:x="1323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323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100.00000±0.000000     </w:t>
      </w:r>
    </w:p>
    <w:p w:rsidR="00364147" w:rsidRDefault="0067018F">
      <w:pPr>
        <w:pStyle w:val="Normal026"/>
        <w:framePr w:w="1926" w:h="660" w:hRule="exact" w:wrap="auto" w:vAnchor="page" w:hAnchor="page" w:x="1323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67018F">
      <w:pPr>
        <w:pStyle w:val="Normal026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26"/>
        <w:framePr w:w="570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570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6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70.</w:t>
      </w:r>
      <w:r>
        <w:rPr>
          <w:rFonts w:eastAsia="Times New Roman"/>
          <w:color w:val="000000"/>
          <w:kern w:val="2"/>
          <w:sz w:val="15"/>
        </w:rPr>
        <w:t xml:space="preserve">03109±4.929376     </w:t>
      </w:r>
    </w:p>
    <w:p w:rsidR="00364147" w:rsidRDefault="0067018F">
      <w:pPr>
        <w:pStyle w:val="Normal026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55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55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529.30988±51.879484     </w:t>
      </w:r>
    </w:p>
    <w:p w:rsidR="00364147" w:rsidRDefault="0067018F">
      <w:pPr>
        <w:pStyle w:val="Normal026"/>
        <w:framePr w:w="1926" w:h="660" w:hRule="exact" w:wrap="auto" w:vAnchor="page" w:hAnchor="page" w:x="55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7458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7458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41.62470±3.314060     </w:t>
      </w:r>
    </w:p>
    <w:p w:rsidR="00364147" w:rsidRDefault="0067018F">
      <w:pPr>
        <w:pStyle w:val="Normal026"/>
        <w:framePr w:w="1926" w:h="660" w:hRule="exact" w:wrap="auto" w:vAnchor="page" w:hAnchor="page" w:x="7458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938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938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75.52239±4.105865     </w:t>
      </w:r>
    </w:p>
    <w:p w:rsidR="00364147" w:rsidRDefault="0067018F">
      <w:pPr>
        <w:pStyle w:val="Normal026"/>
        <w:framePr w:w="1926" w:h="660" w:hRule="exact" w:wrap="auto" w:vAnchor="page" w:hAnchor="page" w:x="938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131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131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139.99095±9.382766     </w:t>
      </w:r>
    </w:p>
    <w:p w:rsidR="00364147" w:rsidRDefault="0067018F">
      <w:pPr>
        <w:pStyle w:val="Normal026"/>
        <w:framePr w:w="1926" w:h="660" w:hRule="exact" w:wrap="auto" w:vAnchor="page" w:hAnchor="page" w:x="1131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323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323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100.00000±0.000000     </w:t>
      </w:r>
    </w:p>
    <w:p w:rsidR="00364147" w:rsidRDefault="0067018F">
      <w:pPr>
        <w:pStyle w:val="Normal026"/>
        <w:framePr w:w="1926" w:h="660" w:hRule="exact" w:wrap="auto" w:vAnchor="page" w:hAnchor="page" w:x="1323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6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26"/>
        <w:framePr w:w="570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570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6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73.82090±5.812322     </w:t>
      </w:r>
    </w:p>
    <w:p w:rsidR="00364147" w:rsidRDefault="0067018F">
      <w:pPr>
        <w:pStyle w:val="Normal026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55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55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533.45413±96.786250     </w:t>
      </w:r>
    </w:p>
    <w:p w:rsidR="00364147" w:rsidRDefault="0067018F">
      <w:pPr>
        <w:pStyle w:val="Normal026"/>
        <w:framePr w:w="1926" w:h="660" w:hRule="exact" w:wrap="auto" w:vAnchor="page" w:hAnchor="page" w:x="55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7458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7458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36.64487±2</w:t>
      </w:r>
      <w:r>
        <w:rPr>
          <w:rFonts w:eastAsia="Times New Roman"/>
          <w:color w:val="000000"/>
          <w:kern w:val="2"/>
          <w:sz w:val="15"/>
        </w:rPr>
        <w:t xml:space="preserve">.949964     </w:t>
      </w:r>
    </w:p>
    <w:p w:rsidR="00364147" w:rsidRDefault="0067018F">
      <w:pPr>
        <w:pStyle w:val="Normal026"/>
        <w:framePr w:w="1926" w:h="660" w:hRule="exact" w:wrap="auto" w:vAnchor="page" w:hAnchor="page" w:x="7458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938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938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80.93972±5.807547     </w:t>
      </w:r>
    </w:p>
    <w:p w:rsidR="00364147" w:rsidRDefault="0067018F">
      <w:pPr>
        <w:pStyle w:val="Normal026"/>
        <w:framePr w:w="1926" w:h="660" w:hRule="exact" w:wrap="auto" w:vAnchor="page" w:hAnchor="page" w:x="938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131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131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141.09326±19.842825     </w:t>
      </w:r>
    </w:p>
    <w:p w:rsidR="00364147" w:rsidRDefault="0067018F">
      <w:pPr>
        <w:pStyle w:val="Normal026"/>
        <w:framePr w:w="1926" w:h="660" w:hRule="exact" w:wrap="auto" w:vAnchor="page" w:hAnchor="page" w:x="1131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323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323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100.00000±0.000000     </w:t>
      </w:r>
    </w:p>
    <w:p w:rsidR="00364147" w:rsidRDefault="0067018F">
      <w:pPr>
        <w:pStyle w:val="Normal026"/>
        <w:framePr w:w="1926" w:h="660" w:hRule="exact" w:wrap="auto" w:vAnchor="page" w:hAnchor="page" w:x="1323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6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26"/>
        <w:framePr w:w="570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570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6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74.27326±10.126603     </w:t>
      </w:r>
    </w:p>
    <w:p w:rsidR="00364147" w:rsidRDefault="0067018F">
      <w:pPr>
        <w:pStyle w:val="Normal026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55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55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570.88326±82.889642     </w:t>
      </w:r>
    </w:p>
    <w:p w:rsidR="00364147" w:rsidRDefault="0067018F">
      <w:pPr>
        <w:pStyle w:val="Normal026"/>
        <w:framePr w:w="1926" w:h="660" w:hRule="exact" w:wrap="auto" w:vAnchor="page" w:hAnchor="page" w:x="55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7458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7458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41.16406±5.505630     </w:t>
      </w:r>
    </w:p>
    <w:p w:rsidR="00364147" w:rsidRDefault="0067018F">
      <w:pPr>
        <w:pStyle w:val="Normal026"/>
        <w:framePr w:w="1926" w:h="660" w:hRule="exact" w:wrap="auto" w:vAnchor="page" w:hAnchor="page" w:x="7458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938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938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75.96184±6.258288     </w:t>
      </w:r>
    </w:p>
    <w:p w:rsidR="00364147" w:rsidRDefault="0067018F">
      <w:pPr>
        <w:pStyle w:val="Normal026"/>
        <w:framePr w:w="1926" w:h="660" w:hRule="exact" w:wrap="auto" w:vAnchor="page" w:hAnchor="page" w:x="938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131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131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140.46932±16.</w:t>
      </w:r>
      <w:r>
        <w:rPr>
          <w:rFonts w:eastAsia="Times New Roman"/>
          <w:color w:val="000000"/>
          <w:kern w:val="2"/>
          <w:sz w:val="15"/>
        </w:rPr>
        <w:t xml:space="preserve">175234     </w:t>
      </w:r>
    </w:p>
    <w:p w:rsidR="00364147" w:rsidRDefault="0067018F">
      <w:pPr>
        <w:pStyle w:val="Normal026"/>
        <w:framePr w:w="1926" w:h="660" w:hRule="exact" w:wrap="auto" w:vAnchor="page" w:hAnchor="page" w:x="1131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323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323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100.00000±0.000000     </w:t>
      </w:r>
    </w:p>
    <w:p w:rsidR="00364147" w:rsidRDefault="0067018F">
      <w:pPr>
        <w:pStyle w:val="Normal026"/>
        <w:framePr w:w="1926" w:h="660" w:hRule="exact" w:wrap="auto" w:vAnchor="page" w:hAnchor="page" w:x="1323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6"/>
        <w:framePr w:w="9540" w:h="285" w:hRule="exact" w:wrap="auto" w:vAnchor="page" w:hAnchor="page" w:x="1821" w:y="750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26"/>
        <w:spacing w:line="1" w:lineRule="auto"/>
      </w:pPr>
      <w:r>
        <w:br w:type="page"/>
      </w:r>
    </w:p>
    <w:p w:rsidR="00364147" w:rsidRDefault="0067018F">
      <w:pPr>
        <w:pStyle w:val="Normal026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9"/>
        </w:rPr>
      </w:pPr>
      <w:r>
        <w:pict>
          <v:line id="_x0000_s3079" style="position:absolute;left:0;text-align:left;z-index:-251492352;mso-position-horizontal-relative:page;mso-position-vertical-relative:page" from="79.05pt,114pt" to="761.6pt,114pt" o:allowincell="f">
            <w10:wrap anchorx="page" anchory="page"/>
          </v:line>
        </w:pict>
      </w:r>
      <w:r>
        <w:pict>
          <v:line id="_x0000_s3078" style="position:absolute;left:0;text-align:left;z-index:-251491328;mso-position-horizontal-relative:page;mso-position-vertical-relative:page" from="77.55pt,151.5pt" to="761.6pt,151.5pt" o:allowincell="f">
            <w10:wrap anchorx="page" anchory="page"/>
          </v:line>
        </w:pict>
      </w:r>
      <w:r>
        <w:pict>
          <v:line id="_x0000_s3077" style="position:absolute;left:0;text-align:left;z-index:-251490304;mso-position-horizontal-relative:page;mso-position-vertical-relative:page" from="87.3pt,371.4pt" to="763.1pt,371.4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Organ Weights to Brain Weight Ratio  Summary Report</w:t>
      </w:r>
    </w:p>
    <w:p w:rsidR="00364147" w:rsidRDefault="0067018F">
      <w:pPr>
        <w:pStyle w:val="Normal026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>脏脑比（</w:t>
      </w:r>
      <w:r>
        <w:rPr>
          <w:rFonts w:ascii="宋体" w:eastAsia="宋体" w:hAnsi="宋体"/>
          <w:color w:val="000000"/>
          <w:kern w:val="2"/>
          <w:sz w:val="19"/>
        </w:rPr>
        <w:t>%</w:t>
      </w:r>
      <w:r>
        <w:rPr>
          <w:rFonts w:ascii="宋体" w:eastAsia="宋体" w:hAnsi="宋体"/>
          <w:color w:val="000000"/>
          <w:kern w:val="2"/>
          <w:sz w:val="19"/>
        </w:rPr>
        <w:t>）计算结果统计汇总（</w:t>
      </w:r>
      <w:r>
        <w:rPr>
          <w:rFonts w:eastAsia="Times New Roman"/>
          <w:color w:val="000000"/>
          <w:kern w:val="2"/>
          <w:sz w:val="19"/>
        </w:rPr>
        <w:t>mean</w:t>
      </w:r>
      <w:r>
        <w:rPr>
          <w:rFonts w:ascii="宋体" w:eastAsia="宋体" w:hAnsi="宋体"/>
          <w:color w:val="000000"/>
          <w:kern w:val="2"/>
          <w:sz w:val="19"/>
        </w:rPr>
        <w:t>±</w:t>
      </w:r>
      <w:r>
        <w:rPr>
          <w:rFonts w:eastAsia="Times New Roman"/>
          <w:color w:val="000000"/>
          <w:kern w:val="2"/>
          <w:sz w:val="19"/>
        </w:rPr>
        <w:t>SD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eastAsia="Times New Roman"/>
          <w:color w:val="000000"/>
          <w:kern w:val="2"/>
          <w:sz w:val="19"/>
        </w:rPr>
        <w:t xml:space="preserve">Males </w:t>
      </w:r>
      <w:r>
        <w:rPr>
          <w:rFonts w:ascii="宋体" w:eastAsia="宋体" w:hAnsi="宋体"/>
          <w:color w:val="000000"/>
          <w:kern w:val="2"/>
          <w:sz w:val="19"/>
        </w:rPr>
        <w:t>雄性</w:t>
      </w:r>
    </w:p>
    <w:p w:rsidR="00364147" w:rsidRDefault="0067018F">
      <w:pPr>
        <w:pStyle w:val="Normal026"/>
        <w:framePr w:w="1245" w:h="285" w:hRule="exact" w:wrap="auto" w:vAnchor="page" w:hAnchor="page" w:x="1686" w:y="249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26"/>
        <w:framePr w:w="795" w:h="465" w:hRule="exact" w:wrap="auto" w:vAnchor="page" w:hAnchor="page" w:x="287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26"/>
        <w:framePr w:w="795" w:h="465" w:hRule="exact" w:wrap="auto" w:vAnchor="page" w:hAnchor="page" w:x="287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26"/>
        <w:framePr w:w="1926" w:h="390" w:hRule="exact" w:wrap="auto" w:vAnchor="page" w:hAnchor="page" w:x="360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Thymus or</w:t>
      </w:r>
    </w:p>
    <w:p w:rsidR="00364147" w:rsidRDefault="0067018F">
      <w:pPr>
        <w:pStyle w:val="Normal026"/>
        <w:framePr w:w="1926" w:h="390" w:hRule="exact" w:wrap="auto" w:vAnchor="page" w:hAnchor="page" w:x="360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thymic area</w:t>
      </w:r>
    </w:p>
    <w:p w:rsidR="00364147" w:rsidRDefault="0067018F">
      <w:pPr>
        <w:pStyle w:val="Normal026"/>
        <w:framePr w:w="1926" w:h="390" w:hRule="exact" w:wrap="auto" w:vAnchor="page" w:hAnchor="page" w:x="5532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adrenal</w:t>
      </w:r>
    </w:p>
    <w:p w:rsidR="00364147" w:rsidRDefault="0067018F">
      <w:pPr>
        <w:pStyle w:val="Normal026"/>
        <w:framePr w:w="1926" w:h="390" w:hRule="exact" w:wrap="auto" w:vAnchor="page" w:hAnchor="page" w:x="7458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pituitary</w:t>
      </w:r>
    </w:p>
    <w:p w:rsidR="00364147" w:rsidRDefault="0067018F">
      <w:pPr>
        <w:pStyle w:val="Normal026"/>
        <w:framePr w:w="1926" w:h="390" w:hRule="exact" w:wrap="auto" w:vAnchor="page" w:hAnchor="page" w:x="938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thyroid/gland,</w:t>
      </w:r>
    </w:p>
    <w:p w:rsidR="00364147" w:rsidRDefault="0067018F">
      <w:pPr>
        <w:pStyle w:val="Normal026"/>
        <w:framePr w:w="1926" w:h="390" w:hRule="exact" w:wrap="auto" w:vAnchor="page" w:hAnchor="page" w:x="9384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parathyroid</w:t>
      </w:r>
    </w:p>
    <w:p w:rsidR="00364147" w:rsidRDefault="0067018F">
      <w:pPr>
        <w:pStyle w:val="Normal026"/>
        <w:framePr w:w="1926" w:h="390" w:hRule="exact" w:wrap="auto" w:vAnchor="page" w:hAnchor="page" w:x="11310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Testis</w:t>
      </w:r>
    </w:p>
    <w:p w:rsidR="00364147" w:rsidRDefault="0067018F">
      <w:pPr>
        <w:pStyle w:val="Normal026"/>
        <w:framePr w:w="1926" w:h="390" w:hRule="exact" w:wrap="auto" w:vAnchor="page" w:hAnchor="page" w:x="1323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Epididymis</w:t>
      </w:r>
    </w:p>
    <w:p w:rsidR="00364147" w:rsidRDefault="0067018F">
      <w:pPr>
        <w:pStyle w:val="Normal026"/>
        <w:framePr w:w="1926" w:h="300" w:hRule="exact" w:wrap="auto" w:vAnchor="page" w:hAnchor="page" w:x="360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胸腺（或胸腺区域）</w:t>
      </w:r>
    </w:p>
    <w:p w:rsidR="00364147" w:rsidRDefault="0067018F">
      <w:pPr>
        <w:pStyle w:val="Normal026"/>
        <w:framePr w:w="1926" w:h="300" w:hRule="exact" w:wrap="auto" w:vAnchor="page" w:hAnchor="page" w:x="5532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肾上腺</w:t>
      </w:r>
    </w:p>
    <w:p w:rsidR="00364147" w:rsidRDefault="0067018F">
      <w:pPr>
        <w:pStyle w:val="Normal026"/>
        <w:framePr w:w="1926" w:h="300" w:hRule="exact" w:wrap="auto" w:vAnchor="page" w:hAnchor="page" w:x="7458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垂体</w:t>
      </w:r>
    </w:p>
    <w:p w:rsidR="00364147" w:rsidRDefault="0067018F">
      <w:pPr>
        <w:pStyle w:val="Normal026"/>
        <w:framePr w:w="1926" w:h="300" w:hRule="exact" w:wrap="auto" w:vAnchor="page" w:hAnchor="page" w:x="9384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甲状腺和甲状旁腺</w:t>
      </w:r>
    </w:p>
    <w:p w:rsidR="00364147" w:rsidRDefault="0067018F">
      <w:pPr>
        <w:pStyle w:val="Normal026"/>
        <w:framePr w:w="1926" w:h="300" w:hRule="exact" w:wrap="auto" w:vAnchor="page" w:hAnchor="page" w:x="11310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睾丸</w:t>
      </w:r>
    </w:p>
    <w:p w:rsidR="00364147" w:rsidRDefault="0067018F">
      <w:pPr>
        <w:pStyle w:val="Normal026"/>
        <w:framePr w:w="1926" w:h="300" w:hRule="exact" w:wrap="auto" w:vAnchor="page" w:hAnchor="page" w:x="1323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附睾</w:t>
      </w:r>
    </w:p>
    <w:p w:rsidR="00364147" w:rsidRDefault="00364147">
      <w:pPr>
        <w:pStyle w:val="Normal026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26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26"/>
        <w:framePr w:w="570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570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6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17.85782±1.295679     </w:t>
      </w:r>
    </w:p>
    <w:p w:rsidR="00364147" w:rsidRDefault="0067018F">
      <w:pPr>
        <w:pStyle w:val="Normal026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26"/>
        <w:framePr w:w="1926" w:h="660" w:hRule="exact" w:wrap="auto" w:vAnchor="page" w:hAnchor="page" w:x="55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55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3.08858±0.706652     </w:t>
      </w:r>
    </w:p>
    <w:p w:rsidR="00364147" w:rsidRDefault="0067018F">
      <w:pPr>
        <w:pStyle w:val="Normal026"/>
        <w:framePr w:w="1926" w:h="660" w:hRule="exact" w:wrap="auto" w:vAnchor="page" w:hAnchor="page" w:x="5532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26"/>
        <w:framePr w:w="1926" w:h="660" w:hRule="exact" w:wrap="auto" w:vAnchor="page" w:hAnchor="page" w:x="7458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7458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0.69302±0.125842     </w:t>
      </w:r>
    </w:p>
    <w:p w:rsidR="00364147" w:rsidRDefault="0067018F">
      <w:pPr>
        <w:pStyle w:val="Normal026"/>
        <w:framePr w:w="1926" w:h="660" w:hRule="exact" w:wrap="auto" w:vAnchor="page" w:hAnchor="page" w:x="7458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26"/>
        <w:framePr w:w="1926" w:h="660" w:hRule="exact" w:wrap="auto" w:vAnchor="page" w:hAnchor="page" w:x="938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938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2.85582±0.848676     </w:t>
      </w:r>
    </w:p>
    <w:p w:rsidR="00364147" w:rsidRDefault="0067018F">
      <w:pPr>
        <w:pStyle w:val="Normal026"/>
        <w:framePr w:w="1926" w:h="660" w:hRule="exact" w:wrap="auto" w:vAnchor="page" w:hAnchor="page" w:x="9384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26"/>
        <w:framePr w:w="1926" w:h="660" w:hRule="exact" w:wrap="auto" w:vAnchor="page" w:hAnchor="page" w:x="1131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131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137.34528±53.292591     </w:t>
      </w:r>
    </w:p>
    <w:p w:rsidR="00364147" w:rsidRDefault="0067018F">
      <w:pPr>
        <w:pStyle w:val="Normal026"/>
        <w:framePr w:w="1926" w:h="660" w:hRule="exact" w:wrap="auto" w:vAnchor="page" w:hAnchor="page" w:x="11310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364147">
      <w:pPr>
        <w:pStyle w:val="Normal026"/>
        <w:framePr w:w="1926" w:h="660" w:hRule="exact" w:wrap="auto" w:vAnchor="page" w:hAnchor="page" w:x="1323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323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50.90297±14.180161     </w:t>
      </w:r>
    </w:p>
    <w:p w:rsidR="00364147" w:rsidRDefault="0067018F">
      <w:pPr>
        <w:pStyle w:val="Normal026"/>
        <w:framePr w:w="1926" w:h="660" w:hRule="exact" w:wrap="auto" w:vAnchor="page" w:hAnchor="page" w:x="1323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67018F">
      <w:pPr>
        <w:pStyle w:val="Normal026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26"/>
        <w:framePr w:w="570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570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6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23.37292±7.</w:t>
      </w:r>
      <w:r>
        <w:rPr>
          <w:rFonts w:eastAsia="Times New Roman"/>
          <w:color w:val="000000"/>
          <w:kern w:val="2"/>
          <w:sz w:val="15"/>
        </w:rPr>
        <w:t xml:space="preserve">681065     </w:t>
      </w:r>
    </w:p>
    <w:p w:rsidR="00364147" w:rsidRDefault="0067018F">
      <w:pPr>
        <w:pStyle w:val="Normal026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55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55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2.80033±0.267008     </w:t>
      </w:r>
    </w:p>
    <w:p w:rsidR="00364147" w:rsidRDefault="0067018F">
      <w:pPr>
        <w:pStyle w:val="Normal026"/>
        <w:framePr w:w="1926" w:h="660" w:hRule="exact" w:wrap="auto" w:vAnchor="page" w:hAnchor="page" w:x="5532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7458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7458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0.61949±0.055521     </w:t>
      </w:r>
    </w:p>
    <w:p w:rsidR="00364147" w:rsidRDefault="0067018F">
      <w:pPr>
        <w:pStyle w:val="Normal026"/>
        <w:framePr w:w="1926" w:h="660" w:hRule="exact" w:wrap="auto" w:vAnchor="page" w:hAnchor="page" w:x="7458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938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938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2.03862±0.296585     </w:t>
      </w:r>
    </w:p>
    <w:p w:rsidR="00364147" w:rsidRDefault="0067018F">
      <w:pPr>
        <w:pStyle w:val="Normal026"/>
        <w:framePr w:w="1926" w:h="660" w:hRule="exact" w:wrap="auto" w:vAnchor="page" w:hAnchor="page" w:x="9384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131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131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157.07249±13.504133     </w:t>
      </w:r>
    </w:p>
    <w:p w:rsidR="00364147" w:rsidRDefault="0067018F">
      <w:pPr>
        <w:pStyle w:val="Normal026"/>
        <w:framePr w:w="1926" w:h="660" w:hRule="exact" w:wrap="auto" w:vAnchor="page" w:hAnchor="page" w:x="11310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323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323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55.44795±4.116650     </w:t>
      </w:r>
    </w:p>
    <w:p w:rsidR="00364147" w:rsidRDefault="0067018F">
      <w:pPr>
        <w:pStyle w:val="Normal026"/>
        <w:framePr w:w="1926" w:h="660" w:hRule="exact" w:wrap="auto" w:vAnchor="page" w:hAnchor="page" w:x="1323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6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26"/>
        <w:framePr w:w="570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570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6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22.26183±3.587037     </w:t>
      </w:r>
    </w:p>
    <w:p w:rsidR="00364147" w:rsidRDefault="0067018F">
      <w:pPr>
        <w:pStyle w:val="Normal026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55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55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2.58158±0.426109     </w:t>
      </w:r>
    </w:p>
    <w:p w:rsidR="00364147" w:rsidRDefault="0067018F">
      <w:pPr>
        <w:pStyle w:val="Normal026"/>
        <w:framePr w:w="1926" w:h="660" w:hRule="exact" w:wrap="auto" w:vAnchor="page" w:hAnchor="page" w:x="5532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7458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7458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0.64404±0.056287     </w:t>
      </w:r>
    </w:p>
    <w:p w:rsidR="00364147" w:rsidRDefault="0067018F">
      <w:pPr>
        <w:pStyle w:val="Normal026"/>
        <w:framePr w:w="1926" w:h="660" w:hRule="exact" w:wrap="auto" w:vAnchor="page" w:hAnchor="page" w:x="7458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938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938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2.46032±0.534465     </w:t>
      </w:r>
    </w:p>
    <w:p w:rsidR="00364147" w:rsidRDefault="0067018F">
      <w:pPr>
        <w:pStyle w:val="Normal026"/>
        <w:framePr w:w="1926" w:h="660" w:hRule="exact" w:wrap="auto" w:vAnchor="page" w:hAnchor="page" w:x="9384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131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131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145.01948±29.540879     </w:t>
      </w:r>
    </w:p>
    <w:p w:rsidR="00364147" w:rsidRDefault="0067018F">
      <w:pPr>
        <w:pStyle w:val="Normal026"/>
        <w:framePr w:w="1926" w:h="660" w:hRule="exact" w:wrap="auto" w:vAnchor="page" w:hAnchor="page" w:x="11310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323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323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53.27904±6.933414     </w:t>
      </w:r>
    </w:p>
    <w:p w:rsidR="00364147" w:rsidRDefault="0067018F">
      <w:pPr>
        <w:pStyle w:val="Normal026"/>
        <w:framePr w:w="1926" w:h="660" w:hRule="exact" w:wrap="auto" w:vAnchor="page" w:hAnchor="page" w:x="1323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6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26"/>
        <w:framePr w:w="570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570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6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17.20044±4.280648     </w:t>
      </w:r>
    </w:p>
    <w:p w:rsidR="00364147" w:rsidRDefault="0067018F">
      <w:pPr>
        <w:pStyle w:val="Normal026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55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55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2.73867±0.431673     </w:t>
      </w:r>
    </w:p>
    <w:p w:rsidR="00364147" w:rsidRDefault="0067018F">
      <w:pPr>
        <w:pStyle w:val="Normal026"/>
        <w:framePr w:w="1926" w:h="660" w:hRule="exact" w:wrap="auto" w:vAnchor="page" w:hAnchor="page" w:x="5532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7458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7458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0.62509±0.070836     </w:t>
      </w:r>
    </w:p>
    <w:p w:rsidR="00364147" w:rsidRDefault="0067018F">
      <w:pPr>
        <w:pStyle w:val="Normal026"/>
        <w:framePr w:w="1926" w:h="660" w:hRule="exact" w:wrap="auto" w:vAnchor="page" w:hAnchor="page" w:x="7458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938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938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3.06446±1.028798     </w:t>
      </w:r>
    </w:p>
    <w:p w:rsidR="00364147" w:rsidRDefault="0067018F">
      <w:pPr>
        <w:pStyle w:val="Normal026"/>
        <w:framePr w:w="1926" w:h="660" w:hRule="exact" w:wrap="auto" w:vAnchor="page" w:hAnchor="page" w:x="9384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131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131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151.23261±6.652270     </w:t>
      </w:r>
    </w:p>
    <w:p w:rsidR="00364147" w:rsidRDefault="0067018F">
      <w:pPr>
        <w:pStyle w:val="Normal026"/>
        <w:framePr w:w="1926" w:h="660" w:hRule="exact" w:wrap="auto" w:vAnchor="page" w:hAnchor="page" w:x="11310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364147">
      <w:pPr>
        <w:pStyle w:val="Normal026"/>
        <w:framePr w:w="1926" w:h="660" w:hRule="exact" w:wrap="auto" w:vAnchor="page" w:hAnchor="page" w:x="1323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1323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54.35181±2.</w:t>
      </w:r>
      <w:r>
        <w:rPr>
          <w:rFonts w:eastAsia="Times New Roman"/>
          <w:color w:val="000000"/>
          <w:kern w:val="2"/>
          <w:sz w:val="15"/>
        </w:rPr>
        <w:t xml:space="preserve">368147     </w:t>
      </w:r>
    </w:p>
    <w:p w:rsidR="00364147" w:rsidRDefault="0067018F">
      <w:pPr>
        <w:pStyle w:val="Normal026"/>
        <w:framePr w:w="1926" w:h="660" w:hRule="exact" w:wrap="auto" w:vAnchor="page" w:hAnchor="page" w:x="1323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6"/>
        <w:framePr w:w="9540" w:h="285" w:hRule="exact" w:wrap="auto" w:vAnchor="page" w:hAnchor="page" w:x="1821" w:y="750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26"/>
        <w:spacing w:line="1" w:lineRule="auto"/>
      </w:pPr>
      <w:r>
        <w:br w:type="page"/>
      </w:r>
    </w:p>
    <w:p w:rsidR="00364147" w:rsidRDefault="0067018F">
      <w:pPr>
        <w:pStyle w:val="Normal026"/>
        <w:framePr w:w="13800" w:h="226" w:hRule="exact" w:wrap="auto" w:vAnchor="page" w:hAnchor="page" w:x="164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b/>
          <w:color w:val="000000"/>
          <w:kern w:val="2"/>
          <w:sz w:val="19"/>
        </w:rPr>
      </w:pPr>
      <w:r>
        <w:pict>
          <v:line id="_x0000_s3076" style="position:absolute;left:0;text-align:left;z-index:-251489280;mso-position-horizontal-relative:page;mso-position-vertical-relative:page" from="79.05pt,114pt" to="761.6pt,114pt" o:allowincell="f">
            <w10:wrap anchorx="page" anchory="page"/>
          </v:line>
        </w:pict>
      </w:r>
      <w:r>
        <w:pict>
          <v:line id="_x0000_s3075" style="position:absolute;left:0;text-align:left;z-index:-251488256;mso-position-horizontal-relative:page;mso-position-vertical-relative:page" from="77.55pt,151.5pt" to="761.6pt,151.5pt" o:allowincell="f">
            <w10:wrap anchorx="page" anchory="page"/>
          </v:line>
        </w:pict>
      </w:r>
      <w:r>
        <w:pict>
          <v:line id="_x0000_s3074" style="position:absolute;left:0;text-align:left;z-index:-251487232;mso-position-horizontal-relative:page;mso-position-vertical-relative:page" from="87.3pt,371.4pt" to="763.1pt,371.4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Organ Weights to Brain Weight Ratio  Summary Report</w:t>
      </w:r>
    </w:p>
    <w:p w:rsidR="00364147" w:rsidRDefault="0067018F">
      <w:pPr>
        <w:pStyle w:val="Normal026"/>
        <w:framePr w:w="13845" w:h="285" w:hRule="exact" w:wrap="auto" w:vAnchor="page" w:hAnchor="page" w:x="1626" w:y="1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>脏脑比（</w:t>
      </w:r>
      <w:r>
        <w:rPr>
          <w:rFonts w:ascii="宋体" w:eastAsia="宋体" w:hAnsi="宋体"/>
          <w:color w:val="000000"/>
          <w:kern w:val="2"/>
          <w:sz w:val="19"/>
        </w:rPr>
        <w:t>%</w:t>
      </w:r>
      <w:r>
        <w:rPr>
          <w:rFonts w:ascii="宋体" w:eastAsia="宋体" w:hAnsi="宋体"/>
          <w:color w:val="000000"/>
          <w:kern w:val="2"/>
          <w:sz w:val="19"/>
        </w:rPr>
        <w:t>）计算结果统计汇总（</w:t>
      </w:r>
      <w:r>
        <w:rPr>
          <w:rFonts w:eastAsia="Times New Roman"/>
          <w:color w:val="000000"/>
          <w:kern w:val="2"/>
          <w:sz w:val="19"/>
        </w:rPr>
        <w:t>mean</w:t>
      </w:r>
      <w:r>
        <w:rPr>
          <w:rFonts w:ascii="宋体" w:eastAsia="宋体" w:hAnsi="宋体"/>
          <w:color w:val="000000"/>
          <w:kern w:val="2"/>
          <w:sz w:val="19"/>
        </w:rPr>
        <w:t>±</w:t>
      </w:r>
      <w:r>
        <w:rPr>
          <w:rFonts w:eastAsia="Times New Roman"/>
          <w:color w:val="000000"/>
          <w:kern w:val="2"/>
          <w:sz w:val="19"/>
        </w:rPr>
        <w:t>SD</w:t>
      </w:r>
      <w:r>
        <w:rPr>
          <w:rFonts w:ascii="宋体" w:eastAsia="宋体" w:hAnsi="宋体"/>
          <w:color w:val="000000"/>
          <w:kern w:val="2"/>
          <w:sz w:val="19"/>
        </w:rPr>
        <w:t>）</w:t>
      </w:r>
      <w:r>
        <w:rPr>
          <w:rFonts w:eastAsia="Times New Roman"/>
          <w:color w:val="000000"/>
          <w:kern w:val="2"/>
          <w:sz w:val="19"/>
        </w:rPr>
        <w:t xml:space="preserve">Males </w:t>
      </w:r>
      <w:r>
        <w:rPr>
          <w:rFonts w:ascii="宋体" w:eastAsia="宋体" w:hAnsi="宋体"/>
          <w:color w:val="000000"/>
          <w:kern w:val="2"/>
          <w:sz w:val="19"/>
        </w:rPr>
        <w:t>雄性</w:t>
      </w:r>
    </w:p>
    <w:p w:rsidR="00364147" w:rsidRDefault="0067018F">
      <w:pPr>
        <w:pStyle w:val="Normal026"/>
        <w:framePr w:w="1245" w:h="285" w:hRule="exact" w:wrap="auto" w:vAnchor="page" w:hAnchor="page" w:x="1686" w:y="2490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组别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</w:t>
      </w:r>
    </w:p>
    <w:p w:rsidR="00364147" w:rsidRDefault="0067018F">
      <w:pPr>
        <w:pStyle w:val="Normal026"/>
        <w:framePr w:w="795" w:h="465" w:hRule="exact" w:wrap="auto" w:vAnchor="page" w:hAnchor="page" w:x="287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364147" w:rsidRDefault="0067018F">
      <w:pPr>
        <w:pStyle w:val="Normal026"/>
        <w:framePr w:w="795" w:h="465" w:hRule="exact" w:wrap="auto" w:vAnchor="page" w:hAnchor="page" w:x="2871" w:y="24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364147" w:rsidRDefault="0067018F">
      <w:pPr>
        <w:pStyle w:val="Normal026"/>
        <w:framePr w:w="1926" w:h="390" w:hRule="exact" w:wrap="auto" w:vAnchor="page" w:hAnchor="page" w:x="3606" w:y="235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Gland, prostate</w:t>
      </w:r>
    </w:p>
    <w:p w:rsidR="00364147" w:rsidRDefault="0067018F">
      <w:pPr>
        <w:pStyle w:val="Normal026"/>
        <w:framePr w:w="1926" w:h="300" w:hRule="exact" w:wrap="auto" w:vAnchor="page" w:hAnchor="page" w:x="3606" w:y="2744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前列腺</w:t>
      </w:r>
    </w:p>
    <w:p w:rsidR="00364147" w:rsidRDefault="00364147">
      <w:pPr>
        <w:pStyle w:val="Normal026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364147" w:rsidRDefault="0067018F">
      <w:pPr>
        <w:pStyle w:val="Normal026"/>
        <w:framePr w:w="1485" w:h="660" w:hRule="exact" w:wrap="auto" w:vAnchor="page" w:hAnchor="page" w:x="1551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溶媒对照组</w:t>
      </w:r>
    </w:p>
    <w:p w:rsidR="00364147" w:rsidRDefault="00364147">
      <w:pPr>
        <w:pStyle w:val="Normal026"/>
        <w:framePr w:w="570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570" w:h="660" w:hRule="exact" w:wrap="auto" w:vAnchor="page" w:hAnchor="page" w:x="3036" w:y="3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6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68.89484±13.881838     </w:t>
      </w:r>
    </w:p>
    <w:p w:rsidR="00364147" w:rsidRDefault="0067018F">
      <w:pPr>
        <w:pStyle w:val="Normal026"/>
        <w:framePr w:w="1926" w:h="660" w:hRule="exact" w:wrap="auto" w:vAnchor="page" w:hAnchor="page" w:x="3606" w:y="30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n=4</w:t>
      </w:r>
    </w:p>
    <w:p w:rsidR="00364147" w:rsidRDefault="0067018F">
      <w:pPr>
        <w:pStyle w:val="Normal026"/>
        <w:framePr w:w="1485" w:h="660" w:hRule="exact" w:wrap="auto" w:vAnchor="page" w:hAnchor="page" w:x="1551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低剂量组</w:t>
      </w:r>
    </w:p>
    <w:p w:rsidR="00364147" w:rsidRDefault="00364147">
      <w:pPr>
        <w:pStyle w:val="Normal026"/>
        <w:framePr w:w="570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570" w:h="660" w:hRule="exact" w:wrap="auto" w:vAnchor="page" w:hAnchor="page" w:x="3036" w:y="3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6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71.51396±12.931065     </w:t>
      </w:r>
    </w:p>
    <w:p w:rsidR="00364147" w:rsidRDefault="0067018F">
      <w:pPr>
        <w:pStyle w:val="Normal026"/>
        <w:framePr w:w="1926" w:h="660" w:hRule="exact" w:wrap="auto" w:vAnchor="page" w:hAnchor="page" w:x="3606" w:y="36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6"/>
        <w:framePr w:w="1485" w:h="660" w:hRule="exact" w:wrap="auto" w:vAnchor="page" w:hAnchor="page" w:x="1551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中剂量组</w:t>
      </w:r>
    </w:p>
    <w:p w:rsidR="00364147" w:rsidRDefault="00364147">
      <w:pPr>
        <w:pStyle w:val="Normal026"/>
        <w:framePr w:w="570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570" w:h="660" w:hRule="exact" w:wrap="auto" w:vAnchor="page" w:hAnchor="page" w:x="3036" w:y="43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</w:t>
      </w:r>
      <w:r>
        <w:rPr>
          <w:rFonts w:eastAsia="Times New Roman"/>
          <w:color w:val="000000"/>
          <w:kern w:val="2"/>
          <w:sz w:val="15"/>
        </w:rPr>
        <w:t>29</w:t>
      </w:r>
    </w:p>
    <w:p w:rsidR="00364147" w:rsidRDefault="00364147">
      <w:pPr>
        <w:pStyle w:val="Normal026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64.44763±6.761748     </w:t>
      </w:r>
    </w:p>
    <w:p w:rsidR="00364147" w:rsidRDefault="0067018F">
      <w:pPr>
        <w:pStyle w:val="Normal026"/>
        <w:framePr w:w="1926" w:h="660" w:hRule="exact" w:wrap="auto" w:vAnchor="page" w:hAnchor="page" w:x="3606" w:y="433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6"/>
        <w:framePr w:w="1485" w:h="660" w:hRule="exact" w:wrap="auto" w:vAnchor="page" w:hAnchor="page" w:x="1551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 xml:space="preserve">WXSH0376 </w:t>
      </w:r>
      <w:r>
        <w:rPr>
          <w:rFonts w:ascii="宋体" w:eastAsia="宋体" w:hAnsi="宋体"/>
          <w:b/>
          <w:color w:val="000000"/>
          <w:kern w:val="2"/>
          <w:sz w:val="15"/>
        </w:rPr>
        <w:t>高剂量组</w:t>
      </w:r>
    </w:p>
    <w:p w:rsidR="00364147" w:rsidRDefault="00364147">
      <w:pPr>
        <w:pStyle w:val="Normal026"/>
        <w:framePr w:w="570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570" w:h="660" w:hRule="exact" w:wrap="auto" w:vAnchor="page" w:hAnchor="page" w:x="3036" w:y="49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R29</w:t>
      </w:r>
    </w:p>
    <w:p w:rsidR="00364147" w:rsidRDefault="00364147">
      <w:pPr>
        <w:pStyle w:val="Normal026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</w:p>
    <w:p w:rsidR="00364147" w:rsidRDefault="0067018F">
      <w:pPr>
        <w:pStyle w:val="Normal026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69.33604±11.457363     </w:t>
      </w:r>
    </w:p>
    <w:p w:rsidR="00364147" w:rsidRDefault="0067018F">
      <w:pPr>
        <w:pStyle w:val="Normal026"/>
        <w:framePr w:w="1926" w:h="660" w:hRule="exact" w:wrap="auto" w:vAnchor="page" w:hAnchor="page" w:x="3606" w:y="49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n=5</w:t>
      </w:r>
    </w:p>
    <w:p w:rsidR="00364147" w:rsidRDefault="0067018F">
      <w:pPr>
        <w:pStyle w:val="Normal026"/>
        <w:framePr w:w="9540" w:h="285" w:hRule="exact" w:wrap="auto" w:vAnchor="page" w:hAnchor="page" w:x="1821" w:y="750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n=x </w:t>
      </w:r>
      <w:r>
        <w:rPr>
          <w:rFonts w:ascii="宋体" w:eastAsia="宋体" w:hAnsi="宋体"/>
          <w:color w:val="000000"/>
          <w:kern w:val="2"/>
          <w:sz w:val="15"/>
        </w:rPr>
        <w:t>中的</w:t>
      </w:r>
      <w:r>
        <w:rPr>
          <w:rFonts w:eastAsia="Times New Roman"/>
          <w:color w:val="000000"/>
          <w:kern w:val="2"/>
          <w:sz w:val="15"/>
        </w:rPr>
        <w:t>x</w:t>
      </w:r>
      <w:r>
        <w:rPr>
          <w:rFonts w:ascii="宋体" w:eastAsia="宋体" w:hAnsi="宋体"/>
          <w:color w:val="000000"/>
          <w:kern w:val="2"/>
          <w:sz w:val="15"/>
        </w:rPr>
        <w:t>表示评估总动物数</w:t>
      </w:r>
    </w:p>
    <w:p w:rsidR="00364147" w:rsidRDefault="0067018F">
      <w:pPr>
        <w:pStyle w:val="Normal026"/>
        <w:framePr w:w="3240" w:h="216" w:hRule="exact" w:wrap="auto" w:vAnchor="page" w:hAnchor="page" w:x="1836" w:y="781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Report Selections</w:t>
      </w:r>
    </w:p>
    <w:p w:rsidR="00364147" w:rsidRDefault="0067018F">
      <w:pPr>
        <w:pStyle w:val="Normal026"/>
        <w:framePr w:w="2835" w:h="210" w:hRule="exact" w:wrap="auto" w:vAnchor="page" w:hAnchor="page" w:x="2331" w:y="803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Comparison group(s)</w:t>
      </w:r>
    </w:p>
    <w:p w:rsidR="00364147" w:rsidRDefault="0067018F">
      <w:pPr>
        <w:pStyle w:val="Normal026"/>
        <w:framePr w:w="5984" w:h="180" w:hRule="exact" w:wrap="auto" w:vAnchor="page" w:hAnchor="page" w:x="5226" w:y="803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2,3,4</w:t>
      </w:r>
    </w:p>
    <w:p w:rsidR="00364147" w:rsidRDefault="0067018F">
      <w:pPr>
        <w:pStyle w:val="Normal026"/>
        <w:framePr w:w="2835" w:h="210" w:hRule="exact" w:wrap="auto" w:vAnchor="page" w:hAnchor="page" w:x="2331" w:y="824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Control group(s)</w:t>
      </w:r>
    </w:p>
    <w:p w:rsidR="00364147" w:rsidRDefault="0067018F">
      <w:pPr>
        <w:pStyle w:val="Normal026"/>
        <w:framePr w:w="5984" w:h="180" w:hRule="exact" w:wrap="auto" w:vAnchor="page" w:hAnchor="page" w:x="5226" w:y="824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1</w:t>
      </w:r>
    </w:p>
    <w:p w:rsidR="00364147" w:rsidRDefault="0067018F">
      <w:pPr>
        <w:pStyle w:val="Normal026"/>
        <w:framePr w:w="2835" w:h="210" w:hRule="exact" w:wrap="auto" w:vAnchor="page" w:hAnchor="page" w:x="2331" w:y="845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Death Status(s)</w:t>
      </w:r>
    </w:p>
    <w:p w:rsidR="00364147" w:rsidRDefault="0067018F">
      <w:pPr>
        <w:pStyle w:val="Normal026"/>
        <w:framePr w:w="5984" w:h="180" w:hRule="exact" w:wrap="auto" w:vAnchor="page" w:hAnchor="page" w:x="5226" w:y="845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Scheduled Dead</w:t>
      </w:r>
    </w:p>
    <w:p w:rsidR="00364147" w:rsidRDefault="0067018F">
      <w:pPr>
        <w:pStyle w:val="Normal026"/>
        <w:framePr w:w="2835" w:h="210" w:hRule="exact" w:wrap="auto" w:vAnchor="page" w:hAnchor="page" w:x="2331" w:y="866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Report generated by</w:t>
      </w:r>
    </w:p>
    <w:p w:rsidR="00364147" w:rsidRDefault="0067018F">
      <w:pPr>
        <w:pStyle w:val="Normal026"/>
        <w:framePr w:w="5984" w:h="180" w:hRule="exact" w:wrap="auto" w:vAnchor="page" w:hAnchor="page" w:x="5226" w:y="866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Ying Ding</w:t>
      </w:r>
    </w:p>
    <w:p w:rsidR="00364147" w:rsidRDefault="0067018F">
      <w:pPr>
        <w:pStyle w:val="Normal026"/>
        <w:framePr w:w="2835" w:h="210" w:hRule="exact" w:wrap="auto" w:vAnchor="page" w:hAnchor="page" w:x="2331" w:y="8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Scheduled Death(s)</w:t>
      </w:r>
    </w:p>
    <w:p w:rsidR="00364147" w:rsidRDefault="0067018F">
      <w:pPr>
        <w:pStyle w:val="Normal026"/>
        <w:framePr w:w="5984" w:h="180" w:hRule="exact" w:wrap="auto" w:vAnchor="page" w:hAnchor="page" w:x="5226" w:y="887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 xml:space="preserve">Recovery Phases </w:t>
      </w:r>
      <w:r>
        <w:rPr>
          <w:rFonts w:eastAsia="Times New Roman"/>
          <w:color w:val="000000"/>
          <w:kern w:val="2"/>
          <w:sz w:val="14"/>
        </w:rPr>
        <w:t>Sacrifice : Recovery Phase</w:t>
      </w:r>
    </w:p>
    <w:p w:rsidR="00364147" w:rsidRDefault="0067018F">
      <w:pPr>
        <w:pStyle w:val="Normal026"/>
        <w:framePr w:w="2835" w:h="210" w:hRule="exact" w:wrap="auto" w:vAnchor="page" w:hAnchor="page" w:x="2331" w:y="908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Sex</w:t>
      </w:r>
    </w:p>
    <w:p w:rsidR="00364147" w:rsidRDefault="0067018F">
      <w:pPr>
        <w:pStyle w:val="Normal026"/>
        <w:framePr w:w="5984" w:h="180" w:hRule="exact" w:wrap="auto" w:vAnchor="page" w:hAnchor="page" w:x="5226" w:y="908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Male,Female</w:t>
      </w:r>
    </w:p>
    <w:p w:rsidR="00364147" w:rsidRDefault="0067018F">
      <w:pPr>
        <w:pStyle w:val="Normal026"/>
        <w:framePr w:w="2835" w:h="210" w:hRule="exact" w:wrap="auto" w:vAnchor="page" w:hAnchor="page" w:x="2331" w:y="92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Subgroup(s)</w:t>
      </w:r>
    </w:p>
    <w:p w:rsidR="00364147" w:rsidRDefault="0067018F">
      <w:pPr>
        <w:pStyle w:val="Normal026"/>
        <w:framePr w:w="5984" w:h="180" w:hRule="exact" w:wrap="auto" w:vAnchor="page" w:hAnchor="page" w:x="5226" w:y="92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1</w:t>
      </w:r>
      <w:r>
        <w:rPr>
          <w:rFonts w:eastAsia="Times New Roman"/>
          <w:color w:val="000000"/>
          <w:kern w:val="2"/>
          <w:sz w:val="14"/>
        </w:rPr>
        <w:br w:type="page"/>
      </w:r>
    </w:p>
    <w:sectPr w:rsidR="00364147">
      <w:headerReference w:type="even" r:id="rId170"/>
      <w:headerReference w:type="default" r:id="rId171"/>
      <w:footerReference w:type="even" r:id="rId172"/>
      <w:footerReference w:type="default" r:id="rId173"/>
      <w:headerReference w:type="first" r:id="rId174"/>
      <w:footerReference w:type="first" r:id="rId175"/>
      <w:pgSz w:w="15840" w:h="12240" w:orient="landscape"/>
      <w:pgMar w:top="1440" w:right="1800" w:bottom="1440" w:left="1800" w:header="110" w:footer="1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7018F">
      <w:r>
        <w:separator/>
      </w:r>
    </w:p>
  </w:endnote>
  <w:endnote w:type="continuationSeparator" w:id="0">
    <w:p w:rsidR="00000000" w:rsidRDefault="00670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6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6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6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7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7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7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8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8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8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9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9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00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00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00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10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10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10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20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20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30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30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30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40"/>
      <w:rPr>
        <w:rFonts w:ascii="宋体" w:eastAsia="宋体" w:hAnsi="宋体" w:cs="宋体"/>
      </w:rPr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40"/>
      <w:rPr>
        <w:rFonts w:ascii="宋体" w:eastAsia="宋体" w:hAnsi="宋体" w:cs="宋体"/>
      </w:rPr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40"/>
      <w:rPr>
        <w:rFonts w:ascii="宋体" w:eastAsia="宋体" w:hAnsi="宋体" w:cs="宋体"/>
      </w:rPr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50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50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5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4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60"/>
      <w:rPr>
        <w:rFonts w:ascii="宋体" w:eastAsia="宋体" w:hAnsi="宋体" w:cs="宋体"/>
      </w:rPr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60"/>
      <w:rPr>
        <w:rFonts w:ascii="宋体" w:eastAsia="宋体" w:hAnsi="宋体" w:cs="宋体"/>
      </w:rPr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60"/>
      <w:rPr>
        <w:rFonts w:ascii="宋体" w:eastAsia="宋体" w:hAnsi="宋体" w:cs="宋体"/>
      </w:rPr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70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70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70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80"/>
      <w:rPr>
        <w:rFonts w:ascii="宋体" w:eastAsia="宋体" w:hAnsi="宋体" w:cs="宋体"/>
      </w:rPr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80"/>
      <w:rPr>
        <w:rFonts w:ascii="宋体" w:eastAsia="宋体" w:hAnsi="宋体" w:cs="宋体"/>
      </w:rPr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80"/>
      <w:rPr>
        <w:rFonts w:ascii="宋体" w:eastAsia="宋体" w:hAnsi="宋体" w:cs="宋体"/>
      </w:rPr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9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4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90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90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0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0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0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1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1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1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2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2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4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2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3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3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3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4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4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4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5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5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5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5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6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6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6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7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7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7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8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8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8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9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5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9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9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30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30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30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7018F">
      <w:r>
        <w:separator/>
      </w:r>
    </w:p>
  </w:footnote>
  <w:footnote w:type="continuationSeparator" w:id="0">
    <w:p w:rsidR="00000000" w:rsidRDefault="006701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0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49" type="#_x0000_t202" style="position:absolute;margin-left:298.1pt;margin-top:-2.05pt;width:200.25pt;height:129.6pt;z-index:251658240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3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5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6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3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8.1pt;margin-top:-2.05pt;width:200.25pt;height:93.6pt;z-index:251662336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2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6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7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4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8.1pt;margin-top:-2.05pt;width:200.25pt;height:129.6pt;z-index:251663360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3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7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8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5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98.1pt;margin-top:-2.05pt;width:200.25pt;height:93.6pt;z-index:251664384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4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9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6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98.1pt;margin-top:-2.05pt;width:200.25pt;height:129.6pt;z-index:251665408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5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9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00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7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98.1pt;margin-top:-2.05pt;width:200.25pt;height:93.6pt;z-index:251666432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6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00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10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8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98.1pt;margin-top:-2.05pt;width:200.25pt;height:129.6pt;z-index:251667456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7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10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a4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8.1pt;margin-top:-2.05pt;width:200.25pt;height:129.6pt;z-index:251659264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9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98.1pt;margin-top:-2.05pt;width:200.25pt;height:93.6pt;z-index:251668480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8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20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30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10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98.1pt;margin-top:-2.05pt;width:200.25pt;height:129.6pt;z-index:251669504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9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30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40"/>
      <w:rPr>
        <w:rFonts w:ascii="宋体" w:eastAsia="宋体" w:hAnsi="宋体" w:cs="宋体"/>
      </w:rPr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11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98.1pt;margin-top:-2.05pt;width:200.25pt;height:93.6pt;z-index:251670528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100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40"/>
      <w:rPr>
        <w:rFonts w:ascii="宋体" w:eastAsia="宋体" w:hAnsi="宋体" w:cs="宋体"/>
      </w:rPr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50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12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98.1pt;margin-top:-2.05pt;width:200.25pt;height:129.6pt;z-index:251671552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11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50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60"/>
      <w:rPr>
        <w:rFonts w:ascii="宋体" w:eastAsia="宋体" w:hAnsi="宋体" w:cs="宋体"/>
      </w:rPr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13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98.1pt;margin-top:-2.05pt;width:200.25pt;height:93.6pt;z-index:251672576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12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15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60"/>
      <w:rPr>
        <w:rFonts w:ascii="宋体" w:eastAsia="宋体" w:hAnsi="宋体" w:cs="宋体"/>
      </w:rPr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70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14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98.1pt;margin-top:-2.05pt;width:200.25pt;height:129.6pt;z-index:251673600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13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70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80"/>
      <w:rPr>
        <w:rFonts w:ascii="宋体" w:eastAsia="宋体" w:hAnsi="宋体" w:cs="宋体"/>
      </w:rPr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15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298.1pt;margin-top:-2.05pt;width:200.25pt;height:93.6pt;z-index:251674624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14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17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80"/>
      <w:rPr>
        <w:rFonts w:ascii="宋体" w:eastAsia="宋体" w:hAnsi="宋体" w:cs="宋体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4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90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16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298.1pt;margin-top:-2.05pt;width:200.25pt;height:129.6pt;z-index:251675648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15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18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190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0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17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298.1pt;margin-top:-2.05pt;width:200.25pt;height:93.6pt;z-index:251676672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16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 wp14:anchorId="6266CC36" wp14:editId="1CB531A6">
          <wp:extent cx="1104900" cy="273050"/>
          <wp:effectExtent l="0" t="0" r="0" b="0"/>
          <wp:docPr id="19" name="图片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0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1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18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98.1pt;margin-top:-2.05pt;width:200.25pt;height:129.6pt;z-index:251677696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17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 wp14:anchorId="6E3E74B5" wp14:editId="6D1047ED">
          <wp:extent cx="1104900" cy="273050"/>
          <wp:effectExtent l="0" t="0" r="0" b="0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1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2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1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8.1pt;margin-top:-2.05pt;width:200.25pt;height:93.6pt;z-index:251660288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0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19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298.1pt;margin-top:-2.05pt;width:200.25pt;height:93.6pt;z-index:251678720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18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21" name="图片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2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3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20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98.1pt;margin-top:-2.05pt;width:200.25pt;height:129.6pt;z-index:251679744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19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22" name="图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3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4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21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298.1pt;margin-top:-2.05pt;width:200.25pt;height:93.6pt;z-index:251680768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200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23" name="图片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4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5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22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98.1pt;margin-top:-2.05pt;width:200.25pt;height:129.6pt;z-index:251681792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21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2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4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5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6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23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98.1pt;margin-top:-2.05pt;width:200.25pt;height:93.6pt;z-index:251682816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22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2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6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7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24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298.1pt;margin-top:-2.05pt;width:200.25pt;height:129.6pt;z-index:251683840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23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26" name="图片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7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8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25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298.1pt;margin-top:-2.05pt;width:200.25pt;height:93.6pt;z-index:251684864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24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8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5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9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26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98.1pt;margin-top:-2.05pt;width:200.25pt;height:129.6pt;z-index:251685888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25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28" name="图片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29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30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27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298.1pt;margin-top:-2.05pt;width:200.25pt;height:93.6pt;z-index:251686912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26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147" w:rsidRDefault="00364147">
    <w:pPr>
      <w:pStyle w:val="Normal3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8E" w:rsidRDefault="0067018F" w:rsidP="00CF7926">
    <w:pPr>
      <w:pStyle w:val="Header2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8.1pt;margin-top:-2.05pt;width:200.25pt;height:129.6pt;z-index:251661312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866D8E" w:rsidRDefault="0067018F" w:rsidP="008746F9">
                <w:pPr>
                  <w:pStyle w:val="Normal11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20"/>
  <w:doNotShadeFormData/>
  <w:characterSpacingControl w:val="doNotCompress"/>
  <w:hdrShapeDefaults>
    <o:shapedefaults v:ext="edit" spidmax="3242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compatSetting w:name="compatibilityMode" w:uri="http://schemas.microsoft.com/office/word" w:val="12"/>
  </w:compat>
  <w:rsids>
    <w:rsidRoot w:val="00364147"/>
    <w:rsid w:val="00364147"/>
    <w:rsid w:val="0067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42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/>
  <w:style w:type="paragraph" w:default="1" w:styleId="a">
    <w:name w:val="Normal"/>
    <w:qFormat/>
    <w:rsid w:val="00805BC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Normal0"/>
    <w:uiPriority w:val="99"/>
    <w:semiHidden/>
    <w:unhideWhenUsed/>
    <w:rsid w:val="00C22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Normal0">
    <w:name w:val="Normal_0"/>
    <w:qFormat/>
    <w:pPr>
      <w:widowControl w:val="0"/>
      <w:jc w:val="both"/>
    </w:pPr>
  </w:style>
  <w:style w:type="paragraph" w:customStyle="1" w:styleId="Normal1">
    <w:name w:val="Normal_1"/>
    <w:qFormat/>
    <w:pPr>
      <w:widowControl w:val="0"/>
      <w:jc w:val="both"/>
    </w:pPr>
  </w:style>
  <w:style w:type="paragraph" w:styleId="a4">
    <w:name w:val="header"/>
    <w:basedOn w:val="Normal1"/>
    <w:link w:val="Char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7926"/>
    <w:rPr>
      <w:sz w:val="18"/>
      <w:szCs w:val="18"/>
    </w:rPr>
  </w:style>
  <w:style w:type="paragraph" w:customStyle="1" w:styleId="Normal2">
    <w:name w:val="Normal_2"/>
    <w:qFormat/>
    <w:rPr>
      <w:sz w:val="24"/>
      <w:szCs w:val="24"/>
    </w:rPr>
  </w:style>
  <w:style w:type="paragraph" w:customStyle="1" w:styleId="Normal3">
    <w:name w:val="Normal_3"/>
    <w:qFormat/>
    <w:pPr>
      <w:widowControl w:val="0"/>
      <w:jc w:val="both"/>
    </w:pPr>
  </w:style>
  <w:style w:type="paragraph" w:customStyle="1" w:styleId="Header0">
    <w:name w:val="Header_0"/>
    <w:basedOn w:val="Normal3"/>
    <w:link w:val="Char0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_0"/>
    <w:basedOn w:val="a0"/>
    <w:link w:val="Header0"/>
    <w:uiPriority w:val="99"/>
    <w:rsid w:val="00CF7926"/>
    <w:rPr>
      <w:sz w:val="18"/>
      <w:szCs w:val="18"/>
    </w:rPr>
  </w:style>
  <w:style w:type="paragraph" w:customStyle="1" w:styleId="Normal00">
    <w:name w:val="Normal_0_0"/>
    <w:qFormat/>
    <w:rsid w:val="00805BCE"/>
    <w:rPr>
      <w:sz w:val="24"/>
      <w:szCs w:val="24"/>
    </w:rPr>
  </w:style>
  <w:style w:type="paragraph" w:customStyle="1" w:styleId="Normal10">
    <w:name w:val="Normal_1_0"/>
    <w:qFormat/>
    <w:pPr>
      <w:widowControl w:val="0"/>
      <w:jc w:val="both"/>
    </w:pPr>
  </w:style>
  <w:style w:type="paragraph" w:customStyle="1" w:styleId="Header1">
    <w:name w:val="Header_1"/>
    <w:basedOn w:val="Normal10"/>
    <w:link w:val="Char1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_1"/>
    <w:basedOn w:val="a0"/>
    <w:link w:val="Header1"/>
    <w:uiPriority w:val="99"/>
    <w:rsid w:val="00CF7926"/>
    <w:rPr>
      <w:sz w:val="18"/>
      <w:szCs w:val="18"/>
    </w:rPr>
  </w:style>
  <w:style w:type="paragraph" w:customStyle="1" w:styleId="Normal4">
    <w:name w:val="Normal_4"/>
    <w:qFormat/>
    <w:rsid w:val="00805BCE"/>
    <w:rPr>
      <w:sz w:val="24"/>
      <w:szCs w:val="24"/>
    </w:rPr>
  </w:style>
  <w:style w:type="paragraph" w:customStyle="1" w:styleId="NormalWeb0">
    <w:name w:val="Normal (Web)_0"/>
    <w:basedOn w:val="Normal01"/>
    <w:uiPriority w:val="99"/>
    <w:semiHidden/>
    <w:unhideWhenUsed/>
    <w:rsid w:val="00C22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Normal01">
    <w:name w:val="Normal_0_1"/>
    <w:qFormat/>
    <w:pPr>
      <w:widowControl w:val="0"/>
      <w:jc w:val="both"/>
    </w:pPr>
  </w:style>
  <w:style w:type="paragraph" w:customStyle="1" w:styleId="Normal11">
    <w:name w:val="Normal_1_1"/>
    <w:qFormat/>
    <w:pPr>
      <w:widowControl w:val="0"/>
      <w:jc w:val="both"/>
    </w:pPr>
  </w:style>
  <w:style w:type="paragraph" w:customStyle="1" w:styleId="Header2">
    <w:name w:val="Header_2"/>
    <w:basedOn w:val="Normal11"/>
    <w:link w:val="Char2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_2"/>
    <w:basedOn w:val="a0"/>
    <w:link w:val="Header2"/>
    <w:uiPriority w:val="99"/>
    <w:rsid w:val="00CF7926"/>
    <w:rPr>
      <w:sz w:val="18"/>
      <w:szCs w:val="18"/>
    </w:rPr>
  </w:style>
  <w:style w:type="paragraph" w:customStyle="1" w:styleId="Normal5">
    <w:name w:val="Normal_5"/>
    <w:qFormat/>
    <w:rPr>
      <w:sz w:val="24"/>
      <w:szCs w:val="24"/>
    </w:rPr>
  </w:style>
  <w:style w:type="paragraph" w:customStyle="1" w:styleId="Normal02">
    <w:name w:val="Normal_0_2"/>
    <w:qFormat/>
    <w:rsid w:val="00805BCE"/>
    <w:rPr>
      <w:sz w:val="24"/>
      <w:szCs w:val="24"/>
    </w:rPr>
  </w:style>
  <w:style w:type="paragraph" w:customStyle="1" w:styleId="Normal12">
    <w:name w:val="Normal_1_2"/>
    <w:qFormat/>
    <w:pPr>
      <w:widowControl w:val="0"/>
      <w:jc w:val="both"/>
    </w:pPr>
  </w:style>
  <w:style w:type="paragraph" w:customStyle="1" w:styleId="Header3">
    <w:name w:val="Header_3"/>
    <w:basedOn w:val="Normal12"/>
    <w:link w:val="Char3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_3"/>
    <w:basedOn w:val="a0"/>
    <w:link w:val="Header3"/>
    <w:uiPriority w:val="99"/>
    <w:rsid w:val="00CF7926"/>
    <w:rPr>
      <w:sz w:val="18"/>
      <w:szCs w:val="18"/>
    </w:rPr>
  </w:style>
  <w:style w:type="paragraph" w:customStyle="1" w:styleId="Normal6">
    <w:name w:val="Normal_6"/>
    <w:qFormat/>
    <w:rsid w:val="00805BCE"/>
    <w:rPr>
      <w:sz w:val="24"/>
      <w:szCs w:val="24"/>
    </w:rPr>
  </w:style>
  <w:style w:type="paragraph" w:customStyle="1" w:styleId="NormalWeb1">
    <w:name w:val="Normal (Web)_1"/>
    <w:basedOn w:val="Normal03"/>
    <w:uiPriority w:val="99"/>
    <w:semiHidden/>
    <w:unhideWhenUsed/>
    <w:rsid w:val="00C22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Normal03">
    <w:name w:val="Normal_0_3"/>
    <w:qFormat/>
    <w:pPr>
      <w:widowControl w:val="0"/>
      <w:jc w:val="both"/>
    </w:pPr>
  </w:style>
  <w:style w:type="paragraph" w:customStyle="1" w:styleId="Normal13">
    <w:name w:val="Normal_1_3"/>
    <w:qFormat/>
    <w:pPr>
      <w:widowControl w:val="0"/>
      <w:jc w:val="both"/>
    </w:pPr>
  </w:style>
  <w:style w:type="paragraph" w:customStyle="1" w:styleId="Header4">
    <w:name w:val="Header_4"/>
    <w:basedOn w:val="Normal13"/>
    <w:link w:val="Char4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_4"/>
    <w:basedOn w:val="a0"/>
    <w:link w:val="Header4"/>
    <w:uiPriority w:val="99"/>
    <w:rsid w:val="00CF7926"/>
    <w:rPr>
      <w:sz w:val="18"/>
      <w:szCs w:val="18"/>
    </w:rPr>
  </w:style>
  <w:style w:type="paragraph" w:customStyle="1" w:styleId="Normal7">
    <w:name w:val="Normal_7"/>
    <w:qFormat/>
    <w:rPr>
      <w:sz w:val="24"/>
      <w:szCs w:val="24"/>
    </w:rPr>
  </w:style>
  <w:style w:type="paragraph" w:customStyle="1" w:styleId="Normal04">
    <w:name w:val="Normal_0_4"/>
    <w:qFormat/>
    <w:rsid w:val="00805BCE"/>
    <w:rPr>
      <w:sz w:val="24"/>
      <w:szCs w:val="24"/>
    </w:rPr>
  </w:style>
  <w:style w:type="paragraph" w:customStyle="1" w:styleId="Normal14">
    <w:name w:val="Normal_1_4"/>
    <w:qFormat/>
    <w:pPr>
      <w:widowControl w:val="0"/>
      <w:jc w:val="both"/>
    </w:pPr>
  </w:style>
  <w:style w:type="paragraph" w:customStyle="1" w:styleId="Header5">
    <w:name w:val="Header_5"/>
    <w:basedOn w:val="Normal14"/>
    <w:link w:val="Char5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_5"/>
    <w:basedOn w:val="a0"/>
    <w:link w:val="Header5"/>
    <w:uiPriority w:val="99"/>
    <w:rsid w:val="00CF7926"/>
    <w:rPr>
      <w:sz w:val="18"/>
      <w:szCs w:val="18"/>
    </w:rPr>
  </w:style>
  <w:style w:type="paragraph" w:customStyle="1" w:styleId="Normal8">
    <w:name w:val="Normal_8"/>
    <w:qFormat/>
    <w:rsid w:val="00805BCE"/>
    <w:rPr>
      <w:sz w:val="24"/>
      <w:szCs w:val="24"/>
    </w:rPr>
  </w:style>
  <w:style w:type="paragraph" w:customStyle="1" w:styleId="NormalWeb2">
    <w:name w:val="Normal (Web)_2"/>
    <w:basedOn w:val="Normal05"/>
    <w:uiPriority w:val="99"/>
    <w:semiHidden/>
    <w:unhideWhenUsed/>
    <w:rsid w:val="00C22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Normal05">
    <w:name w:val="Normal_0_5"/>
    <w:qFormat/>
    <w:pPr>
      <w:widowControl w:val="0"/>
      <w:jc w:val="both"/>
    </w:pPr>
  </w:style>
  <w:style w:type="paragraph" w:customStyle="1" w:styleId="Normal15">
    <w:name w:val="Normal_1_5"/>
    <w:qFormat/>
    <w:pPr>
      <w:widowControl w:val="0"/>
      <w:jc w:val="both"/>
    </w:pPr>
  </w:style>
  <w:style w:type="paragraph" w:customStyle="1" w:styleId="Header6">
    <w:name w:val="Header_6"/>
    <w:basedOn w:val="Normal15"/>
    <w:link w:val="Char6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_6"/>
    <w:basedOn w:val="a0"/>
    <w:link w:val="Header6"/>
    <w:uiPriority w:val="99"/>
    <w:rsid w:val="00CF7926"/>
    <w:rPr>
      <w:sz w:val="18"/>
      <w:szCs w:val="18"/>
    </w:rPr>
  </w:style>
  <w:style w:type="paragraph" w:customStyle="1" w:styleId="Normal9">
    <w:name w:val="Normal_9"/>
    <w:qFormat/>
    <w:rPr>
      <w:sz w:val="24"/>
      <w:szCs w:val="24"/>
    </w:rPr>
  </w:style>
  <w:style w:type="paragraph" w:customStyle="1" w:styleId="Normal06">
    <w:name w:val="Normal_0_6"/>
    <w:qFormat/>
    <w:rsid w:val="00805BCE"/>
    <w:rPr>
      <w:sz w:val="24"/>
      <w:szCs w:val="24"/>
    </w:rPr>
  </w:style>
  <w:style w:type="paragraph" w:customStyle="1" w:styleId="Normal16">
    <w:name w:val="Normal_1_6"/>
    <w:qFormat/>
    <w:pPr>
      <w:widowControl w:val="0"/>
      <w:jc w:val="both"/>
    </w:pPr>
  </w:style>
  <w:style w:type="paragraph" w:customStyle="1" w:styleId="Header7">
    <w:name w:val="Header_7"/>
    <w:basedOn w:val="Normal16"/>
    <w:link w:val="Char7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_7"/>
    <w:basedOn w:val="a0"/>
    <w:link w:val="Header7"/>
    <w:uiPriority w:val="99"/>
    <w:rsid w:val="00CF7926"/>
    <w:rPr>
      <w:sz w:val="18"/>
      <w:szCs w:val="18"/>
    </w:rPr>
  </w:style>
  <w:style w:type="paragraph" w:customStyle="1" w:styleId="Normal100">
    <w:name w:val="Normal_10"/>
    <w:qFormat/>
    <w:rsid w:val="00805BCE"/>
    <w:rPr>
      <w:sz w:val="24"/>
      <w:szCs w:val="24"/>
    </w:rPr>
  </w:style>
  <w:style w:type="paragraph" w:customStyle="1" w:styleId="NormalWeb3">
    <w:name w:val="Normal (Web)_3"/>
    <w:basedOn w:val="Normal07"/>
    <w:uiPriority w:val="99"/>
    <w:semiHidden/>
    <w:unhideWhenUsed/>
    <w:rsid w:val="00C22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Normal07">
    <w:name w:val="Normal_0_7"/>
    <w:qFormat/>
    <w:pPr>
      <w:widowControl w:val="0"/>
      <w:jc w:val="both"/>
    </w:pPr>
  </w:style>
  <w:style w:type="paragraph" w:customStyle="1" w:styleId="Normal17">
    <w:name w:val="Normal_1_7"/>
    <w:qFormat/>
    <w:pPr>
      <w:widowControl w:val="0"/>
      <w:jc w:val="both"/>
    </w:pPr>
  </w:style>
  <w:style w:type="paragraph" w:customStyle="1" w:styleId="Header8">
    <w:name w:val="Header_8"/>
    <w:basedOn w:val="Normal17"/>
    <w:link w:val="Char8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8">
    <w:name w:val="页眉 Char_8"/>
    <w:basedOn w:val="a0"/>
    <w:link w:val="Header8"/>
    <w:uiPriority w:val="99"/>
    <w:rsid w:val="00CF7926"/>
    <w:rPr>
      <w:sz w:val="18"/>
      <w:szCs w:val="18"/>
    </w:rPr>
  </w:style>
  <w:style w:type="paragraph" w:customStyle="1" w:styleId="Normal110">
    <w:name w:val="Normal_11"/>
    <w:qFormat/>
    <w:rPr>
      <w:sz w:val="24"/>
      <w:szCs w:val="24"/>
    </w:rPr>
  </w:style>
  <w:style w:type="paragraph" w:customStyle="1" w:styleId="Normal08">
    <w:name w:val="Normal_0_8"/>
    <w:qFormat/>
    <w:rsid w:val="00805BCE"/>
    <w:rPr>
      <w:sz w:val="24"/>
      <w:szCs w:val="24"/>
    </w:rPr>
  </w:style>
  <w:style w:type="paragraph" w:customStyle="1" w:styleId="Normal18">
    <w:name w:val="Normal_1_8"/>
    <w:qFormat/>
    <w:pPr>
      <w:widowControl w:val="0"/>
      <w:jc w:val="both"/>
    </w:pPr>
  </w:style>
  <w:style w:type="paragraph" w:customStyle="1" w:styleId="Header9">
    <w:name w:val="Header_9"/>
    <w:basedOn w:val="Normal18"/>
    <w:link w:val="Char9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9">
    <w:name w:val="页眉 Char_9"/>
    <w:basedOn w:val="a0"/>
    <w:link w:val="Header9"/>
    <w:uiPriority w:val="99"/>
    <w:rsid w:val="00CF7926"/>
    <w:rPr>
      <w:sz w:val="18"/>
      <w:szCs w:val="18"/>
    </w:rPr>
  </w:style>
  <w:style w:type="paragraph" w:customStyle="1" w:styleId="Normal120">
    <w:name w:val="Normal_12"/>
    <w:qFormat/>
    <w:rsid w:val="00805BCE"/>
    <w:rPr>
      <w:sz w:val="24"/>
      <w:szCs w:val="24"/>
    </w:rPr>
  </w:style>
  <w:style w:type="paragraph" w:customStyle="1" w:styleId="NormalWeb4">
    <w:name w:val="Normal (Web)_4"/>
    <w:basedOn w:val="Normal09"/>
    <w:uiPriority w:val="99"/>
    <w:semiHidden/>
    <w:unhideWhenUsed/>
    <w:rsid w:val="00C22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Normal09">
    <w:name w:val="Normal_0_9"/>
    <w:qFormat/>
    <w:pPr>
      <w:widowControl w:val="0"/>
      <w:jc w:val="both"/>
    </w:pPr>
  </w:style>
  <w:style w:type="paragraph" w:customStyle="1" w:styleId="Normal19">
    <w:name w:val="Normal_1_9"/>
    <w:qFormat/>
    <w:pPr>
      <w:widowControl w:val="0"/>
      <w:jc w:val="both"/>
    </w:pPr>
  </w:style>
  <w:style w:type="paragraph" w:customStyle="1" w:styleId="Header10">
    <w:name w:val="Header_10"/>
    <w:basedOn w:val="Normal19"/>
    <w:link w:val="Char10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_10"/>
    <w:basedOn w:val="a0"/>
    <w:link w:val="Header10"/>
    <w:uiPriority w:val="99"/>
    <w:rsid w:val="00CF7926"/>
    <w:rPr>
      <w:sz w:val="18"/>
      <w:szCs w:val="18"/>
    </w:rPr>
  </w:style>
  <w:style w:type="paragraph" w:customStyle="1" w:styleId="Normal130">
    <w:name w:val="Normal_13"/>
    <w:qFormat/>
    <w:rPr>
      <w:sz w:val="24"/>
      <w:szCs w:val="24"/>
    </w:rPr>
  </w:style>
  <w:style w:type="paragraph" w:customStyle="1" w:styleId="Normal010">
    <w:name w:val="Normal_0_10"/>
    <w:qFormat/>
    <w:rsid w:val="00805BCE"/>
    <w:rPr>
      <w:sz w:val="24"/>
      <w:szCs w:val="24"/>
    </w:rPr>
  </w:style>
  <w:style w:type="paragraph" w:customStyle="1" w:styleId="Normal1100">
    <w:name w:val="Normal_1_10"/>
    <w:qFormat/>
    <w:pPr>
      <w:widowControl w:val="0"/>
      <w:jc w:val="both"/>
    </w:pPr>
  </w:style>
  <w:style w:type="paragraph" w:customStyle="1" w:styleId="Header11">
    <w:name w:val="Header_11"/>
    <w:basedOn w:val="Normal1100"/>
    <w:link w:val="Char11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1">
    <w:name w:val="页眉 Char_11"/>
    <w:basedOn w:val="a0"/>
    <w:link w:val="Header11"/>
    <w:uiPriority w:val="99"/>
    <w:rsid w:val="00CF7926"/>
    <w:rPr>
      <w:sz w:val="18"/>
      <w:szCs w:val="18"/>
    </w:rPr>
  </w:style>
  <w:style w:type="paragraph" w:customStyle="1" w:styleId="Normal140">
    <w:name w:val="Normal_14"/>
    <w:qFormat/>
    <w:rsid w:val="00805BCE"/>
    <w:rPr>
      <w:sz w:val="24"/>
      <w:szCs w:val="24"/>
    </w:rPr>
  </w:style>
  <w:style w:type="paragraph" w:customStyle="1" w:styleId="NormalWeb5">
    <w:name w:val="Normal (Web)_5"/>
    <w:basedOn w:val="Normal011"/>
    <w:uiPriority w:val="99"/>
    <w:semiHidden/>
    <w:unhideWhenUsed/>
    <w:rsid w:val="00C22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Normal011">
    <w:name w:val="Normal_0_11"/>
    <w:qFormat/>
    <w:pPr>
      <w:widowControl w:val="0"/>
      <w:jc w:val="both"/>
    </w:pPr>
  </w:style>
  <w:style w:type="paragraph" w:customStyle="1" w:styleId="Normal111">
    <w:name w:val="Normal_1_11"/>
    <w:qFormat/>
    <w:pPr>
      <w:widowControl w:val="0"/>
      <w:jc w:val="both"/>
    </w:pPr>
  </w:style>
  <w:style w:type="paragraph" w:customStyle="1" w:styleId="Header12">
    <w:name w:val="Header_12"/>
    <w:basedOn w:val="Normal111"/>
    <w:link w:val="Char12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2">
    <w:name w:val="页眉 Char_12"/>
    <w:basedOn w:val="a0"/>
    <w:link w:val="Header12"/>
    <w:uiPriority w:val="99"/>
    <w:rsid w:val="00CF7926"/>
    <w:rPr>
      <w:sz w:val="18"/>
      <w:szCs w:val="18"/>
    </w:rPr>
  </w:style>
  <w:style w:type="paragraph" w:customStyle="1" w:styleId="Normal150">
    <w:name w:val="Normal_15"/>
    <w:qFormat/>
    <w:rPr>
      <w:sz w:val="24"/>
      <w:szCs w:val="24"/>
    </w:rPr>
  </w:style>
  <w:style w:type="paragraph" w:customStyle="1" w:styleId="Normal012">
    <w:name w:val="Normal_0_12"/>
    <w:qFormat/>
    <w:rsid w:val="00805BCE"/>
    <w:rPr>
      <w:sz w:val="24"/>
      <w:szCs w:val="24"/>
    </w:rPr>
  </w:style>
  <w:style w:type="paragraph" w:customStyle="1" w:styleId="Normal112">
    <w:name w:val="Normal_1_12"/>
    <w:qFormat/>
    <w:pPr>
      <w:widowControl w:val="0"/>
      <w:jc w:val="both"/>
    </w:pPr>
  </w:style>
  <w:style w:type="paragraph" w:customStyle="1" w:styleId="Header13">
    <w:name w:val="Header_13"/>
    <w:basedOn w:val="Normal112"/>
    <w:link w:val="Char13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3">
    <w:name w:val="页眉 Char_13"/>
    <w:basedOn w:val="a0"/>
    <w:link w:val="Header13"/>
    <w:uiPriority w:val="99"/>
    <w:rsid w:val="00CF7926"/>
    <w:rPr>
      <w:sz w:val="18"/>
      <w:szCs w:val="18"/>
    </w:rPr>
  </w:style>
  <w:style w:type="paragraph" w:customStyle="1" w:styleId="Normal160">
    <w:name w:val="Normal_16"/>
    <w:qFormat/>
    <w:rsid w:val="00805BCE"/>
    <w:rPr>
      <w:sz w:val="24"/>
      <w:szCs w:val="24"/>
    </w:rPr>
  </w:style>
  <w:style w:type="paragraph" w:customStyle="1" w:styleId="NormalWeb6">
    <w:name w:val="Normal (Web)_6"/>
    <w:basedOn w:val="Normal013"/>
    <w:uiPriority w:val="99"/>
    <w:semiHidden/>
    <w:unhideWhenUsed/>
    <w:rsid w:val="00C22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Normal013">
    <w:name w:val="Normal_0_13"/>
    <w:qFormat/>
    <w:pPr>
      <w:widowControl w:val="0"/>
      <w:jc w:val="both"/>
    </w:pPr>
  </w:style>
  <w:style w:type="paragraph" w:customStyle="1" w:styleId="Normal113">
    <w:name w:val="Normal_1_13"/>
    <w:qFormat/>
    <w:pPr>
      <w:widowControl w:val="0"/>
      <w:jc w:val="both"/>
    </w:pPr>
  </w:style>
  <w:style w:type="paragraph" w:customStyle="1" w:styleId="Header14">
    <w:name w:val="Header_14"/>
    <w:basedOn w:val="Normal113"/>
    <w:link w:val="Char14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4">
    <w:name w:val="页眉 Char_14"/>
    <w:basedOn w:val="a0"/>
    <w:link w:val="Header14"/>
    <w:uiPriority w:val="99"/>
    <w:rsid w:val="00CF7926"/>
    <w:rPr>
      <w:sz w:val="18"/>
      <w:szCs w:val="18"/>
    </w:rPr>
  </w:style>
  <w:style w:type="paragraph" w:customStyle="1" w:styleId="Normal170">
    <w:name w:val="Normal_17"/>
    <w:qFormat/>
    <w:rPr>
      <w:sz w:val="24"/>
      <w:szCs w:val="24"/>
    </w:rPr>
  </w:style>
  <w:style w:type="paragraph" w:customStyle="1" w:styleId="Normal014">
    <w:name w:val="Normal_0_14"/>
    <w:qFormat/>
    <w:rsid w:val="00805BCE"/>
    <w:rPr>
      <w:sz w:val="24"/>
      <w:szCs w:val="24"/>
    </w:rPr>
  </w:style>
  <w:style w:type="paragraph" w:customStyle="1" w:styleId="Normal114">
    <w:name w:val="Normal_1_14"/>
    <w:qFormat/>
    <w:pPr>
      <w:widowControl w:val="0"/>
      <w:jc w:val="both"/>
    </w:pPr>
  </w:style>
  <w:style w:type="paragraph" w:customStyle="1" w:styleId="Header15">
    <w:name w:val="Header_15"/>
    <w:basedOn w:val="Normal114"/>
    <w:link w:val="Char15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5">
    <w:name w:val="页眉 Char_15"/>
    <w:basedOn w:val="a0"/>
    <w:link w:val="Header15"/>
    <w:uiPriority w:val="99"/>
    <w:rsid w:val="00CF7926"/>
    <w:rPr>
      <w:sz w:val="18"/>
      <w:szCs w:val="18"/>
    </w:rPr>
  </w:style>
  <w:style w:type="paragraph" w:customStyle="1" w:styleId="Normal180">
    <w:name w:val="Normal_18"/>
    <w:qFormat/>
    <w:rsid w:val="00805BCE"/>
    <w:rPr>
      <w:sz w:val="24"/>
      <w:szCs w:val="24"/>
    </w:rPr>
  </w:style>
  <w:style w:type="paragraph" w:customStyle="1" w:styleId="NormalWeb7">
    <w:name w:val="Normal (Web)_7"/>
    <w:basedOn w:val="Normal015"/>
    <w:uiPriority w:val="99"/>
    <w:semiHidden/>
    <w:unhideWhenUsed/>
    <w:rsid w:val="00C22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Normal015">
    <w:name w:val="Normal_0_15"/>
    <w:qFormat/>
    <w:pPr>
      <w:widowControl w:val="0"/>
      <w:jc w:val="both"/>
    </w:pPr>
  </w:style>
  <w:style w:type="paragraph" w:customStyle="1" w:styleId="Normal115">
    <w:name w:val="Normal_1_15"/>
    <w:qFormat/>
    <w:pPr>
      <w:widowControl w:val="0"/>
      <w:jc w:val="both"/>
    </w:pPr>
  </w:style>
  <w:style w:type="paragraph" w:customStyle="1" w:styleId="Header16">
    <w:name w:val="Header_16"/>
    <w:basedOn w:val="Normal115"/>
    <w:link w:val="Char16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6">
    <w:name w:val="页眉 Char_16"/>
    <w:basedOn w:val="a0"/>
    <w:link w:val="Header16"/>
    <w:uiPriority w:val="99"/>
    <w:rsid w:val="00CF7926"/>
    <w:rPr>
      <w:sz w:val="18"/>
      <w:szCs w:val="18"/>
    </w:rPr>
  </w:style>
  <w:style w:type="paragraph" w:customStyle="1" w:styleId="Normal190">
    <w:name w:val="Normal_19"/>
    <w:qFormat/>
    <w:rPr>
      <w:sz w:val="24"/>
      <w:szCs w:val="24"/>
    </w:rPr>
  </w:style>
  <w:style w:type="paragraph" w:customStyle="1" w:styleId="Normal016">
    <w:name w:val="Normal_0_16"/>
    <w:qFormat/>
    <w:rsid w:val="00805BCE"/>
    <w:rPr>
      <w:sz w:val="24"/>
      <w:szCs w:val="24"/>
    </w:rPr>
  </w:style>
  <w:style w:type="paragraph" w:customStyle="1" w:styleId="Normal116">
    <w:name w:val="Normal_1_16"/>
    <w:qFormat/>
    <w:pPr>
      <w:widowControl w:val="0"/>
      <w:jc w:val="both"/>
    </w:pPr>
  </w:style>
  <w:style w:type="paragraph" w:customStyle="1" w:styleId="Header17">
    <w:name w:val="Header_17"/>
    <w:basedOn w:val="Normal116"/>
    <w:link w:val="Char17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7">
    <w:name w:val="页眉 Char_17"/>
    <w:basedOn w:val="a0"/>
    <w:link w:val="Header17"/>
    <w:uiPriority w:val="99"/>
    <w:rsid w:val="00CF7926"/>
    <w:rPr>
      <w:sz w:val="18"/>
      <w:szCs w:val="18"/>
    </w:rPr>
  </w:style>
  <w:style w:type="paragraph" w:customStyle="1" w:styleId="Normal20">
    <w:name w:val="Normal_20"/>
    <w:qFormat/>
    <w:rsid w:val="00805BCE"/>
    <w:rPr>
      <w:sz w:val="24"/>
      <w:szCs w:val="24"/>
    </w:rPr>
  </w:style>
  <w:style w:type="paragraph" w:customStyle="1" w:styleId="NormalWeb8">
    <w:name w:val="Normal (Web)_8"/>
    <w:basedOn w:val="Normal017"/>
    <w:uiPriority w:val="99"/>
    <w:semiHidden/>
    <w:unhideWhenUsed/>
    <w:rsid w:val="00C22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Normal017">
    <w:name w:val="Normal_0_17"/>
    <w:qFormat/>
    <w:pPr>
      <w:widowControl w:val="0"/>
      <w:jc w:val="both"/>
    </w:pPr>
  </w:style>
  <w:style w:type="paragraph" w:customStyle="1" w:styleId="Normal117">
    <w:name w:val="Normal_1_17"/>
    <w:qFormat/>
    <w:pPr>
      <w:widowControl w:val="0"/>
      <w:jc w:val="both"/>
    </w:pPr>
  </w:style>
  <w:style w:type="paragraph" w:customStyle="1" w:styleId="Header18">
    <w:name w:val="Header_18"/>
    <w:basedOn w:val="Normal117"/>
    <w:link w:val="Char18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8">
    <w:name w:val="页眉 Char_18"/>
    <w:basedOn w:val="a0"/>
    <w:link w:val="Header18"/>
    <w:uiPriority w:val="99"/>
    <w:rsid w:val="00CF7926"/>
    <w:rPr>
      <w:sz w:val="18"/>
      <w:szCs w:val="18"/>
    </w:rPr>
  </w:style>
  <w:style w:type="paragraph" w:customStyle="1" w:styleId="Normal21">
    <w:name w:val="Normal_21"/>
    <w:qFormat/>
    <w:rPr>
      <w:sz w:val="24"/>
      <w:szCs w:val="24"/>
    </w:rPr>
  </w:style>
  <w:style w:type="paragraph" w:customStyle="1" w:styleId="Normal018">
    <w:name w:val="Normal_0_18"/>
    <w:qFormat/>
    <w:rsid w:val="00805BCE"/>
    <w:rPr>
      <w:sz w:val="24"/>
      <w:szCs w:val="24"/>
    </w:rPr>
  </w:style>
  <w:style w:type="paragraph" w:customStyle="1" w:styleId="Normal118">
    <w:name w:val="Normal_1_18"/>
    <w:qFormat/>
    <w:pPr>
      <w:widowControl w:val="0"/>
      <w:jc w:val="both"/>
    </w:pPr>
  </w:style>
  <w:style w:type="paragraph" w:customStyle="1" w:styleId="Header19">
    <w:name w:val="Header_19"/>
    <w:basedOn w:val="Normal118"/>
    <w:link w:val="Char19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9">
    <w:name w:val="页眉 Char_19"/>
    <w:basedOn w:val="a0"/>
    <w:link w:val="Header19"/>
    <w:uiPriority w:val="99"/>
    <w:rsid w:val="00CF7926"/>
    <w:rPr>
      <w:sz w:val="18"/>
      <w:szCs w:val="18"/>
    </w:rPr>
  </w:style>
  <w:style w:type="paragraph" w:customStyle="1" w:styleId="Normal22">
    <w:name w:val="Normal_22"/>
    <w:qFormat/>
    <w:rsid w:val="00805BCE"/>
    <w:rPr>
      <w:sz w:val="24"/>
      <w:szCs w:val="24"/>
    </w:rPr>
  </w:style>
  <w:style w:type="paragraph" w:customStyle="1" w:styleId="NormalWeb9">
    <w:name w:val="Normal (Web)_9"/>
    <w:basedOn w:val="Normal019"/>
    <w:uiPriority w:val="99"/>
    <w:semiHidden/>
    <w:unhideWhenUsed/>
    <w:rsid w:val="00C22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Normal019">
    <w:name w:val="Normal_0_19"/>
    <w:qFormat/>
    <w:pPr>
      <w:widowControl w:val="0"/>
      <w:jc w:val="both"/>
    </w:pPr>
  </w:style>
  <w:style w:type="paragraph" w:customStyle="1" w:styleId="Normal119">
    <w:name w:val="Normal_1_19"/>
    <w:qFormat/>
    <w:pPr>
      <w:widowControl w:val="0"/>
      <w:jc w:val="both"/>
    </w:pPr>
  </w:style>
  <w:style w:type="paragraph" w:customStyle="1" w:styleId="Header20">
    <w:name w:val="Header_20"/>
    <w:basedOn w:val="Normal119"/>
    <w:link w:val="Char20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0">
    <w:name w:val="页眉 Char_20"/>
    <w:basedOn w:val="a0"/>
    <w:link w:val="Header20"/>
    <w:uiPriority w:val="99"/>
    <w:rsid w:val="00CF7926"/>
    <w:rPr>
      <w:sz w:val="18"/>
      <w:szCs w:val="18"/>
    </w:rPr>
  </w:style>
  <w:style w:type="paragraph" w:customStyle="1" w:styleId="Normal23">
    <w:name w:val="Normal_23"/>
    <w:qFormat/>
    <w:rPr>
      <w:sz w:val="24"/>
      <w:szCs w:val="24"/>
    </w:rPr>
  </w:style>
  <w:style w:type="paragraph" w:customStyle="1" w:styleId="Normal020">
    <w:name w:val="Normal_0_20"/>
    <w:qFormat/>
    <w:rsid w:val="00805BCE"/>
    <w:rPr>
      <w:sz w:val="24"/>
      <w:szCs w:val="24"/>
    </w:rPr>
  </w:style>
  <w:style w:type="paragraph" w:customStyle="1" w:styleId="Normal1200">
    <w:name w:val="Normal_1_20"/>
    <w:qFormat/>
    <w:pPr>
      <w:widowControl w:val="0"/>
      <w:jc w:val="both"/>
    </w:pPr>
  </w:style>
  <w:style w:type="paragraph" w:customStyle="1" w:styleId="Header21">
    <w:name w:val="Header_21"/>
    <w:basedOn w:val="Normal1200"/>
    <w:link w:val="Char21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1">
    <w:name w:val="页眉 Char_21"/>
    <w:basedOn w:val="a0"/>
    <w:link w:val="Header21"/>
    <w:uiPriority w:val="99"/>
    <w:rsid w:val="00CF7926"/>
    <w:rPr>
      <w:sz w:val="18"/>
      <w:szCs w:val="18"/>
    </w:rPr>
  </w:style>
  <w:style w:type="paragraph" w:customStyle="1" w:styleId="Normal24">
    <w:name w:val="Normal_24"/>
    <w:qFormat/>
    <w:rsid w:val="00805BCE"/>
    <w:rPr>
      <w:sz w:val="24"/>
      <w:szCs w:val="24"/>
    </w:rPr>
  </w:style>
  <w:style w:type="paragraph" w:customStyle="1" w:styleId="NormalWeb10">
    <w:name w:val="Normal (Web)_10"/>
    <w:basedOn w:val="Normal021"/>
    <w:uiPriority w:val="99"/>
    <w:semiHidden/>
    <w:unhideWhenUsed/>
    <w:rsid w:val="00C22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Normal021">
    <w:name w:val="Normal_0_21"/>
    <w:qFormat/>
    <w:pPr>
      <w:widowControl w:val="0"/>
      <w:jc w:val="both"/>
    </w:pPr>
  </w:style>
  <w:style w:type="paragraph" w:customStyle="1" w:styleId="Normal121">
    <w:name w:val="Normal_1_21"/>
    <w:qFormat/>
    <w:pPr>
      <w:widowControl w:val="0"/>
      <w:jc w:val="both"/>
    </w:pPr>
  </w:style>
  <w:style w:type="paragraph" w:customStyle="1" w:styleId="Header22">
    <w:name w:val="Header_22"/>
    <w:basedOn w:val="Normal121"/>
    <w:link w:val="Char22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2">
    <w:name w:val="页眉 Char_22"/>
    <w:basedOn w:val="a0"/>
    <w:link w:val="Header22"/>
    <w:uiPriority w:val="99"/>
    <w:rsid w:val="00CF7926"/>
    <w:rPr>
      <w:sz w:val="18"/>
      <w:szCs w:val="18"/>
    </w:rPr>
  </w:style>
  <w:style w:type="paragraph" w:customStyle="1" w:styleId="Normal25">
    <w:name w:val="Normal_25"/>
    <w:qFormat/>
    <w:rPr>
      <w:sz w:val="24"/>
      <w:szCs w:val="24"/>
    </w:rPr>
  </w:style>
  <w:style w:type="paragraph" w:customStyle="1" w:styleId="Normal022">
    <w:name w:val="Normal_0_22"/>
    <w:qFormat/>
    <w:rsid w:val="00805BCE"/>
    <w:rPr>
      <w:sz w:val="24"/>
      <w:szCs w:val="24"/>
    </w:rPr>
  </w:style>
  <w:style w:type="paragraph" w:customStyle="1" w:styleId="Normal122">
    <w:name w:val="Normal_1_22"/>
    <w:qFormat/>
    <w:pPr>
      <w:widowControl w:val="0"/>
      <w:jc w:val="both"/>
    </w:pPr>
  </w:style>
  <w:style w:type="paragraph" w:customStyle="1" w:styleId="Header23">
    <w:name w:val="Header_23"/>
    <w:basedOn w:val="Normal122"/>
    <w:link w:val="Char23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3">
    <w:name w:val="页眉 Char_23"/>
    <w:basedOn w:val="a0"/>
    <w:link w:val="Header23"/>
    <w:uiPriority w:val="99"/>
    <w:rsid w:val="00CF7926"/>
    <w:rPr>
      <w:sz w:val="18"/>
      <w:szCs w:val="18"/>
    </w:rPr>
  </w:style>
  <w:style w:type="paragraph" w:customStyle="1" w:styleId="Normal26">
    <w:name w:val="Normal_26"/>
    <w:qFormat/>
    <w:rsid w:val="00805BCE"/>
    <w:rPr>
      <w:sz w:val="24"/>
      <w:szCs w:val="24"/>
    </w:rPr>
  </w:style>
  <w:style w:type="paragraph" w:customStyle="1" w:styleId="NormalWeb11">
    <w:name w:val="Normal (Web)_11"/>
    <w:basedOn w:val="Normal023"/>
    <w:uiPriority w:val="99"/>
    <w:semiHidden/>
    <w:unhideWhenUsed/>
    <w:rsid w:val="00C22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Normal023">
    <w:name w:val="Normal_0_23"/>
    <w:qFormat/>
    <w:pPr>
      <w:widowControl w:val="0"/>
      <w:jc w:val="both"/>
    </w:pPr>
  </w:style>
  <w:style w:type="paragraph" w:customStyle="1" w:styleId="Normal123">
    <w:name w:val="Normal_1_23"/>
    <w:qFormat/>
    <w:pPr>
      <w:widowControl w:val="0"/>
      <w:jc w:val="both"/>
    </w:pPr>
  </w:style>
  <w:style w:type="paragraph" w:customStyle="1" w:styleId="Header24">
    <w:name w:val="Header_24"/>
    <w:basedOn w:val="Normal123"/>
    <w:link w:val="Char24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4">
    <w:name w:val="页眉 Char_24"/>
    <w:basedOn w:val="a0"/>
    <w:link w:val="Header24"/>
    <w:uiPriority w:val="99"/>
    <w:rsid w:val="00CF7926"/>
    <w:rPr>
      <w:sz w:val="18"/>
      <w:szCs w:val="18"/>
    </w:rPr>
  </w:style>
  <w:style w:type="paragraph" w:customStyle="1" w:styleId="Normal27">
    <w:name w:val="Normal_27"/>
    <w:qFormat/>
    <w:rPr>
      <w:sz w:val="24"/>
      <w:szCs w:val="24"/>
    </w:rPr>
  </w:style>
  <w:style w:type="paragraph" w:customStyle="1" w:styleId="Normal024">
    <w:name w:val="Normal_0_24"/>
    <w:qFormat/>
    <w:rsid w:val="00805BCE"/>
    <w:rPr>
      <w:sz w:val="24"/>
      <w:szCs w:val="24"/>
    </w:rPr>
  </w:style>
  <w:style w:type="paragraph" w:customStyle="1" w:styleId="Normal124">
    <w:name w:val="Normal_1_24"/>
    <w:qFormat/>
    <w:pPr>
      <w:widowControl w:val="0"/>
      <w:jc w:val="both"/>
    </w:pPr>
  </w:style>
  <w:style w:type="paragraph" w:customStyle="1" w:styleId="Header25">
    <w:name w:val="Header_25"/>
    <w:basedOn w:val="Normal124"/>
    <w:link w:val="Char25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5">
    <w:name w:val="页眉 Char_25"/>
    <w:basedOn w:val="a0"/>
    <w:link w:val="Header25"/>
    <w:uiPriority w:val="99"/>
    <w:rsid w:val="00CF7926"/>
    <w:rPr>
      <w:sz w:val="18"/>
      <w:szCs w:val="18"/>
    </w:rPr>
  </w:style>
  <w:style w:type="paragraph" w:customStyle="1" w:styleId="Normal28">
    <w:name w:val="Normal_28"/>
    <w:qFormat/>
    <w:rsid w:val="00805BCE"/>
    <w:rPr>
      <w:sz w:val="24"/>
      <w:szCs w:val="24"/>
    </w:rPr>
  </w:style>
  <w:style w:type="paragraph" w:customStyle="1" w:styleId="NormalWeb12">
    <w:name w:val="Normal (Web)_12"/>
    <w:basedOn w:val="Normal025"/>
    <w:uiPriority w:val="99"/>
    <w:semiHidden/>
    <w:unhideWhenUsed/>
    <w:rsid w:val="00C22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Normal025">
    <w:name w:val="Normal_0_25"/>
    <w:qFormat/>
    <w:pPr>
      <w:widowControl w:val="0"/>
      <w:jc w:val="both"/>
    </w:pPr>
  </w:style>
  <w:style w:type="paragraph" w:customStyle="1" w:styleId="Normal125">
    <w:name w:val="Normal_1_25"/>
    <w:qFormat/>
    <w:pPr>
      <w:widowControl w:val="0"/>
      <w:jc w:val="both"/>
    </w:pPr>
  </w:style>
  <w:style w:type="paragraph" w:customStyle="1" w:styleId="Header26">
    <w:name w:val="Header_26"/>
    <w:basedOn w:val="Normal125"/>
    <w:link w:val="Char26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6">
    <w:name w:val="页眉 Char_26"/>
    <w:basedOn w:val="a0"/>
    <w:link w:val="Header26"/>
    <w:uiPriority w:val="99"/>
    <w:rsid w:val="00CF7926"/>
    <w:rPr>
      <w:sz w:val="18"/>
      <w:szCs w:val="18"/>
    </w:rPr>
  </w:style>
  <w:style w:type="paragraph" w:customStyle="1" w:styleId="Normal29">
    <w:name w:val="Normal_29"/>
    <w:qFormat/>
    <w:rPr>
      <w:sz w:val="24"/>
      <w:szCs w:val="24"/>
    </w:rPr>
  </w:style>
  <w:style w:type="paragraph" w:customStyle="1" w:styleId="Normal026">
    <w:name w:val="Normal_0_26"/>
    <w:qFormat/>
    <w:rsid w:val="00805BCE"/>
    <w:rPr>
      <w:sz w:val="24"/>
      <w:szCs w:val="24"/>
    </w:rPr>
  </w:style>
  <w:style w:type="paragraph" w:customStyle="1" w:styleId="Normal126">
    <w:name w:val="Normal_1_26"/>
    <w:qFormat/>
    <w:pPr>
      <w:widowControl w:val="0"/>
      <w:jc w:val="both"/>
    </w:pPr>
  </w:style>
  <w:style w:type="paragraph" w:customStyle="1" w:styleId="Header27">
    <w:name w:val="Header_27"/>
    <w:basedOn w:val="Normal126"/>
    <w:link w:val="Char27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7">
    <w:name w:val="页眉 Char_27"/>
    <w:basedOn w:val="a0"/>
    <w:link w:val="Header27"/>
    <w:uiPriority w:val="99"/>
    <w:rsid w:val="00CF7926"/>
    <w:rPr>
      <w:sz w:val="18"/>
      <w:szCs w:val="18"/>
    </w:rPr>
  </w:style>
  <w:style w:type="paragraph" w:customStyle="1" w:styleId="Normal30">
    <w:name w:val="Normal_30"/>
    <w:qFormat/>
    <w:rsid w:val="00805BCE"/>
    <w:rPr>
      <w:sz w:val="24"/>
      <w:szCs w:val="24"/>
    </w:rPr>
  </w:style>
  <w:style w:type="paragraph" w:styleId="a5">
    <w:name w:val="Balloon Text"/>
    <w:basedOn w:val="a"/>
    <w:link w:val="Chara"/>
    <w:uiPriority w:val="99"/>
    <w:semiHidden/>
    <w:unhideWhenUsed/>
    <w:rsid w:val="0067018F"/>
    <w:rPr>
      <w:sz w:val="18"/>
      <w:szCs w:val="18"/>
    </w:rPr>
  </w:style>
  <w:style w:type="character" w:customStyle="1" w:styleId="Chara">
    <w:name w:val="批注框文本 Char"/>
    <w:basedOn w:val="a0"/>
    <w:link w:val="a5"/>
    <w:uiPriority w:val="99"/>
    <w:semiHidden/>
    <w:rsid w:val="006701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117" Type="http://schemas.openxmlformats.org/officeDocument/2006/relationships/header" Target="header57.xml"/><Relationship Id="rId21" Type="http://schemas.openxmlformats.org/officeDocument/2006/relationships/header" Target="header9.xml"/><Relationship Id="rId42" Type="http://schemas.openxmlformats.org/officeDocument/2006/relationships/header" Target="header19.xml"/><Relationship Id="rId47" Type="http://schemas.openxmlformats.org/officeDocument/2006/relationships/footer" Target="footer20.xml"/><Relationship Id="rId63" Type="http://schemas.openxmlformats.org/officeDocument/2006/relationships/header" Target="header30.xml"/><Relationship Id="rId68" Type="http://schemas.openxmlformats.org/officeDocument/2006/relationships/header" Target="header32.xml"/><Relationship Id="rId84" Type="http://schemas.openxmlformats.org/officeDocument/2006/relationships/header" Target="header40.xml"/><Relationship Id="rId89" Type="http://schemas.openxmlformats.org/officeDocument/2006/relationships/footer" Target="footer41.xml"/><Relationship Id="rId112" Type="http://schemas.openxmlformats.org/officeDocument/2006/relationships/footer" Target="footer52.xml"/><Relationship Id="rId133" Type="http://schemas.openxmlformats.org/officeDocument/2006/relationships/footer" Target="footer63.xml"/><Relationship Id="rId138" Type="http://schemas.openxmlformats.org/officeDocument/2006/relationships/header" Target="header67.xml"/><Relationship Id="rId154" Type="http://schemas.openxmlformats.org/officeDocument/2006/relationships/footer" Target="footer73.xml"/><Relationship Id="rId159" Type="http://schemas.openxmlformats.org/officeDocument/2006/relationships/header" Target="header78.xml"/><Relationship Id="rId175" Type="http://schemas.openxmlformats.org/officeDocument/2006/relationships/footer" Target="footer84.xml"/><Relationship Id="rId170" Type="http://schemas.openxmlformats.org/officeDocument/2006/relationships/header" Target="header83.xml"/><Relationship Id="rId16" Type="http://schemas.openxmlformats.org/officeDocument/2006/relationships/footer" Target="footer4.xml"/><Relationship Id="rId107" Type="http://schemas.openxmlformats.org/officeDocument/2006/relationships/footer" Target="footer50.xml"/><Relationship Id="rId11" Type="http://schemas.openxmlformats.org/officeDocument/2006/relationships/footer" Target="footer2.xml"/><Relationship Id="rId32" Type="http://schemas.openxmlformats.org/officeDocument/2006/relationships/header" Target="header14.xml"/><Relationship Id="rId37" Type="http://schemas.openxmlformats.org/officeDocument/2006/relationships/footer" Target="footer15.xml"/><Relationship Id="rId53" Type="http://schemas.openxmlformats.org/officeDocument/2006/relationships/footer" Target="footer23.xml"/><Relationship Id="rId58" Type="http://schemas.openxmlformats.org/officeDocument/2006/relationships/footer" Target="footer25.xml"/><Relationship Id="rId74" Type="http://schemas.openxmlformats.org/officeDocument/2006/relationships/header" Target="header35.xml"/><Relationship Id="rId79" Type="http://schemas.openxmlformats.org/officeDocument/2006/relationships/footer" Target="footer36.xml"/><Relationship Id="rId102" Type="http://schemas.openxmlformats.org/officeDocument/2006/relationships/header" Target="header49.xml"/><Relationship Id="rId123" Type="http://schemas.openxmlformats.org/officeDocument/2006/relationships/header" Target="header60.xml"/><Relationship Id="rId128" Type="http://schemas.openxmlformats.org/officeDocument/2006/relationships/header" Target="header62.xml"/><Relationship Id="rId144" Type="http://schemas.openxmlformats.org/officeDocument/2006/relationships/header" Target="header70.xml"/><Relationship Id="rId149" Type="http://schemas.openxmlformats.org/officeDocument/2006/relationships/footer" Target="footer71.xml"/><Relationship Id="rId5" Type="http://schemas.openxmlformats.org/officeDocument/2006/relationships/footnotes" Target="footnotes.xml"/><Relationship Id="rId90" Type="http://schemas.openxmlformats.org/officeDocument/2006/relationships/header" Target="header43.xml"/><Relationship Id="rId95" Type="http://schemas.openxmlformats.org/officeDocument/2006/relationships/footer" Target="footer44.xml"/><Relationship Id="rId160" Type="http://schemas.openxmlformats.org/officeDocument/2006/relationships/footer" Target="footer76.xml"/><Relationship Id="rId165" Type="http://schemas.openxmlformats.org/officeDocument/2006/relationships/header" Target="header81.xml"/><Relationship Id="rId22" Type="http://schemas.openxmlformats.org/officeDocument/2006/relationships/footer" Target="footer7.xml"/><Relationship Id="rId27" Type="http://schemas.openxmlformats.org/officeDocument/2006/relationships/header" Target="header12.xml"/><Relationship Id="rId43" Type="http://schemas.openxmlformats.org/officeDocument/2006/relationships/footer" Target="footer18.xml"/><Relationship Id="rId48" Type="http://schemas.openxmlformats.org/officeDocument/2006/relationships/header" Target="header22.xml"/><Relationship Id="rId64" Type="http://schemas.openxmlformats.org/officeDocument/2006/relationships/footer" Target="footer28.xml"/><Relationship Id="rId69" Type="http://schemas.openxmlformats.org/officeDocument/2006/relationships/header" Target="header33.xml"/><Relationship Id="rId113" Type="http://schemas.openxmlformats.org/officeDocument/2006/relationships/footer" Target="footer53.xml"/><Relationship Id="rId118" Type="http://schemas.openxmlformats.org/officeDocument/2006/relationships/footer" Target="footer55.xml"/><Relationship Id="rId134" Type="http://schemas.openxmlformats.org/officeDocument/2006/relationships/header" Target="header65.xml"/><Relationship Id="rId139" Type="http://schemas.openxmlformats.org/officeDocument/2006/relationships/footer" Target="footer66.xml"/><Relationship Id="rId80" Type="http://schemas.openxmlformats.org/officeDocument/2006/relationships/header" Target="header38.xml"/><Relationship Id="rId85" Type="http://schemas.openxmlformats.org/officeDocument/2006/relationships/footer" Target="footer39.xml"/><Relationship Id="rId150" Type="http://schemas.openxmlformats.org/officeDocument/2006/relationships/header" Target="header73.xml"/><Relationship Id="rId155" Type="http://schemas.openxmlformats.org/officeDocument/2006/relationships/footer" Target="footer74.xml"/><Relationship Id="rId171" Type="http://schemas.openxmlformats.org/officeDocument/2006/relationships/header" Target="header84.xml"/><Relationship Id="rId176" Type="http://schemas.openxmlformats.org/officeDocument/2006/relationships/fontTable" Target="fontTable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33" Type="http://schemas.openxmlformats.org/officeDocument/2006/relationships/header" Target="header15.xml"/><Relationship Id="rId38" Type="http://schemas.openxmlformats.org/officeDocument/2006/relationships/header" Target="header17.xml"/><Relationship Id="rId59" Type="http://schemas.openxmlformats.org/officeDocument/2006/relationships/footer" Target="footer26.xml"/><Relationship Id="rId103" Type="http://schemas.openxmlformats.org/officeDocument/2006/relationships/footer" Target="footer48.xml"/><Relationship Id="rId108" Type="http://schemas.openxmlformats.org/officeDocument/2006/relationships/header" Target="header52.xml"/><Relationship Id="rId124" Type="http://schemas.openxmlformats.org/officeDocument/2006/relationships/footer" Target="footer58.xml"/><Relationship Id="rId129" Type="http://schemas.openxmlformats.org/officeDocument/2006/relationships/header" Target="header63.xml"/><Relationship Id="rId54" Type="http://schemas.openxmlformats.org/officeDocument/2006/relationships/header" Target="header25.xml"/><Relationship Id="rId70" Type="http://schemas.openxmlformats.org/officeDocument/2006/relationships/footer" Target="footer31.xml"/><Relationship Id="rId75" Type="http://schemas.openxmlformats.org/officeDocument/2006/relationships/header" Target="header36.xml"/><Relationship Id="rId91" Type="http://schemas.openxmlformats.org/officeDocument/2006/relationships/footer" Target="footer42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45" Type="http://schemas.openxmlformats.org/officeDocument/2006/relationships/footer" Target="footer69.xml"/><Relationship Id="rId161" Type="http://schemas.openxmlformats.org/officeDocument/2006/relationships/footer" Target="footer77.xml"/><Relationship Id="rId166" Type="http://schemas.openxmlformats.org/officeDocument/2006/relationships/footer" Target="footer79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49" Type="http://schemas.openxmlformats.org/officeDocument/2006/relationships/footer" Target="footer21.xml"/><Relationship Id="rId114" Type="http://schemas.openxmlformats.org/officeDocument/2006/relationships/header" Target="header55.xml"/><Relationship Id="rId119" Type="http://schemas.openxmlformats.org/officeDocument/2006/relationships/footer" Target="footer56.xml"/><Relationship Id="rId10" Type="http://schemas.openxmlformats.org/officeDocument/2006/relationships/footer" Target="footer1.xml"/><Relationship Id="rId31" Type="http://schemas.openxmlformats.org/officeDocument/2006/relationships/footer" Target="footer12.xml"/><Relationship Id="rId44" Type="http://schemas.openxmlformats.org/officeDocument/2006/relationships/header" Target="header20.xml"/><Relationship Id="rId52" Type="http://schemas.openxmlformats.org/officeDocument/2006/relationships/footer" Target="footer22.xml"/><Relationship Id="rId60" Type="http://schemas.openxmlformats.org/officeDocument/2006/relationships/header" Target="header28.xml"/><Relationship Id="rId65" Type="http://schemas.openxmlformats.org/officeDocument/2006/relationships/footer" Target="footer29.xml"/><Relationship Id="rId73" Type="http://schemas.openxmlformats.org/officeDocument/2006/relationships/footer" Target="footer33.xml"/><Relationship Id="rId78" Type="http://schemas.openxmlformats.org/officeDocument/2006/relationships/header" Target="header37.xml"/><Relationship Id="rId81" Type="http://schemas.openxmlformats.org/officeDocument/2006/relationships/header" Target="header39.xml"/><Relationship Id="rId86" Type="http://schemas.openxmlformats.org/officeDocument/2006/relationships/header" Target="header41.xml"/><Relationship Id="rId94" Type="http://schemas.openxmlformats.org/officeDocument/2006/relationships/footer" Target="footer43.xml"/><Relationship Id="rId99" Type="http://schemas.openxmlformats.org/officeDocument/2006/relationships/header" Target="header48.xml"/><Relationship Id="rId101" Type="http://schemas.openxmlformats.org/officeDocument/2006/relationships/footer" Target="footer47.xml"/><Relationship Id="rId122" Type="http://schemas.openxmlformats.org/officeDocument/2006/relationships/header" Target="header59.xml"/><Relationship Id="rId130" Type="http://schemas.openxmlformats.org/officeDocument/2006/relationships/footer" Target="footer61.xml"/><Relationship Id="rId135" Type="http://schemas.openxmlformats.org/officeDocument/2006/relationships/header" Target="header66.xml"/><Relationship Id="rId143" Type="http://schemas.openxmlformats.org/officeDocument/2006/relationships/footer" Target="footer68.xml"/><Relationship Id="rId148" Type="http://schemas.openxmlformats.org/officeDocument/2006/relationships/footer" Target="footer70.xml"/><Relationship Id="rId151" Type="http://schemas.openxmlformats.org/officeDocument/2006/relationships/footer" Target="footer72.xml"/><Relationship Id="rId156" Type="http://schemas.openxmlformats.org/officeDocument/2006/relationships/header" Target="header76.xml"/><Relationship Id="rId164" Type="http://schemas.openxmlformats.org/officeDocument/2006/relationships/header" Target="header80.xml"/><Relationship Id="rId169" Type="http://schemas.openxmlformats.org/officeDocument/2006/relationships/footer" Target="footer81.xml"/><Relationship Id="rId177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72" Type="http://schemas.openxmlformats.org/officeDocument/2006/relationships/footer" Target="footer82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9" Type="http://schemas.openxmlformats.org/officeDocument/2006/relationships/header" Target="header18.xml"/><Relationship Id="rId109" Type="http://schemas.openxmlformats.org/officeDocument/2006/relationships/footer" Target="footer51.xml"/><Relationship Id="rId34" Type="http://schemas.openxmlformats.org/officeDocument/2006/relationships/footer" Target="footer13.xml"/><Relationship Id="rId50" Type="http://schemas.openxmlformats.org/officeDocument/2006/relationships/header" Target="header23.xml"/><Relationship Id="rId55" Type="http://schemas.openxmlformats.org/officeDocument/2006/relationships/footer" Target="footer24.xml"/><Relationship Id="rId76" Type="http://schemas.openxmlformats.org/officeDocument/2006/relationships/footer" Target="footer34.xml"/><Relationship Id="rId97" Type="http://schemas.openxmlformats.org/officeDocument/2006/relationships/footer" Target="footer45.xml"/><Relationship Id="rId104" Type="http://schemas.openxmlformats.org/officeDocument/2006/relationships/header" Target="header50.xml"/><Relationship Id="rId120" Type="http://schemas.openxmlformats.org/officeDocument/2006/relationships/header" Target="header58.xml"/><Relationship Id="rId125" Type="http://schemas.openxmlformats.org/officeDocument/2006/relationships/footer" Target="footer59.xml"/><Relationship Id="rId141" Type="http://schemas.openxmlformats.org/officeDocument/2006/relationships/header" Target="header69.xml"/><Relationship Id="rId146" Type="http://schemas.openxmlformats.org/officeDocument/2006/relationships/header" Target="header71.xml"/><Relationship Id="rId167" Type="http://schemas.openxmlformats.org/officeDocument/2006/relationships/footer" Target="footer80.xml"/><Relationship Id="rId7" Type="http://schemas.openxmlformats.org/officeDocument/2006/relationships/header" Target="header1.xml"/><Relationship Id="rId71" Type="http://schemas.openxmlformats.org/officeDocument/2006/relationships/footer" Target="footer32.xml"/><Relationship Id="rId92" Type="http://schemas.openxmlformats.org/officeDocument/2006/relationships/header" Target="header44.xml"/><Relationship Id="rId162" Type="http://schemas.openxmlformats.org/officeDocument/2006/relationships/header" Target="header79.xml"/><Relationship Id="rId2" Type="http://schemas.microsoft.com/office/2007/relationships/stylesWithEffects" Target="stylesWithEffects.xml"/><Relationship Id="rId29" Type="http://schemas.openxmlformats.org/officeDocument/2006/relationships/footer" Target="footer11.xml"/><Relationship Id="rId24" Type="http://schemas.openxmlformats.org/officeDocument/2006/relationships/header" Target="header10.xml"/><Relationship Id="rId40" Type="http://schemas.openxmlformats.org/officeDocument/2006/relationships/footer" Target="footer16.xml"/><Relationship Id="rId45" Type="http://schemas.openxmlformats.org/officeDocument/2006/relationships/header" Target="header21.xml"/><Relationship Id="rId66" Type="http://schemas.openxmlformats.org/officeDocument/2006/relationships/header" Target="header31.xml"/><Relationship Id="rId87" Type="http://schemas.openxmlformats.org/officeDocument/2006/relationships/header" Target="header42.xml"/><Relationship Id="rId110" Type="http://schemas.openxmlformats.org/officeDocument/2006/relationships/header" Target="header53.xml"/><Relationship Id="rId115" Type="http://schemas.openxmlformats.org/officeDocument/2006/relationships/footer" Target="footer54.xml"/><Relationship Id="rId131" Type="http://schemas.openxmlformats.org/officeDocument/2006/relationships/footer" Target="footer62.xml"/><Relationship Id="rId136" Type="http://schemas.openxmlformats.org/officeDocument/2006/relationships/footer" Target="footer64.xml"/><Relationship Id="rId157" Type="http://schemas.openxmlformats.org/officeDocument/2006/relationships/footer" Target="footer75.xml"/><Relationship Id="rId61" Type="http://schemas.openxmlformats.org/officeDocument/2006/relationships/footer" Target="footer27.xml"/><Relationship Id="rId82" Type="http://schemas.openxmlformats.org/officeDocument/2006/relationships/footer" Target="footer37.xml"/><Relationship Id="rId152" Type="http://schemas.openxmlformats.org/officeDocument/2006/relationships/header" Target="header74.xml"/><Relationship Id="rId173" Type="http://schemas.openxmlformats.org/officeDocument/2006/relationships/footer" Target="footer83.xml"/><Relationship Id="rId19" Type="http://schemas.openxmlformats.org/officeDocument/2006/relationships/footer" Target="footer6.xml"/><Relationship Id="rId14" Type="http://schemas.openxmlformats.org/officeDocument/2006/relationships/header" Target="header5.xml"/><Relationship Id="rId30" Type="http://schemas.openxmlformats.org/officeDocument/2006/relationships/header" Target="header13.xml"/><Relationship Id="rId35" Type="http://schemas.openxmlformats.org/officeDocument/2006/relationships/footer" Target="footer14.xml"/><Relationship Id="rId56" Type="http://schemas.openxmlformats.org/officeDocument/2006/relationships/header" Target="header26.xml"/><Relationship Id="rId77" Type="http://schemas.openxmlformats.org/officeDocument/2006/relationships/footer" Target="footer35.xml"/><Relationship Id="rId100" Type="http://schemas.openxmlformats.org/officeDocument/2006/relationships/footer" Target="footer46.xml"/><Relationship Id="rId105" Type="http://schemas.openxmlformats.org/officeDocument/2006/relationships/header" Target="header51.xml"/><Relationship Id="rId126" Type="http://schemas.openxmlformats.org/officeDocument/2006/relationships/header" Target="header61.xml"/><Relationship Id="rId147" Type="http://schemas.openxmlformats.org/officeDocument/2006/relationships/header" Target="header72.xml"/><Relationship Id="rId168" Type="http://schemas.openxmlformats.org/officeDocument/2006/relationships/header" Target="header82.xml"/><Relationship Id="rId8" Type="http://schemas.openxmlformats.org/officeDocument/2006/relationships/header" Target="header2.xml"/><Relationship Id="rId51" Type="http://schemas.openxmlformats.org/officeDocument/2006/relationships/header" Target="header24.xml"/><Relationship Id="rId72" Type="http://schemas.openxmlformats.org/officeDocument/2006/relationships/header" Target="header34.xml"/><Relationship Id="rId93" Type="http://schemas.openxmlformats.org/officeDocument/2006/relationships/header" Target="header45.xml"/><Relationship Id="rId98" Type="http://schemas.openxmlformats.org/officeDocument/2006/relationships/header" Target="header47.xml"/><Relationship Id="rId121" Type="http://schemas.openxmlformats.org/officeDocument/2006/relationships/footer" Target="footer57.xml"/><Relationship Id="rId142" Type="http://schemas.openxmlformats.org/officeDocument/2006/relationships/footer" Target="footer67.xml"/><Relationship Id="rId163" Type="http://schemas.openxmlformats.org/officeDocument/2006/relationships/footer" Target="footer78.xml"/><Relationship Id="rId3" Type="http://schemas.openxmlformats.org/officeDocument/2006/relationships/settings" Target="settings.xml"/><Relationship Id="rId25" Type="http://schemas.openxmlformats.org/officeDocument/2006/relationships/footer" Target="footer9.xml"/><Relationship Id="rId46" Type="http://schemas.openxmlformats.org/officeDocument/2006/relationships/footer" Target="footer19.xml"/><Relationship Id="rId67" Type="http://schemas.openxmlformats.org/officeDocument/2006/relationships/footer" Target="footer30.xml"/><Relationship Id="rId116" Type="http://schemas.openxmlformats.org/officeDocument/2006/relationships/header" Target="header56.xml"/><Relationship Id="rId137" Type="http://schemas.openxmlformats.org/officeDocument/2006/relationships/footer" Target="footer65.xml"/><Relationship Id="rId158" Type="http://schemas.openxmlformats.org/officeDocument/2006/relationships/header" Target="header77.xml"/><Relationship Id="rId20" Type="http://schemas.openxmlformats.org/officeDocument/2006/relationships/header" Target="header8.xml"/><Relationship Id="rId41" Type="http://schemas.openxmlformats.org/officeDocument/2006/relationships/footer" Target="footer17.xml"/><Relationship Id="rId62" Type="http://schemas.openxmlformats.org/officeDocument/2006/relationships/header" Target="header29.xml"/><Relationship Id="rId83" Type="http://schemas.openxmlformats.org/officeDocument/2006/relationships/footer" Target="foot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64.xml"/><Relationship Id="rId153" Type="http://schemas.openxmlformats.org/officeDocument/2006/relationships/header" Target="header75.xml"/><Relationship Id="rId174" Type="http://schemas.openxmlformats.org/officeDocument/2006/relationships/header" Target="header85.xml"/><Relationship Id="rId15" Type="http://schemas.openxmlformats.org/officeDocument/2006/relationships/header" Target="header6.xml"/><Relationship Id="rId36" Type="http://schemas.openxmlformats.org/officeDocument/2006/relationships/header" Target="header16.xml"/><Relationship Id="rId57" Type="http://schemas.openxmlformats.org/officeDocument/2006/relationships/header" Target="header27.xml"/><Relationship Id="rId106" Type="http://schemas.openxmlformats.org/officeDocument/2006/relationships/footer" Target="footer49.xml"/><Relationship Id="rId127" Type="http://schemas.openxmlformats.org/officeDocument/2006/relationships/footer" Target="footer60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8BEF4469</Template>
  <TotalTime>0</TotalTime>
  <Pages>3</Pages>
  <Words>8888</Words>
  <Characters>50662</Characters>
  <Application>Microsoft Office Word</Application>
  <DocSecurity>0</DocSecurity>
  <Lines>422</Lines>
  <Paragraphs>118</Paragraphs>
  <ScaleCrop>false</ScaleCrop>
  <Company>Crystal Decisions</Company>
  <LinksUpToDate>false</LinksUpToDate>
  <CharactersWithSpaces>59432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Reports</dc:creator>
  <dc:description>Powered By Crystal</dc:description>
  <cp:lastModifiedBy>马帅飞</cp:lastModifiedBy>
  <cp:revision>1</cp:revision>
  <dcterms:created xsi:type="dcterms:W3CDTF">2020-11-25T02:22:00Z</dcterms:created>
  <dcterms:modified xsi:type="dcterms:W3CDTF">2020-11-25T02:23:00Z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01764AF3EC11A19A17D782540E6472BFF2D48146716DF1659A8C4E7B7EB4DC5E3BA924A9D8A578C578EF41CC02B8C6AED55834BD94B6A7688F97DB802E0B2FA47EE8D52C72582B772B8701776E597492385F1DFC0B635C38AD1D00D554A428541A1E8991E031499B211B72704F69FFC311A7702D4F93790CFEBD1A8D496F1F9</vt:lpwstr>
  </property>
  <property fmtid="{D5CDD505-2E9C-101B-9397-08002B2CF9AE}" pid="3" name="Business Objects Context Information1">
    <vt:lpwstr>1DD42D72A0413B821B3961D1935479769145920DEDF719A24C6205532543AA7B1A606E436C6A290ACE6B7B339646DFA3C0FF72AEB3F21C9D741FB24F5CB7A10ED6A2D1381EE423CEE620007885C59DC530F6212C2EB075A6D4B15A929AFF632F991F71DF6B914E0F57F772CBBE25E4568181B7A4CB6977DDEA3ED12D51B1D14</vt:lpwstr>
  </property>
  <property fmtid="{D5CDD505-2E9C-101B-9397-08002B2CF9AE}" pid="4" name="Business Objects Context Information2">
    <vt:lpwstr>C9A4FD20EE004940E85D03FB025FFA90259E2F1DC3DC7DD3F683320FF8197497B116E780C1820FE65B453ACDFA74F39463B1</vt:lpwstr>
  </property>
</Properties>
</file>